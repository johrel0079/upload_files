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870" w:type="pct"/>
        <w:jc w:val="center"/>
        <w:tblLayout w:type="fixed"/>
        <w:tblLook w:val="0600" w:firstRow="0" w:lastRow="0" w:firstColumn="0" w:lastColumn="0" w:noHBand="1" w:noVBand="1"/>
        <w:tblDescription w:val="Layout table"/>
      </w:tblPr>
      <w:tblGrid>
        <w:gridCol w:w="851"/>
        <w:gridCol w:w="2947"/>
        <w:gridCol w:w="882"/>
        <w:gridCol w:w="6137"/>
      </w:tblGrid>
      <w:tr w:rsidR="00647A4B" w:rsidTr="00A7440C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:rsidR="00647A4B" w:rsidRDefault="00647A4B" w:rsidP="00647A4B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bookmarkStart w:id="0" w:name="_GoBack"/>
            <w:bookmarkEnd w:id="0"/>
          </w:p>
        </w:tc>
        <w:tc>
          <w:tcPr>
            <w:tcW w:w="882" w:type="dxa"/>
            <w:vMerge w:val="restart"/>
          </w:tcPr>
          <w:p w:rsidR="00647A4B" w:rsidRDefault="00FF7D6D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  <w:r w:rsidRPr="00AE50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96C06DB" wp14:editId="704FEE86">
                      <wp:simplePos x="0" y="0"/>
                      <wp:positionH relativeFrom="column">
                        <wp:posOffset>303111</wp:posOffset>
                      </wp:positionH>
                      <wp:positionV relativeFrom="paragraph">
                        <wp:posOffset>2889885</wp:posOffset>
                      </wp:positionV>
                      <wp:extent cx="4257675" cy="1768415"/>
                      <wp:effectExtent l="0" t="0" r="0" b="381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57675" cy="17684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E50ED" w:rsidRPr="00FC0D9F" w:rsidRDefault="00AE50ED" w:rsidP="00AE50ED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color w:val="0F3344" w:themeColor="accent1"/>
                                      <w:szCs w:val="20"/>
                                    </w:rPr>
                                  </w:pPr>
                                  <w:r w:rsidRPr="00FC0D9F">
                                    <w:rPr>
                                      <w:rFonts w:ascii="Tahoma" w:hAnsi="Tahoma" w:cs="Tahoma"/>
                                      <w:b/>
                                      <w:color w:val="0F3344" w:themeColor="accent1"/>
                                      <w:szCs w:val="20"/>
                                    </w:rPr>
                                    <w:t>SKILLS</w:t>
                                  </w:r>
                                </w:p>
                                <w:p w:rsidR="00AE50ED" w:rsidRPr="001B5299" w:rsidRDefault="00AE50ED" w:rsidP="00AE50ED">
                                  <w:pPr>
                                    <w:spacing w:after="0"/>
                                    <w:rPr>
                                      <w:rFonts w:cstheme="minorHAnsi"/>
                                      <w:color w:val="0F3344" w:themeColor="accen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BA753A" w:rsidRPr="001B5299" w:rsidRDefault="00BA753A" w:rsidP="001B5299">
                                  <w:pPr>
                                    <w:widowControl w:val="0"/>
                                    <w:wordWrap w:val="0"/>
                                    <w:autoSpaceDE w:val="0"/>
                                    <w:autoSpaceDN w:val="0"/>
                                    <w:spacing w:after="0"/>
                                    <w:contextualSpacing/>
                                    <w:jc w:val="both"/>
                                    <w:rPr>
                                      <w:rFonts w:cstheme="minorHAnsi"/>
                                      <w:color w:val="0F3344" w:themeColor="accent1"/>
                                      <w:szCs w:val="20"/>
                                    </w:rPr>
                                  </w:pPr>
                                  <w:r w:rsidRPr="00F40F74">
                                    <w:rPr>
                                      <w:rStyle w:val="BodyTextChar"/>
                                      <w:rFonts w:cstheme="minorHAnsi"/>
                                      <w:color w:val="0F3344" w:themeColor="accent1"/>
                                      <w:sz w:val="20"/>
                                      <w:szCs w:val="20"/>
                                    </w:rPr>
                                    <w:t xml:space="preserve">• </w:t>
                                  </w:r>
                                  <w:r w:rsidRPr="001B5299">
                                    <w:rPr>
                                      <w:rStyle w:val="CharAttribute15"/>
                                      <w:rFonts w:asciiTheme="minorHAnsi" w:eastAsia="Batang" w:hAnsiTheme="minorHAnsi" w:cstheme="minorHAnsi"/>
                                      <w:color w:val="0F3344" w:themeColor="accent1"/>
                                      <w:sz w:val="20"/>
                                      <w:szCs w:val="20"/>
                                    </w:rPr>
                                    <w:t>Experiences in sales and administrative positions.</w:t>
                                  </w:r>
                                </w:p>
                                <w:p w:rsidR="00AB1C04" w:rsidRDefault="00BA753A" w:rsidP="001B5299">
                                  <w:pPr>
                                    <w:widowControl w:val="0"/>
                                    <w:wordWrap w:val="0"/>
                                    <w:autoSpaceDE w:val="0"/>
                                    <w:autoSpaceDN w:val="0"/>
                                    <w:spacing w:after="0"/>
                                    <w:contextualSpacing/>
                                    <w:jc w:val="both"/>
                                    <w:rPr>
                                      <w:rStyle w:val="CharAttribute15"/>
                                      <w:rFonts w:asciiTheme="minorHAnsi" w:eastAsia="Batang" w:hAnsiTheme="minorHAnsi" w:cstheme="minorHAnsi"/>
                                      <w:color w:val="0F3344" w:themeColor="accent1"/>
                                      <w:sz w:val="20"/>
                                      <w:szCs w:val="20"/>
                                    </w:rPr>
                                  </w:pPr>
                                  <w:r w:rsidRPr="00F40F74">
                                    <w:rPr>
                                      <w:rStyle w:val="BodyTextChar"/>
                                      <w:rFonts w:cstheme="minorHAnsi"/>
                                      <w:color w:val="0F3344" w:themeColor="accent1"/>
                                      <w:sz w:val="20"/>
                                      <w:szCs w:val="20"/>
                                    </w:rPr>
                                    <w:t xml:space="preserve">• </w:t>
                                  </w:r>
                                  <w:r w:rsidR="000B03BF">
                                    <w:rPr>
                                      <w:rStyle w:val="CharAttribute15"/>
                                      <w:rFonts w:asciiTheme="minorHAnsi" w:eastAsia="Batang" w:hAnsiTheme="minorHAnsi" w:cstheme="minorHAnsi"/>
                                      <w:color w:val="0F3344" w:themeColor="accent1"/>
                                      <w:sz w:val="20"/>
                                      <w:szCs w:val="20"/>
                                    </w:rPr>
                                    <w:t>Proficient in Microsoft Office</w:t>
                                  </w:r>
                                  <w:r w:rsidRPr="001B5299">
                                    <w:rPr>
                                      <w:rStyle w:val="CharAttribute15"/>
                                      <w:rFonts w:asciiTheme="minorHAnsi" w:eastAsia="Batang" w:hAnsiTheme="minorHAnsi" w:cstheme="minorHAnsi"/>
                                      <w:color w:val="0F3344" w:themeColor="accent1"/>
                                      <w:sz w:val="20"/>
                                      <w:szCs w:val="20"/>
                                    </w:rPr>
                                    <w:t xml:space="preserve"> (Word, Excel</w:t>
                                  </w:r>
                                  <w:r w:rsidR="004114C6">
                                    <w:rPr>
                                      <w:rStyle w:val="CharAttribute15"/>
                                      <w:rFonts w:asciiTheme="minorHAnsi" w:eastAsia="Batang" w:hAnsiTheme="minorHAnsi" w:cstheme="minorHAnsi"/>
                                      <w:color w:val="0F3344" w:themeColor="accent1"/>
                                      <w:sz w:val="20"/>
                                      <w:szCs w:val="20"/>
                                    </w:rPr>
                                    <w:t xml:space="preserve"> [</w:t>
                                  </w:r>
                                  <w:r w:rsidR="000B03BF">
                                    <w:rPr>
                                      <w:rStyle w:val="CharAttribute15"/>
                                      <w:rFonts w:asciiTheme="minorHAnsi" w:eastAsia="Batang" w:hAnsiTheme="minorHAnsi" w:cstheme="minorHAnsi"/>
                                      <w:color w:val="0F3344" w:themeColor="accent1"/>
                                      <w:sz w:val="20"/>
                                      <w:szCs w:val="20"/>
                                    </w:rPr>
                                    <w:t>especially in excel</w:t>
                                  </w:r>
                                  <w:r w:rsidR="00AB1C04">
                                    <w:rPr>
                                      <w:rStyle w:val="CharAttribute15"/>
                                      <w:rFonts w:asciiTheme="minorHAnsi" w:eastAsia="Batang" w:hAnsiTheme="minorHAnsi" w:cstheme="minorHAnsi"/>
                                      <w:color w:val="0F3344" w:themeColor="accen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4114C6">
                                    <w:rPr>
                                      <w:rStyle w:val="CharAttribute15"/>
                                      <w:rFonts w:asciiTheme="minorHAnsi" w:eastAsia="Batang" w:hAnsiTheme="minorHAnsi" w:cstheme="minorHAnsi"/>
                                      <w:color w:val="0F3344" w:themeColor="accent1"/>
                                      <w:sz w:val="20"/>
                                      <w:szCs w:val="20"/>
                                    </w:rPr>
                                    <w:t>formulas]</w:t>
                                  </w:r>
                                  <w:r w:rsidR="00AB1C04">
                                    <w:rPr>
                                      <w:rStyle w:val="CharAttribute15"/>
                                      <w:rFonts w:asciiTheme="minorHAnsi" w:eastAsia="Batang" w:hAnsiTheme="minorHAnsi" w:cstheme="minorHAnsi"/>
                                      <w:color w:val="0F3344" w:themeColor="accent1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</w:p>
                                <w:p w:rsidR="00BA753A" w:rsidRPr="000B03BF" w:rsidRDefault="00AB1C04" w:rsidP="001B5299">
                                  <w:pPr>
                                    <w:widowControl w:val="0"/>
                                    <w:wordWrap w:val="0"/>
                                    <w:autoSpaceDE w:val="0"/>
                                    <w:autoSpaceDN w:val="0"/>
                                    <w:spacing w:after="0"/>
                                    <w:contextualSpacing/>
                                    <w:jc w:val="both"/>
                                    <w:rPr>
                                      <w:rFonts w:eastAsia="Batang" w:cstheme="minorHAnsi"/>
                                      <w:color w:val="0F3344" w:themeColor="accen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Style w:val="CharAttribute15"/>
                                      <w:rFonts w:asciiTheme="minorHAnsi" w:eastAsia="Batang" w:hAnsiTheme="minorHAnsi" w:cstheme="minorHAnsi"/>
                                      <w:color w:val="0F3344" w:themeColor="accent1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 w:rsidR="00BA753A" w:rsidRPr="001B5299">
                                    <w:rPr>
                                      <w:rStyle w:val="CharAttribute15"/>
                                      <w:rFonts w:asciiTheme="minorHAnsi" w:eastAsia="Batang" w:hAnsiTheme="minorHAnsi" w:cstheme="minorHAnsi"/>
                                      <w:color w:val="0F3344" w:themeColor="accent1"/>
                                      <w:sz w:val="20"/>
                                      <w:szCs w:val="20"/>
                                    </w:rPr>
                                    <w:t xml:space="preserve">Power </w:t>
                                  </w:r>
                                  <w:r w:rsidR="001B5299">
                                    <w:rPr>
                                      <w:rStyle w:val="CharAttribute15"/>
                                      <w:rFonts w:asciiTheme="minorHAnsi" w:eastAsia="Batang" w:hAnsiTheme="minorHAnsi" w:cstheme="minorHAnsi"/>
                                      <w:color w:val="0F3344" w:themeColor="accent1"/>
                                      <w:sz w:val="20"/>
                                      <w:szCs w:val="20"/>
                                    </w:rPr>
                                    <w:t>Point, and</w:t>
                                  </w:r>
                                  <w:r w:rsidR="000B03BF">
                                    <w:rPr>
                                      <w:rStyle w:val="CharAttribute15"/>
                                      <w:rFonts w:asciiTheme="minorHAnsi" w:eastAsia="Batang" w:hAnsiTheme="minorHAnsi" w:cstheme="minorHAnsi"/>
                                      <w:color w:val="0F3344" w:themeColor="accen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BA753A" w:rsidRPr="001B5299">
                                    <w:rPr>
                                      <w:rStyle w:val="CharAttribute15"/>
                                      <w:rFonts w:asciiTheme="minorHAnsi" w:eastAsia="Batang" w:hAnsiTheme="minorHAnsi" w:cstheme="minorHAnsi"/>
                                      <w:color w:val="0F3344" w:themeColor="accent1"/>
                                      <w:sz w:val="20"/>
                                      <w:szCs w:val="20"/>
                                    </w:rPr>
                                    <w:t>Outlook).</w:t>
                                  </w:r>
                                </w:p>
                                <w:p w:rsidR="00BA753A" w:rsidRPr="001B5299" w:rsidRDefault="00BA753A" w:rsidP="001B5299">
                                  <w:pPr>
                                    <w:widowControl w:val="0"/>
                                    <w:wordWrap w:val="0"/>
                                    <w:autoSpaceDE w:val="0"/>
                                    <w:autoSpaceDN w:val="0"/>
                                    <w:spacing w:after="0"/>
                                    <w:jc w:val="both"/>
                                    <w:rPr>
                                      <w:rFonts w:cstheme="minorHAnsi"/>
                                      <w:color w:val="0F3344" w:themeColor="accent1"/>
                                      <w:szCs w:val="20"/>
                                    </w:rPr>
                                  </w:pPr>
                                  <w:r w:rsidRPr="00F40F74">
                                    <w:rPr>
                                      <w:rStyle w:val="BodyTextChar"/>
                                      <w:rFonts w:cstheme="minorHAnsi"/>
                                      <w:color w:val="0F3344" w:themeColor="accent1"/>
                                      <w:sz w:val="20"/>
                                      <w:szCs w:val="20"/>
                                    </w:rPr>
                                    <w:t xml:space="preserve">• </w:t>
                                  </w:r>
                                  <w:r w:rsidRPr="001B5299">
                                    <w:rPr>
                                      <w:rStyle w:val="CharAttribute15"/>
                                      <w:rFonts w:asciiTheme="minorHAnsi" w:eastAsia="Batang" w:hAnsiTheme="minorHAnsi" w:cstheme="minorHAnsi"/>
                                      <w:color w:val="0F3344" w:themeColor="accent1"/>
                                      <w:sz w:val="20"/>
                                      <w:szCs w:val="20"/>
                                    </w:rPr>
                                    <w:t>High energy, dynamic and a quick learner.</w:t>
                                  </w:r>
                                </w:p>
                                <w:p w:rsidR="00BA753A" w:rsidRDefault="00BA753A" w:rsidP="001B5299">
                                  <w:pPr>
                                    <w:widowControl w:val="0"/>
                                    <w:wordWrap w:val="0"/>
                                    <w:autoSpaceDE w:val="0"/>
                                    <w:autoSpaceDN w:val="0"/>
                                    <w:spacing w:after="0"/>
                                    <w:jc w:val="both"/>
                                    <w:rPr>
                                      <w:rStyle w:val="CharAttribute15"/>
                                      <w:rFonts w:asciiTheme="minorHAnsi" w:eastAsia="Batang" w:hAnsiTheme="minorHAnsi" w:cstheme="minorHAnsi"/>
                                      <w:color w:val="0F3344" w:themeColor="accent1"/>
                                      <w:sz w:val="20"/>
                                      <w:szCs w:val="20"/>
                                    </w:rPr>
                                  </w:pPr>
                                  <w:r w:rsidRPr="00F40F74">
                                    <w:rPr>
                                      <w:rStyle w:val="BodyTextChar"/>
                                      <w:rFonts w:cstheme="minorHAnsi"/>
                                      <w:color w:val="0F3344" w:themeColor="accent1"/>
                                      <w:sz w:val="20"/>
                                      <w:szCs w:val="20"/>
                                    </w:rPr>
                                    <w:t xml:space="preserve">• </w:t>
                                  </w:r>
                                  <w:r w:rsidRPr="001B5299">
                                    <w:rPr>
                                      <w:rStyle w:val="CharAttribute15"/>
                                      <w:rFonts w:asciiTheme="minorHAnsi" w:eastAsia="Batang" w:hAnsiTheme="minorHAnsi" w:cstheme="minorHAnsi"/>
                                      <w:color w:val="0F3344" w:themeColor="accent1"/>
                                      <w:sz w:val="20"/>
                                      <w:szCs w:val="20"/>
                                    </w:rPr>
                                    <w:t>Well-trained in handling documents.</w:t>
                                  </w:r>
                                </w:p>
                                <w:p w:rsidR="00484307" w:rsidRPr="001B5299" w:rsidRDefault="00484307" w:rsidP="001B5299">
                                  <w:pPr>
                                    <w:widowControl w:val="0"/>
                                    <w:wordWrap w:val="0"/>
                                    <w:autoSpaceDE w:val="0"/>
                                    <w:autoSpaceDN w:val="0"/>
                                    <w:spacing w:after="0"/>
                                    <w:jc w:val="both"/>
                                    <w:rPr>
                                      <w:rFonts w:cstheme="minorHAnsi"/>
                                      <w:color w:val="0F3344" w:themeColor="accent1"/>
                                      <w:szCs w:val="20"/>
                                    </w:rPr>
                                  </w:pPr>
                                  <w:r w:rsidRPr="00F40F74">
                                    <w:rPr>
                                      <w:rStyle w:val="BodyTextChar"/>
                                      <w:rFonts w:cstheme="minorHAnsi"/>
                                      <w:color w:val="0F3344" w:themeColor="accent1"/>
                                      <w:sz w:val="20"/>
                                      <w:szCs w:val="20"/>
                                    </w:rPr>
                                    <w:t xml:space="preserve">• </w:t>
                                  </w:r>
                                  <w:r w:rsidRPr="001B5299">
                                    <w:rPr>
                                      <w:rStyle w:val="CharAttribute15"/>
                                      <w:rFonts w:asciiTheme="minorHAnsi" w:eastAsia="Batang" w:hAnsiTheme="minorHAnsi" w:cstheme="minorHAnsi"/>
                                      <w:color w:val="0F3344" w:themeColor="accent1"/>
                                      <w:sz w:val="20"/>
                                      <w:szCs w:val="20"/>
                                    </w:rPr>
                                    <w:t xml:space="preserve">Well-trained in </w:t>
                                  </w:r>
                                  <w:r>
                                    <w:rPr>
                                      <w:rStyle w:val="CharAttribute15"/>
                                      <w:rFonts w:asciiTheme="minorHAnsi" w:eastAsia="Batang" w:hAnsiTheme="minorHAnsi" w:cstheme="minorHAnsi"/>
                                      <w:color w:val="0F3344" w:themeColor="accent1"/>
                                      <w:sz w:val="20"/>
                                      <w:szCs w:val="20"/>
                                    </w:rPr>
                                    <w:t>preparing sales reports.</w:t>
                                  </w:r>
                                </w:p>
                                <w:p w:rsidR="00FF7D6D" w:rsidRDefault="00BA753A" w:rsidP="001B5299">
                                  <w:pPr>
                                    <w:widowControl w:val="0"/>
                                    <w:wordWrap w:val="0"/>
                                    <w:autoSpaceDE w:val="0"/>
                                    <w:autoSpaceDN w:val="0"/>
                                    <w:spacing w:after="0"/>
                                    <w:contextualSpacing/>
                                    <w:rPr>
                                      <w:rStyle w:val="CharAttribute15"/>
                                      <w:rFonts w:asciiTheme="minorHAnsi" w:eastAsia="Batang" w:hAnsiTheme="minorHAnsi" w:cstheme="minorHAnsi"/>
                                      <w:color w:val="0F3344" w:themeColor="accent1"/>
                                      <w:sz w:val="20"/>
                                      <w:szCs w:val="20"/>
                                    </w:rPr>
                                  </w:pPr>
                                  <w:r w:rsidRPr="00F40F74">
                                    <w:rPr>
                                      <w:rStyle w:val="BodyTextChar"/>
                                      <w:rFonts w:cstheme="minorHAnsi"/>
                                      <w:color w:val="0F3344" w:themeColor="accent1"/>
                                      <w:sz w:val="20"/>
                                      <w:szCs w:val="20"/>
                                    </w:rPr>
                                    <w:t xml:space="preserve">• </w:t>
                                  </w:r>
                                  <w:r w:rsidRPr="001B5299">
                                    <w:rPr>
                                      <w:rStyle w:val="CharAttribute15"/>
                                      <w:rFonts w:asciiTheme="minorHAnsi" w:eastAsia="Batang" w:hAnsiTheme="minorHAnsi" w:cstheme="minorHAnsi"/>
                                      <w:color w:val="0F3344" w:themeColor="accent1"/>
                                      <w:sz w:val="20"/>
                                      <w:szCs w:val="20"/>
                                    </w:rPr>
                                    <w:t>Can perform duties/tasks assigned</w:t>
                                  </w:r>
                                  <w:r w:rsidR="001B5299">
                                    <w:rPr>
                                      <w:rStyle w:val="CharAttribute15"/>
                                      <w:rFonts w:asciiTheme="minorHAnsi" w:eastAsia="Batang" w:hAnsiTheme="minorHAnsi" w:cstheme="minorHAnsi"/>
                                      <w:color w:val="0F3344" w:themeColor="accent1"/>
                                      <w:sz w:val="20"/>
                                      <w:szCs w:val="20"/>
                                    </w:rPr>
                                    <w:t xml:space="preserve"> by her superiors in support of</w:t>
                                  </w:r>
                                  <w:r w:rsidR="00FF7D6D">
                                    <w:rPr>
                                      <w:rStyle w:val="CharAttribute15"/>
                                      <w:rFonts w:asciiTheme="minorHAnsi" w:eastAsia="Batang" w:hAnsiTheme="minorHAnsi" w:cstheme="minorHAnsi"/>
                                      <w:color w:val="0F3344" w:themeColor="accent1"/>
                                      <w:sz w:val="20"/>
                                      <w:szCs w:val="20"/>
                                    </w:rPr>
                                    <w:t xml:space="preserve"> the goals</w:t>
                                  </w:r>
                                </w:p>
                                <w:p w:rsidR="00BA753A" w:rsidRPr="00FF7D6D" w:rsidRDefault="00FF7D6D" w:rsidP="001B5299">
                                  <w:pPr>
                                    <w:widowControl w:val="0"/>
                                    <w:wordWrap w:val="0"/>
                                    <w:autoSpaceDE w:val="0"/>
                                    <w:autoSpaceDN w:val="0"/>
                                    <w:spacing w:after="0"/>
                                    <w:contextualSpacing/>
                                    <w:rPr>
                                      <w:rFonts w:eastAsia="Batang" w:cstheme="minorHAnsi"/>
                                      <w:color w:val="0F3344" w:themeColor="accen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Style w:val="CharAttribute15"/>
                                      <w:rFonts w:asciiTheme="minorHAnsi" w:eastAsia="Batang" w:hAnsiTheme="minorHAnsi" w:cstheme="minorHAnsi"/>
                                      <w:color w:val="0F3344" w:themeColor="accent1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 w:rsidR="00BA753A" w:rsidRPr="001B5299">
                                    <w:rPr>
                                      <w:rStyle w:val="CharAttribute15"/>
                                      <w:rFonts w:asciiTheme="minorHAnsi" w:eastAsia="Batang" w:hAnsiTheme="minorHAnsi" w:cstheme="minorHAnsi"/>
                                      <w:color w:val="0F3344" w:themeColor="accent1"/>
                                      <w:sz w:val="20"/>
                                      <w:szCs w:val="20"/>
                                    </w:rPr>
                                    <w:t>and objectives of the business.</w:t>
                                  </w:r>
                                </w:p>
                                <w:p w:rsidR="00AE50ED" w:rsidRPr="001B5299" w:rsidRDefault="00AE50ED" w:rsidP="00AE50ED">
                                  <w:pPr>
                                    <w:spacing w:after="0"/>
                                    <w:rPr>
                                      <w:rFonts w:cstheme="minorHAnsi"/>
                                      <w:color w:val="0F3344" w:themeColor="accen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6C06D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23.85pt;margin-top:227.55pt;width:335.25pt;height:13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" filled="f" stroked="f" strokeweight=".5pt">
                      <v:textbox>
                        <w:txbxContent>
                          <w:p w:rsidR="00AE50ED" w:rsidRPr="00FC0D9F" w:rsidRDefault="00AE50ED" w:rsidP="00AE50ED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0F3344" w:themeColor="accent1"/>
                                <w:szCs w:val="20"/>
                              </w:rPr>
                            </w:pPr>
                            <w:bookmarkStart w:id="1" w:name="_GoBack"/>
                            <w:r w:rsidRPr="00FC0D9F">
                              <w:rPr>
                                <w:rFonts w:ascii="Tahoma" w:hAnsi="Tahoma" w:cs="Tahoma"/>
                                <w:b/>
                                <w:color w:val="0F3344" w:themeColor="accent1"/>
                                <w:szCs w:val="20"/>
                              </w:rPr>
                              <w:t>SKILLS</w:t>
                            </w:r>
                          </w:p>
                          <w:p w:rsidR="00AE50ED" w:rsidRPr="001B5299" w:rsidRDefault="00AE50ED" w:rsidP="00AE50ED">
                            <w:pPr>
                              <w:spacing w:after="0"/>
                              <w:rPr>
                                <w:rFonts w:cstheme="minorHAnsi"/>
                                <w:color w:val="0F3344" w:themeColor="accent1"/>
                                <w:sz w:val="20"/>
                                <w:szCs w:val="20"/>
                              </w:rPr>
                            </w:pPr>
                          </w:p>
                          <w:p w:rsidR="00BA753A" w:rsidRPr="001B5299" w:rsidRDefault="00BA753A" w:rsidP="001B5299">
                            <w:pPr>
                              <w:widowControl w:val="0"/>
                              <w:wordWrap w:val="0"/>
                              <w:autoSpaceDE w:val="0"/>
                              <w:autoSpaceDN w:val="0"/>
                              <w:spacing w:after="0"/>
                              <w:contextualSpacing/>
                              <w:jc w:val="both"/>
                              <w:rPr>
                                <w:rFonts w:cstheme="minorHAnsi"/>
                                <w:color w:val="0F3344" w:themeColor="accent1"/>
                                <w:szCs w:val="20"/>
                              </w:rPr>
                            </w:pPr>
                            <w:r w:rsidRPr="00F40F74">
                              <w:rPr>
                                <w:rStyle w:val="BodyTextChar"/>
                                <w:rFonts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Pr="001B5299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>Experiences in sales and administrative positions.</w:t>
                            </w:r>
                          </w:p>
                          <w:p w:rsidR="00AB1C04" w:rsidRDefault="00BA753A" w:rsidP="001B5299">
                            <w:pPr>
                              <w:widowControl w:val="0"/>
                              <w:wordWrap w:val="0"/>
                              <w:autoSpaceDE w:val="0"/>
                              <w:autoSpaceDN w:val="0"/>
                              <w:spacing w:after="0"/>
                              <w:contextualSpacing/>
                              <w:jc w:val="both"/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</w:pPr>
                            <w:r w:rsidRPr="00F40F74">
                              <w:rPr>
                                <w:rStyle w:val="BodyTextChar"/>
                                <w:rFonts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="000B03BF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>Proficient in Microsoft Office</w:t>
                            </w:r>
                            <w:r w:rsidRPr="001B5299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 xml:space="preserve"> (Word, Excel</w:t>
                            </w:r>
                            <w:r w:rsidR="004114C6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 w:rsidR="000B03BF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>especially in excel</w:t>
                            </w:r>
                            <w:r w:rsidR="00AB1C04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114C6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>formulas]</w:t>
                            </w:r>
                            <w:r w:rsidR="00AB1C04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BA753A" w:rsidRPr="000B03BF" w:rsidRDefault="00AB1C04" w:rsidP="001B5299">
                            <w:pPr>
                              <w:widowControl w:val="0"/>
                              <w:wordWrap w:val="0"/>
                              <w:autoSpaceDE w:val="0"/>
                              <w:autoSpaceDN w:val="0"/>
                              <w:spacing w:after="0"/>
                              <w:contextualSpacing/>
                              <w:jc w:val="both"/>
                              <w:rPr>
                                <w:rFonts w:eastAsia="Batang" w:cstheme="minorHAnsi"/>
                                <w:color w:val="0F3344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BA753A" w:rsidRPr="001B5299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 xml:space="preserve">Power </w:t>
                            </w:r>
                            <w:r w:rsidR="001B5299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>Point, and</w:t>
                            </w:r>
                            <w:r w:rsidR="000B03BF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A753A" w:rsidRPr="001B5299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>Outlook).</w:t>
                            </w:r>
                          </w:p>
                          <w:p w:rsidR="00BA753A" w:rsidRPr="001B5299" w:rsidRDefault="00BA753A" w:rsidP="001B5299">
                            <w:pPr>
                              <w:widowControl w:val="0"/>
                              <w:wordWrap w:val="0"/>
                              <w:autoSpaceDE w:val="0"/>
                              <w:autoSpaceDN w:val="0"/>
                              <w:spacing w:after="0"/>
                              <w:jc w:val="both"/>
                              <w:rPr>
                                <w:rFonts w:cstheme="minorHAnsi"/>
                                <w:color w:val="0F3344" w:themeColor="accent1"/>
                                <w:szCs w:val="20"/>
                              </w:rPr>
                            </w:pPr>
                            <w:r w:rsidRPr="00F40F74">
                              <w:rPr>
                                <w:rStyle w:val="BodyTextChar"/>
                                <w:rFonts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Pr="001B5299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>High energy, dynamic and a quick learner.</w:t>
                            </w:r>
                          </w:p>
                          <w:p w:rsidR="00BA753A" w:rsidRDefault="00BA753A" w:rsidP="001B5299">
                            <w:pPr>
                              <w:widowControl w:val="0"/>
                              <w:wordWrap w:val="0"/>
                              <w:autoSpaceDE w:val="0"/>
                              <w:autoSpaceDN w:val="0"/>
                              <w:spacing w:after="0"/>
                              <w:jc w:val="both"/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</w:pPr>
                            <w:r w:rsidRPr="00F40F74">
                              <w:rPr>
                                <w:rStyle w:val="BodyTextChar"/>
                                <w:rFonts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Pr="001B5299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>Well-trained in handling documents.</w:t>
                            </w:r>
                          </w:p>
                          <w:p w:rsidR="00484307" w:rsidRPr="001B5299" w:rsidRDefault="00484307" w:rsidP="001B5299">
                            <w:pPr>
                              <w:widowControl w:val="0"/>
                              <w:wordWrap w:val="0"/>
                              <w:autoSpaceDE w:val="0"/>
                              <w:autoSpaceDN w:val="0"/>
                              <w:spacing w:after="0"/>
                              <w:jc w:val="both"/>
                              <w:rPr>
                                <w:rFonts w:cstheme="minorHAnsi"/>
                                <w:color w:val="0F3344" w:themeColor="accent1"/>
                                <w:szCs w:val="20"/>
                              </w:rPr>
                            </w:pPr>
                            <w:r w:rsidRPr="00F40F74">
                              <w:rPr>
                                <w:rStyle w:val="BodyTextChar"/>
                                <w:rFonts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Pr="001B5299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 xml:space="preserve">Well-trained in </w:t>
                            </w:r>
                            <w:r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>preparing sales reports.</w:t>
                            </w:r>
                          </w:p>
                          <w:p w:rsidR="00FF7D6D" w:rsidRDefault="00BA753A" w:rsidP="001B5299">
                            <w:pPr>
                              <w:widowControl w:val="0"/>
                              <w:wordWrap w:val="0"/>
                              <w:autoSpaceDE w:val="0"/>
                              <w:autoSpaceDN w:val="0"/>
                              <w:spacing w:after="0"/>
                              <w:contextualSpacing/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</w:pPr>
                            <w:r w:rsidRPr="00F40F74">
                              <w:rPr>
                                <w:rStyle w:val="BodyTextChar"/>
                                <w:rFonts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Pr="001B5299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>Can perform duties/tasks assigned</w:t>
                            </w:r>
                            <w:r w:rsidR="001B5299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 xml:space="preserve"> by her superiors in support of</w:t>
                            </w:r>
                            <w:r w:rsidR="00FF7D6D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 xml:space="preserve"> the goals</w:t>
                            </w:r>
                          </w:p>
                          <w:p w:rsidR="00BA753A" w:rsidRPr="00FF7D6D" w:rsidRDefault="00FF7D6D" w:rsidP="001B5299">
                            <w:pPr>
                              <w:widowControl w:val="0"/>
                              <w:wordWrap w:val="0"/>
                              <w:autoSpaceDE w:val="0"/>
                              <w:autoSpaceDN w:val="0"/>
                              <w:spacing w:after="0"/>
                              <w:contextualSpacing/>
                              <w:rPr>
                                <w:rFonts w:eastAsia="Batang" w:cstheme="minorHAnsi"/>
                                <w:color w:val="0F3344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="00BA753A" w:rsidRPr="001B5299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>and</w:t>
                            </w:r>
                            <w:proofErr w:type="gramEnd"/>
                            <w:r w:rsidR="00BA753A" w:rsidRPr="001B5299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 xml:space="preserve"> objectives of the business.</w:t>
                            </w:r>
                          </w:p>
                          <w:bookmarkEnd w:id="1"/>
                          <w:p w:rsidR="00AE50ED" w:rsidRPr="001B5299" w:rsidRDefault="00AE50ED" w:rsidP="00AE50ED">
                            <w:pPr>
                              <w:spacing w:after="0"/>
                              <w:rPr>
                                <w:rFonts w:cstheme="minorHAnsi"/>
                                <w:color w:val="0F3344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E50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2B13121" wp14:editId="02B683C7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4594860</wp:posOffset>
                      </wp:positionV>
                      <wp:extent cx="4200525" cy="3009900"/>
                      <wp:effectExtent l="0" t="0" r="0" b="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00525" cy="3009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E50ED" w:rsidRPr="00FC0D9F" w:rsidRDefault="00E85E3F" w:rsidP="00937FC8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color w:val="0F3344" w:themeColor="accent1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F3344" w:themeColor="accent1"/>
                                      <w:szCs w:val="20"/>
                                    </w:rPr>
                                    <w:t>SEMINARS ATTENDE</w:t>
                                  </w:r>
                                  <w:r w:rsidR="00AE50ED" w:rsidRPr="00FC0D9F">
                                    <w:rPr>
                                      <w:rFonts w:ascii="Tahoma" w:hAnsi="Tahoma" w:cs="Tahoma"/>
                                      <w:b/>
                                      <w:color w:val="0F3344" w:themeColor="accent1"/>
                                      <w:szCs w:val="20"/>
                                    </w:rPr>
                                    <w:t>D</w:t>
                                  </w:r>
                                </w:p>
                                <w:p w:rsidR="00AE50ED" w:rsidRPr="000045E4" w:rsidRDefault="00AE50ED" w:rsidP="00937FC8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color w:val="0F3344" w:themeColor="accen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AE50ED" w:rsidRPr="00EC754C" w:rsidRDefault="00937FC8" w:rsidP="00937FC8">
                                  <w:pPr>
                                    <w:pStyle w:val="BodyText"/>
                                    <w:spacing w:after="0"/>
                                    <w:rPr>
                                      <w:rFonts w:cstheme="minorHAnsi"/>
                                      <w:b/>
                                      <w:i/>
                                      <w:color w:val="0F3344" w:themeColor="accent1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0F3344" w:themeColor="accent1"/>
                                    </w:rPr>
                                    <w:t xml:space="preserve">ACTS Computer College </w:t>
                                  </w:r>
                                  <w:r w:rsidR="00A609E3">
                                    <w:rPr>
                                      <w:rFonts w:cstheme="minorHAnsi"/>
                                      <w:b/>
                                      <w:color w:val="0F3344" w:themeColor="accent1"/>
                                    </w:rPr>
                                    <w:t xml:space="preserve">| Sta. Cruz, Laguna </w:t>
                                  </w:r>
                                  <w:r w:rsidRPr="00FC0D9F">
                                    <w:rPr>
                                      <w:rStyle w:val="BodyTextChar"/>
                                      <w:rFonts w:cstheme="minorHAnsi"/>
                                      <w:color w:val="0F3344" w:themeColor="accent1"/>
                                    </w:rPr>
                                    <w:t>•</w:t>
                                  </w:r>
                                  <w:r>
                                    <w:rPr>
                                      <w:rStyle w:val="BodyTextChar"/>
                                      <w:rFonts w:cstheme="minorHAnsi"/>
                                      <w:color w:val="0F3344" w:themeColor="accent1"/>
                                    </w:rPr>
                                    <w:t xml:space="preserve"> </w:t>
                                  </w:r>
                                  <w:r w:rsidRPr="00EC754C">
                                    <w:rPr>
                                      <w:rStyle w:val="BodyTextChar"/>
                                      <w:rFonts w:cstheme="minorHAnsi"/>
                                      <w:i/>
                                      <w:color w:val="0F3344" w:themeColor="accent1"/>
                                    </w:rPr>
                                    <w:t xml:space="preserve">September </w:t>
                                  </w:r>
                                  <w:r w:rsidR="00077F30" w:rsidRPr="00EC754C">
                                    <w:rPr>
                                      <w:rStyle w:val="BodyTextChar"/>
                                      <w:rFonts w:cstheme="minorHAnsi"/>
                                      <w:i/>
                                      <w:color w:val="0F3344" w:themeColor="accent1"/>
                                    </w:rPr>
                                    <w:t>0</w:t>
                                  </w:r>
                                  <w:r w:rsidRPr="00EC754C">
                                    <w:rPr>
                                      <w:rStyle w:val="BodyTextChar"/>
                                      <w:rFonts w:cstheme="minorHAnsi"/>
                                      <w:i/>
                                      <w:color w:val="0F3344" w:themeColor="accent1"/>
                                    </w:rPr>
                                    <w:t>4, 2010</w:t>
                                  </w:r>
                                </w:p>
                                <w:p w:rsidR="00937FC8" w:rsidRDefault="00937FC8" w:rsidP="00937FC8">
                                  <w:pPr>
                                    <w:pStyle w:val="BodyText"/>
                                    <w:spacing w:after="0"/>
                                    <w:rPr>
                                      <w:rStyle w:val="CharAttribute15"/>
                                      <w:rFonts w:asciiTheme="minorHAnsi" w:eastAsia="Batang" w:hAnsiTheme="minorHAnsi" w:cstheme="minorHAnsi"/>
                                      <w:color w:val="0F3344" w:themeColor="accent1"/>
                                      <w:sz w:val="20"/>
                                    </w:rPr>
                                  </w:pPr>
                                  <w:r w:rsidRPr="00937FC8">
                                    <w:rPr>
                                      <w:rStyle w:val="CharAttribute15"/>
                                      <w:rFonts w:asciiTheme="minorHAnsi" w:eastAsia="Batang" w:hAnsiTheme="minorHAnsi" w:cstheme="minorHAnsi"/>
                                      <w:color w:val="0F3344" w:themeColor="accent1"/>
                                      <w:sz w:val="20"/>
                                    </w:rPr>
                                    <w:t>Personality Development</w:t>
                                  </w:r>
                                </w:p>
                                <w:p w:rsidR="00937FC8" w:rsidRPr="00937FC8" w:rsidRDefault="00937FC8" w:rsidP="00937FC8">
                                  <w:pPr>
                                    <w:pStyle w:val="BodyText"/>
                                    <w:spacing w:after="0"/>
                                    <w:rPr>
                                      <w:rFonts w:cstheme="minorHAnsi"/>
                                      <w:b/>
                                      <w:color w:val="0F3344" w:themeColor="accent1"/>
                                    </w:rPr>
                                  </w:pPr>
                                </w:p>
                                <w:p w:rsidR="00937FC8" w:rsidRDefault="00937FC8" w:rsidP="00937FC8">
                                  <w:pPr>
                                    <w:pStyle w:val="BodyText"/>
                                    <w:spacing w:after="0"/>
                                    <w:rPr>
                                      <w:rFonts w:cstheme="minorHAnsi"/>
                                      <w:b/>
                                      <w:color w:val="0F3344" w:themeColor="accent1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0F3344" w:themeColor="accent1"/>
                                    </w:rPr>
                                    <w:t>ACTS Computer College</w:t>
                                  </w:r>
                                  <w:r w:rsidR="00A609E3">
                                    <w:rPr>
                                      <w:rFonts w:cstheme="minorHAnsi"/>
                                      <w:b/>
                                      <w:color w:val="0F3344" w:themeColor="accent1"/>
                                    </w:rPr>
                                    <w:t xml:space="preserve"> | Sta. Cruz, Laguna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color w:val="0F3344" w:themeColor="accent1"/>
                                    </w:rPr>
                                    <w:t xml:space="preserve"> </w:t>
                                  </w:r>
                                  <w:r w:rsidRPr="00FC0D9F">
                                    <w:rPr>
                                      <w:rStyle w:val="BodyTextChar"/>
                                      <w:rFonts w:cstheme="minorHAnsi"/>
                                      <w:color w:val="0F3344" w:themeColor="accent1"/>
                                    </w:rPr>
                                    <w:t>•</w:t>
                                  </w:r>
                                  <w:r>
                                    <w:rPr>
                                      <w:rStyle w:val="BodyTextChar"/>
                                      <w:rFonts w:cstheme="minorHAnsi"/>
                                      <w:color w:val="0F3344" w:themeColor="accent1"/>
                                    </w:rPr>
                                    <w:t xml:space="preserve"> </w:t>
                                  </w:r>
                                  <w:r w:rsidRPr="00EC754C">
                                    <w:rPr>
                                      <w:rStyle w:val="BodyTextChar"/>
                                      <w:rFonts w:cstheme="minorHAnsi"/>
                                      <w:i/>
                                      <w:color w:val="0F3344" w:themeColor="accent1"/>
                                    </w:rPr>
                                    <w:t>October 22, 2011</w:t>
                                  </w:r>
                                </w:p>
                                <w:p w:rsidR="00937FC8" w:rsidRPr="00937FC8" w:rsidRDefault="00937FC8" w:rsidP="00937FC8">
                                  <w:pPr>
                                    <w:pStyle w:val="ParaAttribute25"/>
                                    <w:ind w:firstLine="0"/>
                                    <w:rPr>
                                      <w:rFonts w:asciiTheme="minorHAnsi" w:eastAsia="Times New Roman" w:hAnsiTheme="minorHAnsi" w:cstheme="minorHAnsi"/>
                                      <w:color w:val="0F3344" w:themeColor="accent1"/>
                                    </w:rPr>
                                  </w:pPr>
                                  <w:r w:rsidRPr="00937FC8">
                                    <w:rPr>
                                      <w:rStyle w:val="CharAttribute15"/>
                                      <w:rFonts w:asciiTheme="minorHAnsi" w:eastAsia="Batang" w:hAnsiTheme="minorHAnsi" w:cstheme="minorHAnsi"/>
                                      <w:color w:val="0F3344" w:themeColor="accent1"/>
                                      <w:sz w:val="20"/>
                                    </w:rPr>
                                    <w:t>Solid Waste Management through Vermicomposting Technology</w:t>
                                  </w:r>
                                </w:p>
                                <w:p w:rsidR="00937FC8" w:rsidRDefault="00937FC8" w:rsidP="00937FC8">
                                  <w:pPr>
                                    <w:pStyle w:val="BodyText"/>
                                    <w:spacing w:after="0"/>
                                    <w:rPr>
                                      <w:rFonts w:cstheme="minorHAnsi"/>
                                      <w:b/>
                                      <w:color w:val="0F3344" w:themeColor="accent1"/>
                                    </w:rPr>
                                  </w:pPr>
                                </w:p>
                                <w:p w:rsidR="00077F30" w:rsidRPr="002150EC" w:rsidRDefault="00077F30" w:rsidP="00077F30">
                                  <w:pPr>
                                    <w:pStyle w:val="BodyText"/>
                                    <w:spacing w:after="0"/>
                                    <w:rPr>
                                      <w:rFonts w:cstheme="minorHAnsi"/>
                                      <w:color w:val="0F3344" w:themeColor="accent1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0F3344" w:themeColor="accent1"/>
                                    </w:rPr>
                                    <w:t>ACTS Computer College</w:t>
                                  </w:r>
                                  <w:r w:rsidR="00A609E3">
                                    <w:rPr>
                                      <w:rFonts w:cstheme="minorHAnsi"/>
                                      <w:b/>
                                      <w:color w:val="0F3344" w:themeColor="accent1"/>
                                    </w:rPr>
                                    <w:t xml:space="preserve"> | Sta. Cruz, Laguna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color w:val="0F3344" w:themeColor="accent1"/>
                                    </w:rPr>
                                    <w:t xml:space="preserve"> </w:t>
                                  </w:r>
                                  <w:r w:rsidRPr="00FC0D9F">
                                    <w:rPr>
                                      <w:rStyle w:val="BodyTextChar"/>
                                      <w:rFonts w:cstheme="minorHAnsi"/>
                                      <w:color w:val="0F3344" w:themeColor="accent1"/>
                                    </w:rPr>
                                    <w:t>•</w:t>
                                  </w:r>
                                  <w:r w:rsidR="002150EC">
                                    <w:rPr>
                                      <w:rStyle w:val="BodyTextChar"/>
                                      <w:rFonts w:cstheme="minorHAnsi"/>
                                      <w:color w:val="0F3344" w:themeColor="accent1"/>
                                    </w:rPr>
                                    <w:t xml:space="preserve"> </w:t>
                                  </w:r>
                                  <w:r w:rsidR="002150EC">
                                    <w:rPr>
                                      <w:rStyle w:val="BodyTextChar"/>
                                      <w:rFonts w:cstheme="minorHAnsi"/>
                                      <w:i/>
                                      <w:color w:val="0F3344" w:themeColor="accent1"/>
                                    </w:rPr>
                                    <w:t>Feb. 09, 2012 &amp; Mar.</w:t>
                                  </w:r>
                                  <w:r w:rsidRPr="00EC754C">
                                    <w:rPr>
                                      <w:rStyle w:val="BodyTextChar"/>
                                      <w:rFonts w:cstheme="minorHAnsi"/>
                                      <w:i/>
                                      <w:color w:val="0F3344" w:themeColor="accent1"/>
                                    </w:rPr>
                                    <w:t xml:space="preserve"> 02, 2013</w:t>
                                  </w:r>
                                </w:p>
                                <w:p w:rsidR="008E0E99" w:rsidRDefault="00077F30" w:rsidP="00077F30">
                                  <w:pPr>
                                    <w:pStyle w:val="ParaAttribute25"/>
                                    <w:ind w:firstLine="0"/>
                                    <w:rPr>
                                      <w:rStyle w:val="CharAttribute15"/>
                                      <w:rFonts w:asciiTheme="minorHAnsi" w:eastAsia="Batang" w:hAnsiTheme="minorHAnsi" w:cstheme="minorHAnsi"/>
                                      <w:color w:val="0F3344" w:themeColor="accent1"/>
                                      <w:sz w:val="20"/>
                                    </w:rPr>
                                  </w:pPr>
                                  <w:r w:rsidRPr="00077F30">
                                    <w:rPr>
                                      <w:rStyle w:val="CharAttribute15"/>
                                      <w:rFonts w:asciiTheme="minorHAnsi" w:eastAsia="Batang" w:hAnsiTheme="minorHAnsi" w:cstheme="minorHAnsi"/>
                                      <w:color w:val="0F3344" w:themeColor="accent1"/>
                                      <w:sz w:val="20"/>
                                    </w:rPr>
                                    <w:t>ACTS 1</w:t>
                                  </w:r>
                                  <w:r w:rsidRPr="00077F30">
                                    <w:rPr>
                                      <w:rStyle w:val="CharAttribute31"/>
                                      <w:rFonts w:asciiTheme="minorHAnsi" w:eastAsia="Batang" w:hAnsiTheme="minorHAnsi" w:cstheme="minorHAnsi"/>
                                      <w:color w:val="0F3344" w:themeColor="accent1"/>
                                      <w:sz w:val="20"/>
                                    </w:rPr>
                                    <w:t>st</w:t>
                                  </w:r>
                                  <w:r w:rsidRPr="00077F30">
                                    <w:rPr>
                                      <w:rStyle w:val="CharAttribute15"/>
                                      <w:rFonts w:asciiTheme="minorHAnsi" w:eastAsia="Batang" w:hAnsiTheme="minorHAnsi" w:cstheme="minorHAnsi"/>
                                      <w:color w:val="0F3344" w:themeColor="accent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CharAttribute15"/>
                                      <w:rFonts w:asciiTheme="minorHAnsi" w:eastAsia="Batang" w:hAnsiTheme="minorHAnsi" w:cstheme="minorHAnsi"/>
                                      <w:color w:val="0F3344" w:themeColor="accent1"/>
                                      <w:sz w:val="20"/>
                                    </w:rPr>
                                    <w:t>&amp; 2</w:t>
                                  </w:r>
                                  <w:r w:rsidRPr="00077F30">
                                    <w:rPr>
                                      <w:rStyle w:val="CharAttribute15"/>
                                      <w:rFonts w:asciiTheme="minorHAnsi" w:eastAsia="Batang" w:hAnsiTheme="minorHAnsi" w:cstheme="minorHAnsi"/>
                                      <w:color w:val="0F3344" w:themeColor="accent1"/>
                                      <w:sz w:val="20"/>
                                      <w:vertAlign w:val="superscript"/>
                                    </w:rPr>
                                    <w:t>nd</w:t>
                                  </w:r>
                                  <w:r>
                                    <w:rPr>
                                      <w:rStyle w:val="CharAttribute15"/>
                                      <w:rFonts w:asciiTheme="minorHAnsi" w:eastAsia="Batang" w:hAnsiTheme="minorHAnsi" w:cstheme="minorHAnsi"/>
                                      <w:color w:val="0F3344" w:themeColor="accent1"/>
                                      <w:sz w:val="20"/>
                                    </w:rPr>
                                    <w:t xml:space="preserve"> </w:t>
                                  </w:r>
                                  <w:r w:rsidRPr="00077F30">
                                    <w:rPr>
                                      <w:rStyle w:val="CharAttribute15"/>
                                      <w:rFonts w:asciiTheme="minorHAnsi" w:eastAsia="Batang" w:hAnsiTheme="minorHAnsi" w:cstheme="minorHAnsi"/>
                                      <w:color w:val="0F3344" w:themeColor="accent1"/>
                                      <w:sz w:val="20"/>
                                    </w:rPr>
                                    <w:t>BEST (Business, En</w:t>
                                  </w:r>
                                  <w:r w:rsidR="008E0E99">
                                    <w:rPr>
                                      <w:rStyle w:val="CharAttribute15"/>
                                      <w:rFonts w:asciiTheme="minorHAnsi" w:eastAsia="Batang" w:hAnsiTheme="minorHAnsi" w:cstheme="minorHAnsi"/>
                                      <w:color w:val="0F3344" w:themeColor="accent1"/>
                                      <w:sz w:val="20"/>
                                    </w:rPr>
                                    <w:t>trepreneur, Synergies Symposium</w:t>
                                  </w:r>
                                </w:p>
                                <w:p w:rsidR="00077F30" w:rsidRDefault="00077F30" w:rsidP="00077F30">
                                  <w:pPr>
                                    <w:pStyle w:val="ParaAttribute25"/>
                                    <w:ind w:firstLine="0"/>
                                    <w:rPr>
                                      <w:rStyle w:val="CharAttribute15"/>
                                      <w:rFonts w:asciiTheme="minorHAnsi" w:eastAsia="Batang" w:hAnsiTheme="minorHAnsi" w:cstheme="minorHAnsi"/>
                                      <w:color w:val="0F3344" w:themeColor="accent1"/>
                                      <w:sz w:val="20"/>
                                    </w:rPr>
                                  </w:pPr>
                                  <w:r w:rsidRPr="00077F30">
                                    <w:rPr>
                                      <w:rStyle w:val="CharAttribute15"/>
                                      <w:rFonts w:asciiTheme="minorHAnsi" w:eastAsia="Batang" w:hAnsiTheme="minorHAnsi" w:cstheme="minorHAnsi"/>
                                      <w:color w:val="0F3344" w:themeColor="accent1"/>
                                      <w:sz w:val="20"/>
                                    </w:rPr>
                                    <w:t>Thrust of a Sustainable Economy)</w:t>
                                  </w:r>
                                </w:p>
                                <w:p w:rsidR="00077F30" w:rsidRDefault="00077F30" w:rsidP="00077F30">
                                  <w:pPr>
                                    <w:pStyle w:val="ParaAttribute25"/>
                                    <w:ind w:firstLine="0"/>
                                    <w:rPr>
                                      <w:rFonts w:asciiTheme="minorHAnsi" w:eastAsia="Times New Roman" w:hAnsiTheme="minorHAnsi" w:cstheme="minorHAnsi"/>
                                      <w:color w:val="0F3344" w:themeColor="accent1"/>
                                    </w:rPr>
                                  </w:pPr>
                                </w:p>
                                <w:p w:rsidR="0018299D" w:rsidRPr="00E50B07" w:rsidRDefault="00A609E3" w:rsidP="00A609E3">
                                  <w:pPr>
                                    <w:pStyle w:val="Heading2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0F3344" w:themeColor="accent1"/>
                                      <w:sz w:val="20"/>
                                    </w:rPr>
                                  </w:pPr>
                                  <w:r w:rsidRPr="00A609E3">
                                    <w:rPr>
                                      <w:rFonts w:asciiTheme="minorHAnsi" w:hAnsiTheme="minorHAnsi" w:cstheme="minorHAnsi"/>
                                      <w:color w:val="0F3344" w:themeColor="accent1"/>
                                      <w:sz w:val="20"/>
                                      <w:lang w:val="en-SG"/>
                                    </w:rPr>
                                    <w:t xml:space="preserve">Philippine Trade Training Center | Pasay, </w:t>
                                  </w:r>
                                  <w:r w:rsidR="000848C9" w:rsidRPr="00A609E3">
                                    <w:rPr>
                                      <w:rFonts w:cstheme="minorHAnsi"/>
                                      <w:color w:val="0F3344" w:themeColor="accent1"/>
                                      <w:sz w:val="20"/>
                                    </w:rPr>
                                    <w:t xml:space="preserve">Manila </w:t>
                                  </w:r>
                                  <w:r w:rsidR="0018299D" w:rsidRPr="00A609E3">
                                    <w:rPr>
                                      <w:rStyle w:val="BodyTextChar"/>
                                      <w:rFonts w:cstheme="minorHAnsi"/>
                                      <w:b w:val="0"/>
                                      <w:color w:val="0F3344" w:themeColor="accent1"/>
                                      <w:sz w:val="20"/>
                                    </w:rPr>
                                    <w:t>•</w:t>
                                  </w:r>
                                  <w:r w:rsidR="00E50B07">
                                    <w:rPr>
                                      <w:rStyle w:val="BodyTextChar"/>
                                      <w:rFonts w:cstheme="minorHAnsi"/>
                                      <w:b w:val="0"/>
                                      <w:color w:val="0F3344" w:themeColor="accent1"/>
                                      <w:sz w:val="20"/>
                                    </w:rPr>
                                    <w:t xml:space="preserve"> </w:t>
                                  </w:r>
                                  <w:r w:rsidR="000848C9" w:rsidRPr="00EC754C">
                                    <w:rPr>
                                      <w:rStyle w:val="BodyTextChar"/>
                                      <w:rFonts w:cstheme="minorHAnsi"/>
                                      <w:b w:val="0"/>
                                      <w:i/>
                                      <w:color w:val="0F3344" w:themeColor="accent1"/>
                                      <w:sz w:val="20"/>
                                    </w:rPr>
                                    <w:t>November 10, 2015</w:t>
                                  </w:r>
                                </w:p>
                                <w:p w:rsidR="00077F30" w:rsidRPr="000848C9" w:rsidRDefault="000848C9" w:rsidP="00937FC8">
                                  <w:pPr>
                                    <w:pStyle w:val="BodyText"/>
                                    <w:spacing w:after="0"/>
                                    <w:rPr>
                                      <w:rFonts w:cstheme="minorHAnsi"/>
                                      <w:b/>
                                      <w:color w:val="0F3344" w:themeColor="accent1"/>
                                    </w:rPr>
                                  </w:pPr>
                                  <w:r w:rsidRPr="000848C9">
                                    <w:rPr>
                                      <w:rStyle w:val="CharAttribute15"/>
                                      <w:rFonts w:asciiTheme="minorHAnsi" w:eastAsia="Batang" w:hAnsiTheme="minorHAnsi" w:cstheme="minorHAnsi"/>
                                      <w:color w:val="0F3344" w:themeColor="accent1"/>
                                      <w:sz w:val="20"/>
                                    </w:rPr>
                                    <w:t>Quality Customer Service</w:t>
                                  </w:r>
                                </w:p>
                                <w:p w:rsidR="00AE50ED" w:rsidRPr="000045E4" w:rsidRDefault="00AE50ED" w:rsidP="00937FC8">
                                  <w:pPr>
                                    <w:pStyle w:val="BodyText"/>
                                    <w:spacing w:after="0"/>
                                    <w:rPr>
                                      <w:rFonts w:ascii="Tahoma" w:hAnsi="Tahoma" w:cs="Tahoma"/>
                                      <w:color w:val="0F3344" w:themeColor="accent1"/>
                                    </w:rPr>
                                  </w:pPr>
                                </w:p>
                                <w:p w:rsidR="000848C9" w:rsidRPr="00E50B07" w:rsidRDefault="000848C9" w:rsidP="000848C9">
                                  <w:pPr>
                                    <w:pStyle w:val="BodyText"/>
                                    <w:spacing w:after="0"/>
                                    <w:rPr>
                                      <w:rFonts w:cstheme="minorHAnsi"/>
                                      <w:color w:val="0F3344" w:themeColor="accent1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0F3344" w:themeColor="accent1"/>
                                    </w:rPr>
                                    <w:t xml:space="preserve">Fujitsu Die-Tech Corp. of the Phils. </w:t>
                                  </w:r>
                                  <w:r w:rsidR="00EE3236">
                                    <w:rPr>
                                      <w:rFonts w:cstheme="minorHAnsi"/>
                                      <w:b/>
                                      <w:color w:val="0F3344" w:themeColor="accent1"/>
                                    </w:rPr>
                                    <w:t xml:space="preserve">| </w:t>
                                  </w:r>
                                  <w:r w:rsidR="00EE3236" w:rsidRPr="00EE3236">
                                    <w:rPr>
                                      <w:rFonts w:cstheme="minorHAnsi"/>
                                      <w:b/>
                                      <w:color w:val="0F3344" w:themeColor="accent1"/>
                                    </w:rPr>
                                    <w:t>Bi</w:t>
                                  </w:r>
                                  <w:r w:rsidR="00EE3236" w:rsidRPr="00EE3236">
                                    <w:rPr>
                                      <w:rFonts w:eastAsia="Times New Roman" w:cstheme="minorHAnsi"/>
                                      <w:b/>
                                      <w:color w:val="0F3344" w:themeColor="accent1"/>
                                      <w:lang w:eastAsia="zh-CN"/>
                                    </w:rPr>
                                    <w:t>ñan</w:t>
                                  </w:r>
                                  <w:r w:rsidR="00EE3236">
                                    <w:rPr>
                                      <w:rFonts w:eastAsia="Times New Roman" w:cstheme="minorHAnsi"/>
                                      <w:b/>
                                      <w:color w:val="0F3344" w:themeColor="accent1"/>
                                      <w:lang w:eastAsia="zh-CN"/>
                                    </w:rPr>
                                    <w:t xml:space="preserve">, Laguna </w:t>
                                  </w:r>
                                  <w:r w:rsidRPr="00FC0D9F">
                                    <w:rPr>
                                      <w:rStyle w:val="BodyTextChar"/>
                                      <w:rFonts w:cstheme="minorHAnsi"/>
                                      <w:color w:val="0F3344" w:themeColor="accent1"/>
                                    </w:rPr>
                                    <w:t>•</w:t>
                                  </w:r>
                                  <w:r w:rsidR="00E50B07">
                                    <w:rPr>
                                      <w:rStyle w:val="BodyTextChar"/>
                                      <w:rFonts w:cstheme="minorHAnsi"/>
                                      <w:color w:val="0F3344" w:themeColor="accent1"/>
                                    </w:rPr>
                                    <w:t xml:space="preserve"> </w:t>
                                  </w:r>
                                  <w:r w:rsidRPr="00EC754C">
                                    <w:rPr>
                                      <w:rStyle w:val="BodyTextChar"/>
                                      <w:rFonts w:cstheme="minorHAnsi"/>
                                      <w:i/>
                                      <w:color w:val="0F3344" w:themeColor="accent1"/>
                                    </w:rPr>
                                    <w:t>December 16, 2015</w:t>
                                  </w:r>
                                </w:p>
                                <w:p w:rsidR="00AE50ED" w:rsidRPr="000848C9" w:rsidRDefault="000848C9" w:rsidP="00937FC8">
                                  <w:pPr>
                                    <w:spacing w:after="0"/>
                                    <w:rPr>
                                      <w:rFonts w:cstheme="minorHAnsi"/>
                                      <w:color w:val="0F3344" w:themeColor="accent1"/>
                                      <w:sz w:val="20"/>
                                      <w:szCs w:val="20"/>
                                    </w:rPr>
                                  </w:pPr>
                                  <w:r w:rsidRPr="000848C9">
                                    <w:rPr>
                                      <w:rStyle w:val="CharAttribute15"/>
                                      <w:rFonts w:asciiTheme="minorHAnsi" w:eastAsia="Batang" w:hAnsiTheme="minorHAnsi" w:cstheme="minorHAnsi"/>
                                      <w:color w:val="0F3344" w:themeColor="accent1"/>
                                      <w:sz w:val="20"/>
                                      <w:szCs w:val="20"/>
                                    </w:rPr>
                                    <w:t>Developing and Controlling QMS Documents and Records / DC Toolbox Awareness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B13121" id="Text Box 22" o:spid="_x0000_s1027" type="#_x0000_t202" style="position:absolute;margin-left:23.5pt;margin-top:361.8pt;width:330.75pt;height:23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" filled="f" stroked="f" strokeweight=".5pt">
                      <v:textbox>
                        <w:txbxContent>
                          <w:p w:rsidR="00AE50ED" w:rsidRPr="00FC0D9F" w:rsidRDefault="00E85E3F" w:rsidP="00937FC8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0F3344" w:themeColor="accent1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F3344" w:themeColor="accent1"/>
                                <w:szCs w:val="20"/>
                              </w:rPr>
                              <w:t>SEMINARS ATTENDE</w:t>
                            </w:r>
                            <w:r w:rsidR="00AE50ED" w:rsidRPr="00FC0D9F">
                              <w:rPr>
                                <w:rFonts w:ascii="Tahoma" w:hAnsi="Tahoma" w:cs="Tahoma"/>
                                <w:b/>
                                <w:color w:val="0F3344" w:themeColor="accent1"/>
                                <w:szCs w:val="20"/>
                              </w:rPr>
                              <w:t>D</w:t>
                            </w:r>
                          </w:p>
                          <w:p w:rsidR="00AE50ED" w:rsidRPr="000045E4" w:rsidRDefault="00AE50ED" w:rsidP="00937FC8">
                            <w:pPr>
                              <w:spacing w:after="0"/>
                              <w:rPr>
                                <w:rFonts w:ascii="Tahoma" w:hAnsi="Tahoma" w:cs="Tahoma"/>
                                <w:color w:val="0F3344" w:themeColor="accent1"/>
                                <w:sz w:val="20"/>
                                <w:szCs w:val="20"/>
                              </w:rPr>
                            </w:pPr>
                          </w:p>
                          <w:p w:rsidR="00AE50ED" w:rsidRPr="00EC754C" w:rsidRDefault="00937FC8" w:rsidP="00937FC8">
                            <w:pPr>
                              <w:pStyle w:val="BodyText"/>
                              <w:spacing w:after="0"/>
                              <w:rPr>
                                <w:rFonts w:cstheme="minorHAnsi"/>
                                <w:b/>
                                <w:i/>
                                <w:color w:val="0F3344" w:themeColor="accent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F3344" w:themeColor="accent1"/>
                              </w:rPr>
                              <w:t xml:space="preserve">ACTS Computer College </w:t>
                            </w:r>
                            <w:r w:rsidR="00A609E3">
                              <w:rPr>
                                <w:rFonts w:cstheme="minorHAnsi"/>
                                <w:b/>
                                <w:color w:val="0F3344" w:themeColor="accent1"/>
                              </w:rPr>
                              <w:t xml:space="preserve">| Sta. Cruz, Laguna </w:t>
                            </w:r>
                            <w:r w:rsidRPr="00FC0D9F">
                              <w:rPr>
                                <w:rStyle w:val="BodyTextChar"/>
                                <w:rFonts w:cstheme="minorHAnsi"/>
                                <w:color w:val="0F3344" w:themeColor="accent1"/>
                              </w:rPr>
                              <w:t>•</w:t>
                            </w:r>
                            <w:r>
                              <w:rPr>
                                <w:rStyle w:val="BodyTextChar"/>
                                <w:rFonts w:cstheme="minorHAnsi"/>
                                <w:color w:val="0F3344" w:themeColor="accent1"/>
                              </w:rPr>
                              <w:t xml:space="preserve"> </w:t>
                            </w:r>
                            <w:r w:rsidRPr="00EC754C">
                              <w:rPr>
                                <w:rStyle w:val="BodyTextChar"/>
                                <w:rFonts w:cstheme="minorHAnsi"/>
                                <w:i/>
                                <w:color w:val="0F3344" w:themeColor="accent1"/>
                              </w:rPr>
                              <w:t xml:space="preserve">September </w:t>
                            </w:r>
                            <w:r w:rsidR="00077F30" w:rsidRPr="00EC754C">
                              <w:rPr>
                                <w:rStyle w:val="BodyTextChar"/>
                                <w:rFonts w:cstheme="minorHAnsi"/>
                                <w:i/>
                                <w:color w:val="0F3344" w:themeColor="accent1"/>
                              </w:rPr>
                              <w:t>0</w:t>
                            </w:r>
                            <w:r w:rsidRPr="00EC754C">
                              <w:rPr>
                                <w:rStyle w:val="BodyTextChar"/>
                                <w:rFonts w:cstheme="minorHAnsi"/>
                                <w:i/>
                                <w:color w:val="0F3344" w:themeColor="accent1"/>
                              </w:rPr>
                              <w:t>4, 2010</w:t>
                            </w:r>
                          </w:p>
                          <w:p w:rsidR="00937FC8" w:rsidRDefault="00937FC8" w:rsidP="00937FC8">
                            <w:pPr>
                              <w:pStyle w:val="BodyText"/>
                              <w:spacing w:after="0"/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</w:rPr>
                            </w:pPr>
                            <w:r w:rsidRPr="00937FC8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</w:rPr>
                              <w:t>Personality Development</w:t>
                            </w:r>
                          </w:p>
                          <w:p w:rsidR="00937FC8" w:rsidRPr="00937FC8" w:rsidRDefault="00937FC8" w:rsidP="00937FC8">
                            <w:pPr>
                              <w:pStyle w:val="BodyText"/>
                              <w:spacing w:after="0"/>
                              <w:rPr>
                                <w:rFonts w:cstheme="minorHAnsi"/>
                                <w:b/>
                                <w:color w:val="0F3344" w:themeColor="accent1"/>
                              </w:rPr>
                            </w:pPr>
                          </w:p>
                          <w:p w:rsidR="00937FC8" w:rsidRDefault="00937FC8" w:rsidP="00937FC8">
                            <w:pPr>
                              <w:pStyle w:val="BodyText"/>
                              <w:spacing w:after="0"/>
                              <w:rPr>
                                <w:rFonts w:cstheme="minorHAnsi"/>
                                <w:b/>
                                <w:color w:val="0F3344" w:themeColor="accent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F3344" w:themeColor="accent1"/>
                              </w:rPr>
                              <w:t>ACTS Computer College</w:t>
                            </w:r>
                            <w:r w:rsidR="00A609E3">
                              <w:rPr>
                                <w:rFonts w:cstheme="minorHAnsi"/>
                                <w:b/>
                                <w:color w:val="0F3344" w:themeColor="accent1"/>
                              </w:rPr>
                              <w:t xml:space="preserve"> | Sta. Cruz, Laguna</w:t>
                            </w:r>
                            <w:r>
                              <w:rPr>
                                <w:rFonts w:cstheme="minorHAnsi"/>
                                <w:b/>
                                <w:color w:val="0F3344" w:themeColor="accent1"/>
                              </w:rPr>
                              <w:t xml:space="preserve"> </w:t>
                            </w:r>
                            <w:r w:rsidRPr="00FC0D9F">
                              <w:rPr>
                                <w:rStyle w:val="BodyTextChar"/>
                                <w:rFonts w:cstheme="minorHAnsi"/>
                                <w:color w:val="0F3344" w:themeColor="accent1"/>
                              </w:rPr>
                              <w:t>•</w:t>
                            </w:r>
                            <w:r>
                              <w:rPr>
                                <w:rStyle w:val="BodyTextChar"/>
                                <w:rFonts w:cstheme="minorHAnsi"/>
                                <w:color w:val="0F3344" w:themeColor="accent1"/>
                              </w:rPr>
                              <w:t xml:space="preserve"> </w:t>
                            </w:r>
                            <w:r w:rsidRPr="00EC754C">
                              <w:rPr>
                                <w:rStyle w:val="BodyTextChar"/>
                                <w:rFonts w:cstheme="minorHAnsi"/>
                                <w:i/>
                                <w:color w:val="0F3344" w:themeColor="accent1"/>
                              </w:rPr>
                              <w:t>October 22, 2011</w:t>
                            </w:r>
                          </w:p>
                          <w:p w:rsidR="00937FC8" w:rsidRPr="00937FC8" w:rsidRDefault="00937FC8" w:rsidP="00937FC8">
                            <w:pPr>
                              <w:pStyle w:val="ParaAttribute25"/>
                              <w:ind w:firstLine="0"/>
                              <w:rPr>
                                <w:rFonts w:asciiTheme="minorHAnsi" w:eastAsia="Times New Roman" w:hAnsiTheme="minorHAnsi" w:cstheme="minorHAnsi"/>
                                <w:color w:val="0F3344" w:themeColor="accent1"/>
                              </w:rPr>
                            </w:pPr>
                            <w:r w:rsidRPr="00937FC8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</w:rPr>
                              <w:t>Solid Waste Management through Vermicomposting Technology</w:t>
                            </w:r>
                          </w:p>
                          <w:p w:rsidR="00937FC8" w:rsidRDefault="00937FC8" w:rsidP="00937FC8">
                            <w:pPr>
                              <w:pStyle w:val="BodyText"/>
                              <w:spacing w:after="0"/>
                              <w:rPr>
                                <w:rFonts w:cstheme="minorHAnsi"/>
                                <w:b/>
                                <w:color w:val="0F3344" w:themeColor="accent1"/>
                              </w:rPr>
                            </w:pPr>
                          </w:p>
                          <w:p w:rsidR="00077F30" w:rsidRPr="002150EC" w:rsidRDefault="00077F30" w:rsidP="00077F30">
                            <w:pPr>
                              <w:pStyle w:val="BodyText"/>
                              <w:spacing w:after="0"/>
                              <w:rPr>
                                <w:rFonts w:cstheme="minorHAnsi"/>
                                <w:color w:val="0F3344" w:themeColor="accent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F3344" w:themeColor="accent1"/>
                              </w:rPr>
                              <w:t>ACTS Computer Col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cstheme="minorHAnsi"/>
                                <w:b/>
                                <w:color w:val="0F3344" w:themeColor="accent1"/>
                              </w:rPr>
                              <w:t>lege</w:t>
                            </w:r>
                            <w:r w:rsidR="00A609E3">
                              <w:rPr>
                                <w:rFonts w:cstheme="minorHAnsi"/>
                                <w:b/>
                                <w:color w:val="0F3344" w:themeColor="accent1"/>
                              </w:rPr>
                              <w:t xml:space="preserve"> | Sta. Cruz, Laguna</w:t>
                            </w:r>
                            <w:r>
                              <w:rPr>
                                <w:rFonts w:cstheme="minorHAnsi"/>
                                <w:b/>
                                <w:color w:val="0F3344" w:themeColor="accent1"/>
                              </w:rPr>
                              <w:t xml:space="preserve"> </w:t>
                            </w:r>
                            <w:r w:rsidRPr="00FC0D9F">
                              <w:rPr>
                                <w:rStyle w:val="BodyTextChar"/>
                                <w:rFonts w:cstheme="minorHAnsi"/>
                                <w:color w:val="0F3344" w:themeColor="accent1"/>
                              </w:rPr>
                              <w:t>•</w:t>
                            </w:r>
                            <w:r w:rsidR="002150EC">
                              <w:rPr>
                                <w:rStyle w:val="BodyTextChar"/>
                                <w:rFonts w:cstheme="minorHAnsi"/>
                                <w:color w:val="0F3344" w:themeColor="accent1"/>
                              </w:rPr>
                              <w:t xml:space="preserve"> </w:t>
                            </w:r>
                            <w:r w:rsidR="002150EC">
                              <w:rPr>
                                <w:rStyle w:val="BodyTextChar"/>
                                <w:rFonts w:cstheme="minorHAnsi"/>
                                <w:i/>
                                <w:color w:val="0F3344" w:themeColor="accent1"/>
                              </w:rPr>
                              <w:t>Feb. 09, 2012 &amp; Mar.</w:t>
                            </w:r>
                            <w:r w:rsidRPr="00EC754C">
                              <w:rPr>
                                <w:rStyle w:val="BodyTextChar"/>
                                <w:rFonts w:cstheme="minorHAnsi"/>
                                <w:i/>
                                <w:color w:val="0F3344" w:themeColor="accent1"/>
                              </w:rPr>
                              <w:t xml:space="preserve"> 02, 2013</w:t>
                            </w:r>
                          </w:p>
                          <w:p w:rsidR="008E0E99" w:rsidRDefault="00077F30" w:rsidP="00077F30">
                            <w:pPr>
                              <w:pStyle w:val="ParaAttribute25"/>
                              <w:ind w:firstLine="0"/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</w:rPr>
                            </w:pPr>
                            <w:r w:rsidRPr="00077F30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</w:rPr>
                              <w:t>ACTS 1</w:t>
                            </w:r>
                            <w:r w:rsidRPr="00077F30">
                              <w:rPr>
                                <w:rStyle w:val="CharAttribute31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</w:rPr>
                              <w:t>st</w:t>
                            </w:r>
                            <w:r w:rsidRPr="00077F30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</w:rPr>
                              <w:t>&amp; 2</w:t>
                            </w:r>
                            <w:r w:rsidRPr="00077F30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</w:rPr>
                              <w:t xml:space="preserve"> </w:t>
                            </w:r>
                            <w:r w:rsidRPr="00077F30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</w:rPr>
                              <w:t>BEST (Business, En</w:t>
                            </w:r>
                            <w:r w:rsidR="008E0E99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</w:rPr>
                              <w:t>trepreneur, Synergies Symposium</w:t>
                            </w:r>
                          </w:p>
                          <w:p w:rsidR="00077F30" w:rsidRDefault="00077F30" w:rsidP="00077F30">
                            <w:pPr>
                              <w:pStyle w:val="ParaAttribute25"/>
                              <w:ind w:firstLine="0"/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</w:rPr>
                            </w:pPr>
                            <w:r w:rsidRPr="00077F30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</w:rPr>
                              <w:t>Thrust of a Sustainable Economy)</w:t>
                            </w:r>
                          </w:p>
                          <w:p w:rsidR="00077F30" w:rsidRDefault="00077F30" w:rsidP="00077F30">
                            <w:pPr>
                              <w:pStyle w:val="ParaAttribute25"/>
                              <w:ind w:firstLine="0"/>
                              <w:rPr>
                                <w:rFonts w:asciiTheme="minorHAnsi" w:eastAsia="Times New Roman" w:hAnsiTheme="minorHAnsi" w:cstheme="minorHAnsi"/>
                                <w:color w:val="0F3344" w:themeColor="accent1"/>
                              </w:rPr>
                            </w:pPr>
                          </w:p>
                          <w:p w:rsidR="0018299D" w:rsidRPr="00E50B07" w:rsidRDefault="00A609E3" w:rsidP="00A609E3">
                            <w:pPr>
                              <w:pStyle w:val="Heading2"/>
                              <w:rPr>
                                <w:rFonts w:asciiTheme="minorHAnsi" w:hAnsiTheme="minorHAnsi" w:cstheme="minorHAnsi"/>
                                <w:b w:val="0"/>
                                <w:color w:val="0F3344" w:themeColor="accent1"/>
                                <w:sz w:val="20"/>
                              </w:rPr>
                            </w:pPr>
                            <w:r w:rsidRPr="00A609E3">
                              <w:rPr>
                                <w:rFonts w:asciiTheme="minorHAnsi" w:hAnsiTheme="minorHAnsi" w:cstheme="minorHAnsi"/>
                                <w:color w:val="0F3344" w:themeColor="accent1"/>
                                <w:sz w:val="20"/>
                                <w:lang w:val="en-SG"/>
                              </w:rPr>
                              <w:t xml:space="preserve">Philippine Trade Training </w:t>
                            </w:r>
                            <w:proofErr w:type="spellStart"/>
                            <w:r w:rsidRPr="00A609E3">
                              <w:rPr>
                                <w:rFonts w:asciiTheme="minorHAnsi" w:hAnsiTheme="minorHAnsi" w:cstheme="minorHAnsi"/>
                                <w:color w:val="0F3344" w:themeColor="accent1"/>
                                <w:sz w:val="20"/>
                                <w:lang w:val="en-SG"/>
                              </w:rPr>
                              <w:t>Center</w:t>
                            </w:r>
                            <w:proofErr w:type="spellEnd"/>
                            <w:r w:rsidRPr="00A609E3">
                              <w:rPr>
                                <w:rFonts w:asciiTheme="minorHAnsi" w:hAnsiTheme="minorHAnsi" w:cstheme="minorHAnsi"/>
                                <w:color w:val="0F3344" w:themeColor="accent1"/>
                                <w:sz w:val="20"/>
                                <w:lang w:val="en-SG"/>
                              </w:rPr>
                              <w:t xml:space="preserve"> | Pasay, </w:t>
                            </w:r>
                            <w:r w:rsidR="000848C9" w:rsidRPr="00A609E3">
                              <w:rPr>
                                <w:rFonts w:cstheme="minorHAnsi"/>
                                <w:color w:val="0F3344" w:themeColor="accent1"/>
                                <w:sz w:val="20"/>
                              </w:rPr>
                              <w:t xml:space="preserve">Manila </w:t>
                            </w:r>
                            <w:r w:rsidR="0018299D" w:rsidRPr="00A609E3">
                              <w:rPr>
                                <w:rStyle w:val="BodyTextChar"/>
                                <w:rFonts w:cstheme="minorHAnsi"/>
                                <w:b w:val="0"/>
                                <w:color w:val="0F3344" w:themeColor="accent1"/>
                                <w:sz w:val="20"/>
                              </w:rPr>
                              <w:t>•</w:t>
                            </w:r>
                            <w:r w:rsidR="00E50B07">
                              <w:rPr>
                                <w:rStyle w:val="BodyTextChar"/>
                                <w:rFonts w:cstheme="minorHAnsi"/>
                                <w:b w:val="0"/>
                                <w:color w:val="0F3344" w:themeColor="accent1"/>
                                <w:sz w:val="20"/>
                              </w:rPr>
                              <w:t xml:space="preserve"> </w:t>
                            </w:r>
                            <w:r w:rsidR="000848C9" w:rsidRPr="00EC754C">
                              <w:rPr>
                                <w:rStyle w:val="BodyTextChar"/>
                                <w:rFonts w:cstheme="minorHAnsi"/>
                                <w:b w:val="0"/>
                                <w:i/>
                                <w:color w:val="0F3344" w:themeColor="accent1"/>
                                <w:sz w:val="20"/>
                              </w:rPr>
                              <w:t>November 10, 2015</w:t>
                            </w:r>
                          </w:p>
                          <w:p w:rsidR="00077F30" w:rsidRPr="000848C9" w:rsidRDefault="000848C9" w:rsidP="00937FC8">
                            <w:pPr>
                              <w:pStyle w:val="BodyText"/>
                              <w:spacing w:after="0"/>
                              <w:rPr>
                                <w:rFonts w:cstheme="minorHAnsi"/>
                                <w:b/>
                                <w:color w:val="0F3344" w:themeColor="accent1"/>
                              </w:rPr>
                            </w:pPr>
                            <w:r w:rsidRPr="000848C9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</w:rPr>
                              <w:t>Quality Customer Service</w:t>
                            </w:r>
                          </w:p>
                          <w:p w:rsidR="00AE50ED" w:rsidRPr="000045E4" w:rsidRDefault="00AE50ED" w:rsidP="00937FC8">
                            <w:pPr>
                              <w:pStyle w:val="BodyText"/>
                              <w:spacing w:after="0"/>
                              <w:rPr>
                                <w:rFonts w:ascii="Tahoma" w:hAnsi="Tahoma" w:cs="Tahoma"/>
                                <w:color w:val="0F3344" w:themeColor="accent1"/>
                              </w:rPr>
                            </w:pPr>
                          </w:p>
                          <w:p w:rsidR="000848C9" w:rsidRPr="00E50B07" w:rsidRDefault="000848C9" w:rsidP="000848C9">
                            <w:pPr>
                              <w:pStyle w:val="BodyText"/>
                              <w:spacing w:after="0"/>
                              <w:rPr>
                                <w:rFonts w:cstheme="minorHAnsi"/>
                                <w:color w:val="0F3344" w:themeColor="accent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F3344" w:themeColor="accent1"/>
                              </w:rPr>
                              <w:t xml:space="preserve">Fujitsu Die-Tech Corp. of the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color w:val="0F3344" w:themeColor="accent1"/>
                              </w:rPr>
                              <w:t>Phils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color w:val="0F3344" w:themeColor="accent1"/>
                              </w:rPr>
                              <w:t xml:space="preserve">. </w:t>
                            </w:r>
                            <w:r w:rsidR="00EE3236">
                              <w:rPr>
                                <w:rFonts w:cstheme="minorHAnsi"/>
                                <w:b/>
                                <w:color w:val="0F3344" w:themeColor="accent1"/>
                              </w:rPr>
                              <w:t xml:space="preserve">| </w:t>
                            </w:r>
                            <w:proofErr w:type="spellStart"/>
                            <w:r w:rsidR="00EE3236" w:rsidRPr="00EE3236">
                              <w:rPr>
                                <w:rFonts w:cstheme="minorHAnsi"/>
                                <w:b/>
                                <w:color w:val="0F3344" w:themeColor="accent1"/>
                              </w:rPr>
                              <w:t>Bi</w:t>
                            </w:r>
                            <w:r w:rsidR="00EE3236" w:rsidRPr="00EE3236">
                              <w:rPr>
                                <w:rFonts w:eastAsia="Times New Roman" w:cstheme="minorHAnsi"/>
                                <w:b/>
                                <w:color w:val="0F3344" w:themeColor="accent1"/>
                                <w:lang w:eastAsia="zh-CN"/>
                              </w:rPr>
                              <w:t>ñan</w:t>
                            </w:r>
                            <w:proofErr w:type="spellEnd"/>
                            <w:r w:rsidR="00EE3236">
                              <w:rPr>
                                <w:rFonts w:eastAsia="Times New Roman" w:cstheme="minorHAnsi"/>
                                <w:b/>
                                <w:color w:val="0F3344" w:themeColor="accent1"/>
                                <w:lang w:eastAsia="zh-CN"/>
                              </w:rPr>
                              <w:t xml:space="preserve">, Laguna </w:t>
                            </w:r>
                            <w:r w:rsidRPr="00FC0D9F">
                              <w:rPr>
                                <w:rStyle w:val="BodyTextChar"/>
                                <w:rFonts w:cstheme="minorHAnsi"/>
                                <w:color w:val="0F3344" w:themeColor="accent1"/>
                              </w:rPr>
                              <w:t>•</w:t>
                            </w:r>
                            <w:r w:rsidR="00E50B07">
                              <w:rPr>
                                <w:rStyle w:val="BodyTextChar"/>
                                <w:rFonts w:cstheme="minorHAnsi"/>
                                <w:color w:val="0F3344" w:themeColor="accent1"/>
                              </w:rPr>
                              <w:t xml:space="preserve"> </w:t>
                            </w:r>
                            <w:r w:rsidRPr="00EC754C">
                              <w:rPr>
                                <w:rStyle w:val="BodyTextChar"/>
                                <w:rFonts w:cstheme="minorHAnsi"/>
                                <w:i/>
                                <w:color w:val="0F3344" w:themeColor="accent1"/>
                              </w:rPr>
                              <w:t>December 16, 2015</w:t>
                            </w:r>
                          </w:p>
                          <w:p w:rsidR="00AE50ED" w:rsidRPr="000848C9" w:rsidRDefault="000848C9" w:rsidP="00937FC8">
                            <w:pPr>
                              <w:spacing w:after="0"/>
                              <w:rPr>
                                <w:rFonts w:cstheme="minorHAnsi"/>
                                <w:color w:val="0F3344" w:themeColor="accent1"/>
                                <w:sz w:val="20"/>
                                <w:szCs w:val="20"/>
                              </w:rPr>
                            </w:pPr>
                            <w:r w:rsidRPr="000848C9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>Developing and Controlling QMS Documents and Records / DC Toolbox Awareness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137" w:type="dxa"/>
            <w:vMerge w:val="restart"/>
          </w:tcPr>
          <w:p w:rsidR="00647A4B" w:rsidRPr="00590471" w:rsidRDefault="00647A4B" w:rsidP="00222466">
            <w:pPr>
              <w:pStyle w:val="Title"/>
            </w:pPr>
          </w:p>
          <w:p w:rsidR="00DE40A0" w:rsidRDefault="00DE40A0" w:rsidP="00C4452C">
            <w:pPr>
              <w:pStyle w:val="Heading1"/>
            </w:pPr>
          </w:p>
          <w:p w:rsidR="00DE40A0" w:rsidRDefault="00DE40A0" w:rsidP="00C4452C">
            <w:pPr>
              <w:pStyle w:val="Heading1"/>
            </w:pPr>
          </w:p>
          <w:p w:rsidR="00DE40A0" w:rsidRDefault="00DE40A0" w:rsidP="00C4452C">
            <w:pPr>
              <w:pStyle w:val="Heading1"/>
            </w:pPr>
          </w:p>
          <w:p w:rsidR="00DE40A0" w:rsidRDefault="00DE40A0" w:rsidP="00C4452C">
            <w:pPr>
              <w:pStyle w:val="Heading1"/>
            </w:pPr>
          </w:p>
          <w:p w:rsidR="00DE40A0" w:rsidRDefault="00DE40A0" w:rsidP="00C4452C">
            <w:pPr>
              <w:pStyle w:val="Heading1"/>
            </w:pPr>
          </w:p>
          <w:p w:rsidR="00DE40A0" w:rsidRDefault="00DE40A0" w:rsidP="00DE40A0"/>
          <w:p w:rsidR="00DE40A0" w:rsidRDefault="00DE40A0" w:rsidP="00DE40A0"/>
          <w:p w:rsidR="00DE40A0" w:rsidRPr="00DE40A0" w:rsidRDefault="00DE40A0" w:rsidP="00DE40A0"/>
          <w:p w:rsidR="00647A4B" w:rsidRPr="00590471" w:rsidRDefault="00647A4B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F51250" w:rsidTr="00F52723">
        <w:tblPrEx>
          <w:tblCellMar>
            <w:left w:w="115" w:type="dxa"/>
            <w:right w:w="115" w:type="dxa"/>
          </w:tblCellMar>
        </w:tblPrEx>
        <w:trPr>
          <w:trHeight w:val="670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:rsidR="00FF0178" w:rsidRDefault="00E85E3F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167640</wp:posOffset>
                  </wp:positionH>
                  <wp:positionV relativeFrom="paragraph">
                    <wp:posOffset>-636270</wp:posOffset>
                  </wp:positionV>
                  <wp:extent cx="1659380" cy="1685925"/>
                  <wp:effectExtent l="19050" t="19050" r="17145" b="9525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scvdv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985" t="26259" r="43694" b="57712"/>
                          <a:stretch/>
                        </pic:blipFill>
                        <pic:spPr bwMode="auto">
                          <a:xfrm>
                            <a:off x="0" y="0"/>
                            <a:ext cx="1659380" cy="1685925"/>
                          </a:xfrm>
                          <a:prstGeom prst="ellipse">
                            <a:avLst/>
                          </a:prstGeom>
                          <a:ln w="3175" cap="rnd">
                            <a:solidFill>
                              <a:srgbClr val="333333"/>
                            </a:solidFill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F0178" w:rsidRDefault="00FF0178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  <w:p w:rsidR="00FF0178" w:rsidRDefault="00FF0178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  <w:p w:rsidR="00206B6F" w:rsidRDefault="00BC6DA8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D4BC482" wp14:editId="6EBE96C6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267335</wp:posOffset>
                      </wp:positionV>
                      <wp:extent cx="2124075" cy="409575"/>
                      <wp:effectExtent l="0" t="0" r="0" b="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2407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874D8" w:rsidRPr="00F40F74" w:rsidRDefault="005874D8" w:rsidP="005874D8">
                                  <w:pPr>
                                    <w:spacing w:after="0"/>
                                    <w:rPr>
                                      <w:rFonts w:ascii="Footlight MT Light" w:hAnsi="Footlight MT Light" w:cs="Tahoma"/>
                                      <w:b/>
                                      <w:color w:val="EC6093" w:themeColor="accent3" w:themeShade="BF"/>
                                      <w:sz w:val="36"/>
                                      <w:szCs w:val="36"/>
                                    </w:rPr>
                                  </w:pPr>
                                  <w:r w:rsidRPr="00F40F74">
                                    <w:rPr>
                                      <w:rFonts w:ascii="Footlight MT Light" w:hAnsi="Footlight MT Light" w:cs="Tahoma"/>
                                      <w:b/>
                                      <w:color w:val="EC6093" w:themeColor="accent3" w:themeShade="BF"/>
                                      <w:sz w:val="36"/>
                                      <w:szCs w:val="36"/>
                                    </w:rPr>
                                    <w:t>Manilyn R. Ratonel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4BC482" id="Text Box 26" o:spid="_x0000_s1028" type="#_x0000_t202" style="position:absolute;margin-left:2.05pt;margin-top:21.05pt;width:167.25pt;height:3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" filled="f" stroked="f" strokeweight=".5pt">
                      <v:textbox>
                        <w:txbxContent>
                          <w:p w:rsidR="005874D8" w:rsidRPr="00F40F74" w:rsidRDefault="005874D8" w:rsidP="005874D8">
                            <w:pPr>
                              <w:spacing w:after="0"/>
                              <w:rPr>
                                <w:rFonts w:ascii="Footlight MT Light" w:hAnsi="Footlight MT Light" w:cs="Tahoma"/>
                                <w:b/>
                                <w:color w:val="EC6093" w:themeColor="accent3" w:themeShade="BF"/>
                                <w:sz w:val="36"/>
                                <w:szCs w:val="36"/>
                              </w:rPr>
                            </w:pPr>
                            <w:r w:rsidRPr="00F40F74">
                              <w:rPr>
                                <w:rFonts w:ascii="Footlight MT Light" w:hAnsi="Footlight MT Light" w:cs="Tahoma"/>
                                <w:b/>
                                <w:color w:val="EC6093" w:themeColor="accent3" w:themeShade="BF"/>
                                <w:sz w:val="36"/>
                                <w:szCs w:val="36"/>
                              </w:rPr>
                              <w:t>Manilyn R. Ratonel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66AB8" w:rsidRDefault="00166AB8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  <w:p w:rsidR="00206B6F" w:rsidRDefault="00F52723" w:rsidP="00F52723">
            <w:pPr>
              <w:pStyle w:val="BodyText"/>
              <w:kinsoku w:val="0"/>
              <w:overflowPunct w:val="0"/>
              <w:ind w:left="-270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265430</wp:posOffset>
                  </wp:positionV>
                  <wp:extent cx="266700" cy="266700"/>
                  <wp:effectExtent l="0" t="0" r="0" b="0"/>
                  <wp:wrapTopAndBottom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2" w:type="dxa"/>
            <w:vMerge/>
            <w:tcBorders>
              <w:bottom w:val="nil"/>
            </w:tcBorders>
          </w:tcPr>
          <w:p w:rsidR="00F51250" w:rsidRDefault="00F51250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:rsidR="00F51250" w:rsidRPr="00222466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071E84" w:rsidTr="00F52723">
        <w:tblPrEx>
          <w:tblCellMar>
            <w:left w:w="115" w:type="dxa"/>
            <w:right w:w="115" w:type="dxa"/>
          </w:tblCellMar>
        </w:tblPrEx>
        <w:trPr>
          <w:trHeight w:val="418"/>
          <w:jc w:val="center"/>
        </w:trPr>
        <w:tc>
          <w:tcPr>
            <w:tcW w:w="851" w:type="dxa"/>
            <w:vAlign w:val="center"/>
          </w:tcPr>
          <w:p w:rsidR="00071E84" w:rsidRPr="00222466" w:rsidRDefault="006E2DA1" w:rsidP="00222466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180340</wp:posOffset>
                  </wp:positionV>
                  <wp:extent cx="180975" cy="180975"/>
                  <wp:effectExtent l="0" t="0" r="9525" b="9525"/>
                  <wp:wrapTopAndBottom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47" w:type="dxa"/>
            <w:vAlign w:val="center"/>
          </w:tcPr>
          <w:p w:rsidR="00071E84" w:rsidRPr="00071E84" w:rsidRDefault="006E2DA1" w:rsidP="0033200A">
            <w:pPr>
              <w:pStyle w:val="Information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A18DF0A" wp14:editId="67315188">
                      <wp:simplePos x="0" y="0"/>
                      <wp:positionH relativeFrom="column">
                        <wp:posOffset>-276860</wp:posOffset>
                      </wp:positionH>
                      <wp:positionV relativeFrom="paragraph">
                        <wp:posOffset>142240</wp:posOffset>
                      </wp:positionV>
                      <wp:extent cx="1390650" cy="304800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065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42F2" w:rsidRPr="00393DA0" w:rsidRDefault="005F42F2" w:rsidP="005F42F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393DA0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</w:rPr>
                                    <w:t>(+63) 09075439715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18DF0A" id="Text Box 9" o:spid="_x0000_s1029" type="#_x0000_t202" style="position:absolute;margin-left:-21.8pt;margin-top:11.2pt;width:109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" filled="f" stroked="f" strokeweight=".5pt">
                      <v:textbox>
                        <w:txbxContent>
                          <w:p w:rsidR="005F42F2" w:rsidRPr="00393DA0" w:rsidRDefault="005F42F2" w:rsidP="005F42F2">
                            <w:pPr>
                              <w:spacing w:after="0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</w:rPr>
                            </w:pPr>
                            <w:r w:rsidRPr="00393DA0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</w:rPr>
                              <w:t>(+63) 09075439715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-276860</wp:posOffset>
                      </wp:positionH>
                      <wp:positionV relativeFrom="paragraph">
                        <wp:posOffset>-370840</wp:posOffset>
                      </wp:positionV>
                      <wp:extent cx="1800225" cy="466725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0225" cy="4667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42F2" w:rsidRPr="00393DA0" w:rsidRDefault="005F42F2" w:rsidP="005F42F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393DA0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</w:rPr>
                                    <w:t>City of Santa Rosa Laguna</w:t>
                                  </w:r>
                                </w:p>
                                <w:p w:rsidR="005F42F2" w:rsidRPr="00393DA0" w:rsidRDefault="005F42F2" w:rsidP="005F42F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393DA0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</w:rPr>
                                    <w:t>Philippines 4026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30" type="#_x0000_t202" style="position:absolute;margin-left:-21.8pt;margin-top:-29.2pt;width:141.7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" filled="f" stroked="f" strokeweight=".5pt">
                      <v:textbox>
                        <w:txbxContent>
                          <w:p w:rsidR="005F42F2" w:rsidRPr="00393DA0" w:rsidRDefault="005F42F2" w:rsidP="005F42F2">
                            <w:pPr>
                              <w:spacing w:after="0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</w:rPr>
                            </w:pPr>
                            <w:r w:rsidRPr="00393DA0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</w:rPr>
                              <w:t>City of Santa Rosa Laguna</w:t>
                            </w:r>
                          </w:p>
                          <w:p w:rsidR="005F42F2" w:rsidRPr="00393DA0" w:rsidRDefault="005F42F2" w:rsidP="005F42F2">
                            <w:pPr>
                              <w:spacing w:after="0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</w:rPr>
                            </w:pPr>
                            <w:r w:rsidRPr="00393DA0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</w:rPr>
                              <w:t>Philippines 4026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82" w:type="dxa"/>
            <w:vMerge/>
          </w:tcPr>
          <w:p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Default="00071E84" w:rsidP="005801E5">
            <w:pPr>
              <w:pStyle w:val="Heading1"/>
            </w:pPr>
          </w:p>
        </w:tc>
      </w:tr>
      <w:tr w:rsidR="00647A4B" w:rsidTr="00F52723">
        <w:tblPrEx>
          <w:tblCellMar>
            <w:left w:w="115" w:type="dxa"/>
            <w:right w:w="115" w:type="dxa"/>
          </w:tblCellMar>
        </w:tblPrEx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:rsidR="00647A4B" w:rsidRDefault="006E2DA1" w:rsidP="00071E84">
            <w:pPr>
              <w:pStyle w:val="NoSpacing"/>
            </w:pPr>
            <w:r w:rsidRPr="00162614"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149225</wp:posOffset>
                  </wp:positionV>
                  <wp:extent cx="190500" cy="160020"/>
                  <wp:effectExtent l="0" t="0" r="0" b="0"/>
                  <wp:wrapTopAndBottom/>
                  <wp:docPr id="4" name="Graphic 4" descr="Messag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brightnessContrast bright="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1CCDAF6" wp14:editId="2AF8C71E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76835</wp:posOffset>
                      </wp:positionV>
                      <wp:extent cx="1390650" cy="304800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065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42F2" w:rsidRPr="00166AB8" w:rsidRDefault="00FA759B" w:rsidP="005F42F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</w:rPr>
                                    <w:t>manilyn.r.ratonel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CCDAF6" id="Text Box 10" o:spid="_x0000_s1031" type="#_x0000_t202" style="position:absolute;margin-left:22.8pt;margin-top:6.05pt;width:109.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" filled="f" stroked="f" strokeweight=".5pt">
                      <v:textbox>
                        <w:txbxContent>
                          <w:p w:rsidR="005F42F2" w:rsidRPr="00166AB8" w:rsidRDefault="00FA759B" w:rsidP="005F42F2">
                            <w:pPr>
                              <w:spacing w:after="0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</w:rPr>
                              <w:t>manilyn.r.ratonel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82" w:type="dxa"/>
            <w:vMerge/>
          </w:tcPr>
          <w:p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647A4B" w:rsidRDefault="00647A4B" w:rsidP="005801E5">
            <w:pPr>
              <w:pStyle w:val="Heading1"/>
            </w:pPr>
          </w:p>
        </w:tc>
      </w:tr>
      <w:tr w:rsidR="00071E84" w:rsidTr="00F52723">
        <w:tblPrEx>
          <w:tblCellMar>
            <w:left w:w="115" w:type="dxa"/>
            <w:right w:w="115" w:type="dxa"/>
          </w:tblCellMar>
        </w:tblPrEx>
        <w:trPr>
          <w:trHeight w:val="624"/>
          <w:jc w:val="center"/>
        </w:trPr>
        <w:tc>
          <w:tcPr>
            <w:tcW w:w="851" w:type="dxa"/>
            <w:vAlign w:val="center"/>
          </w:tcPr>
          <w:p w:rsidR="00071E84" w:rsidRPr="00222466" w:rsidRDefault="006E2DA1" w:rsidP="00222466">
            <w:pPr>
              <w:pStyle w:val="Information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-38735</wp:posOffset>
                  </wp:positionH>
                  <wp:positionV relativeFrom="paragraph">
                    <wp:posOffset>113665</wp:posOffset>
                  </wp:positionV>
                  <wp:extent cx="219075" cy="219075"/>
                  <wp:effectExtent l="0" t="0" r="9525" b="9525"/>
                  <wp:wrapNone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0D50583" wp14:editId="27412CF6">
                      <wp:simplePos x="0" y="0"/>
                      <wp:positionH relativeFrom="column">
                        <wp:posOffset>275590</wp:posOffset>
                      </wp:positionH>
                      <wp:positionV relativeFrom="paragraph">
                        <wp:posOffset>93980</wp:posOffset>
                      </wp:positionV>
                      <wp:extent cx="1917065" cy="304800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706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42F2" w:rsidRPr="004935BC" w:rsidRDefault="005F42F2" w:rsidP="005F42F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4935BC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</w:rPr>
                                    <w:t>manilynratonel03@gmail.com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D50583" id="Text Box 11" o:spid="_x0000_s1032" type="#_x0000_t202" style="position:absolute;margin-left:21.7pt;margin-top:7.4pt;width:150.9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" filled="f" stroked="f" strokeweight=".5pt">
                      <v:textbox>
                        <w:txbxContent>
                          <w:p w:rsidR="005F42F2" w:rsidRPr="004935BC" w:rsidRDefault="005F42F2" w:rsidP="005F42F2">
                            <w:pPr>
                              <w:spacing w:after="0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</w:rPr>
                            </w:pPr>
                            <w:r w:rsidRPr="004935BC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</w:rPr>
                              <w:t>manilynratonel03@gmail.com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7" w:type="dxa"/>
            <w:vAlign w:val="center"/>
          </w:tcPr>
          <w:p w:rsidR="00071E84" w:rsidRPr="00222466" w:rsidRDefault="00071E84" w:rsidP="005F42F2">
            <w:pPr>
              <w:pStyle w:val="Information"/>
            </w:pPr>
          </w:p>
        </w:tc>
        <w:tc>
          <w:tcPr>
            <w:tcW w:w="882" w:type="dxa"/>
            <w:vMerge/>
          </w:tcPr>
          <w:p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Default="00071E84" w:rsidP="005801E5">
            <w:pPr>
              <w:pStyle w:val="Heading1"/>
            </w:pPr>
          </w:p>
        </w:tc>
      </w:tr>
      <w:tr w:rsidR="00647A4B" w:rsidTr="00F52723">
        <w:tblPrEx>
          <w:tblCellMar>
            <w:left w:w="115" w:type="dxa"/>
            <w:right w:w="115" w:type="dxa"/>
          </w:tblCellMar>
        </w:tblPrEx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:rsidR="00647A4B" w:rsidRDefault="00B85A81" w:rsidP="00071E84">
            <w:pPr>
              <w:pStyle w:val="NoSpacing"/>
            </w:pPr>
            <w:r>
              <w:rPr>
                <w:noProof/>
              </w:rPr>
              <w:drawing>
                <wp:anchor distT="0" distB="0" distL="114300" distR="114300" simplePos="0" relativeHeight="251691008" behindDoc="1" locked="0" layoutInCell="1" allowOverlap="1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97790</wp:posOffset>
                  </wp:positionV>
                  <wp:extent cx="198755" cy="161925"/>
                  <wp:effectExtent l="0" t="0" r="0" b="9525"/>
                  <wp:wrapNone/>
                  <wp:docPr id="3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2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508" t="13674" r="18946" b="37010"/>
                          <a:stretch/>
                        </pic:blipFill>
                        <pic:spPr>
                          <a:xfrm>
                            <a:off x="0" y="0"/>
                            <a:ext cx="19875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E2DA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F3718DA" wp14:editId="5FC14C51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63500</wp:posOffset>
                      </wp:positionV>
                      <wp:extent cx="1917065" cy="304800"/>
                      <wp:effectExtent l="0" t="0" r="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706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42F2" w:rsidRPr="00166AB8" w:rsidRDefault="00B8612F" w:rsidP="005F42F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166AB8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</w:rPr>
                                    <w:t>December 7, 1992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3718DA" id="Text Box 14" o:spid="_x0000_s1033" type="#_x0000_t202" style="position:absolute;margin-left:21.75pt;margin-top:5pt;width:150.9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" filled="f" stroked="f" strokeweight=".5pt">
                      <v:textbox>
                        <w:txbxContent>
                          <w:p w:rsidR="005F42F2" w:rsidRPr="00166AB8" w:rsidRDefault="00B8612F" w:rsidP="005F42F2">
                            <w:pPr>
                              <w:spacing w:after="0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</w:rPr>
                            </w:pPr>
                            <w:r w:rsidRPr="00166AB8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</w:rPr>
                              <w:t>December 7, 1992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5942">
              <w:t xml:space="preserve"> </w:t>
            </w:r>
          </w:p>
        </w:tc>
        <w:tc>
          <w:tcPr>
            <w:tcW w:w="882" w:type="dxa"/>
            <w:vMerge/>
          </w:tcPr>
          <w:p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647A4B" w:rsidRDefault="00647A4B" w:rsidP="005801E5">
            <w:pPr>
              <w:pStyle w:val="Heading1"/>
            </w:pPr>
          </w:p>
        </w:tc>
      </w:tr>
      <w:tr w:rsidR="00071E84" w:rsidTr="00F52723">
        <w:tblPrEx>
          <w:tblCellMar>
            <w:left w:w="115" w:type="dxa"/>
            <w:right w:w="115" w:type="dxa"/>
          </w:tblCellMar>
        </w:tblPrEx>
        <w:trPr>
          <w:trHeight w:val="633"/>
          <w:jc w:val="center"/>
        </w:trPr>
        <w:tc>
          <w:tcPr>
            <w:tcW w:w="851" w:type="dxa"/>
            <w:vAlign w:val="center"/>
          </w:tcPr>
          <w:p w:rsidR="00071E84" w:rsidRPr="00222466" w:rsidRDefault="00071E84" w:rsidP="00222466">
            <w:pPr>
              <w:pStyle w:val="Information"/>
            </w:pPr>
          </w:p>
        </w:tc>
        <w:tc>
          <w:tcPr>
            <w:tcW w:w="2947" w:type="dxa"/>
            <w:vAlign w:val="center"/>
          </w:tcPr>
          <w:p w:rsidR="00071E84" w:rsidRPr="00222466" w:rsidRDefault="00071E84" w:rsidP="005F42F2">
            <w:pPr>
              <w:pStyle w:val="Information"/>
            </w:pPr>
          </w:p>
        </w:tc>
        <w:tc>
          <w:tcPr>
            <w:tcW w:w="882" w:type="dxa"/>
            <w:vMerge/>
          </w:tcPr>
          <w:p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Default="00071E84" w:rsidP="005801E5">
            <w:pPr>
              <w:pStyle w:val="Heading1"/>
            </w:pPr>
          </w:p>
        </w:tc>
      </w:tr>
      <w:tr w:rsidR="00647A4B" w:rsidTr="00F52723">
        <w:tblPrEx>
          <w:tblCellMar>
            <w:left w:w="115" w:type="dxa"/>
            <w:right w:w="115" w:type="dxa"/>
          </w:tblCellMar>
        </w:tblPrEx>
        <w:trPr>
          <w:trHeight w:val="57"/>
          <w:jc w:val="center"/>
        </w:trPr>
        <w:tc>
          <w:tcPr>
            <w:tcW w:w="3798" w:type="dxa"/>
            <w:gridSpan w:val="2"/>
            <w:vAlign w:val="center"/>
          </w:tcPr>
          <w:p w:rsidR="00647A4B" w:rsidRDefault="00647A4B" w:rsidP="00071E84">
            <w:pPr>
              <w:pStyle w:val="NoSpacing"/>
            </w:pPr>
          </w:p>
        </w:tc>
        <w:tc>
          <w:tcPr>
            <w:tcW w:w="882" w:type="dxa"/>
            <w:vMerge/>
          </w:tcPr>
          <w:p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647A4B" w:rsidRDefault="00647A4B" w:rsidP="005801E5">
            <w:pPr>
              <w:pStyle w:val="Heading1"/>
            </w:pPr>
          </w:p>
        </w:tc>
      </w:tr>
      <w:tr w:rsidR="00071E84" w:rsidTr="00F52723">
        <w:tblPrEx>
          <w:tblCellMar>
            <w:left w:w="115" w:type="dxa"/>
            <w:right w:w="115" w:type="dxa"/>
          </w:tblCellMar>
        </w:tblPrEx>
        <w:trPr>
          <w:trHeight w:val="633"/>
          <w:jc w:val="center"/>
        </w:trPr>
        <w:tc>
          <w:tcPr>
            <w:tcW w:w="851" w:type="dxa"/>
            <w:vAlign w:val="center"/>
          </w:tcPr>
          <w:p w:rsidR="00071E84" w:rsidRPr="00222466" w:rsidRDefault="00071E84" w:rsidP="00222466">
            <w:pPr>
              <w:pStyle w:val="Information"/>
            </w:pPr>
          </w:p>
        </w:tc>
        <w:tc>
          <w:tcPr>
            <w:tcW w:w="2947" w:type="dxa"/>
            <w:vAlign w:val="center"/>
          </w:tcPr>
          <w:p w:rsidR="00071E84" w:rsidRPr="00222466" w:rsidRDefault="00071E84" w:rsidP="005F42F2">
            <w:pPr>
              <w:pStyle w:val="Information"/>
            </w:pPr>
          </w:p>
        </w:tc>
        <w:tc>
          <w:tcPr>
            <w:tcW w:w="882" w:type="dxa"/>
            <w:vMerge/>
          </w:tcPr>
          <w:p w:rsidR="00071E84" w:rsidRDefault="00071E84" w:rsidP="00AA5637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Default="00071E84" w:rsidP="005801E5">
            <w:pPr>
              <w:pStyle w:val="Heading1"/>
            </w:pPr>
          </w:p>
        </w:tc>
      </w:tr>
      <w:tr w:rsidR="00647A4B" w:rsidTr="00F52723">
        <w:tblPrEx>
          <w:tblCellMar>
            <w:left w:w="115" w:type="dxa"/>
            <w:right w:w="115" w:type="dxa"/>
          </w:tblCellMar>
        </w:tblPrEx>
        <w:trPr>
          <w:trHeight w:val="2448"/>
          <w:jc w:val="center"/>
        </w:trPr>
        <w:tc>
          <w:tcPr>
            <w:tcW w:w="3798" w:type="dxa"/>
            <w:gridSpan w:val="2"/>
          </w:tcPr>
          <w:p w:rsidR="007443A0" w:rsidRPr="007443A0" w:rsidRDefault="007443A0" w:rsidP="00F82BBF">
            <w:pPr>
              <w:pStyle w:val="Heading3"/>
            </w:pPr>
          </w:p>
        </w:tc>
        <w:tc>
          <w:tcPr>
            <w:tcW w:w="882" w:type="dxa"/>
          </w:tcPr>
          <w:p w:rsidR="00647A4B" w:rsidRDefault="00647A4B" w:rsidP="00222466"/>
        </w:tc>
        <w:tc>
          <w:tcPr>
            <w:tcW w:w="6137" w:type="dxa"/>
            <w:vMerge/>
          </w:tcPr>
          <w:p w:rsidR="00647A4B" w:rsidRDefault="00647A4B" w:rsidP="00222466"/>
        </w:tc>
      </w:tr>
    </w:tbl>
    <w:p w:rsidR="00D43E2F" w:rsidRDefault="00015EEB" w:rsidP="00CE1E3D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ADC1F8" wp14:editId="69F7025C">
                <wp:simplePos x="0" y="0"/>
                <wp:positionH relativeFrom="column">
                  <wp:posOffset>2857500</wp:posOffset>
                </wp:positionH>
                <wp:positionV relativeFrom="paragraph">
                  <wp:posOffset>-6510391</wp:posOffset>
                </wp:positionV>
                <wp:extent cx="4276725" cy="3096883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725" cy="30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40A0" w:rsidRPr="00FC0D9F" w:rsidRDefault="00DE40A0" w:rsidP="00DC3224">
                            <w:pPr>
                              <w:spacing w:after="0"/>
                              <w:jc w:val="both"/>
                              <w:rPr>
                                <w:rFonts w:ascii="Tahoma" w:hAnsi="Tahoma" w:cs="Tahoma"/>
                                <w:b/>
                                <w:color w:val="0F3344" w:themeColor="accent1"/>
                                <w:szCs w:val="20"/>
                              </w:rPr>
                            </w:pPr>
                            <w:r w:rsidRPr="00FC0D9F">
                              <w:rPr>
                                <w:rFonts w:ascii="Tahoma" w:hAnsi="Tahoma" w:cs="Tahoma"/>
                                <w:b/>
                                <w:color w:val="0F3344" w:themeColor="accent1"/>
                                <w:szCs w:val="20"/>
                              </w:rPr>
                              <w:t>EXPERIENCE</w:t>
                            </w:r>
                          </w:p>
                          <w:p w:rsidR="00DE40A0" w:rsidRPr="00FC0D9F" w:rsidRDefault="00DE40A0" w:rsidP="00DC3224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color w:val="0F3344" w:themeColor="accent1"/>
                                <w:sz w:val="20"/>
                                <w:szCs w:val="20"/>
                              </w:rPr>
                            </w:pPr>
                          </w:p>
                          <w:p w:rsidR="00DE40A0" w:rsidRPr="00EC754C" w:rsidRDefault="00DE40A0" w:rsidP="00DC3224">
                            <w:pPr>
                              <w:pStyle w:val="Information"/>
                              <w:jc w:val="both"/>
                              <w:rPr>
                                <w:rFonts w:cstheme="minorHAnsi"/>
                                <w:b/>
                                <w:color w:val="0F3344" w:themeColor="accent1"/>
                                <w:sz w:val="21"/>
                                <w:szCs w:val="21"/>
                              </w:rPr>
                            </w:pPr>
                            <w:r w:rsidRPr="00EC754C">
                              <w:rPr>
                                <w:rFonts w:cstheme="minorHAnsi"/>
                                <w:b/>
                                <w:color w:val="0F3344" w:themeColor="accent1"/>
                                <w:sz w:val="21"/>
                                <w:szCs w:val="21"/>
                              </w:rPr>
                              <w:t>July 2013-December 2013</w:t>
                            </w:r>
                          </w:p>
                          <w:p w:rsidR="00DE40A0" w:rsidRPr="00FC0D9F" w:rsidRDefault="00DE40A0" w:rsidP="00DC3224">
                            <w:pPr>
                              <w:pStyle w:val="Information"/>
                              <w:jc w:val="both"/>
                              <w:rPr>
                                <w:rFonts w:cstheme="minorHAnsi"/>
                                <w:color w:val="0F3344" w:themeColor="accent1"/>
                                <w:sz w:val="20"/>
                                <w:szCs w:val="20"/>
                              </w:rPr>
                            </w:pPr>
                            <w:r w:rsidRPr="00EC754C">
                              <w:rPr>
                                <w:rFonts w:cstheme="minorHAnsi"/>
                                <w:b/>
                                <w:color w:val="0F3344" w:themeColor="accent1"/>
                                <w:sz w:val="20"/>
                                <w:szCs w:val="20"/>
                              </w:rPr>
                              <w:t xml:space="preserve">Production Operator </w:t>
                            </w:r>
                            <w:r w:rsidRPr="00EC754C">
                              <w:rPr>
                                <w:rStyle w:val="Strong"/>
                                <w:rFonts w:cstheme="minorHAnsi"/>
                                <w:b w:val="0"/>
                                <w:color w:val="0F3344" w:themeColor="accent1"/>
                                <w:sz w:val="20"/>
                                <w:szCs w:val="20"/>
                              </w:rPr>
                              <w:t>• Transitions Optical Philippines Inc</w:t>
                            </w:r>
                            <w:r w:rsidRPr="00FC0D9F">
                              <w:rPr>
                                <w:rStyle w:val="Strong"/>
                                <w:rFonts w:cstheme="minorHAnsi"/>
                                <w:b w:val="0"/>
                                <w:color w:val="0F3344" w:themeColor="accen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44376B" w:rsidRPr="00FC0D9F" w:rsidRDefault="0044376B" w:rsidP="00DC3224">
                            <w:pPr>
                              <w:pStyle w:val="Information"/>
                              <w:jc w:val="both"/>
                              <w:rPr>
                                <w:rFonts w:cstheme="minorHAnsi"/>
                                <w:color w:val="0F3344" w:themeColor="accent1"/>
                                <w:sz w:val="20"/>
                                <w:szCs w:val="20"/>
                              </w:rPr>
                            </w:pPr>
                            <w:r w:rsidRPr="008E11AC">
                              <w:rPr>
                                <w:rStyle w:val="BodyTextChar"/>
                                <w:rFonts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Style w:val="BodyTextChar"/>
                                <w:rFonts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>Operated machines</w:t>
                            </w:r>
                            <w:r w:rsidR="00C876DB">
                              <w:rPr>
                                <w:rStyle w:val="BodyTextChar"/>
                                <w:rFonts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11AC">
                              <w:rPr>
                                <w:rStyle w:val="BodyTextChar"/>
                                <w:rFonts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Style w:val="BodyTextChar"/>
                                <w:rFonts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>Prepared documents needed in production line</w:t>
                            </w:r>
                          </w:p>
                          <w:p w:rsidR="00DE40A0" w:rsidRPr="00FC0D9F" w:rsidRDefault="00DE40A0" w:rsidP="00DC3224">
                            <w:pPr>
                              <w:pStyle w:val="Information"/>
                              <w:jc w:val="both"/>
                              <w:rPr>
                                <w:rFonts w:cstheme="minorHAnsi"/>
                                <w:color w:val="0F3344" w:themeColor="accent1"/>
                                <w:sz w:val="20"/>
                                <w:szCs w:val="20"/>
                              </w:rPr>
                            </w:pPr>
                          </w:p>
                          <w:p w:rsidR="00DE40A0" w:rsidRPr="004C7BCD" w:rsidRDefault="00DE40A0" w:rsidP="00DC3224">
                            <w:pPr>
                              <w:pStyle w:val="Information"/>
                              <w:jc w:val="both"/>
                              <w:rPr>
                                <w:rFonts w:cstheme="minorHAnsi"/>
                                <w:b/>
                                <w:color w:val="0F3344" w:themeColor="accent1"/>
                                <w:sz w:val="21"/>
                                <w:szCs w:val="21"/>
                              </w:rPr>
                            </w:pPr>
                            <w:r w:rsidRPr="004C7BCD">
                              <w:rPr>
                                <w:rFonts w:cstheme="minorHAnsi"/>
                                <w:b/>
                                <w:color w:val="0F3344" w:themeColor="accent1"/>
                                <w:sz w:val="21"/>
                                <w:szCs w:val="21"/>
                              </w:rPr>
                              <w:t>September 2014-Present</w:t>
                            </w:r>
                          </w:p>
                          <w:p w:rsidR="00DE40A0" w:rsidRPr="004C7BCD" w:rsidRDefault="00DE40A0" w:rsidP="00DC3224">
                            <w:pPr>
                              <w:pStyle w:val="Information"/>
                              <w:jc w:val="both"/>
                              <w:rPr>
                                <w:rFonts w:cstheme="minorHAnsi"/>
                                <w:b/>
                                <w:color w:val="0F3344" w:themeColor="accent1"/>
                                <w:sz w:val="20"/>
                                <w:szCs w:val="20"/>
                              </w:rPr>
                            </w:pPr>
                            <w:r w:rsidRPr="004C7BCD">
                              <w:rPr>
                                <w:rFonts w:cstheme="minorHAnsi"/>
                                <w:b/>
                                <w:color w:val="0F3344" w:themeColor="accent1"/>
                                <w:sz w:val="20"/>
                                <w:szCs w:val="20"/>
                              </w:rPr>
                              <w:t xml:space="preserve">Sales Staff </w:t>
                            </w:r>
                            <w:r w:rsidRPr="004C7BCD">
                              <w:rPr>
                                <w:rStyle w:val="Strong"/>
                                <w:rFonts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>• Fujitsu Die-Tech Corp. of the Philippines</w:t>
                            </w:r>
                          </w:p>
                          <w:p w:rsidR="00C876DB" w:rsidRDefault="001901F3" w:rsidP="00DC3224">
                            <w:pPr>
                              <w:widowControl w:val="0"/>
                              <w:tabs>
                                <w:tab w:val="left" w:pos="720"/>
                                <w:tab w:val="left" w:pos="1825"/>
                              </w:tabs>
                              <w:wordWrap w:val="0"/>
                              <w:autoSpaceDE w:val="0"/>
                              <w:autoSpaceDN w:val="0"/>
                              <w:spacing w:after="0"/>
                              <w:jc w:val="both"/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</w:pPr>
                            <w:r w:rsidRPr="008E11AC">
                              <w:rPr>
                                <w:rStyle w:val="BodyTextChar"/>
                                <w:rFonts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="00C876DB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>Responsible in preparing, sending and follow-up status of quotations</w:t>
                            </w:r>
                          </w:p>
                          <w:p w:rsidR="00C876DB" w:rsidRDefault="00C876DB" w:rsidP="00DC3224">
                            <w:pPr>
                              <w:widowControl w:val="0"/>
                              <w:tabs>
                                <w:tab w:val="left" w:pos="720"/>
                                <w:tab w:val="left" w:pos="1825"/>
                              </w:tabs>
                              <w:wordWrap w:val="0"/>
                              <w:autoSpaceDE w:val="0"/>
                              <w:autoSpaceDN w:val="0"/>
                              <w:spacing w:after="0"/>
                              <w:jc w:val="both"/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</w:pPr>
                            <w:r w:rsidRPr="008E11AC">
                              <w:rPr>
                                <w:rStyle w:val="BodyTextChar"/>
                                <w:rFonts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 xml:space="preserve">Preparing of delivery documents such as </w:t>
                            </w:r>
                            <w:r w:rsidR="003871A1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>sales invoice</w:t>
                            </w:r>
                            <w:r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>, delivery receipt,</w:t>
                            </w:r>
                          </w:p>
                          <w:p w:rsidR="00DB23FD" w:rsidRDefault="00C876DB" w:rsidP="00DC3224">
                            <w:pPr>
                              <w:widowControl w:val="0"/>
                              <w:tabs>
                                <w:tab w:val="left" w:pos="720"/>
                                <w:tab w:val="left" w:pos="1825"/>
                              </w:tabs>
                              <w:wordWrap w:val="0"/>
                              <w:autoSpaceDE w:val="0"/>
                              <w:autoSpaceDN w:val="0"/>
                              <w:spacing w:after="0"/>
                              <w:jc w:val="both"/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 xml:space="preserve">    proforma invoice, packing list </w:t>
                            </w:r>
                            <w:r w:rsidR="00DB23FD" w:rsidRPr="00457DC0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E50B07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>other</w:t>
                            </w:r>
                            <w:r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9770F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>sales</w:t>
                            </w:r>
                            <w:r w:rsidR="003871A1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B23FD" w:rsidRPr="00457DC0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>relat</w:t>
                            </w:r>
                            <w:r w:rsidR="00DB23FD" w:rsidRPr="00457DC0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  <w:lang w:eastAsia="zh-CN"/>
                              </w:rPr>
                              <w:t xml:space="preserve">ed </w:t>
                            </w:r>
                            <w:r w:rsidR="00DB23FD" w:rsidRPr="00457DC0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>documents and records</w:t>
                            </w:r>
                          </w:p>
                          <w:p w:rsidR="00154EB3" w:rsidRPr="00457DC0" w:rsidRDefault="00154EB3" w:rsidP="00DC3224">
                            <w:pPr>
                              <w:widowControl w:val="0"/>
                              <w:tabs>
                                <w:tab w:val="left" w:pos="720"/>
                                <w:tab w:val="left" w:pos="1825"/>
                              </w:tabs>
                              <w:wordWrap w:val="0"/>
                              <w:autoSpaceDE w:val="0"/>
                              <w:autoSpaceDN w:val="0"/>
                              <w:spacing w:after="0"/>
                              <w:jc w:val="both"/>
                              <w:rPr>
                                <w:rFonts w:eastAsia="Batang" w:cstheme="minorHAnsi"/>
                                <w:color w:val="0F3344" w:themeColor="accent1"/>
                                <w:sz w:val="20"/>
                                <w:szCs w:val="20"/>
                              </w:rPr>
                            </w:pPr>
                            <w:r w:rsidRPr="008E11AC">
                              <w:rPr>
                                <w:rStyle w:val="BodyTextChar"/>
                                <w:rFonts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Pr="00457DC0">
                              <w:rPr>
                                <w:rStyle w:val="CharAttribute15"/>
                                <w:rFonts w:asciiTheme="minorHAnsi" w:eastAsia="SimSun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>Receiving Pu</w:t>
                            </w:r>
                            <w:r w:rsidR="003871A1">
                              <w:rPr>
                                <w:rStyle w:val="CharAttribute15"/>
                                <w:rFonts w:asciiTheme="minorHAnsi" w:eastAsia="SimSun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 xml:space="preserve">rchase Orders and inputting </w:t>
                            </w:r>
                            <w:r w:rsidRPr="00457DC0">
                              <w:rPr>
                                <w:rStyle w:val="CharAttribute15"/>
                                <w:rFonts w:asciiTheme="minorHAnsi" w:eastAsia="SimSun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>new orders in System</w:t>
                            </w:r>
                          </w:p>
                          <w:p w:rsidR="00DB23FD" w:rsidRPr="00457DC0" w:rsidRDefault="00DC3224" w:rsidP="00DC3224">
                            <w:pPr>
                              <w:widowControl w:val="0"/>
                              <w:tabs>
                                <w:tab w:val="left" w:pos="720"/>
                                <w:tab w:val="left" w:pos="1825"/>
                              </w:tabs>
                              <w:wordWrap w:val="0"/>
                              <w:autoSpaceDE w:val="0"/>
                              <w:autoSpaceDN w:val="0"/>
                              <w:spacing w:after="0"/>
                              <w:jc w:val="both"/>
                              <w:rPr>
                                <w:rFonts w:cstheme="minorHAnsi"/>
                                <w:color w:val="0F3344" w:themeColor="accent1"/>
                                <w:sz w:val="20"/>
                                <w:szCs w:val="20"/>
                              </w:rPr>
                            </w:pPr>
                            <w:r w:rsidRPr="008E11AC">
                              <w:rPr>
                                <w:rStyle w:val="BodyTextChar"/>
                                <w:rFonts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="00DB23FD" w:rsidRPr="00457DC0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>Coordinates with responsible areas with regards to deliveries</w:t>
                            </w:r>
                          </w:p>
                          <w:p w:rsidR="00DB23FD" w:rsidRPr="00E06A55" w:rsidRDefault="00DC3224" w:rsidP="00DC3224">
                            <w:pPr>
                              <w:widowControl w:val="0"/>
                              <w:tabs>
                                <w:tab w:val="left" w:pos="720"/>
                                <w:tab w:val="left" w:pos="1825"/>
                              </w:tabs>
                              <w:wordWrap w:val="0"/>
                              <w:autoSpaceDE w:val="0"/>
                              <w:autoSpaceDN w:val="0"/>
                              <w:spacing w:after="0"/>
                              <w:jc w:val="both"/>
                              <w:rPr>
                                <w:rFonts w:eastAsia="Batang" w:cstheme="minorHAnsi"/>
                                <w:color w:val="0F3344" w:themeColor="accent1"/>
                                <w:sz w:val="20"/>
                                <w:szCs w:val="20"/>
                              </w:rPr>
                            </w:pPr>
                            <w:r w:rsidRPr="008E11AC">
                              <w:rPr>
                                <w:rStyle w:val="BodyTextChar"/>
                                <w:rFonts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>•</w:t>
                            </w:r>
                            <w:r w:rsidRPr="00933531">
                              <w:rPr>
                                <w:rStyle w:val="BodyTextChar"/>
                                <w:rFonts w:cstheme="minorHAnsi"/>
                                <w:color w:val="C71757" w:themeColor="accent3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871A1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>Coordinates with Customer</w:t>
                            </w:r>
                            <w:r w:rsidR="00DB23FD" w:rsidRPr="00457DC0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 xml:space="preserve"> regarding their</w:t>
                            </w:r>
                            <w:r w:rsidR="00DB23FD" w:rsidRPr="00457DC0">
                              <w:rPr>
                                <w:rFonts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57DC0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>concerns and</w:t>
                            </w:r>
                            <w:r w:rsidR="00E50B07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B23FD" w:rsidRPr="00457DC0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>suggestions</w:t>
                            </w:r>
                          </w:p>
                          <w:p w:rsidR="00EE1344" w:rsidRPr="00457DC0" w:rsidRDefault="00DC3224" w:rsidP="00DC3224">
                            <w:pPr>
                              <w:widowControl w:val="0"/>
                              <w:tabs>
                                <w:tab w:val="left" w:pos="720"/>
                                <w:tab w:val="left" w:pos="1825"/>
                              </w:tabs>
                              <w:wordWrap w:val="0"/>
                              <w:autoSpaceDE w:val="0"/>
                              <w:autoSpaceDN w:val="0"/>
                              <w:spacing w:after="0"/>
                              <w:jc w:val="both"/>
                              <w:rPr>
                                <w:rFonts w:cstheme="minorHAnsi"/>
                                <w:color w:val="0F3344" w:themeColor="accent1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8E11AC">
                              <w:rPr>
                                <w:rStyle w:val="BodyTextChar"/>
                                <w:rFonts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="00DB23FD" w:rsidRPr="00457DC0">
                              <w:rPr>
                                <w:rFonts w:cstheme="minorHAnsi"/>
                                <w:color w:val="0F3344" w:themeColor="accent1"/>
                                <w:sz w:val="20"/>
                                <w:szCs w:val="20"/>
                                <w:lang w:eastAsia="zh-CN"/>
                              </w:rPr>
                              <w:t>Distribut</w:t>
                            </w:r>
                            <w:r w:rsidR="00154EB3">
                              <w:rPr>
                                <w:rFonts w:cstheme="minorHAnsi"/>
                                <w:color w:val="0F3344" w:themeColor="accent1"/>
                                <w:sz w:val="20"/>
                                <w:szCs w:val="20"/>
                                <w:lang w:eastAsia="zh-CN"/>
                              </w:rPr>
                              <w:t xml:space="preserve">e and collect customer </w:t>
                            </w:r>
                            <w:r w:rsidR="00DB23FD" w:rsidRPr="00457DC0">
                              <w:rPr>
                                <w:rFonts w:cstheme="minorHAnsi"/>
                                <w:color w:val="0F3344" w:themeColor="accent1"/>
                                <w:sz w:val="20"/>
                                <w:szCs w:val="20"/>
                                <w:lang w:eastAsia="zh-CN"/>
                              </w:rPr>
                              <w:t>survey</w:t>
                            </w:r>
                            <w:r w:rsidR="00DB23FD" w:rsidRPr="00457DC0">
                              <w:rPr>
                                <w:rFonts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B23FD" w:rsidRPr="00457DC0">
                              <w:rPr>
                                <w:rFonts w:cstheme="minorHAnsi"/>
                                <w:color w:val="0F3344" w:themeColor="accent1"/>
                                <w:sz w:val="20"/>
                                <w:szCs w:val="20"/>
                                <w:lang w:eastAsia="zh-CN"/>
                              </w:rPr>
                              <w:t>form</w:t>
                            </w:r>
                            <w:r w:rsidR="00154EB3">
                              <w:rPr>
                                <w:rFonts w:cstheme="minorHAnsi"/>
                                <w:color w:val="0F3344" w:themeColor="accent1"/>
                                <w:sz w:val="20"/>
                                <w:szCs w:val="20"/>
                                <w:lang w:eastAsia="zh-CN"/>
                              </w:rPr>
                              <w:t>, and prepare reports</w:t>
                            </w:r>
                          </w:p>
                          <w:p w:rsidR="00DB23FD" w:rsidRPr="00457DC0" w:rsidRDefault="00DC3224" w:rsidP="00DC3224">
                            <w:pPr>
                              <w:widowControl w:val="0"/>
                              <w:tabs>
                                <w:tab w:val="left" w:pos="720"/>
                                <w:tab w:val="left" w:pos="1825"/>
                              </w:tabs>
                              <w:wordWrap w:val="0"/>
                              <w:autoSpaceDE w:val="0"/>
                              <w:autoSpaceDN w:val="0"/>
                              <w:spacing w:after="0"/>
                              <w:jc w:val="both"/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</w:pPr>
                            <w:r w:rsidRPr="008E11AC">
                              <w:rPr>
                                <w:rStyle w:val="BodyTextChar"/>
                                <w:rFonts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="00DB23FD" w:rsidRPr="00457DC0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>Monitor Sales target and Sales Output</w:t>
                            </w:r>
                          </w:p>
                          <w:p w:rsidR="00DB23FD" w:rsidRPr="00457DC0" w:rsidRDefault="00DC3224" w:rsidP="00DC3224">
                            <w:pPr>
                              <w:widowControl w:val="0"/>
                              <w:tabs>
                                <w:tab w:val="left" w:pos="720"/>
                                <w:tab w:val="left" w:pos="1825"/>
                              </w:tabs>
                              <w:wordWrap w:val="0"/>
                              <w:autoSpaceDE w:val="0"/>
                              <w:autoSpaceDN w:val="0"/>
                              <w:spacing w:after="0"/>
                              <w:jc w:val="both"/>
                              <w:rPr>
                                <w:rStyle w:val="CharAttribute17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</w:pPr>
                            <w:r w:rsidRPr="008E11AC">
                              <w:rPr>
                                <w:rStyle w:val="BodyTextChar"/>
                                <w:rFonts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="00154EB3">
                              <w:rPr>
                                <w:rStyle w:val="CharAttribute15"/>
                                <w:rFonts w:asciiTheme="minorHAnsi" w:eastAsia="SimSun" w:hAnsiTheme="minorHAnsi" w:cstheme="minorHAnsi"/>
                                <w:color w:val="0F3344" w:themeColor="accent1"/>
                                <w:sz w:val="20"/>
                                <w:szCs w:val="20"/>
                              </w:rPr>
                              <w:t>Prepare Sales reports in a weekly and monthly basis</w:t>
                            </w:r>
                          </w:p>
                          <w:p w:rsidR="00DE40A0" w:rsidRPr="00457DC0" w:rsidRDefault="00DE40A0" w:rsidP="00DC3224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color w:val="0F3344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DC1F8" id="Text Box 21" o:spid="_x0000_s1034" type="#_x0000_t202" style="position:absolute;margin-left:225pt;margin-top:-512.65pt;width:336.75pt;height:243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" filled="f" stroked="f" strokeweight=".5pt">
                <v:textbox>
                  <w:txbxContent>
                    <w:p w:rsidR="00DE40A0" w:rsidRPr="00FC0D9F" w:rsidRDefault="00DE40A0" w:rsidP="00DC3224">
                      <w:pPr>
                        <w:spacing w:after="0"/>
                        <w:jc w:val="both"/>
                        <w:rPr>
                          <w:rFonts w:ascii="Tahoma" w:hAnsi="Tahoma" w:cs="Tahoma"/>
                          <w:b/>
                          <w:color w:val="0F3344" w:themeColor="accent1"/>
                          <w:szCs w:val="20"/>
                        </w:rPr>
                      </w:pPr>
                      <w:r w:rsidRPr="00FC0D9F">
                        <w:rPr>
                          <w:rFonts w:ascii="Tahoma" w:hAnsi="Tahoma" w:cs="Tahoma"/>
                          <w:b/>
                          <w:color w:val="0F3344" w:themeColor="accent1"/>
                          <w:szCs w:val="20"/>
                        </w:rPr>
                        <w:t>EXPERIENCE</w:t>
                      </w:r>
                    </w:p>
                    <w:p w:rsidR="00DE40A0" w:rsidRPr="00FC0D9F" w:rsidRDefault="00DE40A0" w:rsidP="00DC3224">
                      <w:pPr>
                        <w:spacing w:after="0"/>
                        <w:jc w:val="both"/>
                        <w:rPr>
                          <w:rFonts w:cstheme="minorHAnsi"/>
                          <w:color w:val="0F3344" w:themeColor="accent1"/>
                          <w:sz w:val="20"/>
                          <w:szCs w:val="20"/>
                        </w:rPr>
                      </w:pPr>
                    </w:p>
                    <w:p w:rsidR="00DE40A0" w:rsidRPr="00EC754C" w:rsidRDefault="00DE40A0" w:rsidP="00DC3224">
                      <w:pPr>
                        <w:pStyle w:val="Information"/>
                        <w:jc w:val="both"/>
                        <w:rPr>
                          <w:rFonts w:cstheme="minorHAnsi"/>
                          <w:b/>
                          <w:color w:val="0F3344" w:themeColor="accent1"/>
                          <w:sz w:val="21"/>
                          <w:szCs w:val="21"/>
                        </w:rPr>
                      </w:pPr>
                      <w:r w:rsidRPr="00EC754C">
                        <w:rPr>
                          <w:rFonts w:cstheme="minorHAnsi"/>
                          <w:b/>
                          <w:color w:val="0F3344" w:themeColor="accent1"/>
                          <w:sz w:val="21"/>
                          <w:szCs w:val="21"/>
                        </w:rPr>
                        <w:t>July 2013-December 2013</w:t>
                      </w:r>
                    </w:p>
                    <w:p w:rsidR="00DE40A0" w:rsidRPr="00FC0D9F" w:rsidRDefault="00DE40A0" w:rsidP="00DC3224">
                      <w:pPr>
                        <w:pStyle w:val="Information"/>
                        <w:jc w:val="both"/>
                        <w:rPr>
                          <w:rFonts w:cstheme="minorHAnsi"/>
                          <w:color w:val="0F3344" w:themeColor="accent1"/>
                          <w:sz w:val="20"/>
                          <w:szCs w:val="20"/>
                        </w:rPr>
                      </w:pPr>
                      <w:r w:rsidRPr="00EC754C">
                        <w:rPr>
                          <w:rFonts w:cstheme="minorHAnsi"/>
                          <w:b/>
                          <w:color w:val="0F3344" w:themeColor="accent1"/>
                          <w:sz w:val="20"/>
                          <w:szCs w:val="20"/>
                        </w:rPr>
                        <w:t xml:space="preserve">Production Operator </w:t>
                      </w:r>
                      <w:r w:rsidRPr="00EC754C">
                        <w:rPr>
                          <w:rStyle w:val="Strong"/>
                          <w:rFonts w:cstheme="minorHAnsi"/>
                          <w:b w:val="0"/>
                          <w:color w:val="0F3344" w:themeColor="accent1"/>
                          <w:sz w:val="20"/>
                          <w:szCs w:val="20"/>
                        </w:rPr>
                        <w:t>• Transitions Optical Philippines Inc</w:t>
                      </w:r>
                      <w:r w:rsidRPr="00FC0D9F">
                        <w:rPr>
                          <w:rStyle w:val="Strong"/>
                          <w:rFonts w:cstheme="minorHAnsi"/>
                          <w:b w:val="0"/>
                          <w:color w:val="0F3344" w:themeColor="accent1"/>
                          <w:sz w:val="20"/>
                          <w:szCs w:val="20"/>
                        </w:rPr>
                        <w:t>.</w:t>
                      </w:r>
                    </w:p>
                    <w:p w:rsidR="0044376B" w:rsidRPr="00FC0D9F" w:rsidRDefault="0044376B" w:rsidP="00DC3224">
                      <w:pPr>
                        <w:pStyle w:val="Information"/>
                        <w:jc w:val="both"/>
                        <w:rPr>
                          <w:rFonts w:cstheme="minorHAnsi"/>
                          <w:color w:val="0F3344" w:themeColor="accent1"/>
                          <w:sz w:val="20"/>
                          <w:szCs w:val="20"/>
                        </w:rPr>
                      </w:pPr>
                      <w:r w:rsidRPr="008E11AC">
                        <w:rPr>
                          <w:rStyle w:val="BodyTextChar"/>
                          <w:rFonts w:cstheme="minorHAnsi"/>
                          <w:color w:val="0F3344" w:themeColor="accent1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Style w:val="BodyTextChar"/>
                          <w:rFonts w:cstheme="minorHAnsi"/>
                          <w:color w:val="0F3344" w:themeColor="accent1"/>
                          <w:sz w:val="20"/>
                          <w:szCs w:val="20"/>
                        </w:rPr>
                        <w:t>Operated machines</w:t>
                      </w:r>
                      <w:r w:rsidR="00C876DB">
                        <w:rPr>
                          <w:rStyle w:val="BodyTextChar"/>
                          <w:rFonts w:cstheme="minorHAnsi"/>
                          <w:color w:val="0F3344" w:themeColor="accent1"/>
                          <w:sz w:val="20"/>
                          <w:szCs w:val="20"/>
                        </w:rPr>
                        <w:t xml:space="preserve"> </w:t>
                      </w:r>
                      <w:r w:rsidRPr="008E11AC">
                        <w:rPr>
                          <w:rStyle w:val="BodyTextChar"/>
                          <w:rFonts w:cstheme="minorHAnsi"/>
                          <w:color w:val="0F3344" w:themeColor="accent1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Style w:val="BodyTextChar"/>
                          <w:rFonts w:cstheme="minorHAnsi"/>
                          <w:color w:val="0F3344" w:themeColor="accent1"/>
                          <w:sz w:val="20"/>
                          <w:szCs w:val="20"/>
                        </w:rPr>
                        <w:t>Prepared documents needed in production line</w:t>
                      </w:r>
                    </w:p>
                    <w:p w:rsidR="00DE40A0" w:rsidRPr="00FC0D9F" w:rsidRDefault="00DE40A0" w:rsidP="00DC3224">
                      <w:pPr>
                        <w:pStyle w:val="Information"/>
                        <w:jc w:val="both"/>
                        <w:rPr>
                          <w:rFonts w:cstheme="minorHAnsi"/>
                          <w:color w:val="0F3344" w:themeColor="accent1"/>
                          <w:sz w:val="20"/>
                          <w:szCs w:val="20"/>
                        </w:rPr>
                      </w:pPr>
                    </w:p>
                    <w:p w:rsidR="00DE40A0" w:rsidRPr="004C7BCD" w:rsidRDefault="00DE40A0" w:rsidP="00DC3224">
                      <w:pPr>
                        <w:pStyle w:val="Information"/>
                        <w:jc w:val="both"/>
                        <w:rPr>
                          <w:rFonts w:cstheme="minorHAnsi"/>
                          <w:b/>
                          <w:color w:val="0F3344" w:themeColor="accent1"/>
                          <w:sz w:val="21"/>
                          <w:szCs w:val="21"/>
                        </w:rPr>
                      </w:pPr>
                      <w:r w:rsidRPr="004C7BCD">
                        <w:rPr>
                          <w:rFonts w:cstheme="minorHAnsi"/>
                          <w:b/>
                          <w:color w:val="0F3344" w:themeColor="accent1"/>
                          <w:sz w:val="21"/>
                          <w:szCs w:val="21"/>
                        </w:rPr>
                        <w:t>September 2014-Present</w:t>
                      </w:r>
                    </w:p>
                    <w:p w:rsidR="00DE40A0" w:rsidRPr="004C7BCD" w:rsidRDefault="00DE40A0" w:rsidP="00DC3224">
                      <w:pPr>
                        <w:pStyle w:val="Information"/>
                        <w:jc w:val="both"/>
                        <w:rPr>
                          <w:rFonts w:cstheme="minorHAnsi"/>
                          <w:b/>
                          <w:color w:val="0F3344" w:themeColor="accent1"/>
                          <w:sz w:val="20"/>
                          <w:szCs w:val="20"/>
                        </w:rPr>
                      </w:pPr>
                      <w:r w:rsidRPr="004C7BCD">
                        <w:rPr>
                          <w:rFonts w:cstheme="minorHAnsi"/>
                          <w:b/>
                          <w:color w:val="0F3344" w:themeColor="accent1"/>
                          <w:sz w:val="20"/>
                          <w:szCs w:val="20"/>
                        </w:rPr>
                        <w:t xml:space="preserve">Sales Staff </w:t>
                      </w:r>
                      <w:r w:rsidRPr="004C7BCD">
                        <w:rPr>
                          <w:rStyle w:val="Strong"/>
                          <w:rFonts w:cstheme="minorHAnsi"/>
                          <w:color w:val="0F3344" w:themeColor="accent1"/>
                          <w:sz w:val="20"/>
                          <w:szCs w:val="20"/>
                        </w:rPr>
                        <w:t>• Fujitsu Die-Tech Corp. of the Philippines</w:t>
                      </w:r>
                    </w:p>
                    <w:p w:rsidR="00C876DB" w:rsidRDefault="001901F3" w:rsidP="00DC3224">
                      <w:pPr>
                        <w:widowControl w:val="0"/>
                        <w:tabs>
                          <w:tab w:val="left" w:pos="720"/>
                          <w:tab w:val="left" w:pos="1825"/>
                        </w:tabs>
                        <w:wordWrap w:val="0"/>
                        <w:autoSpaceDE w:val="0"/>
                        <w:autoSpaceDN w:val="0"/>
                        <w:spacing w:after="0"/>
                        <w:jc w:val="both"/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  <w:szCs w:val="20"/>
                        </w:rPr>
                      </w:pPr>
                      <w:r w:rsidRPr="008E11AC">
                        <w:rPr>
                          <w:rStyle w:val="BodyTextChar"/>
                          <w:rFonts w:cstheme="minorHAnsi"/>
                          <w:color w:val="0F3344" w:themeColor="accent1"/>
                          <w:sz w:val="20"/>
                          <w:szCs w:val="20"/>
                        </w:rPr>
                        <w:t xml:space="preserve">• </w:t>
                      </w:r>
                      <w:r w:rsidR="00C876DB"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  <w:szCs w:val="20"/>
                        </w:rPr>
                        <w:t>Responsible in preparing, sending and follow-up status of quotations</w:t>
                      </w:r>
                    </w:p>
                    <w:p w:rsidR="00C876DB" w:rsidRDefault="00C876DB" w:rsidP="00DC3224">
                      <w:pPr>
                        <w:widowControl w:val="0"/>
                        <w:tabs>
                          <w:tab w:val="left" w:pos="720"/>
                          <w:tab w:val="left" w:pos="1825"/>
                        </w:tabs>
                        <w:wordWrap w:val="0"/>
                        <w:autoSpaceDE w:val="0"/>
                        <w:autoSpaceDN w:val="0"/>
                        <w:spacing w:after="0"/>
                        <w:jc w:val="both"/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  <w:szCs w:val="20"/>
                        </w:rPr>
                      </w:pPr>
                      <w:r w:rsidRPr="008E11AC">
                        <w:rPr>
                          <w:rStyle w:val="BodyTextChar"/>
                          <w:rFonts w:cstheme="minorHAnsi"/>
                          <w:color w:val="0F3344" w:themeColor="accent1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  <w:szCs w:val="20"/>
                        </w:rPr>
                        <w:t xml:space="preserve">Preparing of delivery documents such as </w:t>
                      </w:r>
                      <w:r w:rsidR="003871A1"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  <w:szCs w:val="20"/>
                        </w:rPr>
                        <w:t>sales invoice</w:t>
                      </w:r>
                      <w:r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  <w:szCs w:val="20"/>
                        </w:rPr>
                        <w:t xml:space="preserve">, delivery </w:t>
                      </w:r>
                      <w:proofErr w:type="spellStart"/>
                      <w:r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  <w:szCs w:val="20"/>
                        </w:rPr>
                        <w:t>receipt,</w:t>
                      </w:r>
                    </w:p>
                    <w:p w:rsidR="00DB23FD" w:rsidRDefault="00C876DB" w:rsidP="00DC3224">
                      <w:pPr>
                        <w:widowControl w:val="0"/>
                        <w:tabs>
                          <w:tab w:val="left" w:pos="720"/>
                          <w:tab w:val="left" w:pos="1825"/>
                        </w:tabs>
                        <w:wordWrap w:val="0"/>
                        <w:autoSpaceDE w:val="0"/>
                        <w:autoSpaceDN w:val="0"/>
                        <w:spacing w:after="0"/>
                        <w:jc w:val="both"/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  <w:szCs w:val="20"/>
                        </w:rPr>
                      </w:pPr>
                      <w:proofErr w:type="spellEnd"/>
                      <w:r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  <w:szCs w:val="20"/>
                        </w:rPr>
                        <w:t>proforma</w:t>
                      </w:r>
                      <w:proofErr w:type="spellEnd"/>
                      <w:proofErr w:type="gramEnd"/>
                      <w:r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  <w:szCs w:val="20"/>
                        </w:rPr>
                        <w:t xml:space="preserve"> invoice, packing list </w:t>
                      </w:r>
                      <w:r w:rsidR="00DB23FD" w:rsidRPr="00457DC0"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  <w:szCs w:val="20"/>
                        </w:rPr>
                        <w:t xml:space="preserve">and </w:t>
                      </w:r>
                      <w:r w:rsidR="00E50B07"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  <w:szCs w:val="20"/>
                        </w:rPr>
                        <w:t>other</w:t>
                      </w:r>
                      <w:r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  <w:szCs w:val="20"/>
                        </w:rPr>
                        <w:t xml:space="preserve"> </w:t>
                      </w:r>
                      <w:r w:rsidR="0009770F"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  <w:szCs w:val="20"/>
                        </w:rPr>
                        <w:t>sales</w:t>
                      </w:r>
                      <w:r w:rsidR="003871A1"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  <w:szCs w:val="20"/>
                        </w:rPr>
                        <w:t xml:space="preserve"> </w:t>
                      </w:r>
                      <w:r w:rsidR="00DB23FD" w:rsidRPr="00457DC0"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  <w:szCs w:val="20"/>
                        </w:rPr>
                        <w:t>relat</w:t>
                      </w:r>
                      <w:r w:rsidR="00DB23FD" w:rsidRPr="00457DC0"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  <w:szCs w:val="20"/>
                          <w:lang w:eastAsia="zh-CN"/>
                        </w:rPr>
                        <w:t xml:space="preserve">ed </w:t>
                      </w:r>
                      <w:r w:rsidR="00DB23FD" w:rsidRPr="00457DC0"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  <w:szCs w:val="20"/>
                        </w:rPr>
                        <w:t>documents and records</w:t>
                      </w:r>
                    </w:p>
                    <w:p w:rsidR="00154EB3" w:rsidRPr="00457DC0" w:rsidRDefault="00154EB3" w:rsidP="00DC3224">
                      <w:pPr>
                        <w:widowControl w:val="0"/>
                        <w:tabs>
                          <w:tab w:val="left" w:pos="720"/>
                          <w:tab w:val="left" w:pos="1825"/>
                        </w:tabs>
                        <w:wordWrap w:val="0"/>
                        <w:autoSpaceDE w:val="0"/>
                        <w:autoSpaceDN w:val="0"/>
                        <w:spacing w:after="0"/>
                        <w:jc w:val="both"/>
                        <w:rPr>
                          <w:rFonts w:eastAsia="Batang" w:cstheme="minorHAnsi"/>
                          <w:color w:val="0F3344" w:themeColor="accent1"/>
                          <w:sz w:val="20"/>
                          <w:szCs w:val="20"/>
                        </w:rPr>
                      </w:pPr>
                      <w:r w:rsidRPr="008E11AC">
                        <w:rPr>
                          <w:rStyle w:val="BodyTextChar"/>
                          <w:rFonts w:cstheme="minorHAnsi"/>
                          <w:color w:val="0F3344" w:themeColor="accent1"/>
                          <w:sz w:val="20"/>
                          <w:szCs w:val="20"/>
                        </w:rPr>
                        <w:t xml:space="preserve">• </w:t>
                      </w:r>
                      <w:r w:rsidRPr="00457DC0">
                        <w:rPr>
                          <w:rStyle w:val="CharAttribute15"/>
                          <w:rFonts w:asciiTheme="minorHAnsi" w:eastAsia="SimSun" w:hAnsiTheme="minorHAnsi" w:cstheme="minorHAnsi"/>
                          <w:color w:val="0F3344" w:themeColor="accent1"/>
                          <w:sz w:val="20"/>
                          <w:szCs w:val="20"/>
                        </w:rPr>
                        <w:t>Receiving Pu</w:t>
                      </w:r>
                      <w:r w:rsidR="003871A1">
                        <w:rPr>
                          <w:rStyle w:val="CharAttribute15"/>
                          <w:rFonts w:asciiTheme="minorHAnsi" w:eastAsia="SimSun" w:hAnsiTheme="minorHAnsi" w:cstheme="minorHAnsi"/>
                          <w:color w:val="0F3344" w:themeColor="accent1"/>
                          <w:sz w:val="20"/>
                          <w:szCs w:val="20"/>
                        </w:rPr>
                        <w:t xml:space="preserve">rchase Orders and inputting </w:t>
                      </w:r>
                      <w:r w:rsidRPr="00457DC0">
                        <w:rPr>
                          <w:rStyle w:val="CharAttribute15"/>
                          <w:rFonts w:asciiTheme="minorHAnsi" w:eastAsia="SimSun" w:hAnsiTheme="minorHAnsi" w:cstheme="minorHAnsi"/>
                          <w:color w:val="0F3344" w:themeColor="accent1"/>
                          <w:sz w:val="20"/>
                          <w:szCs w:val="20"/>
                        </w:rPr>
                        <w:t>new orders in System</w:t>
                      </w:r>
                    </w:p>
                    <w:p w:rsidR="00DB23FD" w:rsidRPr="00457DC0" w:rsidRDefault="00DC3224" w:rsidP="00DC3224">
                      <w:pPr>
                        <w:widowControl w:val="0"/>
                        <w:tabs>
                          <w:tab w:val="left" w:pos="720"/>
                          <w:tab w:val="left" w:pos="1825"/>
                        </w:tabs>
                        <w:wordWrap w:val="0"/>
                        <w:autoSpaceDE w:val="0"/>
                        <w:autoSpaceDN w:val="0"/>
                        <w:spacing w:after="0"/>
                        <w:jc w:val="both"/>
                        <w:rPr>
                          <w:rFonts w:cstheme="minorHAnsi"/>
                          <w:color w:val="0F3344" w:themeColor="accent1"/>
                          <w:sz w:val="20"/>
                          <w:szCs w:val="20"/>
                        </w:rPr>
                      </w:pPr>
                      <w:r w:rsidRPr="008E11AC">
                        <w:rPr>
                          <w:rStyle w:val="BodyTextChar"/>
                          <w:rFonts w:cstheme="minorHAnsi"/>
                          <w:color w:val="0F3344" w:themeColor="accent1"/>
                          <w:sz w:val="20"/>
                          <w:szCs w:val="20"/>
                        </w:rPr>
                        <w:t xml:space="preserve">• </w:t>
                      </w:r>
                      <w:r w:rsidR="00DB23FD" w:rsidRPr="00457DC0"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  <w:szCs w:val="20"/>
                        </w:rPr>
                        <w:t>Coordinates with responsible areas with regards to deliveries</w:t>
                      </w:r>
                    </w:p>
                    <w:p w:rsidR="00DB23FD" w:rsidRPr="00E06A55" w:rsidRDefault="00DC3224" w:rsidP="00DC3224">
                      <w:pPr>
                        <w:widowControl w:val="0"/>
                        <w:tabs>
                          <w:tab w:val="left" w:pos="720"/>
                          <w:tab w:val="left" w:pos="1825"/>
                        </w:tabs>
                        <w:wordWrap w:val="0"/>
                        <w:autoSpaceDE w:val="0"/>
                        <w:autoSpaceDN w:val="0"/>
                        <w:spacing w:after="0"/>
                        <w:jc w:val="both"/>
                        <w:rPr>
                          <w:rFonts w:eastAsia="Batang" w:cstheme="minorHAnsi"/>
                          <w:color w:val="0F3344" w:themeColor="accent1"/>
                          <w:sz w:val="20"/>
                          <w:szCs w:val="20"/>
                        </w:rPr>
                      </w:pPr>
                      <w:r w:rsidRPr="008E11AC">
                        <w:rPr>
                          <w:rStyle w:val="BodyTextChar"/>
                          <w:rFonts w:cstheme="minorHAnsi"/>
                          <w:color w:val="0F3344" w:themeColor="accent1"/>
                          <w:sz w:val="20"/>
                          <w:szCs w:val="20"/>
                        </w:rPr>
                        <w:t>•</w:t>
                      </w:r>
                      <w:r w:rsidRPr="00933531">
                        <w:rPr>
                          <w:rStyle w:val="BodyTextChar"/>
                          <w:rFonts w:cstheme="minorHAnsi"/>
                          <w:color w:val="C71757" w:themeColor="accent3" w:themeShade="80"/>
                          <w:sz w:val="20"/>
                          <w:szCs w:val="20"/>
                        </w:rPr>
                        <w:t xml:space="preserve"> </w:t>
                      </w:r>
                      <w:r w:rsidR="003871A1"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  <w:szCs w:val="20"/>
                        </w:rPr>
                        <w:t>Coordinates with Customer</w:t>
                      </w:r>
                      <w:r w:rsidR="00DB23FD" w:rsidRPr="00457DC0"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  <w:szCs w:val="20"/>
                        </w:rPr>
                        <w:t xml:space="preserve"> regarding their</w:t>
                      </w:r>
                      <w:r w:rsidR="00DB23FD" w:rsidRPr="00457DC0">
                        <w:rPr>
                          <w:rFonts w:cstheme="minorHAnsi"/>
                          <w:color w:val="0F3344" w:themeColor="accent1"/>
                          <w:sz w:val="20"/>
                          <w:szCs w:val="20"/>
                        </w:rPr>
                        <w:t xml:space="preserve"> </w:t>
                      </w:r>
                      <w:r w:rsidR="00457DC0"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  <w:szCs w:val="20"/>
                        </w:rPr>
                        <w:t>concerns and</w:t>
                      </w:r>
                      <w:r w:rsidR="00E50B07"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  <w:szCs w:val="20"/>
                        </w:rPr>
                        <w:t xml:space="preserve"> </w:t>
                      </w:r>
                      <w:r w:rsidR="00DB23FD" w:rsidRPr="00457DC0"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  <w:szCs w:val="20"/>
                        </w:rPr>
                        <w:t>suggestions</w:t>
                      </w:r>
                    </w:p>
                    <w:p w:rsidR="00EE1344" w:rsidRPr="00457DC0" w:rsidRDefault="00DC3224" w:rsidP="00DC3224">
                      <w:pPr>
                        <w:widowControl w:val="0"/>
                        <w:tabs>
                          <w:tab w:val="left" w:pos="720"/>
                          <w:tab w:val="left" w:pos="1825"/>
                        </w:tabs>
                        <w:wordWrap w:val="0"/>
                        <w:autoSpaceDE w:val="0"/>
                        <w:autoSpaceDN w:val="0"/>
                        <w:spacing w:after="0"/>
                        <w:jc w:val="both"/>
                        <w:rPr>
                          <w:rFonts w:cstheme="minorHAnsi"/>
                          <w:color w:val="0F3344" w:themeColor="accent1"/>
                          <w:sz w:val="20"/>
                          <w:szCs w:val="20"/>
                          <w:lang w:eastAsia="zh-CN"/>
                        </w:rPr>
                      </w:pPr>
                      <w:r w:rsidRPr="008E11AC">
                        <w:rPr>
                          <w:rStyle w:val="BodyTextChar"/>
                          <w:rFonts w:cstheme="minorHAnsi"/>
                          <w:color w:val="0F3344" w:themeColor="accent1"/>
                          <w:sz w:val="20"/>
                          <w:szCs w:val="20"/>
                        </w:rPr>
                        <w:t xml:space="preserve">• </w:t>
                      </w:r>
                      <w:r w:rsidR="00DB23FD" w:rsidRPr="00457DC0">
                        <w:rPr>
                          <w:rFonts w:cstheme="minorHAnsi"/>
                          <w:color w:val="0F3344" w:themeColor="accent1"/>
                          <w:sz w:val="20"/>
                          <w:szCs w:val="20"/>
                          <w:lang w:eastAsia="zh-CN"/>
                        </w:rPr>
                        <w:t>Distribut</w:t>
                      </w:r>
                      <w:r w:rsidR="00154EB3">
                        <w:rPr>
                          <w:rFonts w:cstheme="minorHAnsi"/>
                          <w:color w:val="0F3344" w:themeColor="accent1"/>
                          <w:sz w:val="20"/>
                          <w:szCs w:val="20"/>
                          <w:lang w:eastAsia="zh-CN"/>
                        </w:rPr>
                        <w:t xml:space="preserve">e and collect customer </w:t>
                      </w:r>
                      <w:r w:rsidR="00DB23FD" w:rsidRPr="00457DC0">
                        <w:rPr>
                          <w:rFonts w:cstheme="minorHAnsi"/>
                          <w:color w:val="0F3344" w:themeColor="accent1"/>
                          <w:sz w:val="20"/>
                          <w:szCs w:val="20"/>
                          <w:lang w:eastAsia="zh-CN"/>
                        </w:rPr>
                        <w:t>survey</w:t>
                      </w:r>
                      <w:r w:rsidR="00DB23FD" w:rsidRPr="00457DC0">
                        <w:rPr>
                          <w:rFonts w:cstheme="minorHAnsi"/>
                          <w:color w:val="0F3344" w:themeColor="accent1"/>
                          <w:sz w:val="20"/>
                          <w:szCs w:val="20"/>
                        </w:rPr>
                        <w:t xml:space="preserve"> </w:t>
                      </w:r>
                      <w:r w:rsidR="00DB23FD" w:rsidRPr="00457DC0">
                        <w:rPr>
                          <w:rFonts w:cstheme="minorHAnsi"/>
                          <w:color w:val="0F3344" w:themeColor="accent1"/>
                          <w:sz w:val="20"/>
                          <w:szCs w:val="20"/>
                          <w:lang w:eastAsia="zh-CN"/>
                        </w:rPr>
                        <w:t>form</w:t>
                      </w:r>
                      <w:r w:rsidR="00154EB3">
                        <w:rPr>
                          <w:rFonts w:cstheme="minorHAnsi"/>
                          <w:color w:val="0F3344" w:themeColor="accent1"/>
                          <w:sz w:val="20"/>
                          <w:szCs w:val="20"/>
                          <w:lang w:eastAsia="zh-CN"/>
                        </w:rPr>
                        <w:t>, and prepare reports</w:t>
                      </w:r>
                    </w:p>
                    <w:p w:rsidR="00DB23FD" w:rsidRPr="00457DC0" w:rsidRDefault="00DC3224" w:rsidP="00DC3224">
                      <w:pPr>
                        <w:widowControl w:val="0"/>
                        <w:tabs>
                          <w:tab w:val="left" w:pos="720"/>
                          <w:tab w:val="left" w:pos="1825"/>
                        </w:tabs>
                        <w:wordWrap w:val="0"/>
                        <w:autoSpaceDE w:val="0"/>
                        <w:autoSpaceDN w:val="0"/>
                        <w:spacing w:after="0"/>
                        <w:jc w:val="both"/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  <w:szCs w:val="20"/>
                        </w:rPr>
                      </w:pPr>
                      <w:r w:rsidRPr="008E11AC">
                        <w:rPr>
                          <w:rStyle w:val="BodyTextChar"/>
                          <w:rFonts w:cstheme="minorHAnsi"/>
                          <w:color w:val="0F3344" w:themeColor="accent1"/>
                          <w:sz w:val="20"/>
                          <w:szCs w:val="20"/>
                        </w:rPr>
                        <w:t xml:space="preserve">• </w:t>
                      </w:r>
                      <w:r w:rsidR="00DB23FD" w:rsidRPr="00457DC0"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  <w:szCs w:val="20"/>
                        </w:rPr>
                        <w:t>Monitor Sales target and Sales Output</w:t>
                      </w:r>
                    </w:p>
                    <w:p w:rsidR="00DB23FD" w:rsidRPr="00457DC0" w:rsidRDefault="00DC3224" w:rsidP="00DC3224">
                      <w:pPr>
                        <w:widowControl w:val="0"/>
                        <w:tabs>
                          <w:tab w:val="left" w:pos="720"/>
                          <w:tab w:val="left" w:pos="1825"/>
                        </w:tabs>
                        <w:wordWrap w:val="0"/>
                        <w:autoSpaceDE w:val="0"/>
                        <w:autoSpaceDN w:val="0"/>
                        <w:spacing w:after="0"/>
                        <w:jc w:val="both"/>
                        <w:rPr>
                          <w:rStyle w:val="CharAttribute17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  <w:szCs w:val="20"/>
                        </w:rPr>
                      </w:pPr>
                      <w:r w:rsidRPr="008E11AC">
                        <w:rPr>
                          <w:rStyle w:val="BodyTextChar"/>
                          <w:rFonts w:cstheme="minorHAnsi"/>
                          <w:color w:val="0F3344" w:themeColor="accent1"/>
                          <w:sz w:val="20"/>
                          <w:szCs w:val="20"/>
                        </w:rPr>
                        <w:t xml:space="preserve">• </w:t>
                      </w:r>
                      <w:r w:rsidR="00154EB3">
                        <w:rPr>
                          <w:rStyle w:val="CharAttribute15"/>
                          <w:rFonts w:asciiTheme="minorHAnsi" w:eastAsia="SimSun" w:hAnsiTheme="minorHAnsi" w:cstheme="minorHAnsi"/>
                          <w:color w:val="0F3344" w:themeColor="accent1"/>
                          <w:sz w:val="20"/>
                          <w:szCs w:val="20"/>
                        </w:rPr>
                        <w:t>Prepare Sales reports in a weekly and monthly basis</w:t>
                      </w:r>
                    </w:p>
                    <w:p w:rsidR="00DE40A0" w:rsidRPr="00457DC0" w:rsidRDefault="00DE40A0" w:rsidP="00DC3224">
                      <w:pPr>
                        <w:spacing w:after="0"/>
                        <w:jc w:val="both"/>
                        <w:rPr>
                          <w:rFonts w:cstheme="minorHAnsi"/>
                          <w:color w:val="0F3344" w:themeColor="accen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74D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0F5A7D" wp14:editId="610F59FB">
                <wp:simplePos x="0" y="0"/>
                <wp:positionH relativeFrom="column">
                  <wp:posOffset>-169544</wp:posOffset>
                </wp:positionH>
                <wp:positionV relativeFrom="paragraph">
                  <wp:posOffset>-443865</wp:posOffset>
                </wp:positionV>
                <wp:extent cx="2479040" cy="26670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040" cy="266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6065" w:rsidRPr="00FC0D9F" w:rsidRDefault="00A0227B" w:rsidP="00146065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</w:rPr>
                            </w:pPr>
                            <w:r w:rsidRPr="00FC0D9F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</w:rPr>
                              <w:t>EDUCATION</w:t>
                            </w:r>
                          </w:p>
                          <w:p w:rsidR="00146065" w:rsidRDefault="00146065" w:rsidP="00146065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</w:p>
                          <w:p w:rsidR="00A0227B" w:rsidRPr="00166AB8" w:rsidRDefault="00CC4185" w:rsidP="00146065">
                            <w:pPr>
                              <w:pStyle w:val="Information"/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</w:pPr>
                            <w:r w:rsidRPr="00166AB8">
                              <w:rPr>
                                <w:rFonts w:ascii="Tahoma" w:hAnsi="Tahoma" w:cs="Tahoma"/>
                                <w:b/>
                                <w:szCs w:val="26"/>
                              </w:rPr>
                              <w:t>ACTS COMPUTER COLLEGE</w:t>
                            </w:r>
                          </w:p>
                          <w:p w:rsidR="00CC4185" w:rsidRPr="00DD5BFA" w:rsidRDefault="00FC1D34" w:rsidP="00146065">
                            <w:pPr>
                              <w:pStyle w:val="Information"/>
                              <w:rPr>
                                <w:rFonts w:cstheme="minorHAnsi"/>
                                <w:i/>
                                <w:sz w:val="18"/>
                                <w:szCs w:val="24"/>
                              </w:rPr>
                            </w:pPr>
                            <w:r w:rsidRPr="00DD5BFA">
                              <w:rPr>
                                <w:rFonts w:cstheme="minorHAnsi"/>
                                <w:i/>
                                <w:sz w:val="18"/>
                                <w:szCs w:val="24"/>
                              </w:rPr>
                              <w:t>2009</w:t>
                            </w:r>
                            <w:r w:rsidR="00CC4185" w:rsidRPr="00DD5BFA">
                              <w:rPr>
                                <w:rFonts w:cstheme="minorHAnsi"/>
                                <w:i/>
                                <w:sz w:val="18"/>
                                <w:szCs w:val="24"/>
                              </w:rPr>
                              <w:t>-2013</w:t>
                            </w:r>
                          </w:p>
                          <w:p w:rsidR="00CC4185" w:rsidRPr="00FC0D9F" w:rsidRDefault="00CC4185" w:rsidP="00DD5BFA">
                            <w:pPr>
                              <w:pStyle w:val="Information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C0D9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Bachelor of Science in Business</w:t>
                            </w:r>
                          </w:p>
                          <w:p w:rsidR="00CC4185" w:rsidRPr="00FC0D9F" w:rsidRDefault="00CC4185" w:rsidP="00DD5BFA">
                            <w:pPr>
                              <w:pStyle w:val="Information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C0D9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Administration Major in Management with Computer Application (Position Paper: An Assessment on the Marketing Strategies Implemented by the Selected Handicraft Stores in Paete, Laguna</w:t>
                            </w:r>
                            <w:r w:rsidR="00FC1D34" w:rsidRPr="00FC0D9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7F549D" w:rsidRPr="000B7396" w:rsidRDefault="007F549D" w:rsidP="00146065">
                            <w:pPr>
                              <w:pStyle w:val="Information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FC1D34" w:rsidRPr="00166AB8" w:rsidRDefault="00FC1D34" w:rsidP="00FC1D34">
                            <w:pPr>
                              <w:pStyle w:val="Information"/>
                              <w:rPr>
                                <w:rFonts w:ascii="Tahoma" w:hAnsi="Tahoma" w:cs="Tahoma"/>
                                <w:b/>
                                <w:szCs w:val="22"/>
                              </w:rPr>
                            </w:pPr>
                            <w:r w:rsidRPr="00166AB8">
                              <w:rPr>
                                <w:rFonts w:ascii="Tahoma" w:hAnsi="Tahoma" w:cs="Tahoma"/>
                                <w:b/>
                                <w:szCs w:val="22"/>
                              </w:rPr>
                              <w:t>POTEN &amp; ELISEO QUESADA MEMORIAL NATIONAL HIGH SCHOOL</w:t>
                            </w:r>
                          </w:p>
                          <w:p w:rsidR="00FC1D34" w:rsidRPr="00DD5BFA" w:rsidRDefault="00FC1D34" w:rsidP="00FC1D34">
                            <w:pPr>
                              <w:pStyle w:val="Information"/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</w:pPr>
                            <w:r w:rsidRPr="00DD5BFA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>2005-2009</w:t>
                            </w:r>
                          </w:p>
                          <w:p w:rsidR="00146065" w:rsidRPr="005F42F2" w:rsidRDefault="00146065" w:rsidP="00146065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F5A7D" id="Text Box 18" o:spid="_x0000_s1035" type="#_x0000_t202" style="position:absolute;margin-left:-13.35pt;margin-top:-34.95pt;width:195.2pt;height:21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" filled="f" stroked="f" strokeweight=".5pt">
                <v:textbox>
                  <w:txbxContent>
                    <w:p w:rsidR="00146065" w:rsidRPr="00FC0D9F" w:rsidRDefault="00A0227B" w:rsidP="00146065">
                      <w:pPr>
                        <w:spacing w:after="0"/>
                        <w:rPr>
                          <w:rFonts w:ascii="Tahoma" w:hAnsi="Tahoma" w:cs="Tahoma"/>
                          <w:b/>
                          <w:color w:val="FFFFFF" w:themeColor="background1"/>
                        </w:rPr>
                      </w:pPr>
                      <w:r w:rsidRPr="00FC0D9F">
                        <w:rPr>
                          <w:rFonts w:ascii="Tahoma" w:hAnsi="Tahoma" w:cs="Tahoma"/>
                          <w:b/>
                          <w:color w:val="FFFFFF" w:themeColor="background1"/>
                        </w:rPr>
                        <w:t>EDUCATION</w:t>
                      </w:r>
                    </w:p>
                    <w:p w:rsidR="00146065" w:rsidRDefault="00146065" w:rsidP="00146065">
                      <w:pPr>
                        <w:spacing w:after="0"/>
                        <w:rPr>
                          <w:color w:val="FFFFFF" w:themeColor="background1"/>
                        </w:rPr>
                      </w:pPr>
                    </w:p>
                    <w:p w:rsidR="00A0227B" w:rsidRPr="00166AB8" w:rsidRDefault="00CC4185" w:rsidP="00146065">
                      <w:pPr>
                        <w:pStyle w:val="Information"/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</w:pPr>
                      <w:r w:rsidRPr="00166AB8">
                        <w:rPr>
                          <w:rFonts w:ascii="Tahoma" w:hAnsi="Tahoma" w:cs="Tahoma"/>
                          <w:b/>
                          <w:szCs w:val="26"/>
                        </w:rPr>
                        <w:t>ACTS COMPUTER COLLEGE</w:t>
                      </w:r>
                    </w:p>
                    <w:p w:rsidR="00CC4185" w:rsidRPr="00DD5BFA" w:rsidRDefault="00FC1D34" w:rsidP="00146065">
                      <w:pPr>
                        <w:pStyle w:val="Information"/>
                        <w:rPr>
                          <w:rFonts w:cstheme="minorHAnsi"/>
                          <w:i/>
                          <w:sz w:val="18"/>
                          <w:szCs w:val="24"/>
                        </w:rPr>
                      </w:pPr>
                      <w:r w:rsidRPr="00DD5BFA">
                        <w:rPr>
                          <w:rFonts w:cstheme="minorHAnsi"/>
                          <w:i/>
                          <w:sz w:val="18"/>
                          <w:szCs w:val="24"/>
                        </w:rPr>
                        <w:t>2009</w:t>
                      </w:r>
                      <w:r w:rsidR="00CC4185" w:rsidRPr="00DD5BFA">
                        <w:rPr>
                          <w:rFonts w:cstheme="minorHAnsi"/>
                          <w:i/>
                          <w:sz w:val="18"/>
                          <w:szCs w:val="24"/>
                        </w:rPr>
                        <w:t>-2013</w:t>
                      </w:r>
                    </w:p>
                    <w:p w:rsidR="00CC4185" w:rsidRPr="00FC0D9F" w:rsidRDefault="00CC4185" w:rsidP="00DD5BFA">
                      <w:pPr>
                        <w:pStyle w:val="Information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C0D9F">
                        <w:rPr>
                          <w:rFonts w:cstheme="minorHAnsi"/>
                          <w:sz w:val="20"/>
                          <w:szCs w:val="20"/>
                        </w:rPr>
                        <w:t>Bachelor of Science in Business</w:t>
                      </w:r>
                    </w:p>
                    <w:p w:rsidR="00CC4185" w:rsidRPr="00FC0D9F" w:rsidRDefault="00CC4185" w:rsidP="00DD5BFA">
                      <w:pPr>
                        <w:pStyle w:val="Information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C0D9F">
                        <w:rPr>
                          <w:rFonts w:cstheme="minorHAnsi"/>
                          <w:sz w:val="20"/>
                          <w:szCs w:val="20"/>
                        </w:rPr>
                        <w:t xml:space="preserve">Administration Major in Management with Computer Application (Position Paper: An Assessment on the Marketing Strategies Implemented by the Selected Handicraft Stores in </w:t>
                      </w:r>
                      <w:proofErr w:type="spellStart"/>
                      <w:r w:rsidRPr="00FC0D9F">
                        <w:rPr>
                          <w:rFonts w:cstheme="minorHAnsi"/>
                          <w:sz w:val="20"/>
                          <w:szCs w:val="20"/>
                        </w:rPr>
                        <w:t>Paete</w:t>
                      </w:r>
                      <w:proofErr w:type="spellEnd"/>
                      <w:r w:rsidRPr="00FC0D9F">
                        <w:rPr>
                          <w:rFonts w:cstheme="minorHAnsi"/>
                          <w:sz w:val="20"/>
                          <w:szCs w:val="20"/>
                        </w:rPr>
                        <w:t>, Laguna</w:t>
                      </w:r>
                      <w:r w:rsidR="00FC1D34" w:rsidRPr="00FC0D9F">
                        <w:rPr>
                          <w:rFonts w:cstheme="minorHAnsi"/>
                          <w:sz w:val="20"/>
                          <w:szCs w:val="20"/>
                        </w:rPr>
                        <w:t>)</w:t>
                      </w:r>
                    </w:p>
                    <w:p w:rsidR="007F549D" w:rsidRPr="000B7396" w:rsidRDefault="007F549D" w:rsidP="00146065">
                      <w:pPr>
                        <w:pStyle w:val="Information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:rsidR="00FC1D34" w:rsidRPr="00166AB8" w:rsidRDefault="00FC1D34" w:rsidP="00FC1D34">
                      <w:pPr>
                        <w:pStyle w:val="Information"/>
                        <w:rPr>
                          <w:rFonts w:ascii="Tahoma" w:hAnsi="Tahoma" w:cs="Tahoma"/>
                          <w:b/>
                          <w:szCs w:val="22"/>
                        </w:rPr>
                      </w:pPr>
                      <w:r w:rsidRPr="00166AB8">
                        <w:rPr>
                          <w:rFonts w:ascii="Tahoma" w:hAnsi="Tahoma" w:cs="Tahoma"/>
                          <w:b/>
                          <w:szCs w:val="22"/>
                        </w:rPr>
                        <w:t>POTEN &amp; ELISEO QUESADA MEMORIAL NATIONAL HIGH SCHOOL</w:t>
                      </w:r>
                    </w:p>
                    <w:p w:rsidR="00FC1D34" w:rsidRPr="00DD5BFA" w:rsidRDefault="00FC1D34" w:rsidP="00FC1D34">
                      <w:pPr>
                        <w:pStyle w:val="Information"/>
                        <w:rPr>
                          <w:rFonts w:cstheme="minorHAnsi"/>
                          <w:i/>
                          <w:sz w:val="18"/>
                          <w:szCs w:val="18"/>
                        </w:rPr>
                      </w:pPr>
                      <w:r w:rsidRPr="00DD5BFA"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>2005-2009</w:t>
                      </w:r>
                    </w:p>
                    <w:p w:rsidR="00146065" w:rsidRPr="005F42F2" w:rsidRDefault="00146065" w:rsidP="00146065">
                      <w:pPr>
                        <w:spacing w:after="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01F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4686EF" wp14:editId="2FB37609">
                <wp:simplePos x="0" y="0"/>
                <wp:positionH relativeFrom="column">
                  <wp:posOffset>-171450</wp:posOffset>
                </wp:positionH>
                <wp:positionV relativeFrom="paragraph">
                  <wp:posOffset>-2313305</wp:posOffset>
                </wp:positionV>
                <wp:extent cx="2479040" cy="17621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040" cy="176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2BBF" w:rsidRPr="00FC0D9F" w:rsidRDefault="00F82BBF" w:rsidP="00DD5BFA">
                            <w:pPr>
                              <w:spacing w:after="0"/>
                              <w:jc w:val="both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</w:rPr>
                            </w:pPr>
                            <w:r w:rsidRPr="00FC0D9F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</w:rPr>
                              <w:t>OBJECTIVE</w:t>
                            </w:r>
                          </w:p>
                          <w:p w:rsidR="00F82BBF" w:rsidRDefault="00F82BBF" w:rsidP="00DD5BFA">
                            <w:pPr>
                              <w:spacing w:after="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</w:p>
                          <w:p w:rsidR="00F82BBF" w:rsidRPr="00B474D5" w:rsidRDefault="005D60AD" w:rsidP="00DD5BFA">
                            <w:pPr>
                              <w:pStyle w:val="Information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5D60AD">
                              <w:rPr>
                                <w:rFonts w:cstheme="minorHAnsi"/>
                                <w:sz w:val="20"/>
                                <w:szCs w:val="22"/>
                              </w:rPr>
                              <w:t>Seeking a sales job that offers a vibrant workplace where I can use my sales experience and proven customer-relationship strengths to achieve challenging sales goals. A position wherein my administrative experiences and communication abilities will be useful in fostering the growth of the organization.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686EF" id="Text Box 19" o:spid="_x0000_s1036" type="#_x0000_t202" style="position:absolute;margin-left:-13.5pt;margin-top:-182.15pt;width:195.2pt;height:13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" filled="f" stroked="f" strokeweight=".5pt">
                <v:textbox>
                  <w:txbxContent>
                    <w:p w:rsidR="00F82BBF" w:rsidRPr="00FC0D9F" w:rsidRDefault="00F82BBF" w:rsidP="00DD5BFA">
                      <w:pPr>
                        <w:spacing w:after="0"/>
                        <w:jc w:val="both"/>
                        <w:rPr>
                          <w:rFonts w:ascii="Tahoma" w:hAnsi="Tahoma" w:cs="Tahoma"/>
                          <w:b/>
                          <w:color w:val="FFFFFF" w:themeColor="background1"/>
                        </w:rPr>
                      </w:pPr>
                      <w:r w:rsidRPr="00FC0D9F">
                        <w:rPr>
                          <w:rFonts w:ascii="Tahoma" w:hAnsi="Tahoma" w:cs="Tahoma"/>
                          <w:b/>
                          <w:color w:val="FFFFFF" w:themeColor="background1"/>
                        </w:rPr>
                        <w:t>OBJECTIVE</w:t>
                      </w:r>
                    </w:p>
                    <w:p w:rsidR="00F82BBF" w:rsidRDefault="00F82BBF" w:rsidP="00DD5BFA">
                      <w:pPr>
                        <w:spacing w:after="0"/>
                        <w:jc w:val="both"/>
                        <w:rPr>
                          <w:color w:val="FFFFFF" w:themeColor="background1"/>
                        </w:rPr>
                      </w:pPr>
                    </w:p>
                    <w:p w:rsidR="00F82BBF" w:rsidRPr="00B474D5" w:rsidRDefault="005D60AD" w:rsidP="00DD5BFA">
                      <w:pPr>
                        <w:pStyle w:val="Information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5D60AD">
                        <w:rPr>
                          <w:rFonts w:cstheme="minorHAnsi"/>
                          <w:sz w:val="20"/>
                          <w:szCs w:val="22"/>
                        </w:rPr>
                        <w:t>Seeking a sales job that offers a vibrant workplace where I can use my sales experience and proven customer-relationship strengths to achieve challenging sales goals. A position wherein my administrative experiences and communication abilities will be useful in fostering the growth of the organization.</w:t>
                      </w:r>
                    </w:p>
                  </w:txbxContent>
                </v:textbox>
              </v:shape>
            </w:pict>
          </mc:Fallback>
        </mc:AlternateContent>
      </w:r>
    </w:p>
    <w:p w:rsidR="00D43E2F" w:rsidRPr="00D43E2F" w:rsidRDefault="00D43E2F" w:rsidP="00D43E2F"/>
    <w:p w:rsidR="00D43E2F" w:rsidRPr="00D43E2F" w:rsidRDefault="00D43E2F" w:rsidP="00D43E2F"/>
    <w:p w:rsidR="00D43E2F" w:rsidRPr="00D43E2F" w:rsidRDefault="00E50B07" w:rsidP="00D43E2F">
      <w:r w:rsidRPr="00AE50E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E8D40D" wp14:editId="531BE5C4">
                <wp:simplePos x="0" y="0"/>
                <wp:positionH relativeFrom="column">
                  <wp:posOffset>2849880</wp:posOffset>
                </wp:positionH>
                <wp:positionV relativeFrom="paragraph">
                  <wp:posOffset>193675</wp:posOffset>
                </wp:positionV>
                <wp:extent cx="3724275" cy="21145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2114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50ED" w:rsidRPr="00FC0D9F" w:rsidRDefault="00AE50ED" w:rsidP="00B964C9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0F3344" w:themeColor="accent1"/>
                                <w:szCs w:val="20"/>
                              </w:rPr>
                            </w:pPr>
                            <w:r w:rsidRPr="00FC0D9F">
                              <w:rPr>
                                <w:rFonts w:ascii="Tahoma" w:hAnsi="Tahoma" w:cs="Tahoma"/>
                                <w:b/>
                                <w:color w:val="0F3344" w:themeColor="accent1"/>
                                <w:szCs w:val="20"/>
                              </w:rPr>
                              <w:t>REFERENCES</w:t>
                            </w:r>
                          </w:p>
                          <w:p w:rsidR="00AE50ED" w:rsidRDefault="00AE50ED" w:rsidP="00B964C9">
                            <w:pPr>
                              <w:spacing w:after="0"/>
                              <w:rPr>
                                <w:rFonts w:ascii="Tahoma" w:hAnsi="Tahoma" w:cs="Tahoma"/>
                                <w:color w:val="0F3344" w:themeColor="accent1"/>
                                <w:sz w:val="20"/>
                                <w:szCs w:val="20"/>
                              </w:rPr>
                            </w:pPr>
                          </w:p>
                          <w:p w:rsidR="00E50B07" w:rsidRPr="00B964C9" w:rsidRDefault="00E50B07" w:rsidP="00E50B07">
                            <w:pPr>
                              <w:pStyle w:val="BodyText"/>
                              <w:spacing w:after="0"/>
                              <w:rPr>
                                <w:rFonts w:cstheme="minorHAnsi"/>
                                <w:color w:val="0F3344" w:themeColor="accent1"/>
                              </w:rPr>
                            </w:pPr>
                            <w:r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b/>
                                <w:bCs/>
                                <w:color w:val="0F3344" w:themeColor="accent1"/>
                                <w:sz w:val="20"/>
                                <w:lang w:eastAsia="zh-CN"/>
                              </w:rPr>
                              <w:t>Mr. Carlo Micosa</w:t>
                            </w:r>
                          </w:p>
                          <w:p w:rsidR="00E50B07" w:rsidRPr="00B964C9" w:rsidRDefault="00E50B07" w:rsidP="00E50B07">
                            <w:pPr>
                              <w:pStyle w:val="BodyText"/>
                              <w:spacing w:after="0"/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lang w:eastAsia="zh-CN"/>
                              </w:rPr>
                              <w:t>Sales Asst. Supervisor</w:t>
                            </w:r>
                            <w:r w:rsidRPr="00B964C9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lang w:eastAsia="zh-CN"/>
                              </w:rPr>
                              <w:t xml:space="preserve"> </w:t>
                            </w:r>
                            <w:r w:rsidRPr="00B964C9">
                              <w:rPr>
                                <w:rStyle w:val="BodyTextChar"/>
                                <w:rFonts w:cstheme="minorHAnsi"/>
                                <w:color w:val="0F3344" w:themeColor="accent1"/>
                              </w:rPr>
                              <w:t xml:space="preserve">• </w:t>
                            </w:r>
                            <w:r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lang w:eastAsia="zh-CN"/>
                              </w:rPr>
                              <w:t>Fujitsu Die-Tech Corp. of the Philippines</w:t>
                            </w:r>
                          </w:p>
                          <w:p w:rsidR="00E50B07" w:rsidRDefault="00E50B07" w:rsidP="00E50B07">
                            <w:pPr>
                              <w:pStyle w:val="BodyText"/>
                              <w:spacing w:after="0"/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</w:rPr>
                            </w:pPr>
                            <w:r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</w:rPr>
                              <w:t>0956-560-0592</w:t>
                            </w:r>
                          </w:p>
                          <w:p w:rsidR="00E50B07" w:rsidRDefault="00E50B07" w:rsidP="00E50B07">
                            <w:pPr>
                              <w:pStyle w:val="BodyText"/>
                              <w:spacing w:after="0"/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</w:rPr>
                            </w:pPr>
                          </w:p>
                          <w:p w:rsidR="00E50B07" w:rsidRPr="00B964C9" w:rsidRDefault="00E50B07" w:rsidP="00E50B07">
                            <w:pPr>
                              <w:pStyle w:val="BodyText"/>
                              <w:spacing w:after="0"/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lang w:eastAsia="zh-CN"/>
                              </w:rPr>
                            </w:pPr>
                            <w:r w:rsidRPr="00B964C9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b/>
                                <w:bCs/>
                                <w:color w:val="0F3344" w:themeColor="accent1"/>
                                <w:sz w:val="20"/>
                              </w:rPr>
                              <w:t>Ms. Ma. Angelica Martinez</w:t>
                            </w:r>
                            <w:r w:rsidRPr="00B964C9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lang w:eastAsia="zh-CN"/>
                              </w:rPr>
                              <w:t xml:space="preserve"> </w:t>
                            </w:r>
                          </w:p>
                          <w:p w:rsidR="00E50B07" w:rsidRPr="00B964C9" w:rsidRDefault="00E50B07" w:rsidP="00E50B07">
                            <w:pPr>
                              <w:pStyle w:val="BodyText"/>
                              <w:spacing w:after="0"/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lang w:eastAsia="zh-CN"/>
                              </w:rPr>
                            </w:pPr>
                            <w:r w:rsidRPr="00B964C9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</w:rPr>
                              <w:t xml:space="preserve">Sales </w:t>
                            </w:r>
                            <w:r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</w:rPr>
                              <w:t>Analyst</w:t>
                            </w:r>
                            <w:r w:rsidRPr="00B964C9">
                              <w:rPr>
                                <w:rStyle w:val="BodyTextChar"/>
                                <w:rFonts w:cstheme="minorHAnsi"/>
                                <w:color w:val="0F3344" w:themeColor="accent1"/>
                              </w:rPr>
                              <w:t xml:space="preserve"> • </w:t>
                            </w:r>
                            <w:r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</w:rPr>
                              <w:t>SunPower Philippines</w:t>
                            </w:r>
                            <w:r w:rsidRPr="00B964C9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</w:rPr>
                              <w:tab/>
                            </w:r>
                          </w:p>
                          <w:p w:rsidR="00E50B07" w:rsidRPr="00E50B07" w:rsidRDefault="00E50B07" w:rsidP="00E50B07">
                            <w:pPr>
                              <w:pStyle w:val="BodyText"/>
                              <w:rPr>
                                <w:rStyle w:val="CharAttribute15"/>
                                <w:rFonts w:asciiTheme="minorHAnsi" w:eastAsia="SimSun" w:hAnsiTheme="minorHAnsi" w:cstheme="minorHAnsi"/>
                                <w:color w:val="0F3344" w:themeColor="accent1"/>
                                <w:sz w:val="20"/>
                              </w:rPr>
                            </w:pPr>
                            <w:r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</w:rPr>
                              <w:t>0929-493-</w:t>
                            </w:r>
                            <w:r w:rsidRPr="00B964C9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</w:rPr>
                              <w:t>5720</w:t>
                            </w:r>
                          </w:p>
                          <w:p w:rsidR="00B964C9" w:rsidRPr="00B964C9" w:rsidRDefault="00B964C9" w:rsidP="00B964C9">
                            <w:pPr>
                              <w:pStyle w:val="BodyText"/>
                              <w:spacing w:after="0"/>
                              <w:rPr>
                                <w:rFonts w:cstheme="minorHAnsi"/>
                                <w:color w:val="0F3344" w:themeColor="accent1"/>
                              </w:rPr>
                            </w:pPr>
                            <w:r w:rsidRPr="00B964C9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b/>
                                <w:bCs/>
                                <w:color w:val="0F3344" w:themeColor="accent1"/>
                                <w:sz w:val="20"/>
                                <w:lang w:eastAsia="zh-CN"/>
                              </w:rPr>
                              <w:t>Rev. Christian Fer Iba</w:t>
                            </w:r>
                            <w:r w:rsidRPr="00B964C9">
                              <w:rPr>
                                <w:rStyle w:val="CharAttribute15"/>
                                <w:rFonts w:asciiTheme="minorHAnsi" w:eastAsia="SimSun" w:hAnsiTheme="minorHAnsi" w:cstheme="minorHAnsi"/>
                                <w:b/>
                                <w:bCs/>
                                <w:color w:val="0F3344" w:themeColor="accent1"/>
                                <w:sz w:val="20"/>
                                <w:lang w:eastAsia="zh-CN"/>
                              </w:rPr>
                              <w:t>ñez</w:t>
                            </w:r>
                            <w:r w:rsidRPr="00B964C9">
                              <w:rPr>
                                <w:rFonts w:cstheme="minorHAnsi"/>
                                <w:color w:val="0F3344" w:themeColor="accent1"/>
                              </w:rPr>
                              <w:t xml:space="preserve"> </w:t>
                            </w:r>
                          </w:p>
                          <w:p w:rsidR="00AE50ED" w:rsidRPr="00B964C9" w:rsidRDefault="00B964C9" w:rsidP="00B964C9">
                            <w:pPr>
                              <w:pStyle w:val="BodyText"/>
                              <w:spacing w:after="0"/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lang w:eastAsia="zh-CN"/>
                              </w:rPr>
                            </w:pPr>
                            <w:r w:rsidRPr="00B964C9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lang w:eastAsia="zh-CN"/>
                              </w:rPr>
                              <w:t xml:space="preserve">Parish Priest </w:t>
                            </w:r>
                            <w:r w:rsidRPr="00B964C9">
                              <w:rPr>
                                <w:rStyle w:val="BodyTextChar"/>
                                <w:rFonts w:cstheme="minorHAnsi"/>
                                <w:color w:val="0F3344" w:themeColor="accent1"/>
                              </w:rPr>
                              <w:t xml:space="preserve">• </w:t>
                            </w:r>
                            <w:r w:rsidRPr="00B964C9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  <w:lang w:eastAsia="zh-CN"/>
                              </w:rPr>
                              <w:t>Iglesia Filipina Independiente (IFI)</w:t>
                            </w:r>
                          </w:p>
                          <w:p w:rsidR="00B964C9" w:rsidRDefault="00B964C9" w:rsidP="00B964C9">
                            <w:pPr>
                              <w:pStyle w:val="BodyText"/>
                              <w:spacing w:after="0"/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</w:rPr>
                            </w:pPr>
                            <w:r w:rsidRPr="00B964C9">
                              <w:rPr>
                                <w:rStyle w:val="CharAttribute15"/>
                                <w:rFonts w:asciiTheme="minorHAnsi" w:eastAsia="Batang" w:hAnsiTheme="minorHAnsi" w:cstheme="minorHAnsi"/>
                                <w:color w:val="0F3344" w:themeColor="accent1"/>
                                <w:sz w:val="20"/>
                              </w:rPr>
                              <w:t>0930-285-6426</w:t>
                            </w:r>
                          </w:p>
                          <w:p w:rsidR="00B964C9" w:rsidRPr="00B964C9" w:rsidRDefault="00B964C9" w:rsidP="00B964C9">
                            <w:pPr>
                              <w:pStyle w:val="BodyText"/>
                              <w:spacing w:after="0"/>
                              <w:rPr>
                                <w:rFonts w:cstheme="minorHAnsi"/>
                                <w:color w:val="0F3344" w:themeColor="accent1"/>
                              </w:rPr>
                            </w:pPr>
                          </w:p>
                          <w:p w:rsidR="00AE50ED" w:rsidRPr="000045E4" w:rsidRDefault="00AE50ED" w:rsidP="00AE50ED">
                            <w:pPr>
                              <w:spacing w:after="0"/>
                              <w:rPr>
                                <w:rFonts w:ascii="Tahoma" w:hAnsi="Tahoma" w:cs="Tahoma"/>
                                <w:color w:val="0F3344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8D40D" id="Text Box 5" o:spid="_x0000_s1037" type="#_x0000_t202" style="position:absolute;margin-left:224.4pt;margin-top:15.25pt;width:293.25pt;height:16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" filled="f" stroked="f" strokeweight=".5pt">
                <v:textbox>
                  <w:txbxContent>
                    <w:p w:rsidR="00AE50ED" w:rsidRPr="00FC0D9F" w:rsidRDefault="00AE50ED" w:rsidP="00B964C9">
                      <w:pPr>
                        <w:spacing w:after="0"/>
                        <w:rPr>
                          <w:rFonts w:ascii="Tahoma" w:hAnsi="Tahoma" w:cs="Tahoma"/>
                          <w:b/>
                          <w:color w:val="0F3344" w:themeColor="accent1"/>
                          <w:szCs w:val="20"/>
                        </w:rPr>
                      </w:pPr>
                      <w:r w:rsidRPr="00FC0D9F">
                        <w:rPr>
                          <w:rFonts w:ascii="Tahoma" w:hAnsi="Tahoma" w:cs="Tahoma"/>
                          <w:b/>
                          <w:color w:val="0F3344" w:themeColor="accent1"/>
                          <w:szCs w:val="20"/>
                        </w:rPr>
                        <w:t>REFERENCES</w:t>
                      </w:r>
                    </w:p>
                    <w:p w:rsidR="00AE50ED" w:rsidRDefault="00AE50ED" w:rsidP="00B964C9">
                      <w:pPr>
                        <w:spacing w:after="0"/>
                        <w:rPr>
                          <w:rFonts w:ascii="Tahoma" w:hAnsi="Tahoma" w:cs="Tahoma"/>
                          <w:color w:val="0F3344" w:themeColor="accent1"/>
                          <w:sz w:val="20"/>
                          <w:szCs w:val="20"/>
                        </w:rPr>
                      </w:pPr>
                    </w:p>
                    <w:p w:rsidR="00E50B07" w:rsidRPr="00B964C9" w:rsidRDefault="00E50B07" w:rsidP="00E50B07">
                      <w:pPr>
                        <w:pStyle w:val="BodyText"/>
                        <w:spacing w:after="0"/>
                        <w:rPr>
                          <w:rFonts w:cstheme="minorHAnsi"/>
                          <w:color w:val="0F3344" w:themeColor="accent1"/>
                        </w:rPr>
                      </w:pPr>
                      <w:r>
                        <w:rPr>
                          <w:rStyle w:val="CharAttribute15"/>
                          <w:rFonts w:asciiTheme="minorHAnsi" w:eastAsia="Batang" w:hAnsiTheme="minorHAnsi" w:cstheme="minorHAnsi"/>
                          <w:b/>
                          <w:bCs/>
                          <w:color w:val="0F3344" w:themeColor="accent1"/>
                          <w:sz w:val="20"/>
                          <w:lang w:eastAsia="zh-CN"/>
                        </w:rPr>
                        <w:t>Mr. Carlo Micosa</w:t>
                      </w:r>
                    </w:p>
                    <w:p w:rsidR="00E50B07" w:rsidRPr="00B964C9" w:rsidRDefault="00E50B07" w:rsidP="00E50B07">
                      <w:pPr>
                        <w:pStyle w:val="BodyText"/>
                        <w:spacing w:after="0"/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  <w:lang w:eastAsia="zh-CN"/>
                        </w:rPr>
                      </w:pPr>
                      <w:r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  <w:lang w:eastAsia="zh-CN"/>
                        </w:rPr>
                        <w:t>Sales Asst. Supervisor</w:t>
                      </w:r>
                      <w:r w:rsidRPr="00B964C9"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  <w:lang w:eastAsia="zh-CN"/>
                        </w:rPr>
                        <w:t xml:space="preserve"> </w:t>
                      </w:r>
                      <w:r w:rsidRPr="00B964C9">
                        <w:rPr>
                          <w:rStyle w:val="BodyTextChar"/>
                          <w:rFonts w:cstheme="minorHAnsi"/>
                          <w:color w:val="0F3344" w:themeColor="accent1"/>
                        </w:rPr>
                        <w:t xml:space="preserve">• </w:t>
                      </w:r>
                      <w:r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  <w:lang w:eastAsia="zh-CN"/>
                        </w:rPr>
                        <w:t>Fujitsu Die-Tech Corp. of the Philippines</w:t>
                      </w:r>
                    </w:p>
                    <w:p w:rsidR="00E50B07" w:rsidRDefault="00E50B07" w:rsidP="00E50B07">
                      <w:pPr>
                        <w:pStyle w:val="BodyText"/>
                        <w:spacing w:after="0"/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</w:rPr>
                      </w:pPr>
                      <w:r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</w:rPr>
                        <w:t>0956-560-0592</w:t>
                      </w:r>
                    </w:p>
                    <w:p w:rsidR="00E50B07" w:rsidRDefault="00E50B07" w:rsidP="00E50B07">
                      <w:pPr>
                        <w:pStyle w:val="BodyText"/>
                        <w:spacing w:after="0"/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</w:rPr>
                      </w:pPr>
                    </w:p>
                    <w:p w:rsidR="00E50B07" w:rsidRPr="00B964C9" w:rsidRDefault="00E50B07" w:rsidP="00E50B07">
                      <w:pPr>
                        <w:pStyle w:val="BodyText"/>
                        <w:spacing w:after="0"/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  <w:lang w:eastAsia="zh-CN"/>
                        </w:rPr>
                      </w:pPr>
                      <w:r w:rsidRPr="00B964C9">
                        <w:rPr>
                          <w:rStyle w:val="CharAttribute15"/>
                          <w:rFonts w:asciiTheme="minorHAnsi" w:eastAsia="Batang" w:hAnsiTheme="minorHAnsi" w:cstheme="minorHAnsi"/>
                          <w:b/>
                          <w:bCs/>
                          <w:color w:val="0F3344" w:themeColor="accent1"/>
                          <w:sz w:val="20"/>
                        </w:rPr>
                        <w:t>Ms. Ma. Angelica Martinez</w:t>
                      </w:r>
                      <w:r w:rsidRPr="00B964C9"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  <w:lang w:eastAsia="zh-CN"/>
                        </w:rPr>
                        <w:t xml:space="preserve"> </w:t>
                      </w:r>
                    </w:p>
                    <w:p w:rsidR="00E50B07" w:rsidRPr="00B964C9" w:rsidRDefault="00E50B07" w:rsidP="00E50B07">
                      <w:pPr>
                        <w:pStyle w:val="BodyText"/>
                        <w:spacing w:after="0"/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  <w:lang w:eastAsia="zh-CN"/>
                        </w:rPr>
                      </w:pPr>
                      <w:r w:rsidRPr="00B964C9"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</w:rPr>
                        <w:t xml:space="preserve">Sales </w:t>
                      </w:r>
                      <w:r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</w:rPr>
                        <w:t>Analyst</w:t>
                      </w:r>
                      <w:r w:rsidRPr="00B964C9">
                        <w:rPr>
                          <w:rStyle w:val="BodyTextChar"/>
                          <w:rFonts w:cstheme="minorHAnsi"/>
                          <w:color w:val="0F3344" w:themeColor="accent1"/>
                        </w:rPr>
                        <w:t xml:space="preserve"> • </w:t>
                      </w:r>
                      <w:proofErr w:type="spellStart"/>
                      <w:r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</w:rPr>
                        <w:t>SunPower</w:t>
                      </w:r>
                      <w:proofErr w:type="spellEnd"/>
                      <w:r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</w:rPr>
                        <w:t xml:space="preserve"> Philippines</w:t>
                      </w:r>
                      <w:r w:rsidRPr="00B964C9"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</w:rPr>
                        <w:tab/>
                      </w:r>
                    </w:p>
                    <w:p w:rsidR="00E50B07" w:rsidRPr="00E50B07" w:rsidRDefault="00E50B07" w:rsidP="00E50B07">
                      <w:pPr>
                        <w:pStyle w:val="BodyText"/>
                        <w:rPr>
                          <w:rStyle w:val="CharAttribute15"/>
                          <w:rFonts w:asciiTheme="minorHAnsi" w:eastAsia="SimSun" w:hAnsiTheme="minorHAnsi" w:cstheme="minorHAnsi"/>
                          <w:color w:val="0F3344" w:themeColor="accent1"/>
                          <w:sz w:val="20"/>
                        </w:rPr>
                      </w:pPr>
                      <w:r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</w:rPr>
                        <w:t>0929-493-</w:t>
                      </w:r>
                      <w:r w:rsidRPr="00B964C9"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</w:rPr>
                        <w:t>5720</w:t>
                      </w:r>
                    </w:p>
                    <w:p w:rsidR="00B964C9" w:rsidRPr="00B964C9" w:rsidRDefault="00B964C9" w:rsidP="00B964C9">
                      <w:pPr>
                        <w:pStyle w:val="BodyText"/>
                        <w:spacing w:after="0"/>
                        <w:rPr>
                          <w:rFonts w:cstheme="minorHAnsi"/>
                          <w:color w:val="0F3344" w:themeColor="accent1"/>
                        </w:rPr>
                      </w:pPr>
                      <w:r w:rsidRPr="00B964C9">
                        <w:rPr>
                          <w:rStyle w:val="CharAttribute15"/>
                          <w:rFonts w:asciiTheme="minorHAnsi" w:eastAsia="Batang" w:hAnsiTheme="minorHAnsi" w:cstheme="minorHAnsi"/>
                          <w:b/>
                          <w:bCs/>
                          <w:color w:val="0F3344" w:themeColor="accent1"/>
                          <w:sz w:val="20"/>
                          <w:lang w:eastAsia="zh-CN"/>
                        </w:rPr>
                        <w:t xml:space="preserve">Rev. Christian </w:t>
                      </w:r>
                      <w:proofErr w:type="spellStart"/>
                      <w:r w:rsidRPr="00B964C9">
                        <w:rPr>
                          <w:rStyle w:val="CharAttribute15"/>
                          <w:rFonts w:asciiTheme="minorHAnsi" w:eastAsia="Batang" w:hAnsiTheme="minorHAnsi" w:cstheme="minorHAnsi"/>
                          <w:b/>
                          <w:bCs/>
                          <w:color w:val="0F3344" w:themeColor="accent1"/>
                          <w:sz w:val="20"/>
                          <w:lang w:eastAsia="zh-CN"/>
                        </w:rPr>
                        <w:t>Fer</w:t>
                      </w:r>
                      <w:proofErr w:type="spellEnd"/>
                      <w:r w:rsidRPr="00B964C9">
                        <w:rPr>
                          <w:rStyle w:val="CharAttribute15"/>
                          <w:rFonts w:asciiTheme="minorHAnsi" w:eastAsia="Batang" w:hAnsiTheme="minorHAnsi" w:cstheme="minorHAnsi"/>
                          <w:b/>
                          <w:bCs/>
                          <w:color w:val="0F3344" w:themeColor="accent1"/>
                          <w:sz w:val="20"/>
                          <w:lang w:eastAsia="zh-CN"/>
                        </w:rPr>
                        <w:t xml:space="preserve"> </w:t>
                      </w:r>
                      <w:proofErr w:type="spellStart"/>
                      <w:r w:rsidRPr="00B964C9">
                        <w:rPr>
                          <w:rStyle w:val="CharAttribute15"/>
                          <w:rFonts w:asciiTheme="minorHAnsi" w:eastAsia="Batang" w:hAnsiTheme="minorHAnsi" w:cstheme="minorHAnsi"/>
                          <w:b/>
                          <w:bCs/>
                          <w:color w:val="0F3344" w:themeColor="accent1"/>
                          <w:sz w:val="20"/>
                          <w:lang w:eastAsia="zh-CN"/>
                        </w:rPr>
                        <w:t>Iba</w:t>
                      </w:r>
                      <w:r w:rsidRPr="00B964C9">
                        <w:rPr>
                          <w:rStyle w:val="CharAttribute15"/>
                          <w:rFonts w:asciiTheme="minorHAnsi" w:eastAsia="SimSun" w:hAnsiTheme="minorHAnsi" w:cstheme="minorHAnsi"/>
                          <w:b/>
                          <w:bCs/>
                          <w:color w:val="0F3344" w:themeColor="accent1"/>
                          <w:sz w:val="20"/>
                          <w:lang w:eastAsia="zh-CN"/>
                        </w:rPr>
                        <w:t>ñez</w:t>
                      </w:r>
                      <w:proofErr w:type="spellEnd"/>
                      <w:r w:rsidRPr="00B964C9">
                        <w:rPr>
                          <w:rFonts w:cstheme="minorHAnsi"/>
                          <w:color w:val="0F3344" w:themeColor="accent1"/>
                        </w:rPr>
                        <w:t xml:space="preserve"> </w:t>
                      </w:r>
                    </w:p>
                    <w:p w:rsidR="00AE50ED" w:rsidRPr="00B964C9" w:rsidRDefault="00B964C9" w:rsidP="00B964C9">
                      <w:pPr>
                        <w:pStyle w:val="BodyText"/>
                        <w:spacing w:after="0"/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  <w:lang w:eastAsia="zh-CN"/>
                        </w:rPr>
                      </w:pPr>
                      <w:r w:rsidRPr="00B964C9"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  <w:lang w:eastAsia="zh-CN"/>
                        </w:rPr>
                        <w:t xml:space="preserve">Parish Priest </w:t>
                      </w:r>
                      <w:r w:rsidRPr="00B964C9">
                        <w:rPr>
                          <w:rStyle w:val="BodyTextChar"/>
                          <w:rFonts w:cstheme="minorHAnsi"/>
                          <w:color w:val="0F3344" w:themeColor="accent1"/>
                        </w:rPr>
                        <w:t xml:space="preserve">• </w:t>
                      </w:r>
                      <w:proofErr w:type="spellStart"/>
                      <w:r w:rsidRPr="00B964C9"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  <w:lang w:eastAsia="zh-CN"/>
                        </w:rPr>
                        <w:t>Iglesia</w:t>
                      </w:r>
                      <w:proofErr w:type="spellEnd"/>
                      <w:r w:rsidRPr="00B964C9"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  <w:lang w:eastAsia="zh-CN"/>
                        </w:rPr>
                        <w:t xml:space="preserve"> Filipina </w:t>
                      </w:r>
                      <w:proofErr w:type="spellStart"/>
                      <w:r w:rsidRPr="00B964C9"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  <w:lang w:eastAsia="zh-CN"/>
                        </w:rPr>
                        <w:t>Independiente</w:t>
                      </w:r>
                      <w:proofErr w:type="spellEnd"/>
                      <w:r w:rsidRPr="00B964C9"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  <w:lang w:eastAsia="zh-CN"/>
                        </w:rPr>
                        <w:t xml:space="preserve"> (IFI)</w:t>
                      </w:r>
                    </w:p>
                    <w:p w:rsidR="00B964C9" w:rsidRDefault="00B964C9" w:rsidP="00B964C9">
                      <w:pPr>
                        <w:pStyle w:val="BodyText"/>
                        <w:spacing w:after="0"/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</w:rPr>
                      </w:pPr>
                      <w:r w:rsidRPr="00B964C9">
                        <w:rPr>
                          <w:rStyle w:val="CharAttribute15"/>
                          <w:rFonts w:asciiTheme="minorHAnsi" w:eastAsia="Batang" w:hAnsiTheme="minorHAnsi" w:cstheme="minorHAnsi"/>
                          <w:color w:val="0F3344" w:themeColor="accent1"/>
                          <w:sz w:val="20"/>
                        </w:rPr>
                        <w:t>0930-285-6426</w:t>
                      </w:r>
                    </w:p>
                    <w:p w:rsidR="00B964C9" w:rsidRPr="00B964C9" w:rsidRDefault="00B964C9" w:rsidP="00B964C9">
                      <w:pPr>
                        <w:pStyle w:val="BodyText"/>
                        <w:spacing w:after="0"/>
                        <w:rPr>
                          <w:rFonts w:cstheme="minorHAnsi"/>
                          <w:color w:val="0F3344" w:themeColor="accent1"/>
                        </w:rPr>
                      </w:pPr>
                    </w:p>
                    <w:p w:rsidR="00AE50ED" w:rsidRPr="000045E4" w:rsidRDefault="00AE50ED" w:rsidP="00AE50ED">
                      <w:pPr>
                        <w:spacing w:after="0"/>
                        <w:rPr>
                          <w:rFonts w:ascii="Tahoma" w:hAnsi="Tahoma" w:cs="Tahoma"/>
                          <w:color w:val="0F3344" w:themeColor="accen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43E2F" w:rsidRPr="00D43E2F" w:rsidRDefault="00D43E2F" w:rsidP="00D43E2F"/>
    <w:p w:rsidR="00D43E2F" w:rsidRPr="00D43E2F" w:rsidRDefault="00D43E2F" w:rsidP="00D43E2F"/>
    <w:p w:rsidR="00D43E2F" w:rsidRPr="00D43E2F" w:rsidRDefault="00D43E2F" w:rsidP="00D43E2F"/>
    <w:p w:rsidR="00D43E2F" w:rsidRDefault="00D43E2F" w:rsidP="00D43E2F"/>
    <w:p w:rsidR="00BC6DA8" w:rsidRDefault="00D43E2F" w:rsidP="00D43E2F">
      <w:pPr>
        <w:tabs>
          <w:tab w:val="left" w:pos="1485"/>
        </w:tabs>
      </w:pPr>
      <w:r>
        <w:tab/>
      </w:r>
    </w:p>
    <w:p w:rsidR="007F5B63" w:rsidRPr="00BC6DA8" w:rsidRDefault="00BC6DA8" w:rsidP="00BC6DA8">
      <w:pPr>
        <w:tabs>
          <w:tab w:val="left" w:pos="2610"/>
        </w:tabs>
      </w:pPr>
      <w:r>
        <w:tab/>
      </w:r>
    </w:p>
    <w:sectPr w:rsidR="007F5B63" w:rsidRPr="00BC6DA8" w:rsidSect="00A7440C">
      <w:headerReference w:type="default" r:id="rId23"/>
      <w:type w:val="continuous"/>
      <w:pgSz w:w="12240" w:h="15840" w:code="1"/>
      <w:pgMar w:top="360" w:right="567" w:bottom="270" w:left="567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B55" w:rsidRDefault="000C1B55" w:rsidP="00590471">
      <w:r>
        <w:separator/>
      </w:r>
    </w:p>
  </w:endnote>
  <w:endnote w:type="continuationSeparator" w:id="0">
    <w:p w:rsidR="000C1B55" w:rsidRDefault="000C1B55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B55" w:rsidRDefault="000C1B55" w:rsidP="00590471">
      <w:r>
        <w:separator/>
      </w:r>
    </w:p>
  </w:footnote>
  <w:footnote w:type="continuationSeparator" w:id="0">
    <w:p w:rsidR="000C1B55" w:rsidRDefault="000C1B55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7E0" w:rsidRDefault="00FA37E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965F3B2" wp14:editId="1742D573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2924175" cy="10058401"/>
              <wp:effectExtent l="0" t="0" r="9525" b="0"/>
              <wp:wrapNone/>
              <wp:docPr id="8" name="Group 8" descr="decorative elements&#10;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24175" cy="10058401"/>
                        <a:chOff x="0" y="0"/>
                        <a:chExt cx="3272589" cy="10058401"/>
                      </a:xfrm>
                    </wpg:grpSpPr>
                    <wps:wsp>
                      <wps:cNvPr id="607" name="Rectangle 604">
                        <a:extLst>
                          <a:ext uri="{FF2B5EF4-FFF2-40B4-BE49-F238E27FC236}">
                            <a16:creationId xmlns:a16="http://schemas.microsoft.com/office/drawing/2014/main" id="{13AC9442-6E0F-43A2-AC8B-C7644AF31B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900" cy="10045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g:grpSp>
                      <wpg:cNvPr id="2" name="Group 1">
                        <a:extLst>
                          <a:ext uri="{FF2B5EF4-FFF2-40B4-BE49-F238E27FC236}">
                            <a16:creationId xmlns:a16="http://schemas.microsoft.com/office/drawing/2014/main" id="{49B0B984-B714-485C-9B95-0AB28F10EC29}"/>
                          </a:ext>
                        </a:extLst>
                      </wpg:cNvPr>
                      <wpg:cNvGrpSpPr/>
                      <wpg:grpSpPr>
                        <a:xfrm>
                          <a:off x="0" y="8658225"/>
                          <a:ext cx="3261042" cy="1400176"/>
                          <a:chOff x="6232" y="8663228"/>
                          <a:chExt cx="3261175" cy="1400268"/>
                        </a:xfrm>
                      </wpg:grpSpPr>
                      <wps:wsp>
                        <wps:cNvPr id="1" name="Freeform 605">
                          <a:extLst>
                            <a:ext uri="{FF2B5EF4-FFF2-40B4-BE49-F238E27FC236}">
                              <a16:creationId xmlns:a16="http://schemas.microsoft.com/office/drawing/2014/main" id="{915E4A2F-93B0-49B0-82BC-4DE6424EE5C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3" y="8920420"/>
                            <a:ext cx="2153387" cy="1143074"/>
                          </a:xfrm>
                          <a:custGeom>
                            <a:avLst/>
                            <a:gdLst>
                              <a:gd name="T0" fmla="*/ 0 w 506"/>
                              <a:gd name="T1" fmla="*/ 44 h 405"/>
                              <a:gd name="T2" fmla="*/ 46 w 506"/>
                              <a:gd name="T3" fmla="*/ 22 h 405"/>
                              <a:gd name="T4" fmla="*/ 167 w 506"/>
                              <a:gd name="T5" fmla="*/ 63 h 405"/>
                              <a:gd name="T6" fmla="*/ 167 w 506"/>
                              <a:gd name="T7" fmla="*/ 63 h 405"/>
                              <a:gd name="T8" fmla="*/ 235 w 506"/>
                              <a:gd name="T9" fmla="*/ 88 h 405"/>
                              <a:gd name="T10" fmla="*/ 246 w 506"/>
                              <a:gd name="T11" fmla="*/ 83 h 405"/>
                              <a:gd name="T12" fmla="*/ 319 w 506"/>
                              <a:gd name="T13" fmla="*/ 123 h 405"/>
                              <a:gd name="T14" fmla="*/ 319 w 506"/>
                              <a:gd name="T15" fmla="*/ 123 h 405"/>
                              <a:gd name="T16" fmla="*/ 378 w 506"/>
                              <a:gd name="T17" fmla="*/ 167 h 405"/>
                              <a:gd name="T18" fmla="*/ 401 w 506"/>
                              <a:gd name="T19" fmla="*/ 164 h 405"/>
                              <a:gd name="T20" fmla="*/ 456 w 506"/>
                              <a:gd name="T21" fmla="*/ 196 h 405"/>
                              <a:gd name="T22" fmla="*/ 506 w 506"/>
                              <a:gd name="T23" fmla="*/ 316 h 405"/>
                              <a:gd name="T24" fmla="*/ 506 w 506"/>
                              <a:gd name="T25" fmla="*/ 405 h 405"/>
                              <a:gd name="T26" fmla="*/ 0 w 506"/>
                              <a:gd name="T27" fmla="*/ 405 h 405"/>
                              <a:gd name="T28" fmla="*/ 0 w 506"/>
                              <a:gd name="T29" fmla="*/ 44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06" h="405">
                                <a:moveTo>
                                  <a:pt x="0" y="44"/>
                                </a:moveTo>
                                <a:cubicBezTo>
                                  <a:pt x="46" y="22"/>
                                  <a:pt x="46" y="22"/>
                                  <a:pt x="46" y="22"/>
                                </a:cubicBezTo>
                                <a:cubicBezTo>
                                  <a:pt x="90" y="0"/>
                                  <a:pt x="144" y="18"/>
                                  <a:pt x="167" y="63"/>
                                </a:cubicBezTo>
                                <a:cubicBezTo>
                                  <a:pt x="167" y="63"/>
                                  <a:pt x="167" y="63"/>
                                  <a:pt x="167" y="63"/>
                                </a:cubicBezTo>
                                <a:cubicBezTo>
                                  <a:pt x="179" y="88"/>
                                  <a:pt x="209" y="99"/>
                                  <a:pt x="235" y="88"/>
                                </a:cubicBezTo>
                                <a:cubicBezTo>
                                  <a:pt x="246" y="83"/>
                                  <a:pt x="246" y="83"/>
                                  <a:pt x="246" y="83"/>
                                </a:cubicBezTo>
                                <a:cubicBezTo>
                                  <a:pt x="277" y="70"/>
                                  <a:pt x="313" y="90"/>
                                  <a:pt x="319" y="123"/>
                                </a:cubicBezTo>
                                <a:cubicBezTo>
                                  <a:pt x="319" y="123"/>
                                  <a:pt x="319" y="123"/>
                                  <a:pt x="319" y="123"/>
                                </a:cubicBezTo>
                                <a:cubicBezTo>
                                  <a:pt x="324" y="151"/>
                                  <a:pt x="349" y="171"/>
                                  <a:pt x="378" y="167"/>
                                </a:cubicBezTo>
                                <a:cubicBezTo>
                                  <a:pt x="401" y="164"/>
                                  <a:pt x="401" y="164"/>
                                  <a:pt x="401" y="164"/>
                                </a:cubicBezTo>
                                <a:cubicBezTo>
                                  <a:pt x="424" y="161"/>
                                  <a:pt x="447" y="175"/>
                                  <a:pt x="456" y="196"/>
                                </a:cubicBezTo>
                                <a:cubicBezTo>
                                  <a:pt x="506" y="316"/>
                                  <a:pt x="506" y="316"/>
                                  <a:pt x="506" y="316"/>
                                </a:cubicBezTo>
                                <a:cubicBezTo>
                                  <a:pt x="506" y="405"/>
                                  <a:pt x="506" y="405"/>
                                  <a:pt x="506" y="405"/>
                                </a:cubicBezTo>
                                <a:cubicBezTo>
                                  <a:pt x="0" y="405"/>
                                  <a:pt x="0" y="405"/>
                                  <a:pt x="0" y="405"/>
                                </a:cubicBez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reeform 606">
                          <a:extLst>
                            <a:ext uri="{FF2B5EF4-FFF2-40B4-BE49-F238E27FC236}">
                              <a16:creationId xmlns:a16="http://schemas.microsoft.com/office/drawing/2014/main" id="{B6A493DF-B687-4278-A54E-5585E509CC8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805756" y="8663228"/>
                            <a:ext cx="2461651" cy="1400265"/>
                          </a:xfrm>
                          <a:custGeom>
                            <a:avLst/>
                            <a:gdLst>
                              <a:gd name="T0" fmla="*/ 446 w 446"/>
                              <a:gd name="T1" fmla="*/ 28 h 344"/>
                              <a:gd name="T2" fmla="*/ 420 w 446"/>
                              <a:gd name="T3" fmla="*/ 17 h 344"/>
                              <a:gd name="T4" fmla="*/ 316 w 446"/>
                              <a:gd name="T5" fmla="*/ 63 h 344"/>
                              <a:gd name="T6" fmla="*/ 309 w 446"/>
                              <a:gd name="T7" fmla="*/ 82 h 344"/>
                              <a:gd name="T8" fmla="*/ 202 w 446"/>
                              <a:gd name="T9" fmla="*/ 127 h 344"/>
                              <a:gd name="T10" fmla="*/ 202 w 446"/>
                              <a:gd name="T11" fmla="*/ 127 h 344"/>
                              <a:gd name="T12" fmla="*/ 100 w 446"/>
                              <a:gd name="T13" fmla="*/ 161 h 344"/>
                              <a:gd name="T14" fmla="*/ 0 w 446"/>
                              <a:gd name="T15" fmla="*/ 344 h 344"/>
                              <a:gd name="T16" fmla="*/ 446 w 446"/>
                              <a:gd name="T17" fmla="*/ 344 h 344"/>
                              <a:gd name="T18" fmla="*/ 446 w 446"/>
                              <a:gd name="T19" fmla="*/ 2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46" h="344">
                                <a:moveTo>
                                  <a:pt x="446" y="28"/>
                                </a:moveTo>
                                <a:cubicBezTo>
                                  <a:pt x="420" y="17"/>
                                  <a:pt x="420" y="17"/>
                                  <a:pt x="420" y="17"/>
                                </a:cubicBezTo>
                                <a:cubicBezTo>
                                  <a:pt x="378" y="0"/>
                                  <a:pt x="331" y="21"/>
                                  <a:pt x="316" y="63"/>
                                </a:cubicBezTo>
                                <a:cubicBezTo>
                                  <a:pt x="309" y="82"/>
                                  <a:pt x="309" y="82"/>
                                  <a:pt x="309" y="82"/>
                                </a:cubicBezTo>
                                <a:cubicBezTo>
                                  <a:pt x="293" y="125"/>
                                  <a:pt x="244" y="146"/>
                                  <a:pt x="202" y="127"/>
                                </a:cubicBezTo>
                                <a:cubicBezTo>
                                  <a:pt x="202" y="127"/>
                                  <a:pt x="202" y="127"/>
                                  <a:pt x="202" y="127"/>
                                </a:cubicBezTo>
                                <a:cubicBezTo>
                                  <a:pt x="164" y="110"/>
                                  <a:pt x="119" y="125"/>
                                  <a:pt x="100" y="161"/>
                                </a:cubicBezTo>
                                <a:cubicBezTo>
                                  <a:pt x="0" y="344"/>
                                  <a:pt x="0" y="344"/>
                                  <a:pt x="0" y="344"/>
                                </a:cubicBezTo>
                                <a:cubicBezTo>
                                  <a:pt x="446" y="344"/>
                                  <a:pt x="446" y="344"/>
                                  <a:pt x="446" y="344"/>
                                </a:cubicBezTo>
                                <a:lnTo>
                                  <a:pt x="446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Freeform 608">
                          <a:extLst>
                            <a:ext uri="{FF2B5EF4-FFF2-40B4-BE49-F238E27FC236}">
                              <a16:creationId xmlns:a16="http://schemas.microsoft.com/office/drawing/2014/main" id="{700E2D3B-2C0D-4AF7-9B98-B098AC67DB9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9310973"/>
                            <a:ext cx="2228010" cy="752523"/>
                          </a:xfrm>
                          <a:custGeom>
                            <a:avLst/>
                            <a:gdLst>
                              <a:gd name="T0" fmla="*/ 440 w 440"/>
                              <a:gd name="T1" fmla="*/ 202 h 202"/>
                              <a:gd name="T2" fmla="*/ 416 w 440"/>
                              <a:gd name="T3" fmla="*/ 153 h 202"/>
                              <a:gd name="T4" fmla="*/ 354 w 440"/>
                              <a:gd name="T5" fmla="*/ 132 h 202"/>
                              <a:gd name="T6" fmla="*/ 332 w 440"/>
                              <a:gd name="T7" fmla="*/ 143 h 202"/>
                              <a:gd name="T8" fmla="*/ 267 w 440"/>
                              <a:gd name="T9" fmla="*/ 115 h 202"/>
                              <a:gd name="T10" fmla="*/ 267 w 440"/>
                              <a:gd name="T11" fmla="*/ 115 h 202"/>
                              <a:gd name="T12" fmla="*/ 207 w 440"/>
                              <a:gd name="T13" fmla="*/ 85 h 202"/>
                              <a:gd name="T14" fmla="*/ 198 w 440"/>
                              <a:gd name="T15" fmla="*/ 88 h 202"/>
                              <a:gd name="T16" fmla="*/ 140 w 440"/>
                              <a:gd name="T17" fmla="*/ 66 h 202"/>
                              <a:gd name="T18" fmla="*/ 140 w 440"/>
                              <a:gd name="T19" fmla="*/ 66 h 202"/>
                              <a:gd name="T20" fmla="*/ 22 w 440"/>
                              <a:gd name="T21" fmla="*/ 14 h 202"/>
                              <a:gd name="T22" fmla="*/ 0 w 440"/>
                              <a:gd name="T23" fmla="*/ 20 h 202"/>
                              <a:gd name="T24" fmla="*/ 0 w 440"/>
                              <a:gd name="T25" fmla="*/ 202 h 202"/>
                              <a:gd name="T26" fmla="*/ 440 w 440"/>
                              <a:gd name="T27" fmla="*/ 202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40" h="202">
                                <a:moveTo>
                                  <a:pt x="440" y="202"/>
                                </a:moveTo>
                                <a:cubicBezTo>
                                  <a:pt x="416" y="153"/>
                                  <a:pt x="416" y="153"/>
                                  <a:pt x="416" y="153"/>
                                </a:cubicBezTo>
                                <a:cubicBezTo>
                                  <a:pt x="405" y="130"/>
                                  <a:pt x="377" y="120"/>
                                  <a:pt x="354" y="132"/>
                                </a:cubicBezTo>
                                <a:cubicBezTo>
                                  <a:pt x="332" y="143"/>
                                  <a:pt x="332" y="143"/>
                                  <a:pt x="332" y="143"/>
                                </a:cubicBezTo>
                                <a:cubicBezTo>
                                  <a:pt x="306" y="156"/>
                                  <a:pt x="275" y="142"/>
                                  <a:pt x="267" y="115"/>
                                </a:cubicBezTo>
                                <a:cubicBezTo>
                                  <a:pt x="267" y="115"/>
                                  <a:pt x="267" y="115"/>
                                  <a:pt x="267" y="115"/>
                                </a:cubicBezTo>
                                <a:cubicBezTo>
                                  <a:pt x="260" y="89"/>
                                  <a:pt x="232" y="75"/>
                                  <a:pt x="207" y="85"/>
                                </a:cubicBezTo>
                                <a:cubicBezTo>
                                  <a:pt x="198" y="88"/>
                                  <a:pt x="198" y="88"/>
                                  <a:pt x="198" y="88"/>
                                </a:cubicBezTo>
                                <a:cubicBezTo>
                                  <a:pt x="176" y="97"/>
                                  <a:pt x="151" y="87"/>
                                  <a:pt x="140" y="66"/>
                                </a:cubicBezTo>
                                <a:cubicBezTo>
                                  <a:pt x="140" y="66"/>
                                  <a:pt x="140" y="66"/>
                                  <a:pt x="140" y="66"/>
                                </a:cubicBezTo>
                                <a:cubicBezTo>
                                  <a:pt x="118" y="22"/>
                                  <a:pt x="69" y="0"/>
                                  <a:pt x="22" y="1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02"/>
                                  <a:pt x="0" y="202"/>
                                  <a:pt x="0" y="202"/>
                                </a:cubicBezTo>
                                <a:lnTo>
                                  <a:pt x="44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23" name="Freeform 5">
                        <a:extLst>
                          <a:ext uri="{FF2B5EF4-FFF2-40B4-BE49-F238E27FC236}">
                            <a16:creationId xmlns:a16="http://schemas.microsoft.com/office/drawing/2014/main" id="{0B137DD8-0D08-4B96-915D-F4ABDE426E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"/>
                          <a:ext cx="3272589" cy="2162174"/>
                        </a:xfrm>
                        <a:custGeom>
                          <a:avLst/>
                          <a:gdLst>
                            <a:gd name="T0" fmla="*/ 0 w 506"/>
                            <a:gd name="T1" fmla="*/ 412 h 446"/>
                            <a:gd name="T2" fmla="*/ 33 w 506"/>
                            <a:gd name="T3" fmla="*/ 425 h 446"/>
                            <a:gd name="T4" fmla="*/ 162 w 506"/>
                            <a:gd name="T5" fmla="*/ 368 h 446"/>
                            <a:gd name="T6" fmla="*/ 171 w 506"/>
                            <a:gd name="T7" fmla="*/ 344 h 446"/>
                            <a:gd name="T8" fmla="*/ 304 w 506"/>
                            <a:gd name="T9" fmla="*/ 288 h 446"/>
                            <a:gd name="T10" fmla="*/ 304 w 506"/>
                            <a:gd name="T11" fmla="*/ 288 h 446"/>
                            <a:gd name="T12" fmla="*/ 431 w 506"/>
                            <a:gd name="T13" fmla="*/ 246 h 446"/>
                            <a:gd name="T14" fmla="*/ 506 w 506"/>
                            <a:gd name="T15" fmla="*/ 108 h 446"/>
                            <a:gd name="T16" fmla="*/ 506 w 506"/>
                            <a:gd name="T17" fmla="*/ 0 h 446"/>
                            <a:gd name="T18" fmla="*/ 0 w 506"/>
                            <a:gd name="T19" fmla="*/ 0 h 446"/>
                            <a:gd name="T20" fmla="*/ 0 w 506"/>
                            <a:gd name="T21" fmla="*/ 412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06" h="446">
                              <a:moveTo>
                                <a:pt x="0" y="412"/>
                              </a:moveTo>
                              <a:cubicBezTo>
                                <a:pt x="33" y="425"/>
                                <a:pt x="33" y="425"/>
                                <a:pt x="33" y="425"/>
                              </a:cubicBezTo>
                              <a:cubicBezTo>
                                <a:pt x="85" y="446"/>
                                <a:pt x="143" y="420"/>
                                <a:pt x="162" y="368"/>
                              </a:cubicBezTo>
                              <a:cubicBezTo>
                                <a:pt x="171" y="344"/>
                                <a:pt x="171" y="344"/>
                                <a:pt x="171" y="344"/>
                              </a:cubicBezTo>
                              <a:cubicBezTo>
                                <a:pt x="190" y="290"/>
                                <a:pt x="252" y="265"/>
                                <a:pt x="304" y="288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51" y="309"/>
                                <a:pt x="406" y="291"/>
                                <a:pt x="431" y="246"/>
                              </a:cubicBezTo>
                              <a:cubicBezTo>
                                <a:pt x="506" y="108"/>
                                <a:pt x="506" y="108"/>
                                <a:pt x="506" y="108"/>
                              </a:cubicBezTo>
                              <a:cubicBezTo>
                                <a:pt x="506" y="0"/>
                                <a:pt x="506" y="0"/>
                                <a:pt x="506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0" y="4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B398996" id="Group 8" o:spid="_x0000_s1026" alt="decorative elements&#10;" style="position:absolute;margin-left:0;margin-top:0;width:230.25pt;height:11in;z-index:251661312;mso-height-percent:1000;mso-position-horizontal:left;mso-position-horizontal-relative:page;mso-position-vertical:center;mso-position-vertical-relative:page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">
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<v:group id="Group 1" o:spid="_x0000_s1028" style="position:absolute;top:86582;width:32610;height:14002" coordorigin="62,86632" coordsize="32611,14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Freeform 605" o:spid="_x0000_s1029" style="position:absolute;left:62;top:89204;width:21534;height:1143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<v:path arrowok="t" o:connecttype="custom" o:connectlocs="0,124186;195762,62093;710703,177812;710703,177812;1000091,248372;1046904,234260;1357570,347156;1357570,347156;1608657,471342;1706538,462874;1940602,553191;2153387,891880;2153387,1143074;0,1143074;0,124186" o:connectangles="0,0,0,0,0,0,0,0,0,0,0,0,0,0,0"/>
                </v:shape>
                <v:shape id="Freeform 606" o:spid="_x0000_s1030" style="position:absolute;left:8057;top:86632;width:24617;height:14002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<v:path arrowok="t" o:connecttype="custom" o:connectlocs="2461651,113975;2318147,69199;1744129,256444;1705494,333784;1114918,516958;1114918,516958;551940,655357;0,1400265;2461651,1400265;2461651,113975" o:connectangles="0,0,0,0,0,0,0,0,0,0"/>
                </v:shape>
                <v:shape id="Freeform 608" o:spid="_x0000_s1031" style="position:absolute;left:62;top:93109;width:22280;height:7525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<v:path arrowok="t" o:connecttype="custom" o:connectlocs="2228010,752523;2106482,569980;1792535,491748;1681135,532727;1351997,428417;1351997,428417;1048177,316656;1002605,327832;708912,245874;708912,245874;111401,52155;0,74507;0,752523;2228010,752523" o:connectangles="0,0,0,0,0,0,0,0,0,0,0,0,0,0"/>
                </v:shape>
              </v:group>
              <v:shape id="Freeform 5" o:spid="_x0000_s1032" style="position:absolute;width:32725;height:21621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" path="m,412v33,13,33,13,33,13c85,446,143,420,162,368v9,-24,9,-24,9,-24c190,290,252,265,304,288v,,,,,c351,309,406,291,431,246,506,108,506,108,506,108,506,,506,,506,,,,,,,l,412xe" fillcolor="#e5d8ea [3205]" stroked="f">
                <v:path arrowok="t" o:connecttype="custom" o:connectlocs="0,1997345;213430,2060368;1047746,1784036;1105954,1667686;1966140,1396202;1966140,1396202;2787521,1192589;3272589,523576;3272589,0;0,0;0,1997345" o:connectangles="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002"/>
    <w:multiLevelType w:val="hybridMultilevel"/>
    <w:tmpl w:val="05894570"/>
    <w:lvl w:ilvl="0" w:tplc="CC9063E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FED61EBA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2" w:tplc="1A5E11D4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3" w:tplc="52168CFA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4" w:tplc="DDCC5920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5" w:tplc="7F881CEE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6" w:tplc="5B36A032">
      <w:start w:val="1"/>
      <w:numFmt w:val="bullet"/>
      <w:lvlText w:val="·"/>
      <w:lvlJc w:val="left"/>
      <w:pPr>
        <w:ind w:left="720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7" w:tplc="0DCE0928">
      <w:start w:val="1"/>
      <w:numFmt w:val="bullet"/>
      <w:lvlText w:val="o"/>
      <w:lvlJc w:val="left"/>
      <w:pPr>
        <w:ind w:left="792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8" w:tplc="92949E5C">
      <w:start w:val="1"/>
      <w:numFmt w:val="bullet"/>
      <w:lvlText w:val="§"/>
      <w:lvlJc w:val="left"/>
      <w:pPr>
        <w:ind w:left="864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</w:abstractNum>
  <w:abstractNum w:abstractNumId="6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7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0563C"/>
    <w:multiLevelType w:val="hybridMultilevel"/>
    <w:tmpl w:val="03949568"/>
    <w:lvl w:ilvl="0" w:tplc="FA90EB68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2"/>
        <w:szCs w:val="22"/>
      </w:rPr>
    </w:lvl>
    <w:lvl w:ilvl="1" w:tplc="798EBA08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2" w:tplc="336C16E0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3" w:tplc="081EDBD6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4" w:tplc="638EAF88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5" w:tplc="9E9407A0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6" w:tplc="F3B27E1E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7" w:tplc="A8BA91BE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8" w:tplc="95C05C74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embedSystemFonts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887"/>
    <w:rsid w:val="000045E4"/>
    <w:rsid w:val="000145AF"/>
    <w:rsid w:val="00015EEB"/>
    <w:rsid w:val="00020130"/>
    <w:rsid w:val="00020781"/>
    <w:rsid w:val="000322F2"/>
    <w:rsid w:val="000344D2"/>
    <w:rsid w:val="00060042"/>
    <w:rsid w:val="00070E38"/>
    <w:rsid w:val="00071E84"/>
    <w:rsid w:val="00077F30"/>
    <w:rsid w:val="000848C9"/>
    <w:rsid w:val="0009770F"/>
    <w:rsid w:val="000B03BF"/>
    <w:rsid w:val="000B37CD"/>
    <w:rsid w:val="000B7396"/>
    <w:rsid w:val="000C1B55"/>
    <w:rsid w:val="000F7D04"/>
    <w:rsid w:val="001270BC"/>
    <w:rsid w:val="00136117"/>
    <w:rsid w:val="00142F43"/>
    <w:rsid w:val="00146065"/>
    <w:rsid w:val="00150ABD"/>
    <w:rsid w:val="00154EB3"/>
    <w:rsid w:val="00165697"/>
    <w:rsid w:val="00166AB8"/>
    <w:rsid w:val="0017013D"/>
    <w:rsid w:val="0018299D"/>
    <w:rsid w:val="001901F3"/>
    <w:rsid w:val="0019137F"/>
    <w:rsid w:val="0019574F"/>
    <w:rsid w:val="001B5299"/>
    <w:rsid w:val="001C0AFA"/>
    <w:rsid w:val="001E1DDF"/>
    <w:rsid w:val="001F5586"/>
    <w:rsid w:val="00206B6F"/>
    <w:rsid w:val="00207039"/>
    <w:rsid w:val="002150EC"/>
    <w:rsid w:val="00222466"/>
    <w:rsid w:val="002262B5"/>
    <w:rsid w:val="002C507E"/>
    <w:rsid w:val="002E5E62"/>
    <w:rsid w:val="00317D01"/>
    <w:rsid w:val="0033200A"/>
    <w:rsid w:val="003871A1"/>
    <w:rsid w:val="003911FB"/>
    <w:rsid w:val="00393DA0"/>
    <w:rsid w:val="00396034"/>
    <w:rsid w:val="004114C6"/>
    <w:rsid w:val="00435F19"/>
    <w:rsid w:val="0044376B"/>
    <w:rsid w:val="00457DC0"/>
    <w:rsid w:val="00472C27"/>
    <w:rsid w:val="00476369"/>
    <w:rsid w:val="004779CF"/>
    <w:rsid w:val="00484307"/>
    <w:rsid w:val="004853A6"/>
    <w:rsid w:val="004935BC"/>
    <w:rsid w:val="004A3FBE"/>
    <w:rsid w:val="004B4268"/>
    <w:rsid w:val="004C7BCD"/>
    <w:rsid w:val="004F2107"/>
    <w:rsid w:val="00507E82"/>
    <w:rsid w:val="00555003"/>
    <w:rsid w:val="00564FA7"/>
    <w:rsid w:val="005801E5"/>
    <w:rsid w:val="005874D8"/>
    <w:rsid w:val="00587DBA"/>
    <w:rsid w:val="00590471"/>
    <w:rsid w:val="005B4294"/>
    <w:rsid w:val="005C5B58"/>
    <w:rsid w:val="005D01FA"/>
    <w:rsid w:val="005D60AD"/>
    <w:rsid w:val="005F42F2"/>
    <w:rsid w:val="006203A9"/>
    <w:rsid w:val="006321D2"/>
    <w:rsid w:val="00647A4B"/>
    <w:rsid w:val="00666526"/>
    <w:rsid w:val="006744F4"/>
    <w:rsid w:val="00680A5C"/>
    <w:rsid w:val="00683C98"/>
    <w:rsid w:val="006B5942"/>
    <w:rsid w:val="006E2DA1"/>
    <w:rsid w:val="00716927"/>
    <w:rsid w:val="00735D93"/>
    <w:rsid w:val="007443A0"/>
    <w:rsid w:val="007703AC"/>
    <w:rsid w:val="007A6851"/>
    <w:rsid w:val="007D3872"/>
    <w:rsid w:val="007F549D"/>
    <w:rsid w:val="007F54A0"/>
    <w:rsid w:val="007F5B63"/>
    <w:rsid w:val="00806D1F"/>
    <w:rsid w:val="00824AFE"/>
    <w:rsid w:val="008316F5"/>
    <w:rsid w:val="00846CB9"/>
    <w:rsid w:val="008472E9"/>
    <w:rsid w:val="008B266E"/>
    <w:rsid w:val="008B37D3"/>
    <w:rsid w:val="008B7798"/>
    <w:rsid w:val="008C2CFC"/>
    <w:rsid w:val="008E0E99"/>
    <w:rsid w:val="008E11AC"/>
    <w:rsid w:val="008E3DD8"/>
    <w:rsid w:val="008F6E2E"/>
    <w:rsid w:val="00933531"/>
    <w:rsid w:val="0093496C"/>
    <w:rsid w:val="00937FC8"/>
    <w:rsid w:val="009829D2"/>
    <w:rsid w:val="009C2E65"/>
    <w:rsid w:val="00A0227B"/>
    <w:rsid w:val="00A27C0A"/>
    <w:rsid w:val="00A35586"/>
    <w:rsid w:val="00A52881"/>
    <w:rsid w:val="00A609E3"/>
    <w:rsid w:val="00A7440C"/>
    <w:rsid w:val="00A9553B"/>
    <w:rsid w:val="00AB1C04"/>
    <w:rsid w:val="00AE50ED"/>
    <w:rsid w:val="00B474D5"/>
    <w:rsid w:val="00B476E8"/>
    <w:rsid w:val="00B6247F"/>
    <w:rsid w:val="00B6302C"/>
    <w:rsid w:val="00B6466C"/>
    <w:rsid w:val="00B85A81"/>
    <w:rsid w:val="00B8612F"/>
    <w:rsid w:val="00B964C9"/>
    <w:rsid w:val="00BA753A"/>
    <w:rsid w:val="00BC6DA8"/>
    <w:rsid w:val="00BF4D49"/>
    <w:rsid w:val="00C05E6D"/>
    <w:rsid w:val="00C120E1"/>
    <w:rsid w:val="00C4452C"/>
    <w:rsid w:val="00C53EFF"/>
    <w:rsid w:val="00C63D90"/>
    <w:rsid w:val="00C718A5"/>
    <w:rsid w:val="00C876DB"/>
    <w:rsid w:val="00CA6CAD"/>
    <w:rsid w:val="00CA722E"/>
    <w:rsid w:val="00CB5339"/>
    <w:rsid w:val="00CC4185"/>
    <w:rsid w:val="00CE1E3D"/>
    <w:rsid w:val="00CE6707"/>
    <w:rsid w:val="00D24887"/>
    <w:rsid w:val="00D43E2F"/>
    <w:rsid w:val="00D6080F"/>
    <w:rsid w:val="00D62DBC"/>
    <w:rsid w:val="00D6557B"/>
    <w:rsid w:val="00D728E1"/>
    <w:rsid w:val="00D77694"/>
    <w:rsid w:val="00D86D43"/>
    <w:rsid w:val="00DA7826"/>
    <w:rsid w:val="00DB23FD"/>
    <w:rsid w:val="00DC3224"/>
    <w:rsid w:val="00DD5BFA"/>
    <w:rsid w:val="00DE2987"/>
    <w:rsid w:val="00DE40A0"/>
    <w:rsid w:val="00DF2F8A"/>
    <w:rsid w:val="00DF57B3"/>
    <w:rsid w:val="00E06A55"/>
    <w:rsid w:val="00E50B07"/>
    <w:rsid w:val="00E85E3F"/>
    <w:rsid w:val="00E90A60"/>
    <w:rsid w:val="00EA4CEF"/>
    <w:rsid w:val="00EB02A4"/>
    <w:rsid w:val="00EB7708"/>
    <w:rsid w:val="00EC35C2"/>
    <w:rsid w:val="00EC754C"/>
    <w:rsid w:val="00ED77D1"/>
    <w:rsid w:val="00EE1344"/>
    <w:rsid w:val="00EE3236"/>
    <w:rsid w:val="00EE7E09"/>
    <w:rsid w:val="00F0223C"/>
    <w:rsid w:val="00F22F2E"/>
    <w:rsid w:val="00F40F74"/>
    <w:rsid w:val="00F41545"/>
    <w:rsid w:val="00F421AF"/>
    <w:rsid w:val="00F42324"/>
    <w:rsid w:val="00F51250"/>
    <w:rsid w:val="00F52723"/>
    <w:rsid w:val="00F645C5"/>
    <w:rsid w:val="00F77037"/>
    <w:rsid w:val="00F82BBF"/>
    <w:rsid w:val="00FA37E0"/>
    <w:rsid w:val="00FA6AE1"/>
    <w:rsid w:val="00FA759B"/>
    <w:rsid w:val="00FC0D9F"/>
    <w:rsid w:val="00FC1D34"/>
    <w:rsid w:val="00FC4F2D"/>
    <w:rsid w:val="00FD70A2"/>
    <w:rsid w:val="00FE7401"/>
    <w:rsid w:val="00FF0178"/>
    <w:rsid w:val="00FF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F54A0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34"/>
    <w:qFormat/>
    <w:rsid w:val="00F0223C"/>
    <w:pPr>
      <w:numPr>
        <w:numId w:val="2"/>
      </w:numPr>
      <w:spacing w:after="120"/>
      <w:ind w:left="288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6AB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AB8"/>
    <w:rPr>
      <w:rFonts w:ascii="Segoe UI" w:hAnsi="Segoe UI" w:cs="Segoe UI"/>
      <w:sz w:val="18"/>
      <w:szCs w:val="18"/>
    </w:rPr>
  </w:style>
  <w:style w:type="character" w:customStyle="1" w:styleId="CharAttribute15">
    <w:name w:val="CharAttribute15"/>
    <w:rsid w:val="00937FC8"/>
    <w:rPr>
      <w:rFonts w:ascii="Times New Roman" w:eastAsia="Times New Roman" w:hAnsi="Times New Roman" w:hint="default"/>
      <w:sz w:val="22"/>
    </w:rPr>
  </w:style>
  <w:style w:type="paragraph" w:customStyle="1" w:styleId="ParaAttribute25">
    <w:name w:val="ParaAttribute25"/>
    <w:rsid w:val="00937FC8"/>
    <w:pPr>
      <w:wordWrap w:val="0"/>
      <w:spacing w:after="0"/>
      <w:ind w:firstLine="720"/>
    </w:pPr>
    <w:rPr>
      <w:rFonts w:ascii="Times New Roman" w:eastAsia="Batang" w:hAnsi="Times New Roman"/>
      <w:sz w:val="20"/>
      <w:szCs w:val="20"/>
    </w:rPr>
  </w:style>
  <w:style w:type="paragraph" w:customStyle="1" w:styleId="ParaAttribute26">
    <w:name w:val="ParaAttribute26"/>
    <w:rsid w:val="00937FC8"/>
    <w:pPr>
      <w:wordWrap w:val="0"/>
      <w:spacing w:after="0"/>
      <w:ind w:left="3600" w:firstLine="720"/>
    </w:pPr>
    <w:rPr>
      <w:rFonts w:ascii="Times New Roman" w:eastAsia="Batang" w:hAnsi="Times New Roman"/>
      <w:sz w:val="20"/>
      <w:szCs w:val="20"/>
    </w:rPr>
  </w:style>
  <w:style w:type="paragraph" w:customStyle="1" w:styleId="ParaAttribute23">
    <w:name w:val="ParaAttribute23"/>
    <w:rsid w:val="00077F30"/>
    <w:pPr>
      <w:wordWrap w:val="0"/>
      <w:spacing w:after="0"/>
      <w:ind w:left="4320"/>
    </w:pPr>
    <w:rPr>
      <w:rFonts w:ascii="Times New Roman" w:eastAsia="Batang" w:hAnsi="Times New Roman"/>
      <w:sz w:val="20"/>
      <w:szCs w:val="20"/>
    </w:rPr>
  </w:style>
  <w:style w:type="character" w:customStyle="1" w:styleId="CharAttribute31">
    <w:name w:val="CharAttribute31"/>
    <w:rsid w:val="00077F30"/>
    <w:rPr>
      <w:rFonts w:ascii="Times New Roman" w:eastAsia="Times New Roman" w:hAnsi="Times New Roman" w:hint="default"/>
      <w:sz w:val="22"/>
      <w:vertAlign w:val="superscript"/>
    </w:rPr>
  </w:style>
  <w:style w:type="character" w:customStyle="1" w:styleId="CharAttribute17">
    <w:name w:val="CharAttribute17"/>
    <w:rsid w:val="00DB23FD"/>
    <w:rPr>
      <w:rFonts w:ascii="Times New Roman" w:eastAsia="Times New Roman" w:hAnsi="Times New Roman" w:hint="default"/>
      <w:b/>
      <w:sz w:val="22"/>
    </w:rPr>
  </w:style>
  <w:style w:type="character" w:customStyle="1" w:styleId="hgkelc">
    <w:name w:val="hgkelc"/>
    <w:basedOn w:val="DefaultParagraphFont"/>
    <w:rsid w:val="00B47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8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2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34468">
                      <w:marLeft w:val="133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7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91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0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248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147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82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image" Target="media/image40.sv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7" Type="http://schemas.microsoft.com/office/2007/relationships/hdphoto" Target="media/hdphoto1.wdp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23" Type="http://schemas.openxmlformats.org/officeDocument/2006/relationships/header" Target="header1.xml"/><Relationship Id="rId10" Type="http://schemas.openxmlformats.org/officeDocument/2006/relationships/image" Target="media/image1.jpg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microsoft.com/office/2007/relationships/hdphoto" Target="media/hdphoto2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irez.m14\AppData\Roaming\Microsoft\Templates\Organic%20shapes%20resume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38A227-339A-4000-A0C7-373EDA622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392DE9-7424-456D-A478-7A0318BDBE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EB683C-C449-4A4F-A416-B08102268AD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Organic shapes resume</Template>
  <TotalTime>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2021-09-16T06:25:00Z</dcterms:created>
  <dcterms:modified xsi:type="dcterms:W3CDTF">2021-11-09T23:56:00Z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