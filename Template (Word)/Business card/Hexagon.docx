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610"/>
        <w:gridCol w:w="360"/>
        <w:gridCol w:w="1980"/>
        <w:gridCol w:w="2700"/>
        <w:gridCol w:w="450"/>
        <w:gridCol w:w="1980"/>
      </w:tblGrid>
      <w:tr w:rsidR="000C2E73" w:rsidTr="000C2E73">
        <w:trPr>
          <w:trHeight w:val="475"/>
        </w:trPr>
        <w:tc>
          <w:tcPr>
            <w:tcW w:w="2610" w:type="dxa"/>
            <w:vAlign w:val="center"/>
          </w:tcPr>
          <w:p w:rsidR="000C2E73" w:rsidRDefault="000C2E73" w:rsidP="000C2E73">
            <w:pPr>
              <w:pStyle w:val="NoSpacing"/>
              <w:rPr>
                <w:noProof/>
              </w:rPr>
            </w:pPr>
            <w:bookmarkStart w:id="0" w:name="_GoBack"/>
            <w:bookmarkEnd w:id="0"/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pStyle w:val="NoSpacing"/>
              <w:rPr>
                <w:noProof/>
              </w:rPr>
            </w:pPr>
          </w:p>
        </w:tc>
        <w:tc>
          <w:tcPr>
            <w:tcW w:w="1980" w:type="dxa"/>
            <w:vAlign w:val="center"/>
          </w:tcPr>
          <w:p w:rsidR="000C2E73" w:rsidRDefault="000C2E73" w:rsidP="000C2E73">
            <w:pPr>
              <w:pStyle w:val="NoSpacing"/>
              <w:rPr>
                <w:color w:val="000000" w:themeColor="text1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0C2E73" w:rsidRPr="005F3DB4" w:rsidRDefault="000C2E73" w:rsidP="000C2E73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pStyle w:val="NoSpacing"/>
              <w:rPr>
                <w:noProof/>
              </w:rPr>
            </w:pPr>
          </w:p>
        </w:tc>
        <w:tc>
          <w:tcPr>
            <w:tcW w:w="1980" w:type="dxa"/>
            <w:vAlign w:val="center"/>
          </w:tcPr>
          <w:p w:rsidR="000C2E73" w:rsidRDefault="000C2E73" w:rsidP="000C2E73">
            <w:pPr>
              <w:pStyle w:val="NoSpacing"/>
              <w:rPr>
                <w:color w:val="000000" w:themeColor="text1"/>
                <w:sz w:val="24"/>
              </w:rPr>
            </w:pPr>
          </w:p>
        </w:tc>
      </w:tr>
      <w:tr w:rsidR="000C2E73" w:rsidTr="000C2E73">
        <w:trPr>
          <w:trHeight w:val="909"/>
        </w:trPr>
        <w:tc>
          <w:tcPr>
            <w:tcW w:w="261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206116552"/>
                <w:picture/>
              </w:sdtPr>
              <w:sdtEndPr/>
              <w:sdtContent>
                <w:r w:rsidR="000C2E73" w:rsidRPr="00FE6907">
                  <w:rPr>
                    <w:noProof/>
                    <w:lang w:eastAsia="en-US"/>
                  </w:rPr>
                  <w:drawing>
                    <wp:inline distT="0" distB="0" distL="0" distR="0" wp14:anchorId="7750C53F" wp14:editId="70ABF62D">
                      <wp:extent cx="1543050" cy="403860"/>
                      <wp:effectExtent l="0" t="0" r="0" b="0"/>
                      <wp:docPr id="17" name="Picture 17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01009AC" wp14:editId="524FBF8F">
                  <wp:extent cx="115569" cy="115559"/>
                  <wp:effectExtent l="0" t="0" r="0" b="0"/>
                  <wp:docPr id="32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230347532"/>
            <w:placeholder>
              <w:docPart w:val="7BFC965B5F9F489097E43733A96C66F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70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1017350064"/>
                <w:picture/>
              </w:sdtPr>
              <w:sdtEndPr/>
              <w:sdtContent>
                <w:r w:rsidR="000C2E73" w:rsidRPr="005F3DB4">
                  <w:rPr>
                    <w:noProof/>
                    <w:color w:val="000000" w:themeColor="text1"/>
                    <w:lang w:eastAsia="en-US"/>
                  </w:rPr>
                  <w:drawing>
                    <wp:inline distT="0" distB="0" distL="0" distR="0" wp14:anchorId="326A8985" wp14:editId="3C2A8E6E">
                      <wp:extent cx="1543050" cy="403860"/>
                      <wp:effectExtent l="0" t="0" r="0" b="0"/>
                      <wp:docPr id="101" name="Picture 101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7A6E701" wp14:editId="68F8F16B">
                  <wp:extent cx="115569" cy="115559"/>
                  <wp:effectExtent l="0" t="0" r="0" b="0"/>
                  <wp:docPr id="1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738219858"/>
            <w:placeholder>
              <w:docPart w:val="071FAC42E7C04D4FAB6CD4F8E3B8D8D3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6E7E9B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15290D4" wp14:editId="478AF1A0">
                  <wp:extent cx="115569" cy="115559"/>
                  <wp:effectExtent l="0" t="0" r="0" b="0"/>
                  <wp:docPr id="33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866720230"/>
                <w:placeholder>
                  <w:docPart w:val="6703834BD9C942D6B6C286B0464159DA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  <w:sz w:val="14"/>
                    <w:szCs w:val="12"/>
                  </w:rPr>
                  <w:t>[email address]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8647472" wp14:editId="00D413C8">
                  <wp:extent cx="115569" cy="115559"/>
                  <wp:effectExtent l="0" t="0" r="0" b="0"/>
                  <wp:docPr id="44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Email Address"/>
                <w:tag w:val=""/>
                <w:id w:val="-1233620183"/>
                <w:placeholder>
                  <w:docPart w:val="E7F4A526C1AF4011B3EAA4E4F62E14F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[email address]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3079561" wp14:editId="34FA8D25">
                  <wp:extent cx="115569" cy="115559"/>
                  <wp:effectExtent l="0" t="0" r="0" b="0"/>
                  <wp:docPr id="34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536740588"/>
                <w:placeholder>
                  <w:docPart w:val="F527C5386EC64B61BBB2000A7BDF6AA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B05A0C2" wp14:editId="71F4DD8F">
                  <wp:extent cx="115569" cy="115559"/>
                  <wp:effectExtent l="0" t="0" r="0" b="0"/>
                  <wp:docPr id="53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1428037742"/>
                <w:placeholder>
                  <w:docPart w:val="B8B7B23B28D14624ACC9C40F1CC1253A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2090734117"/>
                <w:placeholder>
                  <w:docPart w:val="096498B87518472F9A3A1C5EF51ECB78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E72FB2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9E4A1CC" wp14:editId="331FE9D9">
                  <wp:extent cx="123189" cy="123178"/>
                  <wp:effectExtent l="0" t="0" r="0" b="0"/>
                  <wp:docPr id="38" name="Graphic 3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1420674896"/>
                <w:placeholder>
                  <w:docPart w:val="A1976CD865C94B77B5E1B439EE8B8E75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  <w:tc>
          <w:tcPr>
            <w:tcW w:w="270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952473048"/>
                <w:placeholder>
                  <w:docPart w:val="162715343655441B9F6113DCFE7EC720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A5B0265" wp14:editId="4077D15B">
                  <wp:extent cx="123189" cy="123178"/>
                  <wp:effectExtent l="0" t="0" r="0" b="0"/>
                  <wp:docPr id="63" name="Graphic 6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1470174125"/>
                <w:placeholder>
                  <w:docPart w:val="5DFFE409E8DF40D5ACED9D853A4BC714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</w:tr>
      <w:tr w:rsidR="000C2E73" w:rsidRPr="005F3DB4" w:rsidTr="000C2E73">
        <w:trPr>
          <w:trHeight w:hRule="exact" w:val="475"/>
        </w:trPr>
        <w:tc>
          <w:tcPr>
            <w:tcW w:w="261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6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70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5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:rsidTr="000C2E73">
        <w:trPr>
          <w:trHeight w:val="909"/>
        </w:trPr>
        <w:tc>
          <w:tcPr>
            <w:tcW w:w="261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434865329"/>
                <w:picture/>
              </w:sdtPr>
              <w:sdtEndPr/>
              <w:sdtContent>
                <w:r w:rsidR="000C2E73" w:rsidRPr="00FE6907">
                  <w:rPr>
                    <w:noProof/>
                    <w:lang w:eastAsia="en-US"/>
                  </w:rPr>
                  <w:drawing>
                    <wp:inline distT="0" distB="0" distL="0" distR="0" wp14:anchorId="4FA762C7" wp14:editId="63855A83">
                      <wp:extent cx="1543050" cy="403860"/>
                      <wp:effectExtent l="0" t="0" r="0" b="0"/>
                      <wp:docPr id="139" name="Picture 139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DEE34DA" wp14:editId="066E39D5">
                  <wp:extent cx="115569" cy="115559"/>
                  <wp:effectExtent l="0" t="0" r="0" b="0"/>
                  <wp:docPr id="140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1403597381"/>
            <w:placeholder>
              <w:docPart w:val="B0DE2A8554064D11AAFCED3BADBA58C8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70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357510472"/>
                <w:picture/>
              </w:sdtPr>
              <w:sdtEndPr/>
              <w:sdtContent>
                <w:r w:rsidR="000C2E73" w:rsidRPr="005F3DB4">
                  <w:rPr>
                    <w:noProof/>
                    <w:color w:val="000000" w:themeColor="text1"/>
                    <w:lang w:eastAsia="en-US"/>
                  </w:rPr>
                  <w:drawing>
                    <wp:inline distT="0" distB="0" distL="0" distR="0" wp14:anchorId="4DAD616B" wp14:editId="0F7F12D3">
                      <wp:extent cx="1543050" cy="403860"/>
                      <wp:effectExtent l="0" t="0" r="0" b="0"/>
                      <wp:docPr id="141" name="Picture 141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901F109" wp14:editId="7A88AB93">
                  <wp:extent cx="115569" cy="115559"/>
                  <wp:effectExtent l="0" t="0" r="0" b="0"/>
                  <wp:docPr id="142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280383981"/>
            <w:placeholder>
              <w:docPart w:val="489E350982844283921FA1F7048FABA9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82B2747" wp14:editId="5A8EB8D1">
                  <wp:extent cx="115569" cy="115559"/>
                  <wp:effectExtent l="0" t="0" r="0" b="0"/>
                  <wp:docPr id="143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1244615103"/>
                <w:placeholder>
                  <w:docPart w:val="C511B27C6E0449E0ADB554B456FBDBA9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  <w:sz w:val="14"/>
                    <w:szCs w:val="12"/>
                  </w:rPr>
                  <w:t>[email address]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0550497" wp14:editId="489DE674">
                  <wp:extent cx="115569" cy="115559"/>
                  <wp:effectExtent l="0" t="0" r="0" b="0"/>
                  <wp:docPr id="144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Email Address"/>
                <w:tag w:val=""/>
                <w:id w:val="1650092197"/>
                <w:placeholder>
                  <w:docPart w:val="CCA11722CBAE4F5F861E75D5C058C32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[email address]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C9EC28F" wp14:editId="219AE0A9">
                  <wp:extent cx="115569" cy="115559"/>
                  <wp:effectExtent l="0" t="0" r="0" b="0"/>
                  <wp:docPr id="145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866826675"/>
                <w:placeholder>
                  <w:docPart w:val="C3B755F3E93C44548033A867D571869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DA97ED9" wp14:editId="7A74214C">
                  <wp:extent cx="115569" cy="115559"/>
                  <wp:effectExtent l="0" t="0" r="0" b="0"/>
                  <wp:docPr id="146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1363242505"/>
                <w:placeholder>
                  <w:docPart w:val="1DE979A6FC704769ADCF0C0C331E674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1534419998"/>
                <w:placeholder>
                  <w:docPart w:val="4A6AE3FBC1A641CFBC63CB2ACAEC677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E72FB2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42E51FA" wp14:editId="100BB6EB">
                  <wp:extent cx="123189" cy="123178"/>
                  <wp:effectExtent l="0" t="0" r="0" b="0"/>
                  <wp:docPr id="147" name="Graphic 147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-2048123489"/>
                <w:placeholder>
                  <w:docPart w:val="CEC0814206BF4383924B3968B34D1C27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  <w:tc>
          <w:tcPr>
            <w:tcW w:w="270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1493478847"/>
                <w:placeholder>
                  <w:docPart w:val="0910BFD27F1B415280D55D0350A52E36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C7519B5" wp14:editId="23680168">
                  <wp:extent cx="123189" cy="123178"/>
                  <wp:effectExtent l="0" t="0" r="0" b="0"/>
                  <wp:docPr id="148" name="Graphic 148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-374161864"/>
                <w:placeholder>
                  <w:docPart w:val="C59838D630184400937C1898973AFEC6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</w:tr>
      <w:tr w:rsidR="000C2E73" w:rsidRPr="005F3DB4" w:rsidTr="000C2E73">
        <w:trPr>
          <w:trHeight w:hRule="exact" w:val="490"/>
        </w:trPr>
        <w:tc>
          <w:tcPr>
            <w:tcW w:w="261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6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70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5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:rsidTr="000C2E73">
        <w:trPr>
          <w:trHeight w:val="909"/>
        </w:trPr>
        <w:tc>
          <w:tcPr>
            <w:tcW w:w="261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286089693"/>
                <w:picture/>
              </w:sdtPr>
              <w:sdtEndPr/>
              <w:sdtContent>
                <w:r w:rsidR="000C2E73" w:rsidRPr="00FE6907">
                  <w:rPr>
                    <w:noProof/>
                    <w:lang w:eastAsia="en-US"/>
                  </w:rPr>
                  <w:drawing>
                    <wp:inline distT="0" distB="0" distL="0" distR="0" wp14:anchorId="680AC5A6" wp14:editId="004D6D77">
                      <wp:extent cx="1543050" cy="403860"/>
                      <wp:effectExtent l="0" t="0" r="0" b="0"/>
                      <wp:docPr id="159" name="Picture 159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56D20E2" wp14:editId="36934FDA">
                  <wp:extent cx="115569" cy="115559"/>
                  <wp:effectExtent l="0" t="0" r="0" b="0"/>
                  <wp:docPr id="192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618025254"/>
            <w:placeholder>
              <w:docPart w:val="37F427E034EF4AC18AE660A9EA94B848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Pr="000C7059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70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249120925"/>
                <w:picture/>
              </w:sdtPr>
              <w:sdtEndPr/>
              <w:sdtContent>
                <w:r w:rsidR="000C2E73" w:rsidRPr="005F3DB4">
                  <w:rPr>
                    <w:noProof/>
                    <w:color w:val="000000" w:themeColor="text1"/>
                    <w:lang w:eastAsia="en-US"/>
                  </w:rPr>
                  <w:drawing>
                    <wp:inline distT="0" distB="0" distL="0" distR="0" wp14:anchorId="4C6B2693" wp14:editId="45B3C113">
                      <wp:extent cx="1543050" cy="403860"/>
                      <wp:effectExtent l="0" t="0" r="0" b="0"/>
                      <wp:docPr id="199" name="Picture 199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C02D06B" wp14:editId="33025C88">
                  <wp:extent cx="115569" cy="115559"/>
                  <wp:effectExtent l="0" t="0" r="0" b="0"/>
                  <wp:docPr id="200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718927407"/>
            <w:placeholder>
              <w:docPart w:val="EBCFCA5DAD8944FBB7DB82180272F827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CA4A811" wp14:editId="53D08C23">
                  <wp:extent cx="115569" cy="115559"/>
                  <wp:effectExtent l="0" t="0" r="0" b="0"/>
                  <wp:docPr id="201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387717115"/>
                <w:placeholder>
                  <w:docPart w:val="1C6C96B538264E9FA34CE9C80A0D3974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  <w:sz w:val="14"/>
                    <w:szCs w:val="12"/>
                  </w:rPr>
                  <w:t>[email address]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29CED37" wp14:editId="594509EE">
                  <wp:extent cx="115569" cy="115559"/>
                  <wp:effectExtent l="0" t="0" r="0" b="0"/>
                  <wp:docPr id="202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Email Address"/>
                <w:tag w:val=""/>
                <w:id w:val="-142121181"/>
                <w:placeholder>
                  <w:docPart w:val="5106FA0DEFD340FA8AE7B52F958C429E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[email address]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89ADD15" wp14:editId="78205581">
                  <wp:extent cx="115569" cy="115559"/>
                  <wp:effectExtent l="0" t="0" r="0" b="0"/>
                  <wp:docPr id="203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65882435"/>
                <w:placeholder>
                  <w:docPart w:val="7921C1EBB5464D9A887983336EDE8BB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B7D1EC4" wp14:editId="5A120411">
                  <wp:extent cx="115569" cy="115559"/>
                  <wp:effectExtent l="0" t="0" r="0" b="0"/>
                  <wp:docPr id="204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771398428"/>
                <w:placeholder>
                  <w:docPart w:val="37040B53BF044BF4806EB49F1A663DC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686671588"/>
                <w:placeholder>
                  <w:docPart w:val="BC43B1052B434142BF3040FDEC00480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E72FB2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032E93B" wp14:editId="3C2A22DF">
                  <wp:extent cx="123189" cy="123178"/>
                  <wp:effectExtent l="0" t="0" r="0" b="0"/>
                  <wp:docPr id="205" name="Graphic 20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1212609332"/>
                <w:placeholder>
                  <w:docPart w:val="2594DBB5DA60488890A13351A99FB61A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  <w:tc>
          <w:tcPr>
            <w:tcW w:w="270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2111538338"/>
                <w:placeholder>
                  <w:docPart w:val="5EF9FA1F06364CF4B6A026753BACB70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788A5D2" wp14:editId="104E453B">
                  <wp:extent cx="123189" cy="123178"/>
                  <wp:effectExtent l="0" t="0" r="0" b="0"/>
                  <wp:docPr id="206" name="Graphic 20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-1706015283"/>
                <w:placeholder>
                  <w:docPart w:val="9B18F19683F8436E97D74478F72FD8C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</w:tr>
      <w:tr w:rsidR="000C2E73" w:rsidRPr="005F3DB4" w:rsidTr="00AB7971">
        <w:trPr>
          <w:trHeight w:hRule="exact" w:val="504"/>
        </w:trPr>
        <w:tc>
          <w:tcPr>
            <w:tcW w:w="261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6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70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5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:rsidTr="000C2E73">
        <w:trPr>
          <w:trHeight w:val="909"/>
        </w:trPr>
        <w:tc>
          <w:tcPr>
            <w:tcW w:w="261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-630941947"/>
                <w:picture/>
              </w:sdtPr>
              <w:sdtEndPr/>
              <w:sdtContent>
                <w:r w:rsidR="000C2E73" w:rsidRPr="00FE6907">
                  <w:rPr>
                    <w:noProof/>
                    <w:lang w:eastAsia="en-US"/>
                  </w:rPr>
                  <w:drawing>
                    <wp:inline distT="0" distB="0" distL="0" distR="0" wp14:anchorId="25C2970A" wp14:editId="352933B9">
                      <wp:extent cx="1543050" cy="403860"/>
                      <wp:effectExtent l="0" t="0" r="0" b="0"/>
                      <wp:docPr id="217" name="Picture 217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8B218ED" wp14:editId="3372F1F9">
                  <wp:extent cx="115569" cy="115559"/>
                  <wp:effectExtent l="0" t="0" r="0" b="0"/>
                  <wp:docPr id="218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1635480747"/>
            <w:placeholder>
              <w:docPart w:val="68691F660760408FB80CBE4989C3CC2F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70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178042322"/>
                <w:picture/>
              </w:sdtPr>
              <w:sdtEndPr/>
              <w:sdtContent>
                <w:r w:rsidR="000C2E73" w:rsidRPr="005F3DB4">
                  <w:rPr>
                    <w:noProof/>
                    <w:color w:val="000000" w:themeColor="text1"/>
                    <w:lang w:eastAsia="en-US"/>
                  </w:rPr>
                  <w:drawing>
                    <wp:inline distT="0" distB="0" distL="0" distR="0" wp14:anchorId="5BB9A7EF" wp14:editId="7C6C6ACA">
                      <wp:extent cx="1543050" cy="403860"/>
                      <wp:effectExtent l="0" t="0" r="0" b="0"/>
                      <wp:docPr id="258" name="Picture 258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649C7F5" wp14:editId="3788F685">
                  <wp:extent cx="115569" cy="115559"/>
                  <wp:effectExtent l="0" t="0" r="0" b="0"/>
                  <wp:docPr id="259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1674949203"/>
            <w:placeholder>
              <w:docPart w:val="A599ADA5EA7D4DFB992FB56968C7CA15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C66111A" wp14:editId="12AAE28C">
                  <wp:extent cx="115569" cy="115559"/>
                  <wp:effectExtent l="0" t="0" r="0" b="0"/>
                  <wp:docPr id="260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246489617"/>
                <w:placeholder>
                  <w:docPart w:val="1B9FC96A249A4A6E807D4F95235AE586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  <w:sz w:val="14"/>
                    <w:szCs w:val="12"/>
                  </w:rPr>
                  <w:t>[email address]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0C1CF01" wp14:editId="662F3167">
                  <wp:extent cx="115569" cy="115559"/>
                  <wp:effectExtent l="0" t="0" r="0" b="0"/>
                  <wp:docPr id="261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Email Address"/>
                <w:tag w:val=""/>
                <w:id w:val="-59097395"/>
                <w:placeholder>
                  <w:docPart w:val="3D78CDA2A492413AA138CF6DBBC20479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[email address]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B8726AB" wp14:editId="4AE33753">
                  <wp:extent cx="115569" cy="115559"/>
                  <wp:effectExtent l="0" t="0" r="0" b="0"/>
                  <wp:docPr id="262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1993862220"/>
                <w:placeholder>
                  <w:docPart w:val="0C0EF1AAAA054C568C4644ECC82DD570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9CE56C1" wp14:editId="4BE2D74B">
                  <wp:extent cx="115569" cy="115559"/>
                  <wp:effectExtent l="0" t="0" r="0" b="0"/>
                  <wp:docPr id="263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881528441"/>
                <w:placeholder>
                  <w:docPart w:val="94E6BDAA6A0442BDB3023D49246F4E77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1981418604"/>
                <w:placeholder>
                  <w:docPart w:val="B0C207CB68004F77998B827A786169A4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E72FB2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86A4664" wp14:editId="001B449F">
                  <wp:extent cx="123189" cy="123178"/>
                  <wp:effectExtent l="0" t="0" r="0" b="0"/>
                  <wp:docPr id="264" name="Graphic 26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-696004673"/>
                <w:placeholder>
                  <w:docPart w:val="CB7A0E3D5D86436EA9964249639364E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  <w:tc>
          <w:tcPr>
            <w:tcW w:w="270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1103308064"/>
                <w:placeholder>
                  <w:docPart w:val="6CB4DAD3CBCA4B9CA8251465BDE81A5A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1243685" wp14:editId="554C4CFB">
                  <wp:extent cx="123189" cy="123178"/>
                  <wp:effectExtent l="0" t="0" r="0" b="0"/>
                  <wp:docPr id="265" name="Graphic 26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-2016609551"/>
                <w:placeholder>
                  <w:docPart w:val="FE0ED8D5A3194DC4B87794519C3F0D1A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</w:tr>
      <w:tr w:rsidR="000C2E73" w:rsidRPr="005F3DB4" w:rsidTr="00AB7971">
        <w:trPr>
          <w:trHeight w:hRule="exact" w:val="547"/>
        </w:trPr>
        <w:tc>
          <w:tcPr>
            <w:tcW w:w="261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36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270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45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  <w:tc>
          <w:tcPr>
            <w:tcW w:w="1980" w:type="dxa"/>
          </w:tcPr>
          <w:p w:rsidR="000C2E73" w:rsidRPr="005F3DB4" w:rsidRDefault="000C2E73" w:rsidP="000C2E73">
            <w:pPr>
              <w:tabs>
                <w:tab w:val="left" w:pos="2323"/>
              </w:tabs>
              <w:spacing w:after="0"/>
              <w:rPr>
                <w:color w:val="000000" w:themeColor="text1"/>
                <w:sz w:val="12"/>
              </w:rPr>
            </w:pPr>
          </w:p>
        </w:tc>
      </w:tr>
      <w:tr w:rsidR="000C2E73" w:rsidTr="000C2E73">
        <w:trPr>
          <w:trHeight w:val="909"/>
        </w:trPr>
        <w:tc>
          <w:tcPr>
            <w:tcW w:w="261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noProof/>
                </w:rPr>
                <w:id w:val="1742515117"/>
                <w:picture/>
              </w:sdtPr>
              <w:sdtEndPr/>
              <w:sdtContent>
                <w:r w:rsidR="000C2E73" w:rsidRPr="00FE6907">
                  <w:rPr>
                    <w:noProof/>
                    <w:lang w:eastAsia="en-US"/>
                  </w:rPr>
                  <w:drawing>
                    <wp:inline distT="0" distB="0" distL="0" distR="0" wp14:anchorId="6B32180A" wp14:editId="7BD1362F">
                      <wp:extent cx="1543050" cy="403860"/>
                      <wp:effectExtent l="0" t="0" r="0" b="0"/>
                      <wp:docPr id="276" name="Picture 276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418A156" wp14:editId="5FF2283F">
                  <wp:extent cx="115569" cy="115559"/>
                  <wp:effectExtent l="0" t="0" r="0" b="0"/>
                  <wp:docPr id="277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-901600238"/>
            <w:placeholder>
              <w:docPart w:val="B3CB73E18797441A80DEAE1FDF6B073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  <w:tc>
          <w:tcPr>
            <w:tcW w:w="2700" w:type="dxa"/>
            <w:vMerge w:val="restart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971598285"/>
                <w:picture/>
              </w:sdtPr>
              <w:sdtEndPr/>
              <w:sdtContent>
                <w:r w:rsidR="000C2E73" w:rsidRPr="005F3DB4">
                  <w:rPr>
                    <w:noProof/>
                    <w:color w:val="000000" w:themeColor="text1"/>
                    <w:lang w:eastAsia="en-US"/>
                  </w:rPr>
                  <w:drawing>
                    <wp:inline distT="0" distB="0" distL="0" distR="0" wp14:anchorId="67FEE814" wp14:editId="391A3663">
                      <wp:extent cx="1543050" cy="403860"/>
                      <wp:effectExtent l="0" t="0" r="0" b="0"/>
                      <wp:docPr id="278" name="Picture 278" descr="Logo here content contro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3050" cy="4038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DA535C1" wp14:editId="060BF306">
                  <wp:extent cx="115569" cy="115559"/>
                  <wp:effectExtent l="0" t="0" r="0" b="0"/>
                  <wp:docPr id="279" name="Graphic 7" descr="User" title="Icon - Presenter Name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Graphic 7" descr="User" title="Icon - Presenter Name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alias w:val="Your Name"/>
            <w:tag w:val="Your Name"/>
            <w:id w:val="1735279515"/>
            <w:placeholder>
              <w:docPart w:val="F8A8C3493D8F42CEB483A4FF1F6F92DC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1980" w:type="dxa"/>
                <w:vAlign w:val="bottom"/>
              </w:tcPr>
              <w:p w:rsidR="000C2E73" w:rsidRPr="000C7059" w:rsidRDefault="00553520" w:rsidP="000C7059">
                <w:pPr>
                  <w:pStyle w:val="Name"/>
                </w:pPr>
                <w:r w:rsidRPr="000C7059">
                  <w:t xml:space="preserve">YOUR </w:t>
                </w:r>
                <w:r w:rsidRPr="000C7059">
                  <w:br/>
                  <w:t>NAME HERE</w:t>
                </w:r>
              </w:p>
            </w:tc>
          </w:sdtContent>
        </w:sdt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D403F90" wp14:editId="24D380A8">
                  <wp:extent cx="115569" cy="115559"/>
                  <wp:effectExtent l="0" t="0" r="0" b="0"/>
                  <wp:docPr id="280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tabs>
                <w:tab w:val="left" w:pos="2323"/>
              </w:tabs>
              <w:rPr>
                <w:color w:val="000000" w:themeColor="text1"/>
                <w:sz w:val="14"/>
              </w:rPr>
            </w:pPr>
            <w:sdt>
              <w:sdtPr>
                <w:rPr>
                  <w:color w:val="000000" w:themeColor="text1"/>
                  <w:sz w:val="14"/>
                  <w:szCs w:val="12"/>
                </w:rPr>
                <w:alias w:val="Email Address"/>
                <w:tag w:val=""/>
                <w:id w:val="-1940525505"/>
                <w:placeholder>
                  <w:docPart w:val="E033000F09D5474EA6880C7A94915169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  <w:sz w:val="14"/>
                    <w:szCs w:val="12"/>
                  </w:rPr>
                  <w:t>[email address]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0FB84EC" wp14:editId="2C272E0C">
                  <wp:extent cx="115569" cy="115559"/>
                  <wp:effectExtent l="0" t="0" r="0" b="0"/>
                  <wp:docPr id="281" name="Graphic 8" descr="Envelope" title="Icon Presenter Email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Graphic 8" descr="Envelope" title="Icon Presenter Email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Email Address"/>
                <w:tag w:val=""/>
                <w:id w:val="1641531498"/>
                <w:placeholder>
                  <w:docPart w:val="504E2BDC78114AB18674D5816173DEB5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[email address]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61E53CE" wp14:editId="0481F0B0">
                  <wp:extent cx="115569" cy="115559"/>
                  <wp:effectExtent l="0" t="0" r="0" b="0"/>
                  <wp:docPr id="282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247423423"/>
                <w:placeholder>
                  <w:docPart w:val="BCBB483C0FA9499CAC745E3DEEBBD4B4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  <w:tc>
          <w:tcPr>
            <w:tcW w:w="2700" w:type="dxa"/>
            <w:vMerge/>
            <w:vAlign w:val="center"/>
          </w:tcPr>
          <w:p w:rsidR="000C2E73" w:rsidRDefault="000C2E73" w:rsidP="000C2E73">
            <w:pPr>
              <w:tabs>
                <w:tab w:val="left" w:pos="2323"/>
              </w:tabs>
              <w:rPr>
                <w:color w:val="000000" w:themeColor="text1"/>
              </w:rPr>
            </w:pPr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7FB4451" wp14:editId="4D7889A1">
                  <wp:extent cx="115569" cy="115559"/>
                  <wp:effectExtent l="0" t="0" r="0" b="0"/>
                  <wp:docPr id="283" name="Graphic 10" descr="Smart Phone" title="Icon - Presenter Phone Number">
                    <a:extLst xmlns:a="http://schemas.openxmlformats.org/drawingml/2006/ma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Graphic 10" descr="Smart Phone" title="Icon - Presenter Phone Number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15569" cy="115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Phone"/>
                <w:tag w:val=""/>
                <w:id w:val="-1935814368"/>
                <w:placeholder>
                  <w:docPart w:val="B6E8DEC0CA1C47CFA12A4628C81C567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t>[Company Phone]</w:t>
                </w:r>
              </w:sdtContent>
            </w:sdt>
          </w:p>
        </w:tc>
      </w:tr>
      <w:tr w:rsidR="000C2E73" w:rsidTr="000C2E73">
        <w:trPr>
          <w:trHeight w:val="481"/>
        </w:trPr>
        <w:tc>
          <w:tcPr>
            <w:tcW w:w="261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667674717"/>
                <w:placeholder>
                  <w:docPart w:val="4F9B615F757847C5AF1DBF723992607B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E72FB2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36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444B3CA" wp14:editId="7AB21F1A">
                  <wp:extent cx="123189" cy="123178"/>
                  <wp:effectExtent l="0" t="0" r="0" b="0"/>
                  <wp:docPr id="284" name="Graphic 284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Pr="005F3DB4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-1857885079"/>
                <w:placeholder>
                  <w:docPart w:val="C18B411C32D34A12B4E61CF56985CC7F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  <w:tc>
          <w:tcPr>
            <w:tcW w:w="2700" w:type="dxa"/>
            <w:vAlign w:val="center"/>
          </w:tcPr>
          <w:p w:rsidR="000C2E73" w:rsidRDefault="00336D6C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Web Address"/>
                <w:tag w:val=""/>
                <w:id w:val="-625699138"/>
                <w:placeholder>
                  <w:docPart w:val="DEBF7BB35D9F4767818A8D26CAB5F6FD"/>
                </w:placeholder>
                <w:showingPlcHdr/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0C2E73" w:rsidRPr="005F3DB4">
                  <w:rPr>
                    <w:color w:val="000000" w:themeColor="text1"/>
                  </w:rPr>
                  <w:t>[web address]</w:t>
                </w:r>
              </w:sdtContent>
            </w:sdt>
          </w:p>
        </w:tc>
        <w:tc>
          <w:tcPr>
            <w:tcW w:w="450" w:type="dxa"/>
            <w:vAlign w:val="center"/>
          </w:tcPr>
          <w:p w:rsidR="000C2E73" w:rsidRDefault="000C2E73" w:rsidP="000C2E73">
            <w:pPr>
              <w:tabs>
                <w:tab w:val="left" w:pos="2323"/>
              </w:tabs>
              <w:jc w:val="center"/>
              <w:rPr>
                <w:color w:val="000000" w:themeColor="text1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E6016AB" wp14:editId="67525916">
                  <wp:extent cx="123189" cy="123178"/>
                  <wp:effectExtent l="0" t="0" r="0" b="0"/>
                  <wp:docPr id="285" name="Graphic 285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Graphic 127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89" cy="12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:rsidR="000C2E73" w:rsidRDefault="00336D6C" w:rsidP="000C2E73">
            <w:pPr>
              <w:pStyle w:val="ContactInfo"/>
            </w:pPr>
            <w:sdt>
              <w:sdtPr>
                <w:alias w:val="Company Address"/>
                <w:tag w:val=""/>
                <w:id w:val="1418137455"/>
                <w:placeholder>
                  <w:docPart w:val="ECE9835769414708970EED339E970AE1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C2E73" w:rsidRPr="005F3DB4">
                  <w:t>[Company Address]</w:t>
                </w:r>
                <w:r w:rsidR="000C2E73" w:rsidRPr="005F3DB4">
                  <w:br/>
                  <w:t>[City, ST  ZIP Code]</w:t>
                </w:r>
              </w:sdtContent>
            </w:sdt>
          </w:p>
        </w:tc>
      </w:tr>
    </w:tbl>
    <w:p w:rsidR="00C32AED" w:rsidRPr="00E72FB2" w:rsidRDefault="00C32AED" w:rsidP="00AC7564">
      <w:pPr>
        <w:tabs>
          <w:tab w:val="left" w:pos="2323"/>
        </w:tabs>
        <w:rPr>
          <w:color w:val="000000" w:themeColor="text1"/>
        </w:rPr>
      </w:pPr>
    </w:p>
    <w:sectPr w:rsidR="00C32AED" w:rsidRPr="00E72FB2" w:rsidSect="006E7E9B">
      <w:footerReference w:type="default" r:id="rId19"/>
      <w:pgSz w:w="12240" w:h="15840"/>
      <w:pgMar w:top="720" w:right="1080" w:bottom="36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6C" w:rsidRDefault="00336D6C" w:rsidP="0031538C">
      <w:pPr>
        <w:spacing w:after="0"/>
      </w:pPr>
      <w:r>
        <w:separator/>
      </w:r>
    </w:p>
  </w:endnote>
  <w:endnote w:type="continuationSeparator" w:id="0">
    <w:p w:rsidR="00336D6C" w:rsidRDefault="00336D6C" w:rsidP="00315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A21" w:rsidRDefault="006E7E9B">
    <w:pPr>
      <w:pStyle w:val="Footer"/>
    </w:pP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5B11118" wp14:editId="3ADFFBFB">
              <wp:simplePos x="0" y="0"/>
              <wp:positionH relativeFrom="page">
                <wp:posOffset>727363</wp:posOffset>
              </wp:positionH>
              <wp:positionV relativeFrom="page">
                <wp:posOffset>484909</wp:posOffset>
              </wp:positionV>
              <wp:extent cx="6331527" cy="9144000"/>
              <wp:effectExtent l="0" t="95250" r="31750" b="38100"/>
              <wp:wrapNone/>
              <wp:docPr id="439" name="Group 43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1527" cy="9144000"/>
                        <a:chOff x="0" y="0"/>
                        <a:chExt cx="6285923" cy="9144000"/>
                      </a:xfrm>
                    </wpg:grpSpPr>
                    <wpg:grpSp>
                      <wpg:cNvPr id="28" name="Group 28"/>
                      <wpg:cNvGrpSpPr/>
                      <wpg:grpSpPr>
                        <a:xfrm>
                          <a:off x="0" y="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41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1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5" name="Group 55"/>
                      <wpg:cNvGrpSpPr/>
                      <wpg:grpSpPr>
                        <a:xfrm>
                          <a:off x="0" y="18288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Group 58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9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0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1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2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8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9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0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491" name="Group 491"/>
                      <wpg:cNvGrpSpPr/>
                      <wpg:grpSpPr>
                        <a:xfrm>
                          <a:off x="0" y="36576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492" name="Rectangle 492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" name="Group 495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496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97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8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9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0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1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2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03" name="Group 503"/>
                      <wpg:cNvGrpSpPr/>
                      <wpg:grpSpPr>
                        <a:xfrm>
                          <a:off x="0" y="5472545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04" name="Rectangle 504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6" name="Group 506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07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08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9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2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3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4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35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36" name="Group 536"/>
                      <wpg:cNvGrpSpPr/>
                      <wpg:grpSpPr>
                        <a:xfrm>
                          <a:off x="0" y="7308273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37" name="Rectangle 537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9" name="Group 539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40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2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3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4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5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46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47" name="Group 547"/>
                      <wpg:cNvGrpSpPr/>
                      <wpg:grpSpPr>
                        <a:xfrm>
                          <a:off x="3193473" y="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48" name="Rectangle 548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0" name="Group 550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51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52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3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4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5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6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57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58" name="Group 558"/>
                      <wpg:cNvGrpSpPr/>
                      <wpg:grpSpPr>
                        <a:xfrm>
                          <a:off x="3193473" y="18288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59" name="Rectangle 559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1" name="Group 561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6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5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6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7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68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569" name="Group 569"/>
                      <wpg:cNvGrpSpPr/>
                      <wpg:grpSpPr>
                        <a:xfrm>
                          <a:off x="3193473" y="36576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570" name="Rectangle 57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2" name="Group 572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573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4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75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4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7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68" name="Group 68"/>
                      <wpg:cNvGrpSpPr/>
                      <wpg:grpSpPr>
                        <a:xfrm>
                          <a:off x="3193473" y="5472545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72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3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4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5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6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7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8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  <wpg:grpSp>
                      <wpg:cNvPr id="79" name="Group 79"/>
                      <wpg:cNvGrpSpPr/>
                      <wpg:grpSpPr>
                        <a:xfrm>
                          <a:off x="3193473" y="7315200"/>
                          <a:ext cx="3092450" cy="1828800"/>
                          <a:chOff x="0" y="-12246"/>
                          <a:chExt cx="3092904" cy="1841046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1632618" y="-12246"/>
                            <a:ext cx="423091" cy="18410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29"/>
                        <wps:cNvSpPr/>
                        <wps:spPr>
                          <a:xfrm>
                            <a:off x="1879583" y="-4080"/>
                            <a:ext cx="1213321" cy="1832402"/>
                          </a:xfrm>
                          <a:custGeom>
                            <a:avLst/>
                            <a:gdLst>
                              <a:gd name="connsiteX0" fmla="*/ 0 w 1213321"/>
                              <a:gd name="connsiteY0" fmla="*/ 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0 w 1213321"/>
                              <a:gd name="connsiteY4" fmla="*/ 0 h 1828321"/>
                              <a:gd name="connsiteX0" fmla="*/ 5080 w 1213321"/>
                              <a:gd name="connsiteY0" fmla="*/ 320040 h 1828321"/>
                              <a:gd name="connsiteX1" fmla="*/ 1213321 w 1213321"/>
                              <a:gd name="connsiteY1" fmla="*/ 0 h 1828321"/>
                              <a:gd name="connsiteX2" fmla="*/ 1213321 w 1213321"/>
                              <a:gd name="connsiteY2" fmla="*/ 1828321 h 1828321"/>
                              <a:gd name="connsiteX3" fmla="*/ 0 w 1213321"/>
                              <a:gd name="connsiteY3" fmla="*/ 1828321 h 1828321"/>
                              <a:gd name="connsiteX4" fmla="*/ 5080 w 1213321"/>
                              <a:gd name="connsiteY4" fmla="*/ 320040 h 1828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13321" h="1828321">
                                <a:moveTo>
                                  <a:pt x="5080" y="320040"/>
                                </a:moveTo>
                                <a:lnTo>
                                  <a:pt x="1213321" y="0"/>
                                </a:lnTo>
                                <a:lnTo>
                                  <a:pt x="1213321" y="1828321"/>
                                </a:lnTo>
                                <a:lnTo>
                                  <a:pt x="0" y="1828321"/>
                                </a:lnTo>
                                <a:cubicBezTo>
                                  <a:pt x="1693" y="1325561"/>
                                  <a:pt x="3387" y="822800"/>
                                  <a:pt x="5080" y="32004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75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0" y="108857"/>
                            <a:ext cx="1517015" cy="1517015"/>
                            <a:chOff x="0" y="0"/>
                            <a:chExt cx="8352674" cy="8360757"/>
                          </a:xfrm>
                        </wpg:grpSpPr>
                        <wps:wsp>
                          <wps:cNvPr id="83" name="Oval 9"/>
                          <wps:cNvSpPr/>
                          <wps:spPr>
                            <a:xfrm>
                              <a:off x="1427018" y="1371600"/>
                              <a:ext cx="5935980" cy="5038725"/>
                            </a:xfrm>
                            <a:prstGeom prst="hexagon">
                              <a:avLst/>
                            </a:prstGeom>
                            <a:noFill/>
                            <a:ln w="3175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0A21" w:rsidRDefault="00DA0A21" w:rsidP="00DA0A2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4" name="Oval 11"/>
                          <wps:cNvSpPr/>
                          <wps:spPr>
                            <a:xfrm>
                              <a:off x="0" y="41564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5" name="Oval 11"/>
                          <wps:cNvSpPr/>
                          <wps:spPr>
                            <a:xfrm>
                              <a:off x="4876800" y="5694219"/>
                              <a:ext cx="2506980" cy="2127885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6" name="Oval 11"/>
                          <wps:cNvSpPr/>
                          <wps:spPr>
                            <a:xfrm>
                              <a:off x="5264727" y="6276110"/>
                              <a:ext cx="2264410" cy="1921510"/>
                            </a:xfrm>
                            <a:prstGeom prst="hexagon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alpha val="20000"/>
                                  </a:schemeClr>
                                </a:gs>
                                <a:gs pos="100000">
                                  <a:schemeClr val="accent2">
                                    <a:alpha val="20000"/>
                                  </a:schemeClr>
                                </a:gs>
                              </a:gsLst>
                              <a:lin ang="0" scaled="1"/>
                            </a:gra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7" name="Oval 11"/>
                          <wps:cNvSpPr/>
                          <wps:spPr>
                            <a:xfrm>
                              <a:off x="3976254" y="0"/>
                              <a:ext cx="4376420" cy="3713480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8" name="Oval 11"/>
                          <wps:cNvSpPr/>
                          <wps:spPr>
                            <a:xfrm>
                              <a:off x="235527" y="4530437"/>
                              <a:ext cx="4512945" cy="3830320"/>
                            </a:xfrm>
                            <a:prstGeom prst="hexagon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alpha val="1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9" name="Oval 11"/>
                          <wps:cNvSpPr/>
                          <wps:spPr>
                            <a:xfrm>
                              <a:off x="651164" y="5070764"/>
                              <a:ext cx="3096260" cy="2626995"/>
                            </a:xfrm>
                            <a:prstGeom prst="hexagon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  <a:alpha val="1000"/>
                              </a:schemeClr>
                            </a:solidFill>
                            <a:ln w="6350">
                              <a:noFill/>
                              <a:prstDash val="sysDot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5B11118" id="Group 439" o:spid="_x0000_s1026" style="position:absolute;margin-left:57.25pt;margin-top:38.2pt;width:498.55pt;height:10in;z-index:251675648;mso-position-horizontal-relative:page;mso-position-vertical-relative:page;mso-width-relative:margin" coordsize="6285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">
              <v:group id="Group 28" o:spid="_x0000_s1027" style="position:absolute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28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" fillcolor="#7f7f7f [1612]" stroked="f" strokeweight="1pt"/>
                <v:shape id="Rectangle 29" o:spid="_x0000_s1029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35" o:spid="_x0000_s1030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Oval 9" o:spid="_x0000_s1031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32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3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34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35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BdsxAAAANsAAAAPAAAAZHJzL2Rvd25yZXYueG1sRI9PawIx&#10;FMTvBb9DeEJvNasU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L0UF2z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036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037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5" o:spid="_x0000_s1038" style="position:absolute;top:18288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56" o:spid="_x0000_s1039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" fillcolor="#7f7f7f [1612]" stroked="f" strokeweight="1pt"/>
                <v:shape id="Rectangle 29" o:spid="_x0000_s1040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8" o:spid="_x0000_s1041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Oval 9" o:spid="_x0000_s1042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43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044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045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46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  <v:shape id="Oval 11" o:spid="_x0000_s1047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48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491" o:spid="_x0000_s1049" style="position:absolute;top:36576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<v:rect id="Rectangle 492" o:spid="_x0000_s1050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" fillcolor="#7f7f7f [1612]" stroked="f" strokeweight="1pt"/>
                <v:shape id="Rectangle 29" o:spid="_x0000_s1051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495" o:spid="_x0000_s1052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Oval 9" o:spid="_x0000_s1053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54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55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" adj="4583" filled="f" strokecolor="black [3213]" strokeweight=".5pt">
                    <v:stroke dashstyle="1 1" opacity="6682f"/>
                  </v:shape>
                  <v:shape id="Oval 11" o:spid="_x0000_s1056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5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  <v:shape id="Oval 11" o:spid="_x0000_s105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05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03" o:spid="_x0000_s1060" style="position:absolute;top:54725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<v:rect id="Rectangle 504" o:spid="_x0000_s1061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" fillcolor="#7f7f7f [1612]" stroked="f" strokeweight="1pt"/>
                <v:shape id="Rectangle 29" o:spid="_x0000_s1062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06" o:spid="_x0000_s1063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<v:shape id="Oval 9" o:spid="_x0000_s106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6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" adj="4583" filled="f" strokecolor="black [3213]" strokeweight=".5pt">
                    <v:stroke dashstyle="1 1" opacity="6682f"/>
                  </v:shape>
                  <v:shape id="Oval 11" o:spid="_x0000_s106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067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68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  <v:shape id="Oval 11" o:spid="_x0000_s1069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70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36" o:spid="_x0000_s1071" style="position:absolute;top:73082;width:30924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<v:rect id="Rectangle 537" o:spid="_x0000_s1072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" fillcolor="#7f7f7f [1612]" stroked="f" strokeweight="1pt"/>
                <v:shape id="Rectangle 29" o:spid="_x0000_s1073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39" o:spid="_x0000_s1074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shape id="Oval 9" o:spid="_x0000_s1075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76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77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078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79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" adj="4582" fillcolor="#5a5a5a [2109]" stroked="f" strokeweight=".5pt">
                    <v:fill opacity="771f"/>
                    <v:stroke dashstyle="1 1"/>
                  </v:shape>
                  <v:shape id="Oval 11" o:spid="_x0000_s1080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081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47" o:spid="_x0000_s1082" style="position:absolute;left:31934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<v:rect id="Rectangle 548" o:spid="_x0000_s1083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" fillcolor="#7f7f7f [1612]" stroked="f" strokeweight="1pt"/>
                <v:shape id="Rectangle 29" o:spid="_x0000_s1084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50" o:spid="_x0000_s1085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<v:shape id="Oval 9" o:spid="_x0000_s1086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87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088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89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09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09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9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58" o:spid="_x0000_s1093" style="position:absolute;left:31934;top:18288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<v:rect id="Rectangle 559" o:spid="_x0000_s1094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" fillcolor="#7f7f7f [1612]" stroked="f" strokeweight="1pt"/>
                <v:shape id="Rectangle 29" o:spid="_x0000_s1095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61" o:spid="_x0000_s1096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Oval 9" o:spid="_x0000_s109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09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09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00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01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  <v:shape id="Oval 11" o:spid="_x0000_s1102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03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569" o:spid="_x0000_s1104" style="position:absolute;left:31934;top:36576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<v:rect id="Rectangle 570" o:spid="_x0000_s1105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" fillcolor="#7f7f7f [1612]" stroked="f" strokeweight="1pt"/>
                <v:shape id="Rectangle 29" o:spid="_x0000_s1106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572" o:spid="_x0000_s1107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<v:shape id="Oval 9" o:spid="_x0000_s1108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09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" adj="4583" filled="f" strokecolor="black [3213]" strokeweight=".5pt">
                    <v:stroke dashstyle="1 1" opacity="6682f"/>
                  </v:shape>
                  <v:shape id="Oval 11" o:spid="_x0000_s1110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" adj="4583" filled="f" strokecolor="black [3213]" strokeweight=".5pt">
                    <v:stroke dashstyle="1 1" opacity="6682f"/>
                  </v:shape>
                  <v:shape id="Oval 11" o:spid="_x0000_s1111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12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13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14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rl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WTKTy/xB8glw8AAAD//wMAUEsBAi0AFAAGAAgAAAAhANvh9svuAAAAhQEAABMAAAAAAAAAAAAA&#10;AAAAAAAAAFtDb250ZW50X1R5cGVzXS54bWxQSwECLQAUAAYACAAAACEAWvQsW78AAAAVAQAACwAA&#10;AAAAAAAAAAAAAAAfAQAAX3JlbHMvLnJlbHNQSwECLQAUAAYACAAAACEA6HJ65c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68" o:spid="_x0000_s1115" style="position:absolute;left:31934;top:54725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69" o:spid="_x0000_s1116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" fillcolor="#7f7f7f [1612]" stroked="f" strokeweight="1pt"/>
                <v:shape id="Rectangle 29" o:spid="_x0000_s1117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71" o:spid="_x0000_s1118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Oval 9" o:spid="_x0000_s1119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20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21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22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23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24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25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" adj="4582" fillcolor="#5a5a5a [2109]" stroked="f" strokeweight=".5pt">
                    <v:fill opacity="771f"/>
                    <v:stroke dashstyle="1 1"/>
                  </v:shape>
                </v:group>
              </v:group>
              <v:group id="Group 79" o:spid="_x0000_s1126" style="position:absolute;left:31934;top:73152;width:30925;height:18288" coordorigin=",-122" coordsize="30929,1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0" o:spid="_x0000_s1127" style="position:absolute;left:16326;top:-122;width:4231;height:18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" fillcolor="#7f7f7f [1612]" stroked="f" strokeweight="1pt"/>
                <v:shape id="Rectangle 29" o:spid="_x0000_s1128" style="position:absolute;left:18795;top:-40;width:12134;height:18323;visibility:visible;mso-wrap-style:square;v-text-anchor:middle" coordsize="1213321,182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" path="m5080,320040l1213321,r,1828321l,1828321c1693,1325561,3387,822800,5080,320040xe" fillcolor="#1cade4 [3204]" stroked="f" strokeweight="1pt">
                  <v:fill color2="#2683c6 [3205]" colors="0 #1cade4;.75 #1cade4" focus="100%" type="gradient"/>
                  <v:stroke joinstyle="miter"/>
                  <v:shadow on="t" color="black" opacity="26214f" origin=".5,.5" offset="-.74836mm,-.74836mm"/>
                  <v:path arrowok="t" o:connecttype="custom" o:connectlocs="5080,320754;1213321,0;1213321,1832402;0,1832402;5080,320754" o:connectangles="0,0,0,0,0"/>
                </v:shape>
                <v:group id="Group 82" o:spid="_x0000_s1129" style="position:absolute;top:1088;width:15170;height:15170" coordsize="83526,8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Oval 9" o:spid="_x0000_s1130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" adj="4584" filled="f" strokecolor="black [3213]" strokeweight=".25pt">
                    <v:stroke opacity="6682f"/>
                    <v:textbox>
                      <w:txbxContent>
                        <w:p w:rsidR="00DA0A21" w:rsidRDefault="00DA0A21" w:rsidP="00DA0A21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Oval 11" o:spid="_x0000_s1131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32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" adj="4583" filled="f" strokecolor="black [3213]" strokeweight=".5pt">
                    <v:stroke dashstyle="1 1" opacity="6682f"/>
                  </v:shape>
                  <v:shape id="Oval 11" o:spid="_x0000_s1133" type="#_x0000_t9" style="position:absolute;left:52647;top:62761;width:22644;height:19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" adj="4582" fillcolor="#1cade4 [3204]" stroked="f" strokeweight=".5pt">
                    <v:fill opacity="13107f" color2="#2683c6 [3205]" o:opacity2="13107f" angle="90" focus="100%" type="gradient"/>
                    <v:stroke dashstyle="1 1"/>
                  </v:shape>
                  <v:shape id="Oval 11" o:spid="_x0000_s1134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" adj="4582" fillcolor="#5a5a5a [2109]" stroked="f" strokeweight=".5pt">
                    <v:fill opacity="771f"/>
                    <v:stroke dashstyle="1 1"/>
                  </v:shape>
                  <v:shape id="Oval 11" o:spid="_x0000_s1135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" adj="4583" filled="f" strokecolor="black [3213]" strokeweight=".5pt">
                    <v:stroke dashstyle="1 1" opacity="6682f"/>
                  </v:shape>
                  <v:shape id="Oval 11" o:spid="_x0000_s1136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" adj="4582" fillcolor="#5a5a5a [2109]" stroked="f" strokeweight=".5pt">
                    <v:fill opacity="771f"/>
                    <v:stroke dashstyle="1 1"/>
                  </v:shape>
                </v:group>
              </v:group>
              <w10:wrap anchorx="page" anchory="page"/>
            </v:group>
          </w:pict>
        </mc:Fallback>
      </mc:AlternateContent>
    </w:r>
    <w:r w:rsidR="000C2E73" w:rsidRPr="00E72FB2"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1646515" wp14:editId="3DD2B29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19050" b="190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457200"/>
                          <a:ext cx="7772400" cy="9144000"/>
                          <a:chOff x="0" y="0"/>
                          <a:chExt cx="7772400" cy="9144000"/>
                        </a:xfrm>
                      </wpg:grpSpPr>
                      <wps:wsp>
                        <wps:cNvPr id="2" name="Straight Connector 1"/>
                        <wps:cNvCnPr/>
                        <wps:spPr>
                          <a:xfrm>
                            <a:off x="0" y="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2"/>
                        <wps:cNvCnPr/>
                        <wps:spPr>
                          <a:xfrm>
                            <a:off x="0" y="18288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3"/>
                        <wps:cNvCnPr/>
                        <wps:spPr>
                          <a:xfrm>
                            <a:off x="0" y="36576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4"/>
                        <wps:cNvCnPr/>
                        <wps:spPr>
                          <a:xfrm>
                            <a:off x="0" y="54864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5"/>
                        <wps:cNvCnPr/>
                        <wps:spPr>
                          <a:xfrm>
                            <a:off x="0" y="7315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6"/>
                        <wps:cNvCnPr/>
                        <wps:spPr>
                          <a:xfrm>
                            <a:off x="0" y="91440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1" name="Group 11"/>
                      <wpg:cNvGrpSpPr/>
                      <wpg:grpSpPr>
                        <a:xfrm>
                          <a:off x="685800" y="0"/>
                          <a:ext cx="6381750" cy="10058400"/>
                          <a:chOff x="0" y="0"/>
                          <a:chExt cx="6381750" cy="10058400"/>
                        </a:xfrm>
                      </wpg:grpSpPr>
                      <wps:wsp>
                        <wps:cNvPr id="9" name="Straight Connector 8"/>
                        <wps:cNvCnPr/>
                        <wps:spPr>
                          <a:xfrm>
                            <a:off x="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9"/>
                        <wps:cNvCnPr/>
                        <wps:spPr>
                          <a:xfrm>
                            <a:off x="3190875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0"/>
                        <wps:cNvCnPr/>
                        <wps:spPr>
                          <a:xfrm>
                            <a:off x="638175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868736A" id="Group 13" o:spid="_x0000_s1026" style="position:absolute;margin-left:0;margin-top:0;width:612pt;height:11in;z-index:-251638784;mso-position-horizontal-relative:page;mso-position-vertical-relative:page;mso-width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">
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<v:stroke dashstyle="dash" joinstyle="miter"/>
                </v:line>
              </v:group>
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<v:stroke dashstyle="dash" joinstyle="miter"/>
                </v:line>
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" strokecolor="#d8d8d8 [2732]" strokeweight=".5pt">
                  <v:stroke dashstyle="dash"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6C" w:rsidRDefault="00336D6C" w:rsidP="0031538C">
      <w:pPr>
        <w:spacing w:after="0"/>
      </w:pPr>
      <w:r>
        <w:separator/>
      </w:r>
    </w:p>
  </w:footnote>
  <w:footnote w:type="continuationSeparator" w:id="0">
    <w:p w:rsidR="00336D6C" w:rsidRDefault="00336D6C" w:rsidP="0031538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8C"/>
    <w:rsid w:val="000616F7"/>
    <w:rsid w:val="00061EAD"/>
    <w:rsid w:val="000A27DB"/>
    <w:rsid w:val="000C2E73"/>
    <w:rsid w:val="000C7059"/>
    <w:rsid w:val="00116045"/>
    <w:rsid w:val="00127A89"/>
    <w:rsid w:val="00146449"/>
    <w:rsid w:val="001D26F2"/>
    <w:rsid w:val="001E6C3E"/>
    <w:rsid w:val="002D3BA4"/>
    <w:rsid w:val="003130EF"/>
    <w:rsid w:val="0031538C"/>
    <w:rsid w:val="003369B1"/>
    <w:rsid w:val="00336D6C"/>
    <w:rsid w:val="0034582D"/>
    <w:rsid w:val="003844C8"/>
    <w:rsid w:val="0038705B"/>
    <w:rsid w:val="003A3849"/>
    <w:rsid w:val="003A7E14"/>
    <w:rsid w:val="004F7F10"/>
    <w:rsid w:val="00511959"/>
    <w:rsid w:val="005370F3"/>
    <w:rsid w:val="00553520"/>
    <w:rsid w:val="00563173"/>
    <w:rsid w:val="00567CE6"/>
    <w:rsid w:val="005D141A"/>
    <w:rsid w:val="005F3DB4"/>
    <w:rsid w:val="006E774A"/>
    <w:rsid w:val="006E7E9B"/>
    <w:rsid w:val="00746AF4"/>
    <w:rsid w:val="007D44DB"/>
    <w:rsid w:val="00897247"/>
    <w:rsid w:val="008D3BDE"/>
    <w:rsid w:val="008F621D"/>
    <w:rsid w:val="00965CA4"/>
    <w:rsid w:val="009932A4"/>
    <w:rsid w:val="00A867CE"/>
    <w:rsid w:val="00AB7971"/>
    <w:rsid w:val="00AC7564"/>
    <w:rsid w:val="00BE0D8C"/>
    <w:rsid w:val="00C32AED"/>
    <w:rsid w:val="00C353B5"/>
    <w:rsid w:val="00C83C38"/>
    <w:rsid w:val="00CE5D85"/>
    <w:rsid w:val="00D15C7C"/>
    <w:rsid w:val="00D7339D"/>
    <w:rsid w:val="00D7674F"/>
    <w:rsid w:val="00DA0A21"/>
    <w:rsid w:val="00DD3DCF"/>
    <w:rsid w:val="00DD5AAA"/>
    <w:rsid w:val="00E32046"/>
    <w:rsid w:val="00E72FB2"/>
    <w:rsid w:val="00EA5B3E"/>
    <w:rsid w:val="00F35F1C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7C42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335B74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E9B"/>
  </w:style>
  <w:style w:type="paragraph" w:styleId="Heading1">
    <w:name w:val="heading 1"/>
    <w:next w:val="BodyText"/>
    <w:link w:val="Heading1Char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1CADE4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1CADE4" w:themeColor="accent1"/>
    </w:rPr>
  </w:style>
  <w:style w:type="paragraph" w:customStyle="1" w:styleId="Organization">
    <w:name w:val="Organization"/>
    <w:basedOn w:val="Normal"/>
    <w:uiPriority w:val="1"/>
    <w:semiHidden/>
    <w:qFormat/>
    <w:pPr>
      <w:spacing w:after="0"/>
    </w:pPr>
    <w:rPr>
      <w:color w:val="192D3A" w:themeColor="text2" w:themeShade="80"/>
    </w:rPr>
  </w:style>
  <w:style w:type="paragraph" w:customStyle="1" w:styleId="Name">
    <w:name w:val="Name"/>
    <w:basedOn w:val="Normal"/>
    <w:uiPriority w:val="1"/>
    <w:qFormat/>
    <w:rsid w:val="006E7E9B"/>
    <w:pPr>
      <w:tabs>
        <w:tab w:val="left" w:pos="2323"/>
      </w:tabs>
    </w:pPr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semiHidden/>
    <w:rsid w:val="006E7E9B"/>
    <w:rPr>
      <w:rFonts w:asciiTheme="majorHAnsi" w:eastAsia="Times New Roman" w:hAnsiTheme="majorHAnsi" w:cs="Arial"/>
      <w:b/>
      <w:color w:val="1CADE4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CE5D85"/>
    <w:pPr>
      <w:framePr w:wrap="around" w:vAnchor="text" w:hAnchor="text" w:y="1"/>
      <w:spacing w:before="40" w:after="40"/>
      <w:jc w:val="right"/>
    </w:pPr>
    <w:rPr>
      <w:noProof/>
      <w:color w:val="auto"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CE5D85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2A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E9B"/>
  </w:style>
  <w:style w:type="paragraph" w:styleId="Footer">
    <w:name w:val="footer"/>
    <w:basedOn w:val="Normal"/>
    <w:link w:val="Foot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E9B"/>
  </w:style>
  <w:style w:type="paragraph" w:customStyle="1" w:styleId="ContactInfo">
    <w:name w:val="Contact Info"/>
    <w:basedOn w:val="Normal"/>
    <w:qFormat/>
    <w:rsid w:val="005F3DB4"/>
    <w:pPr>
      <w:tabs>
        <w:tab w:val="left" w:pos="2323"/>
      </w:tabs>
      <w:contextualSpacing/>
    </w:pPr>
    <w:rPr>
      <w:color w:val="000000" w:themeColor="text1"/>
      <w:sz w:val="14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rez.m14\AppData\Roaming\Microsoft\Templates\Hexagon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FC965B5F9F489097E43733A96C6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8EC8-CF94-4F1B-BF7B-81FD42671B14}"/>
      </w:docPartPr>
      <w:docPartBody>
        <w:p w:rsidR="00000000" w:rsidRDefault="0058332B">
          <w:pPr>
            <w:pStyle w:val="7BFC965B5F9F489097E43733A96C66FF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071FAC42E7C04D4FAB6CD4F8E3B8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B980F-603C-436A-81E5-71E6F5190605}"/>
      </w:docPartPr>
      <w:docPartBody>
        <w:p w:rsidR="00000000" w:rsidRDefault="0058332B">
          <w:pPr>
            <w:pStyle w:val="071FAC42E7C04D4FAB6CD4F8E3B8D8D3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6703834BD9C942D6B6C286B04641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8D07B-9B58-44B8-9FC7-AEA8B8DD1ED6}"/>
      </w:docPartPr>
      <w:docPartBody>
        <w:p w:rsidR="00000000" w:rsidRDefault="0058332B">
          <w:pPr>
            <w:pStyle w:val="6703834BD9C942D6B6C286B0464159DA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E7F4A526C1AF4011B3EAA4E4F62E1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E7D7F-24DB-4836-8788-9B6103E97CC0}"/>
      </w:docPartPr>
      <w:docPartBody>
        <w:p w:rsidR="00000000" w:rsidRDefault="0058332B">
          <w:pPr>
            <w:pStyle w:val="E7F4A526C1AF4011B3EAA4E4F62E14FF"/>
          </w:pPr>
          <w:r w:rsidRPr="005F3DB4">
            <w:t>[email address]</w:t>
          </w:r>
        </w:p>
      </w:docPartBody>
    </w:docPart>
    <w:docPart>
      <w:docPartPr>
        <w:name w:val="F527C5386EC64B61BBB2000A7BDF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9111F-0A5A-45BF-AA71-B7CA7F381AD0}"/>
      </w:docPartPr>
      <w:docPartBody>
        <w:p w:rsidR="00000000" w:rsidRDefault="0058332B">
          <w:pPr>
            <w:pStyle w:val="F527C5386EC64B61BBB2000A7BDF6AA6"/>
          </w:pPr>
          <w:r w:rsidRPr="005F3DB4">
            <w:t>[Company Phone]</w:t>
          </w:r>
        </w:p>
      </w:docPartBody>
    </w:docPart>
    <w:docPart>
      <w:docPartPr>
        <w:name w:val="B8B7B23B28D14624ACC9C40F1CC12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4E112-FDC8-4F83-8A91-124E37EAF8B4}"/>
      </w:docPartPr>
      <w:docPartBody>
        <w:p w:rsidR="00000000" w:rsidRDefault="0058332B">
          <w:pPr>
            <w:pStyle w:val="B8B7B23B28D14624ACC9C40F1CC1253A"/>
          </w:pPr>
          <w:r w:rsidRPr="005F3DB4">
            <w:t>[Company Phone]</w:t>
          </w:r>
        </w:p>
      </w:docPartBody>
    </w:docPart>
    <w:docPart>
      <w:docPartPr>
        <w:name w:val="096498B87518472F9A3A1C5EF51EC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DE0E-EB77-49C7-9F0B-1D1752BD3C09}"/>
      </w:docPartPr>
      <w:docPartBody>
        <w:p w:rsidR="00000000" w:rsidRDefault="0058332B">
          <w:pPr>
            <w:pStyle w:val="096498B87518472F9A3A1C5EF51ECB78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A1976CD865C94B77B5E1B439EE8B8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CEAA7-5840-4BE3-8BDB-46E3954C3648}"/>
      </w:docPartPr>
      <w:docPartBody>
        <w:p w:rsidR="00000000" w:rsidRDefault="0058332B">
          <w:pPr>
            <w:pStyle w:val="A1976CD865C94B77B5E1B439EE8B8E75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162715343655441B9F6113DCFE7EC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AA4AE-FEEF-466F-A10B-36AA76E3D0B6}"/>
      </w:docPartPr>
      <w:docPartBody>
        <w:p w:rsidR="00000000" w:rsidRDefault="0058332B">
          <w:pPr>
            <w:pStyle w:val="162715343655441B9F6113DCFE7EC720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5DFFE409E8DF40D5ACED9D853A4BC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66E27-4B03-434C-978C-CBEE17987B6F}"/>
      </w:docPartPr>
      <w:docPartBody>
        <w:p w:rsidR="00000000" w:rsidRDefault="0058332B">
          <w:pPr>
            <w:pStyle w:val="5DFFE409E8DF40D5ACED9D853A4BC714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B0DE2A8554064D11AAFCED3BADBA5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F2280-F94B-4C32-8D59-9DA8C2C32027}"/>
      </w:docPartPr>
      <w:docPartBody>
        <w:p w:rsidR="00000000" w:rsidRDefault="0058332B">
          <w:pPr>
            <w:pStyle w:val="B0DE2A8554064D11AAFCED3BADBA58C8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489E350982844283921FA1F7048FA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3832E-6274-41E7-B634-C0C38A8E9A7A}"/>
      </w:docPartPr>
      <w:docPartBody>
        <w:p w:rsidR="00000000" w:rsidRDefault="0058332B">
          <w:pPr>
            <w:pStyle w:val="489E350982844283921FA1F7048FABA9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C511B27C6E0449E0ADB554B456FBD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7E213-32C0-4ABD-905F-DB1DA208D13C}"/>
      </w:docPartPr>
      <w:docPartBody>
        <w:p w:rsidR="00000000" w:rsidRDefault="0058332B">
          <w:pPr>
            <w:pStyle w:val="C511B27C6E0449E0ADB554B456FBDBA9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CCA11722CBAE4F5F861E75D5C058C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9F55-C65E-407E-A04B-D61115488441}"/>
      </w:docPartPr>
      <w:docPartBody>
        <w:p w:rsidR="00000000" w:rsidRDefault="0058332B">
          <w:pPr>
            <w:pStyle w:val="CCA11722CBAE4F5F861E75D5C058C32F"/>
          </w:pPr>
          <w:r w:rsidRPr="005F3DB4">
            <w:t>[email address]</w:t>
          </w:r>
        </w:p>
      </w:docPartBody>
    </w:docPart>
    <w:docPart>
      <w:docPartPr>
        <w:name w:val="C3B755F3E93C44548033A867D5718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938-A70B-4308-AF9A-3D6A4AAF22D9}"/>
      </w:docPartPr>
      <w:docPartBody>
        <w:p w:rsidR="00000000" w:rsidRDefault="0058332B">
          <w:pPr>
            <w:pStyle w:val="C3B755F3E93C44548033A867D571869C"/>
          </w:pPr>
          <w:r w:rsidRPr="005F3DB4">
            <w:t>[Company Phone]</w:t>
          </w:r>
        </w:p>
      </w:docPartBody>
    </w:docPart>
    <w:docPart>
      <w:docPartPr>
        <w:name w:val="1DE979A6FC704769ADCF0C0C331E6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18E949-D391-4E6A-9BBE-2B2CBCF9F6B4}"/>
      </w:docPartPr>
      <w:docPartBody>
        <w:p w:rsidR="00000000" w:rsidRDefault="0058332B">
          <w:pPr>
            <w:pStyle w:val="1DE979A6FC704769ADCF0C0C331E674B"/>
          </w:pPr>
          <w:r w:rsidRPr="005F3DB4">
            <w:t>[Company Phone]</w:t>
          </w:r>
        </w:p>
      </w:docPartBody>
    </w:docPart>
    <w:docPart>
      <w:docPartPr>
        <w:name w:val="4A6AE3FBC1A641CFBC63CB2ACAEC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0F880-DDF0-4B6A-89CD-929E6A390FF2}"/>
      </w:docPartPr>
      <w:docPartBody>
        <w:p w:rsidR="00000000" w:rsidRDefault="0058332B">
          <w:pPr>
            <w:pStyle w:val="4A6AE3FBC1A641CFBC63CB2ACAEC677B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CEC0814206BF4383924B3968B34D1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F2FC-E0CC-49ED-9155-0631CAAB7D77}"/>
      </w:docPartPr>
      <w:docPartBody>
        <w:p w:rsidR="00000000" w:rsidRDefault="0058332B">
          <w:pPr>
            <w:pStyle w:val="CEC0814206BF4383924B3968B34D1C27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0910BFD27F1B415280D55D0350A5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B8837-87E0-4EA8-B509-7EFA499361D2}"/>
      </w:docPartPr>
      <w:docPartBody>
        <w:p w:rsidR="00000000" w:rsidRDefault="0058332B">
          <w:pPr>
            <w:pStyle w:val="0910BFD27F1B415280D55D0350A52E36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C59838D630184400937C1898973AF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6CF33-47BB-44BA-B1D5-57C832DF7D9C}"/>
      </w:docPartPr>
      <w:docPartBody>
        <w:p w:rsidR="00000000" w:rsidRDefault="0058332B">
          <w:pPr>
            <w:pStyle w:val="C59838D630184400937C1898973AFEC6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37F427E034EF4AC18AE660A9EA94B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64EA-86B4-4C70-B2CA-8B6D39BA60D8}"/>
      </w:docPartPr>
      <w:docPartBody>
        <w:p w:rsidR="00000000" w:rsidRDefault="0058332B">
          <w:pPr>
            <w:pStyle w:val="37F427E034EF4AC18AE660A9EA94B848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EBCFCA5DAD8944FBB7DB82180272F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CBABE-C4C5-433D-9A5E-23665DA636DA}"/>
      </w:docPartPr>
      <w:docPartBody>
        <w:p w:rsidR="00000000" w:rsidRDefault="0058332B">
          <w:pPr>
            <w:pStyle w:val="EBCFCA5DAD8944FBB7DB82180272F827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1C6C96B538264E9FA34CE9C80A0D3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543E5-4703-4626-942D-6B9C50263A63}"/>
      </w:docPartPr>
      <w:docPartBody>
        <w:p w:rsidR="00000000" w:rsidRDefault="0058332B">
          <w:pPr>
            <w:pStyle w:val="1C6C96B538264E9FA34CE9C80A0D3974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5106FA0DEFD340FA8AE7B52F958C4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91ED7-E4A9-4892-ACA2-52A22ED95499}"/>
      </w:docPartPr>
      <w:docPartBody>
        <w:p w:rsidR="00000000" w:rsidRDefault="0058332B">
          <w:pPr>
            <w:pStyle w:val="5106FA0DEFD340FA8AE7B52F958C429E"/>
          </w:pPr>
          <w:r w:rsidRPr="005F3DB4">
            <w:t>[email address]</w:t>
          </w:r>
        </w:p>
      </w:docPartBody>
    </w:docPart>
    <w:docPart>
      <w:docPartPr>
        <w:name w:val="7921C1EBB5464D9A887983336EDE8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4B147-EC9D-4380-9A62-C3539CB34328}"/>
      </w:docPartPr>
      <w:docPartBody>
        <w:p w:rsidR="00000000" w:rsidRDefault="0058332B">
          <w:pPr>
            <w:pStyle w:val="7921C1EBB5464D9A887983336EDE8BBC"/>
          </w:pPr>
          <w:r w:rsidRPr="005F3DB4">
            <w:t>[Company Phone]</w:t>
          </w:r>
        </w:p>
      </w:docPartBody>
    </w:docPart>
    <w:docPart>
      <w:docPartPr>
        <w:name w:val="37040B53BF044BF4806EB49F1A663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2897A-890D-47BE-8CB9-962BFC7545FD}"/>
      </w:docPartPr>
      <w:docPartBody>
        <w:p w:rsidR="00000000" w:rsidRDefault="0058332B">
          <w:pPr>
            <w:pStyle w:val="37040B53BF044BF4806EB49F1A663DC6"/>
          </w:pPr>
          <w:r w:rsidRPr="005F3DB4">
            <w:t>[Company Phone]</w:t>
          </w:r>
        </w:p>
      </w:docPartBody>
    </w:docPart>
    <w:docPart>
      <w:docPartPr>
        <w:name w:val="BC43B1052B434142BF3040FDEC004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53053-9869-40FF-A637-DDEF072AB190}"/>
      </w:docPartPr>
      <w:docPartBody>
        <w:p w:rsidR="00000000" w:rsidRDefault="0058332B">
          <w:pPr>
            <w:pStyle w:val="BC43B1052B434142BF3040FDEC00480D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2594DBB5DA60488890A13351A99FB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135EA-30FF-416B-9E72-AED201F07A53}"/>
      </w:docPartPr>
      <w:docPartBody>
        <w:p w:rsidR="00000000" w:rsidRDefault="0058332B">
          <w:pPr>
            <w:pStyle w:val="2594DBB5DA60488890A13351A99FB61A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5EF9FA1F06364CF4B6A026753BACB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D7104-DA55-4CA4-92E8-22C56732F77C}"/>
      </w:docPartPr>
      <w:docPartBody>
        <w:p w:rsidR="00000000" w:rsidRDefault="0058332B">
          <w:pPr>
            <w:pStyle w:val="5EF9FA1F06364CF4B6A026753BACB70B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9B18F19683F8436E97D74478F72FD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8AE5E-5538-4B7C-B0FE-03073D8B101D}"/>
      </w:docPartPr>
      <w:docPartBody>
        <w:p w:rsidR="00000000" w:rsidRDefault="0058332B">
          <w:pPr>
            <w:pStyle w:val="9B18F19683F8436E97D74478F72FD8CF"/>
          </w:pPr>
          <w:r w:rsidRPr="005F3DB4">
            <w:t>[Company Address]</w:t>
          </w:r>
          <w:r w:rsidRPr="005F3DB4">
            <w:br/>
            <w:t xml:space="preserve">[City, ST  ZIP </w:t>
          </w:r>
          <w:r w:rsidRPr="005F3DB4">
            <w:t>Code]</w:t>
          </w:r>
        </w:p>
      </w:docPartBody>
    </w:docPart>
    <w:docPart>
      <w:docPartPr>
        <w:name w:val="68691F660760408FB80CBE4989C3C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8D13-7647-4CCE-AEEB-1EBEC5903B71}"/>
      </w:docPartPr>
      <w:docPartBody>
        <w:p w:rsidR="00000000" w:rsidRDefault="0058332B">
          <w:pPr>
            <w:pStyle w:val="68691F660760408FB80CBE4989C3CC2F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A599ADA5EA7D4DFB992FB56968C7C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1CA2-CD21-4C5E-958E-5EA79D9F5D43}"/>
      </w:docPartPr>
      <w:docPartBody>
        <w:p w:rsidR="00000000" w:rsidRDefault="0058332B">
          <w:pPr>
            <w:pStyle w:val="A599ADA5EA7D4DFB992FB56968C7CA15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1B9FC96A249A4A6E807D4F95235AE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F3472-6350-42AC-9268-70D0969112D4}"/>
      </w:docPartPr>
      <w:docPartBody>
        <w:p w:rsidR="00000000" w:rsidRDefault="0058332B">
          <w:pPr>
            <w:pStyle w:val="1B9FC96A249A4A6E807D4F95235AE586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3D78CDA2A492413AA138CF6DBBC20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EFC0B-DCA1-4FAF-ACDA-2A5C643FAC57}"/>
      </w:docPartPr>
      <w:docPartBody>
        <w:p w:rsidR="00000000" w:rsidRDefault="0058332B">
          <w:pPr>
            <w:pStyle w:val="3D78CDA2A492413AA138CF6DBBC20479"/>
          </w:pPr>
          <w:r w:rsidRPr="005F3DB4">
            <w:t>[email address]</w:t>
          </w:r>
        </w:p>
      </w:docPartBody>
    </w:docPart>
    <w:docPart>
      <w:docPartPr>
        <w:name w:val="0C0EF1AAAA054C568C4644ECC82D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6002B-A001-4600-AB0D-403516DEEA78}"/>
      </w:docPartPr>
      <w:docPartBody>
        <w:p w:rsidR="00000000" w:rsidRDefault="0058332B">
          <w:pPr>
            <w:pStyle w:val="0C0EF1AAAA054C568C4644ECC82DD570"/>
          </w:pPr>
          <w:r w:rsidRPr="005F3DB4">
            <w:t>[Company Phone]</w:t>
          </w:r>
        </w:p>
      </w:docPartBody>
    </w:docPart>
    <w:docPart>
      <w:docPartPr>
        <w:name w:val="94E6BDAA6A0442BDB3023D49246F4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B2C59-EFAA-4449-BFA1-9E55E41D4461}"/>
      </w:docPartPr>
      <w:docPartBody>
        <w:p w:rsidR="00000000" w:rsidRDefault="0058332B">
          <w:pPr>
            <w:pStyle w:val="94E6BDAA6A0442BDB3023D49246F4E77"/>
          </w:pPr>
          <w:r w:rsidRPr="005F3DB4">
            <w:t>[Company Phone]</w:t>
          </w:r>
        </w:p>
      </w:docPartBody>
    </w:docPart>
    <w:docPart>
      <w:docPartPr>
        <w:name w:val="B0C207CB68004F77998B827A78616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B24F-19B4-49DD-9D36-DE8AB97BF467}"/>
      </w:docPartPr>
      <w:docPartBody>
        <w:p w:rsidR="00000000" w:rsidRDefault="0058332B">
          <w:pPr>
            <w:pStyle w:val="B0C207CB68004F77998B827A786169A4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CB7A0E3D5D86436EA996424963936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2BE70-49DB-491D-AC41-9747F82E5A33}"/>
      </w:docPartPr>
      <w:docPartBody>
        <w:p w:rsidR="00000000" w:rsidRDefault="0058332B">
          <w:pPr>
            <w:pStyle w:val="CB7A0E3D5D86436EA9964249639364EB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6CB4DAD3CBCA4B9CA8251465BDE81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F0299-2709-40A3-8CAB-63A7438545DD}"/>
      </w:docPartPr>
      <w:docPartBody>
        <w:p w:rsidR="00000000" w:rsidRDefault="0058332B">
          <w:pPr>
            <w:pStyle w:val="6CB4DAD3CBCA4B9CA8251465BDE81A5A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FE0ED8D5A3194DC4B87794519C3F0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15F77-4A54-40B7-B643-1C670C452989}"/>
      </w:docPartPr>
      <w:docPartBody>
        <w:p w:rsidR="00000000" w:rsidRDefault="0058332B">
          <w:pPr>
            <w:pStyle w:val="FE0ED8D5A3194DC4B87794519C3F0D1A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  <w:docPart>
      <w:docPartPr>
        <w:name w:val="B3CB73E18797441A80DEAE1FDF6B0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0C6AA-58D0-4FC2-8209-082B225921AE}"/>
      </w:docPartPr>
      <w:docPartBody>
        <w:p w:rsidR="00000000" w:rsidRDefault="0058332B">
          <w:pPr>
            <w:pStyle w:val="B3CB73E18797441A80DEAE1FDF6B073C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F8A8C3493D8F42CEB483A4FF1F6F9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D0E39-62DB-4C57-9E69-A0EECDA1B1C4}"/>
      </w:docPartPr>
      <w:docPartBody>
        <w:p w:rsidR="00000000" w:rsidRDefault="0058332B">
          <w:pPr>
            <w:pStyle w:val="F8A8C3493D8F42CEB483A4FF1F6F92DC"/>
          </w:pPr>
          <w:r w:rsidRPr="000C7059">
            <w:t xml:space="preserve">YOUR </w:t>
          </w:r>
          <w:r w:rsidRPr="000C7059">
            <w:br/>
            <w:t>NAME HERE</w:t>
          </w:r>
        </w:p>
      </w:docPartBody>
    </w:docPart>
    <w:docPart>
      <w:docPartPr>
        <w:name w:val="E033000F09D5474EA6880C7A9491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A18AE-65B7-4E7D-A5CF-293DD1569EA5}"/>
      </w:docPartPr>
      <w:docPartBody>
        <w:p w:rsidR="00000000" w:rsidRDefault="0058332B">
          <w:pPr>
            <w:pStyle w:val="E033000F09D5474EA6880C7A94915169"/>
          </w:pPr>
          <w:r w:rsidRPr="005F3DB4">
            <w:rPr>
              <w:color w:val="000000" w:themeColor="text1"/>
              <w:sz w:val="14"/>
              <w:szCs w:val="12"/>
            </w:rPr>
            <w:t>[email address]</w:t>
          </w:r>
        </w:p>
      </w:docPartBody>
    </w:docPart>
    <w:docPart>
      <w:docPartPr>
        <w:name w:val="504E2BDC78114AB18674D5816173D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1BDFB-EFB1-4DE3-8339-81CE8F4C221A}"/>
      </w:docPartPr>
      <w:docPartBody>
        <w:p w:rsidR="00000000" w:rsidRDefault="0058332B">
          <w:pPr>
            <w:pStyle w:val="504E2BDC78114AB18674D5816173DEB5"/>
          </w:pPr>
          <w:r w:rsidRPr="005F3DB4">
            <w:t>[email address]</w:t>
          </w:r>
        </w:p>
      </w:docPartBody>
    </w:docPart>
    <w:docPart>
      <w:docPartPr>
        <w:name w:val="BCBB483C0FA9499CAC745E3DEEBBD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018D2-7214-4217-9089-1A4E6A6D04DB}"/>
      </w:docPartPr>
      <w:docPartBody>
        <w:p w:rsidR="00000000" w:rsidRDefault="0058332B">
          <w:pPr>
            <w:pStyle w:val="BCBB483C0FA9499CAC745E3DEEBBD4B4"/>
          </w:pPr>
          <w:r w:rsidRPr="005F3DB4">
            <w:t>[Company Phone]</w:t>
          </w:r>
        </w:p>
      </w:docPartBody>
    </w:docPart>
    <w:docPart>
      <w:docPartPr>
        <w:name w:val="B6E8DEC0CA1C47CFA12A4628C81C5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BD39E-579C-4C52-9C46-309258B373F8}"/>
      </w:docPartPr>
      <w:docPartBody>
        <w:p w:rsidR="00000000" w:rsidRDefault="0058332B">
          <w:pPr>
            <w:pStyle w:val="B6E8DEC0CA1C47CFA12A4628C81C5678"/>
          </w:pPr>
          <w:r w:rsidRPr="005F3DB4">
            <w:t>[Company Phone]</w:t>
          </w:r>
        </w:p>
      </w:docPartBody>
    </w:docPart>
    <w:docPart>
      <w:docPartPr>
        <w:name w:val="4F9B615F757847C5AF1DBF7239926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9F23D-9482-40A2-B32A-5392737E8C05}"/>
      </w:docPartPr>
      <w:docPartBody>
        <w:p w:rsidR="00000000" w:rsidRDefault="0058332B">
          <w:pPr>
            <w:pStyle w:val="4F9B615F757847C5AF1DBF723992607B"/>
          </w:pPr>
          <w:r w:rsidRPr="00E72FB2">
            <w:rPr>
              <w:color w:val="000000" w:themeColor="text1"/>
            </w:rPr>
            <w:t>[web address]</w:t>
          </w:r>
        </w:p>
      </w:docPartBody>
    </w:docPart>
    <w:docPart>
      <w:docPartPr>
        <w:name w:val="C18B411C32D34A12B4E61CF56985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59026-7A6E-4E6E-9103-3636E2FAF349}"/>
      </w:docPartPr>
      <w:docPartBody>
        <w:p w:rsidR="00000000" w:rsidRDefault="0058332B">
          <w:pPr>
            <w:pStyle w:val="C18B411C32D34A12B4E61CF56985CC7F"/>
          </w:pPr>
          <w:r w:rsidRPr="005F3DB4">
            <w:t>[C</w:t>
          </w:r>
          <w:r w:rsidRPr="005F3DB4">
            <w:t>ompany Address]</w:t>
          </w:r>
          <w:r w:rsidRPr="005F3DB4">
            <w:br/>
            <w:t>[City, ST  ZIP Code]</w:t>
          </w:r>
        </w:p>
      </w:docPartBody>
    </w:docPart>
    <w:docPart>
      <w:docPartPr>
        <w:name w:val="DEBF7BB35D9F4767818A8D26CAB5F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6B4-A7F0-4770-B046-3D0D75B3B530}"/>
      </w:docPartPr>
      <w:docPartBody>
        <w:p w:rsidR="00000000" w:rsidRDefault="0058332B">
          <w:pPr>
            <w:pStyle w:val="DEBF7BB35D9F4767818A8D26CAB5F6FD"/>
          </w:pPr>
          <w:r w:rsidRPr="005F3DB4">
            <w:rPr>
              <w:color w:val="000000" w:themeColor="text1"/>
            </w:rPr>
            <w:t>[web address]</w:t>
          </w:r>
        </w:p>
      </w:docPartBody>
    </w:docPart>
    <w:docPart>
      <w:docPartPr>
        <w:name w:val="ECE9835769414708970EED339E970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AD01A-F556-4385-A714-8A0CB8CFA64F}"/>
      </w:docPartPr>
      <w:docPartBody>
        <w:p w:rsidR="00000000" w:rsidRDefault="0058332B">
          <w:pPr>
            <w:pStyle w:val="ECE9835769414708970EED339E970AE1"/>
          </w:pPr>
          <w:r w:rsidRPr="005F3DB4">
            <w:t>[Company Address]</w:t>
          </w:r>
          <w:r w:rsidRPr="005F3DB4"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2B"/>
    <w:rsid w:val="005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FC965B5F9F489097E43733A96C66FF">
    <w:name w:val="7BFC965B5F9F489097E43733A96C66FF"/>
  </w:style>
  <w:style w:type="paragraph" w:customStyle="1" w:styleId="071FAC42E7C04D4FAB6CD4F8E3B8D8D3">
    <w:name w:val="071FAC42E7C04D4FAB6CD4F8E3B8D8D3"/>
  </w:style>
  <w:style w:type="paragraph" w:customStyle="1" w:styleId="6703834BD9C942D6B6C286B0464159DA">
    <w:name w:val="6703834BD9C942D6B6C286B0464159DA"/>
  </w:style>
  <w:style w:type="paragraph" w:customStyle="1" w:styleId="E7F4A526C1AF4011B3EAA4E4F62E14FF">
    <w:name w:val="E7F4A526C1AF4011B3EAA4E4F62E14FF"/>
  </w:style>
  <w:style w:type="paragraph" w:customStyle="1" w:styleId="F527C5386EC64B61BBB2000A7BDF6AA6">
    <w:name w:val="F527C5386EC64B61BBB2000A7BDF6AA6"/>
  </w:style>
  <w:style w:type="paragraph" w:customStyle="1" w:styleId="B8B7B23B28D14624ACC9C40F1CC1253A">
    <w:name w:val="B8B7B23B28D14624ACC9C40F1CC1253A"/>
  </w:style>
  <w:style w:type="paragraph" w:customStyle="1" w:styleId="096498B87518472F9A3A1C5EF51ECB78">
    <w:name w:val="096498B87518472F9A3A1C5EF51ECB78"/>
  </w:style>
  <w:style w:type="paragraph" w:customStyle="1" w:styleId="A1976CD865C94B77B5E1B439EE8B8E75">
    <w:name w:val="A1976CD865C94B77B5E1B439EE8B8E75"/>
  </w:style>
  <w:style w:type="paragraph" w:customStyle="1" w:styleId="162715343655441B9F6113DCFE7EC720">
    <w:name w:val="162715343655441B9F6113DCFE7EC720"/>
  </w:style>
  <w:style w:type="paragraph" w:customStyle="1" w:styleId="5DFFE409E8DF40D5ACED9D853A4BC714">
    <w:name w:val="5DFFE409E8DF40D5ACED9D853A4BC714"/>
  </w:style>
  <w:style w:type="paragraph" w:customStyle="1" w:styleId="B0DE2A8554064D11AAFCED3BADBA58C8">
    <w:name w:val="B0DE2A8554064D11AAFCED3BADBA58C8"/>
  </w:style>
  <w:style w:type="paragraph" w:customStyle="1" w:styleId="489E350982844283921FA1F7048FABA9">
    <w:name w:val="489E350982844283921FA1F7048FABA9"/>
  </w:style>
  <w:style w:type="paragraph" w:customStyle="1" w:styleId="C511B27C6E0449E0ADB554B456FBDBA9">
    <w:name w:val="C511B27C6E0449E0ADB554B456FBDBA9"/>
  </w:style>
  <w:style w:type="paragraph" w:customStyle="1" w:styleId="CCA11722CBAE4F5F861E75D5C058C32F">
    <w:name w:val="CCA11722CBAE4F5F861E75D5C058C32F"/>
  </w:style>
  <w:style w:type="paragraph" w:customStyle="1" w:styleId="C3B755F3E93C44548033A867D571869C">
    <w:name w:val="C3B755F3E93C44548033A867D571869C"/>
  </w:style>
  <w:style w:type="paragraph" w:customStyle="1" w:styleId="1DE979A6FC704769ADCF0C0C331E674B">
    <w:name w:val="1DE979A6FC704769ADCF0C0C331E674B"/>
  </w:style>
  <w:style w:type="paragraph" w:customStyle="1" w:styleId="4A6AE3FBC1A641CFBC63CB2ACAEC677B">
    <w:name w:val="4A6AE3FBC1A641CFBC63CB2ACAEC677B"/>
  </w:style>
  <w:style w:type="paragraph" w:customStyle="1" w:styleId="CEC0814206BF4383924B3968B34D1C27">
    <w:name w:val="CEC0814206BF4383924B3968B34D1C27"/>
  </w:style>
  <w:style w:type="paragraph" w:customStyle="1" w:styleId="0910BFD27F1B415280D55D0350A52E36">
    <w:name w:val="0910BFD27F1B415280D55D0350A52E36"/>
  </w:style>
  <w:style w:type="paragraph" w:customStyle="1" w:styleId="C59838D630184400937C1898973AFEC6">
    <w:name w:val="C59838D630184400937C1898973AFEC6"/>
  </w:style>
  <w:style w:type="paragraph" w:customStyle="1" w:styleId="37F427E034EF4AC18AE660A9EA94B848">
    <w:name w:val="37F427E034EF4AC18AE660A9EA94B848"/>
  </w:style>
  <w:style w:type="paragraph" w:customStyle="1" w:styleId="EBCFCA5DAD8944FBB7DB82180272F827">
    <w:name w:val="EBCFCA5DAD8944FBB7DB82180272F827"/>
  </w:style>
  <w:style w:type="paragraph" w:customStyle="1" w:styleId="1C6C96B538264E9FA34CE9C80A0D3974">
    <w:name w:val="1C6C96B538264E9FA34CE9C80A0D3974"/>
  </w:style>
  <w:style w:type="paragraph" w:customStyle="1" w:styleId="5106FA0DEFD340FA8AE7B52F958C429E">
    <w:name w:val="5106FA0DEFD340FA8AE7B52F958C429E"/>
  </w:style>
  <w:style w:type="paragraph" w:customStyle="1" w:styleId="7921C1EBB5464D9A887983336EDE8BBC">
    <w:name w:val="7921C1EBB5464D9A887983336EDE8BBC"/>
  </w:style>
  <w:style w:type="paragraph" w:customStyle="1" w:styleId="37040B53BF044BF4806EB49F1A663DC6">
    <w:name w:val="37040B53BF044BF4806EB49F1A663DC6"/>
  </w:style>
  <w:style w:type="paragraph" w:customStyle="1" w:styleId="BC43B1052B434142BF3040FDEC00480D">
    <w:name w:val="BC43B1052B434142BF3040FDEC00480D"/>
  </w:style>
  <w:style w:type="paragraph" w:customStyle="1" w:styleId="2594DBB5DA60488890A13351A99FB61A">
    <w:name w:val="2594DBB5DA60488890A13351A99FB61A"/>
  </w:style>
  <w:style w:type="paragraph" w:customStyle="1" w:styleId="5EF9FA1F06364CF4B6A026753BACB70B">
    <w:name w:val="5EF9FA1F06364CF4B6A026753BACB70B"/>
  </w:style>
  <w:style w:type="paragraph" w:customStyle="1" w:styleId="9B18F19683F8436E97D74478F72FD8CF">
    <w:name w:val="9B18F19683F8436E97D74478F72FD8CF"/>
  </w:style>
  <w:style w:type="paragraph" w:customStyle="1" w:styleId="68691F660760408FB80CBE4989C3CC2F">
    <w:name w:val="68691F660760408FB80CBE4989C3CC2F"/>
  </w:style>
  <w:style w:type="paragraph" w:customStyle="1" w:styleId="A599ADA5EA7D4DFB992FB56968C7CA15">
    <w:name w:val="A599ADA5EA7D4DFB992FB56968C7CA15"/>
  </w:style>
  <w:style w:type="paragraph" w:customStyle="1" w:styleId="1B9FC96A249A4A6E807D4F95235AE586">
    <w:name w:val="1B9FC96A249A4A6E807D4F95235AE586"/>
  </w:style>
  <w:style w:type="paragraph" w:customStyle="1" w:styleId="3D78CDA2A492413AA138CF6DBBC20479">
    <w:name w:val="3D78CDA2A492413AA138CF6DBBC20479"/>
  </w:style>
  <w:style w:type="paragraph" w:customStyle="1" w:styleId="0C0EF1AAAA054C568C4644ECC82DD570">
    <w:name w:val="0C0EF1AAAA054C568C4644ECC82DD570"/>
  </w:style>
  <w:style w:type="paragraph" w:customStyle="1" w:styleId="94E6BDAA6A0442BDB3023D49246F4E77">
    <w:name w:val="94E6BDAA6A0442BDB3023D49246F4E77"/>
  </w:style>
  <w:style w:type="paragraph" w:customStyle="1" w:styleId="B0C207CB68004F77998B827A786169A4">
    <w:name w:val="B0C207CB68004F77998B827A786169A4"/>
  </w:style>
  <w:style w:type="paragraph" w:customStyle="1" w:styleId="CB7A0E3D5D86436EA9964249639364EB">
    <w:name w:val="CB7A0E3D5D86436EA9964249639364EB"/>
  </w:style>
  <w:style w:type="paragraph" w:customStyle="1" w:styleId="6CB4DAD3CBCA4B9CA8251465BDE81A5A">
    <w:name w:val="6CB4DAD3CBCA4B9CA8251465BDE81A5A"/>
  </w:style>
  <w:style w:type="paragraph" w:customStyle="1" w:styleId="FE0ED8D5A3194DC4B87794519C3F0D1A">
    <w:name w:val="FE0ED8D5A3194DC4B87794519C3F0D1A"/>
  </w:style>
  <w:style w:type="paragraph" w:customStyle="1" w:styleId="B3CB73E18797441A80DEAE1FDF6B073C">
    <w:name w:val="B3CB73E18797441A80DEAE1FDF6B073C"/>
  </w:style>
  <w:style w:type="paragraph" w:customStyle="1" w:styleId="F8A8C3493D8F42CEB483A4FF1F6F92DC">
    <w:name w:val="F8A8C3493D8F42CEB483A4FF1F6F92DC"/>
  </w:style>
  <w:style w:type="paragraph" w:customStyle="1" w:styleId="E033000F09D5474EA6880C7A94915169">
    <w:name w:val="E033000F09D5474EA6880C7A94915169"/>
  </w:style>
  <w:style w:type="paragraph" w:customStyle="1" w:styleId="504E2BDC78114AB18674D5816173DEB5">
    <w:name w:val="504E2BDC78114AB18674D5816173DEB5"/>
  </w:style>
  <w:style w:type="paragraph" w:customStyle="1" w:styleId="BCBB483C0FA9499CAC745E3DEEBBD4B4">
    <w:name w:val="BCBB483C0FA9499CAC745E3DEEBBD4B4"/>
  </w:style>
  <w:style w:type="paragraph" w:customStyle="1" w:styleId="B6E8DEC0CA1C47CFA12A4628C81C5678">
    <w:name w:val="B6E8DEC0CA1C47CFA12A4628C81C5678"/>
  </w:style>
  <w:style w:type="paragraph" w:customStyle="1" w:styleId="4F9B615F757847C5AF1DBF723992607B">
    <w:name w:val="4F9B615F757847C5AF1DBF723992607B"/>
  </w:style>
  <w:style w:type="paragraph" w:customStyle="1" w:styleId="C18B411C32D34A12B4E61CF56985CC7F">
    <w:name w:val="C18B411C32D34A12B4E61CF56985CC7F"/>
  </w:style>
  <w:style w:type="paragraph" w:customStyle="1" w:styleId="DEBF7BB35D9F4767818A8D26CAB5F6FD">
    <w:name w:val="DEBF7BB35D9F4767818A8D26CAB5F6FD"/>
  </w:style>
  <w:style w:type="paragraph" w:customStyle="1" w:styleId="ECE9835769414708970EED339E970AE1">
    <w:name w:val="ECE9835769414708970EED339E970A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B1912-01F2-45DA-BB7A-B24C0CFD89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FD2AE8-AAF2-44D9-B474-4BEF39C9F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0CEFBA-F3B9-4359-A561-9E6AA861A04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 business cards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2021-09-22T04:43:00Z</dcterms:created>
  <dcterms:modified xsi:type="dcterms:W3CDTF">2021-09-22T04:44:00Z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