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851" w:type="dxa"/>
          <w:left w:w="340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:rsidTr="00297B2D">
        <w:trPr>
          <w:trHeight w:hRule="exact" w:val="2736"/>
        </w:trPr>
        <w:tc>
          <w:tcPr>
            <w:tcW w:w="5037" w:type="dxa"/>
          </w:tcPr>
          <w:bookmarkStart w:id="0" w:name="_GoBack"/>
          <w:bookmarkEnd w:id="0"/>
          <w:p w:rsidR="00C307D8" w:rsidRDefault="0023496A">
            <w:pPr>
              <w:pStyle w:val="Name"/>
            </w:pPr>
            <w:sdt>
              <w:sdtPr>
                <w:alias w:val="Enter your name:"/>
                <w:tag w:val="Enter your name:"/>
                <w:id w:val="-24102200"/>
                <w:placeholder>
                  <w:docPart w:val="9FEFE9951A2245369139369E1F32977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307D8">
                  <w:t>Your Name</w:t>
                </w:r>
              </w:sdtContent>
            </w:sdt>
          </w:p>
          <w:sdt>
            <w:sdtPr>
              <w:alias w:val="Enter address, city, st zip code:"/>
              <w:tag w:val="Enter address, city, st zip code:"/>
              <w:id w:val="-2143104227"/>
              <w:placeholder>
                <w:docPart w:val="CC8E9B5EA64D485B8643E8D5505B35C6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>
                <w:r>
                  <w:t>Street Address, City, ST ZIP Code</w:t>
                </w:r>
              </w:p>
            </w:sdtContent>
          </w:sdt>
          <w:p w:rsidR="005E0B86" w:rsidRDefault="0023496A" w:rsidP="006C6684">
            <w:sdt>
              <w:sdtPr>
                <w:alias w:val="Enter telephone:"/>
                <w:tag w:val="Enter telephone:"/>
                <w:id w:val="770672892"/>
                <w:placeholder>
                  <w:docPart w:val="B2F4785CBC414F30B150B2823E4602F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02E3D">
                  <w:t>Telephone</w:t>
                </w:r>
              </w:sdtContent>
            </w:sdt>
            <w:r w:rsidR="00C307D8">
              <w:t> </w:t>
            </w:r>
            <w:r w:rsidR="006C6684">
              <w:t>|</w:t>
            </w:r>
            <w:r w:rsidR="00C307D8">
              <w:t> </w:t>
            </w:r>
            <w:sdt>
              <w:sdtPr>
                <w:alias w:val="Enter email:"/>
                <w:tag w:val="Enter email:"/>
                <w:id w:val="2043023049"/>
                <w:placeholder>
                  <w:docPart w:val="E066D9145743455C8F676AFC4FACD7FC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Email</w:t>
                </w:r>
              </w:sdtContent>
            </w:sdt>
            <w:r w:rsidR="005E0B86">
              <w:t> </w:t>
            </w:r>
          </w:p>
          <w:p w:rsidR="00C307D8" w:rsidRDefault="0023496A" w:rsidP="006C6684">
            <w:sdt>
              <w:sdtPr>
                <w:alias w:val="Enter twitter handle:"/>
                <w:tag w:val="Enter twitter handle:"/>
                <w:id w:val="-444931259"/>
                <w:placeholder>
                  <w:docPart w:val="6BA5F031E37A490D97C89C1EC2978E5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307D8">
                  <w:t>Twitter handle</w:t>
                </w:r>
              </w:sdtContent>
            </w:sdt>
          </w:p>
          <w:p w:rsidR="00C307D8" w:rsidRDefault="0023496A" w:rsidP="00C307D8">
            <w:sdt>
              <w:sdtPr>
                <w:alias w:val="Enter web address:"/>
                <w:tag w:val="Enter web address:"/>
                <w:id w:val="1204521838"/>
                <w:placeholder>
                  <w:docPart w:val="215E92F7525F493198EFBE6BD839D76A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E8D2C7A3B75B488FB5388BADBE0E2C1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200330378205443E916B1C2EC7E0CB0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5E0B86" w:rsidRDefault="0023496A" w:rsidP="006C6684">
            <w:sdt>
              <w:sdtPr>
                <w:alias w:val="Enter telephone:"/>
                <w:tag w:val="Enter telephone:"/>
                <w:id w:val="-864834133"/>
                <w:placeholder>
                  <w:docPart w:val="220798D3C0424BFC86B9BC5913F7378A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D8456D0829BB43A8A2FFF882D92CCE9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23496A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9CDA95D84F664B829B132771B3E3F03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23496A" w:rsidP="006C6684">
            <w:sdt>
              <w:sdtPr>
                <w:alias w:val="Enter web address:"/>
                <w:tag w:val="Enter web address:"/>
                <w:id w:val="-1007672581"/>
                <w:placeholder>
                  <w:docPart w:val="44FD8F8EB8184C2A9428BBFC02EDEB5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  <w:tr w:rsidR="00C307D8" w:rsidTr="00297B2D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2101291898"/>
              <w:placeholder>
                <w:docPart w:val="C06179A866FA4F5DBD83A753F0925F8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E8264C3584E54F9FA94E0A81ED98DE9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5E0B86" w:rsidRDefault="0023496A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C34AA57D251B47A9AD0679204B2C3795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E6A5F3E55EC347BDB46B167CD9E4F01F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23496A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C9BE3A6421A24270AB9347CBC813903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23496A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C291D3C3BC854D1F9276186872E2002A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D59033C017B94F0B983194533714B59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E8245DE3D0174787BF80B772EA01A13C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5E0B86" w:rsidRDefault="0023496A" w:rsidP="006C6684">
            <w:sdt>
              <w:sdtPr>
                <w:alias w:val="Enter telephone:"/>
                <w:tag w:val="Enter telephone:"/>
                <w:id w:val="793564437"/>
                <w:placeholder>
                  <w:docPart w:val="19384A3F38534742AC1FF8217FCD8D26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B1CD5A54240F474698B88C90165278D0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  <w:r w:rsidR="005E0B86">
              <w:t xml:space="preserve"> </w:t>
            </w:r>
          </w:p>
          <w:p w:rsidR="006C6684" w:rsidRDefault="0023496A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C1868199A2CC4EC4A87CDD3B6DE2A1E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23496A" w:rsidP="006C6684">
            <w:sdt>
              <w:sdtPr>
                <w:alias w:val="Enter web address:"/>
                <w:tag w:val="Enter web address:"/>
                <w:id w:val="1600527960"/>
                <w:placeholder>
                  <w:docPart w:val="C227B6321BFA4F5F9691F2BCFBE603BF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  <w:tr w:rsidR="00C307D8" w:rsidTr="00297B2D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65544670"/>
              <w:placeholder>
                <w:docPart w:val="95B6A37C318B4E0D9BEDB47DB7D4BF0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F12153537CFA4B9B9851AAFFCC212621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5E0B86" w:rsidRDefault="0023496A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19AF4C66DEA2442184C04F2CCB8D6D96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591B8759BA6C48A399F7CF21F64F316C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23496A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1A5AF594EC2841EBA378C7381F0EF32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23496A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643D91A9716545F793D00A592D2B9EDE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318315673"/>
              <w:placeholder>
                <w:docPart w:val="7881800A8BC645BD9A6B51495863B47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6316804BBB41452A83EBF42A2EF0B9DA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5E0B86" w:rsidRDefault="0023496A" w:rsidP="006C6684">
            <w:sdt>
              <w:sdtPr>
                <w:alias w:val="Enter telephone:"/>
                <w:tag w:val="Enter telephone:"/>
                <w:id w:val="1348443985"/>
                <w:placeholder>
                  <w:docPart w:val="53B6C6593B6748B887F68A2E126C22B3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46CD82DBA38C406D8B9183A69288BDEE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23496A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866B66B3937B43BF9C69CB5DE3F4DBC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23496A" w:rsidP="006C6684">
            <w:sdt>
              <w:sdtPr>
                <w:alias w:val="Enter web address:"/>
                <w:tag w:val="Enter web address:"/>
                <w:id w:val="1215233449"/>
                <w:placeholder>
                  <w:docPart w:val="FD1931DACB1A400B9047CE2398F13FD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  <w:tr w:rsidR="00C307D8" w:rsidTr="00297B2D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D4DAEE8348444BD2941A49A17DB47D2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4ADB8A11C4734E0391ADDB44E5A23A38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297B2D" w:rsidRDefault="0023496A" w:rsidP="006C6684">
            <w:sdt>
              <w:sdtPr>
                <w:alias w:val="Enter telephone:"/>
                <w:tag w:val="Enter telephone:"/>
                <w:id w:val="-750040580"/>
                <w:placeholder>
                  <w:docPart w:val="5EC1404D19D64878A8B08E1AD15F2C30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0CAAD28B167E4FDB8C5D28986F9418BE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23496A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0CF11BE0D320495981EB3D28B2B6067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23496A" w:rsidP="006C6684">
            <w:sdt>
              <w:sdtPr>
                <w:alias w:val="Enter web address:"/>
                <w:tag w:val="Enter web address:"/>
                <w:id w:val="1728567390"/>
                <w:placeholder>
                  <w:docPart w:val="03091B637BFB4E1B8148539DFF96D993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5B733A6185D74B479100FF5860524658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2F935ACD702B4DF499E1120E457B0951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5E0B86" w:rsidRDefault="0023496A" w:rsidP="006C6684">
            <w:sdt>
              <w:sdtPr>
                <w:alias w:val="Enter telephone:"/>
                <w:tag w:val="Enter telephone:"/>
                <w:id w:val="490833797"/>
                <w:placeholder>
                  <w:docPart w:val="4FC8AC1AA5CB400F89D5DAE5042B0DD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197C5E19B8A7467AB8A7DC4054EE1715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23496A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A0DB8D467A184944A3B01F2B65873FB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23496A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097B37A4AAF3439F8388456E0C79500C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  <w:tr w:rsidR="00C307D8" w:rsidTr="00297B2D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EF00705E4CA34D8A9ED23FB0F23B1F4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9A08B19ADD0C4B0D8AD2C8D1059B680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297B2D" w:rsidRDefault="0023496A" w:rsidP="006C6684">
            <w:sdt>
              <w:sdtPr>
                <w:alias w:val="Enter telephone:"/>
                <w:tag w:val="Enter telephone:"/>
                <w:id w:val="120737717"/>
                <w:placeholder>
                  <w:docPart w:val="13EF7E114DB044F3819CFEDB5328E4DE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6D6BE0E85867473584EB9482E360A563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23496A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C579EA0960A64BA180B39598C9380C0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23496A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E5F4151A495A44939495CC6F16127445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  <w:r w:rsidR="0020511A">
              <w:t xml:space="preserve"> </w:t>
            </w:r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25F53026D5A44E77BD676A8C25A2837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D8198EC2D1A44C0389EC3FE24754F416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297B2D" w:rsidRDefault="0023496A" w:rsidP="006C6684">
            <w:sdt>
              <w:sdtPr>
                <w:alias w:val="Enter telephone:"/>
                <w:tag w:val="Enter telephone:"/>
                <w:id w:val="1045412377"/>
                <w:placeholder>
                  <w:docPart w:val="8C872155443E4A0AA3AA462BB5F80582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24B513D790594482AEFBB61B7646032F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23496A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1F3A0364AFF3400191AD7F0560C8DA5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6C6684" w:rsidP="006C6684">
            <w:r>
              <w:t xml:space="preserve"> </w:t>
            </w:r>
            <w:sdt>
              <w:sdtPr>
                <w:alias w:val="Enter web address:"/>
                <w:tag w:val="Enter web address:"/>
                <w:id w:val="-312409894"/>
                <w:placeholder>
                  <w:docPart w:val="A1DCC76D4910476C935F4D6147DB2183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</w:tbl>
    <w:p w:rsidR="00333B97" w:rsidRDefault="00333B97" w:rsidP="00360D51"/>
    <w:sectPr w:rsidR="00333B97" w:rsidSect="00720B45">
      <w:headerReference w:type="default" r:id="rId11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96A" w:rsidRDefault="0023496A" w:rsidP="0093710A">
      <w:r>
        <w:separator/>
      </w:r>
    </w:p>
  </w:endnote>
  <w:endnote w:type="continuationSeparator" w:id="0">
    <w:p w:rsidR="0023496A" w:rsidRDefault="0023496A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96A" w:rsidRDefault="0023496A" w:rsidP="0093710A">
      <w:r>
        <w:separator/>
      </w:r>
    </w:p>
  </w:footnote>
  <w:footnote w:type="continuationSeparator" w:id="0">
    <w:p w:rsidR="0023496A" w:rsidRDefault="0023496A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684" w:rsidRPr="008C6947" w:rsidRDefault="003F09D5" w:rsidP="008C694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718656" behindDoc="0" locked="0" layoutInCell="1" allowOverlap="1" wp14:anchorId="7F66F1FF" wp14:editId="7E4BB3AD">
              <wp:simplePos x="0" y="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399534" cy="9140400"/>
              <wp:effectExtent l="0" t="0" r="0" b="3810"/>
              <wp:wrapNone/>
              <wp:docPr id="580" name="Group 58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9534" cy="9140400"/>
                        <a:chOff x="0" y="0"/>
                        <a:chExt cx="6399534" cy="9138920"/>
                      </a:xfrm>
                    </wpg:grpSpPr>
                    <wps:wsp>
                      <wps:cNvPr id="599" name="Freeform 11">
                        <a:extLst>
                          <a:ext uri="{FF2B5EF4-FFF2-40B4-BE49-F238E27FC236}">
                            <a16:creationId xmlns:a16="http://schemas.microsoft.com/office/drawing/2014/main" id="{3C668801-EDC6-4D9E-88CA-A61607AAEED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7620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0" name="Freeform 13">
                        <a:extLst>
                          <a:ext uri="{FF2B5EF4-FFF2-40B4-BE49-F238E27FC236}">
                            <a16:creationId xmlns:a16="http://schemas.microsoft.com/office/drawing/2014/main" id="{590E5779-98C6-43E6-9A34-D072B41F3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9800" y="962025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2" name="Freeform 15">
                        <a:extLst>
                          <a:ext uri="{FF2B5EF4-FFF2-40B4-BE49-F238E27FC236}">
                            <a16:creationId xmlns:a16="http://schemas.microsoft.com/office/drawing/2014/main" id="{67A468F9-3395-4121-B1FD-42FC58698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9825" y="11239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7" name="Freeform 6">
                        <a:extLst>
                          <a:ext uri="{FF2B5EF4-FFF2-40B4-BE49-F238E27FC236}">
                            <a16:creationId xmlns:a16="http://schemas.microsoft.com/office/drawing/2014/main" id="{BE44CEDB-C792-43FC-9D34-0A90D8AE4C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544947" y="152400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8" name="Rectangle 8">
                        <a:extLst>
                          <a:ext uri="{FF2B5EF4-FFF2-40B4-BE49-F238E27FC236}">
                            <a16:creationId xmlns:a16="http://schemas.microsoft.com/office/drawing/2014/main" id="{5FC5D80C-015A-4882-9D1E-17131605A1A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5975" y="77152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19725" y="9715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19750" y="1133475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905" y="152400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0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686050" y="260032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209800" y="28003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409825" y="2962275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540505" y="19907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1838325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5975" y="25908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19725" y="2790825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19750" y="29527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905" y="19907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1838325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686050" y="44196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209800" y="46291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409825" y="47815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533525" y="3810000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3657600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5972" y="44196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19725" y="46291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19750" y="47815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270" y="3810000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3657600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686050" y="625792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209800" y="64579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409825" y="6619875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533525" y="56483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5495925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7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9789" y="62484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29250" y="64579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29275" y="66103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905" y="56483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5495925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686050" y="806767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209800" y="8277225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409825" y="8429625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533525" y="74771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7324725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5976" y="806767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6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29250" y="826770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7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29275" y="842010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8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905" y="74771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9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7324725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BDD0FC" id="Group 580" o:spid="_x0000_s1026" style="position:absolute;margin-left:0;margin-top:0;width:503.9pt;height:719.7pt;z-index:251718656;mso-width-percent:1000;mso-position-horizontal:center;mso-position-horizontal-relative:margin;mso-position-vertical:top;mso-position-vertical-relative:margin;mso-width-percent:1000;mso-width-relative:margin;mso-height-relative:margin" coordsize="63995,9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">
              <v:shape id="Freeform 11" o:spid="_x0000_s1027" style="position:absolute;left:26860;top:7620;width:4997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28" style="position:absolute;left:22098;top:9620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29" style="position:absolute;left:24098;top:11239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30" style="position:absolute;left:15449;top:1524;width:16554;height:1955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31" style="position:absolute;width:31959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" fillcolor="#262626 [3204]" stroked="f"/>
              <v:shape id="Freeform 11" o:spid="_x0000_s1032" style="position:absolute;left:58959;top:7715;width:4998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33" style="position:absolute;left:54197;top:9715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34" style="position:absolute;left:56197;top:11334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44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oZdfZAC9+AAAAP//AwBQSwECLQAUAAYACAAAACEA2+H2y+4AAACFAQAAEwAAAAAAAAAAAAAA&#10;AAAAAAAAW0NvbnRlbnRfVHlwZXNdLnhtbFBLAQItABQABgAIAAAAIQBa9CxbvwAAABUBAAALAAAA&#10;AAAAAAAAAAAAAB8BAABfcmVscy8ucmVsc1BLAQItABQABgAIAAAAIQDfJT44wgAAANsAAAAPAAAA&#10;AAAAAAAAAAAAAAcCAABkcnMvZG93bnJldi54bWxQSwUGAAAAAAMAAwC3AAAA9g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35" style="position:absolute;left:47409;top:1524;width:16554;height:1955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36" style="position:absolute;left:32004;width:31959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" fillcolor="#262626 [3204]" stroked="f"/>
              <v:shape id="Freeform 11" o:spid="_x0000_s1037" style="position:absolute;left:26860;top:26003;width:4997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38" style="position:absolute;left:22098;top:28003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39" style="position:absolute;left:24098;top:29622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40" style="position:absolute;left:15405;top:19907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41" style="position:absolute;top:18383;width:31959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" fillcolor="#262626 [3204]" stroked="f"/>
              <v:shape id="Freeform 11" o:spid="_x0000_s1042" style="position:absolute;left:58959;top:25908;width:4998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43" style="position:absolute;left:54197;top:27908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44" style="position:absolute;left:56197;top:29527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45" style="position:absolute;left:47409;top:19907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46" style="position:absolute;left:32004;top:18383;width:31959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" fillcolor="#262626 [3204]" stroked="f"/>
              <v:shape id="Freeform 11" o:spid="_x0000_s1047" style="position:absolute;left:26860;top:44196;width:4997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48" style="position:absolute;left:22098;top:46291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49" style="position:absolute;left:24098;top:47815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50" style="position:absolute;left:15335;top:38100;width:16554;height:1955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51" style="position:absolute;top:36576;width:31959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8bxAAAANs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s3f4/RJ/gFz9AAAA//8DAFBLAQItABQABgAIAAAAIQDb4fbL7gAAAIUBAAATAAAAAAAAAAAA&#10;AAAAAAAAAABbQ29udGVudF9UeXBlc10ueG1sUEsBAi0AFAAGAAgAAAAhAFr0LFu/AAAAFQEAAAsA&#10;AAAAAAAAAAAAAAAAHwEAAF9yZWxzLy5yZWxzUEsBAi0AFAAGAAgAAAAhAPKlfxvEAAAA2wAAAA8A&#10;AAAAAAAAAAAAAAAABwIAAGRycy9kb3ducmV2LnhtbFBLBQYAAAAAAwADALcAAAD4AgAAAAA=&#10;" fillcolor="#262626 [3204]" stroked="f"/>
              <v:shape id="Freeform 11" o:spid="_x0000_s1052" style="position:absolute;left:58959;top:44196;width:4998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53" style="position:absolute;left:54197;top:46291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54" style="position:absolute;left:56197;top:47815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55" style="position:absolute;left:47402;top:38100;width:16555;height:1955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56" style="position:absolute;left:32004;top:36576;width:31959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" fillcolor="#262626 [3204]" stroked="f"/>
              <v:shape id="Freeform 11" o:spid="_x0000_s1057" style="position:absolute;left:26860;top:62579;width:4997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58" style="position:absolute;left:22098;top:64579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59" style="position:absolute;left:24098;top:66198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60" style="position:absolute;left:15335;top:56483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61" style="position:absolute;top:54959;width:31959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" fillcolor="#262626 [3204]" stroked="f"/>
              <v:shape id="Freeform 11" o:spid="_x0000_s1062" style="position:absolute;left:58997;top:62484;width:4998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63" style="position:absolute;left:54292;top:64579;width:4801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64" style="position:absolute;left:56292;top:66103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65" style="position:absolute;left:47409;top:56483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66" style="position:absolute;left:32004;top:54959;width:31959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" fillcolor="#262626 [3204]" stroked="f"/>
              <v:shape id="Freeform 11" o:spid="_x0000_s1067" style="position:absolute;left:26860;top:80676;width:4997;height:10713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68" style="position:absolute;left:22098;top:82772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69" style="position:absolute;left:24098;top:84296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70" style="position:absolute;left:15335;top:74771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71" style="position:absolute;top:73247;width:31959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" fillcolor="#262626 [3204]" stroked="f"/>
              <v:shape id="Freeform 11" o:spid="_x0000_s1072" style="position:absolute;left:58959;top:80676;width:4998;height:10713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73" style="position:absolute;left:54292;top:82677;width:4801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74" style="position:absolute;left:56292;top:84201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75" style="position:absolute;left:47409;top:74771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76" style="position:absolute;left:32004;top:73247;width:31959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" fillcolor="#262626 [3204]" stroked="f"/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81"/>
    <w:rsid w:val="00002E3D"/>
    <w:rsid w:val="0000615F"/>
    <w:rsid w:val="00021FEF"/>
    <w:rsid w:val="0003215B"/>
    <w:rsid w:val="00084B34"/>
    <w:rsid w:val="000A0033"/>
    <w:rsid w:val="000C3826"/>
    <w:rsid w:val="000F355E"/>
    <w:rsid w:val="000F4690"/>
    <w:rsid w:val="00154E2D"/>
    <w:rsid w:val="0020511A"/>
    <w:rsid w:val="0023496A"/>
    <w:rsid w:val="00297B2D"/>
    <w:rsid w:val="002F17FC"/>
    <w:rsid w:val="00333B97"/>
    <w:rsid w:val="00360D51"/>
    <w:rsid w:val="003F09D5"/>
    <w:rsid w:val="003F1705"/>
    <w:rsid w:val="005D0168"/>
    <w:rsid w:val="005E0B86"/>
    <w:rsid w:val="006838E9"/>
    <w:rsid w:val="006C6684"/>
    <w:rsid w:val="006E0AA0"/>
    <w:rsid w:val="00720B45"/>
    <w:rsid w:val="0072404D"/>
    <w:rsid w:val="00747040"/>
    <w:rsid w:val="007B07B7"/>
    <w:rsid w:val="00801F57"/>
    <w:rsid w:val="00841A7B"/>
    <w:rsid w:val="00843B08"/>
    <w:rsid w:val="008937B7"/>
    <w:rsid w:val="008A3E0C"/>
    <w:rsid w:val="008C6947"/>
    <w:rsid w:val="0093710A"/>
    <w:rsid w:val="00947032"/>
    <w:rsid w:val="0096129F"/>
    <w:rsid w:val="009A6BAE"/>
    <w:rsid w:val="009C64C7"/>
    <w:rsid w:val="009D78A3"/>
    <w:rsid w:val="009F2881"/>
    <w:rsid w:val="00A44B39"/>
    <w:rsid w:val="00AF015F"/>
    <w:rsid w:val="00B008EB"/>
    <w:rsid w:val="00B129EC"/>
    <w:rsid w:val="00B42F65"/>
    <w:rsid w:val="00B8793F"/>
    <w:rsid w:val="00C307D8"/>
    <w:rsid w:val="00C515E4"/>
    <w:rsid w:val="00C841A9"/>
    <w:rsid w:val="00C93BDA"/>
    <w:rsid w:val="00CC738E"/>
    <w:rsid w:val="00D154D3"/>
    <w:rsid w:val="00F1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D09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8E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C1C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C1C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297B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262626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262626" w:themeColor="accent1" w:shadow="1" w:frame="1"/>
        <w:left w:val="single" w:sz="2" w:space="10" w:color="262626" w:themeColor="accent1" w:shadow="1" w:frame="1"/>
        <w:bottom w:val="single" w:sz="2" w:space="10" w:color="262626" w:themeColor="accent1" w:shadow="1" w:frame="1"/>
        <w:right w:val="single" w:sz="2" w:space="10" w:color="262626" w:themeColor="accent1" w:shadow="1" w:frame="1"/>
      </w:pBdr>
      <w:ind w:left="1152" w:right="1152"/>
    </w:pPr>
    <w:rPr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650707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1C1C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1C1C1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1C1C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202020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26262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Modern%20ang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EFE9951A2245369139369E1F32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9A24B-1E31-4702-AA3F-2DF63E8B3CB2}"/>
      </w:docPartPr>
      <w:docPartBody>
        <w:p w:rsidR="00000000" w:rsidRDefault="00756094">
          <w:pPr>
            <w:pStyle w:val="9FEFE9951A2245369139369E1F329777"/>
          </w:pPr>
          <w:r>
            <w:t>Your Name</w:t>
          </w:r>
        </w:p>
      </w:docPartBody>
    </w:docPart>
    <w:docPart>
      <w:docPartPr>
        <w:name w:val="CC8E9B5EA64D485B8643E8D5505B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4CCFA-583C-4207-96C9-4ED7FDB06D8E}"/>
      </w:docPartPr>
      <w:docPartBody>
        <w:p w:rsidR="00000000" w:rsidRDefault="00756094">
          <w:pPr>
            <w:pStyle w:val="CC8E9B5EA64D485B8643E8D5505B35C6"/>
          </w:pPr>
          <w:r>
            <w:t>Street Address, City, ST ZIP Code</w:t>
          </w:r>
        </w:p>
      </w:docPartBody>
    </w:docPart>
    <w:docPart>
      <w:docPartPr>
        <w:name w:val="B2F4785CBC414F30B150B2823E460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2F0DB-7D38-46CC-B12C-0658B35F292D}"/>
      </w:docPartPr>
      <w:docPartBody>
        <w:p w:rsidR="00000000" w:rsidRDefault="00756094">
          <w:pPr>
            <w:pStyle w:val="B2F4785CBC414F30B150B2823E4602F4"/>
          </w:pPr>
          <w:r>
            <w:t>Telephone</w:t>
          </w:r>
        </w:p>
      </w:docPartBody>
    </w:docPart>
    <w:docPart>
      <w:docPartPr>
        <w:name w:val="E066D9145743455C8F676AFC4FAC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A38B-6E8B-49E7-AFB4-6613F7C589A0}"/>
      </w:docPartPr>
      <w:docPartBody>
        <w:p w:rsidR="00000000" w:rsidRDefault="00756094">
          <w:pPr>
            <w:pStyle w:val="E066D9145743455C8F676AFC4FACD7FC"/>
          </w:pPr>
          <w:r>
            <w:t>Email</w:t>
          </w:r>
        </w:p>
      </w:docPartBody>
    </w:docPart>
    <w:docPart>
      <w:docPartPr>
        <w:name w:val="6BA5F031E37A490D97C89C1EC2978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79B78-B3FE-4925-A955-ED371F513B09}"/>
      </w:docPartPr>
      <w:docPartBody>
        <w:p w:rsidR="00000000" w:rsidRDefault="00756094">
          <w:pPr>
            <w:pStyle w:val="6BA5F031E37A490D97C89C1EC2978E5D"/>
          </w:pPr>
          <w:r>
            <w:t>Twitter handle</w:t>
          </w:r>
        </w:p>
      </w:docPartBody>
    </w:docPart>
    <w:docPart>
      <w:docPartPr>
        <w:name w:val="215E92F7525F493198EFBE6BD839D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005E1-FEC4-4E3C-82FE-99121F27D33C}"/>
      </w:docPartPr>
      <w:docPartBody>
        <w:p w:rsidR="00000000" w:rsidRDefault="00756094">
          <w:pPr>
            <w:pStyle w:val="215E92F7525F493198EFBE6BD839D76A"/>
          </w:pPr>
          <w:r>
            <w:t>Web address</w:t>
          </w:r>
        </w:p>
      </w:docPartBody>
    </w:docPart>
    <w:docPart>
      <w:docPartPr>
        <w:name w:val="E8D2C7A3B75B488FB5388BADBE0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91D82-1765-4D8A-8C59-B5FEFF65CA26}"/>
      </w:docPartPr>
      <w:docPartBody>
        <w:p w:rsidR="00000000" w:rsidRDefault="00756094">
          <w:pPr>
            <w:pStyle w:val="E8D2C7A3B75B488FB5388BADBE0E2C1D"/>
          </w:pPr>
          <w:r>
            <w:t>Your Name</w:t>
          </w:r>
        </w:p>
      </w:docPartBody>
    </w:docPart>
    <w:docPart>
      <w:docPartPr>
        <w:name w:val="200330378205443E916B1C2EC7E0C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A3393-2390-462D-BD02-5E12DD41F99D}"/>
      </w:docPartPr>
      <w:docPartBody>
        <w:p w:rsidR="00000000" w:rsidRDefault="00756094">
          <w:pPr>
            <w:pStyle w:val="200330378205443E916B1C2EC7E0CB00"/>
          </w:pPr>
          <w:r>
            <w:t>Street Address, City, ST ZIP Code</w:t>
          </w:r>
        </w:p>
      </w:docPartBody>
    </w:docPart>
    <w:docPart>
      <w:docPartPr>
        <w:name w:val="220798D3C0424BFC86B9BC5913F7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17973-1948-47BB-832D-2D2FDE240D69}"/>
      </w:docPartPr>
      <w:docPartBody>
        <w:p w:rsidR="00000000" w:rsidRDefault="00756094">
          <w:pPr>
            <w:pStyle w:val="220798D3C0424BFC86B9BC5913F7378A"/>
          </w:pPr>
          <w:r>
            <w:t>Telephone</w:t>
          </w:r>
        </w:p>
      </w:docPartBody>
    </w:docPart>
    <w:docPart>
      <w:docPartPr>
        <w:name w:val="D8456D0829BB43A8A2FFF882D92CC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492C5-435E-4F08-8663-0B846FB10743}"/>
      </w:docPartPr>
      <w:docPartBody>
        <w:p w:rsidR="00000000" w:rsidRDefault="00756094">
          <w:pPr>
            <w:pStyle w:val="D8456D0829BB43A8A2FFF882D92CCE9D"/>
          </w:pPr>
          <w:r>
            <w:t>Email</w:t>
          </w:r>
        </w:p>
      </w:docPartBody>
    </w:docPart>
    <w:docPart>
      <w:docPartPr>
        <w:name w:val="9CDA95D84F664B829B132771B3E3F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459F2-2B59-4E45-9F09-54BD0E446606}"/>
      </w:docPartPr>
      <w:docPartBody>
        <w:p w:rsidR="00000000" w:rsidRDefault="00756094">
          <w:pPr>
            <w:pStyle w:val="9CDA95D84F664B829B132771B3E3F038"/>
          </w:pPr>
          <w:r>
            <w:t>Twitter handle</w:t>
          </w:r>
        </w:p>
      </w:docPartBody>
    </w:docPart>
    <w:docPart>
      <w:docPartPr>
        <w:name w:val="44FD8F8EB8184C2A9428BBFC02EDE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51EB1-E38B-4E71-B86C-FB909292EDC3}"/>
      </w:docPartPr>
      <w:docPartBody>
        <w:p w:rsidR="00000000" w:rsidRDefault="00756094">
          <w:pPr>
            <w:pStyle w:val="44FD8F8EB8184C2A9428BBFC02EDEB5D"/>
          </w:pPr>
          <w:r>
            <w:t>Web address</w:t>
          </w:r>
        </w:p>
      </w:docPartBody>
    </w:docPart>
    <w:docPart>
      <w:docPartPr>
        <w:name w:val="C06179A866FA4F5DBD83A753F0925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94E88-7EDE-47DF-839C-FCDFADCB4D72}"/>
      </w:docPartPr>
      <w:docPartBody>
        <w:p w:rsidR="00000000" w:rsidRDefault="00756094">
          <w:pPr>
            <w:pStyle w:val="C06179A866FA4F5DBD83A753F0925F8A"/>
          </w:pPr>
          <w:r>
            <w:t>Your Name</w:t>
          </w:r>
        </w:p>
      </w:docPartBody>
    </w:docPart>
    <w:docPart>
      <w:docPartPr>
        <w:name w:val="E8264C3584E54F9FA94E0A81ED98D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74033-696F-4988-81D4-DE3DBE935121}"/>
      </w:docPartPr>
      <w:docPartBody>
        <w:p w:rsidR="00000000" w:rsidRDefault="00756094">
          <w:pPr>
            <w:pStyle w:val="E8264C3584E54F9FA94E0A81ED98DE93"/>
          </w:pPr>
          <w:r>
            <w:t>Street Address, City, ST ZIP Code</w:t>
          </w:r>
        </w:p>
      </w:docPartBody>
    </w:docPart>
    <w:docPart>
      <w:docPartPr>
        <w:name w:val="C34AA57D251B47A9AD0679204B2C3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91CA5-11AF-42A3-BB61-DCD57D9D9A07}"/>
      </w:docPartPr>
      <w:docPartBody>
        <w:p w:rsidR="00000000" w:rsidRDefault="00756094">
          <w:pPr>
            <w:pStyle w:val="C34AA57D251B47A9AD0679204B2C3795"/>
          </w:pPr>
          <w:r>
            <w:t>Telephone</w:t>
          </w:r>
        </w:p>
      </w:docPartBody>
    </w:docPart>
    <w:docPart>
      <w:docPartPr>
        <w:name w:val="E6A5F3E55EC347BDB46B167CD9E4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166EE-7BB6-452D-9001-3E078FFF6483}"/>
      </w:docPartPr>
      <w:docPartBody>
        <w:p w:rsidR="00000000" w:rsidRDefault="00756094">
          <w:pPr>
            <w:pStyle w:val="E6A5F3E55EC347BDB46B167CD9E4F01F"/>
          </w:pPr>
          <w:r>
            <w:t>Email</w:t>
          </w:r>
        </w:p>
      </w:docPartBody>
    </w:docPart>
    <w:docPart>
      <w:docPartPr>
        <w:name w:val="C9BE3A6421A24270AB9347CBC8139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24262-0BA4-49B6-AB30-094F88A136A5}"/>
      </w:docPartPr>
      <w:docPartBody>
        <w:p w:rsidR="00000000" w:rsidRDefault="00756094">
          <w:pPr>
            <w:pStyle w:val="C9BE3A6421A24270AB9347CBC8139032"/>
          </w:pPr>
          <w:r>
            <w:t>Twitter handle</w:t>
          </w:r>
        </w:p>
      </w:docPartBody>
    </w:docPart>
    <w:docPart>
      <w:docPartPr>
        <w:name w:val="C291D3C3BC854D1F9276186872E20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4B66-E436-4A71-B784-8768D6F0F149}"/>
      </w:docPartPr>
      <w:docPartBody>
        <w:p w:rsidR="00000000" w:rsidRDefault="00756094">
          <w:pPr>
            <w:pStyle w:val="C291D3C3BC854D1F9276186872E2002A"/>
          </w:pPr>
          <w:r>
            <w:t>Web address</w:t>
          </w:r>
        </w:p>
      </w:docPartBody>
    </w:docPart>
    <w:docPart>
      <w:docPartPr>
        <w:name w:val="D59033C017B94F0B983194533714B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FE7FD-63EE-4DFD-BE01-02B1501860AF}"/>
      </w:docPartPr>
      <w:docPartBody>
        <w:p w:rsidR="00000000" w:rsidRDefault="00756094">
          <w:pPr>
            <w:pStyle w:val="D59033C017B94F0B983194533714B593"/>
          </w:pPr>
          <w:r>
            <w:t>Your Name</w:t>
          </w:r>
        </w:p>
      </w:docPartBody>
    </w:docPart>
    <w:docPart>
      <w:docPartPr>
        <w:name w:val="E8245DE3D0174787BF80B772EA01A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6669C-B6BE-4E30-BCE6-CE211187CED7}"/>
      </w:docPartPr>
      <w:docPartBody>
        <w:p w:rsidR="00000000" w:rsidRDefault="00756094">
          <w:pPr>
            <w:pStyle w:val="E8245DE3D0174787BF80B772EA01A13C"/>
          </w:pPr>
          <w:r>
            <w:t>Street Address, City, ST ZIP Code</w:t>
          </w:r>
        </w:p>
      </w:docPartBody>
    </w:docPart>
    <w:docPart>
      <w:docPartPr>
        <w:name w:val="19384A3F38534742AC1FF8217FCD8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C2C24-C49A-4F86-B976-F71DCE1B6D05}"/>
      </w:docPartPr>
      <w:docPartBody>
        <w:p w:rsidR="00000000" w:rsidRDefault="00756094">
          <w:pPr>
            <w:pStyle w:val="19384A3F38534742AC1FF8217FCD8D26"/>
          </w:pPr>
          <w:r>
            <w:t>Telephone</w:t>
          </w:r>
        </w:p>
      </w:docPartBody>
    </w:docPart>
    <w:docPart>
      <w:docPartPr>
        <w:name w:val="B1CD5A54240F474698B88C9016527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F868-973F-4DF5-86B4-0D8DA7C156B7}"/>
      </w:docPartPr>
      <w:docPartBody>
        <w:p w:rsidR="00000000" w:rsidRDefault="00756094">
          <w:pPr>
            <w:pStyle w:val="B1CD5A54240F474698B88C90165278D0"/>
          </w:pPr>
          <w:r>
            <w:t>Email</w:t>
          </w:r>
        </w:p>
      </w:docPartBody>
    </w:docPart>
    <w:docPart>
      <w:docPartPr>
        <w:name w:val="C1868199A2CC4EC4A87CDD3B6DE2A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1EDE-2093-4CAE-91B1-24AFBB94226D}"/>
      </w:docPartPr>
      <w:docPartBody>
        <w:p w:rsidR="00000000" w:rsidRDefault="00756094">
          <w:pPr>
            <w:pStyle w:val="C1868199A2CC4EC4A87CDD3B6DE2A1ED"/>
          </w:pPr>
          <w:r>
            <w:t>Twitter handle</w:t>
          </w:r>
        </w:p>
      </w:docPartBody>
    </w:docPart>
    <w:docPart>
      <w:docPartPr>
        <w:name w:val="C227B6321BFA4F5F9691F2BCFBE60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23C7-0296-49A3-A746-A772838B99BC}"/>
      </w:docPartPr>
      <w:docPartBody>
        <w:p w:rsidR="00000000" w:rsidRDefault="00756094">
          <w:pPr>
            <w:pStyle w:val="C227B6321BFA4F5F9691F2BCFBE603BF"/>
          </w:pPr>
          <w:r>
            <w:t>Web address</w:t>
          </w:r>
        </w:p>
      </w:docPartBody>
    </w:docPart>
    <w:docPart>
      <w:docPartPr>
        <w:name w:val="95B6A37C318B4E0D9BEDB47DB7D4B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93148-09D7-49BC-97BF-AAAA02E9F6BE}"/>
      </w:docPartPr>
      <w:docPartBody>
        <w:p w:rsidR="00000000" w:rsidRDefault="00756094">
          <w:pPr>
            <w:pStyle w:val="95B6A37C318B4E0D9BEDB47DB7D4BF0F"/>
          </w:pPr>
          <w:r>
            <w:t>Your Name</w:t>
          </w:r>
        </w:p>
      </w:docPartBody>
    </w:docPart>
    <w:docPart>
      <w:docPartPr>
        <w:name w:val="F12153537CFA4B9B9851AAFFCC212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FC53F-761E-460E-AA1B-EAC2947E254E}"/>
      </w:docPartPr>
      <w:docPartBody>
        <w:p w:rsidR="00000000" w:rsidRDefault="00756094">
          <w:pPr>
            <w:pStyle w:val="F12153537CFA4B9B9851AAFFCC212621"/>
          </w:pPr>
          <w:r>
            <w:t>Street Address, City, ST ZIP Code</w:t>
          </w:r>
        </w:p>
      </w:docPartBody>
    </w:docPart>
    <w:docPart>
      <w:docPartPr>
        <w:name w:val="19AF4C66DEA2442184C04F2CCB8D6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A997F-61FE-41FE-B8BE-62E3572B7507}"/>
      </w:docPartPr>
      <w:docPartBody>
        <w:p w:rsidR="00000000" w:rsidRDefault="00756094">
          <w:pPr>
            <w:pStyle w:val="19AF4C66DEA2442184C04F2CCB8D6D96"/>
          </w:pPr>
          <w:r>
            <w:t>Telephone</w:t>
          </w:r>
        </w:p>
      </w:docPartBody>
    </w:docPart>
    <w:docPart>
      <w:docPartPr>
        <w:name w:val="591B8759BA6C48A399F7CF21F64F3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ED275-8D0A-47E5-BB87-0EBFD1043836}"/>
      </w:docPartPr>
      <w:docPartBody>
        <w:p w:rsidR="00000000" w:rsidRDefault="00756094">
          <w:pPr>
            <w:pStyle w:val="591B8759BA6C48A399F7CF21F64F316C"/>
          </w:pPr>
          <w:r>
            <w:t>Email</w:t>
          </w:r>
        </w:p>
      </w:docPartBody>
    </w:docPart>
    <w:docPart>
      <w:docPartPr>
        <w:name w:val="1A5AF594EC2841EBA378C7381F0EF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BCBCB-127D-4722-819E-C4A961768E56}"/>
      </w:docPartPr>
      <w:docPartBody>
        <w:p w:rsidR="00000000" w:rsidRDefault="00756094">
          <w:pPr>
            <w:pStyle w:val="1A5AF594EC2841EBA378C7381F0EF322"/>
          </w:pPr>
          <w:r>
            <w:t>Twitter handle</w:t>
          </w:r>
        </w:p>
      </w:docPartBody>
    </w:docPart>
    <w:docPart>
      <w:docPartPr>
        <w:name w:val="643D91A9716545F793D00A592D2B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6E824-CB7B-450C-B5BB-3CF005CDD58B}"/>
      </w:docPartPr>
      <w:docPartBody>
        <w:p w:rsidR="00000000" w:rsidRDefault="00756094">
          <w:pPr>
            <w:pStyle w:val="643D91A9716545F793D00A592D2B9EDE"/>
          </w:pPr>
          <w:r>
            <w:t>Web address</w:t>
          </w:r>
        </w:p>
      </w:docPartBody>
    </w:docPart>
    <w:docPart>
      <w:docPartPr>
        <w:name w:val="7881800A8BC645BD9A6B51495863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B6B69-1710-4183-8C06-A8F4501CFA27}"/>
      </w:docPartPr>
      <w:docPartBody>
        <w:p w:rsidR="00000000" w:rsidRDefault="00756094">
          <w:pPr>
            <w:pStyle w:val="7881800A8BC645BD9A6B51495863B47B"/>
          </w:pPr>
          <w:r>
            <w:t>Your Name</w:t>
          </w:r>
        </w:p>
      </w:docPartBody>
    </w:docPart>
    <w:docPart>
      <w:docPartPr>
        <w:name w:val="6316804BBB41452A83EBF42A2EF0B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685B9-DD97-4ADC-B2B0-F5783B42FEA6}"/>
      </w:docPartPr>
      <w:docPartBody>
        <w:p w:rsidR="00000000" w:rsidRDefault="00756094">
          <w:pPr>
            <w:pStyle w:val="6316804BBB41452A83EBF42A2EF0B9DA"/>
          </w:pPr>
          <w:r>
            <w:t>Street Address, City, ST ZIP Code</w:t>
          </w:r>
        </w:p>
      </w:docPartBody>
    </w:docPart>
    <w:docPart>
      <w:docPartPr>
        <w:name w:val="53B6C6593B6748B887F68A2E126C2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948D-69AF-46AA-8CA6-ECBA0021EE96}"/>
      </w:docPartPr>
      <w:docPartBody>
        <w:p w:rsidR="00000000" w:rsidRDefault="00756094">
          <w:pPr>
            <w:pStyle w:val="53B6C6593B6748B887F68A2E126C22B3"/>
          </w:pPr>
          <w:r>
            <w:t>Telephone</w:t>
          </w:r>
        </w:p>
      </w:docPartBody>
    </w:docPart>
    <w:docPart>
      <w:docPartPr>
        <w:name w:val="46CD82DBA38C406D8B9183A69288B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7F82E-C227-4D91-BDEE-CF57A508DBAE}"/>
      </w:docPartPr>
      <w:docPartBody>
        <w:p w:rsidR="00000000" w:rsidRDefault="00756094">
          <w:pPr>
            <w:pStyle w:val="46CD82DBA38C406D8B9183A69288BDEE"/>
          </w:pPr>
          <w:r>
            <w:t>Email</w:t>
          </w:r>
        </w:p>
      </w:docPartBody>
    </w:docPart>
    <w:docPart>
      <w:docPartPr>
        <w:name w:val="866B66B3937B43BF9C69CB5DE3F4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2A908-E26B-4C4E-85D5-BDAD57D11096}"/>
      </w:docPartPr>
      <w:docPartBody>
        <w:p w:rsidR="00000000" w:rsidRDefault="00756094">
          <w:pPr>
            <w:pStyle w:val="866B66B3937B43BF9C69CB5DE3F4DBC8"/>
          </w:pPr>
          <w:r>
            <w:t>Twitter handle</w:t>
          </w:r>
        </w:p>
      </w:docPartBody>
    </w:docPart>
    <w:docPart>
      <w:docPartPr>
        <w:name w:val="FD1931DACB1A400B9047CE2398F13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1FD43-3560-4103-8D01-D1409382574B}"/>
      </w:docPartPr>
      <w:docPartBody>
        <w:p w:rsidR="00000000" w:rsidRDefault="00756094">
          <w:pPr>
            <w:pStyle w:val="FD1931DACB1A400B9047CE2398F13FD8"/>
          </w:pPr>
          <w:r>
            <w:t>Web address</w:t>
          </w:r>
        </w:p>
      </w:docPartBody>
    </w:docPart>
    <w:docPart>
      <w:docPartPr>
        <w:name w:val="D4DAEE8348444BD2941A49A17DB47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88092-4D9F-4178-BB45-4CA476B047EC}"/>
      </w:docPartPr>
      <w:docPartBody>
        <w:p w:rsidR="00000000" w:rsidRDefault="00756094">
          <w:pPr>
            <w:pStyle w:val="D4DAEE8348444BD2941A49A17DB47D22"/>
          </w:pPr>
          <w:r>
            <w:t>Your Name</w:t>
          </w:r>
        </w:p>
      </w:docPartBody>
    </w:docPart>
    <w:docPart>
      <w:docPartPr>
        <w:name w:val="4ADB8A11C4734E0391ADDB44E5A23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1BF43-0597-487C-B44D-45FD602A0726}"/>
      </w:docPartPr>
      <w:docPartBody>
        <w:p w:rsidR="00000000" w:rsidRDefault="00756094">
          <w:pPr>
            <w:pStyle w:val="4ADB8A11C4734E0391ADDB44E5A23A38"/>
          </w:pPr>
          <w:r>
            <w:t>Street Address, City, ST ZIP Code</w:t>
          </w:r>
        </w:p>
      </w:docPartBody>
    </w:docPart>
    <w:docPart>
      <w:docPartPr>
        <w:name w:val="5EC1404D19D64878A8B08E1AD15F2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3037F-0F30-4338-A916-07CB82DE8FBE}"/>
      </w:docPartPr>
      <w:docPartBody>
        <w:p w:rsidR="00000000" w:rsidRDefault="00756094">
          <w:pPr>
            <w:pStyle w:val="5EC1404D19D64878A8B08E1AD15F2C30"/>
          </w:pPr>
          <w:r>
            <w:t>Telephone</w:t>
          </w:r>
        </w:p>
      </w:docPartBody>
    </w:docPart>
    <w:docPart>
      <w:docPartPr>
        <w:name w:val="0CAAD28B167E4FDB8C5D28986F941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1CC87-5987-4B10-A9FD-AF76BD67CD5D}"/>
      </w:docPartPr>
      <w:docPartBody>
        <w:p w:rsidR="00000000" w:rsidRDefault="00756094">
          <w:pPr>
            <w:pStyle w:val="0CAAD28B167E4FDB8C5D28986F9418BE"/>
          </w:pPr>
          <w:r>
            <w:t>Email</w:t>
          </w:r>
        </w:p>
      </w:docPartBody>
    </w:docPart>
    <w:docPart>
      <w:docPartPr>
        <w:name w:val="0CF11BE0D320495981EB3D28B2B60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B2617-BB48-4B84-BFA7-A7D0444565E0}"/>
      </w:docPartPr>
      <w:docPartBody>
        <w:p w:rsidR="00000000" w:rsidRDefault="00756094">
          <w:pPr>
            <w:pStyle w:val="0CF11BE0D320495981EB3D28B2B60679"/>
          </w:pPr>
          <w:r>
            <w:t>Twitter handle</w:t>
          </w:r>
        </w:p>
      </w:docPartBody>
    </w:docPart>
    <w:docPart>
      <w:docPartPr>
        <w:name w:val="03091B637BFB4E1B8148539DFF96D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40795-94EA-4905-ADFF-CAC51254C30D}"/>
      </w:docPartPr>
      <w:docPartBody>
        <w:p w:rsidR="00000000" w:rsidRDefault="00756094">
          <w:pPr>
            <w:pStyle w:val="03091B637BFB4E1B8148539DFF96D993"/>
          </w:pPr>
          <w:r>
            <w:t>Web address</w:t>
          </w:r>
        </w:p>
      </w:docPartBody>
    </w:docPart>
    <w:docPart>
      <w:docPartPr>
        <w:name w:val="5B733A6185D74B479100FF5860524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43C1A-FF30-43BB-BBDC-59B5F44B0663}"/>
      </w:docPartPr>
      <w:docPartBody>
        <w:p w:rsidR="00000000" w:rsidRDefault="00756094">
          <w:pPr>
            <w:pStyle w:val="5B733A6185D74B479100FF5860524658"/>
          </w:pPr>
          <w:r>
            <w:t>Your Name</w:t>
          </w:r>
        </w:p>
      </w:docPartBody>
    </w:docPart>
    <w:docPart>
      <w:docPartPr>
        <w:name w:val="2F935ACD702B4DF499E1120E457B0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47734-7FA2-41FB-BF9C-618BA4FB5309}"/>
      </w:docPartPr>
      <w:docPartBody>
        <w:p w:rsidR="00000000" w:rsidRDefault="00756094">
          <w:pPr>
            <w:pStyle w:val="2F935ACD702B4DF499E1120E457B0951"/>
          </w:pPr>
          <w:r>
            <w:t>Street Address, City, ST ZIP Code</w:t>
          </w:r>
        </w:p>
      </w:docPartBody>
    </w:docPart>
    <w:docPart>
      <w:docPartPr>
        <w:name w:val="4FC8AC1AA5CB400F89D5DAE5042B0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6687E-A4D5-45BC-8306-E9CF2A96D6DC}"/>
      </w:docPartPr>
      <w:docPartBody>
        <w:p w:rsidR="00000000" w:rsidRDefault="00756094">
          <w:pPr>
            <w:pStyle w:val="4FC8AC1AA5CB400F89D5DAE5042B0DD9"/>
          </w:pPr>
          <w:r>
            <w:t>Telephone</w:t>
          </w:r>
        </w:p>
      </w:docPartBody>
    </w:docPart>
    <w:docPart>
      <w:docPartPr>
        <w:name w:val="197C5E19B8A7467AB8A7DC4054EE1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0F09D-E6DA-4DF2-8A81-3A2762C9AE7A}"/>
      </w:docPartPr>
      <w:docPartBody>
        <w:p w:rsidR="00000000" w:rsidRDefault="00756094">
          <w:pPr>
            <w:pStyle w:val="197C5E19B8A7467AB8A7DC4054EE1715"/>
          </w:pPr>
          <w:r>
            <w:t>Email</w:t>
          </w:r>
        </w:p>
      </w:docPartBody>
    </w:docPart>
    <w:docPart>
      <w:docPartPr>
        <w:name w:val="A0DB8D467A184944A3B01F2B6587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D6242-A613-441D-8D14-D0175DA48D47}"/>
      </w:docPartPr>
      <w:docPartBody>
        <w:p w:rsidR="00000000" w:rsidRDefault="00756094">
          <w:pPr>
            <w:pStyle w:val="A0DB8D467A184944A3B01F2B65873FB0"/>
          </w:pPr>
          <w:r>
            <w:t>Twitter handle</w:t>
          </w:r>
        </w:p>
      </w:docPartBody>
    </w:docPart>
    <w:docPart>
      <w:docPartPr>
        <w:name w:val="097B37A4AAF3439F8388456E0C795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DF14D-EE3C-4901-ACA6-90CDC5C944A7}"/>
      </w:docPartPr>
      <w:docPartBody>
        <w:p w:rsidR="00000000" w:rsidRDefault="00756094">
          <w:pPr>
            <w:pStyle w:val="097B37A4AAF3439F8388456E0C79500C"/>
          </w:pPr>
          <w:r>
            <w:t>Web address</w:t>
          </w:r>
        </w:p>
      </w:docPartBody>
    </w:docPart>
    <w:docPart>
      <w:docPartPr>
        <w:name w:val="EF00705E4CA34D8A9ED23FB0F23B1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751A4-C0A1-4CDB-AFF5-793F096F83DA}"/>
      </w:docPartPr>
      <w:docPartBody>
        <w:p w:rsidR="00000000" w:rsidRDefault="00756094">
          <w:pPr>
            <w:pStyle w:val="EF00705E4CA34D8A9ED23FB0F23B1F40"/>
          </w:pPr>
          <w:r>
            <w:t>Your Name</w:t>
          </w:r>
        </w:p>
      </w:docPartBody>
    </w:docPart>
    <w:docPart>
      <w:docPartPr>
        <w:name w:val="9A08B19ADD0C4B0D8AD2C8D1059B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50DF-AC78-4B47-931C-94906BE3A6C4}"/>
      </w:docPartPr>
      <w:docPartBody>
        <w:p w:rsidR="00000000" w:rsidRDefault="00756094">
          <w:pPr>
            <w:pStyle w:val="9A08B19ADD0C4B0D8AD2C8D1059B6803"/>
          </w:pPr>
          <w:r>
            <w:t xml:space="preserve">Street Address, City, </w:t>
          </w:r>
          <w:r>
            <w:t>ST ZIP Code</w:t>
          </w:r>
        </w:p>
      </w:docPartBody>
    </w:docPart>
    <w:docPart>
      <w:docPartPr>
        <w:name w:val="13EF7E114DB044F3819CFEDB5328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57652-EEA3-40E9-BC14-FA0656DC48B7}"/>
      </w:docPartPr>
      <w:docPartBody>
        <w:p w:rsidR="00000000" w:rsidRDefault="00756094">
          <w:pPr>
            <w:pStyle w:val="13EF7E114DB044F3819CFEDB5328E4DE"/>
          </w:pPr>
          <w:r>
            <w:t>Telephone</w:t>
          </w:r>
        </w:p>
      </w:docPartBody>
    </w:docPart>
    <w:docPart>
      <w:docPartPr>
        <w:name w:val="6D6BE0E85867473584EB9482E360A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E6603-91DA-48AE-BCEE-653FE92E66EC}"/>
      </w:docPartPr>
      <w:docPartBody>
        <w:p w:rsidR="00000000" w:rsidRDefault="00756094">
          <w:pPr>
            <w:pStyle w:val="6D6BE0E85867473584EB9482E360A563"/>
          </w:pPr>
          <w:r>
            <w:t>Email</w:t>
          </w:r>
        </w:p>
      </w:docPartBody>
    </w:docPart>
    <w:docPart>
      <w:docPartPr>
        <w:name w:val="C579EA0960A64BA180B39598C9380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51CC4-16E5-48E4-A912-D94C35E81D5B}"/>
      </w:docPartPr>
      <w:docPartBody>
        <w:p w:rsidR="00000000" w:rsidRDefault="00756094">
          <w:pPr>
            <w:pStyle w:val="C579EA0960A64BA180B39598C9380C00"/>
          </w:pPr>
          <w:r>
            <w:t>Twitter handle</w:t>
          </w:r>
        </w:p>
      </w:docPartBody>
    </w:docPart>
    <w:docPart>
      <w:docPartPr>
        <w:name w:val="E5F4151A495A44939495CC6F16127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B4F84-CBCA-44F7-9742-D7C9AD131E99}"/>
      </w:docPartPr>
      <w:docPartBody>
        <w:p w:rsidR="00000000" w:rsidRDefault="00756094">
          <w:pPr>
            <w:pStyle w:val="E5F4151A495A44939495CC6F16127445"/>
          </w:pPr>
          <w:r>
            <w:t>Web address</w:t>
          </w:r>
        </w:p>
      </w:docPartBody>
    </w:docPart>
    <w:docPart>
      <w:docPartPr>
        <w:name w:val="25F53026D5A44E77BD676A8C25A2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63295-B3DD-42CA-85EF-E3C76E92C3C8}"/>
      </w:docPartPr>
      <w:docPartBody>
        <w:p w:rsidR="00000000" w:rsidRDefault="00756094">
          <w:pPr>
            <w:pStyle w:val="25F53026D5A44E77BD676A8C25A2837D"/>
          </w:pPr>
          <w:r>
            <w:t>Your Name</w:t>
          </w:r>
        </w:p>
      </w:docPartBody>
    </w:docPart>
    <w:docPart>
      <w:docPartPr>
        <w:name w:val="D8198EC2D1A44C0389EC3FE24754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C0D7-C172-4576-A42A-5B1E3D9A2FA6}"/>
      </w:docPartPr>
      <w:docPartBody>
        <w:p w:rsidR="00000000" w:rsidRDefault="00756094">
          <w:pPr>
            <w:pStyle w:val="D8198EC2D1A44C0389EC3FE24754F416"/>
          </w:pPr>
          <w:r>
            <w:t>Street Address, City, ST ZIP Code</w:t>
          </w:r>
        </w:p>
      </w:docPartBody>
    </w:docPart>
    <w:docPart>
      <w:docPartPr>
        <w:name w:val="8C872155443E4A0AA3AA462BB5F80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FB6F2-88F1-477E-A2CC-2AEE026FD9FE}"/>
      </w:docPartPr>
      <w:docPartBody>
        <w:p w:rsidR="00000000" w:rsidRDefault="00756094">
          <w:pPr>
            <w:pStyle w:val="8C872155443E4A0AA3AA462BB5F80582"/>
          </w:pPr>
          <w:r>
            <w:t>Telephone</w:t>
          </w:r>
        </w:p>
      </w:docPartBody>
    </w:docPart>
    <w:docPart>
      <w:docPartPr>
        <w:name w:val="24B513D790594482AEFBB61B7646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26C38-87AD-451E-90C4-A4FFC6D633C5}"/>
      </w:docPartPr>
      <w:docPartBody>
        <w:p w:rsidR="00000000" w:rsidRDefault="00756094">
          <w:pPr>
            <w:pStyle w:val="24B513D790594482AEFBB61B7646032F"/>
          </w:pPr>
          <w:r>
            <w:t>Email</w:t>
          </w:r>
        </w:p>
      </w:docPartBody>
    </w:docPart>
    <w:docPart>
      <w:docPartPr>
        <w:name w:val="1F3A0364AFF3400191AD7F0560C8D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2104-CC46-4A7D-A0EB-9AE5FD53483A}"/>
      </w:docPartPr>
      <w:docPartBody>
        <w:p w:rsidR="00000000" w:rsidRDefault="00756094">
          <w:pPr>
            <w:pStyle w:val="1F3A0364AFF3400191AD7F0560C8DA58"/>
          </w:pPr>
          <w:r>
            <w:t>Twitter handle</w:t>
          </w:r>
        </w:p>
      </w:docPartBody>
    </w:docPart>
    <w:docPart>
      <w:docPartPr>
        <w:name w:val="A1DCC76D4910476C935F4D6147DB2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FF57E-A9C7-4A1A-BEDB-989A1B03CB81}"/>
      </w:docPartPr>
      <w:docPartBody>
        <w:p w:rsidR="00000000" w:rsidRDefault="00756094">
          <w:pPr>
            <w:pStyle w:val="A1DCC76D4910476C935F4D6147DB2183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94"/>
    <w:rsid w:val="0075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FE9951A2245369139369E1F329777">
    <w:name w:val="9FEFE9951A2245369139369E1F329777"/>
  </w:style>
  <w:style w:type="paragraph" w:customStyle="1" w:styleId="CC8E9B5EA64D485B8643E8D5505B35C6">
    <w:name w:val="CC8E9B5EA64D485B8643E8D5505B35C6"/>
  </w:style>
  <w:style w:type="paragraph" w:customStyle="1" w:styleId="B2F4785CBC414F30B150B2823E4602F4">
    <w:name w:val="B2F4785CBC414F30B150B2823E4602F4"/>
  </w:style>
  <w:style w:type="paragraph" w:customStyle="1" w:styleId="E066D9145743455C8F676AFC4FACD7FC">
    <w:name w:val="E066D9145743455C8F676AFC4FACD7FC"/>
  </w:style>
  <w:style w:type="paragraph" w:customStyle="1" w:styleId="6BA5F031E37A490D97C89C1EC2978E5D">
    <w:name w:val="6BA5F031E37A490D97C89C1EC2978E5D"/>
  </w:style>
  <w:style w:type="paragraph" w:customStyle="1" w:styleId="215E92F7525F493198EFBE6BD839D76A">
    <w:name w:val="215E92F7525F493198EFBE6BD839D76A"/>
  </w:style>
  <w:style w:type="paragraph" w:customStyle="1" w:styleId="E8D2C7A3B75B488FB5388BADBE0E2C1D">
    <w:name w:val="E8D2C7A3B75B488FB5388BADBE0E2C1D"/>
  </w:style>
  <w:style w:type="paragraph" w:customStyle="1" w:styleId="200330378205443E916B1C2EC7E0CB00">
    <w:name w:val="200330378205443E916B1C2EC7E0CB00"/>
  </w:style>
  <w:style w:type="paragraph" w:customStyle="1" w:styleId="220798D3C0424BFC86B9BC5913F7378A">
    <w:name w:val="220798D3C0424BFC86B9BC5913F7378A"/>
  </w:style>
  <w:style w:type="paragraph" w:customStyle="1" w:styleId="D8456D0829BB43A8A2FFF882D92CCE9D">
    <w:name w:val="D8456D0829BB43A8A2FFF882D92CCE9D"/>
  </w:style>
  <w:style w:type="paragraph" w:customStyle="1" w:styleId="9CDA95D84F664B829B132771B3E3F038">
    <w:name w:val="9CDA95D84F664B829B132771B3E3F038"/>
  </w:style>
  <w:style w:type="paragraph" w:customStyle="1" w:styleId="44FD8F8EB8184C2A9428BBFC02EDEB5D">
    <w:name w:val="44FD8F8EB8184C2A9428BBFC02EDEB5D"/>
  </w:style>
  <w:style w:type="paragraph" w:customStyle="1" w:styleId="C06179A866FA4F5DBD83A753F0925F8A">
    <w:name w:val="C06179A866FA4F5DBD83A753F0925F8A"/>
  </w:style>
  <w:style w:type="paragraph" w:customStyle="1" w:styleId="E8264C3584E54F9FA94E0A81ED98DE93">
    <w:name w:val="E8264C3584E54F9FA94E0A81ED98DE93"/>
  </w:style>
  <w:style w:type="paragraph" w:customStyle="1" w:styleId="C34AA57D251B47A9AD0679204B2C3795">
    <w:name w:val="C34AA57D251B47A9AD0679204B2C3795"/>
  </w:style>
  <w:style w:type="paragraph" w:customStyle="1" w:styleId="E6A5F3E55EC347BDB46B167CD9E4F01F">
    <w:name w:val="E6A5F3E55EC347BDB46B167CD9E4F01F"/>
  </w:style>
  <w:style w:type="paragraph" w:customStyle="1" w:styleId="C9BE3A6421A24270AB9347CBC8139032">
    <w:name w:val="C9BE3A6421A24270AB9347CBC8139032"/>
  </w:style>
  <w:style w:type="paragraph" w:customStyle="1" w:styleId="C291D3C3BC854D1F9276186872E2002A">
    <w:name w:val="C291D3C3BC854D1F9276186872E2002A"/>
  </w:style>
  <w:style w:type="paragraph" w:customStyle="1" w:styleId="D59033C017B94F0B983194533714B593">
    <w:name w:val="D59033C017B94F0B983194533714B593"/>
  </w:style>
  <w:style w:type="paragraph" w:customStyle="1" w:styleId="E8245DE3D0174787BF80B772EA01A13C">
    <w:name w:val="E8245DE3D0174787BF80B772EA01A13C"/>
  </w:style>
  <w:style w:type="paragraph" w:customStyle="1" w:styleId="19384A3F38534742AC1FF8217FCD8D26">
    <w:name w:val="19384A3F38534742AC1FF8217FCD8D26"/>
  </w:style>
  <w:style w:type="paragraph" w:customStyle="1" w:styleId="B1CD5A54240F474698B88C90165278D0">
    <w:name w:val="B1CD5A54240F474698B88C90165278D0"/>
  </w:style>
  <w:style w:type="paragraph" w:customStyle="1" w:styleId="C1868199A2CC4EC4A87CDD3B6DE2A1ED">
    <w:name w:val="C1868199A2CC4EC4A87CDD3B6DE2A1ED"/>
  </w:style>
  <w:style w:type="paragraph" w:customStyle="1" w:styleId="C227B6321BFA4F5F9691F2BCFBE603BF">
    <w:name w:val="C227B6321BFA4F5F9691F2BCFBE603BF"/>
  </w:style>
  <w:style w:type="paragraph" w:customStyle="1" w:styleId="95B6A37C318B4E0D9BEDB47DB7D4BF0F">
    <w:name w:val="95B6A37C318B4E0D9BEDB47DB7D4BF0F"/>
  </w:style>
  <w:style w:type="paragraph" w:customStyle="1" w:styleId="F12153537CFA4B9B9851AAFFCC212621">
    <w:name w:val="F12153537CFA4B9B9851AAFFCC212621"/>
  </w:style>
  <w:style w:type="paragraph" w:customStyle="1" w:styleId="19AF4C66DEA2442184C04F2CCB8D6D96">
    <w:name w:val="19AF4C66DEA2442184C04F2CCB8D6D96"/>
  </w:style>
  <w:style w:type="paragraph" w:customStyle="1" w:styleId="591B8759BA6C48A399F7CF21F64F316C">
    <w:name w:val="591B8759BA6C48A399F7CF21F64F316C"/>
  </w:style>
  <w:style w:type="paragraph" w:customStyle="1" w:styleId="1A5AF594EC2841EBA378C7381F0EF322">
    <w:name w:val="1A5AF594EC2841EBA378C7381F0EF322"/>
  </w:style>
  <w:style w:type="paragraph" w:customStyle="1" w:styleId="643D91A9716545F793D00A592D2B9EDE">
    <w:name w:val="643D91A9716545F793D00A592D2B9EDE"/>
  </w:style>
  <w:style w:type="paragraph" w:customStyle="1" w:styleId="7881800A8BC645BD9A6B51495863B47B">
    <w:name w:val="7881800A8BC645BD9A6B51495863B47B"/>
  </w:style>
  <w:style w:type="paragraph" w:customStyle="1" w:styleId="6316804BBB41452A83EBF42A2EF0B9DA">
    <w:name w:val="6316804BBB41452A83EBF42A2EF0B9DA"/>
  </w:style>
  <w:style w:type="paragraph" w:customStyle="1" w:styleId="53B6C6593B6748B887F68A2E126C22B3">
    <w:name w:val="53B6C6593B6748B887F68A2E126C22B3"/>
  </w:style>
  <w:style w:type="paragraph" w:customStyle="1" w:styleId="46CD82DBA38C406D8B9183A69288BDEE">
    <w:name w:val="46CD82DBA38C406D8B9183A69288BDEE"/>
  </w:style>
  <w:style w:type="paragraph" w:customStyle="1" w:styleId="866B66B3937B43BF9C69CB5DE3F4DBC8">
    <w:name w:val="866B66B3937B43BF9C69CB5DE3F4DBC8"/>
  </w:style>
  <w:style w:type="paragraph" w:customStyle="1" w:styleId="FD1931DACB1A400B9047CE2398F13FD8">
    <w:name w:val="FD1931DACB1A400B9047CE2398F13FD8"/>
  </w:style>
  <w:style w:type="paragraph" w:customStyle="1" w:styleId="D4DAEE8348444BD2941A49A17DB47D22">
    <w:name w:val="D4DAEE8348444BD2941A49A17DB47D22"/>
  </w:style>
  <w:style w:type="paragraph" w:customStyle="1" w:styleId="4ADB8A11C4734E0391ADDB44E5A23A38">
    <w:name w:val="4ADB8A11C4734E0391ADDB44E5A23A38"/>
  </w:style>
  <w:style w:type="paragraph" w:customStyle="1" w:styleId="5EC1404D19D64878A8B08E1AD15F2C30">
    <w:name w:val="5EC1404D19D64878A8B08E1AD15F2C30"/>
  </w:style>
  <w:style w:type="paragraph" w:customStyle="1" w:styleId="0CAAD28B167E4FDB8C5D28986F9418BE">
    <w:name w:val="0CAAD28B167E4FDB8C5D28986F9418BE"/>
  </w:style>
  <w:style w:type="paragraph" w:customStyle="1" w:styleId="0CF11BE0D320495981EB3D28B2B60679">
    <w:name w:val="0CF11BE0D320495981EB3D28B2B60679"/>
  </w:style>
  <w:style w:type="paragraph" w:customStyle="1" w:styleId="03091B637BFB4E1B8148539DFF96D993">
    <w:name w:val="03091B637BFB4E1B8148539DFF96D993"/>
  </w:style>
  <w:style w:type="paragraph" w:customStyle="1" w:styleId="5B733A6185D74B479100FF5860524658">
    <w:name w:val="5B733A6185D74B479100FF5860524658"/>
  </w:style>
  <w:style w:type="paragraph" w:customStyle="1" w:styleId="2F935ACD702B4DF499E1120E457B0951">
    <w:name w:val="2F935ACD702B4DF499E1120E457B0951"/>
  </w:style>
  <w:style w:type="paragraph" w:customStyle="1" w:styleId="4FC8AC1AA5CB400F89D5DAE5042B0DD9">
    <w:name w:val="4FC8AC1AA5CB400F89D5DAE5042B0DD9"/>
  </w:style>
  <w:style w:type="paragraph" w:customStyle="1" w:styleId="197C5E19B8A7467AB8A7DC4054EE1715">
    <w:name w:val="197C5E19B8A7467AB8A7DC4054EE1715"/>
  </w:style>
  <w:style w:type="paragraph" w:customStyle="1" w:styleId="A0DB8D467A184944A3B01F2B65873FB0">
    <w:name w:val="A0DB8D467A184944A3B01F2B65873FB0"/>
  </w:style>
  <w:style w:type="paragraph" w:customStyle="1" w:styleId="097B37A4AAF3439F8388456E0C79500C">
    <w:name w:val="097B37A4AAF3439F8388456E0C79500C"/>
  </w:style>
  <w:style w:type="paragraph" w:customStyle="1" w:styleId="EF00705E4CA34D8A9ED23FB0F23B1F40">
    <w:name w:val="EF00705E4CA34D8A9ED23FB0F23B1F40"/>
  </w:style>
  <w:style w:type="paragraph" w:customStyle="1" w:styleId="9A08B19ADD0C4B0D8AD2C8D1059B6803">
    <w:name w:val="9A08B19ADD0C4B0D8AD2C8D1059B6803"/>
  </w:style>
  <w:style w:type="paragraph" w:customStyle="1" w:styleId="13EF7E114DB044F3819CFEDB5328E4DE">
    <w:name w:val="13EF7E114DB044F3819CFEDB5328E4DE"/>
  </w:style>
  <w:style w:type="paragraph" w:customStyle="1" w:styleId="6D6BE0E85867473584EB9482E360A563">
    <w:name w:val="6D6BE0E85867473584EB9482E360A563"/>
  </w:style>
  <w:style w:type="paragraph" w:customStyle="1" w:styleId="C579EA0960A64BA180B39598C9380C00">
    <w:name w:val="C579EA0960A64BA180B39598C9380C00"/>
  </w:style>
  <w:style w:type="paragraph" w:customStyle="1" w:styleId="E5F4151A495A44939495CC6F16127445">
    <w:name w:val="E5F4151A495A44939495CC6F16127445"/>
  </w:style>
  <w:style w:type="paragraph" w:customStyle="1" w:styleId="25F53026D5A44E77BD676A8C25A2837D">
    <w:name w:val="25F53026D5A44E77BD676A8C25A2837D"/>
  </w:style>
  <w:style w:type="paragraph" w:customStyle="1" w:styleId="D8198EC2D1A44C0389EC3FE24754F416">
    <w:name w:val="D8198EC2D1A44C0389EC3FE24754F416"/>
  </w:style>
  <w:style w:type="paragraph" w:customStyle="1" w:styleId="8C872155443E4A0AA3AA462BB5F80582">
    <w:name w:val="8C872155443E4A0AA3AA462BB5F80582"/>
  </w:style>
  <w:style w:type="paragraph" w:customStyle="1" w:styleId="24B513D790594482AEFBB61B7646032F">
    <w:name w:val="24B513D790594482AEFBB61B7646032F"/>
  </w:style>
  <w:style w:type="paragraph" w:customStyle="1" w:styleId="1F3A0364AFF3400191AD7F0560C8DA58">
    <w:name w:val="1F3A0364AFF3400191AD7F0560C8DA58"/>
  </w:style>
  <w:style w:type="paragraph" w:customStyle="1" w:styleId="A1DCC76D4910476C935F4D6147DB2183">
    <w:name w:val="A1DCC76D4910476C935F4D6147DB2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FED293-1322-45BC-9826-97EFF4E4D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2019F-3D78-4D97-A08E-B4E936F31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F1139C-A81E-40D9-8AF4-537B5ECF3EA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business cards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2021-09-22T04:42:00Z</dcterms:created>
  <dcterms:modified xsi:type="dcterms:W3CDTF">2021-09-22T04:43:00Z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