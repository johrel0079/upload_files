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top w:w="216" w:type="dxa"/>
          <w:left w:w="144" w:type="dxa"/>
          <w:bottom w:w="144" w:type="dxa"/>
          <w:right w:w="144" w:type="dxa"/>
        </w:tblCellMar>
        <w:tblLook w:val="0600" w:firstRow="0" w:lastRow="0" w:firstColumn="0" w:lastColumn="0" w:noHBand="1" w:noVBand="1"/>
        <w:tblDescription w:val="Business card layout for 10 cards per page"/>
      </w:tblPr>
      <w:tblGrid>
        <w:gridCol w:w="5040"/>
        <w:gridCol w:w="5040"/>
      </w:tblGrid>
      <w:tr w:rsidR="00C307D8" w:rsidTr="0000615F">
        <w:trPr>
          <w:trHeight w:hRule="exact" w:val="2736"/>
        </w:trPr>
        <w:tc>
          <w:tcPr>
            <w:tcW w:w="5037" w:type="dxa"/>
          </w:tcPr>
          <w:bookmarkStart w:id="0" w:name="_GoBack"/>
          <w:bookmarkEnd w:id="0"/>
          <w:p w:rsidR="00C307D8" w:rsidRDefault="00933344">
            <w:pPr>
              <w:pStyle w:val="Name"/>
            </w:pPr>
            <w:sdt>
              <w:sdtPr>
                <w:alias w:val="Enter your name:"/>
                <w:tag w:val="Enter your name:"/>
                <w:id w:val="-24102200"/>
                <w:placeholder>
                  <w:docPart w:val="C7AFCE8556F544599EEAA0ADC2FA07AD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C307D8">
                  <w:t>Your Name</w:t>
                </w:r>
              </w:sdtContent>
            </w:sdt>
          </w:p>
          <w:sdt>
            <w:sdtPr>
              <w:alias w:val="Enter address, city, st zip code:"/>
              <w:tag w:val="Enter address, city, st zip code:"/>
              <w:id w:val="-2143104227"/>
              <w:placeholder>
                <w:docPart w:val="BE4866CFAD6E49D5AECDEA401D277534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C307D8" w:rsidRDefault="00C307D8">
                <w:r>
                  <w:t>Street Address, City, ST ZIP Code</w:t>
                </w:r>
              </w:p>
            </w:sdtContent>
          </w:sdt>
          <w:p w:rsidR="00FE69CA" w:rsidRDefault="00933344" w:rsidP="006C6684">
            <w:sdt>
              <w:sdtPr>
                <w:alias w:val="Enter telephone:"/>
                <w:tag w:val="Enter telephone:"/>
                <w:id w:val="770672892"/>
                <w:placeholder>
                  <w:docPart w:val="0FCF11597E1E42949123BACB2382D451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02E3D">
                  <w:t>Telephone</w:t>
                </w:r>
              </w:sdtContent>
            </w:sdt>
            <w:r w:rsidR="00C307D8">
              <w:t> </w:t>
            </w:r>
            <w:r w:rsidR="006C6684">
              <w:t>|</w:t>
            </w:r>
            <w:r w:rsidR="00C307D8">
              <w:t> </w:t>
            </w:r>
            <w:sdt>
              <w:sdtPr>
                <w:alias w:val="Enter email:"/>
                <w:tag w:val="Enter email:"/>
                <w:id w:val="2043023049"/>
                <w:placeholder>
                  <w:docPart w:val="3C4DDE71CCAC4AA88B94F06894357764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C307D8">
                  <w:t>Email</w:t>
                </w:r>
              </w:sdtContent>
            </w:sdt>
            <w:r w:rsidR="006C6684">
              <w:t> </w:t>
            </w:r>
          </w:p>
          <w:p w:rsidR="00C307D8" w:rsidRDefault="00933344" w:rsidP="006C6684">
            <w:sdt>
              <w:sdtPr>
                <w:alias w:val="Enter twitter handle:"/>
                <w:tag w:val="Enter twitter handle:"/>
                <w:id w:val="-444931259"/>
                <w:placeholder>
                  <w:docPart w:val="16D3373ED37641F4A2B688D1FBFA3E3F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C307D8">
                  <w:t>Twitter handle</w:t>
                </w:r>
              </w:sdtContent>
            </w:sdt>
          </w:p>
          <w:p w:rsidR="00C307D8" w:rsidRDefault="00933344" w:rsidP="00C307D8">
            <w:sdt>
              <w:sdtPr>
                <w:alias w:val="Enter web address:"/>
                <w:tag w:val="Enter web address:"/>
                <w:id w:val="1204521838"/>
                <w:placeholder>
                  <w:docPart w:val="0E4168D855394021B8199F2A2F37AED2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307D8">
                  <w:t>Web address</w:t>
                </w:r>
              </w:sdtContent>
            </w:sdt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1045099425"/>
              <w:placeholder>
                <w:docPart w:val="9E082847CBCB444CA648F1E3089FC4C6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C307D8" w:rsidRDefault="00C307D8" w:rsidP="009D78A3">
                <w:pPr>
                  <w:pStyle w:val="Name"/>
                </w:pPr>
                <w:r>
                  <w:t>Your Name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981539878"/>
              <w:placeholder>
                <w:docPart w:val="6505536FBBA54EEDB06509BAC8A58C1F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C307D8" w:rsidRDefault="00C307D8" w:rsidP="009D78A3">
                <w:r>
                  <w:t>Street Address, City, ST ZIP Code</w:t>
                </w:r>
              </w:p>
            </w:sdtContent>
          </w:sdt>
          <w:p w:rsidR="00FE69CA" w:rsidRDefault="00933344" w:rsidP="006C6684">
            <w:sdt>
              <w:sdtPr>
                <w:alias w:val="Enter telephone:"/>
                <w:tag w:val="Enter telephone:"/>
                <w:id w:val="-864834133"/>
                <w:placeholder>
                  <w:docPart w:val="26D1D199C3A24DB88B02A33D8541FB88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Telephone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276645040"/>
                <w:placeholder>
                  <w:docPart w:val="6FD432E865FF49FEAEA63F12F0323875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Email</w:t>
                </w:r>
              </w:sdtContent>
            </w:sdt>
            <w:r w:rsidR="00FE69CA">
              <w:t> </w:t>
            </w:r>
          </w:p>
          <w:p w:rsidR="006C6684" w:rsidRDefault="00933344" w:rsidP="006C6684">
            <w:sdt>
              <w:sdtPr>
                <w:alias w:val="Enter twitter handle:"/>
                <w:tag w:val="Enter twitter handle:"/>
                <w:id w:val="-1090307963"/>
                <w:placeholder>
                  <w:docPart w:val="476EF6AA349849E98669BEB29AEE0659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6C6684">
                  <w:t>Twitter handle</w:t>
                </w:r>
              </w:sdtContent>
            </w:sdt>
          </w:p>
          <w:p w:rsidR="00C307D8" w:rsidRDefault="00933344" w:rsidP="006C6684">
            <w:sdt>
              <w:sdtPr>
                <w:alias w:val="Enter web address:"/>
                <w:tag w:val="Enter web address:"/>
                <w:id w:val="-1007672581"/>
                <w:placeholder>
                  <w:docPart w:val="340BBA9157CA486CB69BC07C8D6DC013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307D8">
                  <w:t>Web address</w:t>
                </w:r>
              </w:sdtContent>
            </w:sdt>
          </w:p>
        </w:tc>
      </w:tr>
      <w:tr w:rsidR="00C307D8" w:rsidTr="0000615F">
        <w:trPr>
          <w:trHeight w:hRule="exact" w:val="2736"/>
        </w:trPr>
        <w:tc>
          <w:tcPr>
            <w:tcW w:w="5037" w:type="dxa"/>
          </w:tcPr>
          <w:sdt>
            <w:sdtPr>
              <w:alias w:val="Enter your name:"/>
              <w:tag w:val="Enter your name:"/>
              <w:id w:val="2101291898"/>
              <w:placeholder>
                <w:docPart w:val="0D6A54AD2F90494695A6164F00863808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C307D8" w:rsidRDefault="00C307D8" w:rsidP="009D78A3">
                <w:pPr>
                  <w:pStyle w:val="Name"/>
                </w:pPr>
                <w:r>
                  <w:t>Your Name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190725833"/>
              <w:placeholder>
                <w:docPart w:val="F48D3FCE47224059905F3707E663E5CD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C307D8" w:rsidRDefault="00C307D8" w:rsidP="009D78A3">
                <w:r>
                  <w:t>Street Address, City, ST ZIP Code</w:t>
                </w:r>
              </w:p>
            </w:sdtContent>
          </w:sdt>
          <w:p w:rsidR="00FE69CA" w:rsidRDefault="00933344" w:rsidP="006C6684">
            <w:sdt>
              <w:sdtPr>
                <w:alias w:val="Enter telephone:"/>
                <w:tag w:val="Enter telephone:"/>
                <w:id w:val="-1521461785"/>
                <w:placeholder>
                  <w:docPart w:val="CDDCEAB93EB1492E815FC489ED38B663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Telephone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653904719"/>
                <w:placeholder>
                  <w:docPart w:val="BC37CF4F08334E2CB0ADCAAF7DB48587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Email</w:t>
                </w:r>
              </w:sdtContent>
            </w:sdt>
            <w:r w:rsidR="006C6684">
              <w:t> </w:t>
            </w:r>
          </w:p>
          <w:p w:rsidR="006C6684" w:rsidRDefault="00933344" w:rsidP="006C6684">
            <w:sdt>
              <w:sdtPr>
                <w:alias w:val="Enter twitter handle:"/>
                <w:tag w:val="Enter twitter handle:"/>
                <w:id w:val="929622685"/>
                <w:placeholder>
                  <w:docPart w:val="F87D4295397547BA94BFF385368FCCA0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6C6684">
                  <w:t>Twitter handle</w:t>
                </w:r>
              </w:sdtContent>
            </w:sdt>
          </w:p>
          <w:p w:rsidR="00C307D8" w:rsidRDefault="00933344" w:rsidP="006C6684">
            <w:sdt>
              <w:sdtPr>
                <w:alias w:val="Enter web address:"/>
                <w:tag w:val="Enter web address:"/>
                <w:id w:val="1872108586"/>
                <w:placeholder>
                  <w:docPart w:val="B9D354600D41445CB234EB7FB94266D0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307D8">
                  <w:t>Web address</w:t>
                </w:r>
              </w:sdtContent>
            </w:sdt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-1277326154"/>
              <w:placeholder>
                <w:docPart w:val="52DBD8BD96CF4FF2AD4140EFA70E44BF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C307D8" w:rsidRDefault="00C307D8" w:rsidP="009D78A3">
                <w:pPr>
                  <w:pStyle w:val="Name"/>
                </w:pPr>
                <w:r>
                  <w:t>Your Name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1995328815"/>
              <w:placeholder>
                <w:docPart w:val="B4F86CFD841E4914A40AC1DE9135062D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C307D8" w:rsidRDefault="00C307D8" w:rsidP="009D78A3">
                <w:r>
                  <w:t>Street Address, City, ST ZIP Code</w:t>
                </w:r>
              </w:p>
            </w:sdtContent>
          </w:sdt>
          <w:p w:rsidR="00FE69CA" w:rsidRDefault="00933344" w:rsidP="006C6684">
            <w:sdt>
              <w:sdtPr>
                <w:alias w:val="Enter telephone:"/>
                <w:tag w:val="Enter telephone:"/>
                <w:id w:val="793564437"/>
                <w:placeholder>
                  <w:docPart w:val="B45DCD34771942F0B0E4D55EE18E213B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Telephone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397594006"/>
                <w:placeholder>
                  <w:docPart w:val="5E9DB22D18EB4CA0A72B6F2AE9E45568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Email</w:t>
                </w:r>
              </w:sdtContent>
            </w:sdt>
            <w:r w:rsidR="006C6684">
              <w:t> </w:t>
            </w:r>
          </w:p>
          <w:p w:rsidR="006C6684" w:rsidRDefault="00933344" w:rsidP="006C6684">
            <w:sdt>
              <w:sdtPr>
                <w:alias w:val="Enter twitter handle:"/>
                <w:tag w:val="Enter twitter handle:"/>
                <w:id w:val="752393857"/>
                <w:placeholder>
                  <w:docPart w:val="65F161D75A1D445689F6F510E09A06E1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6C6684">
                  <w:t>Twitter handle</w:t>
                </w:r>
              </w:sdtContent>
            </w:sdt>
          </w:p>
          <w:p w:rsidR="00C307D8" w:rsidRDefault="00933344" w:rsidP="006C6684">
            <w:sdt>
              <w:sdtPr>
                <w:alias w:val="Enter web address:"/>
                <w:tag w:val="Enter web address:"/>
                <w:id w:val="1600527960"/>
                <w:placeholder>
                  <w:docPart w:val="6B79DF189BBB4A1E8D84C859CDBF8B01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307D8">
                  <w:t>Web address</w:t>
                </w:r>
              </w:sdtContent>
            </w:sdt>
          </w:p>
        </w:tc>
      </w:tr>
      <w:tr w:rsidR="00C307D8" w:rsidTr="0000615F">
        <w:trPr>
          <w:trHeight w:hRule="exact" w:val="2736"/>
        </w:trPr>
        <w:tc>
          <w:tcPr>
            <w:tcW w:w="5037" w:type="dxa"/>
          </w:tcPr>
          <w:sdt>
            <w:sdtPr>
              <w:alias w:val="Enter your name:"/>
              <w:tag w:val="Enter your name:"/>
              <w:id w:val="65544670"/>
              <w:placeholder>
                <w:docPart w:val="DAED4D1E678A47BFB5C76E1E68EF7094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C307D8" w:rsidRDefault="00C307D8" w:rsidP="009D78A3">
                <w:pPr>
                  <w:pStyle w:val="Name"/>
                </w:pPr>
                <w:r>
                  <w:t>Your Name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1894881367"/>
              <w:placeholder>
                <w:docPart w:val="8476BB644E63446D9E46334FCDB21EC0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C307D8" w:rsidRDefault="00C307D8" w:rsidP="009D78A3">
                <w:r>
                  <w:t>Street Address, City, ST ZIP Code</w:t>
                </w:r>
              </w:p>
            </w:sdtContent>
          </w:sdt>
          <w:p w:rsidR="00FE69CA" w:rsidRDefault="00933344" w:rsidP="006C6684">
            <w:sdt>
              <w:sdtPr>
                <w:alias w:val="Enter telephone:"/>
                <w:tag w:val="Enter telephone:"/>
                <w:id w:val="-1492946197"/>
                <w:placeholder>
                  <w:docPart w:val="FA94D44A89AA4D7BBCF3907892956892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Telephone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270632003"/>
                <w:placeholder>
                  <w:docPart w:val="D9950417F8134C9E9D77B04E52E72291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Email</w:t>
                </w:r>
              </w:sdtContent>
            </w:sdt>
            <w:r w:rsidR="006C6684">
              <w:t> </w:t>
            </w:r>
          </w:p>
          <w:p w:rsidR="006C6684" w:rsidRDefault="00933344" w:rsidP="006C6684">
            <w:sdt>
              <w:sdtPr>
                <w:alias w:val="Enter twitter handle:"/>
                <w:tag w:val="Enter twitter handle:"/>
                <w:id w:val="238376960"/>
                <w:placeholder>
                  <w:docPart w:val="B21315D6B1664E50ABDFB8DFAAD39DA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6C6684">
                  <w:t>Twitter handle</w:t>
                </w:r>
              </w:sdtContent>
            </w:sdt>
          </w:p>
          <w:p w:rsidR="00C307D8" w:rsidRDefault="00933344" w:rsidP="006C6684">
            <w:sdt>
              <w:sdtPr>
                <w:alias w:val="Enter web address:"/>
                <w:tag w:val="Enter web address:"/>
                <w:id w:val="-956795793"/>
                <w:placeholder>
                  <w:docPart w:val="442E1B14C318495FBF727097E6991138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307D8">
                  <w:t>Web address</w:t>
                </w:r>
              </w:sdtContent>
            </w:sdt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318315673"/>
              <w:placeholder>
                <w:docPart w:val="B7B158CED96A4E679A8DAECFB53DE7B2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C307D8" w:rsidRDefault="00C307D8" w:rsidP="009D78A3">
                <w:pPr>
                  <w:pStyle w:val="Name"/>
                </w:pPr>
                <w:r>
                  <w:t>Your Name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735594535"/>
              <w:placeholder>
                <w:docPart w:val="A9B00B16043A4D6AA4B5D7234CDA9349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C307D8" w:rsidRDefault="00C307D8" w:rsidP="009D78A3">
                <w:r>
                  <w:t>Street Address, City, ST ZIP Code</w:t>
                </w:r>
              </w:p>
            </w:sdtContent>
          </w:sdt>
          <w:p w:rsidR="00FE69CA" w:rsidRDefault="00933344" w:rsidP="006C6684">
            <w:sdt>
              <w:sdtPr>
                <w:alias w:val="Enter telephone:"/>
                <w:tag w:val="Enter telephone:"/>
                <w:id w:val="1348443985"/>
                <w:placeholder>
                  <w:docPart w:val="72B8E6C5D8D141429E238F3C06DEA5A8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Telephone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922768494"/>
                <w:placeholder>
                  <w:docPart w:val="235BE7AA25C1465DAEAE695B330258E1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Email</w:t>
                </w:r>
              </w:sdtContent>
            </w:sdt>
            <w:r w:rsidR="006C6684">
              <w:t> </w:t>
            </w:r>
          </w:p>
          <w:p w:rsidR="006C6684" w:rsidRDefault="00933344" w:rsidP="006C6684">
            <w:sdt>
              <w:sdtPr>
                <w:alias w:val="Enter twitter handle:"/>
                <w:tag w:val="Enter twitter handle:"/>
                <w:id w:val="1743063469"/>
                <w:placeholder>
                  <w:docPart w:val="2B6D229492D44C498BEABA4D3E3B1F3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6C6684">
                  <w:t>Twitter handle</w:t>
                </w:r>
              </w:sdtContent>
            </w:sdt>
          </w:p>
          <w:p w:rsidR="00C307D8" w:rsidRDefault="00933344" w:rsidP="006C6684">
            <w:sdt>
              <w:sdtPr>
                <w:alias w:val="Enter web address:"/>
                <w:tag w:val="Enter web address:"/>
                <w:id w:val="1215233449"/>
                <w:placeholder>
                  <w:docPart w:val="AC15C7E63C59436D8BACCCD7D29EE7B8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307D8">
                  <w:t>Web address</w:t>
                </w:r>
              </w:sdtContent>
            </w:sdt>
          </w:p>
        </w:tc>
      </w:tr>
      <w:tr w:rsidR="00C307D8" w:rsidTr="0000615F">
        <w:trPr>
          <w:trHeight w:hRule="exact" w:val="2736"/>
        </w:trPr>
        <w:tc>
          <w:tcPr>
            <w:tcW w:w="5037" w:type="dxa"/>
          </w:tcPr>
          <w:sdt>
            <w:sdtPr>
              <w:alias w:val="Enter your name:"/>
              <w:tag w:val="Enter your name:"/>
              <w:id w:val="-1432731558"/>
              <w:placeholder>
                <w:docPart w:val="3942F55304B24329878FF1E62E00AC4F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C307D8" w:rsidRDefault="00C307D8" w:rsidP="009D78A3">
                <w:pPr>
                  <w:pStyle w:val="Name"/>
                </w:pPr>
                <w:r>
                  <w:t>Your Name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309068180"/>
              <w:placeholder>
                <w:docPart w:val="F6BD1DB4B2B64929A255FB08B7FBAC7A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C307D8" w:rsidRDefault="00C307D8" w:rsidP="009D78A3">
                <w:r>
                  <w:t>Street Address, City, ST ZIP Code</w:t>
                </w:r>
              </w:p>
            </w:sdtContent>
          </w:sdt>
          <w:p w:rsidR="00FE69CA" w:rsidRDefault="00933344" w:rsidP="006C6684">
            <w:sdt>
              <w:sdtPr>
                <w:alias w:val="Enter telephone:"/>
                <w:tag w:val="Enter telephone:"/>
                <w:id w:val="-750040580"/>
                <w:placeholder>
                  <w:docPart w:val="F25F22BC85D1492E804E8A40043CC3B1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Telephone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1457330850"/>
                <w:placeholder>
                  <w:docPart w:val="7DFCE997F2C1495DBB2BE645592AF700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Email</w:t>
                </w:r>
              </w:sdtContent>
            </w:sdt>
            <w:r w:rsidR="006C6684">
              <w:t> </w:t>
            </w:r>
          </w:p>
          <w:p w:rsidR="006C6684" w:rsidRDefault="00933344" w:rsidP="006C6684">
            <w:sdt>
              <w:sdtPr>
                <w:alias w:val="Enter twitter handle:"/>
                <w:tag w:val="Enter twitter handle:"/>
                <w:id w:val="1251001756"/>
                <w:placeholder>
                  <w:docPart w:val="D20AF22B191743F482694C864C73FABB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6C6684">
                  <w:t>Twitter handle</w:t>
                </w:r>
              </w:sdtContent>
            </w:sdt>
          </w:p>
          <w:p w:rsidR="00C307D8" w:rsidRDefault="00933344" w:rsidP="006C6684">
            <w:sdt>
              <w:sdtPr>
                <w:alias w:val="Enter web address:"/>
                <w:tag w:val="Enter web address:"/>
                <w:id w:val="1728567390"/>
                <w:placeholder>
                  <w:docPart w:val="EEB274BC51A94D398EEC0D9396A35D67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307D8">
                  <w:t>Web address</w:t>
                </w:r>
              </w:sdtContent>
            </w:sdt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1509091566"/>
              <w:placeholder>
                <w:docPart w:val="DE733860BF9D494ABAD40A1ADDE51402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C307D8" w:rsidRDefault="00C307D8" w:rsidP="009D78A3">
                <w:pPr>
                  <w:pStyle w:val="Name"/>
                </w:pPr>
                <w:r>
                  <w:t>Your Name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861008378"/>
              <w:placeholder>
                <w:docPart w:val="03BE83079F1A4134B3AA980AE1913F00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C307D8" w:rsidRDefault="00C307D8" w:rsidP="009D78A3">
                <w:r>
                  <w:t>Street Address, City, ST ZIP Code</w:t>
                </w:r>
              </w:p>
            </w:sdtContent>
          </w:sdt>
          <w:p w:rsidR="00FE69CA" w:rsidRDefault="00933344" w:rsidP="006C6684">
            <w:sdt>
              <w:sdtPr>
                <w:alias w:val="Enter telephone:"/>
                <w:tag w:val="Enter telephone:"/>
                <w:id w:val="490833797"/>
                <w:placeholder>
                  <w:docPart w:val="369023DD73AF4735A1F06AB6B14831F2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Telephone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1181856576"/>
                <w:placeholder>
                  <w:docPart w:val="4BC9DF9D99034474BA7DB64BA990C1AA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Email</w:t>
                </w:r>
              </w:sdtContent>
            </w:sdt>
            <w:r w:rsidR="006C6684">
              <w:t> </w:t>
            </w:r>
          </w:p>
          <w:p w:rsidR="006C6684" w:rsidRDefault="00933344" w:rsidP="006C6684">
            <w:sdt>
              <w:sdtPr>
                <w:alias w:val="Enter twitter handle:"/>
                <w:tag w:val="Enter twitter handle:"/>
                <w:id w:val="1688321639"/>
                <w:placeholder>
                  <w:docPart w:val="55E246E97672412EA8F955EC5CEA88E8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6C6684">
                  <w:t>Twitter handle</w:t>
                </w:r>
              </w:sdtContent>
            </w:sdt>
          </w:p>
          <w:p w:rsidR="00C307D8" w:rsidRDefault="00933344" w:rsidP="006C6684">
            <w:sdt>
              <w:sdtPr>
                <w:alias w:val="Enter web address:"/>
                <w:tag w:val="Enter web address:"/>
                <w:id w:val="219416865"/>
                <w:placeholder>
                  <w:docPart w:val="5536B8DEF3694C8EA4C093EC6973280B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307D8">
                  <w:t>Web address</w:t>
                </w:r>
              </w:sdtContent>
            </w:sdt>
          </w:p>
        </w:tc>
      </w:tr>
      <w:tr w:rsidR="00C307D8" w:rsidTr="0000615F">
        <w:trPr>
          <w:trHeight w:hRule="exact" w:val="2736"/>
        </w:trPr>
        <w:tc>
          <w:tcPr>
            <w:tcW w:w="5037" w:type="dxa"/>
          </w:tcPr>
          <w:sdt>
            <w:sdtPr>
              <w:alias w:val="Enter your name:"/>
              <w:tag w:val="Enter your name:"/>
              <w:id w:val="-817649445"/>
              <w:placeholder>
                <w:docPart w:val="67CB92C98E734883A30468BF32A74A39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C307D8" w:rsidRDefault="00C307D8" w:rsidP="009D78A3">
                <w:pPr>
                  <w:pStyle w:val="Name"/>
                </w:pPr>
                <w:r>
                  <w:t>Your Name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799652419"/>
              <w:placeholder>
                <w:docPart w:val="A1AFB693F2AB4539871D8CA2D7C14FA5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C307D8" w:rsidRDefault="00C307D8" w:rsidP="009D78A3">
                <w:r>
                  <w:t>Street Address, City, ST ZIP Code</w:t>
                </w:r>
              </w:p>
            </w:sdtContent>
          </w:sdt>
          <w:p w:rsidR="00FE69CA" w:rsidRDefault="00933344" w:rsidP="006C6684">
            <w:sdt>
              <w:sdtPr>
                <w:alias w:val="Enter telephone:"/>
                <w:tag w:val="Enter telephone:"/>
                <w:id w:val="120737717"/>
                <w:placeholder>
                  <w:docPart w:val="3658670EF4DF4346BC9679B014AC483E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Telephone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377295350"/>
                <w:placeholder>
                  <w:docPart w:val="D310DF0277EC4998A34A000B64D524EE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Email</w:t>
                </w:r>
              </w:sdtContent>
            </w:sdt>
            <w:r w:rsidR="006C6684">
              <w:t> </w:t>
            </w:r>
          </w:p>
          <w:p w:rsidR="006C6684" w:rsidRDefault="00933344" w:rsidP="006C6684">
            <w:sdt>
              <w:sdtPr>
                <w:alias w:val="Enter twitter handle:"/>
                <w:tag w:val="Enter twitter handle:"/>
                <w:id w:val="1588810783"/>
                <w:placeholder>
                  <w:docPart w:val="8C56617DFE6A45E19AFD6C04ECA585B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6C6684">
                  <w:t>Twitter handle</w:t>
                </w:r>
              </w:sdtContent>
            </w:sdt>
          </w:p>
          <w:p w:rsidR="00C307D8" w:rsidRDefault="00933344" w:rsidP="006C6684">
            <w:sdt>
              <w:sdtPr>
                <w:alias w:val="Enter web address:"/>
                <w:tag w:val="Enter web address:"/>
                <w:id w:val="-908761331"/>
                <w:placeholder>
                  <w:docPart w:val="17F7CB82CE8A405DA3A9B2CF6507148A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307D8">
                  <w:t>Web address</w:t>
                </w:r>
              </w:sdtContent>
            </w:sdt>
            <w:r w:rsidR="0020511A">
              <w:t xml:space="preserve"> </w:t>
            </w:r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-654685746"/>
              <w:placeholder>
                <w:docPart w:val="53D3C34AE97B401DB7380D150936D1FF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C307D8" w:rsidRDefault="00C307D8" w:rsidP="009D78A3">
                <w:pPr>
                  <w:pStyle w:val="Name"/>
                </w:pPr>
                <w:r>
                  <w:t>Your Name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938683683"/>
              <w:placeholder>
                <w:docPart w:val="AD4ABA52D2B84FC19D7CE03F49D89A10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C307D8" w:rsidRDefault="00C307D8" w:rsidP="009D78A3">
                <w:r>
                  <w:t>Street Address, City, ST ZIP Code</w:t>
                </w:r>
              </w:p>
            </w:sdtContent>
          </w:sdt>
          <w:p w:rsidR="00FE69CA" w:rsidRDefault="00933344" w:rsidP="006C6684">
            <w:sdt>
              <w:sdtPr>
                <w:alias w:val="Enter telephone:"/>
                <w:tag w:val="Enter telephone:"/>
                <w:id w:val="1045412377"/>
                <w:placeholder>
                  <w:docPart w:val="84EB3E61146C40A4A51581C52D8291B2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Telephone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1275783044"/>
                <w:placeholder>
                  <w:docPart w:val="0C5CBCE087694ABF87ACB599CFEED0E1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C6684">
                  <w:t>Email</w:t>
                </w:r>
              </w:sdtContent>
            </w:sdt>
            <w:r w:rsidR="006C6684">
              <w:t> </w:t>
            </w:r>
          </w:p>
          <w:p w:rsidR="006C6684" w:rsidRDefault="00933344" w:rsidP="006C6684">
            <w:sdt>
              <w:sdtPr>
                <w:alias w:val="Enter twitter handle:"/>
                <w:tag w:val="Enter twitter handle:"/>
                <w:id w:val="-1120988040"/>
                <w:placeholder>
                  <w:docPart w:val="03663569AECC4C4F91FD4F60E3550185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6C6684">
                  <w:t>Twitter handle</w:t>
                </w:r>
              </w:sdtContent>
            </w:sdt>
          </w:p>
          <w:p w:rsidR="00C307D8" w:rsidRDefault="00933344" w:rsidP="006C6684">
            <w:sdt>
              <w:sdtPr>
                <w:alias w:val="Enter web address:"/>
                <w:tag w:val="Enter web address:"/>
                <w:id w:val="-312409894"/>
                <w:placeholder>
                  <w:docPart w:val="34E4AA349C4848EBB3A923B3DDBB5629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C307D8">
                  <w:t>Web address</w:t>
                </w:r>
              </w:sdtContent>
            </w:sdt>
          </w:p>
        </w:tc>
      </w:tr>
    </w:tbl>
    <w:p w:rsidR="00333B97" w:rsidRDefault="00333B97" w:rsidP="00360D51"/>
    <w:sectPr w:rsidR="00333B97" w:rsidSect="00720B45">
      <w:headerReference w:type="default" r:id="rId11"/>
      <w:footerReference w:type="default" r:id="rId12"/>
      <w:pgSz w:w="12240" w:h="15840"/>
      <w:pgMar w:top="720" w:right="1080" w:bottom="432" w:left="1080" w:header="39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344" w:rsidRDefault="00933344" w:rsidP="0093710A">
      <w:r>
        <w:separator/>
      </w:r>
    </w:p>
  </w:endnote>
  <w:endnote w:type="continuationSeparator" w:id="0">
    <w:p w:rsidR="00933344" w:rsidRDefault="00933344" w:rsidP="0093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DCD" w:rsidRDefault="00BA4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344" w:rsidRDefault="00933344" w:rsidP="0093710A">
      <w:r>
        <w:separator/>
      </w:r>
    </w:p>
  </w:footnote>
  <w:footnote w:type="continuationSeparator" w:id="0">
    <w:p w:rsidR="00933344" w:rsidRDefault="00933344" w:rsidP="00937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684" w:rsidRDefault="00720B4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7A8AF710" wp14:editId="1C039112">
              <wp:simplePos x="0" y="0"/>
              <wp:positionH relativeFrom="column">
                <wp:posOffset>-381000</wp:posOffset>
              </wp:positionH>
              <wp:positionV relativeFrom="paragraph">
                <wp:posOffset>262255</wp:posOffset>
              </wp:positionV>
              <wp:extent cx="6775460" cy="9108269"/>
              <wp:effectExtent l="0" t="0" r="6350" b="0"/>
              <wp:wrapNone/>
              <wp:docPr id="410" name="Group 410">
                <a:extLst xmlns:a="http://schemas.openxmlformats.org/drawingml/2006/main">
                  <a:ext uri="{C183D7F6-B498-43B3-948B-1728B52AA6E4}">
                    <adec:decorative xmlns="" xmlns:o="urn:schemas-microsoft-com:office:office" xmlns:v="urn:schemas-microsoft-com:vml" xmlns:w10="urn:schemas-microsoft-com:office:word" xmlns:w="http://schemas.openxmlformats.org/wordprocessingml/2006/main" xmlns:adec="http://schemas.microsoft.com/office/drawing/2017/decorative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5460" cy="9108269"/>
                        <a:chOff x="0" y="0"/>
                        <a:chExt cx="6775460" cy="9108269"/>
                      </a:xfrm>
                    </wpg:grpSpPr>
                    <wpg:grpSp>
                      <wpg:cNvPr id="389" name="Group 388">
                        <a:extLst>
                          <a:ext uri="{FF2B5EF4-FFF2-40B4-BE49-F238E27FC236}">
                            <a16:creationId xmlns:a16="http://schemas.microsoft.com/office/drawing/2014/main" id="{3C7ABC49-8CAA-4C8D-BF75-BF50BEF4625E}"/>
                          </a:ext>
                        </a:extLst>
                      </wpg:cNvPr>
                      <wpg:cNvGrpSpPr/>
                      <wpg:grpSpPr>
                        <a:xfrm>
                          <a:off x="0" y="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" name="AutoShape 2">
                          <a:extLst>
                            <a:ext uri="{FF2B5EF4-FFF2-40B4-BE49-F238E27FC236}">
                              <a16:creationId xmlns:a16="http://schemas.microsoft.com/office/drawing/2014/main" id="{68BF9D26-9BE5-425F-B7D5-380E135FD201}"/>
                            </a:ext>
                          </a:extLst>
                        </wps:cNvPr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E913BBEE-7FAC-4F5D-829F-E617C0796DCD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5">
                          <a:extLst>
                            <a:ext uri="{FF2B5EF4-FFF2-40B4-BE49-F238E27FC236}">
                              <a16:creationId xmlns:a16="http://schemas.microsoft.com/office/drawing/2014/main" id="{8E5340C4-52AC-47F5-8B72-0844D190D29D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7">
                          <a:extLst>
                            <a:ext uri="{FF2B5EF4-FFF2-40B4-BE49-F238E27FC236}">
                              <a16:creationId xmlns:a16="http://schemas.microsoft.com/office/drawing/2014/main" id="{68DDF5DC-11C3-4964-ACEE-251760B5709B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8">
                          <a:extLst>
                            <a:ext uri="{FF2B5EF4-FFF2-40B4-BE49-F238E27FC236}">
                              <a16:creationId xmlns:a16="http://schemas.microsoft.com/office/drawing/2014/main" id="{1C16D4BF-9685-4C43-BBF4-BEEB8132CB4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 8">
                          <a:extLst>
                            <a:ext uri="{FF2B5EF4-FFF2-40B4-BE49-F238E27FC236}">
                              <a16:creationId xmlns:a16="http://schemas.microsoft.com/office/drawing/2014/main" id="{538CD521-606B-4DCA-BF60-C6250CA6DDA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8">
                          <a:extLst>
                            <a:ext uri="{FF2B5EF4-FFF2-40B4-BE49-F238E27FC236}">
                              <a16:creationId xmlns:a16="http://schemas.microsoft.com/office/drawing/2014/main" id="{E32C0932-73D8-468D-80FC-C0288B493360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65" name="Group 388">
                        <a:extLst/>
                      </wpg:cNvPr>
                      <wpg:cNvGrpSpPr/>
                      <wpg:grpSpPr>
                        <a:xfrm>
                          <a:off x="3200400" y="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66" name="AutoShape 2">
                          <a:extLst/>
                        </wps:cNvPr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Rectangle 67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9" name="Freeform 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0" name="Freeform 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1" name="Freeform 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2" name="Freeform 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73" name="Group 388">
                        <a:extLst/>
                      </wpg:cNvPr>
                      <wpg:cNvGrpSpPr/>
                      <wpg:grpSpPr>
                        <a:xfrm>
                          <a:off x="0" y="18288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74" name="AutoShape 2">
                          <a:extLst/>
                        </wps:cNvPr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5" name="Rectangle 75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6" name="Freeform 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7" name="Freeform 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8" name="Freeform 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9" name="Freeform 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0" name="Freeform 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81" name="Group 388">
                        <a:extLst/>
                      </wpg:cNvPr>
                      <wpg:cNvGrpSpPr/>
                      <wpg:grpSpPr>
                        <a:xfrm>
                          <a:off x="3200400" y="18288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88" name="AutoShape 2">
                          <a:extLst/>
                        </wps:cNvPr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9" name="Rectangle 289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0" name="Freeform 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1" name="Freeform 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2" name="Freeform 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3" name="Freeform 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4" name="Freeform 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295" name="Group 388">
                        <a:extLst/>
                      </wpg:cNvPr>
                      <wpg:cNvGrpSpPr/>
                      <wpg:grpSpPr>
                        <a:xfrm>
                          <a:off x="0" y="36576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96" name="AutoShape 2">
                          <a:extLst/>
                        </wps:cNvPr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9" name="Rectangle 299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0" name="Freeform 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1" name="Freeform 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2" name="Freeform 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3" name="Freeform 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4" name="Freeform 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05" name="Group 388">
                        <a:extLst/>
                      </wpg:cNvPr>
                      <wpg:cNvGrpSpPr/>
                      <wpg:grpSpPr>
                        <a:xfrm>
                          <a:off x="3200400" y="36576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06" name="AutoShape 2">
                          <a:extLst/>
                        </wps:cNvPr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7" name="Rectangle 307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8" name="Freeform 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9" name="Freeform 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0" name="Freeform 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1" name="Freeform 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2" name="Freeform 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13" name="Group 388">
                        <a:extLst/>
                      </wpg:cNvPr>
                      <wpg:cNvGrpSpPr/>
                      <wpg:grpSpPr>
                        <a:xfrm>
                          <a:off x="9525" y="54864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14" name="AutoShape 2">
                          <a:extLst/>
                        </wps:cNvPr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5" name="Rectangle 315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6" name="Freeform 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7" name="Freeform 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8" name="Freeform 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9" name="Freeform 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4" name="Freeform 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85" name="Group 388">
                        <a:extLst/>
                      </wpg:cNvPr>
                      <wpg:cNvGrpSpPr/>
                      <wpg:grpSpPr>
                        <a:xfrm>
                          <a:off x="3200400" y="54864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86" name="AutoShape 2">
                          <a:extLst/>
                        </wps:cNvPr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7" name="Rectangle 387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8" name="Freeform 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0" name="Freeform 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1" name="Freeform 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2" name="Freeform 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3" name="Freeform 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94" name="Group 388">
                        <a:extLst/>
                      </wpg:cNvPr>
                      <wpg:cNvGrpSpPr/>
                      <wpg:grpSpPr>
                        <a:xfrm>
                          <a:off x="0" y="7305675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95" name="AutoShape 2">
                          <a:extLst/>
                        </wps:cNvPr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6" name="Rectangle 396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7" name="Freeform 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8" name="Freeform 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9" name="Freeform 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0" name="Freeform 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1" name="Freeform 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02" name="Group 388">
                        <a:extLst/>
                      </wpg:cNvPr>
                      <wpg:cNvGrpSpPr/>
                      <wpg:grpSpPr>
                        <a:xfrm>
                          <a:off x="3200400" y="73152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403" name="AutoShape 2">
                          <a:extLst/>
                        </wps:cNvPr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4" name="Rectangle 404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5" name="Freeform 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6" name="Freeform 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7" name="Freeform 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8" name="Freeform 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9" name="Freeform 8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95252FB" id="Group 410" o:spid="_x0000_s1026" style="position:absolute;margin-left:-30pt;margin-top:20.65pt;width:533.5pt;height:717.2pt;z-index:251677696" coordsize="67754,91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">
              <v:group id="Group 388" o:spid="_x0000_s1027" style="position:absolute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<v:rect id="AutoShape 2" o:spid="_x0000_s1028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rect id="Rectangle 3" o:spid="_x0000_s1029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<v:shape id="Freeform 5" o:spid="_x0000_s1030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31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32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33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34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35" style="position:absolute;left:32004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<v:rect id="AutoShape 2" o:spid="_x0000_s1036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" filled="f" stroked="f">
                  <o:lock v:ext="edit" aspectratio="t" text="t"/>
                </v:rect>
                <v:rect id="Rectangle 67" o:spid="_x0000_s1037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" filled="f" stroked="f"/>
                <v:shape id="Freeform 5" o:spid="_x0000_s1038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39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40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41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42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43" style="position:absolute;top:18288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<v:rect id="AutoShape 2" o:spid="_x0000_s1044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BS8xAAAANsAAAAPAAAAZHJzL2Rvd25yZXYueG1sRI9Ba8JA&#10;FITvBf/D8gQvohulVE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K3oFLzEAAAA2wAAAA8A&#10;AAAAAAAAAAAAAAAABwIAAGRycy9kb3ducmV2LnhtbFBLBQYAAAAAAwADALcAAAD4AgAAAAA=&#10;" filled="f" stroked="f">
                  <o:lock v:ext="edit" aspectratio="t" text="t"/>
                </v:rect>
                <v:rect id="Rectangle 75" o:spid="_x0000_s1045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LEnxAAAANsAAAAPAAAAZHJzL2Rvd25yZXYueG1sRI9Ba8JA&#10;FITvBf/D8gQvohuFVk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MKksSfEAAAA2wAAAA8A&#10;AAAAAAAAAAAAAAAABwIAAGRycy9kb3ducmV2LnhtbFBLBQYAAAAAAwADALcAAAD4AgAAAAA=&#10;" filled="f" stroked="f"/>
                <v:shape id="Freeform 5" o:spid="_x0000_s1046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47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48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49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50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51" style="position:absolute;left:32004;top:18288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AutoShape 2" o:spid="_x0000_s1052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" filled="f" stroked="f">
                  <o:lock v:ext="edit" aspectratio="t" text="t"/>
                </v:rect>
                <v:rect id="Rectangle 289" o:spid="_x0000_s1053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  <v:shape id="Freeform 5" o:spid="_x0000_s1054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55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56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57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58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59" style="position:absolute;top:36576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<v:rect id="AutoShape 2" o:spid="_x0000_s1060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" filled="f" stroked="f">
                  <o:lock v:ext="edit" aspectratio="t" text="t"/>
                </v:rect>
                <v:rect id="Rectangle 299" o:spid="_x0000_s1061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" filled="f" stroked="f"/>
                <v:shape id="Freeform 5" o:spid="_x0000_s1062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63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64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65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66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67" style="position:absolute;left:32004;top:36576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<v:rect id="AutoShape 2" o:spid="_x0000_s1068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8gcxQAAANw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" filled="f" stroked="f">
                  <o:lock v:ext="edit" aspectratio="t" text="t"/>
                </v:rect>
                <v:rect id="Rectangle 307" o:spid="_x0000_s1069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" filled="f" stroked="f"/>
                <v:shape id="Freeform 5" o:spid="_x0000_s1070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71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72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73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74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75" style="position:absolute;left:95;top:54864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<v:rect id="AutoShape 2" o:spid="_x0000_s1076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" filled="f" stroked="f">
                  <o:lock v:ext="edit" aspectratio="t" text="t"/>
                </v:rect>
                <v:rect id="Rectangle 315" o:spid="_x0000_s1077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" filled="f" stroked="f"/>
                <v:shape id="Freeform 5" o:spid="_x0000_s1078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79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80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81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82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83" style="position:absolute;left:32004;top:54864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<v:rect id="AutoShape 2" o:spid="_x0000_s1084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" filled="f" stroked="f">
                  <o:lock v:ext="edit" aspectratio="t" text="t"/>
                </v:rect>
                <v:rect id="Rectangle 387" o:spid="_x0000_s1085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" filled="f" stroked="f"/>
                <v:shape id="Freeform 5" o:spid="_x0000_s1086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87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88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89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90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91" style="position:absolute;top:73056;width:35750;height:17931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<v:rect id="AutoShape 2" o:spid="_x0000_s1092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" filled="f" stroked="f">
                  <o:lock v:ext="edit" aspectratio="t" text="t"/>
                </v:rect>
                <v:rect id="Rectangle 396" o:spid="_x0000_s1093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" filled="f" stroked="f"/>
                <v:shape id="Freeform 5" o:spid="_x0000_s1094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95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96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97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98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99" style="position:absolute;left:32004;top:73152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<v:rect id="AutoShape 2" o:spid="_x0000_s1100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" filled="f" stroked="f">
                  <o:lock v:ext="edit" aspectratio="t" text="t"/>
                </v:rect>
                <v:rect id="Rectangle 404" o:spid="_x0000_s1101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" filled="f" stroked="f"/>
                <v:shape id="Freeform 5" o:spid="_x0000_s1102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103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104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105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106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D875F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AA8C1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922AF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AA07F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2C50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DA24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9A265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441D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300F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7C2B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47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C5"/>
    <w:rsid w:val="00002E3D"/>
    <w:rsid w:val="0000615F"/>
    <w:rsid w:val="00021FEF"/>
    <w:rsid w:val="0003215B"/>
    <w:rsid w:val="00087BC5"/>
    <w:rsid w:val="000C3826"/>
    <w:rsid w:val="000F355E"/>
    <w:rsid w:val="000F4690"/>
    <w:rsid w:val="00154E2D"/>
    <w:rsid w:val="0020511A"/>
    <w:rsid w:val="00333B97"/>
    <w:rsid w:val="00360D51"/>
    <w:rsid w:val="003F09D5"/>
    <w:rsid w:val="003F1705"/>
    <w:rsid w:val="0054730D"/>
    <w:rsid w:val="005F3B06"/>
    <w:rsid w:val="006444BE"/>
    <w:rsid w:val="006C6684"/>
    <w:rsid w:val="006E0AA0"/>
    <w:rsid w:val="00720B45"/>
    <w:rsid w:val="0072404D"/>
    <w:rsid w:val="00747040"/>
    <w:rsid w:val="007B07B7"/>
    <w:rsid w:val="00801F57"/>
    <w:rsid w:val="00841A7B"/>
    <w:rsid w:val="00843B08"/>
    <w:rsid w:val="008A3E0C"/>
    <w:rsid w:val="008C6947"/>
    <w:rsid w:val="00933344"/>
    <w:rsid w:val="0093710A"/>
    <w:rsid w:val="00947032"/>
    <w:rsid w:val="0096129F"/>
    <w:rsid w:val="009A6BAE"/>
    <w:rsid w:val="009B2209"/>
    <w:rsid w:val="009D78A3"/>
    <w:rsid w:val="00A0584F"/>
    <w:rsid w:val="00A44B39"/>
    <w:rsid w:val="00AF015F"/>
    <w:rsid w:val="00B008EB"/>
    <w:rsid w:val="00B129EC"/>
    <w:rsid w:val="00B33D21"/>
    <w:rsid w:val="00B42F65"/>
    <w:rsid w:val="00BA4DCD"/>
    <w:rsid w:val="00BB415F"/>
    <w:rsid w:val="00C307D8"/>
    <w:rsid w:val="00C515E4"/>
    <w:rsid w:val="00D154D3"/>
    <w:rsid w:val="00D30004"/>
    <w:rsid w:val="00F16789"/>
    <w:rsid w:val="00FE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D0905"/>
  <w15:chartTrackingRefBased/>
  <w15:docId w15:val="{8FC38524-38E1-4A6F-A743-F8AFD632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C3644" w:themeColor="text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004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333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95B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333B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95B51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B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3780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B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B51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B9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B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B9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78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B9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780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B9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B9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1"/>
    <w:qFormat/>
    <w:rsid w:val="0000615F"/>
    <w:rPr>
      <w:rFonts w:asciiTheme="majorHAnsi" w:eastAsiaTheme="majorEastAsia" w:hAnsiTheme="majorHAnsi" w:cstheme="majorBidi"/>
      <w:b/>
      <w:caps/>
      <w:color w:val="044F44" w:themeColor="accent5"/>
      <w:sz w:val="32"/>
      <w:szCs w:val="32"/>
    </w:rPr>
  </w:style>
  <w:style w:type="character" w:styleId="Strong">
    <w:name w:val="Strong"/>
    <w:basedOn w:val="DefaultParagraphFont"/>
    <w:uiPriority w:val="1"/>
    <w:semiHidden/>
    <w:rPr>
      <w:b w:val="0"/>
      <w:bCs w:val="0"/>
      <w:color w:val="C3EA1F" w:themeColor="accen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33B97"/>
  </w:style>
  <w:style w:type="paragraph" w:styleId="BlockText">
    <w:name w:val="Block Text"/>
    <w:basedOn w:val="Normal"/>
    <w:uiPriority w:val="99"/>
    <w:semiHidden/>
    <w:unhideWhenUsed/>
    <w:rsid w:val="00333B97"/>
    <w:pPr>
      <w:pBdr>
        <w:top w:val="single" w:sz="2" w:space="10" w:color="C3EA1F" w:themeColor="accent1" w:shadow="1" w:frame="1"/>
        <w:left w:val="single" w:sz="2" w:space="10" w:color="C3EA1F" w:themeColor="accent1" w:shadow="1" w:frame="1"/>
        <w:bottom w:val="single" w:sz="2" w:space="10" w:color="C3EA1F" w:themeColor="accent1" w:shadow="1" w:frame="1"/>
        <w:right w:val="single" w:sz="2" w:space="10" w:color="C3EA1F" w:themeColor="accent1" w:shadow="1" w:frame="1"/>
      </w:pBdr>
      <w:ind w:left="1152" w:right="1152"/>
    </w:pPr>
    <w:rPr>
      <w:i/>
      <w:iCs/>
      <w:color w:val="C3EA1F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B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B97"/>
  </w:style>
  <w:style w:type="paragraph" w:styleId="BodyText2">
    <w:name w:val="Body Text 2"/>
    <w:basedOn w:val="Normal"/>
    <w:link w:val="BodyText2Char"/>
    <w:uiPriority w:val="99"/>
    <w:semiHidden/>
    <w:unhideWhenUsed/>
    <w:rsid w:val="00333B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B97"/>
  </w:style>
  <w:style w:type="paragraph" w:styleId="BodyText3">
    <w:name w:val="Body Text 3"/>
    <w:basedOn w:val="Normal"/>
    <w:link w:val="BodyText3Char"/>
    <w:uiPriority w:val="99"/>
    <w:semiHidden/>
    <w:unhideWhenUsed/>
    <w:rsid w:val="00333B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B9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B9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B9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B9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B9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B9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B9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B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B9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33B9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3B97"/>
    <w:pPr>
      <w:spacing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B9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B97"/>
  </w:style>
  <w:style w:type="table" w:styleId="ColorfulGrid">
    <w:name w:val="Colorful Grid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</w:rPr>
      <w:tblPr/>
      <w:tcPr>
        <w:shd w:val="clear" w:color="auto" w:fill="E7F6A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6A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</w:rPr>
      <w:tblPr/>
      <w:tcPr>
        <w:shd w:val="clear" w:color="auto" w:fill="E0FA8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FA8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</w:rPr>
      <w:tblPr/>
      <w:tcPr>
        <w:shd w:val="clear" w:color="auto" w:fill="86F3E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F3E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</w:rPr>
      <w:tblPr/>
      <w:tcPr>
        <w:shd w:val="clear" w:color="auto" w:fill="95F2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F2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</w:rPr>
      <w:tblPr/>
      <w:tcPr>
        <w:shd w:val="clear" w:color="auto" w:fill="5CF6D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F6D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</w:rPr>
      <w:tblPr/>
      <w:tcPr>
        <w:shd w:val="clear" w:color="auto" w:fill="9EACC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ACC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9FD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7FEE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1FC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9982" w:themeFill="accent4" w:themeFillShade="CC"/>
      </w:tcPr>
    </w:tblStylePr>
    <w:tblStylePr w:type="lastRow">
      <w:rPr>
        <w:b/>
        <w:bCs/>
        <w:color w:val="1299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5FC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8371" w:themeFill="accent3" w:themeFillShade="CC"/>
      </w:tcPr>
    </w:tblStylePr>
    <w:tblStylePr w:type="lastRow">
      <w:rPr>
        <w:b/>
        <w:bCs/>
        <w:color w:val="0C83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D7FD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2B36" w:themeFill="accent6" w:themeFillShade="CC"/>
      </w:tcPr>
    </w:tblStylePr>
    <w:tblStylePr w:type="lastRow">
      <w:rPr>
        <w:b/>
        <w:bCs/>
        <w:color w:val="232B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7E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33F36" w:themeFill="accent5" w:themeFillShade="CC"/>
      </w:tcPr>
    </w:tblStylePr>
    <w:tblStylePr w:type="lastRow">
      <w:rPr>
        <w:b/>
        <w:bCs/>
        <w:color w:val="033F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D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91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910D" w:themeColor="accent1" w:themeShade="99"/>
          <w:insideV w:val="nil"/>
        </w:tcBorders>
        <w:shd w:val="clear" w:color="auto" w:fill="7891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10D" w:themeFill="accent1" w:themeFillShade="99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1F48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EE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79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7904" w:themeColor="accent2" w:themeShade="99"/>
          <w:insideV w:val="nil"/>
        </w:tcBorders>
        <w:shd w:val="clear" w:color="auto" w:fill="5D79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904" w:themeFill="accent2" w:themeFillShade="99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D8F96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17C0A3" w:themeColor="accent4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C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62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6255" w:themeColor="accent3" w:themeShade="99"/>
          <w:insideV w:val="nil"/>
        </w:tcBorders>
        <w:shd w:val="clear" w:color="auto" w:fill="0962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6255" w:themeFill="accent3" w:themeFillShade="99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10A48E" w:themeColor="accent3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C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736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7361" w:themeColor="accent4" w:themeShade="99"/>
          <w:insideV w:val="nil"/>
        </w:tcBorders>
        <w:shd w:val="clear" w:color="auto" w:fill="0D736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7361" w:themeFill="accent4" w:themeFillShade="99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7BEF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2C3644" w:themeColor="accent6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D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22F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2F28" w:themeColor="accent5" w:themeShade="99"/>
          <w:insideV w:val="nil"/>
        </w:tcBorders>
        <w:shd w:val="clear" w:color="auto" w:fill="022F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2F28" w:themeFill="accent5" w:themeFillShade="99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34F4D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044F44" w:themeColor="accent5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20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2028" w:themeColor="accent6" w:themeShade="99"/>
          <w:insideV w:val="nil"/>
        </w:tcBorders>
        <w:shd w:val="clear" w:color="auto" w:fill="1A20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2028" w:themeFill="accent6" w:themeFillShade="99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8698B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33B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B9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B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B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B9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8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B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40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4970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51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7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F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F7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27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3B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A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8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B97"/>
  </w:style>
  <w:style w:type="character" w:customStyle="1" w:styleId="DateChar">
    <w:name w:val="Date Char"/>
    <w:basedOn w:val="DefaultParagraphFont"/>
    <w:link w:val="Date"/>
    <w:uiPriority w:val="99"/>
    <w:semiHidden/>
    <w:rsid w:val="00333B97"/>
  </w:style>
  <w:style w:type="paragraph" w:styleId="DocumentMap">
    <w:name w:val="Document Map"/>
    <w:basedOn w:val="Normal"/>
    <w:link w:val="DocumentMapChar"/>
    <w:uiPriority w:val="99"/>
    <w:semiHidden/>
    <w:unhideWhenUsed/>
    <w:rsid w:val="00333B9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B9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B9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B97"/>
  </w:style>
  <w:style w:type="character" w:styleId="Emphasis">
    <w:name w:val="Emphasis"/>
    <w:basedOn w:val="DefaultParagraphFont"/>
    <w:uiPriority w:val="20"/>
    <w:semiHidden/>
    <w:unhideWhenUsed/>
    <w:qFormat/>
    <w:rsid w:val="00333B9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3B9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B9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B9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B97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333B97"/>
    <w:rPr>
      <w:color w:val="FF0000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720B45"/>
    <w:rPr>
      <w:color w:val="auto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20B45"/>
    <w:rPr>
      <w:color w:val="auto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B9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B97"/>
    <w:rPr>
      <w:szCs w:val="20"/>
    </w:rPr>
  </w:style>
  <w:style w:type="table" w:styleId="GridTable1Light">
    <w:name w:val="Grid Table 1 Light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E7F6A5" w:themeColor="accent1" w:themeTint="66"/>
        <w:left w:val="single" w:sz="4" w:space="0" w:color="E7F6A5" w:themeColor="accent1" w:themeTint="66"/>
        <w:bottom w:val="single" w:sz="4" w:space="0" w:color="E7F6A5" w:themeColor="accent1" w:themeTint="66"/>
        <w:right w:val="single" w:sz="4" w:space="0" w:color="E7F6A5" w:themeColor="accent1" w:themeTint="66"/>
        <w:insideH w:val="single" w:sz="4" w:space="0" w:color="E7F6A5" w:themeColor="accent1" w:themeTint="66"/>
        <w:insideV w:val="single" w:sz="4" w:space="0" w:color="E7F6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E0FA8B" w:themeColor="accent2" w:themeTint="66"/>
        <w:left w:val="single" w:sz="4" w:space="0" w:color="E0FA8B" w:themeColor="accent2" w:themeTint="66"/>
        <w:bottom w:val="single" w:sz="4" w:space="0" w:color="E0FA8B" w:themeColor="accent2" w:themeTint="66"/>
        <w:right w:val="single" w:sz="4" w:space="0" w:color="E0FA8B" w:themeColor="accent2" w:themeTint="66"/>
        <w:insideH w:val="single" w:sz="4" w:space="0" w:color="E0FA8B" w:themeColor="accent2" w:themeTint="66"/>
        <w:insideV w:val="single" w:sz="4" w:space="0" w:color="E0FA8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86F3E3" w:themeColor="accent3" w:themeTint="66"/>
        <w:left w:val="single" w:sz="4" w:space="0" w:color="86F3E3" w:themeColor="accent3" w:themeTint="66"/>
        <w:bottom w:val="single" w:sz="4" w:space="0" w:color="86F3E3" w:themeColor="accent3" w:themeTint="66"/>
        <w:right w:val="single" w:sz="4" w:space="0" w:color="86F3E3" w:themeColor="accent3" w:themeTint="66"/>
        <w:insideH w:val="single" w:sz="4" w:space="0" w:color="86F3E3" w:themeColor="accent3" w:themeTint="66"/>
        <w:insideV w:val="single" w:sz="4" w:space="0" w:color="86F3E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5F2E2" w:themeColor="accent4" w:themeTint="66"/>
        <w:left w:val="single" w:sz="4" w:space="0" w:color="95F2E2" w:themeColor="accent4" w:themeTint="66"/>
        <w:bottom w:val="single" w:sz="4" w:space="0" w:color="95F2E2" w:themeColor="accent4" w:themeTint="66"/>
        <w:right w:val="single" w:sz="4" w:space="0" w:color="95F2E2" w:themeColor="accent4" w:themeTint="66"/>
        <w:insideH w:val="single" w:sz="4" w:space="0" w:color="95F2E2" w:themeColor="accent4" w:themeTint="66"/>
        <w:insideV w:val="single" w:sz="4" w:space="0" w:color="95F2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5CF6DF" w:themeColor="accent5" w:themeTint="66"/>
        <w:left w:val="single" w:sz="4" w:space="0" w:color="5CF6DF" w:themeColor="accent5" w:themeTint="66"/>
        <w:bottom w:val="single" w:sz="4" w:space="0" w:color="5CF6DF" w:themeColor="accent5" w:themeTint="66"/>
        <w:right w:val="single" w:sz="4" w:space="0" w:color="5CF6DF" w:themeColor="accent5" w:themeTint="66"/>
        <w:insideH w:val="single" w:sz="4" w:space="0" w:color="5CF6DF" w:themeColor="accent5" w:themeTint="66"/>
        <w:insideV w:val="single" w:sz="4" w:space="0" w:color="5CF6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EACC0" w:themeColor="accent6" w:themeTint="66"/>
        <w:left w:val="single" w:sz="4" w:space="0" w:color="9EACC0" w:themeColor="accent6" w:themeTint="66"/>
        <w:bottom w:val="single" w:sz="4" w:space="0" w:color="9EACC0" w:themeColor="accent6" w:themeTint="66"/>
        <w:right w:val="single" w:sz="4" w:space="0" w:color="9EACC0" w:themeColor="accent6" w:themeTint="66"/>
        <w:insideH w:val="single" w:sz="4" w:space="0" w:color="9EACC0" w:themeColor="accent6" w:themeTint="66"/>
        <w:insideV w:val="single" w:sz="4" w:space="0" w:color="9EACC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DBF278" w:themeColor="accent1" w:themeTint="99"/>
        <w:bottom w:val="single" w:sz="2" w:space="0" w:color="DBF278" w:themeColor="accent1" w:themeTint="99"/>
        <w:insideH w:val="single" w:sz="2" w:space="0" w:color="DBF278" w:themeColor="accent1" w:themeTint="99"/>
        <w:insideV w:val="single" w:sz="2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F27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D0F852" w:themeColor="accent2" w:themeTint="99"/>
        <w:bottom w:val="single" w:sz="2" w:space="0" w:color="D0F852" w:themeColor="accent2" w:themeTint="99"/>
        <w:insideH w:val="single" w:sz="2" w:space="0" w:color="D0F852" w:themeColor="accent2" w:themeTint="99"/>
        <w:insideV w:val="single" w:sz="2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F85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4AEDD5" w:themeColor="accent3" w:themeTint="99"/>
        <w:bottom w:val="single" w:sz="2" w:space="0" w:color="4AEDD5" w:themeColor="accent3" w:themeTint="99"/>
        <w:insideH w:val="single" w:sz="2" w:space="0" w:color="4AEDD5" w:themeColor="accent3" w:themeTint="99"/>
        <w:insideV w:val="single" w:sz="2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AEDD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0ECD4" w:themeColor="accent4" w:themeTint="99"/>
        <w:bottom w:val="single" w:sz="2" w:space="0" w:color="60ECD4" w:themeColor="accent4" w:themeTint="99"/>
        <w:insideH w:val="single" w:sz="2" w:space="0" w:color="60ECD4" w:themeColor="accent4" w:themeTint="99"/>
        <w:insideV w:val="single" w:sz="2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EC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0CF1CF" w:themeColor="accent5" w:themeTint="99"/>
        <w:bottom w:val="single" w:sz="2" w:space="0" w:color="0CF1CF" w:themeColor="accent5" w:themeTint="99"/>
        <w:insideH w:val="single" w:sz="2" w:space="0" w:color="0CF1CF" w:themeColor="accent5" w:themeTint="99"/>
        <w:insideV w:val="single" w:sz="2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CF1C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D83A1" w:themeColor="accent6" w:themeTint="99"/>
        <w:bottom w:val="single" w:sz="2" w:space="0" w:color="6D83A1" w:themeColor="accent6" w:themeTint="99"/>
        <w:insideH w:val="single" w:sz="2" w:space="0" w:color="6D83A1" w:themeColor="accent6" w:themeTint="99"/>
        <w:insideV w:val="single" w:sz="2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83A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3">
    <w:name w:val="Grid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7F6A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E0FA8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86F3E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95F2E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5CF6D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9EACC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33B97"/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33B97"/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33B97"/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33B97"/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33B97"/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33B97"/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33B97"/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33B97"/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semiHidden/>
    <w:rsid w:val="006C6684"/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0B45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720B45"/>
    <w:rPr>
      <w:rFonts w:asciiTheme="majorHAnsi" w:eastAsiaTheme="majorEastAsia" w:hAnsiTheme="majorHAnsi" w:cstheme="majorBidi"/>
      <w:color w:val="95B51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B45"/>
    <w:rPr>
      <w:rFonts w:asciiTheme="majorHAnsi" w:eastAsiaTheme="majorEastAsia" w:hAnsiTheme="majorHAnsi" w:cstheme="majorBidi"/>
      <w:color w:val="95B51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B97"/>
    <w:rPr>
      <w:rFonts w:asciiTheme="majorHAnsi" w:eastAsiaTheme="majorEastAsia" w:hAnsiTheme="majorHAnsi" w:cstheme="majorBidi"/>
      <w:color w:val="63780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B97"/>
    <w:rPr>
      <w:rFonts w:asciiTheme="majorHAnsi" w:eastAsiaTheme="majorEastAsia" w:hAnsiTheme="majorHAnsi" w:cstheme="majorBidi"/>
      <w:i/>
      <w:iCs/>
      <w:color w:val="95B51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B97"/>
    <w:rPr>
      <w:rFonts w:asciiTheme="majorHAnsi" w:eastAsiaTheme="majorEastAsia" w:hAnsiTheme="majorHAnsi" w:cstheme="majorBidi"/>
      <w:color w:val="95B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B97"/>
    <w:rPr>
      <w:rFonts w:asciiTheme="majorHAnsi" w:eastAsiaTheme="majorEastAsia" w:hAnsiTheme="majorHAnsi" w:cstheme="majorBidi"/>
      <w:color w:val="6378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B97"/>
    <w:rPr>
      <w:rFonts w:asciiTheme="majorHAnsi" w:eastAsiaTheme="majorEastAsia" w:hAnsiTheme="majorHAnsi" w:cstheme="majorBidi"/>
      <w:i/>
      <w:iCs/>
      <w:color w:val="63780B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B9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B9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33B97"/>
  </w:style>
  <w:style w:type="paragraph" w:styleId="HTMLAddress">
    <w:name w:val="HTML Address"/>
    <w:basedOn w:val="Normal"/>
    <w:link w:val="HTMLAddressChar"/>
    <w:uiPriority w:val="99"/>
    <w:semiHidden/>
    <w:unhideWhenUsed/>
    <w:rsid w:val="00333B9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B9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33B9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33B9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B97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B9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33B9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33B9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E0AA0"/>
    <w:rPr>
      <w:color w:val="0B6051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B9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B9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B9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B9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B9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B9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B9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B9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B9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B9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33B97"/>
    <w:rPr>
      <w:i/>
      <w:iCs/>
      <w:color w:val="C3EA1F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33B97"/>
    <w:pPr>
      <w:pBdr>
        <w:top w:val="single" w:sz="4" w:space="10" w:color="C3EA1F" w:themeColor="accent1"/>
        <w:bottom w:val="single" w:sz="4" w:space="10" w:color="C3EA1F" w:themeColor="accent1"/>
      </w:pBdr>
      <w:spacing w:before="360" w:after="360"/>
      <w:ind w:left="864" w:right="864"/>
    </w:pPr>
    <w:rPr>
      <w:i/>
      <w:iCs/>
      <w:color w:val="C3EA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33B97"/>
    <w:rPr>
      <w:i/>
      <w:iCs/>
      <w:color w:val="C3EA1F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33B97"/>
    <w:rPr>
      <w:b/>
      <w:bCs/>
      <w:smallCaps/>
      <w:color w:val="C3EA1F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1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  <w:shd w:val="clear" w:color="auto" w:fill="F0F9C7" w:themeFill="accent1" w:themeFillTint="3F"/>
      </w:tcPr>
    </w:tblStylePr>
    <w:tblStylePr w:type="band2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1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  <w:shd w:val="clear" w:color="auto" w:fill="EBFCB7" w:themeFill="accent2" w:themeFillTint="3F"/>
      </w:tcPr>
    </w:tblStylePr>
    <w:tblStylePr w:type="band2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1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  <w:shd w:val="clear" w:color="auto" w:fill="B4F7ED" w:themeFill="accent3" w:themeFillTint="3F"/>
      </w:tcPr>
    </w:tblStylePr>
    <w:tblStylePr w:type="band2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1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  <w:shd w:val="clear" w:color="auto" w:fill="BDF7ED" w:themeFill="accent4" w:themeFillTint="3F"/>
      </w:tcPr>
    </w:tblStylePr>
    <w:tblStylePr w:type="band2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1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  <w:shd w:val="clear" w:color="auto" w:fill="9AFAEB" w:themeFill="accent5" w:themeFillTint="3F"/>
      </w:tcPr>
    </w:tblStylePr>
    <w:tblStylePr w:type="band2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1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  <w:shd w:val="clear" w:color="auto" w:fill="C3CCD8" w:themeFill="accent6" w:themeFillTint="3F"/>
      </w:tcPr>
    </w:tblStylePr>
    <w:tblStylePr w:type="band2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33B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33B97"/>
    <w:rPr>
      <w:color w:val="95B511" w:themeColor="accent1" w:themeShade="BF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33B97"/>
    <w:rPr>
      <w:color w:val="749706" w:themeColor="accent2" w:themeShade="BF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33B97"/>
    <w:rPr>
      <w:color w:val="0C7A6A" w:themeColor="accent3" w:themeShade="BF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33B97"/>
    <w:rPr>
      <w:color w:val="118F79" w:themeColor="accent4" w:themeShade="BF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33B97"/>
  </w:style>
  <w:style w:type="paragraph" w:styleId="List">
    <w:name w:val="List"/>
    <w:basedOn w:val="Normal"/>
    <w:uiPriority w:val="99"/>
    <w:semiHidden/>
    <w:unhideWhenUsed/>
    <w:rsid w:val="00333B9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B9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B9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B9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B9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B9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B9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B9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B9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B9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B9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B9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B9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B9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B9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B9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B9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B9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B9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B9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33B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2">
    <w:name w:val="List Table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DBF278" w:themeColor="accent1" w:themeTint="99"/>
        <w:bottom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D0F852" w:themeColor="accent2" w:themeTint="99"/>
        <w:bottom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4AEDD5" w:themeColor="accent3" w:themeTint="99"/>
        <w:bottom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0ECD4" w:themeColor="accent4" w:themeTint="99"/>
        <w:bottom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0CF1CF" w:themeColor="accent5" w:themeTint="99"/>
        <w:bottom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D83A1" w:themeColor="accent6" w:themeTint="99"/>
        <w:bottom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3">
    <w:name w:val="List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C3EA1F" w:themeColor="accent1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EA1F" w:themeColor="accent1"/>
          <w:right w:val="single" w:sz="4" w:space="0" w:color="C3EA1F" w:themeColor="accent1"/>
        </w:tcBorders>
      </w:tcPr>
    </w:tblStylePr>
    <w:tblStylePr w:type="band1Horz">
      <w:tblPr/>
      <w:tcPr>
        <w:tcBorders>
          <w:top w:val="single" w:sz="4" w:space="0" w:color="C3EA1F" w:themeColor="accent1"/>
          <w:bottom w:val="single" w:sz="4" w:space="0" w:color="C3EA1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EA1F" w:themeColor="accent1"/>
          <w:left w:val="nil"/>
        </w:tcBorders>
      </w:tcPr>
    </w:tblStylePr>
    <w:tblStylePr w:type="swCell">
      <w:tblPr/>
      <w:tcPr>
        <w:tcBorders>
          <w:top w:val="double" w:sz="4" w:space="0" w:color="C3EA1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CB08" w:themeColor="accent2"/>
          <w:right w:val="single" w:sz="4" w:space="0" w:color="9DCB08" w:themeColor="accent2"/>
        </w:tcBorders>
      </w:tcPr>
    </w:tblStylePr>
    <w:tblStylePr w:type="band1Horz">
      <w:tblPr/>
      <w:tcPr>
        <w:tcBorders>
          <w:top w:val="single" w:sz="4" w:space="0" w:color="9DCB08" w:themeColor="accent2"/>
          <w:bottom w:val="single" w:sz="4" w:space="0" w:color="9DCB0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CB08" w:themeColor="accent2"/>
          <w:left w:val="nil"/>
        </w:tcBorders>
      </w:tcPr>
    </w:tblStylePr>
    <w:tblStylePr w:type="swCell">
      <w:tblPr/>
      <w:tcPr>
        <w:tcBorders>
          <w:top w:val="double" w:sz="4" w:space="0" w:color="9DCB0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10A48E" w:themeColor="accent3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A48E" w:themeColor="accent3"/>
          <w:right w:val="single" w:sz="4" w:space="0" w:color="10A48E" w:themeColor="accent3"/>
        </w:tcBorders>
      </w:tcPr>
    </w:tblStylePr>
    <w:tblStylePr w:type="band1Horz">
      <w:tblPr/>
      <w:tcPr>
        <w:tcBorders>
          <w:top w:val="single" w:sz="4" w:space="0" w:color="10A48E" w:themeColor="accent3"/>
          <w:bottom w:val="single" w:sz="4" w:space="0" w:color="10A4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A48E" w:themeColor="accent3"/>
          <w:left w:val="nil"/>
        </w:tcBorders>
      </w:tcPr>
    </w:tblStylePr>
    <w:tblStylePr w:type="swCell">
      <w:tblPr/>
      <w:tcPr>
        <w:tcBorders>
          <w:top w:val="double" w:sz="4" w:space="0" w:color="10A4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17C0A3" w:themeColor="accent4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C0A3" w:themeColor="accent4"/>
          <w:right w:val="single" w:sz="4" w:space="0" w:color="17C0A3" w:themeColor="accent4"/>
        </w:tcBorders>
      </w:tcPr>
    </w:tblStylePr>
    <w:tblStylePr w:type="band1Horz">
      <w:tblPr/>
      <w:tcPr>
        <w:tcBorders>
          <w:top w:val="single" w:sz="4" w:space="0" w:color="17C0A3" w:themeColor="accent4"/>
          <w:bottom w:val="single" w:sz="4" w:space="0" w:color="17C0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C0A3" w:themeColor="accent4"/>
          <w:left w:val="nil"/>
        </w:tcBorders>
      </w:tcPr>
    </w:tblStylePr>
    <w:tblStylePr w:type="swCell">
      <w:tblPr/>
      <w:tcPr>
        <w:tcBorders>
          <w:top w:val="double" w:sz="4" w:space="0" w:color="17C0A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44F44" w:themeColor="accent5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44F44" w:themeColor="accent5"/>
          <w:right w:val="single" w:sz="4" w:space="0" w:color="044F44" w:themeColor="accent5"/>
        </w:tcBorders>
      </w:tcPr>
    </w:tblStylePr>
    <w:tblStylePr w:type="band1Horz">
      <w:tblPr/>
      <w:tcPr>
        <w:tcBorders>
          <w:top w:val="single" w:sz="4" w:space="0" w:color="044F44" w:themeColor="accent5"/>
          <w:bottom w:val="single" w:sz="4" w:space="0" w:color="044F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44F44" w:themeColor="accent5"/>
          <w:left w:val="nil"/>
        </w:tcBorders>
      </w:tcPr>
    </w:tblStylePr>
    <w:tblStylePr w:type="swCell">
      <w:tblPr/>
      <w:tcPr>
        <w:tcBorders>
          <w:top w:val="double" w:sz="4" w:space="0" w:color="044F4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2C3644" w:themeColor="accent6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3644" w:themeColor="accent6"/>
          <w:right w:val="single" w:sz="4" w:space="0" w:color="2C3644" w:themeColor="accent6"/>
        </w:tcBorders>
      </w:tcPr>
    </w:tblStylePr>
    <w:tblStylePr w:type="band1Horz">
      <w:tblPr/>
      <w:tcPr>
        <w:tcBorders>
          <w:top w:val="single" w:sz="4" w:space="0" w:color="2C3644" w:themeColor="accent6"/>
          <w:bottom w:val="single" w:sz="4" w:space="0" w:color="2C36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3644" w:themeColor="accent6"/>
          <w:left w:val="nil"/>
        </w:tcBorders>
      </w:tcPr>
    </w:tblStylePr>
    <w:tblStylePr w:type="swCell">
      <w:tblPr/>
      <w:tcPr>
        <w:tcBorders>
          <w:top w:val="double" w:sz="4" w:space="0" w:color="2C36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C3EA1F" w:themeColor="accent1"/>
        <w:left w:val="single" w:sz="24" w:space="0" w:color="C3EA1F" w:themeColor="accent1"/>
        <w:bottom w:val="single" w:sz="24" w:space="0" w:color="C3EA1F" w:themeColor="accent1"/>
        <w:right w:val="single" w:sz="24" w:space="0" w:color="C3EA1F" w:themeColor="accent1"/>
      </w:tblBorders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9DCB08" w:themeColor="accent2"/>
        <w:left w:val="single" w:sz="24" w:space="0" w:color="9DCB08" w:themeColor="accent2"/>
        <w:bottom w:val="single" w:sz="24" w:space="0" w:color="9DCB08" w:themeColor="accent2"/>
        <w:right w:val="single" w:sz="24" w:space="0" w:color="9DCB08" w:themeColor="accent2"/>
      </w:tblBorders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10A48E" w:themeColor="accent3"/>
        <w:left w:val="single" w:sz="24" w:space="0" w:color="10A48E" w:themeColor="accent3"/>
        <w:bottom w:val="single" w:sz="24" w:space="0" w:color="10A48E" w:themeColor="accent3"/>
        <w:right w:val="single" w:sz="24" w:space="0" w:color="10A48E" w:themeColor="accent3"/>
      </w:tblBorders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17C0A3" w:themeColor="accent4"/>
        <w:left w:val="single" w:sz="24" w:space="0" w:color="17C0A3" w:themeColor="accent4"/>
        <w:bottom w:val="single" w:sz="24" w:space="0" w:color="17C0A3" w:themeColor="accent4"/>
        <w:right w:val="single" w:sz="24" w:space="0" w:color="17C0A3" w:themeColor="accent4"/>
      </w:tblBorders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44F44" w:themeColor="accent5"/>
        <w:left w:val="single" w:sz="24" w:space="0" w:color="044F44" w:themeColor="accent5"/>
        <w:bottom w:val="single" w:sz="24" w:space="0" w:color="044F44" w:themeColor="accent5"/>
        <w:right w:val="single" w:sz="24" w:space="0" w:color="044F44" w:themeColor="accent5"/>
      </w:tblBorders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2C3644" w:themeColor="accent6"/>
        <w:left w:val="single" w:sz="24" w:space="0" w:color="2C3644" w:themeColor="accent6"/>
        <w:bottom w:val="single" w:sz="24" w:space="0" w:color="2C3644" w:themeColor="accent6"/>
        <w:right w:val="single" w:sz="24" w:space="0" w:color="2C3644" w:themeColor="accent6"/>
      </w:tblBorders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33B97"/>
    <w:rPr>
      <w:color w:val="95B511" w:themeColor="accent1" w:themeShade="BF"/>
    </w:rPr>
    <w:tblPr>
      <w:tblStyleRowBandSize w:val="1"/>
      <w:tblStyleColBandSize w:val="1"/>
      <w:tblBorders>
        <w:top w:val="single" w:sz="4" w:space="0" w:color="C3EA1F" w:themeColor="accent1"/>
        <w:bottom w:val="single" w:sz="4" w:space="0" w:color="C3EA1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3EA1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33B97"/>
    <w:rPr>
      <w:color w:val="749706" w:themeColor="accent2" w:themeShade="BF"/>
    </w:rPr>
    <w:tblPr>
      <w:tblStyleRowBandSize w:val="1"/>
      <w:tblStyleColBandSize w:val="1"/>
      <w:tblBorders>
        <w:top w:val="single" w:sz="4" w:space="0" w:color="9DCB08" w:themeColor="accent2"/>
        <w:bottom w:val="single" w:sz="4" w:space="0" w:color="9DCB0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DCB0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33B97"/>
    <w:rPr>
      <w:color w:val="0C7A6A" w:themeColor="accent3" w:themeShade="BF"/>
    </w:rPr>
    <w:tblPr>
      <w:tblStyleRowBandSize w:val="1"/>
      <w:tblStyleColBandSize w:val="1"/>
      <w:tblBorders>
        <w:top w:val="single" w:sz="4" w:space="0" w:color="10A48E" w:themeColor="accent3"/>
        <w:bottom w:val="single" w:sz="4" w:space="0" w:color="10A4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0A4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33B97"/>
    <w:rPr>
      <w:color w:val="118F79" w:themeColor="accent4" w:themeShade="BF"/>
    </w:rPr>
    <w:tblPr>
      <w:tblStyleRowBandSize w:val="1"/>
      <w:tblStyleColBandSize w:val="1"/>
      <w:tblBorders>
        <w:top w:val="single" w:sz="4" w:space="0" w:color="17C0A3" w:themeColor="accent4"/>
        <w:bottom w:val="single" w:sz="4" w:space="0" w:color="17C0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C0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44F44" w:themeColor="accent5"/>
        <w:bottom w:val="single" w:sz="4" w:space="0" w:color="044F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44F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2C3644" w:themeColor="accent6"/>
        <w:bottom w:val="single" w:sz="4" w:space="0" w:color="2C36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C36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33B97"/>
    <w:rPr>
      <w:color w:val="95B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EA1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EA1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EA1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EA1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33B97"/>
    <w:rPr>
      <w:color w:val="74970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CB0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CB0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CB0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CB0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33B97"/>
    <w:rPr>
      <w:color w:val="0C7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A4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A4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A4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A4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33B97"/>
    <w:rPr>
      <w:color w:val="118F7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C0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C0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C0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C0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33B97"/>
    <w:rPr>
      <w:color w:val="033B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44F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44F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44F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44F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33B97"/>
    <w:rPr>
      <w:color w:val="2128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36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36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36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36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33B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B9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  <w:insideV w:val="single" w:sz="8" w:space="0" w:color="D2EF57" w:themeColor="accent1" w:themeTint="BF"/>
      </w:tblBorders>
    </w:tblPr>
    <w:tcPr>
      <w:shd w:val="clear" w:color="auto" w:fill="F0F9C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EF5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  <w:insideV w:val="single" w:sz="8" w:space="0" w:color="C4F627" w:themeColor="accent2" w:themeTint="BF"/>
      </w:tblBorders>
    </w:tblPr>
    <w:tcPr>
      <w:shd w:val="clear" w:color="auto" w:fill="EBFCB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F62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  <w:insideV w:val="single" w:sz="8" w:space="0" w:color="1DE9CA" w:themeColor="accent3" w:themeTint="BF"/>
      </w:tblBorders>
    </w:tblPr>
    <w:tcPr>
      <w:shd w:val="clear" w:color="auto" w:fill="B4F7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E9C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  <w:insideV w:val="single" w:sz="8" w:space="0" w:color="39E7C9" w:themeColor="accent4" w:themeTint="BF"/>
      </w:tblBorders>
    </w:tblPr>
    <w:tcPr>
      <w:shd w:val="clear" w:color="auto" w:fill="BDF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E7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  <w:insideV w:val="single" w:sz="8" w:space="0" w:color="09B49B" w:themeColor="accent5" w:themeTint="BF"/>
      </w:tblBorders>
    </w:tblPr>
    <w:tcPr>
      <w:shd w:val="clear" w:color="auto" w:fill="9AFA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B49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  <w:insideV w:val="single" w:sz="8" w:space="0" w:color="536680" w:themeColor="accent6" w:themeTint="BF"/>
      </w:tblBorders>
    </w:tblPr>
    <w:tcPr>
      <w:shd w:val="clear" w:color="auto" w:fill="C3CCD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66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cPr>
      <w:shd w:val="clear" w:color="auto" w:fill="F0F9C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D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AD2" w:themeFill="accent1" w:themeFillTint="33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tcBorders>
          <w:insideH w:val="single" w:sz="6" w:space="0" w:color="C3EA1F" w:themeColor="accent1"/>
          <w:insideV w:val="single" w:sz="6" w:space="0" w:color="C3EA1F" w:themeColor="accent1"/>
        </w:tcBorders>
        <w:shd w:val="clear" w:color="auto" w:fill="E1F48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cPr>
      <w:shd w:val="clear" w:color="auto" w:fill="EBFCB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EE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CC5" w:themeFill="accent2" w:themeFillTint="33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tcBorders>
          <w:insideH w:val="single" w:sz="6" w:space="0" w:color="9DCB08" w:themeColor="accent2"/>
          <w:insideV w:val="single" w:sz="6" w:space="0" w:color="9DCB08" w:themeColor="accent2"/>
        </w:tcBorders>
        <w:shd w:val="clear" w:color="auto" w:fill="D8F96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cPr>
      <w:shd w:val="clear" w:color="auto" w:fill="B4F7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C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F9F1" w:themeFill="accent3" w:themeFillTint="33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tcBorders>
          <w:insideH w:val="single" w:sz="6" w:space="0" w:color="10A48E" w:themeColor="accent3"/>
          <w:insideV w:val="single" w:sz="6" w:space="0" w:color="10A48E" w:themeColor="accent3"/>
        </w:tcBorders>
        <w:shd w:val="clear" w:color="auto" w:fill="68F0D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cPr>
      <w:shd w:val="clear" w:color="auto" w:fill="BDF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C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8F0" w:themeFill="accent4" w:themeFillTint="33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tcBorders>
          <w:insideH w:val="single" w:sz="6" w:space="0" w:color="17C0A3" w:themeColor="accent4"/>
          <w:insideV w:val="single" w:sz="6" w:space="0" w:color="17C0A3" w:themeColor="accent4"/>
        </w:tcBorders>
        <w:shd w:val="clear" w:color="auto" w:fill="7BEF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cPr>
      <w:shd w:val="clear" w:color="auto" w:fill="9AFA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7FD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BEF" w:themeFill="accent5" w:themeFillTint="33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tcBorders>
          <w:insideH w:val="single" w:sz="6" w:space="0" w:color="044F44" w:themeColor="accent5"/>
          <w:insideV w:val="single" w:sz="6" w:space="0" w:color="044F44" w:themeColor="accent5"/>
        </w:tcBorders>
        <w:shd w:val="clear" w:color="auto" w:fill="34F4D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cPr>
      <w:shd w:val="clear" w:color="auto" w:fill="C3CCD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7E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5DF" w:themeFill="accent6" w:themeFillTint="33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tcBorders>
          <w:insideH w:val="single" w:sz="6" w:space="0" w:color="2C3644" w:themeColor="accent6"/>
          <w:insideV w:val="single" w:sz="6" w:space="0" w:color="2C3644" w:themeColor="accent6"/>
        </w:tcBorders>
        <w:shd w:val="clear" w:color="auto" w:fill="8698B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9C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F48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F48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FCB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F96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F96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F7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F0D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F0D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EF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EFD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A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4F4D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4F4D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CCD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98B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98B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EA1F" w:themeColor="accen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shd w:val="clear" w:color="auto" w:fill="F0F9C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CB08" w:themeColor="accent2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shd w:val="clear" w:color="auto" w:fill="EBFCB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A48E" w:themeColor="accent3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shd w:val="clear" w:color="auto" w:fill="B4F7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C0A3" w:themeColor="accent4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shd w:val="clear" w:color="auto" w:fill="BDF7E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44F44" w:themeColor="accent5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shd w:val="clear" w:color="auto" w:fill="9AFA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3644" w:themeColor="accent6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shd w:val="clear" w:color="auto" w:fill="C3CCD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EA1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EA1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EA1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9C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CB0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CB0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CB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A4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A4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F7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C0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C0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44F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44F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A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36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36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CCD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9C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CB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7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A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CC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0A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0AA0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10" w:color="auto" w:fill="auto"/>
    </w:rPr>
  </w:style>
  <w:style w:type="paragraph" w:styleId="NoSpacing">
    <w:name w:val="No Spacing"/>
    <w:uiPriority w:val="1"/>
    <w:semiHidden/>
    <w:unhideWhenUsed/>
    <w:qFormat/>
    <w:rsid w:val="00333B97"/>
  </w:style>
  <w:style w:type="paragraph" w:styleId="NormalWeb">
    <w:name w:val="Normal (Web)"/>
    <w:basedOn w:val="Normal"/>
    <w:uiPriority w:val="99"/>
    <w:semiHidden/>
    <w:unhideWhenUsed/>
    <w:rsid w:val="00333B9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B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B9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B97"/>
  </w:style>
  <w:style w:type="character" w:styleId="PageNumber">
    <w:name w:val="page number"/>
    <w:basedOn w:val="DefaultParagraphFont"/>
    <w:uiPriority w:val="99"/>
    <w:semiHidden/>
    <w:unhideWhenUsed/>
    <w:rsid w:val="00333B97"/>
  </w:style>
  <w:style w:type="table" w:styleId="PlainTable1">
    <w:name w:val="Plain Table 1"/>
    <w:basedOn w:val="TableNormal"/>
    <w:uiPriority w:val="41"/>
    <w:rsid w:val="00333B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3B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33B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33B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33B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33B9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B9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33B97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33B9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B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B97"/>
  </w:style>
  <w:style w:type="paragraph" w:styleId="Signature">
    <w:name w:val="Signature"/>
    <w:basedOn w:val="Normal"/>
    <w:link w:val="SignatureChar"/>
    <w:uiPriority w:val="99"/>
    <w:semiHidden/>
    <w:unhideWhenUsed/>
    <w:rsid w:val="00333B9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B97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33B9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33B97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33B9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33B9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33B9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33B9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33B9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33B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33B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33B9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33B9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33B9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33B9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33B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33B9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33B9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33B9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33B9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33B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33B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33B9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33B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33B9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33B97"/>
  </w:style>
  <w:style w:type="table" w:styleId="TableProfessional">
    <w:name w:val="Table Professional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33B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33B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33B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333B97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33B9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33B9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3B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33B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3B9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33B9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33B9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33B9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33B9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33B9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33B9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3B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irez.m14\AppData\Roaming\Microsoft\Templates\Modern%20capsules%20business%20card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AFCE8556F544599EEAA0ADC2FA0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21745-5C6F-4596-8055-150574F69333}"/>
      </w:docPartPr>
      <w:docPartBody>
        <w:p w:rsidR="00000000" w:rsidRDefault="00BB2D48">
          <w:pPr>
            <w:pStyle w:val="C7AFCE8556F544599EEAA0ADC2FA07AD"/>
          </w:pPr>
          <w:r>
            <w:t>Your Name</w:t>
          </w:r>
        </w:p>
      </w:docPartBody>
    </w:docPart>
    <w:docPart>
      <w:docPartPr>
        <w:name w:val="BE4866CFAD6E49D5AECDEA401D277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F3A22-9DC4-41FE-8A6E-05DE8F27AAFF}"/>
      </w:docPartPr>
      <w:docPartBody>
        <w:p w:rsidR="00000000" w:rsidRDefault="00BB2D48">
          <w:pPr>
            <w:pStyle w:val="BE4866CFAD6E49D5AECDEA401D277534"/>
          </w:pPr>
          <w:r>
            <w:t>Street Address, City, ST ZIP Code</w:t>
          </w:r>
        </w:p>
      </w:docPartBody>
    </w:docPart>
    <w:docPart>
      <w:docPartPr>
        <w:name w:val="0FCF11597E1E42949123BACB2382D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C519D-1878-471B-8561-F1F6F75B97EC}"/>
      </w:docPartPr>
      <w:docPartBody>
        <w:p w:rsidR="00000000" w:rsidRDefault="00BB2D48">
          <w:pPr>
            <w:pStyle w:val="0FCF11597E1E42949123BACB2382D451"/>
          </w:pPr>
          <w:r>
            <w:t>Telephone</w:t>
          </w:r>
        </w:p>
      </w:docPartBody>
    </w:docPart>
    <w:docPart>
      <w:docPartPr>
        <w:name w:val="3C4DDE71CCAC4AA88B94F06894357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3D1B1-0BB5-4F45-AA81-A79DD92DFCD1}"/>
      </w:docPartPr>
      <w:docPartBody>
        <w:p w:rsidR="00000000" w:rsidRDefault="00BB2D48">
          <w:pPr>
            <w:pStyle w:val="3C4DDE71CCAC4AA88B94F06894357764"/>
          </w:pPr>
          <w:r>
            <w:t>Email</w:t>
          </w:r>
        </w:p>
      </w:docPartBody>
    </w:docPart>
    <w:docPart>
      <w:docPartPr>
        <w:name w:val="16D3373ED37641F4A2B688D1FBFA3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3F3DB-5036-4B2D-BD92-879E63ED2C59}"/>
      </w:docPartPr>
      <w:docPartBody>
        <w:p w:rsidR="00000000" w:rsidRDefault="00BB2D48">
          <w:pPr>
            <w:pStyle w:val="16D3373ED37641F4A2B688D1FBFA3E3F"/>
          </w:pPr>
          <w:r>
            <w:t>Twitter handle</w:t>
          </w:r>
        </w:p>
      </w:docPartBody>
    </w:docPart>
    <w:docPart>
      <w:docPartPr>
        <w:name w:val="0E4168D855394021B8199F2A2F37A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34241-3991-436B-84F7-BFF588D97E2B}"/>
      </w:docPartPr>
      <w:docPartBody>
        <w:p w:rsidR="00000000" w:rsidRDefault="00BB2D48">
          <w:pPr>
            <w:pStyle w:val="0E4168D855394021B8199F2A2F37AED2"/>
          </w:pPr>
          <w:r>
            <w:t>Web address</w:t>
          </w:r>
        </w:p>
      </w:docPartBody>
    </w:docPart>
    <w:docPart>
      <w:docPartPr>
        <w:name w:val="9E082847CBCB444CA648F1E3089FC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4C555-6F82-4468-80E8-E20ACDD4E91E}"/>
      </w:docPartPr>
      <w:docPartBody>
        <w:p w:rsidR="00000000" w:rsidRDefault="00BB2D48">
          <w:pPr>
            <w:pStyle w:val="9E082847CBCB444CA648F1E3089FC4C6"/>
          </w:pPr>
          <w:r>
            <w:t>Your Name</w:t>
          </w:r>
        </w:p>
      </w:docPartBody>
    </w:docPart>
    <w:docPart>
      <w:docPartPr>
        <w:name w:val="6505536FBBA54EEDB06509BAC8A58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9619D-D125-4C8E-94A5-6A3ADD82B6A5}"/>
      </w:docPartPr>
      <w:docPartBody>
        <w:p w:rsidR="00000000" w:rsidRDefault="00BB2D48">
          <w:pPr>
            <w:pStyle w:val="6505536FBBA54EEDB06509BAC8A58C1F"/>
          </w:pPr>
          <w:r>
            <w:t>Street Address, City, ST ZIP Code</w:t>
          </w:r>
        </w:p>
      </w:docPartBody>
    </w:docPart>
    <w:docPart>
      <w:docPartPr>
        <w:name w:val="26D1D199C3A24DB88B02A33D8541F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2C753-2DA4-4BD4-B00F-57A1506F8C91}"/>
      </w:docPartPr>
      <w:docPartBody>
        <w:p w:rsidR="00000000" w:rsidRDefault="00BB2D48">
          <w:pPr>
            <w:pStyle w:val="26D1D199C3A24DB88B02A33D8541FB88"/>
          </w:pPr>
          <w:r>
            <w:t>Telephone</w:t>
          </w:r>
        </w:p>
      </w:docPartBody>
    </w:docPart>
    <w:docPart>
      <w:docPartPr>
        <w:name w:val="6FD432E865FF49FEAEA63F12F0323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2491C-9E07-4A2A-AEB2-409A8232FA9A}"/>
      </w:docPartPr>
      <w:docPartBody>
        <w:p w:rsidR="00000000" w:rsidRDefault="00BB2D48">
          <w:pPr>
            <w:pStyle w:val="6FD432E865FF49FEAEA63F12F0323875"/>
          </w:pPr>
          <w:r>
            <w:t>Email</w:t>
          </w:r>
        </w:p>
      </w:docPartBody>
    </w:docPart>
    <w:docPart>
      <w:docPartPr>
        <w:name w:val="476EF6AA349849E98669BEB29AEE0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5903C-3281-485A-9B36-2D5D3C188410}"/>
      </w:docPartPr>
      <w:docPartBody>
        <w:p w:rsidR="00000000" w:rsidRDefault="00BB2D48">
          <w:pPr>
            <w:pStyle w:val="476EF6AA349849E98669BEB29AEE0659"/>
          </w:pPr>
          <w:r>
            <w:t>Twitter handle</w:t>
          </w:r>
        </w:p>
      </w:docPartBody>
    </w:docPart>
    <w:docPart>
      <w:docPartPr>
        <w:name w:val="340BBA9157CA486CB69BC07C8D6DC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40B8D-240C-4F53-AF4A-4B87095DB285}"/>
      </w:docPartPr>
      <w:docPartBody>
        <w:p w:rsidR="00000000" w:rsidRDefault="00BB2D48">
          <w:pPr>
            <w:pStyle w:val="340BBA9157CA486CB69BC07C8D6DC013"/>
          </w:pPr>
          <w:r>
            <w:t>Web address</w:t>
          </w:r>
        </w:p>
      </w:docPartBody>
    </w:docPart>
    <w:docPart>
      <w:docPartPr>
        <w:name w:val="0D6A54AD2F90494695A6164F00863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29D45-B21B-4E1C-9E70-4DA4271E59A6}"/>
      </w:docPartPr>
      <w:docPartBody>
        <w:p w:rsidR="00000000" w:rsidRDefault="00BB2D48">
          <w:pPr>
            <w:pStyle w:val="0D6A54AD2F90494695A6164F00863808"/>
          </w:pPr>
          <w:r>
            <w:t>Your Name</w:t>
          </w:r>
        </w:p>
      </w:docPartBody>
    </w:docPart>
    <w:docPart>
      <w:docPartPr>
        <w:name w:val="F48D3FCE47224059905F3707E663E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46C5F-E730-4B90-A6C9-79D410CD7640}"/>
      </w:docPartPr>
      <w:docPartBody>
        <w:p w:rsidR="00000000" w:rsidRDefault="00BB2D48">
          <w:pPr>
            <w:pStyle w:val="F48D3FCE47224059905F3707E663E5CD"/>
          </w:pPr>
          <w:r>
            <w:t>Street Address, City, ST ZIP Code</w:t>
          </w:r>
        </w:p>
      </w:docPartBody>
    </w:docPart>
    <w:docPart>
      <w:docPartPr>
        <w:name w:val="CDDCEAB93EB1492E815FC489ED38B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7D2F3-E002-4FFB-BA1E-24D0BCCAD35D}"/>
      </w:docPartPr>
      <w:docPartBody>
        <w:p w:rsidR="00000000" w:rsidRDefault="00BB2D48">
          <w:pPr>
            <w:pStyle w:val="CDDCEAB93EB1492E815FC489ED38B663"/>
          </w:pPr>
          <w:r>
            <w:t>Telephone</w:t>
          </w:r>
        </w:p>
      </w:docPartBody>
    </w:docPart>
    <w:docPart>
      <w:docPartPr>
        <w:name w:val="BC37CF4F08334E2CB0ADCAAF7DB48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A425-F143-4CBF-B5A6-5FD5757BFD82}"/>
      </w:docPartPr>
      <w:docPartBody>
        <w:p w:rsidR="00000000" w:rsidRDefault="00BB2D48">
          <w:pPr>
            <w:pStyle w:val="BC37CF4F08334E2CB0ADCAAF7DB48587"/>
          </w:pPr>
          <w:r>
            <w:t>Email</w:t>
          </w:r>
        </w:p>
      </w:docPartBody>
    </w:docPart>
    <w:docPart>
      <w:docPartPr>
        <w:name w:val="F87D4295397547BA94BFF385368FC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DE226-CCAF-47C7-9D30-CD6CF1B2F309}"/>
      </w:docPartPr>
      <w:docPartBody>
        <w:p w:rsidR="00000000" w:rsidRDefault="00BB2D48">
          <w:pPr>
            <w:pStyle w:val="F87D4295397547BA94BFF385368FCCA0"/>
          </w:pPr>
          <w:r>
            <w:t>Twitter handle</w:t>
          </w:r>
        </w:p>
      </w:docPartBody>
    </w:docPart>
    <w:docPart>
      <w:docPartPr>
        <w:name w:val="B9D354600D41445CB234EB7FB9426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CD09A-FD3C-4C7A-BE07-6BFABB5AF31E}"/>
      </w:docPartPr>
      <w:docPartBody>
        <w:p w:rsidR="00000000" w:rsidRDefault="00BB2D48">
          <w:pPr>
            <w:pStyle w:val="B9D354600D41445CB234EB7FB94266D0"/>
          </w:pPr>
          <w:r>
            <w:t>Web address</w:t>
          </w:r>
        </w:p>
      </w:docPartBody>
    </w:docPart>
    <w:docPart>
      <w:docPartPr>
        <w:name w:val="52DBD8BD96CF4FF2AD4140EFA70E4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75577-A110-48AE-B80C-ECECAF1B5856}"/>
      </w:docPartPr>
      <w:docPartBody>
        <w:p w:rsidR="00000000" w:rsidRDefault="00BB2D48">
          <w:pPr>
            <w:pStyle w:val="52DBD8BD96CF4FF2AD4140EFA70E44BF"/>
          </w:pPr>
          <w:r>
            <w:t>Your Name</w:t>
          </w:r>
        </w:p>
      </w:docPartBody>
    </w:docPart>
    <w:docPart>
      <w:docPartPr>
        <w:name w:val="B4F86CFD841E4914A40AC1DE91350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798E2-2BCF-47B3-9191-AEC62F6233D4}"/>
      </w:docPartPr>
      <w:docPartBody>
        <w:p w:rsidR="00000000" w:rsidRDefault="00BB2D48">
          <w:pPr>
            <w:pStyle w:val="B4F86CFD841E4914A40AC1DE9135062D"/>
          </w:pPr>
          <w:r>
            <w:t>Street Address, City, ST ZIP Code</w:t>
          </w:r>
        </w:p>
      </w:docPartBody>
    </w:docPart>
    <w:docPart>
      <w:docPartPr>
        <w:name w:val="B45DCD34771942F0B0E4D55EE18E2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60E7C-B1A3-4A88-BA72-5D9E68A88974}"/>
      </w:docPartPr>
      <w:docPartBody>
        <w:p w:rsidR="00000000" w:rsidRDefault="00BB2D48">
          <w:pPr>
            <w:pStyle w:val="B45DCD34771942F0B0E4D55EE18E213B"/>
          </w:pPr>
          <w:r>
            <w:t>Telephone</w:t>
          </w:r>
        </w:p>
      </w:docPartBody>
    </w:docPart>
    <w:docPart>
      <w:docPartPr>
        <w:name w:val="5E9DB22D18EB4CA0A72B6F2AE9E45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05263-BB65-4DEF-B0F8-6EAC01477694}"/>
      </w:docPartPr>
      <w:docPartBody>
        <w:p w:rsidR="00000000" w:rsidRDefault="00BB2D48">
          <w:pPr>
            <w:pStyle w:val="5E9DB22D18EB4CA0A72B6F2AE9E45568"/>
          </w:pPr>
          <w:r>
            <w:t>Email</w:t>
          </w:r>
        </w:p>
      </w:docPartBody>
    </w:docPart>
    <w:docPart>
      <w:docPartPr>
        <w:name w:val="65F161D75A1D445689F6F510E09A0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D2BE6-AA84-4F41-8147-94D13872193A}"/>
      </w:docPartPr>
      <w:docPartBody>
        <w:p w:rsidR="00000000" w:rsidRDefault="00BB2D48">
          <w:pPr>
            <w:pStyle w:val="65F161D75A1D445689F6F510E09A06E1"/>
          </w:pPr>
          <w:r>
            <w:t>Twitter handle</w:t>
          </w:r>
        </w:p>
      </w:docPartBody>
    </w:docPart>
    <w:docPart>
      <w:docPartPr>
        <w:name w:val="6B79DF189BBB4A1E8D84C859CDBF8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E4A92-4AB0-4B9A-A001-B123B6D2116C}"/>
      </w:docPartPr>
      <w:docPartBody>
        <w:p w:rsidR="00000000" w:rsidRDefault="00BB2D48">
          <w:pPr>
            <w:pStyle w:val="6B79DF189BBB4A1E8D84C859CDBF8B01"/>
          </w:pPr>
          <w:r>
            <w:t>Web address</w:t>
          </w:r>
        </w:p>
      </w:docPartBody>
    </w:docPart>
    <w:docPart>
      <w:docPartPr>
        <w:name w:val="DAED4D1E678A47BFB5C76E1E68EF7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F950F-0FFC-403E-AB5B-5C4171704504}"/>
      </w:docPartPr>
      <w:docPartBody>
        <w:p w:rsidR="00000000" w:rsidRDefault="00BB2D48">
          <w:pPr>
            <w:pStyle w:val="DAED4D1E678A47BFB5C76E1E68EF7094"/>
          </w:pPr>
          <w:r>
            <w:t>Your Name</w:t>
          </w:r>
        </w:p>
      </w:docPartBody>
    </w:docPart>
    <w:docPart>
      <w:docPartPr>
        <w:name w:val="8476BB644E63446D9E46334FCDB21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74995-986A-4ED1-912A-5E45FA7B9A1F}"/>
      </w:docPartPr>
      <w:docPartBody>
        <w:p w:rsidR="00000000" w:rsidRDefault="00BB2D48">
          <w:pPr>
            <w:pStyle w:val="8476BB644E63446D9E46334FCDB21EC0"/>
          </w:pPr>
          <w:r>
            <w:t>Street Address, City, ST ZIP Code</w:t>
          </w:r>
        </w:p>
      </w:docPartBody>
    </w:docPart>
    <w:docPart>
      <w:docPartPr>
        <w:name w:val="FA94D44A89AA4D7BBCF3907892956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0B264-0F09-4BCC-98EC-E6BE7CBC23FE}"/>
      </w:docPartPr>
      <w:docPartBody>
        <w:p w:rsidR="00000000" w:rsidRDefault="00BB2D48">
          <w:pPr>
            <w:pStyle w:val="FA94D44A89AA4D7BBCF3907892956892"/>
          </w:pPr>
          <w:r>
            <w:t>Telephone</w:t>
          </w:r>
        </w:p>
      </w:docPartBody>
    </w:docPart>
    <w:docPart>
      <w:docPartPr>
        <w:name w:val="D9950417F8134C9E9D77B04E52E72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267A9-43A4-4FBE-9F56-09193C73F8A7}"/>
      </w:docPartPr>
      <w:docPartBody>
        <w:p w:rsidR="00000000" w:rsidRDefault="00BB2D48">
          <w:pPr>
            <w:pStyle w:val="D9950417F8134C9E9D77B04E52E72291"/>
          </w:pPr>
          <w:r>
            <w:t>Email</w:t>
          </w:r>
        </w:p>
      </w:docPartBody>
    </w:docPart>
    <w:docPart>
      <w:docPartPr>
        <w:name w:val="B21315D6B1664E50ABDFB8DFAAD39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F9B55-7796-4F34-8E5C-FF5E25CA3469}"/>
      </w:docPartPr>
      <w:docPartBody>
        <w:p w:rsidR="00000000" w:rsidRDefault="00BB2D48">
          <w:pPr>
            <w:pStyle w:val="B21315D6B1664E50ABDFB8DFAAD39DA6"/>
          </w:pPr>
          <w:r>
            <w:t>Twitter handle</w:t>
          </w:r>
        </w:p>
      </w:docPartBody>
    </w:docPart>
    <w:docPart>
      <w:docPartPr>
        <w:name w:val="442E1B14C318495FBF727097E6991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4D118-2623-46CA-8E5E-12D140B220E5}"/>
      </w:docPartPr>
      <w:docPartBody>
        <w:p w:rsidR="00000000" w:rsidRDefault="00BB2D48">
          <w:pPr>
            <w:pStyle w:val="442E1B14C318495FBF727097E6991138"/>
          </w:pPr>
          <w:r>
            <w:t>Web address</w:t>
          </w:r>
        </w:p>
      </w:docPartBody>
    </w:docPart>
    <w:docPart>
      <w:docPartPr>
        <w:name w:val="B7B158CED96A4E679A8DAECFB53DE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39B9B-9F18-453D-B2BA-EB0548DF506B}"/>
      </w:docPartPr>
      <w:docPartBody>
        <w:p w:rsidR="00000000" w:rsidRDefault="00BB2D48">
          <w:pPr>
            <w:pStyle w:val="B7B158CED96A4E679A8DAECFB53DE7B2"/>
          </w:pPr>
          <w:r>
            <w:t>Your Name</w:t>
          </w:r>
        </w:p>
      </w:docPartBody>
    </w:docPart>
    <w:docPart>
      <w:docPartPr>
        <w:name w:val="A9B00B16043A4D6AA4B5D7234CDA9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2BFEF-E0C9-44F3-BCB7-399629CCFEC9}"/>
      </w:docPartPr>
      <w:docPartBody>
        <w:p w:rsidR="00000000" w:rsidRDefault="00BB2D48">
          <w:pPr>
            <w:pStyle w:val="A9B00B16043A4D6AA4B5D7234CDA9349"/>
          </w:pPr>
          <w:r>
            <w:t>Street Address, City, ST ZIP Code</w:t>
          </w:r>
        </w:p>
      </w:docPartBody>
    </w:docPart>
    <w:docPart>
      <w:docPartPr>
        <w:name w:val="72B8E6C5D8D141429E238F3C06DEA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CBBC1-8BEE-4DC3-A3CF-D5D7B9D5899E}"/>
      </w:docPartPr>
      <w:docPartBody>
        <w:p w:rsidR="00000000" w:rsidRDefault="00BB2D48">
          <w:pPr>
            <w:pStyle w:val="72B8E6C5D8D141429E238F3C06DEA5A8"/>
          </w:pPr>
          <w:r>
            <w:t>Telephone</w:t>
          </w:r>
        </w:p>
      </w:docPartBody>
    </w:docPart>
    <w:docPart>
      <w:docPartPr>
        <w:name w:val="235BE7AA25C1465DAEAE695B3302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85779-59EF-47D7-82BB-6D8CDBAFCA17}"/>
      </w:docPartPr>
      <w:docPartBody>
        <w:p w:rsidR="00000000" w:rsidRDefault="00BB2D48">
          <w:pPr>
            <w:pStyle w:val="235BE7AA25C1465DAEAE695B330258E1"/>
          </w:pPr>
          <w:r>
            <w:t>Email</w:t>
          </w:r>
        </w:p>
      </w:docPartBody>
    </w:docPart>
    <w:docPart>
      <w:docPartPr>
        <w:name w:val="2B6D229492D44C498BEABA4D3E3B1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E2622-063E-463B-9307-9D15B207E9F8}"/>
      </w:docPartPr>
      <w:docPartBody>
        <w:p w:rsidR="00000000" w:rsidRDefault="00BB2D48">
          <w:pPr>
            <w:pStyle w:val="2B6D229492D44C498BEABA4D3E3B1F36"/>
          </w:pPr>
          <w:r>
            <w:t>Twitter handle</w:t>
          </w:r>
        </w:p>
      </w:docPartBody>
    </w:docPart>
    <w:docPart>
      <w:docPartPr>
        <w:name w:val="AC15C7E63C59436D8BACCCD7D29EE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16B6B-6315-4FE0-B9E2-50EEC846B69D}"/>
      </w:docPartPr>
      <w:docPartBody>
        <w:p w:rsidR="00000000" w:rsidRDefault="00BB2D48">
          <w:pPr>
            <w:pStyle w:val="AC15C7E63C59436D8BACCCD7D29EE7B8"/>
          </w:pPr>
          <w:r>
            <w:t>Web address</w:t>
          </w:r>
        </w:p>
      </w:docPartBody>
    </w:docPart>
    <w:docPart>
      <w:docPartPr>
        <w:name w:val="3942F55304B24329878FF1E62E00A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CA583-AF60-425B-946E-7948B88F6C11}"/>
      </w:docPartPr>
      <w:docPartBody>
        <w:p w:rsidR="00000000" w:rsidRDefault="00BB2D48">
          <w:pPr>
            <w:pStyle w:val="3942F55304B24329878FF1E62E00AC4F"/>
          </w:pPr>
          <w:r>
            <w:t>Your Name</w:t>
          </w:r>
        </w:p>
      </w:docPartBody>
    </w:docPart>
    <w:docPart>
      <w:docPartPr>
        <w:name w:val="F6BD1DB4B2B64929A255FB08B7FBA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DA1FD-1A7A-4BAF-8DA6-295CF46BB635}"/>
      </w:docPartPr>
      <w:docPartBody>
        <w:p w:rsidR="00000000" w:rsidRDefault="00BB2D48">
          <w:pPr>
            <w:pStyle w:val="F6BD1DB4B2B64929A255FB08B7FBAC7A"/>
          </w:pPr>
          <w:r>
            <w:t>Street Address, City, ST ZIP Code</w:t>
          </w:r>
        </w:p>
      </w:docPartBody>
    </w:docPart>
    <w:docPart>
      <w:docPartPr>
        <w:name w:val="F25F22BC85D1492E804E8A40043CC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4F3F5-4674-4AFF-A869-B8196646E5A8}"/>
      </w:docPartPr>
      <w:docPartBody>
        <w:p w:rsidR="00000000" w:rsidRDefault="00BB2D48">
          <w:pPr>
            <w:pStyle w:val="F25F22BC85D1492E804E8A40043CC3B1"/>
          </w:pPr>
          <w:r>
            <w:t>Telephone</w:t>
          </w:r>
        </w:p>
      </w:docPartBody>
    </w:docPart>
    <w:docPart>
      <w:docPartPr>
        <w:name w:val="7DFCE997F2C1495DBB2BE645592AF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88287-B09D-4DAF-A139-817530255C59}"/>
      </w:docPartPr>
      <w:docPartBody>
        <w:p w:rsidR="00000000" w:rsidRDefault="00BB2D48">
          <w:pPr>
            <w:pStyle w:val="7DFCE997F2C1495DBB2BE645592AF700"/>
          </w:pPr>
          <w:r>
            <w:t>Email</w:t>
          </w:r>
        </w:p>
      </w:docPartBody>
    </w:docPart>
    <w:docPart>
      <w:docPartPr>
        <w:name w:val="D20AF22B191743F482694C864C73F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E74A6-5BBC-4BC2-8E2F-2CF85D0CFD4E}"/>
      </w:docPartPr>
      <w:docPartBody>
        <w:p w:rsidR="00000000" w:rsidRDefault="00BB2D48">
          <w:pPr>
            <w:pStyle w:val="D20AF22B191743F482694C864C73FABB"/>
          </w:pPr>
          <w:r>
            <w:t>Twitter handle</w:t>
          </w:r>
        </w:p>
      </w:docPartBody>
    </w:docPart>
    <w:docPart>
      <w:docPartPr>
        <w:name w:val="EEB274BC51A94D398EEC0D9396A35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A7EBB-FA48-4535-9F74-20296B21E61D}"/>
      </w:docPartPr>
      <w:docPartBody>
        <w:p w:rsidR="00000000" w:rsidRDefault="00BB2D48">
          <w:pPr>
            <w:pStyle w:val="EEB274BC51A94D398EEC0D9396A35D67"/>
          </w:pPr>
          <w:r>
            <w:t>Web address</w:t>
          </w:r>
        </w:p>
      </w:docPartBody>
    </w:docPart>
    <w:docPart>
      <w:docPartPr>
        <w:name w:val="DE733860BF9D494ABAD40A1ADDE51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8FB8F-ABB9-4568-B386-46D78A350C16}"/>
      </w:docPartPr>
      <w:docPartBody>
        <w:p w:rsidR="00000000" w:rsidRDefault="00BB2D48">
          <w:pPr>
            <w:pStyle w:val="DE733860BF9D494ABAD40A1ADDE51402"/>
          </w:pPr>
          <w:r>
            <w:t>Your Name</w:t>
          </w:r>
        </w:p>
      </w:docPartBody>
    </w:docPart>
    <w:docPart>
      <w:docPartPr>
        <w:name w:val="03BE83079F1A4134B3AA980AE1913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C5911-2C1F-4A56-864C-9C1E3D2A4AEC}"/>
      </w:docPartPr>
      <w:docPartBody>
        <w:p w:rsidR="00000000" w:rsidRDefault="00BB2D48">
          <w:pPr>
            <w:pStyle w:val="03BE83079F1A4134B3AA980AE1913F00"/>
          </w:pPr>
          <w:r>
            <w:t>Street Address, City, ST ZIP Code</w:t>
          </w:r>
        </w:p>
      </w:docPartBody>
    </w:docPart>
    <w:docPart>
      <w:docPartPr>
        <w:name w:val="369023DD73AF4735A1F06AB6B1483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3C77C-DFE0-4765-8105-7E63A54FA599}"/>
      </w:docPartPr>
      <w:docPartBody>
        <w:p w:rsidR="00000000" w:rsidRDefault="00BB2D48">
          <w:pPr>
            <w:pStyle w:val="369023DD73AF4735A1F06AB6B14831F2"/>
          </w:pPr>
          <w:r>
            <w:t>Telephone</w:t>
          </w:r>
        </w:p>
      </w:docPartBody>
    </w:docPart>
    <w:docPart>
      <w:docPartPr>
        <w:name w:val="4BC9DF9D99034474BA7DB64BA990C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94786-DC3C-4E9D-ACF1-1E0074C1D800}"/>
      </w:docPartPr>
      <w:docPartBody>
        <w:p w:rsidR="00000000" w:rsidRDefault="00BB2D48">
          <w:pPr>
            <w:pStyle w:val="4BC9DF9D99034474BA7DB64BA990C1AA"/>
          </w:pPr>
          <w:r>
            <w:t>Email</w:t>
          </w:r>
        </w:p>
      </w:docPartBody>
    </w:docPart>
    <w:docPart>
      <w:docPartPr>
        <w:name w:val="55E246E97672412EA8F955EC5CEA8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33601-DC41-4931-AB8A-4C6585504874}"/>
      </w:docPartPr>
      <w:docPartBody>
        <w:p w:rsidR="00000000" w:rsidRDefault="00BB2D48">
          <w:pPr>
            <w:pStyle w:val="55E246E97672412EA8F955EC5CEA88E8"/>
          </w:pPr>
          <w:r>
            <w:t>Twitter handle</w:t>
          </w:r>
        </w:p>
      </w:docPartBody>
    </w:docPart>
    <w:docPart>
      <w:docPartPr>
        <w:name w:val="5536B8DEF3694C8EA4C093EC69732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7672E-0AEE-4B37-971E-435D716DDE82}"/>
      </w:docPartPr>
      <w:docPartBody>
        <w:p w:rsidR="00000000" w:rsidRDefault="00BB2D48">
          <w:pPr>
            <w:pStyle w:val="5536B8DEF3694C8EA4C093EC6973280B"/>
          </w:pPr>
          <w:r>
            <w:t>Web address</w:t>
          </w:r>
        </w:p>
      </w:docPartBody>
    </w:docPart>
    <w:docPart>
      <w:docPartPr>
        <w:name w:val="67CB92C98E734883A30468BF32A74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6F7DF-E16B-4B41-BEDD-AE52C276E996}"/>
      </w:docPartPr>
      <w:docPartBody>
        <w:p w:rsidR="00000000" w:rsidRDefault="00BB2D48">
          <w:pPr>
            <w:pStyle w:val="67CB92C98E734883A30468BF32A74A39"/>
          </w:pPr>
          <w:r>
            <w:t>Your Name</w:t>
          </w:r>
        </w:p>
      </w:docPartBody>
    </w:docPart>
    <w:docPart>
      <w:docPartPr>
        <w:name w:val="A1AFB693F2AB4539871D8CA2D7C14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7581F-CC64-4DEF-A42F-BF95574757E0}"/>
      </w:docPartPr>
      <w:docPartBody>
        <w:p w:rsidR="00000000" w:rsidRDefault="00BB2D48">
          <w:pPr>
            <w:pStyle w:val="A1AFB693F2AB4539871D8CA2D7C14FA5"/>
          </w:pPr>
          <w:r>
            <w:t xml:space="preserve">Street Address, City, </w:t>
          </w:r>
          <w:r>
            <w:t>ST ZIP Code</w:t>
          </w:r>
        </w:p>
      </w:docPartBody>
    </w:docPart>
    <w:docPart>
      <w:docPartPr>
        <w:name w:val="3658670EF4DF4346BC9679B014AC4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6E930-F281-47B9-9D07-6D11AD8B423A}"/>
      </w:docPartPr>
      <w:docPartBody>
        <w:p w:rsidR="00000000" w:rsidRDefault="00BB2D48">
          <w:pPr>
            <w:pStyle w:val="3658670EF4DF4346BC9679B014AC483E"/>
          </w:pPr>
          <w:r>
            <w:t>Telephone</w:t>
          </w:r>
        </w:p>
      </w:docPartBody>
    </w:docPart>
    <w:docPart>
      <w:docPartPr>
        <w:name w:val="D310DF0277EC4998A34A000B64D52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570F9-20A1-4431-B012-75C850C561F4}"/>
      </w:docPartPr>
      <w:docPartBody>
        <w:p w:rsidR="00000000" w:rsidRDefault="00BB2D48">
          <w:pPr>
            <w:pStyle w:val="D310DF0277EC4998A34A000B64D524EE"/>
          </w:pPr>
          <w:r>
            <w:t>Email</w:t>
          </w:r>
        </w:p>
      </w:docPartBody>
    </w:docPart>
    <w:docPart>
      <w:docPartPr>
        <w:name w:val="8C56617DFE6A45E19AFD6C04ECA58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DEBEE-57CB-46A3-8095-7B3C5EA63AA5}"/>
      </w:docPartPr>
      <w:docPartBody>
        <w:p w:rsidR="00000000" w:rsidRDefault="00BB2D48">
          <w:pPr>
            <w:pStyle w:val="8C56617DFE6A45E19AFD6C04ECA585BC"/>
          </w:pPr>
          <w:r>
            <w:t>Twitter handle</w:t>
          </w:r>
        </w:p>
      </w:docPartBody>
    </w:docPart>
    <w:docPart>
      <w:docPartPr>
        <w:name w:val="17F7CB82CE8A405DA3A9B2CF65071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4222D-823A-4293-9EA5-44E6928B6A5B}"/>
      </w:docPartPr>
      <w:docPartBody>
        <w:p w:rsidR="00000000" w:rsidRDefault="00BB2D48">
          <w:pPr>
            <w:pStyle w:val="17F7CB82CE8A405DA3A9B2CF6507148A"/>
          </w:pPr>
          <w:r>
            <w:t>Web address</w:t>
          </w:r>
        </w:p>
      </w:docPartBody>
    </w:docPart>
    <w:docPart>
      <w:docPartPr>
        <w:name w:val="53D3C34AE97B401DB7380D150936D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593B1-FD86-4112-AAE8-FA0641292D56}"/>
      </w:docPartPr>
      <w:docPartBody>
        <w:p w:rsidR="00000000" w:rsidRDefault="00BB2D48">
          <w:pPr>
            <w:pStyle w:val="53D3C34AE97B401DB7380D150936D1FF"/>
          </w:pPr>
          <w:r>
            <w:t>Your Name</w:t>
          </w:r>
        </w:p>
      </w:docPartBody>
    </w:docPart>
    <w:docPart>
      <w:docPartPr>
        <w:name w:val="AD4ABA52D2B84FC19D7CE03F49D89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F5BF5-53EB-4CB6-A7BE-8C8F1B31CB1D}"/>
      </w:docPartPr>
      <w:docPartBody>
        <w:p w:rsidR="00000000" w:rsidRDefault="00BB2D48">
          <w:pPr>
            <w:pStyle w:val="AD4ABA52D2B84FC19D7CE03F49D89A10"/>
          </w:pPr>
          <w:r>
            <w:t>Street Address, City, ST ZIP Code</w:t>
          </w:r>
        </w:p>
      </w:docPartBody>
    </w:docPart>
    <w:docPart>
      <w:docPartPr>
        <w:name w:val="84EB3E61146C40A4A51581C52D829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93E11-6FD7-4200-84EB-23C33016248A}"/>
      </w:docPartPr>
      <w:docPartBody>
        <w:p w:rsidR="00000000" w:rsidRDefault="00BB2D48">
          <w:pPr>
            <w:pStyle w:val="84EB3E61146C40A4A51581C52D8291B2"/>
          </w:pPr>
          <w:r>
            <w:t>Telephone</w:t>
          </w:r>
        </w:p>
      </w:docPartBody>
    </w:docPart>
    <w:docPart>
      <w:docPartPr>
        <w:name w:val="0C5CBCE087694ABF87ACB599CFEED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B3934-05C2-4694-B1E5-6C3E7FE5CB9A}"/>
      </w:docPartPr>
      <w:docPartBody>
        <w:p w:rsidR="00000000" w:rsidRDefault="00BB2D48">
          <w:pPr>
            <w:pStyle w:val="0C5CBCE087694ABF87ACB599CFEED0E1"/>
          </w:pPr>
          <w:r>
            <w:t>Email</w:t>
          </w:r>
        </w:p>
      </w:docPartBody>
    </w:docPart>
    <w:docPart>
      <w:docPartPr>
        <w:name w:val="03663569AECC4C4F91FD4F60E3550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C9E2-58AA-40A3-9626-B3742729BF99}"/>
      </w:docPartPr>
      <w:docPartBody>
        <w:p w:rsidR="00000000" w:rsidRDefault="00BB2D48">
          <w:pPr>
            <w:pStyle w:val="03663569AECC4C4F91FD4F60E3550185"/>
          </w:pPr>
          <w:r>
            <w:t>Twitter handle</w:t>
          </w:r>
        </w:p>
      </w:docPartBody>
    </w:docPart>
    <w:docPart>
      <w:docPartPr>
        <w:name w:val="34E4AA349C4848EBB3A923B3DDBB5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2F93F-E411-432C-A024-78A0D33D0AA0}"/>
      </w:docPartPr>
      <w:docPartBody>
        <w:p w:rsidR="00000000" w:rsidRDefault="00BB2D48">
          <w:pPr>
            <w:pStyle w:val="34E4AA349C4848EBB3A923B3DDBB5629"/>
          </w:pPr>
          <w:r>
            <w:t>Web address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48"/>
    <w:rsid w:val="00BB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AFCE8556F544599EEAA0ADC2FA07AD">
    <w:name w:val="C7AFCE8556F544599EEAA0ADC2FA07AD"/>
  </w:style>
  <w:style w:type="paragraph" w:customStyle="1" w:styleId="BE4866CFAD6E49D5AECDEA401D277534">
    <w:name w:val="BE4866CFAD6E49D5AECDEA401D277534"/>
  </w:style>
  <w:style w:type="paragraph" w:customStyle="1" w:styleId="0FCF11597E1E42949123BACB2382D451">
    <w:name w:val="0FCF11597E1E42949123BACB2382D451"/>
  </w:style>
  <w:style w:type="paragraph" w:customStyle="1" w:styleId="3C4DDE71CCAC4AA88B94F06894357764">
    <w:name w:val="3C4DDE71CCAC4AA88B94F06894357764"/>
  </w:style>
  <w:style w:type="paragraph" w:customStyle="1" w:styleId="16D3373ED37641F4A2B688D1FBFA3E3F">
    <w:name w:val="16D3373ED37641F4A2B688D1FBFA3E3F"/>
  </w:style>
  <w:style w:type="paragraph" w:customStyle="1" w:styleId="0E4168D855394021B8199F2A2F37AED2">
    <w:name w:val="0E4168D855394021B8199F2A2F37AED2"/>
  </w:style>
  <w:style w:type="paragraph" w:customStyle="1" w:styleId="9E082847CBCB444CA648F1E3089FC4C6">
    <w:name w:val="9E082847CBCB444CA648F1E3089FC4C6"/>
  </w:style>
  <w:style w:type="paragraph" w:customStyle="1" w:styleId="6505536FBBA54EEDB06509BAC8A58C1F">
    <w:name w:val="6505536FBBA54EEDB06509BAC8A58C1F"/>
  </w:style>
  <w:style w:type="paragraph" w:customStyle="1" w:styleId="26D1D199C3A24DB88B02A33D8541FB88">
    <w:name w:val="26D1D199C3A24DB88B02A33D8541FB88"/>
  </w:style>
  <w:style w:type="paragraph" w:customStyle="1" w:styleId="6FD432E865FF49FEAEA63F12F0323875">
    <w:name w:val="6FD432E865FF49FEAEA63F12F0323875"/>
  </w:style>
  <w:style w:type="paragraph" w:customStyle="1" w:styleId="476EF6AA349849E98669BEB29AEE0659">
    <w:name w:val="476EF6AA349849E98669BEB29AEE0659"/>
  </w:style>
  <w:style w:type="paragraph" w:customStyle="1" w:styleId="340BBA9157CA486CB69BC07C8D6DC013">
    <w:name w:val="340BBA9157CA486CB69BC07C8D6DC013"/>
  </w:style>
  <w:style w:type="paragraph" w:customStyle="1" w:styleId="0D6A54AD2F90494695A6164F00863808">
    <w:name w:val="0D6A54AD2F90494695A6164F00863808"/>
  </w:style>
  <w:style w:type="paragraph" w:customStyle="1" w:styleId="F48D3FCE47224059905F3707E663E5CD">
    <w:name w:val="F48D3FCE47224059905F3707E663E5CD"/>
  </w:style>
  <w:style w:type="paragraph" w:customStyle="1" w:styleId="CDDCEAB93EB1492E815FC489ED38B663">
    <w:name w:val="CDDCEAB93EB1492E815FC489ED38B663"/>
  </w:style>
  <w:style w:type="paragraph" w:customStyle="1" w:styleId="BC37CF4F08334E2CB0ADCAAF7DB48587">
    <w:name w:val="BC37CF4F08334E2CB0ADCAAF7DB48587"/>
  </w:style>
  <w:style w:type="paragraph" w:customStyle="1" w:styleId="F87D4295397547BA94BFF385368FCCA0">
    <w:name w:val="F87D4295397547BA94BFF385368FCCA0"/>
  </w:style>
  <w:style w:type="paragraph" w:customStyle="1" w:styleId="B9D354600D41445CB234EB7FB94266D0">
    <w:name w:val="B9D354600D41445CB234EB7FB94266D0"/>
  </w:style>
  <w:style w:type="paragraph" w:customStyle="1" w:styleId="52DBD8BD96CF4FF2AD4140EFA70E44BF">
    <w:name w:val="52DBD8BD96CF4FF2AD4140EFA70E44BF"/>
  </w:style>
  <w:style w:type="paragraph" w:customStyle="1" w:styleId="B4F86CFD841E4914A40AC1DE9135062D">
    <w:name w:val="B4F86CFD841E4914A40AC1DE9135062D"/>
  </w:style>
  <w:style w:type="paragraph" w:customStyle="1" w:styleId="B45DCD34771942F0B0E4D55EE18E213B">
    <w:name w:val="B45DCD34771942F0B0E4D55EE18E213B"/>
  </w:style>
  <w:style w:type="paragraph" w:customStyle="1" w:styleId="5E9DB22D18EB4CA0A72B6F2AE9E45568">
    <w:name w:val="5E9DB22D18EB4CA0A72B6F2AE9E45568"/>
  </w:style>
  <w:style w:type="paragraph" w:customStyle="1" w:styleId="65F161D75A1D445689F6F510E09A06E1">
    <w:name w:val="65F161D75A1D445689F6F510E09A06E1"/>
  </w:style>
  <w:style w:type="paragraph" w:customStyle="1" w:styleId="6B79DF189BBB4A1E8D84C859CDBF8B01">
    <w:name w:val="6B79DF189BBB4A1E8D84C859CDBF8B01"/>
  </w:style>
  <w:style w:type="paragraph" w:customStyle="1" w:styleId="DAED4D1E678A47BFB5C76E1E68EF7094">
    <w:name w:val="DAED4D1E678A47BFB5C76E1E68EF7094"/>
  </w:style>
  <w:style w:type="paragraph" w:customStyle="1" w:styleId="8476BB644E63446D9E46334FCDB21EC0">
    <w:name w:val="8476BB644E63446D9E46334FCDB21EC0"/>
  </w:style>
  <w:style w:type="paragraph" w:customStyle="1" w:styleId="FA94D44A89AA4D7BBCF3907892956892">
    <w:name w:val="FA94D44A89AA4D7BBCF3907892956892"/>
  </w:style>
  <w:style w:type="paragraph" w:customStyle="1" w:styleId="D9950417F8134C9E9D77B04E52E72291">
    <w:name w:val="D9950417F8134C9E9D77B04E52E72291"/>
  </w:style>
  <w:style w:type="paragraph" w:customStyle="1" w:styleId="B21315D6B1664E50ABDFB8DFAAD39DA6">
    <w:name w:val="B21315D6B1664E50ABDFB8DFAAD39DA6"/>
  </w:style>
  <w:style w:type="paragraph" w:customStyle="1" w:styleId="442E1B14C318495FBF727097E6991138">
    <w:name w:val="442E1B14C318495FBF727097E6991138"/>
  </w:style>
  <w:style w:type="paragraph" w:customStyle="1" w:styleId="B7B158CED96A4E679A8DAECFB53DE7B2">
    <w:name w:val="B7B158CED96A4E679A8DAECFB53DE7B2"/>
  </w:style>
  <w:style w:type="paragraph" w:customStyle="1" w:styleId="A9B00B16043A4D6AA4B5D7234CDA9349">
    <w:name w:val="A9B00B16043A4D6AA4B5D7234CDA9349"/>
  </w:style>
  <w:style w:type="paragraph" w:customStyle="1" w:styleId="72B8E6C5D8D141429E238F3C06DEA5A8">
    <w:name w:val="72B8E6C5D8D141429E238F3C06DEA5A8"/>
  </w:style>
  <w:style w:type="paragraph" w:customStyle="1" w:styleId="235BE7AA25C1465DAEAE695B330258E1">
    <w:name w:val="235BE7AA25C1465DAEAE695B330258E1"/>
  </w:style>
  <w:style w:type="paragraph" w:customStyle="1" w:styleId="2B6D229492D44C498BEABA4D3E3B1F36">
    <w:name w:val="2B6D229492D44C498BEABA4D3E3B1F36"/>
  </w:style>
  <w:style w:type="paragraph" w:customStyle="1" w:styleId="AC15C7E63C59436D8BACCCD7D29EE7B8">
    <w:name w:val="AC15C7E63C59436D8BACCCD7D29EE7B8"/>
  </w:style>
  <w:style w:type="paragraph" w:customStyle="1" w:styleId="3942F55304B24329878FF1E62E00AC4F">
    <w:name w:val="3942F55304B24329878FF1E62E00AC4F"/>
  </w:style>
  <w:style w:type="paragraph" w:customStyle="1" w:styleId="F6BD1DB4B2B64929A255FB08B7FBAC7A">
    <w:name w:val="F6BD1DB4B2B64929A255FB08B7FBAC7A"/>
  </w:style>
  <w:style w:type="paragraph" w:customStyle="1" w:styleId="F25F22BC85D1492E804E8A40043CC3B1">
    <w:name w:val="F25F22BC85D1492E804E8A40043CC3B1"/>
  </w:style>
  <w:style w:type="paragraph" w:customStyle="1" w:styleId="7DFCE997F2C1495DBB2BE645592AF700">
    <w:name w:val="7DFCE997F2C1495DBB2BE645592AF700"/>
  </w:style>
  <w:style w:type="paragraph" w:customStyle="1" w:styleId="D20AF22B191743F482694C864C73FABB">
    <w:name w:val="D20AF22B191743F482694C864C73FABB"/>
  </w:style>
  <w:style w:type="paragraph" w:customStyle="1" w:styleId="EEB274BC51A94D398EEC0D9396A35D67">
    <w:name w:val="EEB274BC51A94D398EEC0D9396A35D67"/>
  </w:style>
  <w:style w:type="paragraph" w:customStyle="1" w:styleId="DE733860BF9D494ABAD40A1ADDE51402">
    <w:name w:val="DE733860BF9D494ABAD40A1ADDE51402"/>
  </w:style>
  <w:style w:type="paragraph" w:customStyle="1" w:styleId="03BE83079F1A4134B3AA980AE1913F00">
    <w:name w:val="03BE83079F1A4134B3AA980AE1913F00"/>
  </w:style>
  <w:style w:type="paragraph" w:customStyle="1" w:styleId="369023DD73AF4735A1F06AB6B14831F2">
    <w:name w:val="369023DD73AF4735A1F06AB6B14831F2"/>
  </w:style>
  <w:style w:type="paragraph" w:customStyle="1" w:styleId="4BC9DF9D99034474BA7DB64BA990C1AA">
    <w:name w:val="4BC9DF9D99034474BA7DB64BA990C1AA"/>
  </w:style>
  <w:style w:type="paragraph" w:customStyle="1" w:styleId="55E246E97672412EA8F955EC5CEA88E8">
    <w:name w:val="55E246E97672412EA8F955EC5CEA88E8"/>
  </w:style>
  <w:style w:type="paragraph" w:customStyle="1" w:styleId="5536B8DEF3694C8EA4C093EC6973280B">
    <w:name w:val="5536B8DEF3694C8EA4C093EC6973280B"/>
  </w:style>
  <w:style w:type="paragraph" w:customStyle="1" w:styleId="67CB92C98E734883A30468BF32A74A39">
    <w:name w:val="67CB92C98E734883A30468BF32A74A39"/>
  </w:style>
  <w:style w:type="paragraph" w:customStyle="1" w:styleId="A1AFB693F2AB4539871D8CA2D7C14FA5">
    <w:name w:val="A1AFB693F2AB4539871D8CA2D7C14FA5"/>
  </w:style>
  <w:style w:type="paragraph" w:customStyle="1" w:styleId="3658670EF4DF4346BC9679B014AC483E">
    <w:name w:val="3658670EF4DF4346BC9679B014AC483E"/>
  </w:style>
  <w:style w:type="paragraph" w:customStyle="1" w:styleId="D310DF0277EC4998A34A000B64D524EE">
    <w:name w:val="D310DF0277EC4998A34A000B64D524EE"/>
  </w:style>
  <w:style w:type="paragraph" w:customStyle="1" w:styleId="8C56617DFE6A45E19AFD6C04ECA585BC">
    <w:name w:val="8C56617DFE6A45E19AFD6C04ECA585BC"/>
  </w:style>
  <w:style w:type="paragraph" w:customStyle="1" w:styleId="17F7CB82CE8A405DA3A9B2CF6507148A">
    <w:name w:val="17F7CB82CE8A405DA3A9B2CF6507148A"/>
  </w:style>
  <w:style w:type="paragraph" w:customStyle="1" w:styleId="53D3C34AE97B401DB7380D150936D1FF">
    <w:name w:val="53D3C34AE97B401DB7380D150936D1FF"/>
  </w:style>
  <w:style w:type="paragraph" w:customStyle="1" w:styleId="AD4ABA52D2B84FC19D7CE03F49D89A10">
    <w:name w:val="AD4ABA52D2B84FC19D7CE03F49D89A10"/>
  </w:style>
  <w:style w:type="paragraph" w:customStyle="1" w:styleId="84EB3E61146C40A4A51581C52D8291B2">
    <w:name w:val="84EB3E61146C40A4A51581C52D8291B2"/>
  </w:style>
  <w:style w:type="paragraph" w:customStyle="1" w:styleId="0C5CBCE087694ABF87ACB599CFEED0E1">
    <w:name w:val="0C5CBCE087694ABF87ACB599CFEED0E1"/>
  </w:style>
  <w:style w:type="paragraph" w:customStyle="1" w:styleId="03663569AECC4C4F91FD4F60E3550185">
    <w:name w:val="03663569AECC4C4F91FD4F60E3550185"/>
  </w:style>
  <w:style w:type="paragraph" w:customStyle="1" w:styleId="34E4AA349C4848EBB3A923B3DDBB5629">
    <w:name w:val="34E4AA349C4848EBB3A923B3DDBB56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abel LS1-05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C3EA1F"/>
      </a:accent1>
      <a:accent2>
        <a:srgbClr val="9DCB08"/>
      </a:accent2>
      <a:accent3>
        <a:srgbClr val="10A48E"/>
      </a:accent3>
      <a:accent4>
        <a:srgbClr val="17C0A3"/>
      </a:accent4>
      <a:accent5>
        <a:srgbClr val="044F44"/>
      </a:accent5>
      <a:accent6>
        <a:srgbClr val="2C3644"/>
      </a:accent6>
      <a:hlink>
        <a:srgbClr val="10A48E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F140F8-6DC3-48CE-99CF-EC654FE3737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647DF84-85B2-4C78-8B10-814D7873C4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78938D-52A7-48FA-8137-992C3083FD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capsules business cards</Template>
  <TotalTime>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Ramirez, Manilyn</dc:creator>
  <cp:lastModifiedBy>Ratonel, Manilyn</cp:lastModifiedBy>
  <cp:revision>1</cp:revision>
  <cp:lastPrinted>2012-08-29T19:15:00Z</cp:lastPrinted>
  <dcterms:created xsi:type="dcterms:W3CDTF">2021-09-22T02:56:00Z</dcterms:created>
  <dcterms:modified xsi:type="dcterms:W3CDTF">2021-09-22T03:26:00Z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