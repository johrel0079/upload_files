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620" w:firstRow="1" w:lastRow="0" w:firstColumn="0" w:lastColumn="0" w:noHBand="1" w:noVBand="1"/>
        <w:tblDescription w:val="Layout table to enter Name, Street Address, City, State, Zip Code, Phone number, Email ID, and Website address in 10 business cards per page - when information is entered in one card, it automatically updates in all the rest"/>
      </w:tblPr>
      <w:tblGrid>
        <w:gridCol w:w="5040"/>
        <w:gridCol w:w="5040"/>
      </w:tblGrid>
      <w:tr w:rsidR="00751CB4" w:rsidRPr="007D73E5" w:rsidTr="00CF0B98">
        <w:trPr>
          <w:cantSplit/>
          <w:trHeight w:val="1440"/>
        </w:trPr>
        <w:sdt>
          <w:sdtPr>
            <w:alias w:val="Enter Your Name:"/>
            <w:tag w:val="Enter Your Name:"/>
            <w:id w:val="167992191"/>
            <w:placeholder>
              <w:docPart w:val="526CF217C8074BA684170BCA9239716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751CB4" w:rsidRPr="007D73E5" w:rsidRDefault="00034EAE" w:rsidP="007D73E5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  <w:sdt>
          <w:sdtPr>
            <w:alias w:val="Your Name:"/>
            <w:tag w:val=""/>
            <w:id w:val="-502658794"/>
            <w:placeholder>
              <w:docPart w:val="7DB841CFED2D4BC4BB9D3AF9851578A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751CB4" w:rsidRPr="007D73E5" w:rsidRDefault="00034EAE" w:rsidP="007D73E5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</w:tr>
      <w:tr w:rsidR="001F430D" w:rsidTr="00CF0B98">
        <w:trPr>
          <w:cantSplit/>
          <w:trHeight w:hRule="exact" w:val="1152"/>
        </w:trPr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1F430D">
            <w:sdt>
              <w:sdtPr>
                <w:alias w:val="Enter Street Address:"/>
                <w:tag w:val="Enter Street Address:"/>
                <w:id w:val="-1437902309"/>
                <w:placeholder>
                  <w:docPart w:val="95CB4EAA270143A5A6DF48F7C2E18D20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Enter City, ST ZIP Code:"/>
                <w:tag w:val="Enter City, ST ZIP Code:"/>
                <w:id w:val="-124932353"/>
                <w:placeholder>
                  <w:docPart w:val="6567FD90BD7242F88B823B8E32A4CE4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Enter Phone:"/>
                <w:tag w:val="Enter Phone:"/>
                <w:id w:val="-784577751"/>
                <w:placeholder>
                  <w:docPart w:val="C12D33BEF3C34FEE96F9BEE7F773DC2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nter Email:"/>
                <w:tag w:val="Enter Email:"/>
                <w:id w:val="-1535338659"/>
                <w:placeholder>
                  <w:docPart w:val="0C0289CDBF524354B38455A76153E77B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1F430D" w:rsidRPr="00FE41C1" w:rsidRDefault="002A22ED" w:rsidP="00C84C7C">
            <w:sdt>
              <w:sdtPr>
                <w:alias w:val="Enter Website:"/>
                <w:tag w:val="Enter Website:"/>
                <w:id w:val="-2121292349"/>
                <w:placeholder>
                  <w:docPart w:val="7C21D1AF3E87486EB45D843F22B2F05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  <w:tc>
          <w:tcPr>
            <w:tcW w:w="5040" w:type="dxa"/>
            <w:tcMar>
              <w:left w:w="0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-1505658056"/>
                <w:placeholder>
                  <w:docPart w:val="CC94B4930713436A8D307BEC555A22D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1857537415"/>
                <w:placeholder>
                  <w:docPart w:val="4D2B992B5D274A62BC42477869311D1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1150786460"/>
                <w:placeholder>
                  <w:docPart w:val="638B7B439F614FDA8158528F34B3F3E1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233283656"/>
                <w:placeholder>
                  <w:docPart w:val="7604CE26878B42CB9825518931601BEB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1F430D" w:rsidRPr="00FE41C1" w:rsidRDefault="002A22ED" w:rsidP="00C84C7C">
            <w:sdt>
              <w:sdtPr>
                <w:alias w:val="Website:"/>
                <w:tag w:val="Website:"/>
                <w:id w:val="1480200700"/>
                <w:placeholder>
                  <w:docPart w:val="AD8A5496E76647A6AB0B9051F9B967C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</w:tr>
      <w:tr w:rsidR="00C84C7C" w:rsidRPr="007D73E5" w:rsidTr="00CF0B98">
        <w:trPr>
          <w:cantSplit/>
          <w:trHeight w:val="1440"/>
        </w:trPr>
        <w:sdt>
          <w:sdtPr>
            <w:alias w:val="Your Name:"/>
            <w:tag w:val=""/>
            <w:id w:val="2125958092"/>
            <w:placeholder>
              <w:docPart w:val="753DDD292C7A418BAF3E68DFF11CDAD1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  <w:sdt>
          <w:sdtPr>
            <w:alias w:val="Your Name:"/>
            <w:tag w:val=""/>
            <w:id w:val="-1371147068"/>
            <w:placeholder>
              <w:docPart w:val="AF10D693228745259C82F1F363134A3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</w:tr>
      <w:tr w:rsidR="00C84C7C" w:rsidTr="00CF0B98">
        <w:trPr>
          <w:cantSplit/>
          <w:trHeight w:hRule="exact" w:val="1152"/>
        </w:trPr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1958218957"/>
                <w:placeholder>
                  <w:docPart w:val="A4B49D27555A4337BB63B54B6E747171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1699805319"/>
                <w:placeholder>
                  <w:docPart w:val="03A322DAC8654481B7D04D84EBE1E0F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-1272311170"/>
                <w:placeholder>
                  <w:docPart w:val="0F24374562EB4A6C8269BE8E18467B1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-1219589100"/>
                <w:placeholder>
                  <w:docPart w:val="C914EF8F7CFD4A4C9E9F58EA549FA8F4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772128259"/>
                <w:placeholder>
                  <w:docPart w:val="86DCAADF9A694A488DE67664D21EC1E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2018728001"/>
                <w:placeholder>
                  <w:docPart w:val="2E5D8279CFC54620AF9927004CE59358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350921712"/>
                <w:placeholder>
                  <w:docPart w:val="7FC48BFDC5814366B610FA2DF80D5F2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-2106560476"/>
                <w:placeholder>
                  <w:docPart w:val="C3D7F96377C841299EB6771E948B35E1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1746226391"/>
                <w:placeholder>
                  <w:docPart w:val="00A81DEF58E44274B3E9F2DB9F4016F8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484524190"/>
                <w:placeholder>
                  <w:docPart w:val="E548927163214B25AC6ADAEDB351AB76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</w:tr>
      <w:tr w:rsidR="00C84C7C" w:rsidRPr="007D73E5" w:rsidTr="00CF0B98">
        <w:trPr>
          <w:cantSplit/>
          <w:trHeight w:val="1440"/>
        </w:trPr>
        <w:sdt>
          <w:sdtPr>
            <w:alias w:val="Your Name:"/>
            <w:tag w:val=""/>
            <w:id w:val="-1726281596"/>
            <w:placeholder>
              <w:docPart w:val="78208A7E6E514087BF29F7AFC3438FDB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  <w:sdt>
          <w:sdtPr>
            <w:alias w:val="Your Name:"/>
            <w:tag w:val=""/>
            <w:id w:val="-889034427"/>
            <w:placeholder>
              <w:docPart w:val="30EE17B5CE6A41FF97D9BAFE57C872F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</w:tr>
      <w:tr w:rsidR="00C84C7C" w:rsidTr="00CF0B98">
        <w:trPr>
          <w:cantSplit/>
          <w:trHeight w:hRule="exact" w:val="1152"/>
        </w:trPr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138076994"/>
                <w:placeholder>
                  <w:docPart w:val="0C7C955DAD844BCDB25F4E38EBCFAEE3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-692994428"/>
                <w:placeholder>
                  <w:docPart w:val="F8A304C22F5F47CC915291FD788B833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839818915"/>
                <w:placeholder>
                  <w:docPart w:val="BF2521869E684C849340220AA3F9BFF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941486168"/>
                <w:placeholder>
                  <w:docPart w:val="6E71E43051DC46CA8A18EEF9D055DB65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-576980726"/>
                <w:placeholder>
                  <w:docPart w:val="13CF6BF39DFF4CF9907F82B81648F8D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-516617696"/>
                <w:placeholder>
                  <w:docPart w:val="16FED552FE1A4109B783E9384072A50E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1791247369"/>
                <w:placeholder>
                  <w:docPart w:val="9F2534D313744DB481003899FFCAB27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1567455338"/>
                <w:placeholder>
                  <w:docPart w:val="E398E6BC27364BCCB8FE4E7002F58B9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-862061258"/>
                <w:placeholder>
                  <w:docPart w:val="50431072AF9A4025AC1D0586673C6FA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-2127000367"/>
                <w:placeholder>
                  <w:docPart w:val="6DC6E706210A4A2D867789A970F49B2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</w:tr>
      <w:tr w:rsidR="00C84C7C" w:rsidRPr="007D73E5" w:rsidTr="00CF0B98">
        <w:trPr>
          <w:cantSplit/>
          <w:trHeight w:val="1440"/>
        </w:trPr>
        <w:sdt>
          <w:sdtPr>
            <w:alias w:val="Your Name:"/>
            <w:tag w:val=""/>
            <w:id w:val="-139647515"/>
            <w:placeholder>
              <w:docPart w:val="BB37AD48CAA74938A307C8D10B8011BB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  <w:sdt>
          <w:sdtPr>
            <w:alias w:val="Your Name:"/>
            <w:tag w:val=""/>
            <w:id w:val="-262454457"/>
            <w:placeholder>
              <w:docPart w:val="EFAD328CF06641EA8D58F59D4E0A871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</w:tr>
      <w:tr w:rsidR="00C84C7C" w:rsidTr="00CF0B98">
        <w:trPr>
          <w:cantSplit/>
          <w:trHeight w:hRule="exact" w:val="1152"/>
        </w:trPr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527383393"/>
                <w:placeholder>
                  <w:docPart w:val="63C69ECA34AF4DEF8311246F26683B63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980265173"/>
                <w:placeholder>
                  <w:docPart w:val="31CC53E52948410B8DE85B14F1A3DC8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1336427281"/>
                <w:placeholder>
                  <w:docPart w:val="A9F4718D4F6340D39110AB6DBCAE349D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1101062604"/>
                <w:placeholder>
                  <w:docPart w:val="A3A4324151544072A4B7CE7B1B352945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E328F7" w:rsidRDefault="002A22ED" w:rsidP="00E328F7">
            <w:sdt>
              <w:sdtPr>
                <w:alias w:val="Website:"/>
                <w:tag w:val="Website:"/>
                <w:id w:val="-1420014765"/>
                <w:placeholder>
                  <w:docPart w:val="A5A1916FE60B4779A2F1EB7EAEAD971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  <w:tc>
          <w:tcPr>
            <w:tcW w:w="5040" w:type="dxa"/>
            <w:tcMar>
              <w:left w:w="0" w:type="dxa"/>
              <w:bottom w:w="288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1619711592"/>
                <w:placeholder>
                  <w:docPart w:val="7637A0C6F31940D5AC0B0CFFBAB7525D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-1052920130"/>
                <w:placeholder>
                  <w:docPart w:val="E3425C4461F84889BD4777B2A0CC6E7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-344719528"/>
                <w:placeholder>
                  <w:docPart w:val="33C1F518D9DC43D3A03AF2F36C8D95C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1428625675"/>
                <w:placeholder>
                  <w:docPart w:val="00C21477A386407B9695360167F695C4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-162405008"/>
                <w:placeholder>
                  <w:docPart w:val="1E09B8D95DF24AE0BF72CBAE909EBD4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</w:tr>
      <w:tr w:rsidR="00C84C7C" w:rsidRPr="007D73E5" w:rsidTr="00CF0B98">
        <w:trPr>
          <w:cantSplit/>
          <w:trHeight w:val="1440"/>
        </w:trPr>
        <w:sdt>
          <w:sdtPr>
            <w:alias w:val="Your Name:"/>
            <w:tag w:val=""/>
            <w:id w:val="394782566"/>
            <w:placeholder>
              <w:docPart w:val="04D467FE36B645FA8320C1A3D714D99B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  <w:sdt>
          <w:sdtPr>
            <w:alias w:val="Your Name:"/>
            <w:tag w:val=""/>
            <w:id w:val="1314761383"/>
            <w:placeholder>
              <w:docPart w:val="D02FAC23875A4AAE886BFA78546CABA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5040" w:type="dxa"/>
                <w:vAlign w:val="bottom"/>
              </w:tcPr>
              <w:p w:rsidR="00C84C7C" w:rsidRPr="007D73E5" w:rsidRDefault="00034EAE" w:rsidP="00C84C7C">
                <w:pPr>
                  <w:pStyle w:val="Heading1"/>
                </w:pPr>
                <w:r w:rsidRPr="002F5A5E">
                  <w:t>Author</w:t>
                </w:r>
              </w:p>
            </w:tc>
          </w:sdtContent>
        </w:sdt>
      </w:tr>
      <w:tr w:rsidR="00C84C7C" w:rsidTr="00CF0B98">
        <w:trPr>
          <w:cantSplit/>
          <w:trHeight w:hRule="exact" w:val="1152"/>
        </w:trPr>
        <w:tc>
          <w:tcPr>
            <w:tcW w:w="504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-1612977926"/>
                <w:placeholder>
                  <w:docPart w:val="F99D834BF03542B3BDFF2E297515655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525134562"/>
                <w:placeholder>
                  <w:docPart w:val="703EE8D067924E64909DD4CC66BD8CF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1492834096"/>
                <w:placeholder>
                  <w:docPart w:val="1C9498B30E804D7B99BA3DF705CF0CA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-1428263232"/>
                <w:placeholder>
                  <w:docPart w:val="48A739B41D054FD58C0D4DD35FFB1E96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439425441"/>
                <w:placeholder>
                  <w:docPart w:val="70C1ECE3147141EFBDFA151B972EFBF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  <w:tc>
          <w:tcPr>
            <w:tcW w:w="504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C84C7C" w:rsidRDefault="002A22ED" w:rsidP="00C84C7C">
            <w:sdt>
              <w:sdtPr>
                <w:alias w:val="Street Address:"/>
                <w:tag w:val="Street Address:"/>
                <w:id w:val="701213259"/>
                <w:placeholder>
                  <w:docPart w:val="8882FD5582EA43F89313E41D4BBB0910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/>
              </w:sdtPr>
              <w:sdtEndPr/>
              <w:sdtContent>
                <w:r w:rsidR="00C84C7C" w:rsidRPr="00644BFB">
                  <w:t>Street Address</w:t>
                </w:r>
              </w:sdtContent>
            </w:sdt>
            <w:r w:rsidR="00C84C7C">
              <w:t xml:space="preserve">, </w:t>
            </w:r>
            <w:sdt>
              <w:sdtPr>
                <w:alias w:val="City, ST ZIP Code:"/>
                <w:tag w:val="City, ST ZIP Code:"/>
                <w:id w:val="1550565260"/>
                <w:placeholder>
                  <w:docPart w:val="2F25A10611C04ACDA8E349EFA430746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C84C7C" w:rsidRPr="00644BFB">
                  <w:t>City, ST ZIP Code</w:t>
                </w:r>
              </w:sdtContent>
            </w:sdt>
          </w:p>
          <w:p w:rsidR="00C84C7C" w:rsidRDefault="002A22ED" w:rsidP="00C84C7C">
            <w:sdt>
              <w:sdtPr>
                <w:alias w:val="Phone:"/>
                <w:tag w:val="Phone:"/>
                <w:id w:val="-1236701349"/>
                <w:placeholder>
                  <w:docPart w:val="A45D02A131884CA2BB225C0B993033E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Phone</w:t>
                </w:r>
              </w:sdtContent>
            </w:sdt>
            <w:r w:rsidR="00C84C7C">
              <w:t xml:space="preserve"> </w:t>
            </w:r>
            <w:sdt>
              <w:sdtPr>
                <w:alias w:val="Email:"/>
                <w:tag w:val="Email:"/>
                <w:id w:val="1051198998"/>
                <w:placeholder>
                  <w:docPart w:val="83D37041AD8C463FB21BABF12EA1A510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Email</w:t>
                </w:r>
              </w:sdtContent>
            </w:sdt>
          </w:p>
          <w:p w:rsidR="00C84C7C" w:rsidRPr="00FE41C1" w:rsidRDefault="002A22ED" w:rsidP="00C84C7C">
            <w:sdt>
              <w:sdtPr>
                <w:alias w:val="Website:"/>
                <w:tag w:val="Website:"/>
                <w:id w:val="-1124847055"/>
                <w:placeholder>
                  <w:docPart w:val="5895085153B24604B8B47BBC45D6CBF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84C7C">
                  <w:t>Website</w:t>
                </w:r>
              </w:sdtContent>
            </w:sdt>
          </w:p>
        </w:tc>
      </w:tr>
    </w:tbl>
    <w:p w:rsidR="002420EF" w:rsidRDefault="002420EF"/>
    <w:sectPr w:rsidR="002420EF" w:rsidSect="00E328F7">
      <w:headerReference w:type="default" r:id="rId11"/>
      <w:pgSz w:w="12240" w:h="15840"/>
      <w:pgMar w:top="720" w:right="1080" w:bottom="432" w:left="108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2ED" w:rsidRDefault="002A22ED">
      <w:r>
        <w:separator/>
      </w:r>
    </w:p>
  </w:endnote>
  <w:endnote w:type="continuationSeparator" w:id="0">
    <w:p w:rsidR="002A22ED" w:rsidRDefault="002A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2ED" w:rsidRDefault="002A22ED">
      <w:r>
        <w:separator/>
      </w:r>
    </w:p>
  </w:footnote>
  <w:footnote w:type="continuationSeparator" w:id="0">
    <w:p w:rsidR="002A22ED" w:rsidRDefault="002A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0EF" w:rsidRDefault="0020227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007F6185" wp14:editId="4661CC10">
          <wp:simplePos x="0" y="0"/>
          <mc:AlternateContent>
            <mc:Choice Requires="wp14">
              <wp:positionH relativeFrom="margin">
                <wp14:pctPosHOffset>22000</wp14:pctPosHOffset>
              </wp:positionH>
            </mc:Choice>
            <mc:Fallback>
              <wp:positionH relativeFrom="page">
                <wp:posOffset>2093595</wp:posOffset>
              </wp:positionH>
            </mc:Fallback>
          </mc:AlternateContent>
          <wp:positionV relativeFrom="page">
            <wp:align>top</wp:align>
          </wp:positionV>
          <wp:extent cx="4864608" cy="10058400"/>
          <wp:effectExtent l="0" t="0" r="0" b="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mboo graph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4608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0AE3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340E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9C77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746A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1697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8E0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ED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4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48F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CA3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C1"/>
    <w:rsid w:val="00022E0C"/>
    <w:rsid w:val="00034EAE"/>
    <w:rsid w:val="00047A19"/>
    <w:rsid w:val="00070E7E"/>
    <w:rsid w:val="000753C1"/>
    <w:rsid w:val="000A3420"/>
    <w:rsid w:val="001175F0"/>
    <w:rsid w:val="001513A5"/>
    <w:rsid w:val="0015274D"/>
    <w:rsid w:val="00161C7D"/>
    <w:rsid w:val="00195908"/>
    <w:rsid w:val="001C1158"/>
    <w:rsid w:val="001C1577"/>
    <w:rsid w:val="001C6723"/>
    <w:rsid w:val="001D6C98"/>
    <w:rsid w:val="001F430D"/>
    <w:rsid w:val="00202276"/>
    <w:rsid w:val="0022795D"/>
    <w:rsid w:val="00227BD7"/>
    <w:rsid w:val="002420EF"/>
    <w:rsid w:val="00256AD6"/>
    <w:rsid w:val="0026153B"/>
    <w:rsid w:val="00276CC5"/>
    <w:rsid w:val="002909BB"/>
    <w:rsid w:val="002A22ED"/>
    <w:rsid w:val="002F3613"/>
    <w:rsid w:val="002F4A63"/>
    <w:rsid w:val="002F5A5E"/>
    <w:rsid w:val="0037315E"/>
    <w:rsid w:val="00397B0E"/>
    <w:rsid w:val="003D2275"/>
    <w:rsid w:val="00437157"/>
    <w:rsid w:val="00454FA3"/>
    <w:rsid w:val="00486033"/>
    <w:rsid w:val="004F243C"/>
    <w:rsid w:val="005527B9"/>
    <w:rsid w:val="0056310A"/>
    <w:rsid w:val="005805BA"/>
    <w:rsid w:val="005933CC"/>
    <w:rsid w:val="005A3239"/>
    <w:rsid w:val="005C2AD0"/>
    <w:rsid w:val="005F5B54"/>
    <w:rsid w:val="00627C56"/>
    <w:rsid w:val="00644BFB"/>
    <w:rsid w:val="006643F6"/>
    <w:rsid w:val="00680F80"/>
    <w:rsid w:val="006D2ADA"/>
    <w:rsid w:val="00727E6E"/>
    <w:rsid w:val="007517CA"/>
    <w:rsid w:val="00751CB4"/>
    <w:rsid w:val="007542B6"/>
    <w:rsid w:val="00790747"/>
    <w:rsid w:val="007B3724"/>
    <w:rsid w:val="007D5E59"/>
    <w:rsid w:val="007D73E5"/>
    <w:rsid w:val="0083003C"/>
    <w:rsid w:val="00853ECF"/>
    <w:rsid w:val="0088525C"/>
    <w:rsid w:val="00941443"/>
    <w:rsid w:val="00972578"/>
    <w:rsid w:val="00A01CEE"/>
    <w:rsid w:val="00AC7780"/>
    <w:rsid w:val="00AD4BAD"/>
    <w:rsid w:val="00C807A1"/>
    <w:rsid w:val="00C84C7C"/>
    <w:rsid w:val="00CC5668"/>
    <w:rsid w:val="00CF0B98"/>
    <w:rsid w:val="00D22CCF"/>
    <w:rsid w:val="00D53372"/>
    <w:rsid w:val="00D640E0"/>
    <w:rsid w:val="00DF630C"/>
    <w:rsid w:val="00E10984"/>
    <w:rsid w:val="00E328F7"/>
    <w:rsid w:val="00E9204B"/>
    <w:rsid w:val="00E92DD6"/>
    <w:rsid w:val="00E94682"/>
    <w:rsid w:val="00EA6AE0"/>
    <w:rsid w:val="00EB71D1"/>
    <w:rsid w:val="00EF5305"/>
    <w:rsid w:val="00F03074"/>
    <w:rsid w:val="00FE41C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B151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line="228" w:lineRule="auto"/>
        <w:ind w:left="288" w:right="9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5E"/>
    <w:rPr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E9204B"/>
    <w:pPr>
      <w:keepNext/>
      <w:keepLines/>
      <w:spacing w:line="204" w:lineRule="auto"/>
      <w:ind w:right="2592"/>
      <w:outlineLvl w:val="0"/>
    </w:pPr>
    <w:rPr>
      <w:rFonts w:asciiTheme="majorHAnsi" w:eastAsiaTheme="majorEastAsia" w:hAnsiTheme="majorHAnsi" w:cstheme="majorBidi"/>
      <w:caps/>
      <w:color w:val="306A1B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920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6A1B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E92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06A1B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E920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06A1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E9204B"/>
    <w:rPr>
      <w:color w:val="823937" w:themeColor="text2" w:themeTint="BF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styleId="Header">
    <w:name w:val="header"/>
    <w:basedOn w:val="Normal"/>
    <w:link w:val="HeaderChar"/>
    <w:uiPriority w:val="99"/>
    <w:unhideWhenUsed/>
    <w:rsid w:val="00EB71D1"/>
  </w:style>
  <w:style w:type="character" w:customStyle="1" w:styleId="HeaderChar">
    <w:name w:val="Header Char"/>
    <w:basedOn w:val="DefaultParagraphFont"/>
    <w:link w:val="Header"/>
    <w:uiPriority w:val="99"/>
    <w:rsid w:val="00EB71D1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71D1"/>
  </w:style>
  <w:style w:type="character" w:customStyle="1" w:styleId="FooterChar">
    <w:name w:val="Footer Char"/>
    <w:basedOn w:val="DefaultParagraphFont"/>
    <w:link w:val="Footer"/>
    <w:uiPriority w:val="99"/>
    <w:rsid w:val="00EB71D1"/>
    <w:rPr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E9204B"/>
    <w:rPr>
      <w:rFonts w:asciiTheme="majorHAnsi" w:eastAsiaTheme="majorEastAsia" w:hAnsiTheme="majorHAnsi" w:cstheme="majorBidi"/>
      <w:caps/>
      <w:color w:val="306A1B" w:themeColor="accent1" w:themeShade="BF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9204B"/>
    <w:rPr>
      <w:rFonts w:asciiTheme="majorHAnsi" w:eastAsiaTheme="majorEastAsia" w:hAnsiTheme="majorHAnsi" w:cstheme="majorBidi"/>
      <w:color w:val="306A1B" w:themeColor="accent1" w:themeShade="BF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9204B"/>
    <w:rPr>
      <w:rFonts w:asciiTheme="majorHAnsi" w:eastAsiaTheme="majorEastAsia" w:hAnsiTheme="majorHAnsi" w:cstheme="majorBidi"/>
      <w:i/>
      <w:iCs/>
      <w:color w:val="306A1B" w:themeColor="accent1" w:themeShade="BF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9204B"/>
    <w:rPr>
      <w:rFonts w:asciiTheme="majorHAnsi" w:eastAsiaTheme="majorEastAsia" w:hAnsiTheme="majorHAnsi" w:cstheme="majorBidi"/>
      <w:color w:val="306A1B" w:themeColor="accent1" w:themeShade="BF"/>
      <w14:ligatures w14:val="non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204B"/>
    <w:rPr>
      <w:i/>
      <w:iCs/>
      <w:color w:val="306A1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204B"/>
    <w:pPr>
      <w:pBdr>
        <w:top w:val="single" w:sz="4" w:space="10" w:color="306A1B" w:themeColor="accent1" w:themeShade="BF"/>
        <w:bottom w:val="single" w:sz="4" w:space="10" w:color="306A1B" w:themeColor="accent1" w:themeShade="BF"/>
      </w:pBdr>
      <w:spacing w:before="360" w:after="360"/>
      <w:ind w:left="864" w:right="864"/>
      <w:jc w:val="center"/>
    </w:pPr>
    <w:rPr>
      <w:i/>
      <w:iCs/>
      <w:color w:val="306A1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204B"/>
    <w:rPr>
      <w:i/>
      <w:iCs/>
      <w:color w:val="306A1B" w:themeColor="accent1" w:themeShade="BF"/>
      <w14:ligatures w14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204B"/>
    <w:rPr>
      <w:b/>
      <w:bCs/>
      <w:caps w:val="0"/>
      <w:smallCaps/>
      <w:color w:val="306A1B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E9204B"/>
    <w:pPr>
      <w:pBdr>
        <w:top w:val="single" w:sz="2" w:space="10" w:color="306A1B" w:themeColor="accent1" w:themeShade="BF"/>
        <w:left w:val="single" w:sz="2" w:space="10" w:color="306A1B" w:themeColor="accent1" w:themeShade="BF"/>
        <w:bottom w:val="single" w:sz="2" w:space="10" w:color="306A1B" w:themeColor="accent1" w:themeShade="BF"/>
        <w:right w:val="single" w:sz="2" w:space="10" w:color="306A1B" w:themeColor="accent1" w:themeShade="BF"/>
      </w:pBdr>
      <w:ind w:left="1152" w:right="1152"/>
    </w:pPr>
    <w:rPr>
      <w:rFonts w:eastAsiaTheme="minorEastAsia"/>
      <w:i/>
      <w:iCs/>
      <w:color w:val="306A1B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9204B"/>
    <w:rPr>
      <w:color w:val="67430D" w:themeColor="background2" w:themeShade="40"/>
      <w:u w:val="singl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920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9204B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204B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Business%20cards%20(Bamboo,%2010%20per%20page,%20works%20with%20Avery%205371%20and%20simi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6CF217C8074BA684170BCA9239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351E-7ED6-490C-A9CE-AC38F87B5657}"/>
      </w:docPartPr>
      <w:docPartBody>
        <w:p w:rsidR="00000000" w:rsidRDefault="00B952A9">
          <w:pPr>
            <w:pStyle w:val="526CF217C8074BA684170BCA9239716A"/>
          </w:pPr>
          <w:r w:rsidRPr="002F5A5E">
            <w:t>Author</w:t>
          </w:r>
        </w:p>
      </w:docPartBody>
    </w:docPart>
    <w:docPart>
      <w:docPartPr>
        <w:name w:val="7DB841CFED2D4BC4BB9D3AF985157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1A515-1605-415F-B063-D9677C9DD50F}"/>
      </w:docPartPr>
      <w:docPartBody>
        <w:p w:rsidR="00000000" w:rsidRDefault="00B952A9">
          <w:pPr>
            <w:pStyle w:val="7DB841CFED2D4BC4BB9D3AF9851578AF"/>
          </w:pPr>
          <w:r w:rsidRPr="002F5A5E">
            <w:t>Author</w:t>
          </w:r>
        </w:p>
      </w:docPartBody>
    </w:docPart>
    <w:docPart>
      <w:docPartPr>
        <w:name w:val="95CB4EAA270143A5A6DF48F7C2E1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AC8D5-B091-4B38-A7BB-FA1DB2181F30}"/>
      </w:docPartPr>
      <w:docPartBody>
        <w:p w:rsidR="00000000" w:rsidRDefault="00B952A9">
          <w:pPr>
            <w:pStyle w:val="95CB4EAA270143A5A6DF48F7C2E18D20"/>
          </w:pPr>
          <w:r w:rsidRPr="00644BFB">
            <w:t>Street Address</w:t>
          </w:r>
        </w:p>
      </w:docPartBody>
    </w:docPart>
    <w:docPart>
      <w:docPartPr>
        <w:name w:val="6567FD90BD7242F88B823B8E32A4C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7CFD-D87D-4A2C-B8EF-5447BBB97137}"/>
      </w:docPartPr>
      <w:docPartBody>
        <w:p w:rsidR="00000000" w:rsidRDefault="00B952A9">
          <w:pPr>
            <w:pStyle w:val="6567FD90BD7242F88B823B8E32A4CE43"/>
          </w:pPr>
          <w:r w:rsidRPr="00644BFB">
            <w:t>City, ST ZIP Code</w:t>
          </w:r>
        </w:p>
      </w:docPartBody>
    </w:docPart>
    <w:docPart>
      <w:docPartPr>
        <w:name w:val="C12D33BEF3C34FEE96F9BEE7F773D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4A197-8ED9-4AE8-9E24-21BA33688590}"/>
      </w:docPartPr>
      <w:docPartBody>
        <w:p w:rsidR="00000000" w:rsidRDefault="00B952A9">
          <w:pPr>
            <w:pStyle w:val="C12D33BEF3C34FEE96F9BEE7F773DC29"/>
          </w:pPr>
          <w:r>
            <w:t>Phone</w:t>
          </w:r>
        </w:p>
      </w:docPartBody>
    </w:docPart>
    <w:docPart>
      <w:docPartPr>
        <w:name w:val="0C0289CDBF524354B38455A76153E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E1270-69BD-4DFC-916D-F5182B59388E}"/>
      </w:docPartPr>
      <w:docPartBody>
        <w:p w:rsidR="00000000" w:rsidRDefault="00B952A9">
          <w:pPr>
            <w:pStyle w:val="0C0289CDBF524354B38455A76153E77B"/>
          </w:pPr>
          <w:r>
            <w:t>Email</w:t>
          </w:r>
        </w:p>
      </w:docPartBody>
    </w:docPart>
    <w:docPart>
      <w:docPartPr>
        <w:name w:val="7C21D1AF3E87486EB45D843F22B2F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DEA4-5493-4A99-BFCF-29E0C533B0FB}"/>
      </w:docPartPr>
      <w:docPartBody>
        <w:p w:rsidR="00000000" w:rsidRDefault="00B952A9">
          <w:pPr>
            <w:pStyle w:val="7C21D1AF3E87486EB45D843F22B2F05D"/>
          </w:pPr>
          <w:r>
            <w:t>Website</w:t>
          </w:r>
        </w:p>
      </w:docPartBody>
    </w:docPart>
    <w:docPart>
      <w:docPartPr>
        <w:name w:val="CC94B4930713436A8D307BEC555A2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D5BC0-674B-42EE-8EE4-FF04CF69C7A0}"/>
      </w:docPartPr>
      <w:docPartBody>
        <w:p w:rsidR="00000000" w:rsidRDefault="00B952A9">
          <w:pPr>
            <w:pStyle w:val="CC94B4930713436A8D307BEC555A22D5"/>
          </w:pPr>
          <w:r w:rsidRPr="00644BFB">
            <w:t>Street Address</w:t>
          </w:r>
        </w:p>
      </w:docPartBody>
    </w:docPart>
    <w:docPart>
      <w:docPartPr>
        <w:name w:val="4D2B992B5D274A62BC42477869311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E927B-7ACC-40A3-811A-568CFDA6A10C}"/>
      </w:docPartPr>
      <w:docPartBody>
        <w:p w:rsidR="00000000" w:rsidRDefault="00B952A9">
          <w:pPr>
            <w:pStyle w:val="4D2B992B5D274A62BC42477869311D1E"/>
          </w:pPr>
          <w:r w:rsidRPr="00644BFB">
            <w:t>City, ST ZIP Code</w:t>
          </w:r>
        </w:p>
      </w:docPartBody>
    </w:docPart>
    <w:docPart>
      <w:docPartPr>
        <w:name w:val="638B7B439F614FDA8158528F34B3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05CB1-170B-4165-BC12-2E674710CEA0}"/>
      </w:docPartPr>
      <w:docPartBody>
        <w:p w:rsidR="00000000" w:rsidRDefault="00B952A9">
          <w:pPr>
            <w:pStyle w:val="638B7B439F614FDA8158528F34B3F3E1"/>
          </w:pPr>
          <w:r>
            <w:t>Phone</w:t>
          </w:r>
        </w:p>
      </w:docPartBody>
    </w:docPart>
    <w:docPart>
      <w:docPartPr>
        <w:name w:val="7604CE26878B42CB982551893160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4238A-BB8B-4DDA-A3D3-008EBDE0B2B6}"/>
      </w:docPartPr>
      <w:docPartBody>
        <w:p w:rsidR="00000000" w:rsidRDefault="00B952A9">
          <w:pPr>
            <w:pStyle w:val="7604CE26878B42CB9825518931601BEB"/>
          </w:pPr>
          <w:r>
            <w:t>Email</w:t>
          </w:r>
        </w:p>
      </w:docPartBody>
    </w:docPart>
    <w:docPart>
      <w:docPartPr>
        <w:name w:val="AD8A5496E76647A6AB0B9051F9B96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90B0-B76F-46EC-8A6B-7123E7697780}"/>
      </w:docPartPr>
      <w:docPartBody>
        <w:p w:rsidR="00000000" w:rsidRDefault="00B952A9">
          <w:pPr>
            <w:pStyle w:val="AD8A5496E76647A6AB0B9051F9B967CF"/>
          </w:pPr>
          <w:r>
            <w:t>Website</w:t>
          </w:r>
        </w:p>
      </w:docPartBody>
    </w:docPart>
    <w:docPart>
      <w:docPartPr>
        <w:name w:val="753DDD292C7A418BAF3E68DFF11CD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CE58-5364-471B-81A9-C078FE2BFFB3}"/>
      </w:docPartPr>
      <w:docPartBody>
        <w:p w:rsidR="00000000" w:rsidRDefault="00B952A9">
          <w:pPr>
            <w:pStyle w:val="753DDD292C7A418BAF3E68DFF11CDAD1"/>
          </w:pPr>
          <w:r w:rsidRPr="002F5A5E">
            <w:t>Author</w:t>
          </w:r>
        </w:p>
      </w:docPartBody>
    </w:docPart>
    <w:docPart>
      <w:docPartPr>
        <w:name w:val="AF10D693228745259C82F1F36313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B3941-A989-4FFB-9517-A5BB0B9F28CA}"/>
      </w:docPartPr>
      <w:docPartBody>
        <w:p w:rsidR="00000000" w:rsidRDefault="00B952A9">
          <w:pPr>
            <w:pStyle w:val="AF10D693228745259C82F1F363134A36"/>
          </w:pPr>
          <w:r w:rsidRPr="002F5A5E">
            <w:t>Author</w:t>
          </w:r>
        </w:p>
      </w:docPartBody>
    </w:docPart>
    <w:docPart>
      <w:docPartPr>
        <w:name w:val="A4B49D27555A4337BB63B54B6E74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1323-C550-4592-A236-C8245AD942C2}"/>
      </w:docPartPr>
      <w:docPartBody>
        <w:p w:rsidR="00000000" w:rsidRDefault="00B952A9">
          <w:pPr>
            <w:pStyle w:val="A4B49D27555A4337BB63B54B6E747171"/>
          </w:pPr>
          <w:r w:rsidRPr="00644BFB">
            <w:t>Street Address</w:t>
          </w:r>
        </w:p>
      </w:docPartBody>
    </w:docPart>
    <w:docPart>
      <w:docPartPr>
        <w:name w:val="03A322DAC8654481B7D04D84EBE1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4EDF8-FAC6-42E5-865D-97DFD37C0D60}"/>
      </w:docPartPr>
      <w:docPartBody>
        <w:p w:rsidR="00000000" w:rsidRDefault="00B952A9">
          <w:pPr>
            <w:pStyle w:val="03A322DAC8654481B7D04D84EBE1E0F4"/>
          </w:pPr>
          <w:r w:rsidRPr="00644BFB">
            <w:t>City, ST ZIP Code</w:t>
          </w:r>
        </w:p>
      </w:docPartBody>
    </w:docPart>
    <w:docPart>
      <w:docPartPr>
        <w:name w:val="0F24374562EB4A6C8269BE8E18467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6112-4A09-48ED-AE69-7D783E14ABC9}"/>
      </w:docPartPr>
      <w:docPartBody>
        <w:p w:rsidR="00000000" w:rsidRDefault="00B952A9">
          <w:pPr>
            <w:pStyle w:val="0F24374562EB4A6C8269BE8E18467B1B"/>
          </w:pPr>
          <w:r>
            <w:t>Phone</w:t>
          </w:r>
        </w:p>
      </w:docPartBody>
    </w:docPart>
    <w:docPart>
      <w:docPartPr>
        <w:name w:val="C914EF8F7CFD4A4C9E9F58EA549FA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263FB-54B5-4879-B565-C1344DDFC8E5}"/>
      </w:docPartPr>
      <w:docPartBody>
        <w:p w:rsidR="00000000" w:rsidRDefault="00B952A9">
          <w:pPr>
            <w:pStyle w:val="C914EF8F7CFD4A4C9E9F58EA549FA8F4"/>
          </w:pPr>
          <w:r>
            <w:t>Email</w:t>
          </w:r>
        </w:p>
      </w:docPartBody>
    </w:docPart>
    <w:docPart>
      <w:docPartPr>
        <w:name w:val="86DCAADF9A694A488DE67664D21EC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CCC79-556C-4481-9933-006C22F91A1F}"/>
      </w:docPartPr>
      <w:docPartBody>
        <w:p w:rsidR="00000000" w:rsidRDefault="00B952A9">
          <w:pPr>
            <w:pStyle w:val="86DCAADF9A694A488DE67664D21EC1ED"/>
          </w:pPr>
          <w:r>
            <w:t>Website</w:t>
          </w:r>
        </w:p>
      </w:docPartBody>
    </w:docPart>
    <w:docPart>
      <w:docPartPr>
        <w:name w:val="2E5D8279CFC54620AF9927004CE5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BFD18-508E-4A81-B99B-A4FFA23C4155}"/>
      </w:docPartPr>
      <w:docPartBody>
        <w:p w:rsidR="00000000" w:rsidRDefault="00B952A9">
          <w:pPr>
            <w:pStyle w:val="2E5D8279CFC54620AF9927004CE59358"/>
          </w:pPr>
          <w:r w:rsidRPr="00644BFB">
            <w:t>Street Address</w:t>
          </w:r>
        </w:p>
      </w:docPartBody>
    </w:docPart>
    <w:docPart>
      <w:docPartPr>
        <w:name w:val="7FC48BFDC5814366B610FA2DF80D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56E4E-C543-438F-B694-13276499FB0B}"/>
      </w:docPartPr>
      <w:docPartBody>
        <w:p w:rsidR="00000000" w:rsidRDefault="00B952A9">
          <w:pPr>
            <w:pStyle w:val="7FC48BFDC5814366B610FA2DF80D5F2A"/>
          </w:pPr>
          <w:r w:rsidRPr="00644BFB">
            <w:t>City, ST ZIP Code</w:t>
          </w:r>
        </w:p>
      </w:docPartBody>
    </w:docPart>
    <w:docPart>
      <w:docPartPr>
        <w:name w:val="C3D7F96377C841299EB6771E948B3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6D1BB-B687-4801-A7C3-B0C6F491040E}"/>
      </w:docPartPr>
      <w:docPartBody>
        <w:p w:rsidR="00000000" w:rsidRDefault="00B952A9">
          <w:pPr>
            <w:pStyle w:val="C3D7F96377C841299EB6771E948B35E1"/>
          </w:pPr>
          <w:r>
            <w:t>Phone</w:t>
          </w:r>
        </w:p>
      </w:docPartBody>
    </w:docPart>
    <w:docPart>
      <w:docPartPr>
        <w:name w:val="00A81DEF58E44274B3E9F2DB9F401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64CDB-16C9-4A50-9B56-48157B4827AB}"/>
      </w:docPartPr>
      <w:docPartBody>
        <w:p w:rsidR="00000000" w:rsidRDefault="00B952A9">
          <w:pPr>
            <w:pStyle w:val="00A81DEF58E44274B3E9F2DB9F4016F8"/>
          </w:pPr>
          <w:r>
            <w:t>Email</w:t>
          </w:r>
        </w:p>
      </w:docPartBody>
    </w:docPart>
    <w:docPart>
      <w:docPartPr>
        <w:name w:val="E548927163214B25AC6ADAEDB351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A724-262A-4A46-9FB4-F42A13B8E345}"/>
      </w:docPartPr>
      <w:docPartBody>
        <w:p w:rsidR="00000000" w:rsidRDefault="00B952A9">
          <w:pPr>
            <w:pStyle w:val="E548927163214B25AC6ADAEDB351AB76"/>
          </w:pPr>
          <w:r>
            <w:t>Website</w:t>
          </w:r>
        </w:p>
      </w:docPartBody>
    </w:docPart>
    <w:docPart>
      <w:docPartPr>
        <w:name w:val="78208A7E6E514087BF29F7AFC3438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AF9D4-115C-4927-9542-08C000EA2404}"/>
      </w:docPartPr>
      <w:docPartBody>
        <w:p w:rsidR="00000000" w:rsidRDefault="00B952A9">
          <w:pPr>
            <w:pStyle w:val="78208A7E6E514087BF29F7AFC3438FDB"/>
          </w:pPr>
          <w:r w:rsidRPr="002F5A5E">
            <w:t>Author</w:t>
          </w:r>
        </w:p>
      </w:docPartBody>
    </w:docPart>
    <w:docPart>
      <w:docPartPr>
        <w:name w:val="30EE17B5CE6A41FF97D9BAFE57C87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04555-821E-4C47-A738-FB101E2F7C0D}"/>
      </w:docPartPr>
      <w:docPartBody>
        <w:p w:rsidR="00000000" w:rsidRDefault="00B952A9">
          <w:pPr>
            <w:pStyle w:val="30EE17B5CE6A41FF97D9BAFE57C872F4"/>
          </w:pPr>
          <w:r w:rsidRPr="002F5A5E">
            <w:t>Author</w:t>
          </w:r>
        </w:p>
      </w:docPartBody>
    </w:docPart>
    <w:docPart>
      <w:docPartPr>
        <w:name w:val="0C7C955DAD844BCDB25F4E38EBCF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B502-30E4-4DBA-A353-493FA116C92A}"/>
      </w:docPartPr>
      <w:docPartBody>
        <w:p w:rsidR="00000000" w:rsidRDefault="00B952A9">
          <w:pPr>
            <w:pStyle w:val="0C7C955DAD844BCDB25F4E38EBCFAEE3"/>
          </w:pPr>
          <w:r w:rsidRPr="00644BFB">
            <w:t>Street Address</w:t>
          </w:r>
        </w:p>
      </w:docPartBody>
    </w:docPart>
    <w:docPart>
      <w:docPartPr>
        <w:name w:val="F8A304C22F5F47CC915291FD788B8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485EC-EFD1-4A9B-A6C3-FCA4A5EA3456}"/>
      </w:docPartPr>
      <w:docPartBody>
        <w:p w:rsidR="00000000" w:rsidRDefault="00B952A9">
          <w:pPr>
            <w:pStyle w:val="F8A304C22F5F47CC915291FD788B8333"/>
          </w:pPr>
          <w:r w:rsidRPr="00644BFB">
            <w:t>City, ST ZIP Code</w:t>
          </w:r>
        </w:p>
      </w:docPartBody>
    </w:docPart>
    <w:docPart>
      <w:docPartPr>
        <w:name w:val="BF2521869E684C849340220AA3F9B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1D585-375D-4324-9554-116331B0E05C}"/>
      </w:docPartPr>
      <w:docPartBody>
        <w:p w:rsidR="00000000" w:rsidRDefault="00B952A9">
          <w:pPr>
            <w:pStyle w:val="BF2521869E684C849340220AA3F9BFFC"/>
          </w:pPr>
          <w:r>
            <w:t>Phone</w:t>
          </w:r>
        </w:p>
      </w:docPartBody>
    </w:docPart>
    <w:docPart>
      <w:docPartPr>
        <w:name w:val="6E71E43051DC46CA8A18EEF9D055D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B721-92F8-412A-84BE-9AB4E9A9E58C}"/>
      </w:docPartPr>
      <w:docPartBody>
        <w:p w:rsidR="00000000" w:rsidRDefault="00B952A9">
          <w:pPr>
            <w:pStyle w:val="6E71E43051DC46CA8A18EEF9D055DB65"/>
          </w:pPr>
          <w:r>
            <w:t>Email</w:t>
          </w:r>
        </w:p>
      </w:docPartBody>
    </w:docPart>
    <w:docPart>
      <w:docPartPr>
        <w:name w:val="13CF6BF39DFF4CF9907F82B81648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9D144-B41A-4895-B4A8-9E3D199BBA0B}"/>
      </w:docPartPr>
      <w:docPartBody>
        <w:p w:rsidR="00000000" w:rsidRDefault="00B952A9">
          <w:pPr>
            <w:pStyle w:val="13CF6BF39DFF4CF9907F82B81648F8D8"/>
          </w:pPr>
          <w:r>
            <w:t>Website</w:t>
          </w:r>
        </w:p>
      </w:docPartBody>
    </w:docPart>
    <w:docPart>
      <w:docPartPr>
        <w:name w:val="16FED552FE1A4109B783E9384072A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A8188-16BB-44D1-926C-CF14D6A3D3FC}"/>
      </w:docPartPr>
      <w:docPartBody>
        <w:p w:rsidR="00000000" w:rsidRDefault="00B952A9">
          <w:pPr>
            <w:pStyle w:val="16FED552FE1A4109B783E9384072A50E"/>
          </w:pPr>
          <w:r w:rsidRPr="00644BFB">
            <w:t>Street Address</w:t>
          </w:r>
        </w:p>
      </w:docPartBody>
    </w:docPart>
    <w:docPart>
      <w:docPartPr>
        <w:name w:val="9F2534D313744DB481003899FFCAB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F3DF6-CA06-43D1-95F2-139C9897C518}"/>
      </w:docPartPr>
      <w:docPartBody>
        <w:p w:rsidR="00000000" w:rsidRDefault="00B952A9">
          <w:pPr>
            <w:pStyle w:val="9F2534D313744DB481003899FFCAB277"/>
          </w:pPr>
          <w:r w:rsidRPr="00644BFB">
            <w:t>City, ST ZIP Code</w:t>
          </w:r>
        </w:p>
      </w:docPartBody>
    </w:docPart>
    <w:docPart>
      <w:docPartPr>
        <w:name w:val="E398E6BC27364BCCB8FE4E7002F58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BB0BF-3634-46C0-947A-ACF668C14813}"/>
      </w:docPartPr>
      <w:docPartBody>
        <w:p w:rsidR="00000000" w:rsidRDefault="00B952A9">
          <w:pPr>
            <w:pStyle w:val="E398E6BC27364BCCB8FE4E7002F58B9E"/>
          </w:pPr>
          <w:r>
            <w:t>Phone</w:t>
          </w:r>
        </w:p>
      </w:docPartBody>
    </w:docPart>
    <w:docPart>
      <w:docPartPr>
        <w:name w:val="50431072AF9A4025AC1D0586673C6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DE13-9351-497C-9BDE-6041C8058867}"/>
      </w:docPartPr>
      <w:docPartBody>
        <w:p w:rsidR="00000000" w:rsidRDefault="00B952A9">
          <w:pPr>
            <w:pStyle w:val="50431072AF9A4025AC1D0586673C6FA3"/>
          </w:pPr>
          <w:r>
            <w:t>Email</w:t>
          </w:r>
        </w:p>
      </w:docPartBody>
    </w:docPart>
    <w:docPart>
      <w:docPartPr>
        <w:name w:val="6DC6E706210A4A2D867789A970F49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E638E-C137-4732-A3C0-B723FDFC7FE7}"/>
      </w:docPartPr>
      <w:docPartBody>
        <w:p w:rsidR="00000000" w:rsidRDefault="00B952A9">
          <w:pPr>
            <w:pStyle w:val="6DC6E706210A4A2D867789A970F49B2E"/>
          </w:pPr>
          <w:r>
            <w:t>Website</w:t>
          </w:r>
        </w:p>
      </w:docPartBody>
    </w:docPart>
    <w:docPart>
      <w:docPartPr>
        <w:name w:val="BB37AD48CAA74938A307C8D10B801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D2FC4-315B-4E70-8041-D06DB579BF53}"/>
      </w:docPartPr>
      <w:docPartBody>
        <w:p w:rsidR="00000000" w:rsidRDefault="00B952A9">
          <w:pPr>
            <w:pStyle w:val="BB37AD48CAA74938A307C8D10B8011BB"/>
          </w:pPr>
          <w:r w:rsidRPr="002F5A5E">
            <w:t>Author</w:t>
          </w:r>
        </w:p>
      </w:docPartBody>
    </w:docPart>
    <w:docPart>
      <w:docPartPr>
        <w:name w:val="EFAD328CF06641EA8D58F59D4E0A8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D4996-3699-44B5-ABFD-4C62D0E2115D}"/>
      </w:docPartPr>
      <w:docPartBody>
        <w:p w:rsidR="00000000" w:rsidRDefault="00B952A9">
          <w:pPr>
            <w:pStyle w:val="EFAD328CF06641EA8D58F59D4E0A871A"/>
          </w:pPr>
          <w:r w:rsidRPr="002F5A5E">
            <w:t>Author</w:t>
          </w:r>
        </w:p>
      </w:docPartBody>
    </w:docPart>
    <w:docPart>
      <w:docPartPr>
        <w:name w:val="63C69ECA34AF4DEF8311246F26683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94DC2-8795-4EBC-88C6-16013B448BD6}"/>
      </w:docPartPr>
      <w:docPartBody>
        <w:p w:rsidR="00000000" w:rsidRDefault="00B952A9">
          <w:pPr>
            <w:pStyle w:val="63C69ECA34AF4DEF8311246F26683B63"/>
          </w:pPr>
          <w:r w:rsidRPr="00644BFB">
            <w:t>Street Address</w:t>
          </w:r>
        </w:p>
      </w:docPartBody>
    </w:docPart>
    <w:docPart>
      <w:docPartPr>
        <w:name w:val="31CC53E52948410B8DE85B14F1A3D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5F67F-997C-47F2-B70F-3F842EAB6DEB}"/>
      </w:docPartPr>
      <w:docPartBody>
        <w:p w:rsidR="00000000" w:rsidRDefault="00B952A9">
          <w:pPr>
            <w:pStyle w:val="31CC53E52948410B8DE85B14F1A3DC8C"/>
          </w:pPr>
          <w:r w:rsidRPr="00644BFB">
            <w:t>City, ST ZIP Code</w:t>
          </w:r>
        </w:p>
      </w:docPartBody>
    </w:docPart>
    <w:docPart>
      <w:docPartPr>
        <w:name w:val="A9F4718D4F6340D39110AB6DBCAE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76F69-29E7-414B-84C7-BDFA60C43D45}"/>
      </w:docPartPr>
      <w:docPartBody>
        <w:p w:rsidR="00000000" w:rsidRDefault="00B952A9">
          <w:pPr>
            <w:pStyle w:val="A9F4718D4F6340D39110AB6DBCAE349D"/>
          </w:pPr>
          <w:r>
            <w:t>Phone</w:t>
          </w:r>
        </w:p>
      </w:docPartBody>
    </w:docPart>
    <w:docPart>
      <w:docPartPr>
        <w:name w:val="A3A4324151544072A4B7CE7B1B35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F2F8-F9F4-428A-B52C-BD6612C03358}"/>
      </w:docPartPr>
      <w:docPartBody>
        <w:p w:rsidR="00000000" w:rsidRDefault="00B952A9">
          <w:pPr>
            <w:pStyle w:val="A3A4324151544072A4B7CE7B1B352945"/>
          </w:pPr>
          <w:r>
            <w:t>Email</w:t>
          </w:r>
        </w:p>
      </w:docPartBody>
    </w:docPart>
    <w:docPart>
      <w:docPartPr>
        <w:name w:val="A5A1916FE60B4779A2F1EB7EAEAD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DCB6-B3F0-48C2-834D-6ADDA6D10933}"/>
      </w:docPartPr>
      <w:docPartBody>
        <w:p w:rsidR="00000000" w:rsidRDefault="00B952A9">
          <w:pPr>
            <w:pStyle w:val="A5A1916FE60B4779A2F1EB7EAEAD971D"/>
          </w:pPr>
          <w:r>
            <w:t>Website</w:t>
          </w:r>
        </w:p>
      </w:docPartBody>
    </w:docPart>
    <w:docPart>
      <w:docPartPr>
        <w:name w:val="7637A0C6F31940D5AC0B0CFFBAB75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94DC4-8B8A-4BBF-8C44-BE972931D2A4}"/>
      </w:docPartPr>
      <w:docPartBody>
        <w:p w:rsidR="00000000" w:rsidRDefault="00B952A9">
          <w:pPr>
            <w:pStyle w:val="7637A0C6F31940D5AC0B0CFFBAB7525D"/>
          </w:pPr>
          <w:r w:rsidRPr="00644BFB">
            <w:t>Street Address</w:t>
          </w:r>
        </w:p>
      </w:docPartBody>
    </w:docPart>
    <w:docPart>
      <w:docPartPr>
        <w:name w:val="E3425C4461F84889BD4777B2A0CC6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0E1C8-CDEB-4674-8230-4820C9DE4319}"/>
      </w:docPartPr>
      <w:docPartBody>
        <w:p w:rsidR="00000000" w:rsidRDefault="00B952A9">
          <w:pPr>
            <w:pStyle w:val="E3425C4461F84889BD4777B2A0CC6E7C"/>
          </w:pPr>
          <w:r w:rsidRPr="00644BFB">
            <w:t>City, ST ZIP Code</w:t>
          </w:r>
        </w:p>
      </w:docPartBody>
    </w:docPart>
    <w:docPart>
      <w:docPartPr>
        <w:name w:val="33C1F518D9DC43D3A03AF2F36C8D9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02E2C-7E47-4A2D-9D5D-C4E4A97BBCB4}"/>
      </w:docPartPr>
      <w:docPartBody>
        <w:p w:rsidR="00000000" w:rsidRDefault="00B952A9">
          <w:pPr>
            <w:pStyle w:val="33C1F518D9DC43D3A03AF2F36C8D95CC"/>
          </w:pPr>
          <w:r>
            <w:t>Phone</w:t>
          </w:r>
        </w:p>
      </w:docPartBody>
    </w:docPart>
    <w:docPart>
      <w:docPartPr>
        <w:name w:val="00C21477A386407B9695360167F69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5CA28-472F-4C0A-87A6-061F76807C34}"/>
      </w:docPartPr>
      <w:docPartBody>
        <w:p w:rsidR="00000000" w:rsidRDefault="00B952A9">
          <w:pPr>
            <w:pStyle w:val="00C21477A386407B9695360167F695C4"/>
          </w:pPr>
          <w:r>
            <w:t>Email</w:t>
          </w:r>
        </w:p>
      </w:docPartBody>
    </w:docPart>
    <w:docPart>
      <w:docPartPr>
        <w:name w:val="1E09B8D95DF24AE0BF72CBAE909EB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D0E4-8B75-4E0B-903F-C373DD7D655C}"/>
      </w:docPartPr>
      <w:docPartBody>
        <w:p w:rsidR="00000000" w:rsidRDefault="00B952A9">
          <w:pPr>
            <w:pStyle w:val="1E09B8D95DF24AE0BF72CBAE909EBD4D"/>
          </w:pPr>
          <w:r>
            <w:t>Website</w:t>
          </w:r>
        </w:p>
      </w:docPartBody>
    </w:docPart>
    <w:docPart>
      <w:docPartPr>
        <w:name w:val="04D467FE36B645FA8320C1A3D714D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96DE-E51E-4074-96B9-4578D84AFB0B}"/>
      </w:docPartPr>
      <w:docPartBody>
        <w:p w:rsidR="00000000" w:rsidRDefault="00B952A9">
          <w:pPr>
            <w:pStyle w:val="04D467FE36B645FA8320C1A3D714D99B"/>
          </w:pPr>
          <w:r w:rsidRPr="002F5A5E">
            <w:t>Author</w:t>
          </w:r>
        </w:p>
      </w:docPartBody>
    </w:docPart>
    <w:docPart>
      <w:docPartPr>
        <w:name w:val="D02FAC23875A4AAE886BFA78546C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09F92-9C28-43E9-9A12-72BA65C6C16F}"/>
      </w:docPartPr>
      <w:docPartBody>
        <w:p w:rsidR="00000000" w:rsidRDefault="00B952A9">
          <w:pPr>
            <w:pStyle w:val="D02FAC23875A4AAE886BFA78546CABAD"/>
          </w:pPr>
          <w:r w:rsidRPr="002F5A5E">
            <w:t>Author</w:t>
          </w:r>
        </w:p>
      </w:docPartBody>
    </w:docPart>
    <w:docPart>
      <w:docPartPr>
        <w:name w:val="F99D834BF03542B3BDFF2E2975156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02CB-ECED-4CE0-B9F2-E2DD32DF6098}"/>
      </w:docPartPr>
      <w:docPartBody>
        <w:p w:rsidR="00000000" w:rsidRDefault="00B952A9">
          <w:pPr>
            <w:pStyle w:val="F99D834BF03542B3BDFF2E297515655F"/>
          </w:pPr>
          <w:r w:rsidRPr="00644BFB">
            <w:t>Street Address</w:t>
          </w:r>
        </w:p>
      </w:docPartBody>
    </w:docPart>
    <w:docPart>
      <w:docPartPr>
        <w:name w:val="703EE8D067924E64909DD4CC66BD8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F96E-367F-47EE-B4E5-98D2FC8FBF70}"/>
      </w:docPartPr>
      <w:docPartBody>
        <w:p w:rsidR="00000000" w:rsidRDefault="00B952A9">
          <w:pPr>
            <w:pStyle w:val="703EE8D067924E64909DD4CC66BD8CF6"/>
          </w:pPr>
          <w:r w:rsidRPr="00644BFB">
            <w:t>City, ST ZIP Code</w:t>
          </w:r>
        </w:p>
      </w:docPartBody>
    </w:docPart>
    <w:docPart>
      <w:docPartPr>
        <w:name w:val="1C9498B30E804D7B99BA3DF705CF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C3BC1-ABED-4DF6-82D1-84D474DB6FAA}"/>
      </w:docPartPr>
      <w:docPartBody>
        <w:p w:rsidR="00000000" w:rsidRDefault="00B952A9">
          <w:pPr>
            <w:pStyle w:val="1C9498B30E804D7B99BA3DF705CF0CAC"/>
          </w:pPr>
          <w:r>
            <w:t>Phone</w:t>
          </w:r>
        </w:p>
      </w:docPartBody>
    </w:docPart>
    <w:docPart>
      <w:docPartPr>
        <w:name w:val="48A739B41D054FD58C0D4DD35FFB1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6788D-BD76-41F1-8A3F-C8042AB6EDCC}"/>
      </w:docPartPr>
      <w:docPartBody>
        <w:p w:rsidR="00000000" w:rsidRDefault="00B952A9">
          <w:pPr>
            <w:pStyle w:val="48A739B41D054FD58C0D4DD35FFB1E96"/>
          </w:pPr>
          <w:r>
            <w:t>Email</w:t>
          </w:r>
        </w:p>
      </w:docPartBody>
    </w:docPart>
    <w:docPart>
      <w:docPartPr>
        <w:name w:val="70C1ECE3147141EFBDFA151B972EF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56EB5-BA82-4F48-B96E-E4631BA54AE1}"/>
      </w:docPartPr>
      <w:docPartBody>
        <w:p w:rsidR="00000000" w:rsidRDefault="00B952A9">
          <w:pPr>
            <w:pStyle w:val="70C1ECE3147141EFBDFA151B972EFBFF"/>
          </w:pPr>
          <w:r>
            <w:t>Website</w:t>
          </w:r>
        </w:p>
      </w:docPartBody>
    </w:docPart>
    <w:docPart>
      <w:docPartPr>
        <w:name w:val="8882FD5582EA43F89313E41D4BBB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6B8A4-7F66-4AAF-809F-5AF0FE5F1F47}"/>
      </w:docPartPr>
      <w:docPartBody>
        <w:p w:rsidR="00000000" w:rsidRDefault="00B952A9">
          <w:pPr>
            <w:pStyle w:val="8882FD5582EA43F89313E41D4BBB0910"/>
          </w:pPr>
          <w:r w:rsidRPr="00644BFB">
            <w:t>Street Address</w:t>
          </w:r>
        </w:p>
      </w:docPartBody>
    </w:docPart>
    <w:docPart>
      <w:docPartPr>
        <w:name w:val="2F25A10611C04ACDA8E349EFA4307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6C8F-3F89-41AC-9ACC-32F017235C6E}"/>
      </w:docPartPr>
      <w:docPartBody>
        <w:p w:rsidR="00000000" w:rsidRDefault="00B952A9">
          <w:pPr>
            <w:pStyle w:val="2F25A10611C04ACDA8E349EFA4307460"/>
          </w:pPr>
          <w:r w:rsidRPr="00644BFB">
            <w:t>City, ST ZIP Code</w:t>
          </w:r>
        </w:p>
      </w:docPartBody>
    </w:docPart>
    <w:docPart>
      <w:docPartPr>
        <w:name w:val="A45D02A131884CA2BB225C0B99303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E3751-D6E2-4277-82C3-C8C28462F994}"/>
      </w:docPartPr>
      <w:docPartBody>
        <w:p w:rsidR="00000000" w:rsidRDefault="00B952A9">
          <w:pPr>
            <w:pStyle w:val="A45D02A131884CA2BB225C0B993033EE"/>
          </w:pPr>
          <w:r>
            <w:t>Phone</w:t>
          </w:r>
        </w:p>
      </w:docPartBody>
    </w:docPart>
    <w:docPart>
      <w:docPartPr>
        <w:name w:val="83D37041AD8C463FB21BABF12EA1A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3D5D5-F543-4A38-9514-B2F1B7DB16BC}"/>
      </w:docPartPr>
      <w:docPartBody>
        <w:p w:rsidR="00000000" w:rsidRDefault="00B952A9">
          <w:pPr>
            <w:pStyle w:val="83D37041AD8C463FB21BABF12EA1A510"/>
          </w:pPr>
          <w:r>
            <w:t>Email</w:t>
          </w:r>
        </w:p>
      </w:docPartBody>
    </w:docPart>
    <w:docPart>
      <w:docPartPr>
        <w:name w:val="5895085153B24604B8B47BBC45D6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7EF6-3CC7-485F-A6DC-0CBCA707ECF7}"/>
      </w:docPartPr>
      <w:docPartBody>
        <w:p w:rsidR="00000000" w:rsidRDefault="00B952A9">
          <w:pPr>
            <w:pStyle w:val="5895085153B24604B8B47BBC45D6CBF8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A9"/>
    <w:rsid w:val="00B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CF217C8074BA684170BCA9239716A">
    <w:name w:val="526CF217C8074BA684170BCA9239716A"/>
  </w:style>
  <w:style w:type="paragraph" w:customStyle="1" w:styleId="7DB841CFED2D4BC4BB9D3AF9851578AF">
    <w:name w:val="7DB841CFED2D4BC4BB9D3AF9851578AF"/>
  </w:style>
  <w:style w:type="paragraph" w:customStyle="1" w:styleId="95CB4EAA270143A5A6DF48F7C2E18D20">
    <w:name w:val="95CB4EAA270143A5A6DF48F7C2E18D20"/>
  </w:style>
  <w:style w:type="paragraph" w:customStyle="1" w:styleId="6567FD90BD7242F88B823B8E32A4CE43">
    <w:name w:val="6567FD90BD7242F88B823B8E32A4CE43"/>
  </w:style>
  <w:style w:type="paragraph" w:customStyle="1" w:styleId="C12D33BEF3C34FEE96F9BEE7F773DC29">
    <w:name w:val="C12D33BEF3C34FEE96F9BEE7F773DC29"/>
  </w:style>
  <w:style w:type="paragraph" w:customStyle="1" w:styleId="0C0289CDBF524354B38455A76153E77B">
    <w:name w:val="0C0289CDBF524354B38455A76153E77B"/>
  </w:style>
  <w:style w:type="paragraph" w:customStyle="1" w:styleId="7C21D1AF3E87486EB45D843F22B2F05D">
    <w:name w:val="7C21D1AF3E87486EB45D843F22B2F05D"/>
  </w:style>
  <w:style w:type="paragraph" w:customStyle="1" w:styleId="CC94B4930713436A8D307BEC555A22D5">
    <w:name w:val="CC94B4930713436A8D307BEC555A22D5"/>
  </w:style>
  <w:style w:type="paragraph" w:customStyle="1" w:styleId="4D2B992B5D274A62BC42477869311D1E">
    <w:name w:val="4D2B992B5D274A62BC42477869311D1E"/>
  </w:style>
  <w:style w:type="paragraph" w:customStyle="1" w:styleId="638B7B439F614FDA8158528F34B3F3E1">
    <w:name w:val="638B7B439F614FDA8158528F34B3F3E1"/>
  </w:style>
  <w:style w:type="paragraph" w:customStyle="1" w:styleId="7604CE26878B42CB9825518931601BEB">
    <w:name w:val="7604CE26878B42CB9825518931601BEB"/>
  </w:style>
  <w:style w:type="paragraph" w:customStyle="1" w:styleId="AD8A5496E76647A6AB0B9051F9B967CF">
    <w:name w:val="AD8A5496E76647A6AB0B9051F9B967CF"/>
  </w:style>
  <w:style w:type="paragraph" w:customStyle="1" w:styleId="753DDD292C7A418BAF3E68DFF11CDAD1">
    <w:name w:val="753DDD292C7A418BAF3E68DFF11CDAD1"/>
  </w:style>
  <w:style w:type="paragraph" w:customStyle="1" w:styleId="AF10D693228745259C82F1F363134A36">
    <w:name w:val="AF10D693228745259C82F1F363134A36"/>
  </w:style>
  <w:style w:type="paragraph" w:customStyle="1" w:styleId="A4B49D27555A4337BB63B54B6E747171">
    <w:name w:val="A4B49D27555A4337BB63B54B6E747171"/>
  </w:style>
  <w:style w:type="paragraph" w:customStyle="1" w:styleId="03A322DAC8654481B7D04D84EBE1E0F4">
    <w:name w:val="03A322DAC8654481B7D04D84EBE1E0F4"/>
  </w:style>
  <w:style w:type="paragraph" w:customStyle="1" w:styleId="0F24374562EB4A6C8269BE8E18467B1B">
    <w:name w:val="0F24374562EB4A6C8269BE8E18467B1B"/>
  </w:style>
  <w:style w:type="paragraph" w:customStyle="1" w:styleId="C914EF8F7CFD4A4C9E9F58EA549FA8F4">
    <w:name w:val="C914EF8F7CFD4A4C9E9F58EA549FA8F4"/>
  </w:style>
  <w:style w:type="paragraph" w:customStyle="1" w:styleId="86DCAADF9A694A488DE67664D21EC1ED">
    <w:name w:val="86DCAADF9A694A488DE67664D21EC1ED"/>
  </w:style>
  <w:style w:type="paragraph" w:customStyle="1" w:styleId="2E5D8279CFC54620AF9927004CE59358">
    <w:name w:val="2E5D8279CFC54620AF9927004CE59358"/>
  </w:style>
  <w:style w:type="paragraph" w:customStyle="1" w:styleId="7FC48BFDC5814366B610FA2DF80D5F2A">
    <w:name w:val="7FC48BFDC5814366B610FA2DF80D5F2A"/>
  </w:style>
  <w:style w:type="paragraph" w:customStyle="1" w:styleId="C3D7F96377C841299EB6771E948B35E1">
    <w:name w:val="C3D7F96377C841299EB6771E948B35E1"/>
  </w:style>
  <w:style w:type="paragraph" w:customStyle="1" w:styleId="00A81DEF58E44274B3E9F2DB9F4016F8">
    <w:name w:val="00A81DEF58E44274B3E9F2DB9F4016F8"/>
  </w:style>
  <w:style w:type="paragraph" w:customStyle="1" w:styleId="E548927163214B25AC6ADAEDB351AB76">
    <w:name w:val="E548927163214B25AC6ADAEDB351AB76"/>
  </w:style>
  <w:style w:type="paragraph" w:customStyle="1" w:styleId="78208A7E6E514087BF29F7AFC3438FDB">
    <w:name w:val="78208A7E6E514087BF29F7AFC3438FDB"/>
  </w:style>
  <w:style w:type="paragraph" w:customStyle="1" w:styleId="30EE17B5CE6A41FF97D9BAFE57C872F4">
    <w:name w:val="30EE17B5CE6A41FF97D9BAFE57C872F4"/>
  </w:style>
  <w:style w:type="paragraph" w:customStyle="1" w:styleId="0C7C955DAD844BCDB25F4E38EBCFAEE3">
    <w:name w:val="0C7C955DAD844BCDB25F4E38EBCFAEE3"/>
  </w:style>
  <w:style w:type="paragraph" w:customStyle="1" w:styleId="F8A304C22F5F47CC915291FD788B8333">
    <w:name w:val="F8A304C22F5F47CC915291FD788B8333"/>
  </w:style>
  <w:style w:type="paragraph" w:customStyle="1" w:styleId="BF2521869E684C849340220AA3F9BFFC">
    <w:name w:val="BF2521869E684C849340220AA3F9BFFC"/>
  </w:style>
  <w:style w:type="paragraph" w:customStyle="1" w:styleId="6E71E43051DC46CA8A18EEF9D055DB65">
    <w:name w:val="6E71E43051DC46CA8A18EEF9D055DB65"/>
  </w:style>
  <w:style w:type="paragraph" w:customStyle="1" w:styleId="13CF6BF39DFF4CF9907F82B81648F8D8">
    <w:name w:val="13CF6BF39DFF4CF9907F82B81648F8D8"/>
  </w:style>
  <w:style w:type="paragraph" w:customStyle="1" w:styleId="16FED552FE1A4109B783E9384072A50E">
    <w:name w:val="16FED552FE1A4109B783E9384072A50E"/>
  </w:style>
  <w:style w:type="paragraph" w:customStyle="1" w:styleId="9F2534D313744DB481003899FFCAB277">
    <w:name w:val="9F2534D313744DB481003899FFCAB277"/>
  </w:style>
  <w:style w:type="paragraph" w:customStyle="1" w:styleId="E398E6BC27364BCCB8FE4E7002F58B9E">
    <w:name w:val="E398E6BC27364BCCB8FE4E7002F58B9E"/>
  </w:style>
  <w:style w:type="paragraph" w:customStyle="1" w:styleId="50431072AF9A4025AC1D0586673C6FA3">
    <w:name w:val="50431072AF9A4025AC1D0586673C6FA3"/>
  </w:style>
  <w:style w:type="paragraph" w:customStyle="1" w:styleId="6DC6E706210A4A2D867789A970F49B2E">
    <w:name w:val="6DC6E706210A4A2D867789A970F49B2E"/>
  </w:style>
  <w:style w:type="paragraph" w:customStyle="1" w:styleId="BB37AD48CAA74938A307C8D10B8011BB">
    <w:name w:val="BB37AD48CAA74938A307C8D10B8011BB"/>
  </w:style>
  <w:style w:type="paragraph" w:customStyle="1" w:styleId="EFAD328CF06641EA8D58F59D4E0A871A">
    <w:name w:val="EFAD328CF06641EA8D58F59D4E0A871A"/>
  </w:style>
  <w:style w:type="paragraph" w:customStyle="1" w:styleId="63C69ECA34AF4DEF8311246F26683B63">
    <w:name w:val="63C69ECA34AF4DEF8311246F26683B63"/>
  </w:style>
  <w:style w:type="paragraph" w:customStyle="1" w:styleId="31CC53E52948410B8DE85B14F1A3DC8C">
    <w:name w:val="31CC53E52948410B8DE85B14F1A3DC8C"/>
  </w:style>
  <w:style w:type="paragraph" w:customStyle="1" w:styleId="A9F4718D4F6340D39110AB6DBCAE349D">
    <w:name w:val="A9F4718D4F6340D39110AB6DBCAE349D"/>
  </w:style>
  <w:style w:type="paragraph" w:customStyle="1" w:styleId="A3A4324151544072A4B7CE7B1B352945">
    <w:name w:val="A3A4324151544072A4B7CE7B1B352945"/>
  </w:style>
  <w:style w:type="paragraph" w:customStyle="1" w:styleId="A5A1916FE60B4779A2F1EB7EAEAD971D">
    <w:name w:val="A5A1916FE60B4779A2F1EB7EAEAD971D"/>
  </w:style>
  <w:style w:type="paragraph" w:customStyle="1" w:styleId="7637A0C6F31940D5AC0B0CFFBAB7525D">
    <w:name w:val="7637A0C6F31940D5AC0B0CFFBAB7525D"/>
  </w:style>
  <w:style w:type="paragraph" w:customStyle="1" w:styleId="E3425C4461F84889BD4777B2A0CC6E7C">
    <w:name w:val="E3425C4461F84889BD4777B2A0CC6E7C"/>
  </w:style>
  <w:style w:type="paragraph" w:customStyle="1" w:styleId="33C1F518D9DC43D3A03AF2F36C8D95CC">
    <w:name w:val="33C1F518D9DC43D3A03AF2F36C8D95CC"/>
  </w:style>
  <w:style w:type="paragraph" w:customStyle="1" w:styleId="00C21477A386407B9695360167F695C4">
    <w:name w:val="00C21477A386407B9695360167F695C4"/>
  </w:style>
  <w:style w:type="paragraph" w:customStyle="1" w:styleId="1E09B8D95DF24AE0BF72CBAE909EBD4D">
    <w:name w:val="1E09B8D95DF24AE0BF72CBAE909EBD4D"/>
  </w:style>
  <w:style w:type="paragraph" w:customStyle="1" w:styleId="04D467FE36B645FA8320C1A3D714D99B">
    <w:name w:val="04D467FE36B645FA8320C1A3D714D99B"/>
  </w:style>
  <w:style w:type="paragraph" w:customStyle="1" w:styleId="D02FAC23875A4AAE886BFA78546CABAD">
    <w:name w:val="D02FAC23875A4AAE886BFA78546CABAD"/>
  </w:style>
  <w:style w:type="paragraph" w:customStyle="1" w:styleId="F99D834BF03542B3BDFF2E297515655F">
    <w:name w:val="F99D834BF03542B3BDFF2E297515655F"/>
  </w:style>
  <w:style w:type="paragraph" w:customStyle="1" w:styleId="703EE8D067924E64909DD4CC66BD8CF6">
    <w:name w:val="703EE8D067924E64909DD4CC66BD8CF6"/>
  </w:style>
  <w:style w:type="paragraph" w:customStyle="1" w:styleId="1C9498B30E804D7B99BA3DF705CF0CAC">
    <w:name w:val="1C9498B30E804D7B99BA3DF705CF0CAC"/>
  </w:style>
  <w:style w:type="paragraph" w:customStyle="1" w:styleId="48A739B41D054FD58C0D4DD35FFB1E96">
    <w:name w:val="48A739B41D054FD58C0D4DD35FFB1E96"/>
  </w:style>
  <w:style w:type="paragraph" w:customStyle="1" w:styleId="70C1ECE3147141EFBDFA151B972EFBFF">
    <w:name w:val="70C1ECE3147141EFBDFA151B972EFBFF"/>
  </w:style>
  <w:style w:type="paragraph" w:customStyle="1" w:styleId="8882FD5582EA43F89313E41D4BBB0910">
    <w:name w:val="8882FD5582EA43F89313E41D4BBB0910"/>
  </w:style>
  <w:style w:type="paragraph" w:customStyle="1" w:styleId="2F25A10611C04ACDA8E349EFA4307460">
    <w:name w:val="2F25A10611C04ACDA8E349EFA4307460"/>
  </w:style>
  <w:style w:type="paragraph" w:customStyle="1" w:styleId="A45D02A131884CA2BB225C0B993033EE">
    <w:name w:val="A45D02A131884CA2BB225C0B993033EE"/>
  </w:style>
  <w:style w:type="paragraph" w:customStyle="1" w:styleId="83D37041AD8C463FB21BABF12EA1A510">
    <w:name w:val="83D37041AD8C463FB21BABF12EA1A510"/>
  </w:style>
  <w:style w:type="paragraph" w:customStyle="1" w:styleId="5895085153B24604B8B47BBC45D6CBF8">
    <w:name w:val="5895085153B24604B8B47BBC45D6C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ature Business Card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418E24"/>
      </a:accent1>
      <a:accent2>
        <a:srgbClr val="82C452"/>
      </a:accent2>
      <a:accent3>
        <a:srgbClr val="02779E"/>
      </a:accent3>
      <a:accent4>
        <a:srgbClr val="E89F03"/>
      </a:accent4>
      <a:accent5>
        <a:srgbClr val="8C5485"/>
      </a:accent5>
      <a:accent6>
        <a:srgbClr val="D9522A"/>
      </a:accent6>
      <a:hlink>
        <a:srgbClr val="7F7F7F"/>
      </a:hlink>
      <a:folHlink>
        <a:srgbClr val="7F7F7F"/>
      </a:folHlink>
    </a:clrScheme>
    <a:fontScheme name="Nature Business Cards">
      <a:majorFont>
        <a:latin typeface="Century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C0C3C3-7828-4411-A633-67D76F95EC0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7B13E59-16E9-45F6-99C0-4839F05E51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5C8C81-A372-4F42-876F-89F38F0CE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(Bamboo, 10 per page, works with Avery 5371 and similar)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2021-09-22T02:55:00Z</dcterms:created>
  <dcterms:modified xsi:type="dcterms:W3CDTF">2021-09-22T03:25:00Z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