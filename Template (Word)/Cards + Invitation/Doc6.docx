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E9" w:rsidRDefault="00FC6428" w:rsidP="0077406A">
      <w:pPr>
        <w:pStyle w:val="NoSpacing"/>
        <w:sectPr w:rsidR="004E5BE9" w:rsidSect="00DB0184">
          <w:headerReference w:type="first" r:id="rId11"/>
          <w:footerReference w:type="first" r:id="rId12"/>
          <w:pgSz w:w="12240" w:h="15840" w:code="1"/>
          <w:pgMar w:top="720" w:right="720" w:bottom="432" w:left="720" w:header="432" w:footer="720" w:gutter="0"/>
          <w:cols w:space="720"/>
          <w:titlePg/>
          <w:docGrid w:linePitch="816"/>
        </w:sectPr>
      </w:pPr>
      <w:bookmarkStart w:id="0" w:name="_GoBack"/>
      <w:bookmarkEnd w:id="0"/>
      <w:r w:rsidRPr="00FC64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DBCA24" wp14:editId="0B9886DD">
                <wp:simplePos x="0" y="0"/>
                <wp:positionH relativeFrom="column">
                  <wp:posOffset>4230370</wp:posOffset>
                </wp:positionH>
                <wp:positionV relativeFrom="paragraph">
                  <wp:posOffset>5852160</wp:posOffset>
                </wp:positionV>
                <wp:extent cx="2225040" cy="861695"/>
                <wp:effectExtent l="0" t="0" r="0" b="0"/>
                <wp:wrapNone/>
                <wp:docPr id="146" name="TextBox 4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4750">
                          <a:off x="0" y="0"/>
                          <a:ext cx="2225040" cy="861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126978138"/>
                              <w:placeholder>
                                <w:docPart w:val="34B13EE8AEA94BC5A309A794F70E28E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FC6428" w:rsidRPr="007630F5" w:rsidRDefault="007630F5" w:rsidP="007630F5">
                                <w:pPr>
                                  <w:pStyle w:val="Title"/>
                                </w:pPr>
                                <w:r>
                                  <w:t>You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DBCA24" id="_x0000_t202" coordsize="21600,21600" o:spt="202" path="m,l,21600r21600,l21600,xe">
                <v:stroke joinstyle="miter"/>
                <v:path gradientshapeok="t" o:connecttype="rect"/>
              </v:shapetype>
              <v:shape id="TextBox 418" o:spid="_x0000_s1026" type="#_x0000_t202" style="position:absolute;margin-left:333.1pt;margin-top:460.8pt;width:175.2pt;height:67.85pt;rotation:-497254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" filled="f" stroked="f">
                <v:textbox style="mso-fit-shape-to-text:t">
                  <w:txbxContent>
                    <w:sdt>
                      <w:sdtPr>
                        <w:id w:val="126978138"/>
                        <w:placeholder>
                          <w:docPart w:val="34B13EE8AEA94BC5A309A794F70E28EF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FC6428" w:rsidRPr="007630F5" w:rsidRDefault="007630F5" w:rsidP="007630F5">
                          <w:pPr>
                            <w:pStyle w:val="Title"/>
                          </w:pPr>
                          <w:r>
                            <w:t>You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C64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8572C" wp14:editId="5A59100C">
                <wp:simplePos x="0" y="0"/>
                <wp:positionH relativeFrom="column">
                  <wp:posOffset>4230370</wp:posOffset>
                </wp:positionH>
                <wp:positionV relativeFrom="paragraph">
                  <wp:posOffset>5432411</wp:posOffset>
                </wp:positionV>
                <wp:extent cx="2225040" cy="861695"/>
                <wp:effectExtent l="0" t="0" r="0" b="0"/>
                <wp:wrapNone/>
                <wp:docPr id="145" name="TextBox 4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4750">
                          <a:off x="0" y="0"/>
                          <a:ext cx="2225040" cy="861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65923122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FC6428" w:rsidRPr="00FC6428" w:rsidRDefault="00FC6428" w:rsidP="007630F5">
                                <w:pPr>
                                  <w:pStyle w:val="Title"/>
                                </w:pPr>
                                <w:r w:rsidRPr="007630F5">
                                  <w:t>Thank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8572C" id="TextBox 417" o:spid="_x0000_s1027" type="#_x0000_t202" style="position:absolute;margin-left:333.1pt;margin-top:427.75pt;width:175.2pt;height:67.85pt;rotation:-497254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" filled="f" stroked="f">
                <v:textbox style="mso-fit-shape-to-text:t">
                  <w:txbxContent>
                    <w:sdt>
                      <w:sdtPr>
                        <w:id w:val="-65923122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FC6428" w:rsidRPr="00FC6428" w:rsidRDefault="00FC6428" w:rsidP="007630F5">
                          <w:pPr>
                            <w:pStyle w:val="Title"/>
                          </w:pPr>
                          <w:r w:rsidRPr="007630F5">
                            <w:t>Thank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C64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8B5C5B" wp14:editId="23505898">
                <wp:simplePos x="0" y="0"/>
                <wp:positionH relativeFrom="column">
                  <wp:posOffset>4231640</wp:posOffset>
                </wp:positionH>
                <wp:positionV relativeFrom="paragraph">
                  <wp:posOffset>440055</wp:posOffset>
                </wp:positionV>
                <wp:extent cx="2225040" cy="861695"/>
                <wp:effectExtent l="0" t="0" r="0" b="0"/>
                <wp:wrapNone/>
                <wp:docPr id="418" name="TextBox 4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F556-171F-4E09-9F3F-937DCFF76C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4750">
                          <a:off x="0" y="0"/>
                          <a:ext cx="2225040" cy="861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36622083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FC6428" w:rsidRPr="007630F5" w:rsidRDefault="00FC6428" w:rsidP="007630F5">
                                <w:pPr>
                                  <w:pStyle w:val="Title"/>
                                </w:pPr>
                                <w:r w:rsidRPr="007630F5">
                                  <w:t>Thank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B5C5B" id="_x0000_s1028" type="#_x0000_t202" style="position:absolute;margin-left:333.2pt;margin-top:34.65pt;width:175.2pt;height:67.85pt;rotation:-497254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" filled="f" stroked="f">
                <v:textbox style="mso-fit-shape-to-text:t">
                  <w:txbxContent>
                    <w:sdt>
                      <w:sdtPr>
                        <w:id w:val="-366220831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FC6428" w:rsidRPr="007630F5" w:rsidRDefault="00FC6428" w:rsidP="007630F5">
                          <w:pPr>
                            <w:pStyle w:val="Title"/>
                          </w:pPr>
                          <w:r w:rsidRPr="007630F5">
                            <w:t>Thank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FC64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1FCF0" wp14:editId="344DAF71">
                <wp:simplePos x="0" y="0"/>
                <wp:positionH relativeFrom="column">
                  <wp:posOffset>4232142</wp:posOffset>
                </wp:positionH>
                <wp:positionV relativeFrom="paragraph">
                  <wp:posOffset>861045</wp:posOffset>
                </wp:positionV>
                <wp:extent cx="2225160" cy="861774"/>
                <wp:effectExtent l="0" t="0" r="0" b="0"/>
                <wp:wrapNone/>
                <wp:docPr id="419" name="TextBox 4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E83293-B7CC-414F-B084-74ADAA2007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4750">
                          <a:off x="0" y="0"/>
                          <a:ext cx="2225160" cy="8617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-213908891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FC6428" w:rsidRPr="007630F5" w:rsidRDefault="007630F5" w:rsidP="007630F5">
                                <w:pPr>
                                  <w:pStyle w:val="Title"/>
                                </w:pPr>
                                <w:r w:rsidRPr="007630F5">
                                  <w:t>You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FCF0" id="_x0000_s1029" type="#_x0000_t202" style="position:absolute;margin-left:333.25pt;margin-top:67.8pt;width:175.2pt;height:67.85pt;rotation:-497254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" filled="f" stroked="f">
                <v:textbox style="mso-fit-shape-to-text:t">
                  <w:txbxContent>
                    <w:sdt>
                      <w:sdtPr>
                        <w:id w:val="-213908891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FC6428" w:rsidRPr="007630F5" w:rsidRDefault="007630F5" w:rsidP="007630F5">
                          <w:pPr>
                            <w:pStyle w:val="Title"/>
                          </w:pPr>
                          <w:r w:rsidRPr="007630F5">
                            <w:t>You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D54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62974" wp14:editId="0E7539FE">
                <wp:simplePos x="0" y="0"/>
                <wp:positionH relativeFrom="column">
                  <wp:posOffset>-432435</wp:posOffset>
                </wp:positionH>
                <wp:positionV relativeFrom="paragraph">
                  <wp:posOffset>4572000</wp:posOffset>
                </wp:positionV>
                <wp:extent cx="7725103" cy="0"/>
                <wp:effectExtent l="0" t="0" r="0" b="0"/>
                <wp:wrapNone/>
                <wp:docPr id="3447" name="Straight Connector 3447" descr="horizontal  divider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510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2F070" id="Straight Connector 3447" o:spid="_x0000_s1026" alt="horizontal  divider line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5in" to="574.2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" strokecolor="#f2f2f2 [3052]" strokeweight=".25pt"/>
            </w:pict>
          </mc:Fallback>
        </mc:AlternateContent>
      </w:r>
      <w:r w:rsidR="00AD541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D10ED" wp14:editId="33EEA43E">
                <wp:simplePos x="0" y="0"/>
                <wp:positionH relativeFrom="column">
                  <wp:posOffset>3429000</wp:posOffset>
                </wp:positionH>
                <wp:positionV relativeFrom="paragraph">
                  <wp:posOffset>-440690</wp:posOffset>
                </wp:positionV>
                <wp:extent cx="0" cy="10026299"/>
                <wp:effectExtent l="0" t="0" r="38100" b="32385"/>
                <wp:wrapNone/>
                <wp:docPr id="3446" name="Straight Connector 3446" descr="vertical divider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629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E0133" id="Straight Connector 3446" o:spid="_x0000_s1026" alt="vertical divider line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pt,-34.7pt" to="270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" strokecolor="#f2f2f2 [3052]" strokeweight=".25pt"/>
            </w:pict>
          </mc:Fallback>
        </mc:AlternateContent>
      </w:r>
      <w:r w:rsidR="00AD5412" w:rsidRPr="00AD5412">
        <w:t xml:space="preserve"> </w:t>
      </w:r>
    </w:p>
    <w:p w:rsidR="001467EC" w:rsidRPr="004E05BF" w:rsidRDefault="00FC6428" w:rsidP="004E05BF">
      <w:pPr>
        <w:pStyle w:val="NoSpacing"/>
        <w:rPr>
          <w:sz w:val="12"/>
        </w:rPr>
      </w:pPr>
      <w:r w:rsidRPr="007E37F1">
        <w:rPr>
          <w:noProof/>
          <w:sz w:val="1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55A2E0" wp14:editId="4C06BAE1">
                <wp:simplePos x="0" y="0"/>
                <wp:positionH relativeFrom="column">
                  <wp:posOffset>4343400</wp:posOffset>
                </wp:positionH>
                <wp:positionV relativeFrom="paragraph">
                  <wp:posOffset>1447972</wp:posOffset>
                </wp:positionV>
                <wp:extent cx="2032000" cy="1461655"/>
                <wp:effectExtent l="0" t="0" r="0" b="0"/>
                <wp:wrapNone/>
                <wp:docPr id="982" name="TextBox 9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F30B44-8F9B-4378-8C4F-779B59BC28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461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id w:val="96500721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36688" w:rsidRDefault="007630F5" w:rsidP="007630F5">
                                <w:r w:rsidRPr="007630F5">
                                  <w:t xml:space="preserve">To get started right away, just tap any placeholder text (such as this) and start typing to replace </w:t>
                                </w:r>
                                <w:r w:rsidR="00847AAA" w:rsidRPr="00967B5A">
                                  <w:t>started</w:t>
                                </w:r>
                                <w:r w:rsidRPr="007630F5">
                                  <w:t xml:space="preserve"> your own text.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A2E0" id="TextBox 981" o:spid="_x0000_s1030" type="#_x0000_t202" style="position:absolute;margin-left:342pt;margin-top:114pt;width:160pt;height:11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" filled="f" stroked="f">
                <v:textbox>
                  <w:txbxContent>
                    <w:sdt>
                      <w:sdtPr>
                        <w:id w:val="96500721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A36688" w:rsidRDefault="007630F5" w:rsidP="007630F5">
                          <w:r w:rsidRPr="007630F5">
                            <w:t xml:space="preserve">To get started right away, just tap any placeholder text (such as this) and start typing to replace </w:t>
                          </w:r>
                          <w:r w:rsidR="00847AAA" w:rsidRPr="00967B5A">
                            <w:t>started</w:t>
                          </w:r>
                          <w:r w:rsidRPr="007630F5">
                            <w:t xml:space="preserve"> your own text.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7E37F1">
        <w:rPr>
          <w:noProof/>
          <w:sz w:val="12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2F543" wp14:editId="1D9C23B7">
                <wp:simplePos x="0" y="0"/>
                <wp:positionH relativeFrom="column">
                  <wp:posOffset>4341495</wp:posOffset>
                </wp:positionH>
                <wp:positionV relativeFrom="paragraph">
                  <wp:posOffset>6583993</wp:posOffset>
                </wp:positionV>
                <wp:extent cx="2032000" cy="1118235"/>
                <wp:effectExtent l="0" t="0" r="0" b="0"/>
                <wp:wrapNone/>
                <wp:docPr id="95" name="TextBox 98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118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sdt>
                            <w:sdtPr>
                              <w:rPr>
                                <w:rFonts w:ascii="Cambria" w:hAnsi="Cambria"/>
                                <w:color w:val="93E3FF" w:themeColor="accent5"/>
                                <w:sz w:val="36"/>
                                <w:szCs w:val="36"/>
                              </w:rPr>
                              <w:id w:val="164546805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7630F5" w:rsidRPr="007630F5" w:rsidRDefault="007630F5" w:rsidP="007630F5">
                                <w:r w:rsidRPr="007630F5">
                                  <w:t xml:space="preserve">To get started right away, just tap any placeholder text (such as this) and start typing to replace </w:t>
                                </w:r>
                                <w:r w:rsidR="00847AAA" w:rsidRPr="007630F5">
                                  <w:t>started</w:t>
                                </w:r>
                                <w:r w:rsidRPr="007630F5">
                                  <w:t xml:space="preserve"> your own text.</w:t>
                                </w:r>
                              </w:p>
                            </w:sdtContent>
                          </w:sdt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2F543" id="_x0000_s1031" type="#_x0000_t202" style="position:absolute;margin-left:341.85pt;margin-top:518.4pt;width:160pt;height:88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" filled="f" stroked="f">
                <v:textbox>
                  <w:txbxContent>
                    <w:sdt>
                      <w:sdtPr>
                        <w:rPr>
                          <w:rFonts w:ascii="Cambria" w:hAnsi="Cambria"/>
                          <w:color w:val="93E3FF" w:themeColor="accent5"/>
                          <w:sz w:val="36"/>
                          <w:szCs w:val="36"/>
                        </w:rPr>
                        <w:id w:val="164546805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7630F5" w:rsidRPr="007630F5" w:rsidRDefault="007630F5" w:rsidP="007630F5">
                          <w:r w:rsidRPr="007630F5">
                            <w:t xml:space="preserve">To get started right away, just tap any placeholder text (such as this) and start typing to replace </w:t>
                          </w:r>
                          <w:r w:rsidR="00847AAA" w:rsidRPr="007630F5">
                            <w:t>started</w:t>
                          </w:r>
                          <w:r w:rsidRPr="007630F5">
                            <w:t xml:space="preserve"> your own text.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D5412">
        <w:rPr>
          <w:noProof/>
          <w:sz w:val="12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A8839" wp14:editId="15099A3D">
                <wp:simplePos x="0" y="0"/>
                <wp:positionH relativeFrom="column">
                  <wp:posOffset>3429000</wp:posOffset>
                </wp:positionH>
                <wp:positionV relativeFrom="paragraph">
                  <wp:posOffset>-433070</wp:posOffset>
                </wp:positionV>
                <wp:extent cx="0" cy="10042634"/>
                <wp:effectExtent l="0" t="0" r="38100" b="34925"/>
                <wp:wrapNone/>
                <wp:docPr id="3449" name="Straight Connector 3449" descr="vertical divider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263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CD571" id="Straight Connector 3449" o:spid="_x0000_s1026" alt="vertical divider line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-34.1pt" to="270pt,7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" strokecolor="#f2f2f2 [3052]" strokeweight=".25pt"/>
            </w:pict>
          </mc:Fallback>
        </mc:AlternateContent>
      </w:r>
      <w:r w:rsidR="00AD5412">
        <w:rPr>
          <w:noProof/>
          <w:sz w:val="1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CAFB3" wp14:editId="5FD877B5">
                <wp:simplePos x="0" y="0"/>
                <wp:positionH relativeFrom="column">
                  <wp:posOffset>-441325</wp:posOffset>
                </wp:positionH>
                <wp:positionV relativeFrom="paragraph">
                  <wp:posOffset>4587240</wp:posOffset>
                </wp:positionV>
                <wp:extent cx="7740738" cy="0"/>
                <wp:effectExtent l="0" t="0" r="0" b="0"/>
                <wp:wrapNone/>
                <wp:docPr id="3448" name="Straight Connector 3448" descr="horizontal  divider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73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DDC95" id="Straight Connector 3448" o:spid="_x0000_s1026" alt="horizontal  divider line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75pt,361.2pt" to="574.75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" strokecolor="#f2f2f2 [3052]" strokeweight=".25pt"/>
            </w:pict>
          </mc:Fallback>
        </mc:AlternateContent>
      </w:r>
    </w:p>
    <w:sectPr w:rsidR="001467EC" w:rsidRPr="004E05BF" w:rsidSect="00AB4E39">
      <w:headerReference w:type="first" r:id="rId13"/>
      <w:footerReference w:type="first" r:id="rId14"/>
      <w:pgSz w:w="12240" w:h="15840"/>
      <w:pgMar w:top="144" w:right="720" w:bottom="144" w:left="720" w:header="432" w:footer="720" w:gutter="0"/>
      <w:cols w:space="720"/>
      <w:titlePg/>
      <w:docGrid w:linePitch="8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31E" w:rsidRDefault="00FE331E" w:rsidP="007630F5">
      <w:r>
        <w:separator/>
      </w:r>
    </w:p>
  </w:endnote>
  <w:endnote w:type="continuationSeparator" w:id="0">
    <w:p w:rsidR="00FE331E" w:rsidRDefault="00FE331E" w:rsidP="00763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5A" w:rsidRDefault="00FC6428" w:rsidP="007630F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F2D04AE" wp14:editId="6F2E5297">
              <wp:simplePos x="0" y="0"/>
              <wp:positionH relativeFrom="column">
                <wp:posOffset>3642360</wp:posOffset>
              </wp:positionH>
              <wp:positionV relativeFrom="paragraph">
                <wp:posOffset>-4186233</wp:posOffset>
              </wp:positionV>
              <wp:extent cx="3399072" cy="4653887"/>
              <wp:effectExtent l="0" t="0" r="0" b="0"/>
              <wp:wrapNone/>
              <wp:docPr id="3825" name="Group 331" descr="decorative element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9072" cy="4653887"/>
                        <a:chOff x="1637675" y="0"/>
                        <a:chExt cx="3127322" cy="4282306"/>
                      </a:xfrm>
                    </wpg:grpSpPr>
                    <wps:wsp>
                      <wps:cNvPr id="3826" name="Rectangle: Rounded Corners 3826" descr="sky">
                        <a:extLst/>
                      </wps:cNvPr>
                      <wps:cNvSpPr/>
                      <wps:spPr>
                        <a:xfrm>
                          <a:off x="1647723" y="0"/>
                          <a:ext cx="3117273" cy="42823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27" name="Freeform: Shape 3827" descr="grass">
                        <a:extLst/>
                      </wps:cNvPr>
                      <wps:cNvSpPr/>
                      <wps:spPr>
                        <a:xfrm>
                          <a:off x="1647723" y="2720206"/>
                          <a:ext cx="3117273" cy="1556385"/>
                        </a:xfrm>
                        <a:custGeom>
                          <a:avLst/>
                          <a:gdLst>
                            <a:gd name="connsiteX0" fmla="*/ 260725 w 3117273"/>
                            <a:gd name="connsiteY0" fmla="*/ 189547 h 1556385"/>
                            <a:gd name="connsiteX1" fmla="*/ 195955 w 3117273"/>
                            <a:gd name="connsiteY1" fmla="*/ 207645 h 1556385"/>
                            <a:gd name="connsiteX2" fmla="*/ 218815 w 3117273"/>
                            <a:gd name="connsiteY2" fmla="*/ 207645 h 1556385"/>
                            <a:gd name="connsiteX3" fmla="*/ 174048 w 3117273"/>
                            <a:gd name="connsiteY3" fmla="*/ 220980 h 1556385"/>
                            <a:gd name="connsiteX4" fmla="*/ 164523 w 3117273"/>
                            <a:gd name="connsiteY4" fmla="*/ 237172 h 1556385"/>
                            <a:gd name="connsiteX5" fmla="*/ 246438 w 3117273"/>
                            <a:gd name="connsiteY5" fmla="*/ 201930 h 1556385"/>
                            <a:gd name="connsiteX6" fmla="*/ 260725 w 3117273"/>
                            <a:gd name="connsiteY6" fmla="*/ 189547 h 1556385"/>
                            <a:gd name="connsiteX7" fmla="*/ 575050 w 3117273"/>
                            <a:gd name="connsiteY7" fmla="*/ 177165 h 1556385"/>
                            <a:gd name="connsiteX8" fmla="*/ 568383 w 3117273"/>
                            <a:gd name="connsiteY8" fmla="*/ 180022 h 1556385"/>
                            <a:gd name="connsiteX9" fmla="*/ 567430 w 3117273"/>
                            <a:gd name="connsiteY9" fmla="*/ 181927 h 1556385"/>
                            <a:gd name="connsiteX10" fmla="*/ 572193 w 3117273"/>
                            <a:gd name="connsiteY10" fmla="*/ 180975 h 1556385"/>
                            <a:gd name="connsiteX11" fmla="*/ 575050 w 3117273"/>
                            <a:gd name="connsiteY11" fmla="*/ 177165 h 1556385"/>
                            <a:gd name="connsiteX12" fmla="*/ 535998 w 3117273"/>
                            <a:gd name="connsiteY12" fmla="*/ 171450 h 1556385"/>
                            <a:gd name="connsiteX13" fmla="*/ 467418 w 3117273"/>
                            <a:gd name="connsiteY13" fmla="*/ 205740 h 1556385"/>
                            <a:gd name="connsiteX14" fmla="*/ 496945 w 3117273"/>
                            <a:gd name="connsiteY14" fmla="*/ 193357 h 1556385"/>
                            <a:gd name="connsiteX15" fmla="*/ 535998 w 3117273"/>
                            <a:gd name="connsiteY15" fmla="*/ 171450 h 1556385"/>
                            <a:gd name="connsiteX16" fmla="*/ 613150 w 3117273"/>
                            <a:gd name="connsiteY16" fmla="*/ 134302 h 1556385"/>
                            <a:gd name="connsiteX17" fmla="*/ 576955 w 3117273"/>
                            <a:gd name="connsiteY17" fmla="*/ 151447 h 1556385"/>
                            <a:gd name="connsiteX18" fmla="*/ 575050 w 3117273"/>
                            <a:gd name="connsiteY18" fmla="*/ 160020 h 1556385"/>
                            <a:gd name="connsiteX19" fmla="*/ 595053 w 3117273"/>
                            <a:gd name="connsiteY19" fmla="*/ 153352 h 1556385"/>
                            <a:gd name="connsiteX20" fmla="*/ 613150 w 3117273"/>
                            <a:gd name="connsiteY20" fmla="*/ 134302 h 1556385"/>
                            <a:gd name="connsiteX21" fmla="*/ 889375 w 3117273"/>
                            <a:gd name="connsiteY21" fmla="*/ 132397 h 1556385"/>
                            <a:gd name="connsiteX22" fmla="*/ 866515 w 3117273"/>
                            <a:gd name="connsiteY22" fmla="*/ 143827 h 1556385"/>
                            <a:gd name="connsiteX23" fmla="*/ 872230 w 3117273"/>
                            <a:gd name="connsiteY23" fmla="*/ 141922 h 1556385"/>
                            <a:gd name="connsiteX24" fmla="*/ 889375 w 3117273"/>
                            <a:gd name="connsiteY24" fmla="*/ 132397 h 1556385"/>
                            <a:gd name="connsiteX25" fmla="*/ 136900 w 3117273"/>
                            <a:gd name="connsiteY25" fmla="*/ 109537 h 1556385"/>
                            <a:gd name="connsiteX26" fmla="*/ 1645 w 3117273"/>
                            <a:gd name="connsiteY26" fmla="*/ 230505 h 1556385"/>
                            <a:gd name="connsiteX27" fmla="*/ 4503 w 3117273"/>
                            <a:gd name="connsiteY27" fmla="*/ 230505 h 1556385"/>
                            <a:gd name="connsiteX28" fmla="*/ 693 w 3117273"/>
                            <a:gd name="connsiteY28" fmla="*/ 231457 h 1556385"/>
                            <a:gd name="connsiteX29" fmla="*/ 0 w 3117273"/>
                            <a:gd name="connsiteY29" fmla="*/ 232843 h 1556385"/>
                            <a:gd name="connsiteX30" fmla="*/ 0 w 3117273"/>
                            <a:gd name="connsiteY30" fmla="*/ 209380 h 1556385"/>
                            <a:gd name="connsiteX31" fmla="*/ 41174 w 3117273"/>
                            <a:gd name="connsiteY31" fmla="*/ 158710 h 1556385"/>
                            <a:gd name="connsiteX32" fmla="*/ 136900 w 3117273"/>
                            <a:gd name="connsiteY32" fmla="*/ 109537 h 1556385"/>
                            <a:gd name="connsiteX33" fmla="*/ 1392295 w 3117273"/>
                            <a:gd name="connsiteY33" fmla="*/ 90487 h 1556385"/>
                            <a:gd name="connsiteX34" fmla="*/ 1322504 w 3117273"/>
                            <a:gd name="connsiteY34" fmla="*/ 102791 h 1556385"/>
                            <a:gd name="connsiteX35" fmla="*/ 1323001 w 3117273"/>
                            <a:gd name="connsiteY35" fmla="*/ 102631 h 1556385"/>
                            <a:gd name="connsiteX36" fmla="*/ 1392295 w 3117273"/>
                            <a:gd name="connsiteY36" fmla="*/ 90487 h 1556385"/>
                            <a:gd name="connsiteX37" fmla="*/ 800793 w 3117273"/>
                            <a:gd name="connsiteY37" fmla="*/ 12382 h 1556385"/>
                            <a:gd name="connsiteX38" fmla="*/ 672205 w 3117273"/>
                            <a:gd name="connsiteY38" fmla="*/ 99060 h 1556385"/>
                            <a:gd name="connsiteX39" fmla="*/ 678873 w 3117273"/>
                            <a:gd name="connsiteY39" fmla="*/ 96202 h 1556385"/>
                            <a:gd name="connsiteX40" fmla="*/ 667443 w 3117273"/>
                            <a:gd name="connsiteY40" fmla="*/ 103822 h 1556385"/>
                            <a:gd name="connsiteX41" fmla="*/ 642678 w 3117273"/>
                            <a:gd name="connsiteY41" fmla="*/ 139065 h 1556385"/>
                            <a:gd name="connsiteX42" fmla="*/ 695065 w 3117273"/>
                            <a:gd name="connsiteY42" fmla="*/ 134302 h 1556385"/>
                            <a:gd name="connsiteX43" fmla="*/ 636963 w 3117273"/>
                            <a:gd name="connsiteY43" fmla="*/ 153352 h 1556385"/>
                            <a:gd name="connsiteX44" fmla="*/ 633153 w 3117273"/>
                            <a:gd name="connsiteY44" fmla="*/ 168592 h 1556385"/>
                            <a:gd name="connsiteX45" fmla="*/ 679825 w 3117273"/>
                            <a:gd name="connsiteY45" fmla="*/ 157162 h 1556385"/>
                            <a:gd name="connsiteX46" fmla="*/ 832225 w 3117273"/>
                            <a:gd name="connsiteY46" fmla="*/ 65722 h 1556385"/>
                            <a:gd name="connsiteX47" fmla="*/ 736023 w 3117273"/>
                            <a:gd name="connsiteY47" fmla="*/ 152400 h 1556385"/>
                            <a:gd name="connsiteX48" fmla="*/ 816033 w 3117273"/>
                            <a:gd name="connsiteY48" fmla="*/ 127635 h 1556385"/>
                            <a:gd name="connsiteX49" fmla="*/ 870325 w 3117273"/>
                            <a:gd name="connsiteY49" fmla="*/ 110490 h 1556385"/>
                            <a:gd name="connsiteX50" fmla="*/ 839845 w 3117273"/>
                            <a:gd name="connsiteY50" fmla="*/ 121920 h 1556385"/>
                            <a:gd name="connsiteX51" fmla="*/ 877945 w 3117273"/>
                            <a:gd name="connsiteY51" fmla="*/ 114300 h 1556385"/>
                            <a:gd name="connsiteX52" fmla="*/ 869373 w 3117273"/>
                            <a:gd name="connsiteY52" fmla="*/ 123825 h 1556385"/>
                            <a:gd name="connsiteX53" fmla="*/ 981768 w 3117273"/>
                            <a:gd name="connsiteY53" fmla="*/ 95250 h 1556385"/>
                            <a:gd name="connsiteX54" fmla="*/ 896995 w 3117273"/>
                            <a:gd name="connsiteY54" fmla="*/ 126682 h 1556385"/>
                            <a:gd name="connsiteX55" fmla="*/ 896043 w 3117273"/>
                            <a:gd name="connsiteY55" fmla="*/ 129540 h 1556385"/>
                            <a:gd name="connsiteX56" fmla="*/ 1017010 w 3117273"/>
                            <a:gd name="connsiteY56" fmla="*/ 104775 h 1556385"/>
                            <a:gd name="connsiteX57" fmla="*/ 883660 w 3117273"/>
                            <a:gd name="connsiteY57" fmla="*/ 170497 h 1556385"/>
                            <a:gd name="connsiteX58" fmla="*/ 964623 w 3117273"/>
                            <a:gd name="connsiteY58" fmla="*/ 126682 h 1556385"/>
                            <a:gd name="connsiteX59" fmla="*/ 899853 w 3117273"/>
                            <a:gd name="connsiteY59" fmla="*/ 169545 h 1556385"/>
                            <a:gd name="connsiteX60" fmla="*/ 1078923 w 3117273"/>
                            <a:gd name="connsiteY60" fmla="*/ 72390 h 1556385"/>
                            <a:gd name="connsiteX61" fmla="*/ 1058920 w 3117273"/>
                            <a:gd name="connsiteY61" fmla="*/ 134302 h 1556385"/>
                            <a:gd name="connsiteX62" fmla="*/ 1199891 w 3117273"/>
                            <a:gd name="connsiteY62" fmla="*/ 63817 h 1556385"/>
                            <a:gd name="connsiteX63" fmla="*/ 1106545 w 3117273"/>
                            <a:gd name="connsiteY63" fmla="*/ 132397 h 1556385"/>
                            <a:gd name="connsiteX64" fmla="*/ 1365626 w 3117273"/>
                            <a:gd name="connsiteY64" fmla="*/ 48577 h 1556385"/>
                            <a:gd name="connsiteX65" fmla="*/ 1153218 w 3117273"/>
                            <a:gd name="connsiteY65" fmla="*/ 141922 h 1556385"/>
                            <a:gd name="connsiteX66" fmla="*/ 1272757 w 3117273"/>
                            <a:gd name="connsiteY66" fmla="*/ 111561 h 1556385"/>
                            <a:gd name="connsiteX67" fmla="*/ 1322504 w 3117273"/>
                            <a:gd name="connsiteY67" fmla="*/ 102791 h 1556385"/>
                            <a:gd name="connsiteX68" fmla="*/ 1291569 w 3117273"/>
                            <a:gd name="connsiteY68" fmla="*/ 112722 h 1556385"/>
                            <a:gd name="connsiteX69" fmla="*/ 1263708 w 3117273"/>
                            <a:gd name="connsiteY69" fmla="*/ 130492 h 1556385"/>
                            <a:gd name="connsiteX70" fmla="*/ 1473258 w 3117273"/>
                            <a:gd name="connsiteY70" fmla="*/ 71437 h 1556385"/>
                            <a:gd name="connsiteX71" fmla="*/ 1389438 w 3117273"/>
                            <a:gd name="connsiteY71" fmla="*/ 121920 h 1556385"/>
                            <a:gd name="connsiteX72" fmla="*/ 1549458 w 3117273"/>
                            <a:gd name="connsiteY72" fmla="*/ 84772 h 1556385"/>
                            <a:gd name="connsiteX73" fmla="*/ 1467543 w 3117273"/>
                            <a:gd name="connsiteY73" fmla="*/ 123825 h 1556385"/>
                            <a:gd name="connsiteX74" fmla="*/ 1674235 w 3117273"/>
                            <a:gd name="connsiteY74" fmla="*/ 80010 h 1556385"/>
                            <a:gd name="connsiteX75" fmla="*/ 1544695 w 3117273"/>
                            <a:gd name="connsiteY75" fmla="*/ 126682 h 1556385"/>
                            <a:gd name="connsiteX76" fmla="*/ 1706620 w 3117273"/>
                            <a:gd name="connsiteY76" fmla="*/ 93345 h 1556385"/>
                            <a:gd name="connsiteX77" fmla="*/ 1557078 w 3117273"/>
                            <a:gd name="connsiteY77" fmla="*/ 148590 h 1556385"/>
                            <a:gd name="connsiteX78" fmla="*/ 1638041 w 3117273"/>
                            <a:gd name="connsiteY78" fmla="*/ 120967 h 1556385"/>
                            <a:gd name="connsiteX79" fmla="*/ 1572318 w 3117273"/>
                            <a:gd name="connsiteY79" fmla="*/ 149542 h 1556385"/>
                            <a:gd name="connsiteX80" fmla="*/ 1753293 w 3117273"/>
                            <a:gd name="connsiteY80" fmla="*/ 64770 h 1556385"/>
                            <a:gd name="connsiteX81" fmla="*/ 1727576 w 3117273"/>
                            <a:gd name="connsiteY81" fmla="*/ 137160 h 1556385"/>
                            <a:gd name="connsiteX82" fmla="*/ 2036185 w 3117273"/>
                            <a:gd name="connsiteY82" fmla="*/ 23812 h 1556385"/>
                            <a:gd name="connsiteX83" fmla="*/ 1788535 w 3117273"/>
                            <a:gd name="connsiteY83" fmla="*/ 140970 h 1556385"/>
                            <a:gd name="connsiteX84" fmla="*/ 2041900 w 3117273"/>
                            <a:gd name="connsiteY84" fmla="*/ 78105 h 1556385"/>
                            <a:gd name="connsiteX85" fmla="*/ 1831398 w 3117273"/>
                            <a:gd name="connsiteY85" fmla="*/ 155257 h 1556385"/>
                            <a:gd name="connsiteX86" fmla="*/ 2046663 w 3117273"/>
                            <a:gd name="connsiteY86" fmla="*/ 132397 h 1556385"/>
                            <a:gd name="connsiteX87" fmla="*/ 1937125 w 3117273"/>
                            <a:gd name="connsiteY87" fmla="*/ 154305 h 1556385"/>
                            <a:gd name="connsiteX88" fmla="*/ 2139055 w 3117273"/>
                            <a:gd name="connsiteY88" fmla="*/ 119062 h 1556385"/>
                            <a:gd name="connsiteX89" fmla="*/ 2055235 w 3117273"/>
                            <a:gd name="connsiteY89" fmla="*/ 164782 h 1556385"/>
                            <a:gd name="connsiteX90" fmla="*/ 2208588 w 3117273"/>
                            <a:gd name="connsiteY90" fmla="*/ 146685 h 1556385"/>
                            <a:gd name="connsiteX91" fmla="*/ 2128578 w 3117273"/>
                            <a:gd name="connsiteY91" fmla="*/ 171450 h 1556385"/>
                            <a:gd name="connsiteX92" fmla="*/ 2311458 w 3117273"/>
                            <a:gd name="connsiteY92" fmla="*/ 155257 h 1556385"/>
                            <a:gd name="connsiteX93" fmla="*/ 2199063 w 3117273"/>
                            <a:gd name="connsiteY93" fmla="*/ 185737 h 1556385"/>
                            <a:gd name="connsiteX94" fmla="*/ 2352416 w 3117273"/>
                            <a:gd name="connsiteY94" fmla="*/ 168592 h 1556385"/>
                            <a:gd name="connsiteX95" fmla="*/ 2208588 w 3117273"/>
                            <a:gd name="connsiteY95" fmla="*/ 220980 h 1556385"/>
                            <a:gd name="connsiteX96" fmla="*/ 2260023 w 3117273"/>
                            <a:gd name="connsiteY96" fmla="*/ 196215 h 1556385"/>
                            <a:gd name="connsiteX97" fmla="*/ 2223828 w 3117273"/>
                            <a:gd name="connsiteY97" fmla="*/ 222885 h 1556385"/>
                            <a:gd name="connsiteX98" fmla="*/ 2401946 w 3117273"/>
                            <a:gd name="connsiteY98" fmla="*/ 151447 h 1556385"/>
                            <a:gd name="connsiteX99" fmla="*/ 2375275 w 3117273"/>
                            <a:gd name="connsiteY99" fmla="*/ 216217 h 1556385"/>
                            <a:gd name="connsiteX100" fmla="*/ 2665788 w 3117273"/>
                            <a:gd name="connsiteY100" fmla="*/ 124777 h 1556385"/>
                            <a:gd name="connsiteX101" fmla="*/ 2417185 w 3117273"/>
                            <a:gd name="connsiteY101" fmla="*/ 232410 h 1556385"/>
                            <a:gd name="connsiteX102" fmla="*/ 2668646 w 3117273"/>
                            <a:gd name="connsiteY102" fmla="*/ 181927 h 1556385"/>
                            <a:gd name="connsiteX103" fmla="*/ 2459096 w 3117273"/>
                            <a:gd name="connsiteY103" fmla="*/ 248602 h 1556385"/>
                            <a:gd name="connsiteX104" fmla="*/ 2686743 w 3117273"/>
                            <a:gd name="connsiteY104" fmla="*/ 240982 h 1556385"/>
                            <a:gd name="connsiteX105" fmla="*/ 2561966 w 3117273"/>
                            <a:gd name="connsiteY105" fmla="*/ 260032 h 1556385"/>
                            <a:gd name="connsiteX106" fmla="*/ 2764848 w 3117273"/>
                            <a:gd name="connsiteY106" fmla="*/ 226695 h 1556385"/>
                            <a:gd name="connsiteX107" fmla="*/ 2679123 w 3117273"/>
                            <a:gd name="connsiteY107" fmla="*/ 273367 h 1556385"/>
                            <a:gd name="connsiteX108" fmla="*/ 2833428 w 3117273"/>
                            <a:gd name="connsiteY108" fmla="*/ 258127 h 1556385"/>
                            <a:gd name="connsiteX109" fmla="*/ 2752466 w 3117273"/>
                            <a:gd name="connsiteY109" fmla="*/ 282892 h 1556385"/>
                            <a:gd name="connsiteX110" fmla="*/ 2936298 w 3117273"/>
                            <a:gd name="connsiteY110" fmla="*/ 271462 h 1556385"/>
                            <a:gd name="connsiteX111" fmla="*/ 2822950 w 3117273"/>
                            <a:gd name="connsiteY111" fmla="*/ 302895 h 1556385"/>
                            <a:gd name="connsiteX112" fmla="*/ 2977255 w 3117273"/>
                            <a:gd name="connsiteY112" fmla="*/ 287655 h 1556385"/>
                            <a:gd name="connsiteX113" fmla="*/ 2815330 w 3117273"/>
                            <a:gd name="connsiteY113" fmla="*/ 336232 h 1556385"/>
                            <a:gd name="connsiteX114" fmla="*/ 2913438 w 3117273"/>
                            <a:gd name="connsiteY114" fmla="*/ 302895 h 1556385"/>
                            <a:gd name="connsiteX115" fmla="*/ 2844858 w 3117273"/>
                            <a:gd name="connsiteY115" fmla="*/ 340042 h 1556385"/>
                            <a:gd name="connsiteX116" fmla="*/ 3012498 w 3117273"/>
                            <a:gd name="connsiteY116" fmla="*/ 269557 h 1556385"/>
                            <a:gd name="connsiteX117" fmla="*/ 2982018 w 3117273"/>
                            <a:gd name="connsiteY117" fmla="*/ 334327 h 1556385"/>
                            <a:gd name="connsiteX118" fmla="*/ 3114416 w 3117273"/>
                            <a:gd name="connsiteY118" fmla="*/ 287655 h 1556385"/>
                            <a:gd name="connsiteX119" fmla="*/ 3117273 w 3117273"/>
                            <a:gd name="connsiteY119" fmla="*/ 287655 h 1556385"/>
                            <a:gd name="connsiteX120" fmla="*/ 3117273 w 3117273"/>
                            <a:gd name="connsiteY120" fmla="*/ 301637 h 1556385"/>
                            <a:gd name="connsiteX121" fmla="*/ 3041073 w 3117273"/>
                            <a:gd name="connsiteY121" fmla="*/ 353377 h 1556385"/>
                            <a:gd name="connsiteX122" fmla="*/ 3117273 w 3117273"/>
                            <a:gd name="connsiteY122" fmla="*/ 345851 h 1556385"/>
                            <a:gd name="connsiteX123" fmla="*/ 3117273 w 3117273"/>
                            <a:gd name="connsiteY123" fmla="*/ 1042544 h 1556385"/>
                            <a:gd name="connsiteX124" fmla="*/ 2702426 w 3117273"/>
                            <a:gd name="connsiteY124" fmla="*/ 1551545 h 1556385"/>
                            <a:gd name="connsiteX125" fmla="*/ 2654409 w 3117273"/>
                            <a:gd name="connsiteY125" fmla="*/ 1556385 h 1556385"/>
                            <a:gd name="connsiteX126" fmla="*/ 462864 w 3117273"/>
                            <a:gd name="connsiteY126" fmla="*/ 1556385 h 1556385"/>
                            <a:gd name="connsiteX127" fmla="*/ 414847 w 3117273"/>
                            <a:gd name="connsiteY127" fmla="*/ 1551545 h 1556385"/>
                            <a:gd name="connsiteX128" fmla="*/ 0 w 3117273"/>
                            <a:gd name="connsiteY128" fmla="*/ 1042544 h 1556385"/>
                            <a:gd name="connsiteX129" fmla="*/ 0 w 3117273"/>
                            <a:gd name="connsiteY129" fmla="*/ 245347 h 1556385"/>
                            <a:gd name="connsiteX130" fmla="*/ 35935 w 3117273"/>
                            <a:gd name="connsiteY130" fmla="*/ 230505 h 1556385"/>
                            <a:gd name="connsiteX131" fmla="*/ 8313 w 3117273"/>
                            <a:gd name="connsiteY131" fmla="*/ 257175 h 1556385"/>
                            <a:gd name="connsiteX132" fmla="*/ 41650 w 3117273"/>
                            <a:gd name="connsiteY132" fmla="*/ 247650 h 1556385"/>
                            <a:gd name="connsiteX133" fmla="*/ 172143 w 3117273"/>
                            <a:gd name="connsiteY133" fmla="*/ 159067 h 1556385"/>
                            <a:gd name="connsiteX134" fmla="*/ 107373 w 3117273"/>
                            <a:gd name="connsiteY134" fmla="*/ 220980 h 1556385"/>
                            <a:gd name="connsiteX135" fmla="*/ 112135 w 3117273"/>
                            <a:gd name="connsiteY135" fmla="*/ 220027 h 1556385"/>
                            <a:gd name="connsiteX136" fmla="*/ 163570 w 3117273"/>
                            <a:gd name="connsiteY136" fmla="*/ 198120 h 1556385"/>
                            <a:gd name="connsiteX137" fmla="*/ 146425 w 3117273"/>
                            <a:gd name="connsiteY137" fmla="*/ 211455 h 1556385"/>
                            <a:gd name="connsiteX138" fmla="*/ 182620 w 3117273"/>
                            <a:gd name="connsiteY138" fmla="*/ 206692 h 1556385"/>
                            <a:gd name="connsiteX139" fmla="*/ 275013 w 3117273"/>
                            <a:gd name="connsiteY139" fmla="*/ 176212 h 1556385"/>
                            <a:gd name="connsiteX140" fmla="*/ 287395 w 3117273"/>
                            <a:gd name="connsiteY140" fmla="*/ 163830 h 1556385"/>
                            <a:gd name="connsiteX141" fmla="*/ 283585 w 3117273"/>
                            <a:gd name="connsiteY141" fmla="*/ 175260 h 1556385"/>
                            <a:gd name="connsiteX142" fmla="*/ 291205 w 3117273"/>
                            <a:gd name="connsiteY142" fmla="*/ 174307 h 1556385"/>
                            <a:gd name="connsiteX143" fmla="*/ 280728 w 3117273"/>
                            <a:gd name="connsiteY143" fmla="*/ 179070 h 1556385"/>
                            <a:gd name="connsiteX144" fmla="*/ 275013 w 3117273"/>
                            <a:gd name="connsiteY144" fmla="*/ 189547 h 1556385"/>
                            <a:gd name="connsiteX145" fmla="*/ 241675 w 3117273"/>
                            <a:gd name="connsiteY145" fmla="*/ 229552 h 1556385"/>
                            <a:gd name="connsiteX146" fmla="*/ 263583 w 3117273"/>
                            <a:gd name="connsiteY146" fmla="*/ 220027 h 1556385"/>
                            <a:gd name="connsiteX147" fmla="*/ 368358 w 3117273"/>
                            <a:gd name="connsiteY147" fmla="*/ 165735 h 1556385"/>
                            <a:gd name="connsiteX148" fmla="*/ 353118 w 3117273"/>
                            <a:gd name="connsiteY148" fmla="*/ 180022 h 1556385"/>
                            <a:gd name="connsiteX149" fmla="*/ 376930 w 3117273"/>
                            <a:gd name="connsiteY149" fmla="*/ 170497 h 1556385"/>
                            <a:gd name="connsiteX150" fmla="*/ 468370 w 3117273"/>
                            <a:gd name="connsiteY150" fmla="*/ 136207 h 1556385"/>
                            <a:gd name="connsiteX151" fmla="*/ 645535 w 3117273"/>
                            <a:gd name="connsiteY151" fmla="*/ 60007 h 1556385"/>
                            <a:gd name="connsiteX152" fmla="*/ 435033 w 3117273"/>
                            <a:gd name="connsiteY152" fmla="*/ 178117 h 1556385"/>
                            <a:gd name="connsiteX153" fmla="*/ 523615 w 3117273"/>
                            <a:gd name="connsiteY153" fmla="*/ 149542 h 1556385"/>
                            <a:gd name="connsiteX154" fmla="*/ 437890 w 3117273"/>
                            <a:gd name="connsiteY154" fmla="*/ 186690 h 1556385"/>
                            <a:gd name="connsiteX155" fmla="*/ 555048 w 3117273"/>
                            <a:gd name="connsiteY155" fmla="*/ 148590 h 1556385"/>
                            <a:gd name="connsiteX156" fmla="*/ 556953 w 3117273"/>
                            <a:gd name="connsiteY156" fmla="*/ 105727 h 1556385"/>
                            <a:gd name="connsiteX157" fmla="*/ 580765 w 3117273"/>
                            <a:gd name="connsiteY157" fmla="*/ 137160 h 1556385"/>
                            <a:gd name="connsiteX158" fmla="*/ 639820 w 3117273"/>
                            <a:gd name="connsiteY158" fmla="*/ 111442 h 1556385"/>
                            <a:gd name="connsiteX159" fmla="*/ 800793 w 3117273"/>
                            <a:gd name="connsiteY159" fmla="*/ 12382 h 1556385"/>
                            <a:gd name="connsiteX160" fmla="*/ 1352291 w 3117273"/>
                            <a:gd name="connsiteY160" fmla="*/ 0 h 1556385"/>
                            <a:gd name="connsiteX161" fmla="*/ 1197985 w 3117273"/>
                            <a:gd name="connsiteY161" fmla="*/ 66675 h 1556385"/>
                            <a:gd name="connsiteX162" fmla="*/ 1352291 w 3117273"/>
                            <a:gd name="connsiteY162" fmla="*/ 0 h 1556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</a:cxnLst>
                          <a:rect l="l" t="t" r="r" b="b"/>
                          <a:pathLst>
                            <a:path w="3117273" h="1556385">
                              <a:moveTo>
                                <a:pt x="260725" y="189547"/>
                              </a:moveTo>
                              <a:cubicBezTo>
                                <a:pt x="237865" y="196215"/>
                                <a:pt x="214053" y="200977"/>
                                <a:pt x="195955" y="207645"/>
                              </a:cubicBezTo>
                              <a:cubicBezTo>
                                <a:pt x="203575" y="207645"/>
                                <a:pt x="211195" y="207645"/>
                                <a:pt x="218815" y="207645"/>
                              </a:cubicBezTo>
                              <a:cubicBezTo>
                                <a:pt x="203575" y="211455"/>
                                <a:pt x="188335" y="216217"/>
                                <a:pt x="174048" y="220980"/>
                              </a:cubicBezTo>
                              <a:cubicBezTo>
                                <a:pt x="169285" y="224790"/>
                                <a:pt x="165475" y="230505"/>
                                <a:pt x="164523" y="237172"/>
                              </a:cubicBezTo>
                              <a:cubicBezTo>
                                <a:pt x="194050" y="222885"/>
                                <a:pt x="219768" y="211455"/>
                                <a:pt x="246438" y="201930"/>
                              </a:cubicBezTo>
                              <a:cubicBezTo>
                                <a:pt x="251200" y="198120"/>
                                <a:pt x="255963" y="194310"/>
                                <a:pt x="260725" y="189547"/>
                              </a:cubicBezTo>
                              <a:close/>
                              <a:moveTo>
                                <a:pt x="575050" y="177165"/>
                              </a:moveTo>
                              <a:cubicBezTo>
                                <a:pt x="573145" y="178117"/>
                                <a:pt x="570288" y="179070"/>
                                <a:pt x="568383" y="180022"/>
                              </a:cubicBezTo>
                              <a:cubicBezTo>
                                <a:pt x="567430" y="180975"/>
                                <a:pt x="567430" y="180975"/>
                                <a:pt x="567430" y="181927"/>
                              </a:cubicBezTo>
                              <a:cubicBezTo>
                                <a:pt x="569335" y="180975"/>
                                <a:pt x="570288" y="180975"/>
                                <a:pt x="572193" y="180975"/>
                              </a:cubicBezTo>
                              <a:cubicBezTo>
                                <a:pt x="573145" y="180022"/>
                                <a:pt x="574098" y="178117"/>
                                <a:pt x="575050" y="177165"/>
                              </a:cubicBezTo>
                              <a:close/>
                              <a:moveTo>
                                <a:pt x="535998" y="171450"/>
                              </a:moveTo>
                              <a:cubicBezTo>
                                <a:pt x="512185" y="181927"/>
                                <a:pt x="488373" y="193357"/>
                                <a:pt x="467418" y="205740"/>
                              </a:cubicBezTo>
                              <a:cubicBezTo>
                                <a:pt x="477895" y="200977"/>
                                <a:pt x="487420" y="197167"/>
                                <a:pt x="496945" y="193357"/>
                              </a:cubicBezTo>
                              <a:cubicBezTo>
                                <a:pt x="511233" y="186690"/>
                                <a:pt x="524568" y="179070"/>
                                <a:pt x="535998" y="171450"/>
                              </a:cubicBezTo>
                              <a:close/>
                              <a:moveTo>
                                <a:pt x="613150" y="134302"/>
                              </a:moveTo>
                              <a:cubicBezTo>
                                <a:pt x="600768" y="140017"/>
                                <a:pt x="589338" y="145732"/>
                                <a:pt x="576955" y="151447"/>
                              </a:cubicBezTo>
                              <a:cubicBezTo>
                                <a:pt x="576955" y="154305"/>
                                <a:pt x="576003" y="157162"/>
                                <a:pt x="575050" y="160020"/>
                              </a:cubicBezTo>
                              <a:cubicBezTo>
                                <a:pt x="581718" y="158115"/>
                                <a:pt x="588385" y="155257"/>
                                <a:pt x="595053" y="153352"/>
                              </a:cubicBezTo>
                              <a:cubicBezTo>
                                <a:pt x="600768" y="147637"/>
                                <a:pt x="607435" y="141922"/>
                                <a:pt x="613150" y="134302"/>
                              </a:cubicBezTo>
                              <a:close/>
                              <a:moveTo>
                                <a:pt x="889375" y="132397"/>
                              </a:moveTo>
                              <a:cubicBezTo>
                                <a:pt x="881755" y="135255"/>
                                <a:pt x="873183" y="139065"/>
                                <a:pt x="866515" y="143827"/>
                              </a:cubicBezTo>
                              <a:cubicBezTo>
                                <a:pt x="868420" y="142875"/>
                                <a:pt x="870325" y="141922"/>
                                <a:pt x="872230" y="141922"/>
                              </a:cubicBezTo>
                              <a:cubicBezTo>
                                <a:pt x="877945" y="139065"/>
                                <a:pt x="883660" y="135255"/>
                                <a:pt x="889375" y="132397"/>
                              </a:cubicBezTo>
                              <a:close/>
                              <a:moveTo>
                                <a:pt x="136900" y="109537"/>
                              </a:moveTo>
                              <a:cubicBezTo>
                                <a:pt x="74035" y="135255"/>
                                <a:pt x="29268" y="181927"/>
                                <a:pt x="1645" y="230505"/>
                              </a:cubicBezTo>
                              <a:cubicBezTo>
                                <a:pt x="2598" y="230505"/>
                                <a:pt x="3550" y="230505"/>
                                <a:pt x="4503" y="230505"/>
                              </a:cubicBezTo>
                              <a:cubicBezTo>
                                <a:pt x="2598" y="230505"/>
                                <a:pt x="1645" y="231457"/>
                                <a:pt x="693" y="231457"/>
                              </a:cubicBezTo>
                              <a:lnTo>
                                <a:pt x="0" y="232843"/>
                              </a:lnTo>
                              <a:lnTo>
                                <a:pt x="0" y="209380"/>
                              </a:lnTo>
                              <a:lnTo>
                                <a:pt x="41174" y="158710"/>
                              </a:lnTo>
                              <a:cubicBezTo>
                                <a:pt x="64272" y="135731"/>
                                <a:pt x="93085" y="117157"/>
                                <a:pt x="136900" y="109537"/>
                              </a:cubicBezTo>
                              <a:close/>
                              <a:moveTo>
                                <a:pt x="1392295" y="90487"/>
                              </a:moveTo>
                              <a:lnTo>
                                <a:pt x="1322504" y="102791"/>
                              </a:lnTo>
                              <a:lnTo>
                                <a:pt x="1323001" y="102631"/>
                              </a:lnTo>
                              <a:cubicBezTo>
                                <a:pt x="1344909" y="97631"/>
                                <a:pt x="1368483" y="95250"/>
                                <a:pt x="1392295" y="90487"/>
                              </a:cubicBezTo>
                              <a:close/>
                              <a:moveTo>
                                <a:pt x="800793" y="12382"/>
                              </a:moveTo>
                              <a:cubicBezTo>
                                <a:pt x="759835" y="36195"/>
                                <a:pt x="707448" y="62865"/>
                                <a:pt x="672205" y="99060"/>
                              </a:cubicBezTo>
                              <a:cubicBezTo>
                                <a:pt x="674110" y="98107"/>
                                <a:pt x="676968" y="97155"/>
                                <a:pt x="678873" y="96202"/>
                              </a:cubicBezTo>
                              <a:cubicBezTo>
                                <a:pt x="675063" y="99060"/>
                                <a:pt x="671253" y="100965"/>
                                <a:pt x="667443" y="103822"/>
                              </a:cubicBezTo>
                              <a:cubicBezTo>
                                <a:pt x="657918" y="114300"/>
                                <a:pt x="649345" y="126682"/>
                                <a:pt x="642678" y="139065"/>
                              </a:cubicBezTo>
                              <a:cubicBezTo>
                                <a:pt x="659823" y="136207"/>
                                <a:pt x="676968" y="134302"/>
                                <a:pt x="695065" y="134302"/>
                              </a:cubicBezTo>
                              <a:cubicBezTo>
                                <a:pt x="675063" y="140970"/>
                                <a:pt x="655060" y="146685"/>
                                <a:pt x="636963" y="153352"/>
                              </a:cubicBezTo>
                              <a:cubicBezTo>
                                <a:pt x="635058" y="158115"/>
                                <a:pt x="634105" y="163830"/>
                                <a:pt x="633153" y="168592"/>
                              </a:cubicBezTo>
                              <a:cubicBezTo>
                                <a:pt x="649345" y="165735"/>
                                <a:pt x="664585" y="161925"/>
                                <a:pt x="679825" y="157162"/>
                              </a:cubicBezTo>
                              <a:cubicBezTo>
                                <a:pt x="735070" y="128587"/>
                                <a:pt x="794125" y="101917"/>
                                <a:pt x="832225" y="65722"/>
                              </a:cubicBezTo>
                              <a:cubicBezTo>
                                <a:pt x="811270" y="101917"/>
                                <a:pt x="773170" y="125730"/>
                                <a:pt x="736023" y="152400"/>
                              </a:cubicBezTo>
                              <a:cubicBezTo>
                                <a:pt x="759835" y="140970"/>
                                <a:pt x="787458" y="133350"/>
                                <a:pt x="816033" y="127635"/>
                              </a:cubicBezTo>
                              <a:cubicBezTo>
                                <a:pt x="833178" y="120967"/>
                                <a:pt x="851275" y="114300"/>
                                <a:pt x="870325" y="110490"/>
                              </a:cubicBezTo>
                              <a:cubicBezTo>
                                <a:pt x="859848" y="114300"/>
                                <a:pt x="849370" y="118110"/>
                                <a:pt x="839845" y="121920"/>
                              </a:cubicBezTo>
                              <a:cubicBezTo>
                                <a:pt x="852228" y="120015"/>
                                <a:pt x="865563" y="117157"/>
                                <a:pt x="877945" y="114300"/>
                              </a:cubicBezTo>
                              <a:cubicBezTo>
                                <a:pt x="876040" y="117157"/>
                                <a:pt x="872230" y="120967"/>
                                <a:pt x="869373" y="123825"/>
                              </a:cubicBezTo>
                              <a:cubicBezTo>
                                <a:pt x="906520" y="114300"/>
                                <a:pt x="946525" y="107632"/>
                                <a:pt x="981768" y="95250"/>
                              </a:cubicBezTo>
                              <a:cubicBezTo>
                                <a:pt x="957955" y="111442"/>
                                <a:pt x="925570" y="116205"/>
                                <a:pt x="896995" y="126682"/>
                              </a:cubicBezTo>
                              <a:cubicBezTo>
                                <a:pt x="896995" y="127635"/>
                                <a:pt x="896043" y="128587"/>
                                <a:pt x="896043" y="129540"/>
                              </a:cubicBezTo>
                              <a:cubicBezTo>
                                <a:pt x="932238" y="115252"/>
                                <a:pt x="971290" y="107632"/>
                                <a:pt x="1017010" y="104775"/>
                              </a:cubicBezTo>
                              <a:cubicBezTo>
                                <a:pt x="957003" y="109537"/>
                                <a:pt x="899853" y="131445"/>
                                <a:pt x="883660" y="170497"/>
                              </a:cubicBezTo>
                              <a:cubicBezTo>
                                <a:pt x="900805" y="149542"/>
                                <a:pt x="932238" y="138112"/>
                                <a:pt x="964623" y="126682"/>
                              </a:cubicBezTo>
                              <a:cubicBezTo>
                                <a:pt x="932238" y="138112"/>
                                <a:pt x="916045" y="148590"/>
                                <a:pt x="899853" y="169545"/>
                              </a:cubicBezTo>
                              <a:cubicBezTo>
                                <a:pt x="964623" y="137160"/>
                                <a:pt x="1043680" y="134302"/>
                                <a:pt x="1078923" y="72390"/>
                              </a:cubicBezTo>
                              <a:cubicBezTo>
                                <a:pt x="1109403" y="92392"/>
                                <a:pt x="1091305" y="113347"/>
                                <a:pt x="1058920" y="134302"/>
                              </a:cubicBezTo>
                              <a:cubicBezTo>
                                <a:pt x="1105593" y="108585"/>
                                <a:pt x="1152266" y="85725"/>
                                <a:pt x="1199891" y="63817"/>
                              </a:cubicBezTo>
                              <a:cubicBezTo>
                                <a:pt x="1166553" y="82867"/>
                                <a:pt x="1135120" y="105727"/>
                                <a:pt x="1106545" y="132397"/>
                              </a:cubicBezTo>
                              <a:cubicBezTo>
                                <a:pt x="1201795" y="120015"/>
                                <a:pt x="1283710" y="79057"/>
                                <a:pt x="1365626" y="48577"/>
                              </a:cubicBezTo>
                              <a:cubicBezTo>
                                <a:pt x="1313238" y="100012"/>
                                <a:pt x="1217988" y="110490"/>
                                <a:pt x="1153218" y="141922"/>
                              </a:cubicBezTo>
                              <a:cubicBezTo>
                                <a:pt x="1192747" y="130969"/>
                                <a:pt x="1232752" y="120491"/>
                                <a:pt x="1272757" y="111561"/>
                              </a:cubicBezTo>
                              <a:lnTo>
                                <a:pt x="1322504" y="102791"/>
                              </a:lnTo>
                              <a:lnTo>
                                <a:pt x="1291569" y="112722"/>
                              </a:lnTo>
                              <a:cubicBezTo>
                                <a:pt x="1281627" y="117157"/>
                                <a:pt x="1272281" y="122872"/>
                                <a:pt x="1263708" y="130492"/>
                              </a:cubicBezTo>
                              <a:cubicBezTo>
                                <a:pt x="1328478" y="110490"/>
                                <a:pt x="1420870" y="121920"/>
                                <a:pt x="1473258" y="71437"/>
                              </a:cubicBezTo>
                              <a:cubicBezTo>
                                <a:pt x="1449445" y="100965"/>
                                <a:pt x="1422776" y="101917"/>
                                <a:pt x="1389438" y="121920"/>
                              </a:cubicBezTo>
                              <a:cubicBezTo>
                                <a:pt x="1451351" y="122872"/>
                                <a:pt x="1500880" y="103822"/>
                                <a:pt x="1549458" y="84772"/>
                              </a:cubicBezTo>
                              <a:cubicBezTo>
                                <a:pt x="1531360" y="104775"/>
                                <a:pt x="1485641" y="103822"/>
                                <a:pt x="1467543" y="123825"/>
                              </a:cubicBezTo>
                              <a:cubicBezTo>
                                <a:pt x="1531360" y="104775"/>
                                <a:pt x="1596130" y="86677"/>
                                <a:pt x="1674235" y="80010"/>
                              </a:cubicBezTo>
                              <a:cubicBezTo>
                                <a:pt x="1639945" y="109537"/>
                                <a:pt x="1565651" y="85725"/>
                                <a:pt x="1544695" y="126682"/>
                              </a:cubicBezTo>
                              <a:cubicBezTo>
                                <a:pt x="1591368" y="100012"/>
                                <a:pt x="1649470" y="91440"/>
                                <a:pt x="1706620" y="93345"/>
                              </a:cubicBezTo>
                              <a:cubicBezTo>
                                <a:pt x="1647566" y="92392"/>
                                <a:pt x="1576128" y="110490"/>
                                <a:pt x="1557078" y="148590"/>
                              </a:cubicBezTo>
                              <a:cubicBezTo>
                                <a:pt x="1589463" y="139065"/>
                                <a:pt x="1605655" y="129540"/>
                                <a:pt x="1638041" y="120967"/>
                              </a:cubicBezTo>
                              <a:cubicBezTo>
                                <a:pt x="1620895" y="130492"/>
                                <a:pt x="1588510" y="140017"/>
                                <a:pt x="1572318" y="149542"/>
                              </a:cubicBezTo>
                              <a:cubicBezTo>
                                <a:pt x="1634230" y="141922"/>
                                <a:pt x="1728528" y="126682"/>
                                <a:pt x="1753293" y="64770"/>
                              </a:cubicBezTo>
                              <a:cubicBezTo>
                                <a:pt x="1779010" y="98107"/>
                                <a:pt x="1745673" y="117157"/>
                                <a:pt x="1727576" y="137160"/>
                              </a:cubicBezTo>
                              <a:cubicBezTo>
                                <a:pt x="1825683" y="90487"/>
                                <a:pt x="1912360" y="33337"/>
                                <a:pt x="2036185" y="23812"/>
                              </a:cubicBezTo>
                              <a:cubicBezTo>
                                <a:pt x="1940935" y="46672"/>
                                <a:pt x="1844733" y="70485"/>
                                <a:pt x="1788535" y="140970"/>
                              </a:cubicBezTo>
                              <a:cubicBezTo>
                                <a:pt x="1868546" y="115252"/>
                                <a:pt x="1959985" y="113347"/>
                                <a:pt x="2041900" y="78105"/>
                              </a:cubicBezTo>
                              <a:cubicBezTo>
                                <a:pt x="1989513" y="116205"/>
                                <a:pt x="1896168" y="128587"/>
                                <a:pt x="1831398" y="155257"/>
                              </a:cubicBezTo>
                              <a:cubicBezTo>
                                <a:pt x="1909503" y="140970"/>
                                <a:pt x="1972368" y="125730"/>
                                <a:pt x="2046663" y="132397"/>
                              </a:cubicBezTo>
                              <a:cubicBezTo>
                                <a:pt x="2015230" y="140017"/>
                                <a:pt x="1970463" y="136207"/>
                                <a:pt x="1937125" y="154305"/>
                              </a:cubicBezTo>
                              <a:cubicBezTo>
                                <a:pt x="2011421" y="160972"/>
                                <a:pt x="2073333" y="144780"/>
                                <a:pt x="2139055" y="119062"/>
                              </a:cubicBezTo>
                              <a:cubicBezTo>
                                <a:pt x="2105718" y="137160"/>
                                <a:pt x="2088573" y="146685"/>
                                <a:pt x="2055235" y="164782"/>
                              </a:cubicBezTo>
                              <a:cubicBezTo>
                                <a:pt x="2112385" y="180975"/>
                                <a:pt x="2149533" y="140970"/>
                                <a:pt x="2208588" y="146685"/>
                              </a:cubicBezTo>
                              <a:cubicBezTo>
                                <a:pt x="2179060" y="143827"/>
                                <a:pt x="2158105" y="174307"/>
                                <a:pt x="2128578" y="171450"/>
                              </a:cubicBezTo>
                              <a:cubicBezTo>
                                <a:pt x="2187633" y="176212"/>
                                <a:pt x="2240021" y="138112"/>
                                <a:pt x="2311458" y="155257"/>
                              </a:cubicBezTo>
                              <a:cubicBezTo>
                                <a:pt x="2263833" y="158115"/>
                                <a:pt x="2232400" y="166687"/>
                                <a:pt x="2199063" y="185737"/>
                              </a:cubicBezTo>
                              <a:cubicBezTo>
                                <a:pt x="2246688" y="168592"/>
                                <a:pt x="2295266" y="150495"/>
                                <a:pt x="2352416" y="168592"/>
                              </a:cubicBezTo>
                              <a:cubicBezTo>
                                <a:pt x="2304791" y="185737"/>
                                <a:pt x="2232400" y="166687"/>
                                <a:pt x="2208588" y="220980"/>
                              </a:cubicBezTo>
                              <a:cubicBezTo>
                                <a:pt x="2220971" y="206692"/>
                                <a:pt x="2240021" y="199072"/>
                                <a:pt x="2260023" y="196215"/>
                              </a:cubicBezTo>
                              <a:cubicBezTo>
                                <a:pt x="2240973" y="199072"/>
                                <a:pt x="2225733" y="207645"/>
                                <a:pt x="2223828" y="222885"/>
                              </a:cubicBezTo>
                              <a:cubicBezTo>
                                <a:pt x="2286693" y="206692"/>
                                <a:pt x="2375275" y="216217"/>
                                <a:pt x="2401946" y="151447"/>
                              </a:cubicBezTo>
                              <a:cubicBezTo>
                                <a:pt x="2427663" y="177165"/>
                                <a:pt x="2408613" y="197167"/>
                                <a:pt x="2375275" y="216217"/>
                              </a:cubicBezTo>
                              <a:cubicBezTo>
                                <a:pt x="2471478" y="181927"/>
                                <a:pt x="2556250" y="134302"/>
                                <a:pt x="2665788" y="124777"/>
                              </a:cubicBezTo>
                              <a:cubicBezTo>
                                <a:pt x="2571491" y="136207"/>
                                <a:pt x="2473383" y="170497"/>
                                <a:pt x="2417185" y="232410"/>
                              </a:cubicBezTo>
                              <a:cubicBezTo>
                                <a:pt x="2507673" y="231457"/>
                                <a:pt x="2587683" y="206692"/>
                                <a:pt x="2668646" y="181927"/>
                              </a:cubicBezTo>
                              <a:cubicBezTo>
                                <a:pt x="2600066" y="219075"/>
                                <a:pt x="2537200" y="234315"/>
                                <a:pt x="2459096" y="248602"/>
                              </a:cubicBezTo>
                              <a:cubicBezTo>
                                <a:pt x="2537200" y="234315"/>
                                <a:pt x="2615305" y="220980"/>
                                <a:pt x="2686743" y="240982"/>
                              </a:cubicBezTo>
                              <a:cubicBezTo>
                                <a:pt x="2650548" y="270510"/>
                                <a:pt x="2587683" y="206692"/>
                                <a:pt x="2561966" y="260032"/>
                              </a:cubicBezTo>
                              <a:cubicBezTo>
                                <a:pt x="2635308" y="267652"/>
                                <a:pt x="2698173" y="252412"/>
                                <a:pt x="2764848" y="226695"/>
                              </a:cubicBezTo>
                              <a:cubicBezTo>
                                <a:pt x="2730558" y="245745"/>
                                <a:pt x="2713413" y="254317"/>
                                <a:pt x="2679123" y="273367"/>
                              </a:cubicBezTo>
                              <a:cubicBezTo>
                                <a:pt x="2738178" y="280987"/>
                                <a:pt x="2791518" y="243840"/>
                                <a:pt x="2833428" y="258127"/>
                              </a:cubicBezTo>
                              <a:cubicBezTo>
                                <a:pt x="2783898" y="252412"/>
                                <a:pt x="2781993" y="286702"/>
                                <a:pt x="2752466" y="282892"/>
                              </a:cubicBezTo>
                              <a:cubicBezTo>
                                <a:pt x="2810568" y="290512"/>
                                <a:pt x="2864860" y="251460"/>
                                <a:pt x="2936298" y="271462"/>
                              </a:cubicBezTo>
                              <a:cubicBezTo>
                                <a:pt x="2901055" y="289560"/>
                                <a:pt x="2847716" y="260032"/>
                                <a:pt x="2822950" y="302895"/>
                              </a:cubicBezTo>
                              <a:cubicBezTo>
                                <a:pt x="2871528" y="285750"/>
                                <a:pt x="2921058" y="269557"/>
                                <a:pt x="2977255" y="287655"/>
                              </a:cubicBezTo>
                              <a:cubicBezTo>
                                <a:pt x="2918200" y="280987"/>
                                <a:pt x="2856288" y="284797"/>
                                <a:pt x="2815330" y="336232"/>
                              </a:cubicBezTo>
                              <a:cubicBezTo>
                                <a:pt x="2846763" y="328612"/>
                                <a:pt x="2881053" y="310515"/>
                                <a:pt x="2913438" y="302895"/>
                              </a:cubicBezTo>
                              <a:cubicBezTo>
                                <a:pt x="2896293" y="312420"/>
                                <a:pt x="2862003" y="330517"/>
                                <a:pt x="2844858" y="340042"/>
                              </a:cubicBezTo>
                              <a:cubicBezTo>
                                <a:pt x="2893435" y="322897"/>
                                <a:pt x="2981066" y="334327"/>
                                <a:pt x="3012498" y="269557"/>
                              </a:cubicBezTo>
                              <a:cubicBezTo>
                                <a:pt x="3037263" y="295275"/>
                                <a:pt x="3016308" y="316230"/>
                                <a:pt x="2982018" y="334327"/>
                              </a:cubicBezTo>
                              <a:cubicBezTo>
                                <a:pt x="3030596" y="329565"/>
                                <a:pt x="3072505" y="307657"/>
                                <a:pt x="3114416" y="287655"/>
                              </a:cubicBezTo>
                              <a:lnTo>
                                <a:pt x="3117273" y="287655"/>
                              </a:lnTo>
                              <a:lnTo>
                                <a:pt x="3117273" y="301637"/>
                              </a:lnTo>
                              <a:lnTo>
                                <a:pt x="3041073" y="353377"/>
                              </a:lnTo>
                              <a:lnTo>
                                <a:pt x="3117273" y="345851"/>
                              </a:lnTo>
                              <a:lnTo>
                                <a:pt x="3117273" y="1042544"/>
                              </a:lnTo>
                              <a:cubicBezTo>
                                <a:pt x="3117273" y="1293619"/>
                                <a:pt x="2939179" y="1503098"/>
                                <a:pt x="2702426" y="1551545"/>
                              </a:cubicBezTo>
                              <a:lnTo>
                                <a:pt x="2654409" y="1556385"/>
                              </a:lnTo>
                              <a:lnTo>
                                <a:pt x="462864" y="1556385"/>
                              </a:lnTo>
                              <a:lnTo>
                                <a:pt x="414847" y="1551545"/>
                              </a:lnTo>
                              <a:cubicBezTo>
                                <a:pt x="178094" y="1503098"/>
                                <a:pt x="0" y="1293619"/>
                                <a:pt x="0" y="1042544"/>
                              </a:cubicBezTo>
                              <a:lnTo>
                                <a:pt x="0" y="245347"/>
                              </a:lnTo>
                              <a:lnTo>
                                <a:pt x="35935" y="230505"/>
                              </a:lnTo>
                              <a:cubicBezTo>
                                <a:pt x="24505" y="238125"/>
                                <a:pt x="14980" y="247650"/>
                                <a:pt x="8313" y="257175"/>
                              </a:cubicBezTo>
                              <a:cubicBezTo>
                                <a:pt x="19743" y="254317"/>
                                <a:pt x="31173" y="251460"/>
                                <a:pt x="41650" y="247650"/>
                              </a:cubicBezTo>
                              <a:cubicBezTo>
                                <a:pt x="85465" y="220027"/>
                                <a:pt x="127375" y="186690"/>
                                <a:pt x="172143" y="159067"/>
                              </a:cubicBezTo>
                              <a:cubicBezTo>
                                <a:pt x="147378" y="177165"/>
                                <a:pt x="128328" y="199072"/>
                                <a:pt x="107373" y="220980"/>
                              </a:cubicBezTo>
                              <a:cubicBezTo>
                                <a:pt x="109278" y="220980"/>
                                <a:pt x="110230" y="220980"/>
                                <a:pt x="112135" y="220027"/>
                              </a:cubicBezTo>
                              <a:cubicBezTo>
                                <a:pt x="129280" y="212407"/>
                                <a:pt x="146425" y="204787"/>
                                <a:pt x="163570" y="198120"/>
                              </a:cubicBezTo>
                              <a:cubicBezTo>
                                <a:pt x="159760" y="201930"/>
                                <a:pt x="153093" y="206692"/>
                                <a:pt x="146425" y="211455"/>
                              </a:cubicBezTo>
                              <a:cubicBezTo>
                                <a:pt x="157855" y="209550"/>
                                <a:pt x="170238" y="207645"/>
                                <a:pt x="182620" y="206692"/>
                              </a:cubicBezTo>
                              <a:cubicBezTo>
                                <a:pt x="211195" y="193357"/>
                                <a:pt x="239770" y="180975"/>
                                <a:pt x="275013" y="176212"/>
                              </a:cubicBezTo>
                              <a:cubicBezTo>
                                <a:pt x="278823" y="172402"/>
                                <a:pt x="283585" y="167640"/>
                                <a:pt x="287395" y="163830"/>
                              </a:cubicBezTo>
                              <a:cubicBezTo>
                                <a:pt x="286443" y="167640"/>
                                <a:pt x="285490" y="171450"/>
                                <a:pt x="283585" y="175260"/>
                              </a:cubicBezTo>
                              <a:cubicBezTo>
                                <a:pt x="285490" y="175260"/>
                                <a:pt x="288348" y="174307"/>
                                <a:pt x="291205" y="174307"/>
                              </a:cubicBezTo>
                              <a:cubicBezTo>
                                <a:pt x="287395" y="176212"/>
                                <a:pt x="284538" y="177165"/>
                                <a:pt x="280728" y="179070"/>
                              </a:cubicBezTo>
                              <a:cubicBezTo>
                                <a:pt x="278823" y="181927"/>
                                <a:pt x="276918" y="185737"/>
                                <a:pt x="275013" y="189547"/>
                              </a:cubicBezTo>
                              <a:cubicBezTo>
                                <a:pt x="266440" y="203835"/>
                                <a:pt x="255010" y="218122"/>
                                <a:pt x="241675" y="229552"/>
                              </a:cubicBezTo>
                              <a:cubicBezTo>
                                <a:pt x="249295" y="226695"/>
                                <a:pt x="255963" y="223837"/>
                                <a:pt x="263583" y="220027"/>
                              </a:cubicBezTo>
                              <a:cubicBezTo>
                                <a:pt x="298825" y="201930"/>
                                <a:pt x="337878" y="182880"/>
                                <a:pt x="368358" y="165735"/>
                              </a:cubicBezTo>
                              <a:cubicBezTo>
                                <a:pt x="362643" y="170497"/>
                                <a:pt x="357880" y="175260"/>
                                <a:pt x="353118" y="180022"/>
                              </a:cubicBezTo>
                              <a:cubicBezTo>
                                <a:pt x="360738" y="176212"/>
                                <a:pt x="369310" y="173355"/>
                                <a:pt x="376930" y="170497"/>
                              </a:cubicBezTo>
                              <a:cubicBezTo>
                                <a:pt x="409315" y="151447"/>
                                <a:pt x="443605" y="140017"/>
                                <a:pt x="468370" y="136207"/>
                              </a:cubicBezTo>
                              <a:cubicBezTo>
                                <a:pt x="521710" y="105727"/>
                                <a:pt x="580765" y="80010"/>
                                <a:pt x="645535" y="60007"/>
                              </a:cubicBezTo>
                              <a:cubicBezTo>
                                <a:pt x="555048" y="90487"/>
                                <a:pt x="493135" y="126682"/>
                                <a:pt x="435033" y="178117"/>
                              </a:cubicBezTo>
                              <a:cubicBezTo>
                                <a:pt x="459798" y="163830"/>
                                <a:pt x="487420" y="151447"/>
                                <a:pt x="523615" y="149542"/>
                              </a:cubicBezTo>
                              <a:cubicBezTo>
                                <a:pt x="499803" y="162877"/>
                                <a:pt x="462655" y="170497"/>
                                <a:pt x="437890" y="186690"/>
                              </a:cubicBezTo>
                              <a:cubicBezTo>
                                <a:pt x="479800" y="178117"/>
                                <a:pt x="517900" y="164782"/>
                                <a:pt x="555048" y="148590"/>
                              </a:cubicBezTo>
                              <a:cubicBezTo>
                                <a:pt x="561715" y="137160"/>
                                <a:pt x="562668" y="123825"/>
                                <a:pt x="556953" y="105727"/>
                              </a:cubicBezTo>
                              <a:cubicBezTo>
                                <a:pt x="573145" y="115252"/>
                                <a:pt x="579813" y="126682"/>
                                <a:pt x="580765" y="137160"/>
                              </a:cubicBezTo>
                              <a:cubicBezTo>
                                <a:pt x="600768" y="128587"/>
                                <a:pt x="620770" y="120015"/>
                                <a:pt x="639820" y="111442"/>
                              </a:cubicBezTo>
                              <a:cubicBezTo>
                                <a:pt x="685540" y="73342"/>
                                <a:pt x="738880" y="40957"/>
                                <a:pt x="800793" y="12382"/>
                              </a:cubicBezTo>
                              <a:close/>
                              <a:moveTo>
                                <a:pt x="1352291" y="0"/>
                              </a:moveTo>
                              <a:cubicBezTo>
                                <a:pt x="1300855" y="21907"/>
                                <a:pt x="1249420" y="42862"/>
                                <a:pt x="1197985" y="66675"/>
                              </a:cubicBezTo>
                              <a:cubicBezTo>
                                <a:pt x="1243705" y="39052"/>
                                <a:pt x="1295141" y="18097"/>
                                <a:pt x="13522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28" name="Rectangle 3828" descr="eye">
                        <a:extLst/>
                      </wps:cNvPr>
                      <wps:cNvSpPr/>
                      <wps:spPr>
                        <a:xfrm>
                          <a:off x="2836801" y="2164264"/>
                          <a:ext cx="806083" cy="8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29" name="Graphic 2" descr="monster element">
                        <a:extLst/>
                      </wps:cNvPr>
                      <wps:cNvSpPr/>
                      <wps:spPr>
                        <a:xfrm>
                          <a:off x="2285465" y="1897586"/>
                          <a:ext cx="1937359" cy="1812941"/>
                        </a:xfrm>
                        <a:custGeom>
                          <a:avLst/>
                          <a:gdLst>
                            <a:gd name="connsiteX0" fmla="*/ 2206723 w 2344204"/>
                            <a:gd name="connsiteY0" fmla="*/ 776507 h 2193658"/>
                            <a:gd name="connsiteX1" fmla="*/ 1895954 w 2344204"/>
                            <a:gd name="connsiteY1" fmla="*/ 867910 h 2193658"/>
                            <a:gd name="connsiteX2" fmla="*/ 1886814 w 2344204"/>
                            <a:gd name="connsiteY2" fmla="*/ 849629 h 2193658"/>
                            <a:gd name="connsiteX3" fmla="*/ 1830897 w 2344204"/>
                            <a:gd name="connsiteY3" fmla="*/ 751775 h 2193658"/>
                            <a:gd name="connsiteX4" fmla="*/ 1830897 w 2344204"/>
                            <a:gd name="connsiteY4" fmla="*/ 749624 h 2193658"/>
                            <a:gd name="connsiteX5" fmla="*/ 1867458 w 2344204"/>
                            <a:gd name="connsiteY5" fmla="*/ 793175 h 2193658"/>
                            <a:gd name="connsiteX6" fmla="*/ 1851328 w 2344204"/>
                            <a:gd name="connsiteY6" fmla="*/ 741559 h 2193658"/>
                            <a:gd name="connsiteX7" fmla="*/ 1834123 w 2344204"/>
                            <a:gd name="connsiteY7" fmla="*/ 711450 h 2193658"/>
                            <a:gd name="connsiteX8" fmla="*/ 1893804 w 2344204"/>
                            <a:gd name="connsiteY8" fmla="*/ 737258 h 2193658"/>
                            <a:gd name="connsiteX9" fmla="*/ 1992196 w 2344204"/>
                            <a:gd name="connsiteY9" fmla="*/ 691557 h 2193658"/>
                            <a:gd name="connsiteX10" fmla="*/ 1923375 w 2344204"/>
                            <a:gd name="connsiteY10" fmla="*/ 699622 h 2193658"/>
                            <a:gd name="connsiteX11" fmla="*/ 1849178 w 2344204"/>
                            <a:gd name="connsiteY11" fmla="*/ 648006 h 2193658"/>
                            <a:gd name="connsiteX12" fmla="*/ 1843264 w 2344204"/>
                            <a:gd name="connsiteY12" fmla="*/ 629188 h 2193658"/>
                            <a:gd name="connsiteX13" fmla="*/ 1842188 w 2344204"/>
                            <a:gd name="connsiteY13" fmla="*/ 626500 h 2193658"/>
                            <a:gd name="connsiteX14" fmla="*/ 1872835 w 2344204"/>
                            <a:gd name="connsiteY14" fmla="*/ 634565 h 2193658"/>
                            <a:gd name="connsiteX15" fmla="*/ 1971227 w 2344204"/>
                            <a:gd name="connsiteY15" fmla="*/ 588864 h 2193658"/>
                            <a:gd name="connsiteX16" fmla="*/ 1902406 w 2344204"/>
                            <a:gd name="connsiteY16" fmla="*/ 596929 h 2193658"/>
                            <a:gd name="connsiteX17" fmla="*/ 1861544 w 2344204"/>
                            <a:gd name="connsiteY17" fmla="*/ 577035 h 2193658"/>
                            <a:gd name="connsiteX18" fmla="*/ 1832510 w 2344204"/>
                            <a:gd name="connsiteY18" fmla="*/ 511440 h 2193658"/>
                            <a:gd name="connsiteX19" fmla="*/ 1867996 w 2344204"/>
                            <a:gd name="connsiteY19" fmla="*/ 516817 h 2193658"/>
                            <a:gd name="connsiteX20" fmla="*/ 1821757 w 2344204"/>
                            <a:gd name="connsiteY20" fmla="*/ 491009 h 2193658"/>
                            <a:gd name="connsiteX21" fmla="*/ 1764765 w 2344204"/>
                            <a:gd name="connsiteY21" fmla="*/ 407672 h 2193658"/>
                            <a:gd name="connsiteX22" fmla="*/ 1764765 w 2344204"/>
                            <a:gd name="connsiteY22" fmla="*/ 408747 h 2193658"/>
                            <a:gd name="connsiteX23" fmla="*/ 1174413 w 2344204"/>
                            <a:gd name="connsiteY23" fmla="*/ 2275 h 2193658"/>
                            <a:gd name="connsiteX24" fmla="*/ 583523 w 2344204"/>
                            <a:gd name="connsiteY24" fmla="*/ 411435 h 2193658"/>
                            <a:gd name="connsiteX25" fmla="*/ 488357 w 2344204"/>
                            <a:gd name="connsiteY25" fmla="*/ 584025 h 2193658"/>
                            <a:gd name="connsiteX26" fmla="*/ 545886 w 2344204"/>
                            <a:gd name="connsiteY26" fmla="*/ 531334 h 2193658"/>
                            <a:gd name="connsiteX27" fmla="*/ 537822 w 2344204"/>
                            <a:gd name="connsiteY27" fmla="*/ 569508 h 2193658"/>
                            <a:gd name="connsiteX28" fmla="*/ 509325 w 2344204"/>
                            <a:gd name="connsiteY28" fmla="*/ 628651 h 2193658"/>
                            <a:gd name="connsiteX29" fmla="*/ 488357 w 2344204"/>
                            <a:gd name="connsiteY29" fmla="*/ 714676 h 2193658"/>
                            <a:gd name="connsiteX30" fmla="*/ 523842 w 2344204"/>
                            <a:gd name="connsiteY30" fmla="*/ 664136 h 2193658"/>
                            <a:gd name="connsiteX31" fmla="*/ 520079 w 2344204"/>
                            <a:gd name="connsiteY31" fmla="*/ 707687 h 2193658"/>
                            <a:gd name="connsiteX32" fmla="*/ 500185 w 2344204"/>
                            <a:gd name="connsiteY32" fmla="*/ 741022 h 2193658"/>
                            <a:gd name="connsiteX33" fmla="*/ 484055 w 2344204"/>
                            <a:gd name="connsiteY33" fmla="*/ 792637 h 2193658"/>
                            <a:gd name="connsiteX34" fmla="*/ 517928 w 2344204"/>
                            <a:gd name="connsiteY34" fmla="*/ 752313 h 2193658"/>
                            <a:gd name="connsiteX35" fmla="*/ 517928 w 2344204"/>
                            <a:gd name="connsiteY35" fmla="*/ 756076 h 2193658"/>
                            <a:gd name="connsiteX36" fmla="*/ 464700 w 2344204"/>
                            <a:gd name="connsiteY36" fmla="*/ 849629 h 2193658"/>
                            <a:gd name="connsiteX37" fmla="*/ 455559 w 2344204"/>
                            <a:gd name="connsiteY37" fmla="*/ 868985 h 2193658"/>
                            <a:gd name="connsiteX38" fmla="*/ 142103 w 2344204"/>
                            <a:gd name="connsiteY38" fmla="*/ 776507 h 2193658"/>
                            <a:gd name="connsiteX39" fmla="*/ 13064 w 2344204"/>
                            <a:gd name="connsiteY39" fmla="*/ 987271 h 2193658"/>
                            <a:gd name="connsiteX40" fmla="*/ 337274 w 2344204"/>
                            <a:gd name="connsiteY40" fmla="*/ 1277608 h 2193658"/>
                            <a:gd name="connsiteX41" fmla="*/ 373297 w 2344204"/>
                            <a:gd name="connsiteY41" fmla="*/ 1337288 h 2193658"/>
                            <a:gd name="connsiteX42" fmla="*/ 397492 w 2344204"/>
                            <a:gd name="connsiteY42" fmla="*/ 1314169 h 2193658"/>
                            <a:gd name="connsiteX43" fmla="*/ 466313 w 2344204"/>
                            <a:gd name="connsiteY43" fmla="*/ 1381914 h 2193658"/>
                            <a:gd name="connsiteX44" fmla="*/ 480829 w 2344204"/>
                            <a:gd name="connsiteY44" fmla="*/ 1366322 h 2193658"/>
                            <a:gd name="connsiteX45" fmla="*/ 522767 w 2344204"/>
                            <a:gd name="connsiteY45" fmla="*/ 1416862 h 2193658"/>
                            <a:gd name="connsiteX46" fmla="*/ 531370 w 2344204"/>
                            <a:gd name="connsiteY46" fmla="*/ 1407184 h 2193658"/>
                            <a:gd name="connsiteX47" fmla="*/ 521692 w 2344204"/>
                            <a:gd name="connsiteY47" fmla="*/ 1447509 h 2193658"/>
                            <a:gd name="connsiteX48" fmla="*/ 495346 w 2344204"/>
                            <a:gd name="connsiteY48" fmla="*/ 1475467 h 2193658"/>
                            <a:gd name="connsiteX49" fmla="*/ 518466 w 2344204"/>
                            <a:gd name="connsiteY49" fmla="*/ 1464176 h 2193658"/>
                            <a:gd name="connsiteX50" fmla="*/ 513089 w 2344204"/>
                            <a:gd name="connsiteY50" fmla="*/ 1515792 h 2193658"/>
                            <a:gd name="connsiteX51" fmla="*/ 489432 w 2344204"/>
                            <a:gd name="connsiteY51" fmla="*/ 1538374 h 2193658"/>
                            <a:gd name="connsiteX52" fmla="*/ 439967 w 2344204"/>
                            <a:gd name="connsiteY52" fmla="*/ 1548051 h 2193658"/>
                            <a:gd name="connsiteX53" fmla="*/ 517390 w 2344204"/>
                            <a:gd name="connsiteY53" fmla="*/ 1558267 h 2193658"/>
                            <a:gd name="connsiteX54" fmla="*/ 536746 w 2344204"/>
                            <a:gd name="connsiteY54" fmla="*/ 1545901 h 2193658"/>
                            <a:gd name="connsiteX55" fmla="*/ 536746 w 2344204"/>
                            <a:gd name="connsiteY55" fmla="*/ 1548051 h 2193658"/>
                            <a:gd name="connsiteX56" fmla="*/ 536746 w 2344204"/>
                            <a:gd name="connsiteY56" fmla="*/ 1562031 h 2193658"/>
                            <a:gd name="connsiteX57" fmla="*/ 496959 w 2344204"/>
                            <a:gd name="connsiteY57" fmla="*/ 1613646 h 2193658"/>
                            <a:gd name="connsiteX58" fmla="*/ 447494 w 2344204"/>
                            <a:gd name="connsiteY58" fmla="*/ 1623324 h 2193658"/>
                            <a:gd name="connsiteX59" fmla="*/ 524918 w 2344204"/>
                            <a:gd name="connsiteY59" fmla="*/ 1633540 h 2193658"/>
                            <a:gd name="connsiteX60" fmla="*/ 560403 w 2344204"/>
                            <a:gd name="connsiteY60" fmla="*/ 1602893 h 2193658"/>
                            <a:gd name="connsiteX61" fmla="*/ 555027 w 2344204"/>
                            <a:gd name="connsiteY61" fmla="*/ 1627625 h 2193658"/>
                            <a:gd name="connsiteX62" fmla="*/ 555027 w 2344204"/>
                            <a:gd name="connsiteY62" fmla="*/ 1666875 h 2193658"/>
                            <a:gd name="connsiteX63" fmla="*/ 572770 w 2344204"/>
                            <a:gd name="connsiteY63" fmla="*/ 1624399 h 2193658"/>
                            <a:gd name="connsiteX64" fmla="*/ 554489 w 2344204"/>
                            <a:gd name="connsiteY64" fmla="*/ 1709887 h 2193658"/>
                            <a:gd name="connsiteX65" fmla="*/ 551801 w 2344204"/>
                            <a:gd name="connsiteY65" fmla="*/ 1757739 h 2193658"/>
                            <a:gd name="connsiteX66" fmla="*/ 556640 w 2344204"/>
                            <a:gd name="connsiteY66" fmla="*/ 1801290 h 2193658"/>
                            <a:gd name="connsiteX67" fmla="*/ 575995 w 2344204"/>
                            <a:gd name="connsiteY67" fmla="*/ 1710425 h 2193658"/>
                            <a:gd name="connsiteX68" fmla="*/ 582447 w 2344204"/>
                            <a:gd name="connsiteY68" fmla="*/ 1702360 h 2193658"/>
                            <a:gd name="connsiteX69" fmla="*/ 584060 w 2344204"/>
                            <a:gd name="connsiteY69" fmla="*/ 1718490 h 2193658"/>
                            <a:gd name="connsiteX70" fmla="*/ 573845 w 2344204"/>
                            <a:gd name="connsiteY70" fmla="*/ 1766342 h 2193658"/>
                            <a:gd name="connsiteX71" fmla="*/ 570619 w 2344204"/>
                            <a:gd name="connsiteY71" fmla="*/ 1838389 h 2193658"/>
                            <a:gd name="connsiteX72" fmla="*/ 594276 w 2344204"/>
                            <a:gd name="connsiteY72" fmla="*/ 1813118 h 2193658"/>
                            <a:gd name="connsiteX73" fmla="*/ 622772 w 2344204"/>
                            <a:gd name="connsiteY73" fmla="*/ 2100767 h 2193658"/>
                            <a:gd name="connsiteX74" fmla="*/ 571157 w 2344204"/>
                            <a:gd name="connsiteY74" fmla="*/ 2169050 h 2193658"/>
                            <a:gd name="connsiteX75" fmla="*/ 613094 w 2344204"/>
                            <a:gd name="connsiteY75" fmla="*/ 2195933 h 2193658"/>
                            <a:gd name="connsiteX76" fmla="*/ 1126561 w 2344204"/>
                            <a:gd name="connsiteY76" fmla="*/ 2195933 h 2193658"/>
                            <a:gd name="connsiteX77" fmla="*/ 1174950 w 2344204"/>
                            <a:gd name="connsiteY77" fmla="*/ 1900220 h 2193658"/>
                            <a:gd name="connsiteX78" fmla="*/ 1223340 w 2344204"/>
                            <a:gd name="connsiteY78" fmla="*/ 2195933 h 2193658"/>
                            <a:gd name="connsiteX79" fmla="*/ 1736807 w 2344204"/>
                            <a:gd name="connsiteY79" fmla="*/ 2195933 h 2193658"/>
                            <a:gd name="connsiteX80" fmla="*/ 1778744 w 2344204"/>
                            <a:gd name="connsiteY80" fmla="*/ 2169050 h 2193658"/>
                            <a:gd name="connsiteX81" fmla="*/ 1727129 w 2344204"/>
                            <a:gd name="connsiteY81" fmla="*/ 2100767 h 2193658"/>
                            <a:gd name="connsiteX82" fmla="*/ 1755625 w 2344204"/>
                            <a:gd name="connsiteY82" fmla="*/ 1814731 h 2193658"/>
                            <a:gd name="connsiteX83" fmla="*/ 1778206 w 2344204"/>
                            <a:gd name="connsiteY83" fmla="*/ 1838926 h 2193658"/>
                            <a:gd name="connsiteX84" fmla="*/ 1774981 w 2344204"/>
                            <a:gd name="connsiteY84" fmla="*/ 1766880 h 2193658"/>
                            <a:gd name="connsiteX85" fmla="*/ 1765840 w 2344204"/>
                            <a:gd name="connsiteY85" fmla="*/ 1722254 h 2193658"/>
                            <a:gd name="connsiteX86" fmla="*/ 1767991 w 2344204"/>
                            <a:gd name="connsiteY86" fmla="*/ 1703973 h 2193658"/>
                            <a:gd name="connsiteX87" fmla="*/ 1772830 w 2344204"/>
                            <a:gd name="connsiteY87" fmla="*/ 1711500 h 2193658"/>
                            <a:gd name="connsiteX88" fmla="*/ 1792186 w 2344204"/>
                            <a:gd name="connsiteY88" fmla="*/ 1802365 h 2193658"/>
                            <a:gd name="connsiteX89" fmla="*/ 1797025 w 2344204"/>
                            <a:gd name="connsiteY89" fmla="*/ 1758815 h 2193658"/>
                            <a:gd name="connsiteX90" fmla="*/ 1794336 w 2344204"/>
                            <a:gd name="connsiteY90" fmla="*/ 1710963 h 2193658"/>
                            <a:gd name="connsiteX91" fmla="*/ 1776594 w 2344204"/>
                            <a:gd name="connsiteY91" fmla="*/ 1627625 h 2193658"/>
                            <a:gd name="connsiteX92" fmla="*/ 1776594 w 2344204"/>
                            <a:gd name="connsiteY92" fmla="*/ 1627088 h 2193658"/>
                            <a:gd name="connsiteX93" fmla="*/ 1793799 w 2344204"/>
                            <a:gd name="connsiteY93" fmla="*/ 1667950 h 2193658"/>
                            <a:gd name="connsiteX94" fmla="*/ 1793799 w 2344204"/>
                            <a:gd name="connsiteY94" fmla="*/ 1628701 h 2193658"/>
                            <a:gd name="connsiteX95" fmla="*/ 1788422 w 2344204"/>
                            <a:gd name="connsiteY95" fmla="*/ 1603968 h 2193658"/>
                            <a:gd name="connsiteX96" fmla="*/ 1823908 w 2344204"/>
                            <a:gd name="connsiteY96" fmla="*/ 1634615 h 2193658"/>
                            <a:gd name="connsiteX97" fmla="*/ 1901331 w 2344204"/>
                            <a:gd name="connsiteY97" fmla="*/ 1624399 h 2193658"/>
                            <a:gd name="connsiteX98" fmla="*/ 1851866 w 2344204"/>
                            <a:gd name="connsiteY98" fmla="*/ 1614721 h 2193658"/>
                            <a:gd name="connsiteX99" fmla="*/ 1812079 w 2344204"/>
                            <a:gd name="connsiteY99" fmla="*/ 1563106 h 2193658"/>
                            <a:gd name="connsiteX100" fmla="*/ 1812079 w 2344204"/>
                            <a:gd name="connsiteY100" fmla="*/ 1549127 h 2193658"/>
                            <a:gd name="connsiteX101" fmla="*/ 1812079 w 2344204"/>
                            <a:gd name="connsiteY101" fmla="*/ 1546976 h 2193658"/>
                            <a:gd name="connsiteX102" fmla="*/ 1831435 w 2344204"/>
                            <a:gd name="connsiteY102" fmla="*/ 1559342 h 2193658"/>
                            <a:gd name="connsiteX103" fmla="*/ 1908858 w 2344204"/>
                            <a:gd name="connsiteY103" fmla="*/ 1549127 h 2193658"/>
                            <a:gd name="connsiteX104" fmla="*/ 1859393 w 2344204"/>
                            <a:gd name="connsiteY104" fmla="*/ 1539449 h 2193658"/>
                            <a:gd name="connsiteX105" fmla="*/ 1835736 w 2344204"/>
                            <a:gd name="connsiteY105" fmla="*/ 1516867 h 2193658"/>
                            <a:gd name="connsiteX106" fmla="*/ 1830360 w 2344204"/>
                            <a:gd name="connsiteY106" fmla="*/ 1465252 h 2193658"/>
                            <a:gd name="connsiteX107" fmla="*/ 1853479 w 2344204"/>
                            <a:gd name="connsiteY107" fmla="*/ 1476543 h 2193658"/>
                            <a:gd name="connsiteX108" fmla="*/ 1827134 w 2344204"/>
                            <a:gd name="connsiteY108" fmla="*/ 1448584 h 2193658"/>
                            <a:gd name="connsiteX109" fmla="*/ 1816918 w 2344204"/>
                            <a:gd name="connsiteY109" fmla="*/ 1407722 h 2193658"/>
                            <a:gd name="connsiteX110" fmla="*/ 1827134 w 2344204"/>
                            <a:gd name="connsiteY110" fmla="*/ 1418475 h 2193658"/>
                            <a:gd name="connsiteX111" fmla="*/ 1869071 w 2344204"/>
                            <a:gd name="connsiteY111" fmla="*/ 1367935 h 2193658"/>
                            <a:gd name="connsiteX112" fmla="*/ 1883588 w 2344204"/>
                            <a:gd name="connsiteY112" fmla="*/ 1383527 h 2193658"/>
                            <a:gd name="connsiteX113" fmla="*/ 1952409 w 2344204"/>
                            <a:gd name="connsiteY113" fmla="*/ 1315782 h 2193658"/>
                            <a:gd name="connsiteX114" fmla="*/ 1976604 w 2344204"/>
                            <a:gd name="connsiteY114" fmla="*/ 1338901 h 2193658"/>
                            <a:gd name="connsiteX115" fmla="*/ 2012627 w 2344204"/>
                            <a:gd name="connsiteY115" fmla="*/ 1279221 h 2193658"/>
                            <a:gd name="connsiteX116" fmla="*/ 2336837 w 2344204"/>
                            <a:gd name="connsiteY116" fmla="*/ 988884 h 2193658"/>
                            <a:gd name="connsiteX117" fmla="*/ 2206723 w 2344204"/>
                            <a:gd name="connsiteY117" fmla="*/ 776507 h 2193658"/>
                            <a:gd name="connsiteX118" fmla="*/ 492120 w 2344204"/>
                            <a:gd name="connsiteY118" fmla="*/ 858770 h 2193658"/>
                            <a:gd name="connsiteX119" fmla="*/ 510401 w 2344204"/>
                            <a:gd name="connsiteY119" fmla="*/ 857157 h 2193658"/>
                            <a:gd name="connsiteX120" fmla="*/ 490507 w 2344204"/>
                            <a:gd name="connsiteY120" fmla="*/ 886728 h 2193658"/>
                            <a:gd name="connsiteX121" fmla="*/ 477066 w 2344204"/>
                            <a:gd name="connsiteY121" fmla="*/ 879738 h 2193658"/>
                            <a:gd name="connsiteX122" fmla="*/ 492120 w 2344204"/>
                            <a:gd name="connsiteY122" fmla="*/ 858770 h 2193658"/>
                            <a:gd name="connsiteX123" fmla="*/ 935691 w 2344204"/>
                            <a:gd name="connsiteY123" fmla="*/ 422726 h 2193658"/>
                            <a:gd name="connsiteX124" fmla="*/ 1060429 w 2344204"/>
                            <a:gd name="connsiteY124" fmla="*/ 494235 h 2193658"/>
                            <a:gd name="connsiteX125" fmla="*/ 1006125 w 2344204"/>
                            <a:gd name="connsiteY125" fmla="*/ 417887 h 2193658"/>
                            <a:gd name="connsiteX126" fmla="*/ 1041610 w 2344204"/>
                            <a:gd name="connsiteY126" fmla="*/ 440469 h 2193658"/>
                            <a:gd name="connsiteX127" fmla="*/ 1033008 w 2344204"/>
                            <a:gd name="connsiteY127" fmla="*/ 408209 h 2193658"/>
                            <a:gd name="connsiteX128" fmla="*/ 1100753 w 2344204"/>
                            <a:gd name="connsiteY128" fmla="*/ 448534 h 2193658"/>
                            <a:gd name="connsiteX129" fmla="*/ 1159896 w 2344204"/>
                            <a:gd name="connsiteY129" fmla="*/ 462513 h 2193658"/>
                            <a:gd name="connsiteX130" fmla="*/ 1159896 w 2344204"/>
                            <a:gd name="connsiteY130" fmla="*/ 462513 h 2193658"/>
                            <a:gd name="connsiteX131" fmla="*/ 1159896 w 2344204"/>
                            <a:gd name="connsiteY131" fmla="*/ 462513 h 2193658"/>
                            <a:gd name="connsiteX132" fmla="*/ 1186779 w 2344204"/>
                            <a:gd name="connsiteY132" fmla="*/ 464664 h 2193658"/>
                            <a:gd name="connsiteX133" fmla="*/ 1158283 w 2344204"/>
                            <a:gd name="connsiteY133" fmla="*/ 441007 h 2193658"/>
                            <a:gd name="connsiteX134" fmla="*/ 1199683 w 2344204"/>
                            <a:gd name="connsiteY134" fmla="*/ 444770 h 2193658"/>
                            <a:gd name="connsiteX135" fmla="*/ 1222802 w 2344204"/>
                            <a:gd name="connsiteY135" fmla="*/ 468428 h 2193658"/>
                            <a:gd name="connsiteX136" fmla="*/ 1232480 w 2344204"/>
                            <a:gd name="connsiteY136" fmla="*/ 517355 h 2193658"/>
                            <a:gd name="connsiteX137" fmla="*/ 1243233 w 2344204"/>
                            <a:gd name="connsiteY137" fmla="*/ 449072 h 2193658"/>
                            <a:gd name="connsiteX138" fmla="*/ 1263127 w 2344204"/>
                            <a:gd name="connsiteY138" fmla="*/ 453911 h 2193658"/>
                            <a:gd name="connsiteX139" fmla="*/ 1233555 w 2344204"/>
                            <a:gd name="connsiteY139" fmla="*/ 420576 h 2193658"/>
                            <a:gd name="connsiteX140" fmla="*/ 1245384 w 2344204"/>
                            <a:gd name="connsiteY140" fmla="*/ 420576 h 2193658"/>
                            <a:gd name="connsiteX141" fmla="*/ 1245922 w 2344204"/>
                            <a:gd name="connsiteY141" fmla="*/ 420576 h 2193658"/>
                            <a:gd name="connsiteX142" fmla="*/ 1295924 w 2344204"/>
                            <a:gd name="connsiteY142" fmla="*/ 457137 h 2193658"/>
                            <a:gd name="connsiteX143" fmla="*/ 1297537 w 2344204"/>
                            <a:gd name="connsiteY143" fmla="*/ 459825 h 2193658"/>
                            <a:gd name="connsiteX144" fmla="*/ 1307215 w 2344204"/>
                            <a:gd name="connsiteY144" fmla="*/ 508752 h 2193658"/>
                            <a:gd name="connsiteX145" fmla="*/ 1316355 w 2344204"/>
                            <a:gd name="connsiteY145" fmla="*/ 470578 h 2193658"/>
                            <a:gd name="connsiteX146" fmla="*/ 1321194 w 2344204"/>
                            <a:gd name="connsiteY146" fmla="*/ 473266 h 2193658"/>
                            <a:gd name="connsiteX147" fmla="*/ 1384101 w 2344204"/>
                            <a:gd name="connsiteY147" fmla="*/ 500150 h 2193658"/>
                            <a:gd name="connsiteX148" fmla="*/ 1443243 w 2344204"/>
                            <a:gd name="connsiteY148" fmla="*/ 507139 h 2193658"/>
                            <a:gd name="connsiteX149" fmla="*/ 1326571 w 2344204"/>
                            <a:gd name="connsiteY149" fmla="*/ 423802 h 2193658"/>
                            <a:gd name="connsiteX150" fmla="*/ 1320657 w 2344204"/>
                            <a:gd name="connsiteY150" fmla="*/ 414661 h 2193658"/>
                            <a:gd name="connsiteX151" fmla="*/ 1361519 w 2344204"/>
                            <a:gd name="connsiteY151" fmla="*/ 439931 h 2193658"/>
                            <a:gd name="connsiteX152" fmla="*/ 1353992 w 2344204"/>
                            <a:gd name="connsiteY152" fmla="*/ 420576 h 2193658"/>
                            <a:gd name="connsiteX153" fmla="*/ 1400231 w 2344204"/>
                            <a:gd name="connsiteY153" fmla="*/ 451760 h 2193658"/>
                            <a:gd name="connsiteX154" fmla="*/ 1459911 w 2344204"/>
                            <a:gd name="connsiteY154" fmla="*/ 479718 h 2193658"/>
                            <a:gd name="connsiteX155" fmla="*/ 1512064 w 2344204"/>
                            <a:gd name="connsiteY155" fmla="*/ 660373 h 2193658"/>
                            <a:gd name="connsiteX156" fmla="*/ 1174413 w 2344204"/>
                            <a:gd name="connsiteY156" fmla="*/ 998024 h 2193658"/>
                            <a:gd name="connsiteX157" fmla="*/ 836761 w 2344204"/>
                            <a:gd name="connsiteY157" fmla="*/ 660373 h 2193658"/>
                            <a:gd name="connsiteX158" fmla="*/ 935691 w 2344204"/>
                            <a:gd name="connsiteY158" fmla="*/ 422726 h 2193658"/>
                            <a:gd name="connsiteX159" fmla="*/ 1577121 w 2344204"/>
                            <a:gd name="connsiteY159" fmla="*/ 1099642 h 2193658"/>
                            <a:gd name="connsiteX160" fmla="*/ 1192693 w 2344204"/>
                            <a:gd name="connsiteY160" fmla="*/ 1281909 h 2193658"/>
                            <a:gd name="connsiteX161" fmla="*/ 1189467 w 2344204"/>
                            <a:gd name="connsiteY161" fmla="*/ 1282984 h 2193658"/>
                            <a:gd name="connsiteX162" fmla="*/ 1176026 w 2344204"/>
                            <a:gd name="connsiteY162" fmla="*/ 1284597 h 2193658"/>
                            <a:gd name="connsiteX163" fmla="*/ 1162584 w 2344204"/>
                            <a:gd name="connsiteY163" fmla="*/ 1286210 h 2193658"/>
                            <a:gd name="connsiteX164" fmla="*/ 1160971 w 2344204"/>
                            <a:gd name="connsiteY164" fmla="*/ 1286210 h 2193658"/>
                            <a:gd name="connsiteX165" fmla="*/ 1159358 w 2344204"/>
                            <a:gd name="connsiteY165" fmla="*/ 1286210 h 2193658"/>
                            <a:gd name="connsiteX166" fmla="*/ 1077634 w 2344204"/>
                            <a:gd name="connsiteY166" fmla="*/ 1289974 h 2193658"/>
                            <a:gd name="connsiteX167" fmla="*/ 742671 w 2344204"/>
                            <a:gd name="connsiteY167" fmla="*/ 1199109 h 2193658"/>
                            <a:gd name="connsiteX168" fmla="*/ 738907 w 2344204"/>
                            <a:gd name="connsiteY168" fmla="*/ 1180291 h 2193658"/>
                            <a:gd name="connsiteX169" fmla="*/ 757725 w 2344204"/>
                            <a:gd name="connsiteY169" fmla="*/ 1176527 h 2193658"/>
                            <a:gd name="connsiteX170" fmla="*/ 812029 w 2344204"/>
                            <a:gd name="connsiteY170" fmla="*/ 1207712 h 2193658"/>
                            <a:gd name="connsiteX171" fmla="*/ 910421 w 2344204"/>
                            <a:gd name="connsiteY171" fmla="*/ 1137278 h 2193658"/>
                            <a:gd name="connsiteX172" fmla="*/ 935691 w 2344204"/>
                            <a:gd name="connsiteY172" fmla="*/ 1150182 h 2193658"/>
                            <a:gd name="connsiteX173" fmla="*/ 929239 w 2344204"/>
                            <a:gd name="connsiteY173" fmla="*/ 1247499 h 2193658"/>
                            <a:gd name="connsiteX174" fmla="*/ 1173337 w 2344204"/>
                            <a:gd name="connsiteY174" fmla="*/ 1257177 h 2193658"/>
                            <a:gd name="connsiteX175" fmla="*/ 1408295 w 2344204"/>
                            <a:gd name="connsiteY175" fmla="*/ 1190507 h 2193658"/>
                            <a:gd name="connsiteX176" fmla="*/ 1379262 w 2344204"/>
                            <a:gd name="connsiteY176" fmla="*/ 1097491 h 2193658"/>
                            <a:gd name="connsiteX177" fmla="*/ 1400768 w 2344204"/>
                            <a:gd name="connsiteY177" fmla="*/ 1079211 h 2193658"/>
                            <a:gd name="connsiteX178" fmla="*/ 1512602 w 2344204"/>
                            <a:gd name="connsiteY178" fmla="*/ 1124912 h 2193658"/>
                            <a:gd name="connsiteX179" fmla="*/ 1557765 w 2344204"/>
                            <a:gd name="connsiteY179" fmla="*/ 1081899 h 2193658"/>
                            <a:gd name="connsiteX180" fmla="*/ 1576583 w 2344204"/>
                            <a:gd name="connsiteY180" fmla="*/ 1080824 h 2193658"/>
                            <a:gd name="connsiteX181" fmla="*/ 1577121 w 2344204"/>
                            <a:gd name="connsiteY181" fmla="*/ 1099642 h 2193658"/>
                            <a:gd name="connsiteX182" fmla="*/ 1859393 w 2344204"/>
                            <a:gd name="connsiteY182" fmla="*/ 858770 h 2193658"/>
                            <a:gd name="connsiteX183" fmla="*/ 1873910 w 2344204"/>
                            <a:gd name="connsiteY183" fmla="*/ 878663 h 2193658"/>
                            <a:gd name="connsiteX184" fmla="*/ 1860469 w 2344204"/>
                            <a:gd name="connsiteY184" fmla="*/ 885653 h 2193658"/>
                            <a:gd name="connsiteX185" fmla="*/ 1841113 w 2344204"/>
                            <a:gd name="connsiteY185" fmla="*/ 857157 h 2193658"/>
                            <a:gd name="connsiteX186" fmla="*/ 1859393 w 2344204"/>
                            <a:gd name="connsiteY186" fmla="*/ 858770 h 2193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</a:cxnLst>
                          <a:rect l="l" t="t" r="r" b="b"/>
                          <a:pathLst>
                            <a:path w="2344204" h="2193658">
                              <a:moveTo>
                                <a:pt x="2206723" y="776507"/>
                              </a:moveTo>
                              <a:cubicBezTo>
                                <a:pt x="2122848" y="764141"/>
                                <a:pt x="1980367" y="825972"/>
                                <a:pt x="1895954" y="867910"/>
                              </a:cubicBezTo>
                              <a:cubicBezTo>
                                <a:pt x="1892728" y="860920"/>
                                <a:pt x="1889502" y="855544"/>
                                <a:pt x="1886814" y="849629"/>
                              </a:cubicBezTo>
                              <a:cubicBezTo>
                                <a:pt x="1881438" y="837801"/>
                                <a:pt x="1843801" y="773819"/>
                                <a:pt x="1830897" y="751775"/>
                              </a:cubicBezTo>
                              <a:cubicBezTo>
                                <a:pt x="1830897" y="751237"/>
                                <a:pt x="1830897" y="750162"/>
                                <a:pt x="1830897" y="749624"/>
                              </a:cubicBezTo>
                              <a:lnTo>
                                <a:pt x="1867458" y="793175"/>
                              </a:lnTo>
                              <a:cubicBezTo>
                                <a:pt x="1867458" y="793175"/>
                                <a:pt x="1864770" y="778120"/>
                                <a:pt x="1851328" y="741559"/>
                              </a:cubicBezTo>
                              <a:cubicBezTo>
                                <a:pt x="1847565" y="731344"/>
                                <a:pt x="1841113" y="721128"/>
                                <a:pt x="1834123" y="711450"/>
                              </a:cubicBezTo>
                              <a:cubicBezTo>
                                <a:pt x="1857243" y="727043"/>
                                <a:pt x="1879287" y="738333"/>
                                <a:pt x="1893804" y="737258"/>
                              </a:cubicBezTo>
                              <a:cubicBezTo>
                                <a:pt x="1936279" y="732957"/>
                                <a:pt x="1992196" y="691557"/>
                                <a:pt x="1992196" y="691557"/>
                              </a:cubicBezTo>
                              <a:cubicBezTo>
                                <a:pt x="1992196" y="691557"/>
                                <a:pt x="1968001" y="703923"/>
                                <a:pt x="1923375" y="699622"/>
                              </a:cubicBezTo>
                              <a:cubicBezTo>
                                <a:pt x="1899718" y="697471"/>
                                <a:pt x="1870684" y="671664"/>
                                <a:pt x="1849178" y="648006"/>
                              </a:cubicBezTo>
                              <a:cubicBezTo>
                                <a:pt x="1847565" y="642092"/>
                                <a:pt x="1845414" y="635640"/>
                                <a:pt x="1843264" y="629188"/>
                              </a:cubicBezTo>
                              <a:cubicBezTo>
                                <a:pt x="1842726" y="628113"/>
                                <a:pt x="1842726" y="627575"/>
                                <a:pt x="1842188" y="626500"/>
                              </a:cubicBezTo>
                              <a:cubicBezTo>
                                <a:pt x="1854017" y="632414"/>
                                <a:pt x="1864770" y="635640"/>
                                <a:pt x="1872835" y="634565"/>
                              </a:cubicBezTo>
                              <a:cubicBezTo>
                                <a:pt x="1915310" y="630264"/>
                                <a:pt x="1971227" y="588864"/>
                                <a:pt x="1971227" y="588864"/>
                              </a:cubicBezTo>
                              <a:cubicBezTo>
                                <a:pt x="1971227" y="588864"/>
                                <a:pt x="1947032" y="601230"/>
                                <a:pt x="1902406" y="596929"/>
                              </a:cubicBezTo>
                              <a:cubicBezTo>
                                <a:pt x="1889502" y="595853"/>
                                <a:pt x="1874986" y="587788"/>
                                <a:pt x="1861544" y="577035"/>
                              </a:cubicBezTo>
                              <a:cubicBezTo>
                                <a:pt x="1856705" y="565207"/>
                                <a:pt x="1847027" y="539937"/>
                                <a:pt x="1832510" y="511440"/>
                              </a:cubicBezTo>
                              <a:lnTo>
                                <a:pt x="1867996" y="516817"/>
                              </a:lnTo>
                              <a:cubicBezTo>
                                <a:pt x="1867996" y="516817"/>
                                <a:pt x="1849178" y="508214"/>
                                <a:pt x="1821757" y="491009"/>
                              </a:cubicBezTo>
                              <a:cubicBezTo>
                                <a:pt x="1806165" y="462513"/>
                                <a:pt x="1786809" y="431867"/>
                                <a:pt x="1764765" y="407672"/>
                              </a:cubicBezTo>
                              <a:lnTo>
                                <a:pt x="1764765" y="408747"/>
                              </a:lnTo>
                              <a:cubicBezTo>
                                <a:pt x="1656157" y="144218"/>
                                <a:pt x="1434103" y="2275"/>
                                <a:pt x="1174413" y="2275"/>
                              </a:cubicBezTo>
                              <a:cubicBezTo>
                                <a:pt x="911496" y="2275"/>
                                <a:pt x="689442" y="145831"/>
                                <a:pt x="583523" y="411435"/>
                              </a:cubicBezTo>
                              <a:cubicBezTo>
                                <a:pt x="525455" y="478643"/>
                                <a:pt x="488357" y="584025"/>
                                <a:pt x="488357" y="584025"/>
                              </a:cubicBezTo>
                              <a:cubicBezTo>
                                <a:pt x="488357" y="584025"/>
                                <a:pt x="530294" y="537786"/>
                                <a:pt x="545886" y="531334"/>
                              </a:cubicBezTo>
                              <a:cubicBezTo>
                                <a:pt x="542660" y="543700"/>
                                <a:pt x="539972" y="556604"/>
                                <a:pt x="537822" y="569508"/>
                              </a:cubicBezTo>
                              <a:cubicBezTo>
                                <a:pt x="528681" y="585638"/>
                                <a:pt x="517390" y="604994"/>
                                <a:pt x="509325" y="628651"/>
                              </a:cubicBezTo>
                              <a:cubicBezTo>
                                <a:pt x="494271" y="672201"/>
                                <a:pt x="488357" y="714676"/>
                                <a:pt x="488357" y="714676"/>
                              </a:cubicBezTo>
                              <a:cubicBezTo>
                                <a:pt x="488357" y="714676"/>
                                <a:pt x="506637" y="684030"/>
                                <a:pt x="523842" y="664136"/>
                              </a:cubicBezTo>
                              <a:cubicBezTo>
                                <a:pt x="522229" y="678653"/>
                                <a:pt x="521154" y="692632"/>
                                <a:pt x="520079" y="707687"/>
                              </a:cubicBezTo>
                              <a:cubicBezTo>
                                <a:pt x="512014" y="717902"/>
                                <a:pt x="504486" y="729731"/>
                                <a:pt x="500185" y="741022"/>
                              </a:cubicBezTo>
                              <a:cubicBezTo>
                                <a:pt x="486744" y="778120"/>
                                <a:pt x="484055" y="792637"/>
                                <a:pt x="484055" y="792637"/>
                              </a:cubicBezTo>
                              <a:lnTo>
                                <a:pt x="517928" y="752313"/>
                              </a:lnTo>
                              <a:cubicBezTo>
                                <a:pt x="517928" y="753388"/>
                                <a:pt x="517928" y="755001"/>
                                <a:pt x="517928" y="756076"/>
                              </a:cubicBezTo>
                              <a:cubicBezTo>
                                <a:pt x="503411" y="781346"/>
                                <a:pt x="469539" y="838339"/>
                                <a:pt x="464700" y="849629"/>
                              </a:cubicBezTo>
                              <a:cubicBezTo>
                                <a:pt x="462011" y="855544"/>
                                <a:pt x="458785" y="861458"/>
                                <a:pt x="455559" y="868985"/>
                              </a:cubicBezTo>
                              <a:cubicBezTo>
                                <a:pt x="370609" y="826510"/>
                                <a:pt x="226516" y="764141"/>
                                <a:pt x="142103" y="776507"/>
                              </a:cubicBezTo>
                              <a:cubicBezTo>
                                <a:pt x="20053" y="794250"/>
                                <a:pt x="-19196" y="898019"/>
                                <a:pt x="13064" y="987271"/>
                              </a:cubicBezTo>
                              <a:cubicBezTo>
                                <a:pt x="53926" y="1100180"/>
                                <a:pt x="317918" y="1264704"/>
                                <a:pt x="337274" y="1277608"/>
                              </a:cubicBezTo>
                              <a:cubicBezTo>
                                <a:pt x="357167" y="1290512"/>
                                <a:pt x="373297" y="1337288"/>
                                <a:pt x="373297" y="1337288"/>
                              </a:cubicBezTo>
                              <a:cubicBezTo>
                                <a:pt x="373297" y="1337288"/>
                                <a:pt x="377061" y="1319545"/>
                                <a:pt x="397492" y="1314169"/>
                              </a:cubicBezTo>
                              <a:cubicBezTo>
                                <a:pt x="417923" y="1308792"/>
                                <a:pt x="466313" y="1381914"/>
                                <a:pt x="466313" y="1381914"/>
                              </a:cubicBezTo>
                              <a:cubicBezTo>
                                <a:pt x="466313" y="1381914"/>
                                <a:pt x="470076" y="1371161"/>
                                <a:pt x="480829" y="1366322"/>
                              </a:cubicBezTo>
                              <a:cubicBezTo>
                                <a:pt x="491583" y="1361483"/>
                                <a:pt x="522767" y="1416862"/>
                                <a:pt x="522767" y="1416862"/>
                              </a:cubicBezTo>
                              <a:cubicBezTo>
                                <a:pt x="522767" y="1416862"/>
                                <a:pt x="525993" y="1410410"/>
                                <a:pt x="531370" y="1407184"/>
                              </a:cubicBezTo>
                              <a:cubicBezTo>
                                <a:pt x="527068" y="1420626"/>
                                <a:pt x="523842" y="1434067"/>
                                <a:pt x="521692" y="1447509"/>
                              </a:cubicBezTo>
                              <a:cubicBezTo>
                                <a:pt x="506637" y="1465252"/>
                                <a:pt x="495346" y="1475467"/>
                                <a:pt x="495346" y="1475467"/>
                              </a:cubicBezTo>
                              <a:lnTo>
                                <a:pt x="518466" y="1464176"/>
                              </a:lnTo>
                              <a:cubicBezTo>
                                <a:pt x="514702" y="1487296"/>
                                <a:pt x="513627" y="1506651"/>
                                <a:pt x="513089" y="1515792"/>
                              </a:cubicBezTo>
                              <a:cubicBezTo>
                                <a:pt x="506099" y="1526545"/>
                                <a:pt x="498035" y="1535148"/>
                                <a:pt x="489432" y="1538374"/>
                              </a:cubicBezTo>
                              <a:cubicBezTo>
                                <a:pt x="459323" y="1550740"/>
                                <a:pt x="439967" y="1548051"/>
                                <a:pt x="439967" y="1548051"/>
                              </a:cubicBezTo>
                              <a:cubicBezTo>
                                <a:pt x="439967" y="1548051"/>
                                <a:pt x="487281" y="1564181"/>
                                <a:pt x="517390" y="1558267"/>
                              </a:cubicBezTo>
                              <a:cubicBezTo>
                                <a:pt x="523305" y="1557192"/>
                                <a:pt x="529757" y="1552353"/>
                                <a:pt x="536746" y="1545901"/>
                              </a:cubicBezTo>
                              <a:cubicBezTo>
                                <a:pt x="536746" y="1546439"/>
                                <a:pt x="536746" y="1546976"/>
                                <a:pt x="536746" y="1548051"/>
                              </a:cubicBezTo>
                              <a:cubicBezTo>
                                <a:pt x="536746" y="1552890"/>
                                <a:pt x="536746" y="1557729"/>
                                <a:pt x="536746" y="1562031"/>
                              </a:cubicBezTo>
                              <a:cubicBezTo>
                                <a:pt x="527068" y="1582999"/>
                                <a:pt x="512551" y="1607194"/>
                                <a:pt x="496959" y="1613646"/>
                              </a:cubicBezTo>
                              <a:cubicBezTo>
                                <a:pt x="466850" y="1626012"/>
                                <a:pt x="447494" y="1623324"/>
                                <a:pt x="447494" y="1623324"/>
                              </a:cubicBezTo>
                              <a:cubicBezTo>
                                <a:pt x="447494" y="1623324"/>
                                <a:pt x="494809" y="1639454"/>
                                <a:pt x="524918" y="1633540"/>
                              </a:cubicBezTo>
                              <a:cubicBezTo>
                                <a:pt x="535133" y="1631389"/>
                                <a:pt x="548037" y="1619023"/>
                                <a:pt x="560403" y="1602893"/>
                              </a:cubicBezTo>
                              <a:cubicBezTo>
                                <a:pt x="557715" y="1610958"/>
                                <a:pt x="555564" y="1619560"/>
                                <a:pt x="555027" y="1627625"/>
                              </a:cubicBezTo>
                              <a:cubicBezTo>
                                <a:pt x="553951" y="1656121"/>
                                <a:pt x="555027" y="1666875"/>
                                <a:pt x="555027" y="1666875"/>
                              </a:cubicBezTo>
                              <a:lnTo>
                                <a:pt x="572770" y="1624399"/>
                              </a:lnTo>
                              <a:cubicBezTo>
                                <a:pt x="572770" y="1624399"/>
                                <a:pt x="555564" y="1698597"/>
                                <a:pt x="554489" y="1709887"/>
                              </a:cubicBezTo>
                              <a:cubicBezTo>
                                <a:pt x="553414" y="1721178"/>
                                <a:pt x="549650" y="1734082"/>
                                <a:pt x="551801" y="1757739"/>
                              </a:cubicBezTo>
                              <a:cubicBezTo>
                                <a:pt x="553951" y="1781396"/>
                                <a:pt x="556640" y="1801290"/>
                                <a:pt x="556640" y="1801290"/>
                              </a:cubicBezTo>
                              <a:cubicBezTo>
                                <a:pt x="556640" y="1801290"/>
                                <a:pt x="566855" y="1727093"/>
                                <a:pt x="575995" y="1710425"/>
                              </a:cubicBezTo>
                              <a:cubicBezTo>
                                <a:pt x="578684" y="1705586"/>
                                <a:pt x="580297" y="1703435"/>
                                <a:pt x="582447" y="1702360"/>
                              </a:cubicBezTo>
                              <a:cubicBezTo>
                                <a:pt x="582985" y="1707737"/>
                                <a:pt x="583523" y="1713113"/>
                                <a:pt x="584060" y="1718490"/>
                              </a:cubicBezTo>
                              <a:cubicBezTo>
                                <a:pt x="581372" y="1728706"/>
                                <a:pt x="577608" y="1744298"/>
                                <a:pt x="573845" y="1766342"/>
                              </a:cubicBezTo>
                              <a:cubicBezTo>
                                <a:pt x="567393" y="1807742"/>
                                <a:pt x="570619" y="1838389"/>
                                <a:pt x="570619" y="1838389"/>
                              </a:cubicBezTo>
                              <a:lnTo>
                                <a:pt x="594276" y="1813118"/>
                              </a:lnTo>
                              <a:cubicBezTo>
                                <a:pt x="612556" y="1975492"/>
                                <a:pt x="625998" y="2087863"/>
                                <a:pt x="622772" y="2100767"/>
                              </a:cubicBezTo>
                              <a:cubicBezTo>
                                <a:pt x="614707" y="2135178"/>
                                <a:pt x="571157" y="2131952"/>
                                <a:pt x="571157" y="2169050"/>
                              </a:cubicBezTo>
                              <a:cubicBezTo>
                                <a:pt x="571157" y="2197546"/>
                                <a:pt x="613094" y="2195933"/>
                                <a:pt x="613094" y="2195933"/>
                              </a:cubicBezTo>
                              <a:cubicBezTo>
                                <a:pt x="613094" y="2195933"/>
                                <a:pt x="1091613" y="2195933"/>
                                <a:pt x="1126561" y="2195933"/>
                              </a:cubicBezTo>
                              <a:cubicBezTo>
                                <a:pt x="1161509" y="2195933"/>
                                <a:pt x="1174950" y="1900220"/>
                                <a:pt x="1174950" y="1900220"/>
                              </a:cubicBezTo>
                              <a:cubicBezTo>
                                <a:pt x="1174950" y="1900220"/>
                                <a:pt x="1188392" y="2195933"/>
                                <a:pt x="1223340" y="2195933"/>
                              </a:cubicBezTo>
                              <a:cubicBezTo>
                                <a:pt x="1258288" y="2195933"/>
                                <a:pt x="1736807" y="2195933"/>
                                <a:pt x="1736807" y="2195933"/>
                              </a:cubicBezTo>
                              <a:cubicBezTo>
                                <a:pt x="1736807" y="2195933"/>
                                <a:pt x="1778744" y="2197546"/>
                                <a:pt x="1778744" y="2169050"/>
                              </a:cubicBezTo>
                              <a:cubicBezTo>
                                <a:pt x="1778744" y="2132489"/>
                                <a:pt x="1735194" y="2135178"/>
                                <a:pt x="1727129" y="2100767"/>
                              </a:cubicBezTo>
                              <a:cubicBezTo>
                                <a:pt x="1723903" y="2088401"/>
                                <a:pt x="1737344" y="1976030"/>
                                <a:pt x="1755625" y="1814731"/>
                              </a:cubicBezTo>
                              <a:lnTo>
                                <a:pt x="1778206" y="1838926"/>
                              </a:lnTo>
                              <a:cubicBezTo>
                                <a:pt x="1778206" y="1838926"/>
                                <a:pt x="1781432" y="1808279"/>
                                <a:pt x="1774981" y="1766880"/>
                              </a:cubicBezTo>
                              <a:cubicBezTo>
                                <a:pt x="1771755" y="1746986"/>
                                <a:pt x="1768529" y="1731932"/>
                                <a:pt x="1765840" y="1722254"/>
                              </a:cubicBezTo>
                              <a:cubicBezTo>
                                <a:pt x="1766378" y="1716339"/>
                                <a:pt x="1766916" y="1710425"/>
                                <a:pt x="1767991" y="1703973"/>
                              </a:cubicBezTo>
                              <a:cubicBezTo>
                                <a:pt x="1769604" y="1705586"/>
                                <a:pt x="1771217" y="1707737"/>
                                <a:pt x="1772830" y="1711500"/>
                              </a:cubicBezTo>
                              <a:cubicBezTo>
                                <a:pt x="1781970" y="1728168"/>
                                <a:pt x="1792186" y="1802365"/>
                                <a:pt x="1792186" y="1802365"/>
                              </a:cubicBezTo>
                              <a:cubicBezTo>
                                <a:pt x="1792186" y="1802365"/>
                                <a:pt x="1794874" y="1783009"/>
                                <a:pt x="1797025" y="1758815"/>
                              </a:cubicBezTo>
                              <a:cubicBezTo>
                                <a:pt x="1799175" y="1735157"/>
                                <a:pt x="1795412" y="1722254"/>
                                <a:pt x="1794336" y="1710963"/>
                              </a:cubicBezTo>
                              <a:cubicBezTo>
                                <a:pt x="1793261" y="1700747"/>
                                <a:pt x="1779282" y="1639454"/>
                                <a:pt x="1776594" y="1627625"/>
                              </a:cubicBezTo>
                              <a:cubicBezTo>
                                <a:pt x="1776594" y="1627625"/>
                                <a:pt x="1776594" y="1627088"/>
                                <a:pt x="1776594" y="1627088"/>
                              </a:cubicBezTo>
                              <a:lnTo>
                                <a:pt x="1793799" y="1667950"/>
                              </a:lnTo>
                              <a:cubicBezTo>
                                <a:pt x="1793799" y="1667950"/>
                                <a:pt x="1794874" y="1657197"/>
                                <a:pt x="1793799" y="1628701"/>
                              </a:cubicBezTo>
                              <a:cubicBezTo>
                                <a:pt x="1793261" y="1620636"/>
                                <a:pt x="1791110" y="1612033"/>
                                <a:pt x="1788422" y="1603968"/>
                              </a:cubicBezTo>
                              <a:cubicBezTo>
                                <a:pt x="1800788" y="1619560"/>
                                <a:pt x="1813692" y="1632464"/>
                                <a:pt x="1823908" y="1634615"/>
                              </a:cubicBezTo>
                              <a:cubicBezTo>
                                <a:pt x="1854017" y="1640529"/>
                                <a:pt x="1901331" y="1624399"/>
                                <a:pt x="1901331" y="1624399"/>
                              </a:cubicBezTo>
                              <a:cubicBezTo>
                                <a:pt x="1901331" y="1624399"/>
                                <a:pt x="1881975" y="1627625"/>
                                <a:pt x="1851866" y="1614721"/>
                              </a:cubicBezTo>
                              <a:cubicBezTo>
                                <a:pt x="1835736" y="1608270"/>
                                <a:pt x="1821757" y="1584075"/>
                                <a:pt x="1812079" y="1563106"/>
                              </a:cubicBezTo>
                              <a:cubicBezTo>
                                <a:pt x="1812079" y="1558267"/>
                                <a:pt x="1812079" y="1553966"/>
                                <a:pt x="1812079" y="1549127"/>
                              </a:cubicBezTo>
                              <a:cubicBezTo>
                                <a:pt x="1812079" y="1548589"/>
                                <a:pt x="1812079" y="1548051"/>
                                <a:pt x="1812079" y="1546976"/>
                              </a:cubicBezTo>
                              <a:cubicBezTo>
                                <a:pt x="1819069" y="1553428"/>
                                <a:pt x="1825521" y="1558267"/>
                                <a:pt x="1831435" y="1559342"/>
                              </a:cubicBezTo>
                              <a:cubicBezTo>
                                <a:pt x="1861544" y="1565257"/>
                                <a:pt x="1908858" y="1549127"/>
                                <a:pt x="1908858" y="1549127"/>
                              </a:cubicBezTo>
                              <a:cubicBezTo>
                                <a:pt x="1908858" y="1549127"/>
                                <a:pt x="1889502" y="1552353"/>
                                <a:pt x="1859393" y="1539449"/>
                              </a:cubicBezTo>
                              <a:cubicBezTo>
                                <a:pt x="1850791" y="1535685"/>
                                <a:pt x="1842726" y="1527083"/>
                                <a:pt x="1835736" y="1516867"/>
                              </a:cubicBezTo>
                              <a:cubicBezTo>
                                <a:pt x="1835199" y="1507727"/>
                                <a:pt x="1833586" y="1488371"/>
                                <a:pt x="1830360" y="1465252"/>
                              </a:cubicBezTo>
                              <a:lnTo>
                                <a:pt x="1853479" y="1476543"/>
                              </a:lnTo>
                              <a:cubicBezTo>
                                <a:pt x="1853479" y="1476543"/>
                                <a:pt x="1842188" y="1466327"/>
                                <a:pt x="1827134" y="1448584"/>
                              </a:cubicBezTo>
                              <a:cubicBezTo>
                                <a:pt x="1824445" y="1435143"/>
                                <a:pt x="1821219" y="1421163"/>
                                <a:pt x="1816918" y="1407722"/>
                              </a:cubicBezTo>
                              <a:cubicBezTo>
                                <a:pt x="1822832" y="1410948"/>
                                <a:pt x="1827134" y="1418475"/>
                                <a:pt x="1827134" y="1418475"/>
                              </a:cubicBezTo>
                              <a:cubicBezTo>
                                <a:pt x="1827134" y="1418475"/>
                                <a:pt x="1858318" y="1363096"/>
                                <a:pt x="1869071" y="1367935"/>
                              </a:cubicBezTo>
                              <a:cubicBezTo>
                                <a:pt x="1879825" y="1372774"/>
                                <a:pt x="1883588" y="1383527"/>
                                <a:pt x="1883588" y="1383527"/>
                              </a:cubicBezTo>
                              <a:cubicBezTo>
                                <a:pt x="1883588" y="1383527"/>
                                <a:pt x="1931978" y="1310943"/>
                                <a:pt x="1952409" y="1315782"/>
                              </a:cubicBezTo>
                              <a:cubicBezTo>
                                <a:pt x="1972840" y="1320621"/>
                                <a:pt x="1976604" y="1338901"/>
                                <a:pt x="1976604" y="1338901"/>
                              </a:cubicBezTo>
                              <a:cubicBezTo>
                                <a:pt x="1976604" y="1338901"/>
                                <a:pt x="1992734" y="1292125"/>
                                <a:pt x="2012627" y="1279221"/>
                              </a:cubicBezTo>
                              <a:cubicBezTo>
                                <a:pt x="2032520" y="1266317"/>
                                <a:pt x="2296512" y="1101793"/>
                                <a:pt x="2336837" y="988884"/>
                              </a:cubicBezTo>
                              <a:cubicBezTo>
                                <a:pt x="2368021" y="898019"/>
                                <a:pt x="2328772" y="794250"/>
                                <a:pt x="2206723" y="776507"/>
                              </a:cubicBezTo>
                              <a:close/>
                              <a:moveTo>
                                <a:pt x="492120" y="858770"/>
                              </a:moveTo>
                              <a:cubicBezTo>
                                <a:pt x="510938" y="840489"/>
                                <a:pt x="510401" y="857157"/>
                                <a:pt x="510401" y="857157"/>
                              </a:cubicBezTo>
                              <a:cubicBezTo>
                                <a:pt x="510401" y="857157"/>
                                <a:pt x="502873" y="866297"/>
                                <a:pt x="490507" y="886728"/>
                              </a:cubicBezTo>
                              <a:cubicBezTo>
                                <a:pt x="486206" y="884577"/>
                                <a:pt x="481905" y="882427"/>
                                <a:pt x="477066" y="879738"/>
                              </a:cubicBezTo>
                              <a:cubicBezTo>
                                <a:pt x="482442" y="870060"/>
                                <a:pt x="487819" y="862533"/>
                                <a:pt x="492120" y="858770"/>
                              </a:cubicBezTo>
                              <a:close/>
                              <a:moveTo>
                                <a:pt x="935691" y="422726"/>
                              </a:moveTo>
                              <a:cubicBezTo>
                                <a:pt x="997522" y="471116"/>
                                <a:pt x="1060429" y="494235"/>
                                <a:pt x="1060429" y="494235"/>
                              </a:cubicBezTo>
                              <a:cubicBezTo>
                                <a:pt x="1060429" y="494235"/>
                                <a:pt x="1021717" y="446921"/>
                                <a:pt x="1006125" y="417887"/>
                              </a:cubicBezTo>
                              <a:lnTo>
                                <a:pt x="1041610" y="440469"/>
                              </a:lnTo>
                              <a:lnTo>
                                <a:pt x="1033008" y="408209"/>
                              </a:lnTo>
                              <a:cubicBezTo>
                                <a:pt x="1051288" y="420038"/>
                                <a:pt x="1073870" y="438856"/>
                                <a:pt x="1100753" y="448534"/>
                              </a:cubicBezTo>
                              <a:cubicBezTo>
                                <a:pt x="1122797" y="456599"/>
                                <a:pt x="1143766" y="460363"/>
                                <a:pt x="1159896" y="462513"/>
                              </a:cubicBezTo>
                              <a:cubicBezTo>
                                <a:pt x="1159896" y="462513"/>
                                <a:pt x="1159896" y="462513"/>
                                <a:pt x="1159896" y="462513"/>
                              </a:cubicBezTo>
                              <a:lnTo>
                                <a:pt x="1159896" y="462513"/>
                              </a:lnTo>
                              <a:cubicBezTo>
                                <a:pt x="1176026" y="464664"/>
                                <a:pt x="1186779" y="464664"/>
                                <a:pt x="1186779" y="464664"/>
                              </a:cubicBezTo>
                              <a:cubicBezTo>
                                <a:pt x="1186779" y="464664"/>
                                <a:pt x="1173337" y="454448"/>
                                <a:pt x="1158283" y="441007"/>
                              </a:cubicBezTo>
                              <a:cubicBezTo>
                                <a:pt x="1176563" y="443157"/>
                                <a:pt x="1191618" y="444233"/>
                                <a:pt x="1199683" y="444770"/>
                              </a:cubicBezTo>
                              <a:cubicBezTo>
                                <a:pt x="1210436" y="451760"/>
                                <a:pt x="1219039" y="459825"/>
                                <a:pt x="1222802" y="468428"/>
                              </a:cubicBezTo>
                              <a:cubicBezTo>
                                <a:pt x="1235706" y="497999"/>
                                <a:pt x="1232480" y="517355"/>
                                <a:pt x="1232480" y="517355"/>
                              </a:cubicBezTo>
                              <a:cubicBezTo>
                                <a:pt x="1232480" y="517355"/>
                                <a:pt x="1245384" y="478643"/>
                                <a:pt x="1243233" y="449072"/>
                              </a:cubicBezTo>
                              <a:cubicBezTo>
                                <a:pt x="1257213" y="453373"/>
                                <a:pt x="1263127" y="453911"/>
                                <a:pt x="1263127" y="453911"/>
                              </a:cubicBezTo>
                              <a:lnTo>
                                <a:pt x="1233555" y="420576"/>
                              </a:lnTo>
                              <a:cubicBezTo>
                                <a:pt x="1237319" y="420576"/>
                                <a:pt x="1241620" y="420576"/>
                                <a:pt x="1245384" y="420576"/>
                              </a:cubicBezTo>
                              <a:cubicBezTo>
                                <a:pt x="1245384" y="420576"/>
                                <a:pt x="1245384" y="420576"/>
                                <a:pt x="1245922" y="420576"/>
                              </a:cubicBezTo>
                              <a:cubicBezTo>
                                <a:pt x="1262052" y="432404"/>
                                <a:pt x="1280870" y="446383"/>
                                <a:pt x="1295924" y="457137"/>
                              </a:cubicBezTo>
                              <a:cubicBezTo>
                                <a:pt x="1296462" y="458212"/>
                                <a:pt x="1297000" y="459287"/>
                                <a:pt x="1297537" y="459825"/>
                              </a:cubicBezTo>
                              <a:cubicBezTo>
                                <a:pt x="1310441" y="489396"/>
                                <a:pt x="1307215" y="508752"/>
                                <a:pt x="1307215" y="508752"/>
                              </a:cubicBezTo>
                              <a:cubicBezTo>
                                <a:pt x="1307215" y="508752"/>
                                <a:pt x="1313129" y="491009"/>
                                <a:pt x="1316355" y="470578"/>
                              </a:cubicBezTo>
                              <a:cubicBezTo>
                                <a:pt x="1318506" y="471654"/>
                                <a:pt x="1319581" y="472729"/>
                                <a:pt x="1321194" y="473266"/>
                              </a:cubicBezTo>
                              <a:cubicBezTo>
                                <a:pt x="1336249" y="481331"/>
                                <a:pt x="1352379" y="494773"/>
                                <a:pt x="1384101" y="500150"/>
                              </a:cubicBezTo>
                              <a:cubicBezTo>
                                <a:pt x="1416360" y="505526"/>
                                <a:pt x="1443243" y="507139"/>
                                <a:pt x="1443243" y="507139"/>
                              </a:cubicBezTo>
                              <a:cubicBezTo>
                                <a:pt x="1443243" y="507139"/>
                                <a:pt x="1346464" y="451760"/>
                                <a:pt x="1326571" y="423802"/>
                              </a:cubicBezTo>
                              <a:cubicBezTo>
                                <a:pt x="1323883" y="420576"/>
                                <a:pt x="1322270" y="417350"/>
                                <a:pt x="1320657" y="414661"/>
                              </a:cubicBezTo>
                              <a:lnTo>
                                <a:pt x="1361519" y="439931"/>
                              </a:lnTo>
                              <a:lnTo>
                                <a:pt x="1353992" y="420576"/>
                              </a:lnTo>
                              <a:cubicBezTo>
                                <a:pt x="1365820" y="429716"/>
                                <a:pt x="1381412" y="440469"/>
                                <a:pt x="1400231" y="451760"/>
                              </a:cubicBezTo>
                              <a:cubicBezTo>
                                <a:pt x="1422812" y="465202"/>
                                <a:pt x="1443781" y="474342"/>
                                <a:pt x="1459911" y="479718"/>
                              </a:cubicBezTo>
                              <a:cubicBezTo>
                                <a:pt x="1493246" y="531872"/>
                                <a:pt x="1512064" y="593703"/>
                                <a:pt x="1512064" y="660373"/>
                              </a:cubicBezTo>
                              <a:cubicBezTo>
                                <a:pt x="1512064" y="846941"/>
                                <a:pt x="1360981" y="998024"/>
                                <a:pt x="1174413" y="998024"/>
                              </a:cubicBezTo>
                              <a:cubicBezTo>
                                <a:pt x="987844" y="998024"/>
                                <a:pt x="836761" y="846941"/>
                                <a:pt x="836761" y="660373"/>
                              </a:cubicBezTo>
                              <a:cubicBezTo>
                                <a:pt x="836761" y="567895"/>
                                <a:pt x="874398" y="483482"/>
                                <a:pt x="935691" y="422726"/>
                              </a:cubicBezTo>
                              <a:close/>
                              <a:moveTo>
                                <a:pt x="1577121" y="1099642"/>
                              </a:moveTo>
                              <a:cubicBezTo>
                                <a:pt x="1471202" y="1216852"/>
                                <a:pt x="1314742" y="1263629"/>
                                <a:pt x="1192693" y="1281909"/>
                              </a:cubicBezTo>
                              <a:cubicBezTo>
                                <a:pt x="1191618" y="1282447"/>
                                <a:pt x="1190543" y="1282447"/>
                                <a:pt x="1189467" y="1282984"/>
                              </a:cubicBezTo>
                              <a:cubicBezTo>
                                <a:pt x="1185166" y="1283522"/>
                                <a:pt x="1180327" y="1284060"/>
                                <a:pt x="1176026" y="1284597"/>
                              </a:cubicBezTo>
                              <a:cubicBezTo>
                                <a:pt x="1171724" y="1285135"/>
                                <a:pt x="1166885" y="1285673"/>
                                <a:pt x="1162584" y="1286210"/>
                              </a:cubicBezTo>
                              <a:cubicBezTo>
                                <a:pt x="1162046" y="1286210"/>
                                <a:pt x="1161509" y="1286210"/>
                                <a:pt x="1160971" y="1286210"/>
                              </a:cubicBezTo>
                              <a:cubicBezTo>
                                <a:pt x="1160433" y="1286210"/>
                                <a:pt x="1159896" y="1286210"/>
                                <a:pt x="1159358" y="1286210"/>
                              </a:cubicBezTo>
                              <a:cubicBezTo>
                                <a:pt x="1133550" y="1288361"/>
                                <a:pt x="1106130" y="1289974"/>
                                <a:pt x="1077634" y="1289974"/>
                              </a:cubicBezTo>
                              <a:cubicBezTo>
                                <a:pt x="969564" y="1289974"/>
                                <a:pt x="845902" y="1269543"/>
                                <a:pt x="742671" y="1199109"/>
                              </a:cubicBezTo>
                              <a:cubicBezTo>
                                <a:pt x="736756" y="1194808"/>
                                <a:pt x="735143" y="1186743"/>
                                <a:pt x="738907" y="1180291"/>
                              </a:cubicBezTo>
                              <a:cubicBezTo>
                                <a:pt x="743208" y="1174377"/>
                                <a:pt x="751273" y="1172764"/>
                                <a:pt x="757725" y="1176527"/>
                              </a:cubicBezTo>
                              <a:cubicBezTo>
                                <a:pt x="775468" y="1188356"/>
                                <a:pt x="793211" y="1199109"/>
                                <a:pt x="812029" y="1207712"/>
                              </a:cubicBezTo>
                              <a:cubicBezTo>
                                <a:pt x="825470" y="1192657"/>
                                <a:pt x="859881" y="1157709"/>
                                <a:pt x="910421" y="1137278"/>
                              </a:cubicBezTo>
                              <a:cubicBezTo>
                                <a:pt x="957197" y="1117922"/>
                                <a:pt x="945907" y="1130289"/>
                                <a:pt x="935691" y="1150182"/>
                              </a:cubicBezTo>
                              <a:cubicBezTo>
                                <a:pt x="913109" y="1194270"/>
                                <a:pt x="917948" y="1224379"/>
                                <a:pt x="929239" y="1247499"/>
                              </a:cubicBezTo>
                              <a:cubicBezTo>
                                <a:pt x="1015265" y="1266317"/>
                                <a:pt x="1102366" y="1264704"/>
                                <a:pt x="1173337" y="1257177"/>
                              </a:cubicBezTo>
                              <a:cubicBezTo>
                                <a:pt x="1244309" y="1247499"/>
                                <a:pt x="1329259" y="1228681"/>
                                <a:pt x="1408295" y="1190507"/>
                              </a:cubicBezTo>
                              <a:cubicBezTo>
                                <a:pt x="1413672" y="1165774"/>
                                <a:pt x="1411521" y="1135128"/>
                                <a:pt x="1379262" y="1097491"/>
                              </a:cubicBezTo>
                              <a:cubicBezTo>
                                <a:pt x="1364745" y="1080824"/>
                                <a:pt x="1350766" y="1071683"/>
                                <a:pt x="1400768" y="1079211"/>
                              </a:cubicBezTo>
                              <a:cubicBezTo>
                                <a:pt x="1453997" y="1087276"/>
                                <a:pt x="1495934" y="1113083"/>
                                <a:pt x="1512602" y="1124912"/>
                              </a:cubicBezTo>
                              <a:cubicBezTo>
                                <a:pt x="1528732" y="1112008"/>
                                <a:pt x="1543786" y="1097491"/>
                                <a:pt x="1557765" y="1081899"/>
                              </a:cubicBezTo>
                              <a:cubicBezTo>
                                <a:pt x="1562604" y="1076523"/>
                                <a:pt x="1571207" y="1075985"/>
                                <a:pt x="1576583" y="1080824"/>
                              </a:cubicBezTo>
                              <a:cubicBezTo>
                                <a:pt x="1581960" y="1085663"/>
                                <a:pt x="1581960" y="1094265"/>
                                <a:pt x="1577121" y="1099642"/>
                              </a:cubicBezTo>
                              <a:close/>
                              <a:moveTo>
                                <a:pt x="1859393" y="858770"/>
                              </a:moveTo>
                              <a:cubicBezTo>
                                <a:pt x="1863157" y="862533"/>
                                <a:pt x="1868534" y="870060"/>
                                <a:pt x="1873910" y="878663"/>
                              </a:cubicBezTo>
                              <a:cubicBezTo>
                                <a:pt x="1869071" y="881351"/>
                                <a:pt x="1864770" y="883502"/>
                                <a:pt x="1860469" y="885653"/>
                              </a:cubicBezTo>
                              <a:cubicBezTo>
                                <a:pt x="1848640" y="865759"/>
                                <a:pt x="1841113" y="857157"/>
                                <a:pt x="1841113" y="857157"/>
                              </a:cubicBezTo>
                              <a:cubicBezTo>
                                <a:pt x="1841113" y="857157"/>
                                <a:pt x="1840575" y="840489"/>
                                <a:pt x="1859393" y="8587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537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0" name="Graphic 5" descr="decorative element"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156681" y="2351541"/>
                          <a:ext cx="201977" cy="20197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31" name="Freeform: Shape 3831">
                        <a:extLst/>
                      </wps:cNvPr>
                      <wps:cNvSpPr/>
                      <wps:spPr>
                        <a:xfrm flipH="1">
                          <a:off x="2562081" y="3601847"/>
                          <a:ext cx="1349129" cy="375358"/>
                        </a:xfrm>
                        <a:custGeom>
                          <a:avLst/>
                          <a:gdLst>
                            <a:gd name="connsiteX0" fmla="*/ 118624 w 1349129"/>
                            <a:gd name="connsiteY0" fmla="*/ 96012 h 375358"/>
                            <a:gd name="connsiteX1" fmla="*/ 116283 w 1349129"/>
                            <a:gd name="connsiteY1" fmla="*/ 102647 h 375358"/>
                            <a:gd name="connsiteX2" fmla="*/ 72180 w 1349129"/>
                            <a:gd name="connsiteY2" fmla="*/ 118649 h 375358"/>
                            <a:gd name="connsiteX3" fmla="*/ 72570 w 1349129"/>
                            <a:gd name="connsiteY3" fmla="*/ 118258 h 375358"/>
                            <a:gd name="connsiteX4" fmla="*/ 118624 w 1349129"/>
                            <a:gd name="connsiteY4" fmla="*/ 96012 h 375358"/>
                            <a:gd name="connsiteX5" fmla="*/ 266155 w 1349129"/>
                            <a:gd name="connsiteY5" fmla="*/ 72594 h 375358"/>
                            <a:gd name="connsiteX6" fmla="*/ 260301 w 1349129"/>
                            <a:gd name="connsiteY6" fmla="*/ 77668 h 375358"/>
                            <a:gd name="connsiteX7" fmla="*/ 226736 w 1349129"/>
                            <a:gd name="connsiteY7" fmla="*/ 92109 h 375358"/>
                            <a:gd name="connsiteX8" fmla="*/ 230639 w 1349129"/>
                            <a:gd name="connsiteY8" fmla="*/ 85474 h 375358"/>
                            <a:gd name="connsiteX9" fmla="*/ 248982 w 1349129"/>
                            <a:gd name="connsiteY9" fmla="*/ 80010 h 375358"/>
                            <a:gd name="connsiteX10" fmla="*/ 239615 w 1349129"/>
                            <a:gd name="connsiteY10" fmla="*/ 80010 h 375358"/>
                            <a:gd name="connsiteX11" fmla="*/ 266155 w 1349129"/>
                            <a:gd name="connsiteY11" fmla="*/ 72594 h 375358"/>
                            <a:gd name="connsiteX12" fmla="*/ 394952 w 1349129"/>
                            <a:gd name="connsiteY12" fmla="*/ 67520 h 375358"/>
                            <a:gd name="connsiteX13" fmla="*/ 393781 w 1349129"/>
                            <a:gd name="connsiteY13" fmla="*/ 69081 h 375358"/>
                            <a:gd name="connsiteX14" fmla="*/ 391829 w 1349129"/>
                            <a:gd name="connsiteY14" fmla="*/ 69472 h 375358"/>
                            <a:gd name="connsiteX15" fmla="*/ 392220 w 1349129"/>
                            <a:gd name="connsiteY15" fmla="*/ 68691 h 375358"/>
                            <a:gd name="connsiteX16" fmla="*/ 394952 w 1349129"/>
                            <a:gd name="connsiteY16" fmla="*/ 67520 h 375358"/>
                            <a:gd name="connsiteX17" fmla="*/ 378950 w 1349129"/>
                            <a:gd name="connsiteY17" fmla="*/ 65179 h 375358"/>
                            <a:gd name="connsiteX18" fmla="*/ 362948 w 1349129"/>
                            <a:gd name="connsiteY18" fmla="*/ 74155 h 375358"/>
                            <a:gd name="connsiteX19" fmla="*/ 350849 w 1349129"/>
                            <a:gd name="connsiteY19" fmla="*/ 79229 h 375358"/>
                            <a:gd name="connsiteX20" fmla="*/ 378950 w 1349129"/>
                            <a:gd name="connsiteY20" fmla="*/ 65179 h 375358"/>
                            <a:gd name="connsiteX21" fmla="*/ 410563 w 1349129"/>
                            <a:gd name="connsiteY21" fmla="*/ 49957 h 375358"/>
                            <a:gd name="connsiteX22" fmla="*/ 403148 w 1349129"/>
                            <a:gd name="connsiteY22" fmla="*/ 57763 h 375358"/>
                            <a:gd name="connsiteX23" fmla="*/ 394952 w 1349129"/>
                            <a:gd name="connsiteY23" fmla="*/ 60495 h 375358"/>
                            <a:gd name="connsiteX24" fmla="*/ 395732 w 1349129"/>
                            <a:gd name="connsiteY24" fmla="*/ 56982 h 375358"/>
                            <a:gd name="connsiteX25" fmla="*/ 410563 w 1349129"/>
                            <a:gd name="connsiteY25" fmla="*/ 49957 h 375358"/>
                            <a:gd name="connsiteX26" fmla="*/ 523748 w 1349129"/>
                            <a:gd name="connsiteY26" fmla="*/ 49177 h 375358"/>
                            <a:gd name="connsiteX27" fmla="*/ 516723 w 1349129"/>
                            <a:gd name="connsiteY27" fmla="*/ 53079 h 375358"/>
                            <a:gd name="connsiteX28" fmla="*/ 514381 w 1349129"/>
                            <a:gd name="connsiteY28" fmla="*/ 53860 h 375358"/>
                            <a:gd name="connsiteX29" fmla="*/ 523748 w 1349129"/>
                            <a:gd name="connsiteY29" fmla="*/ 49177 h 375358"/>
                            <a:gd name="connsiteX30" fmla="*/ 729823 w 1349129"/>
                            <a:gd name="connsiteY30" fmla="*/ 32004 h 375358"/>
                            <a:gd name="connsiteX31" fmla="*/ 701429 w 1349129"/>
                            <a:gd name="connsiteY31" fmla="*/ 36980 h 375358"/>
                            <a:gd name="connsiteX32" fmla="*/ 696985 w 1349129"/>
                            <a:gd name="connsiteY32" fmla="*/ 39069 h 375358"/>
                            <a:gd name="connsiteX33" fmla="*/ 487451 w 1349129"/>
                            <a:gd name="connsiteY33" fmla="*/ 0 h 375358"/>
                            <a:gd name="connsiteX34" fmla="*/ 421492 w 1349129"/>
                            <a:gd name="connsiteY34" fmla="*/ 40590 h 375358"/>
                            <a:gd name="connsiteX35" fmla="*/ 397294 w 1349129"/>
                            <a:gd name="connsiteY35" fmla="*/ 51128 h 375358"/>
                            <a:gd name="connsiteX36" fmla="*/ 387536 w 1349129"/>
                            <a:gd name="connsiteY36" fmla="*/ 38248 h 375358"/>
                            <a:gd name="connsiteX37" fmla="*/ 386756 w 1349129"/>
                            <a:gd name="connsiteY37" fmla="*/ 55812 h 375358"/>
                            <a:gd name="connsiteX38" fmla="*/ 338750 w 1349129"/>
                            <a:gd name="connsiteY38" fmla="*/ 71423 h 375358"/>
                            <a:gd name="connsiteX39" fmla="*/ 373876 w 1349129"/>
                            <a:gd name="connsiteY39" fmla="*/ 56202 h 375358"/>
                            <a:gd name="connsiteX40" fmla="*/ 337579 w 1349129"/>
                            <a:gd name="connsiteY40" fmla="*/ 67911 h 375358"/>
                            <a:gd name="connsiteX41" fmla="*/ 423833 w 1349129"/>
                            <a:gd name="connsiteY41" fmla="*/ 19514 h 375358"/>
                            <a:gd name="connsiteX42" fmla="*/ 351239 w 1349129"/>
                            <a:gd name="connsiteY42" fmla="*/ 50738 h 375358"/>
                            <a:gd name="connsiteX43" fmla="*/ 313771 w 1349129"/>
                            <a:gd name="connsiteY43" fmla="*/ 64788 h 375358"/>
                            <a:gd name="connsiteX44" fmla="*/ 304014 w 1349129"/>
                            <a:gd name="connsiteY44" fmla="*/ 68691 h 375358"/>
                            <a:gd name="connsiteX45" fmla="*/ 310258 w 1349129"/>
                            <a:gd name="connsiteY45" fmla="*/ 62837 h 375358"/>
                            <a:gd name="connsiteX46" fmla="*/ 267326 w 1349129"/>
                            <a:gd name="connsiteY46" fmla="*/ 85083 h 375358"/>
                            <a:gd name="connsiteX47" fmla="*/ 258349 w 1349129"/>
                            <a:gd name="connsiteY47" fmla="*/ 88986 h 375358"/>
                            <a:gd name="connsiteX48" fmla="*/ 272010 w 1349129"/>
                            <a:gd name="connsiteY48" fmla="*/ 72594 h 375358"/>
                            <a:gd name="connsiteX49" fmla="*/ 274351 w 1349129"/>
                            <a:gd name="connsiteY49" fmla="*/ 68301 h 375358"/>
                            <a:gd name="connsiteX50" fmla="*/ 278644 w 1349129"/>
                            <a:gd name="connsiteY50" fmla="*/ 66349 h 375358"/>
                            <a:gd name="connsiteX51" fmla="*/ 275522 w 1349129"/>
                            <a:gd name="connsiteY51" fmla="*/ 66740 h 375358"/>
                            <a:gd name="connsiteX52" fmla="*/ 277083 w 1349129"/>
                            <a:gd name="connsiteY52" fmla="*/ 62056 h 375358"/>
                            <a:gd name="connsiteX53" fmla="*/ 272010 w 1349129"/>
                            <a:gd name="connsiteY53" fmla="*/ 67130 h 375358"/>
                            <a:gd name="connsiteX54" fmla="*/ 234151 w 1349129"/>
                            <a:gd name="connsiteY54" fmla="*/ 79619 h 375358"/>
                            <a:gd name="connsiteX55" fmla="*/ 219320 w 1349129"/>
                            <a:gd name="connsiteY55" fmla="*/ 81571 h 375358"/>
                            <a:gd name="connsiteX56" fmla="*/ 226345 w 1349129"/>
                            <a:gd name="connsiteY56" fmla="*/ 76107 h 375358"/>
                            <a:gd name="connsiteX57" fmla="*/ 205270 w 1349129"/>
                            <a:gd name="connsiteY57" fmla="*/ 85083 h 375358"/>
                            <a:gd name="connsiteX58" fmla="*/ 203318 w 1349129"/>
                            <a:gd name="connsiteY58" fmla="*/ 85474 h 375358"/>
                            <a:gd name="connsiteX59" fmla="*/ 229858 w 1349129"/>
                            <a:gd name="connsiteY59" fmla="*/ 60105 h 375358"/>
                            <a:gd name="connsiteX60" fmla="*/ 176388 w 1349129"/>
                            <a:gd name="connsiteY60" fmla="*/ 96402 h 375358"/>
                            <a:gd name="connsiteX61" fmla="*/ 162728 w 1349129"/>
                            <a:gd name="connsiteY61" fmla="*/ 100305 h 375358"/>
                            <a:gd name="connsiteX62" fmla="*/ 174046 w 1349129"/>
                            <a:gd name="connsiteY62" fmla="*/ 89377 h 375358"/>
                            <a:gd name="connsiteX63" fmla="*/ 156093 w 1349129"/>
                            <a:gd name="connsiteY63" fmla="*/ 96792 h 375358"/>
                            <a:gd name="connsiteX64" fmla="*/ 159605 w 1349129"/>
                            <a:gd name="connsiteY64" fmla="*/ 89767 h 375358"/>
                            <a:gd name="connsiteX65" fmla="*/ 161166 w 1349129"/>
                            <a:gd name="connsiteY65" fmla="*/ 89377 h 375358"/>
                            <a:gd name="connsiteX66" fmla="*/ 159996 w 1349129"/>
                            <a:gd name="connsiteY66" fmla="*/ 89377 h 375358"/>
                            <a:gd name="connsiteX67" fmla="*/ 215417 w 1349129"/>
                            <a:gd name="connsiteY67" fmla="*/ 39810 h 375358"/>
                            <a:gd name="connsiteX68" fmla="*/ 151019 w 1349129"/>
                            <a:gd name="connsiteY68" fmla="*/ 90938 h 375358"/>
                            <a:gd name="connsiteX69" fmla="*/ 139700 w 1349129"/>
                            <a:gd name="connsiteY69" fmla="*/ 94841 h 375358"/>
                            <a:gd name="connsiteX70" fmla="*/ 149848 w 1349129"/>
                            <a:gd name="connsiteY70" fmla="*/ 92109 h 375358"/>
                            <a:gd name="connsiteX71" fmla="*/ 140871 w 1349129"/>
                            <a:gd name="connsiteY71" fmla="*/ 101476 h 375358"/>
                            <a:gd name="connsiteX72" fmla="*/ 129553 w 1349129"/>
                            <a:gd name="connsiteY72" fmla="*/ 104598 h 375358"/>
                            <a:gd name="connsiteX73" fmla="*/ 131114 w 1349129"/>
                            <a:gd name="connsiteY73" fmla="*/ 98744 h 375358"/>
                            <a:gd name="connsiteX74" fmla="*/ 139310 w 1349129"/>
                            <a:gd name="connsiteY74" fmla="*/ 94451 h 375358"/>
                            <a:gd name="connsiteX75" fmla="*/ 131114 w 1349129"/>
                            <a:gd name="connsiteY75" fmla="*/ 96792 h 375358"/>
                            <a:gd name="connsiteX76" fmla="*/ 127211 w 1349129"/>
                            <a:gd name="connsiteY76" fmla="*/ 89377 h 375358"/>
                            <a:gd name="connsiteX77" fmla="*/ 145945 w 1349129"/>
                            <a:gd name="connsiteY77" fmla="*/ 73765 h 375358"/>
                            <a:gd name="connsiteX78" fmla="*/ 123308 w 1349129"/>
                            <a:gd name="connsiteY78" fmla="*/ 87035 h 375358"/>
                            <a:gd name="connsiteX79" fmla="*/ 119405 w 1349129"/>
                            <a:gd name="connsiteY79" fmla="*/ 85474 h 375358"/>
                            <a:gd name="connsiteX80" fmla="*/ 119795 w 1349129"/>
                            <a:gd name="connsiteY80" fmla="*/ 88986 h 375358"/>
                            <a:gd name="connsiteX81" fmla="*/ 98329 w 1349129"/>
                            <a:gd name="connsiteY81" fmla="*/ 99915 h 375358"/>
                            <a:gd name="connsiteX82" fmla="*/ 78815 w 1349129"/>
                            <a:gd name="connsiteY82" fmla="*/ 108891 h 375358"/>
                            <a:gd name="connsiteX83" fmla="*/ 60471 w 1349129"/>
                            <a:gd name="connsiteY83" fmla="*/ 117087 h 375358"/>
                            <a:gd name="connsiteX84" fmla="*/ 91694 w 1349129"/>
                            <a:gd name="connsiteY84" fmla="*/ 98353 h 375358"/>
                            <a:gd name="connsiteX85" fmla="*/ 55787 w 1349129"/>
                            <a:gd name="connsiteY85" fmla="*/ 113965 h 375358"/>
                            <a:gd name="connsiteX86" fmla="*/ 125650 w 1349129"/>
                            <a:gd name="connsiteY86" fmla="*/ 65959 h 375358"/>
                            <a:gd name="connsiteX87" fmla="*/ 35102 w 1349129"/>
                            <a:gd name="connsiteY87" fmla="*/ 123722 h 375358"/>
                            <a:gd name="connsiteX88" fmla="*/ 34321 w 1349129"/>
                            <a:gd name="connsiteY88" fmla="*/ 123332 h 375358"/>
                            <a:gd name="connsiteX89" fmla="*/ 49933 w 1349129"/>
                            <a:gd name="connsiteY89" fmla="*/ 110453 h 375358"/>
                            <a:gd name="connsiteX90" fmla="*/ 31199 w 1349129"/>
                            <a:gd name="connsiteY90" fmla="*/ 118649 h 375358"/>
                            <a:gd name="connsiteX91" fmla="*/ 31980 w 1349129"/>
                            <a:gd name="connsiteY91" fmla="*/ 106550 h 375358"/>
                            <a:gd name="connsiteX92" fmla="*/ 1146 w 1349129"/>
                            <a:gd name="connsiteY92" fmla="*/ 133480 h 375358"/>
                            <a:gd name="connsiteX93" fmla="*/ 8172 w 1349129"/>
                            <a:gd name="connsiteY93" fmla="*/ 122942 h 375358"/>
                            <a:gd name="connsiteX94" fmla="*/ 16368 w 1349129"/>
                            <a:gd name="connsiteY94" fmla="*/ 110843 h 375358"/>
                            <a:gd name="connsiteX95" fmla="*/ 1537 w 1349129"/>
                            <a:gd name="connsiteY95" fmla="*/ 125284 h 375358"/>
                            <a:gd name="connsiteX96" fmla="*/ 0 w 1349129"/>
                            <a:gd name="connsiteY96" fmla="*/ 125829 h 375358"/>
                            <a:gd name="connsiteX97" fmla="*/ 0 w 1349129"/>
                            <a:gd name="connsiteY97" fmla="*/ 375358 h 375358"/>
                            <a:gd name="connsiteX98" fmla="*/ 1349129 w 1349129"/>
                            <a:gd name="connsiteY98" fmla="*/ 375358 h 375358"/>
                            <a:gd name="connsiteX99" fmla="*/ 1349129 w 1349129"/>
                            <a:gd name="connsiteY99" fmla="*/ 129617 h 375358"/>
                            <a:gd name="connsiteX100" fmla="*/ 1325019 w 1349129"/>
                            <a:gd name="connsiteY100" fmla="*/ 134260 h 375358"/>
                            <a:gd name="connsiteX101" fmla="*/ 1349129 w 1349129"/>
                            <a:gd name="connsiteY101" fmla="*/ 121201 h 375358"/>
                            <a:gd name="connsiteX102" fmla="*/ 1349129 w 1349129"/>
                            <a:gd name="connsiteY102" fmla="*/ 120395 h 375358"/>
                            <a:gd name="connsiteX103" fmla="*/ 1312920 w 1349129"/>
                            <a:gd name="connsiteY103" fmla="*/ 132699 h 375358"/>
                            <a:gd name="connsiteX104" fmla="*/ 1343315 w 1349129"/>
                            <a:gd name="connsiteY104" fmla="*/ 113819 h 375358"/>
                            <a:gd name="connsiteX105" fmla="*/ 1349129 w 1349129"/>
                            <a:gd name="connsiteY105" fmla="*/ 113653 h 375358"/>
                            <a:gd name="connsiteX106" fmla="*/ 1349129 w 1349129"/>
                            <a:gd name="connsiteY106" fmla="*/ 110686 h 375358"/>
                            <a:gd name="connsiteX107" fmla="*/ 1346486 w 1349129"/>
                            <a:gd name="connsiteY107" fmla="*/ 110502 h 375358"/>
                            <a:gd name="connsiteX108" fmla="*/ 1316042 w 1349129"/>
                            <a:gd name="connsiteY108" fmla="*/ 119039 h 375358"/>
                            <a:gd name="connsiteX109" fmla="*/ 1337655 w 1349129"/>
                            <a:gd name="connsiteY109" fmla="*/ 108794 h 375358"/>
                            <a:gd name="connsiteX110" fmla="*/ 1349129 w 1349129"/>
                            <a:gd name="connsiteY110" fmla="*/ 107577 h 375358"/>
                            <a:gd name="connsiteX111" fmla="*/ 1349129 w 1349129"/>
                            <a:gd name="connsiteY111" fmla="*/ 104688 h 375358"/>
                            <a:gd name="connsiteX112" fmla="*/ 1341716 w 1349129"/>
                            <a:gd name="connsiteY112" fmla="*/ 103872 h 375358"/>
                            <a:gd name="connsiteX113" fmla="*/ 1287161 w 1349129"/>
                            <a:gd name="connsiteY113" fmla="*/ 110843 h 375358"/>
                            <a:gd name="connsiteX114" fmla="*/ 1320336 w 1349129"/>
                            <a:gd name="connsiteY114" fmla="*/ 100695 h 375358"/>
                            <a:gd name="connsiteX115" fmla="*/ 1257108 w 1349129"/>
                            <a:gd name="connsiteY115" fmla="*/ 106940 h 375358"/>
                            <a:gd name="connsiteX116" fmla="*/ 1292235 w 1349129"/>
                            <a:gd name="connsiteY116" fmla="*/ 87816 h 375358"/>
                            <a:gd name="connsiteX117" fmla="*/ 1209102 w 1349129"/>
                            <a:gd name="connsiteY117" fmla="*/ 101476 h 375358"/>
                            <a:gd name="connsiteX118" fmla="*/ 1260231 w 1349129"/>
                            <a:gd name="connsiteY118" fmla="*/ 93670 h 375358"/>
                            <a:gd name="connsiteX119" fmla="*/ 1166951 w 1349129"/>
                            <a:gd name="connsiteY119" fmla="*/ 96792 h 375358"/>
                            <a:gd name="connsiteX120" fmla="*/ 1252815 w 1349129"/>
                            <a:gd name="connsiteY120" fmla="*/ 69472 h 375358"/>
                            <a:gd name="connsiteX121" fmla="*/ 1149778 w 1349129"/>
                            <a:gd name="connsiteY121" fmla="*/ 90157 h 375358"/>
                            <a:gd name="connsiteX122" fmla="*/ 1251644 w 1349129"/>
                            <a:gd name="connsiteY122" fmla="*/ 46054 h 375358"/>
                            <a:gd name="connsiteX123" fmla="*/ 1132605 w 1349129"/>
                            <a:gd name="connsiteY123" fmla="*/ 83522 h 375358"/>
                            <a:gd name="connsiteX124" fmla="*/ 1143533 w 1349129"/>
                            <a:gd name="connsiteY124" fmla="*/ 56982 h 375358"/>
                            <a:gd name="connsiteX125" fmla="*/ 1070549 w 1349129"/>
                            <a:gd name="connsiteY125" fmla="*/ 86254 h 375358"/>
                            <a:gd name="connsiteX126" fmla="*/ 1085380 w 1349129"/>
                            <a:gd name="connsiteY126" fmla="*/ 75326 h 375358"/>
                            <a:gd name="connsiteX127" fmla="*/ 1064304 w 1349129"/>
                            <a:gd name="connsiteY127" fmla="*/ 85474 h 375358"/>
                            <a:gd name="connsiteX128" fmla="*/ 1123238 w 1349129"/>
                            <a:gd name="connsiteY128" fmla="*/ 64008 h 375358"/>
                            <a:gd name="connsiteX129" fmla="*/ 1092801 w 1349129"/>
                            <a:gd name="connsiteY129" fmla="*/ 62247 h 375358"/>
                            <a:gd name="connsiteX130" fmla="*/ 1060401 w 1349129"/>
                            <a:gd name="connsiteY130" fmla="*/ 71033 h 375358"/>
                            <a:gd name="connsiteX131" fmla="*/ 1090356 w 1349129"/>
                            <a:gd name="connsiteY131" fmla="*/ 62105 h 375358"/>
                            <a:gd name="connsiteX132" fmla="*/ 1092801 w 1349129"/>
                            <a:gd name="connsiteY132" fmla="*/ 62247 h 375358"/>
                            <a:gd name="connsiteX133" fmla="*/ 1106455 w 1349129"/>
                            <a:gd name="connsiteY133" fmla="*/ 58544 h 375358"/>
                            <a:gd name="connsiteX134" fmla="*/ 1031519 w 1349129"/>
                            <a:gd name="connsiteY134" fmla="*/ 65179 h 375358"/>
                            <a:gd name="connsiteX135" fmla="*/ 1064304 w 1349129"/>
                            <a:gd name="connsiteY135" fmla="*/ 55031 h 375358"/>
                            <a:gd name="connsiteX136" fmla="*/ 1001467 w 1349129"/>
                            <a:gd name="connsiteY136" fmla="*/ 62447 h 375358"/>
                            <a:gd name="connsiteX137" fmla="*/ 1035812 w 1349129"/>
                            <a:gd name="connsiteY137" fmla="*/ 43712 h 375358"/>
                            <a:gd name="connsiteX138" fmla="*/ 953070 w 1349129"/>
                            <a:gd name="connsiteY138" fmla="*/ 58153 h 375358"/>
                            <a:gd name="connsiteX139" fmla="*/ 997954 w 1349129"/>
                            <a:gd name="connsiteY139" fmla="*/ 49177 h 375358"/>
                            <a:gd name="connsiteX140" fmla="*/ 909748 w 1349129"/>
                            <a:gd name="connsiteY140" fmla="*/ 58544 h 375358"/>
                            <a:gd name="connsiteX141" fmla="*/ 996002 w 1349129"/>
                            <a:gd name="connsiteY141" fmla="*/ 26930 h 375358"/>
                            <a:gd name="connsiteX142" fmla="*/ 892185 w 1349129"/>
                            <a:gd name="connsiteY142" fmla="*/ 52689 h 375358"/>
                            <a:gd name="connsiteX143" fmla="*/ 993661 w 1349129"/>
                            <a:gd name="connsiteY143" fmla="*/ 4683 h 375358"/>
                            <a:gd name="connsiteX144" fmla="*/ 867206 w 1349129"/>
                            <a:gd name="connsiteY144" fmla="*/ 51128 h 375358"/>
                            <a:gd name="connsiteX145" fmla="*/ 877744 w 1349129"/>
                            <a:gd name="connsiteY145" fmla="*/ 21466 h 375358"/>
                            <a:gd name="connsiteX146" fmla="*/ 803588 w 1349129"/>
                            <a:gd name="connsiteY146" fmla="*/ 56202 h 375358"/>
                            <a:gd name="connsiteX147" fmla="*/ 830518 w 1349129"/>
                            <a:gd name="connsiteY147" fmla="*/ 44493 h 375358"/>
                            <a:gd name="connsiteX148" fmla="*/ 797344 w 1349129"/>
                            <a:gd name="connsiteY148" fmla="*/ 55812 h 375358"/>
                            <a:gd name="connsiteX149" fmla="*/ 858619 w 1349129"/>
                            <a:gd name="connsiteY149" fmla="*/ 33175 h 375358"/>
                            <a:gd name="connsiteX150" fmla="*/ 792270 w 1349129"/>
                            <a:gd name="connsiteY150" fmla="*/ 46835 h 375358"/>
                            <a:gd name="connsiteX151" fmla="*/ 845350 w 1349129"/>
                            <a:gd name="connsiteY151" fmla="*/ 27710 h 375358"/>
                            <a:gd name="connsiteX152" fmla="*/ 760656 w 1349129"/>
                            <a:gd name="connsiteY152" fmla="*/ 45664 h 375358"/>
                            <a:gd name="connsiteX153" fmla="*/ 794221 w 1349129"/>
                            <a:gd name="connsiteY153" fmla="*/ 29662 h 375358"/>
                            <a:gd name="connsiteX154" fmla="*/ 728652 w 1349129"/>
                            <a:gd name="connsiteY154" fmla="*/ 44883 h 375358"/>
                            <a:gd name="connsiteX155" fmla="*/ 762998 w 1349129"/>
                            <a:gd name="connsiteY155" fmla="*/ 24198 h 375358"/>
                            <a:gd name="connsiteX156" fmla="*/ 677133 w 1349129"/>
                            <a:gd name="connsiteY156" fmla="*/ 48396 h 375358"/>
                            <a:gd name="connsiteX157" fmla="*/ 696985 w 1349129"/>
                            <a:gd name="connsiteY157" fmla="*/ 39069 h 375358"/>
                            <a:gd name="connsiteX158" fmla="*/ 631859 w 1349129"/>
                            <a:gd name="connsiteY158" fmla="*/ 53079 h 375358"/>
                            <a:gd name="connsiteX159" fmla="*/ 718895 w 1349129"/>
                            <a:gd name="connsiteY159" fmla="*/ 14831 h 375358"/>
                            <a:gd name="connsiteX160" fmla="*/ 612735 w 1349129"/>
                            <a:gd name="connsiteY160" fmla="*/ 49177 h 375358"/>
                            <a:gd name="connsiteX161" fmla="*/ 650984 w 1349129"/>
                            <a:gd name="connsiteY161" fmla="*/ 21075 h 375358"/>
                            <a:gd name="connsiteX162" fmla="*/ 593220 w 1349129"/>
                            <a:gd name="connsiteY162" fmla="*/ 49957 h 375358"/>
                            <a:gd name="connsiteX163" fmla="*/ 601417 w 1349129"/>
                            <a:gd name="connsiteY163" fmla="*/ 24588 h 375358"/>
                            <a:gd name="connsiteX164" fmla="*/ 528042 w 1349129"/>
                            <a:gd name="connsiteY164" fmla="*/ 64398 h 375358"/>
                            <a:gd name="connsiteX165" fmla="*/ 554581 w 1349129"/>
                            <a:gd name="connsiteY165" fmla="*/ 46835 h 375358"/>
                            <a:gd name="connsiteX166" fmla="*/ 521407 w 1349129"/>
                            <a:gd name="connsiteY166" fmla="*/ 64788 h 375358"/>
                            <a:gd name="connsiteX167" fmla="*/ 576048 w 1349129"/>
                            <a:gd name="connsiteY167" fmla="*/ 37858 h 375358"/>
                            <a:gd name="connsiteX168" fmla="*/ 526480 w 1349129"/>
                            <a:gd name="connsiteY168" fmla="*/ 48006 h 375358"/>
                            <a:gd name="connsiteX169" fmla="*/ 526871 w 1349129"/>
                            <a:gd name="connsiteY169" fmla="*/ 46835 h 375358"/>
                            <a:gd name="connsiteX170" fmla="*/ 561607 w 1349129"/>
                            <a:gd name="connsiteY170" fmla="*/ 33955 h 375358"/>
                            <a:gd name="connsiteX171" fmla="*/ 515552 w 1349129"/>
                            <a:gd name="connsiteY171" fmla="*/ 45664 h 375358"/>
                            <a:gd name="connsiteX172" fmla="*/ 519065 w 1349129"/>
                            <a:gd name="connsiteY172" fmla="*/ 41761 h 375358"/>
                            <a:gd name="connsiteX173" fmla="*/ 503453 w 1349129"/>
                            <a:gd name="connsiteY173" fmla="*/ 44883 h 375358"/>
                            <a:gd name="connsiteX174" fmla="*/ 515943 w 1349129"/>
                            <a:gd name="connsiteY174" fmla="*/ 40200 h 375358"/>
                            <a:gd name="connsiteX175" fmla="*/ 493696 w 1349129"/>
                            <a:gd name="connsiteY175" fmla="*/ 47225 h 375358"/>
                            <a:gd name="connsiteX176" fmla="*/ 460911 w 1349129"/>
                            <a:gd name="connsiteY176" fmla="*/ 57373 h 375358"/>
                            <a:gd name="connsiteX177" fmla="*/ 500331 w 1349129"/>
                            <a:gd name="connsiteY177" fmla="*/ 21856 h 375358"/>
                            <a:gd name="connsiteX178" fmla="*/ 437884 w 1349129"/>
                            <a:gd name="connsiteY178" fmla="*/ 59324 h 375358"/>
                            <a:gd name="connsiteX179" fmla="*/ 418760 w 1349129"/>
                            <a:gd name="connsiteY179" fmla="*/ 64008 h 375358"/>
                            <a:gd name="connsiteX180" fmla="*/ 420321 w 1349129"/>
                            <a:gd name="connsiteY180" fmla="*/ 57763 h 375358"/>
                            <a:gd name="connsiteX181" fmla="*/ 444129 w 1349129"/>
                            <a:gd name="connsiteY181" fmla="*/ 49957 h 375358"/>
                            <a:gd name="connsiteX182" fmla="*/ 422663 w 1349129"/>
                            <a:gd name="connsiteY182" fmla="*/ 51909 h 375358"/>
                            <a:gd name="connsiteX183" fmla="*/ 432810 w 1349129"/>
                            <a:gd name="connsiteY183" fmla="*/ 37468 h 375358"/>
                            <a:gd name="connsiteX184" fmla="*/ 437494 w 1349129"/>
                            <a:gd name="connsiteY184" fmla="*/ 34345 h 375358"/>
                            <a:gd name="connsiteX185" fmla="*/ 434762 w 1349129"/>
                            <a:gd name="connsiteY185" fmla="*/ 35516 h 375358"/>
                            <a:gd name="connsiteX186" fmla="*/ 487451 w 1349129"/>
                            <a:gd name="connsiteY186" fmla="*/ 0 h 375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</a:cxnLst>
                          <a:rect l="l" t="t" r="r" b="b"/>
                          <a:pathLst>
                            <a:path w="1349129" h="375358">
                              <a:moveTo>
                                <a:pt x="118624" y="96012"/>
                              </a:moveTo>
                              <a:cubicBezTo>
                                <a:pt x="118234" y="98353"/>
                                <a:pt x="117454" y="100305"/>
                                <a:pt x="116283" y="102647"/>
                              </a:cubicBezTo>
                              <a:cubicBezTo>
                                <a:pt x="101452" y="107330"/>
                                <a:pt x="86621" y="112404"/>
                                <a:pt x="72180" y="118649"/>
                              </a:cubicBezTo>
                              <a:cubicBezTo>
                                <a:pt x="72180" y="118649"/>
                                <a:pt x="72570" y="118258"/>
                                <a:pt x="72570" y="118258"/>
                              </a:cubicBezTo>
                              <a:cubicBezTo>
                                <a:pt x="88572" y="111233"/>
                                <a:pt x="104964" y="104208"/>
                                <a:pt x="118624" y="96012"/>
                              </a:cubicBezTo>
                              <a:close/>
                              <a:moveTo>
                                <a:pt x="266155" y="72594"/>
                              </a:moveTo>
                              <a:cubicBezTo>
                                <a:pt x="264204" y="74546"/>
                                <a:pt x="262252" y="76107"/>
                                <a:pt x="260301" y="77668"/>
                              </a:cubicBezTo>
                              <a:cubicBezTo>
                                <a:pt x="249373" y="81571"/>
                                <a:pt x="238835" y="86254"/>
                                <a:pt x="226736" y="92109"/>
                              </a:cubicBezTo>
                              <a:cubicBezTo>
                                <a:pt x="227126" y="89377"/>
                                <a:pt x="228687" y="87035"/>
                                <a:pt x="230639" y="85474"/>
                              </a:cubicBezTo>
                              <a:cubicBezTo>
                                <a:pt x="236493" y="83522"/>
                                <a:pt x="242738" y="81571"/>
                                <a:pt x="248982" y="80010"/>
                              </a:cubicBezTo>
                              <a:cubicBezTo>
                                <a:pt x="245860" y="80010"/>
                                <a:pt x="242738" y="80010"/>
                                <a:pt x="239615" y="80010"/>
                              </a:cubicBezTo>
                              <a:cubicBezTo>
                                <a:pt x="247031" y="77278"/>
                                <a:pt x="256788" y="75326"/>
                                <a:pt x="266155" y="72594"/>
                              </a:cubicBezTo>
                              <a:close/>
                              <a:moveTo>
                                <a:pt x="394952" y="67520"/>
                              </a:moveTo>
                              <a:cubicBezTo>
                                <a:pt x="394561" y="67911"/>
                                <a:pt x="394171" y="68691"/>
                                <a:pt x="393781" y="69081"/>
                              </a:cubicBezTo>
                              <a:cubicBezTo>
                                <a:pt x="393000" y="69081"/>
                                <a:pt x="392610" y="69081"/>
                                <a:pt x="391829" y="69472"/>
                              </a:cubicBezTo>
                              <a:cubicBezTo>
                                <a:pt x="391829" y="69081"/>
                                <a:pt x="391829" y="69081"/>
                                <a:pt x="392220" y="68691"/>
                              </a:cubicBezTo>
                              <a:cubicBezTo>
                                <a:pt x="393000" y="68301"/>
                                <a:pt x="394171" y="67911"/>
                                <a:pt x="394952" y="67520"/>
                              </a:cubicBezTo>
                              <a:close/>
                              <a:moveTo>
                                <a:pt x="378950" y="65179"/>
                              </a:moveTo>
                              <a:cubicBezTo>
                                <a:pt x="374266" y="68301"/>
                                <a:pt x="368802" y="71423"/>
                                <a:pt x="362948" y="74155"/>
                              </a:cubicBezTo>
                              <a:cubicBezTo>
                                <a:pt x="359045" y="75716"/>
                                <a:pt x="355142" y="77278"/>
                                <a:pt x="350849" y="79229"/>
                              </a:cubicBezTo>
                              <a:cubicBezTo>
                                <a:pt x="359435" y="74155"/>
                                <a:pt x="369192" y="69472"/>
                                <a:pt x="378950" y="65179"/>
                              </a:cubicBezTo>
                              <a:close/>
                              <a:moveTo>
                                <a:pt x="410563" y="49957"/>
                              </a:moveTo>
                              <a:cubicBezTo>
                                <a:pt x="408222" y="53079"/>
                                <a:pt x="405490" y="55421"/>
                                <a:pt x="403148" y="57763"/>
                              </a:cubicBezTo>
                              <a:cubicBezTo>
                                <a:pt x="400416" y="58544"/>
                                <a:pt x="397684" y="59714"/>
                                <a:pt x="394952" y="60495"/>
                              </a:cubicBezTo>
                              <a:cubicBezTo>
                                <a:pt x="395342" y="59324"/>
                                <a:pt x="395732" y="58153"/>
                                <a:pt x="395732" y="56982"/>
                              </a:cubicBezTo>
                              <a:cubicBezTo>
                                <a:pt x="400806" y="54641"/>
                                <a:pt x="405490" y="52299"/>
                                <a:pt x="410563" y="49957"/>
                              </a:cubicBezTo>
                              <a:close/>
                              <a:moveTo>
                                <a:pt x="523748" y="49177"/>
                              </a:moveTo>
                              <a:cubicBezTo>
                                <a:pt x="521407" y="50347"/>
                                <a:pt x="519065" y="51909"/>
                                <a:pt x="516723" y="53079"/>
                              </a:cubicBezTo>
                              <a:cubicBezTo>
                                <a:pt x="515943" y="53079"/>
                                <a:pt x="515162" y="53470"/>
                                <a:pt x="514381" y="53860"/>
                              </a:cubicBezTo>
                              <a:cubicBezTo>
                                <a:pt x="517113" y="51909"/>
                                <a:pt x="520626" y="50347"/>
                                <a:pt x="523748" y="49177"/>
                              </a:cubicBezTo>
                              <a:close/>
                              <a:moveTo>
                                <a:pt x="729823" y="32004"/>
                              </a:moveTo>
                              <a:cubicBezTo>
                                <a:pt x="720066" y="33956"/>
                                <a:pt x="710406" y="34931"/>
                                <a:pt x="701429" y="36980"/>
                              </a:cubicBezTo>
                              <a:lnTo>
                                <a:pt x="696985" y="39069"/>
                              </a:lnTo>
                              <a:close/>
                              <a:moveTo>
                                <a:pt x="487451" y="0"/>
                              </a:moveTo>
                              <a:cubicBezTo>
                                <a:pt x="462082" y="11708"/>
                                <a:pt x="440226" y="24978"/>
                                <a:pt x="421492" y="40590"/>
                              </a:cubicBezTo>
                              <a:cubicBezTo>
                                <a:pt x="413686" y="44103"/>
                                <a:pt x="405490" y="47615"/>
                                <a:pt x="397294" y="51128"/>
                              </a:cubicBezTo>
                              <a:cubicBezTo>
                                <a:pt x="396903" y="46835"/>
                                <a:pt x="394171" y="42151"/>
                                <a:pt x="387536" y="38248"/>
                              </a:cubicBezTo>
                              <a:cubicBezTo>
                                <a:pt x="389878" y="45664"/>
                                <a:pt x="389488" y="51128"/>
                                <a:pt x="386756" y="55812"/>
                              </a:cubicBezTo>
                              <a:cubicBezTo>
                                <a:pt x="371534" y="62447"/>
                                <a:pt x="355923" y="67911"/>
                                <a:pt x="338750" y="71423"/>
                              </a:cubicBezTo>
                              <a:cubicBezTo>
                                <a:pt x="348897" y="64788"/>
                                <a:pt x="364119" y="61666"/>
                                <a:pt x="373876" y="56202"/>
                              </a:cubicBezTo>
                              <a:cubicBezTo>
                                <a:pt x="359045" y="56982"/>
                                <a:pt x="347726" y="62056"/>
                                <a:pt x="337579" y="67911"/>
                              </a:cubicBezTo>
                              <a:cubicBezTo>
                                <a:pt x="361387" y="46835"/>
                                <a:pt x="386756" y="32004"/>
                                <a:pt x="423833" y="19514"/>
                              </a:cubicBezTo>
                              <a:cubicBezTo>
                                <a:pt x="397294" y="27710"/>
                                <a:pt x="373095" y="38248"/>
                                <a:pt x="351239" y="50738"/>
                              </a:cubicBezTo>
                              <a:cubicBezTo>
                                <a:pt x="341091" y="52299"/>
                                <a:pt x="327041" y="56982"/>
                                <a:pt x="313771" y="64788"/>
                              </a:cubicBezTo>
                              <a:cubicBezTo>
                                <a:pt x="310649" y="65959"/>
                                <a:pt x="307136" y="67130"/>
                                <a:pt x="304014" y="68691"/>
                              </a:cubicBezTo>
                              <a:cubicBezTo>
                                <a:pt x="305965" y="66740"/>
                                <a:pt x="307916" y="64788"/>
                                <a:pt x="310258" y="62837"/>
                              </a:cubicBezTo>
                              <a:cubicBezTo>
                                <a:pt x="297769" y="69862"/>
                                <a:pt x="281767" y="77668"/>
                                <a:pt x="267326" y="85083"/>
                              </a:cubicBezTo>
                              <a:cubicBezTo>
                                <a:pt x="264204" y="86645"/>
                                <a:pt x="261472" y="87816"/>
                                <a:pt x="258349" y="88986"/>
                              </a:cubicBezTo>
                              <a:cubicBezTo>
                                <a:pt x="263813" y="84303"/>
                                <a:pt x="268497" y="78449"/>
                                <a:pt x="272010" y="72594"/>
                              </a:cubicBezTo>
                              <a:cubicBezTo>
                                <a:pt x="272790" y="71033"/>
                                <a:pt x="273571" y="69472"/>
                                <a:pt x="274351" y="68301"/>
                              </a:cubicBezTo>
                              <a:cubicBezTo>
                                <a:pt x="275913" y="67520"/>
                                <a:pt x="277083" y="67130"/>
                                <a:pt x="278644" y="66349"/>
                              </a:cubicBezTo>
                              <a:cubicBezTo>
                                <a:pt x="277474" y="66349"/>
                                <a:pt x="276303" y="66740"/>
                                <a:pt x="275522" y="66740"/>
                              </a:cubicBezTo>
                              <a:cubicBezTo>
                                <a:pt x="276303" y="65179"/>
                                <a:pt x="276693" y="63617"/>
                                <a:pt x="277083" y="62056"/>
                              </a:cubicBezTo>
                              <a:cubicBezTo>
                                <a:pt x="275522" y="63617"/>
                                <a:pt x="273571" y="65569"/>
                                <a:pt x="272010" y="67130"/>
                              </a:cubicBezTo>
                              <a:cubicBezTo>
                                <a:pt x="257569" y="69081"/>
                                <a:pt x="245860" y="74155"/>
                                <a:pt x="234151" y="79619"/>
                              </a:cubicBezTo>
                              <a:cubicBezTo>
                                <a:pt x="229077" y="80010"/>
                                <a:pt x="224004" y="80790"/>
                                <a:pt x="219320" y="81571"/>
                              </a:cubicBezTo>
                              <a:cubicBezTo>
                                <a:pt x="222052" y="79619"/>
                                <a:pt x="224784" y="77668"/>
                                <a:pt x="226345" y="76107"/>
                              </a:cubicBezTo>
                              <a:cubicBezTo>
                                <a:pt x="219320" y="78839"/>
                                <a:pt x="212295" y="81961"/>
                                <a:pt x="205270" y="85083"/>
                              </a:cubicBezTo>
                              <a:cubicBezTo>
                                <a:pt x="204489" y="85474"/>
                                <a:pt x="204099" y="85474"/>
                                <a:pt x="203318" y="85474"/>
                              </a:cubicBezTo>
                              <a:cubicBezTo>
                                <a:pt x="211905" y="76497"/>
                                <a:pt x="219710" y="67520"/>
                                <a:pt x="229858" y="60105"/>
                              </a:cubicBezTo>
                              <a:cubicBezTo>
                                <a:pt x="211514" y="71423"/>
                                <a:pt x="194341" y="85083"/>
                                <a:pt x="176388" y="96402"/>
                              </a:cubicBezTo>
                              <a:cubicBezTo>
                                <a:pt x="172095" y="97963"/>
                                <a:pt x="167411" y="99134"/>
                                <a:pt x="162728" y="100305"/>
                              </a:cubicBezTo>
                              <a:cubicBezTo>
                                <a:pt x="165460" y="96402"/>
                                <a:pt x="169363" y="92499"/>
                                <a:pt x="174046" y="89377"/>
                              </a:cubicBezTo>
                              <a:cubicBezTo>
                                <a:pt x="168192" y="92109"/>
                                <a:pt x="162337" y="94451"/>
                                <a:pt x="156093" y="96792"/>
                              </a:cubicBezTo>
                              <a:cubicBezTo>
                                <a:pt x="157264" y="94451"/>
                                <a:pt x="158434" y="92109"/>
                                <a:pt x="159605" y="89767"/>
                              </a:cubicBezTo>
                              <a:cubicBezTo>
                                <a:pt x="159996" y="89767"/>
                                <a:pt x="160386" y="89377"/>
                                <a:pt x="161166" y="89377"/>
                              </a:cubicBezTo>
                              <a:cubicBezTo>
                                <a:pt x="160776" y="89377"/>
                                <a:pt x="160386" y="89377"/>
                                <a:pt x="159996" y="89377"/>
                              </a:cubicBezTo>
                              <a:cubicBezTo>
                                <a:pt x="171314" y="69472"/>
                                <a:pt x="189658" y="50347"/>
                                <a:pt x="215417" y="39810"/>
                              </a:cubicBezTo>
                              <a:cubicBezTo>
                                <a:pt x="179510" y="46054"/>
                                <a:pt x="168192" y="70252"/>
                                <a:pt x="151019" y="90938"/>
                              </a:cubicBezTo>
                              <a:cubicBezTo>
                                <a:pt x="147116" y="92109"/>
                                <a:pt x="143213" y="93280"/>
                                <a:pt x="139700" y="94841"/>
                              </a:cubicBezTo>
                              <a:cubicBezTo>
                                <a:pt x="143213" y="94060"/>
                                <a:pt x="146335" y="92889"/>
                                <a:pt x="149848" y="92109"/>
                              </a:cubicBezTo>
                              <a:cubicBezTo>
                                <a:pt x="147116" y="95231"/>
                                <a:pt x="143994" y="98353"/>
                                <a:pt x="140871" y="101476"/>
                              </a:cubicBezTo>
                              <a:cubicBezTo>
                                <a:pt x="137359" y="102647"/>
                                <a:pt x="133456" y="103818"/>
                                <a:pt x="129553" y="104598"/>
                              </a:cubicBezTo>
                              <a:cubicBezTo>
                                <a:pt x="130333" y="102647"/>
                                <a:pt x="130724" y="100695"/>
                                <a:pt x="131114" y="98744"/>
                              </a:cubicBezTo>
                              <a:cubicBezTo>
                                <a:pt x="133846" y="97183"/>
                                <a:pt x="136578" y="95621"/>
                                <a:pt x="139310" y="94451"/>
                              </a:cubicBezTo>
                              <a:cubicBezTo>
                                <a:pt x="136578" y="95231"/>
                                <a:pt x="133846" y="96012"/>
                                <a:pt x="131114" y="96792"/>
                              </a:cubicBezTo>
                              <a:cubicBezTo>
                                <a:pt x="131114" y="94060"/>
                                <a:pt x="129943" y="91328"/>
                                <a:pt x="127211" y="89377"/>
                              </a:cubicBezTo>
                              <a:cubicBezTo>
                                <a:pt x="134236" y="84693"/>
                                <a:pt x="140871" y="79229"/>
                                <a:pt x="145945" y="73765"/>
                              </a:cubicBezTo>
                              <a:cubicBezTo>
                                <a:pt x="138529" y="78449"/>
                                <a:pt x="131114" y="82742"/>
                                <a:pt x="123308" y="87035"/>
                              </a:cubicBezTo>
                              <a:cubicBezTo>
                                <a:pt x="122137" y="86254"/>
                                <a:pt x="120966" y="85864"/>
                                <a:pt x="119405" y="85474"/>
                              </a:cubicBezTo>
                              <a:cubicBezTo>
                                <a:pt x="119795" y="86645"/>
                                <a:pt x="119795" y="87816"/>
                                <a:pt x="119795" y="88986"/>
                              </a:cubicBezTo>
                              <a:cubicBezTo>
                                <a:pt x="112770" y="92889"/>
                                <a:pt x="105355" y="96402"/>
                                <a:pt x="98329" y="99915"/>
                              </a:cubicBezTo>
                              <a:cubicBezTo>
                                <a:pt x="90914" y="101866"/>
                                <a:pt x="84279" y="104988"/>
                                <a:pt x="78815" y="108891"/>
                              </a:cubicBezTo>
                              <a:cubicBezTo>
                                <a:pt x="72960" y="111623"/>
                                <a:pt x="66716" y="114355"/>
                                <a:pt x="60471" y="117087"/>
                              </a:cubicBezTo>
                              <a:cubicBezTo>
                                <a:pt x="67496" y="108501"/>
                                <a:pt x="85450" y="107330"/>
                                <a:pt x="91694" y="98353"/>
                              </a:cubicBezTo>
                              <a:cubicBezTo>
                                <a:pt x="75692" y="100305"/>
                                <a:pt x="65154" y="106940"/>
                                <a:pt x="55787" y="113965"/>
                              </a:cubicBezTo>
                              <a:cubicBezTo>
                                <a:pt x="74131" y="94451"/>
                                <a:pt x="97549" y="78449"/>
                                <a:pt x="125650" y="65959"/>
                              </a:cubicBezTo>
                              <a:cubicBezTo>
                                <a:pt x="92085" y="80790"/>
                                <a:pt x="60471" y="101476"/>
                                <a:pt x="35102" y="123722"/>
                              </a:cubicBezTo>
                              <a:cubicBezTo>
                                <a:pt x="34712" y="123722"/>
                                <a:pt x="34712" y="123332"/>
                                <a:pt x="34321" y="123332"/>
                              </a:cubicBezTo>
                              <a:cubicBezTo>
                                <a:pt x="36273" y="118649"/>
                                <a:pt x="39005" y="113575"/>
                                <a:pt x="49933" y="110453"/>
                              </a:cubicBezTo>
                              <a:cubicBezTo>
                                <a:pt x="42908" y="111233"/>
                                <a:pt x="37053" y="114355"/>
                                <a:pt x="31199" y="118649"/>
                              </a:cubicBezTo>
                              <a:cubicBezTo>
                                <a:pt x="30809" y="115136"/>
                                <a:pt x="32760" y="111233"/>
                                <a:pt x="31980" y="106550"/>
                              </a:cubicBezTo>
                              <a:cubicBezTo>
                                <a:pt x="26906" y="119039"/>
                                <a:pt x="14807" y="126845"/>
                                <a:pt x="1146" y="133480"/>
                              </a:cubicBezTo>
                              <a:cubicBezTo>
                                <a:pt x="3878" y="129577"/>
                                <a:pt x="5830" y="126455"/>
                                <a:pt x="8172" y="122942"/>
                              </a:cubicBezTo>
                              <a:cubicBezTo>
                                <a:pt x="10513" y="119429"/>
                                <a:pt x="13245" y="115526"/>
                                <a:pt x="16368" y="110843"/>
                              </a:cubicBezTo>
                              <a:cubicBezTo>
                                <a:pt x="11684" y="115917"/>
                                <a:pt x="6611" y="120990"/>
                                <a:pt x="1537" y="125284"/>
                              </a:cubicBezTo>
                              <a:lnTo>
                                <a:pt x="0" y="125829"/>
                              </a:lnTo>
                              <a:lnTo>
                                <a:pt x="0" y="375358"/>
                              </a:lnTo>
                              <a:lnTo>
                                <a:pt x="1349129" y="375358"/>
                              </a:lnTo>
                              <a:lnTo>
                                <a:pt x="1349129" y="129617"/>
                              </a:lnTo>
                              <a:lnTo>
                                <a:pt x="1325019" y="134260"/>
                              </a:lnTo>
                              <a:lnTo>
                                <a:pt x="1349129" y="121201"/>
                              </a:lnTo>
                              <a:lnTo>
                                <a:pt x="1349129" y="120395"/>
                              </a:lnTo>
                              <a:lnTo>
                                <a:pt x="1312920" y="132699"/>
                              </a:lnTo>
                              <a:cubicBezTo>
                                <a:pt x="1321312" y="122161"/>
                                <a:pt x="1331850" y="116502"/>
                                <a:pt x="1343315" y="113819"/>
                              </a:cubicBezTo>
                              <a:lnTo>
                                <a:pt x="1349129" y="113653"/>
                              </a:lnTo>
                              <a:lnTo>
                                <a:pt x="1349129" y="110686"/>
                              </a:lnTo>
                              <a:lnTo>
                                <a:pt x="1346486" y="110502"/>
                              </a:lnTo>
                              <a:cubicBezTo>
                                <a:pt x="1336045" y="112112"/>
                                <a:pt x="1325995" y="115527"/>
                                <a:pt x="1316042" y="119039"/>
                              </a:cubicBezTo>
                              <a:cubicBezTo>
                                <a:pt x="1321116" y="110258"/>
                                <a:pt x="1329117" y="108892"/>
                                <a:pt x="1337655" y="108794"/>
                              </a:cubicBezTo>
                              <a:lnTo>
                                <a:pt x="1349129" y="107577"/>
                              </a:lnTo>
                              <a:lnTo>
                                <a:pt x="1349129" y="104688"/>
                              </a:lnTo>
                              <a:lnTo>
                                <a:pt x="1341716" y="103872"/>
                              </a:lnTo>
                              <a:cubicBezTo>
                                <a:pt x="1321995" y="104769"/>
                                <a:pt x="1305017" y="113185"/>
                                <a:pt x="1287161" y="110843"/>
                              </a:cubicBezTo>
                              <a:cubicBezTo>
                                <a:pt x="1299260" y="112404"/>
                                <a:pt x="1300041" y="98353"/>
                                <a:pt x="1320336" y="100695"/>
                              </a:cubicBezTo>
                              <a:cubicBezTo>
                                <a:pt x="1303163" y="94841"/>
                                <a:pt x="1281307" y="110062"/>
                                <a:pt x="1257108" y="106940"/>
                              </a:cubicBezTo>
                              <a:cubicBezTo>
                                <a:pt x="1271159" y="99134"/>
                                <a:pt x="1278184" y="95621"/>
                                <a:pt x="1292235" y="87816"/>
                              </a:cubicBezTo>
                              <a:cubicBezTo>
                                <a:pt x="1264914" y="98353"/>
                                <a:pt x="1239155" y="104598"/>
                                <a:pt x="1209102" y="101476"/>
                              </a:cubicBezTo>
                              <a:cubicBezTo>
                                <a:pt x="1219640" y="79619"/>
                                <a:pt x="1245400" y="105769"/>
                                <a:pt x="1260231" y="93670"/>
                              </a:cubicBezTo>
                              <a:cubicBezTo>
                                <a:pt x="1230959" y="85474"/>
                                <a:pt x="1198955" y="90938"/>
                                <a:pt x="1166951" y="96792"/>
                              </a:cubicBezTo>
                              <a:cubicBezTo>
                                <a:pt x="1198955" y="90938"/>
                                <a:pt x="1224714" y="84693"/>
                                <a:pt x="1252815" y="69472"/>
                              </a:cubicBezTo>
                              <a:cubicBezTo>
                                <a:pt x="1219640" y="79619"/>
                                <a:pt x="1186856" y="89767"/>
                                <a:pt x="1149778" y="90157"/>
                              </a:cubicBezTo>
                              <a:cubicBezTo>
                                <a:pt x="1172805" y="64788"/>
                                <a:pt x="1213005" y="50738"/>
                                <a:pt x="1251644" y="46054"/>
                              </a:cubicBezTo>
                              <a:cubicBezTo>
                                <a:pt x="1206761" y="49957"/>
                                <a:pt x="1172025" y="69472"/>
                                <a:pt x="1132605" y="83522"/>
                              </a:cubicBezTo>
                              <a:cubicBezTo>
                                <a:pt x="1146265" y="75716"/>
                                <a:pt x="1154071" y="67520"/>
                                <a:pt x="1143533" y="56982"/>
                              </a:cubicBezTo>
                              <a:cubicBezTo>
                                <a:pt x="1132605" y="83522"/>
                                <a:pt x="1096308" y="79619"/>
                                <a:pt x="1070549" y="86254"/>
                              </a:cubicBezTo>
                              <a:cubicBezTo>
                                <a:pt x="1071329" y="80010"/>
                                <a:pt x="1077574" y="76497"/>
                                <a:pt x="1085380" y="75326"/>
                              </a:cubicBezTo>
                              <a:cubicBezTo>
                                <a:pt x="1077184" y="76497"/>
                                <a:pt x="1069378" y="79619"/>
                                <a:pt x="1064304" y="85474"/>
                              </a:cubicBezTo>
                              <a:cubicBezTo>
                                <a:pt x="1074061" y="63227"/>
                                <a:pt x="1103723" y="71033"/>
                                <a:pt x="1123238" y="64008"/>
                              </a:cubicBezTo>
                              <a:lnTo>
                                <a:pt x="1092801" y="62247"/>
                              </a:lnTo>
                              <a:lnTo>
                                <a:pt x="1060401" y="71033"/>
                              </a:lnTo>
                              <a:cubicBezTo>
                                <a:pt x="1070158" y="67521"/>
                                <a:pt x="1080013" y="63910"/>
                                <a:pt x="1090356" y="62105"/>
                              </a:cubicBezTo>
                              <a:lnTo>
                                <a:pt x="1092801" y="62247"/>
                              </a:lnTo>
                              <a:lnTo>
                                <a:pt x="1106455" y="58544"/>
                              </a:lnTo>
                              <a:cubicBezTo>
                                <a:pt x="1077184" y="51518"/>
                                <a:pt x="1055717" y="67130"/>
                                <a:pt x="1031519" y="65179"/>
                              </a:cubicBezTo>
                              <a:cubicBezTo>
                                <a:pt x="1043618" y="66349"/>
                                <a:pt x="1052205" y="53860"/>
                                <a:pt x="1064304" y="55031"/>
                              </a:cubicBezTo>
                              <a:cubicBezTo>
                                <a:pt x="1040106" y="52689"/>
                                <a:pt x="1024884" y="69081"/>
                                <a:pt x="1001467" y="62447"/>
                              </a:cubicBezTo>
                              <a:cubicBezTo>
                                <a:pt x="1015127" y="55031"/>
                                <a:pt x="1022152" y="51128"/>
                                <a:pt x="1035812" y="43712"/>
                              </a:cubicBezTo>
                              <a:cubicBezTo>
                                <a:pt x="1008882" y="54250"/>
                                <a:pt x="983513" y="60885"/>
                                <a:pt x="953070" y="58153"/>
                              </a:cubicBezTo>
                              <a:cubicBezTo>
                                <a:pt x="966730" y="50738"/>
                                <a:pt x="985074" y="52299"/>
                                <a:pt x="997954" y="49177"/>
                              </a:cubicBezTo>
                              <a:cubicBezTo>
                                <a:pt x="967511" y="46445"/>
                                <a:pt x="941752" y="52689"/>
                                <a:pt x="909748" y="58544"/>
                              </a:cubicBezTo>
                              <a:cubicBezTo>
                                <a:pt x="936288" y="47615"/>
                                <a:pt x="974536" y="42542"/>
                                <a:pt x="996002" y="26930"/>
                              </a:cubicBezTo>
                              <a:cubicBezTo>
                                <a:pt x="962437" y="41371"/>
                                <a:pt x="924969" y="42151"/>
                                <a:pt x="892185" y="52689"/>
                              </a:cubicBezTo>
                              <a:cubicBezTo>
                                <a:pt x="915212" y="23808"/>
                                <a:pt x="954631" y="14050"/>
                                <a:pt x="993661" y="4683"/>
                              </a:cubicBezTo>
                              <a:cubicBezTo>
                                <a:pt x="942923" y="8586"/>
                                <a:pt x="907406" y="32004"/>
                                <a:pt x="867206" y="51128"/>
                              </a:cubicBezTo>
                              <a:cubicBezTo>
                                <a:pt x="874621" y="42932"/>
                                <a:pt x="888282" y="35126"/>
                                <a:pt x="877744" y="21466"/>
                              </a:cubicBezTo>
                              <a:cubicBezTo>
                                <a:pt x="867596" y="46835"/>
                                <a:pt x="828957" y="53079"/>
                                <a:pt x="803588" y="56202"/>
                              </a:cubicBezTo>
                              <a:cubicBezTo>
                                <a:pt x="810223" y="52299"/>
                                <a:pt x="823493" y="48396"/>
                                <a:pt x="830518" y="44493"/>
                              </a:cubicBezTo>
                              <a:cubicBezTo>
                                <a:pt x="817248" y="48006"/>
                                <a:pt x="810613" y="51909"/>
                                <a:pt x="797344" y="55812"/>
                              </a:cubicBezTo>
                              <a:cubicBezTo>
                                <a:pt x="805149" y="40200"/>
                                <a:pt x="834421" y="32784"/>
                                <a:pt x="858619" y="33175"/>
                              </a:cubicBezTo>
                              <a:cubicBezTo>
                                <a:pt x="835202" y="32394"/>
                                <a:pt x="811394" y="35907"/>
                                <a:pt x="792270" y="46835"/>
                              </a:cubicBezTo>
                              <a:cubicBezTo>
                                <a:pt x="800856" y="30052"/>
                                <a:pt x="831299" y="39810"/>
                                <a:pt x="845350" y="27710"/>
                              </a:cubicBezTo>
                              <a:cubicBezTo>
                                <a:pt x="813345" y="30443"/>
                                <a:pt x="786806" y="37858"/>
                                <a:pt x="760656" y="45664"/>
                              </a:cubicBezTo>
                              <a:cubicBezTo>
                                <a:pt x="768072" y="37468"/>
                                <a:pt x="786806" y="37858"/>
                                <a:pt x="794221" y="29662"/>
                              </a:cubicBezTo>
                              <a:cubicBezTo>
                                <a:pt x="774316" y="37468"/>
                                <a:pt x="754021" y="45274"/>
                                <a:pt x="728652" y="44883"/>
                              </a:cubicBezTo>
                              <a:cubicBezTo>
                                <a:pt x="742312" y="36687"/>
                                <a:pt x="753240" y="36297"/>
                                <a:pt x="762998" y="24198"/>
                              </a:cubicBezTo>
                              <a:cubicBezTo>
                                <a:pt x="741532" y="44883"/>
                                <a:pt x="703673" y="40200"/>
                                <a:pt x="677133" y="48396"/>
                              </a:cubicBezTo>
                              <a:lnTo>
                                <a:pt x="696985" y="39069"/>
                              </a:lnTo>
                              <a:lnTo>
                                <a:pt x="631859" y="53079"/>
                              </a:lnTo>
                              <a:cubicBezTo>
                                <a:pt x="658399" y="40200"/>
                                <a:pt x="697429" y="35907"/>
                                <a:pt x="718895" y="14831"/>
                              </a:cubicBezTo>
                              <a:cubicBezTo>
                                <a:pt x="685330" y="27320"/>
                                <a:pt x="651764" y="44103"/>
                                <a:pt x="612735" y="49177"/>
                              </a:cubicBezTo>
                              <a:cubicBezTo>
                                <a:pt x="624444" y="38248"/>
                                <a:pt x="637324" y="28881"/>
                                <a:pt x="650984" y="21075"/>
                              </a:cubicBezTo>
                              <a:cubicBezTo>
                                <a:pt x="631469" y="30052"/>
                                <a:pt x="612345" y="39419"/>
                                <a:pt x="593220" y="49957"/>
                              </a:cubicBezTo>
                              <a:cubicBezTo>
                                <a:pt x="606490" y="41371"/>
                                <a:pt x="613906" y="32784"/>
                                <a:pt x="601417" y="24588"/>
                              </a:cubicBezTo>
                              <a:cubicBezTo>
                                <a:pt x="586976" y="49957"/>
                                <a:pt x="554581" y="51128"/>
                                <a:pt x="528042" y="64398"/>
                              </a:cubicBezTo>
                              <a:cubicBezTo>
                                <a:pt x="534677" y="55812"/>
                                <a:pt x="541312" y="51518"/>
                                <a:pt x="554581" y="46835"/>
                              </a:cubicBezTo>
                              <a:cubicBezTo>
                                <a:pt x="541312" y="51518"/>
                                <a:pt x="528432" y="56202"/>
                                <a:pt x="521407" y="64788"/>
                              </a:cubicBezTo>
                              <a:cubicBezTo>
                                <a:pt x="528042" y="48786"/>
                                <a:pt x="551459" y="39810"/>
                                <a:pt x="576048" y="37858"/>
                              </a:cubicBezTo>
                              <a:cubicBezTo>
                                <a:pt x="557314" y="39029"/>
                                <a:pt x="541312" y="42151"/>
                                <a:pt x="526480" y="48006"/>
                              </a:cubicBezTo>
                              <a:cubicBezTo>
                                <a:pt x="526480" y="47615"/>
                                <a:pt x="526871" y="47225"/>
                                <a:pt x="526871" y="46835"/>
                              </a:cubicBezTo>
                              <a:cubicBezTo>
                                <a:pt x="538579" y="42542"/>
                                <a:pt x="551849" y="40590"/>
                                <a:pt x="561607" y="33955"/>
                              </a:cubicBezTo>
                              <a:cubicBezTo>
                                <a:pt x="547166" y="39029"/>
                                <a:pt x="530774" y="41761"/>
                                <a:pt x="515552" y="45664"/>
                              </a:cubicBezTo>
                              <a:cubicBezTo>
                                <a:pt x="516723" y="44493"/>
                                <a:pt x="518284" y="42932"/>
                                <a:pt x="519065" y="41761"/>
                              </a:cubicBezTo>
                              <a:cubicBezTo>
                                <a:pt x="513991" y="42932"/>
                                <a:pt x="508527" y="44103"/>
                                <a:pt x="503453" y="44883"/>
                              </a:cubicBezTo>
                              <a:cubicBezTo>
                                <a:pt x="507356" y="43322"/>
                                <a:pt x="511649" y="41761"/>
                                <a:pt x="515943" y="40200"/>
                              </a:cubicBezTo>
                              <a:cubicBezTo>
                                <a:pt x="508137" y="41761"/>
                                <a:pt x="500721" y="44493"/>
                                <a:pt x="493696" y="47225"/>
                              </a:cubicBezTo>
                              <a:cubicBezTo>
                                <a:pt x="481987" y="49567"/>
                                <a:pt x="470669" y="52689"/>
                                <a:pt x="460911" y="57373"/>
                              </a:cubicBezTo>
                              <a:cubicBezTo>
                                <a:pt x="476133" y="46445"/>
                                <a:pt x="491744" y="36687"/>
                                <a:pt x="500331" y="21856"/>
                              </a:cubicBezTo>
                              <a:cubicBezTo>
                                <a:pt x="484719" y="36687"/>
                                <a:pt x="460521" y="47615"/>
                                <a:pt x="437884" y="59324"/>
                              </a:cubicBezTo>
                              <a:cubicBezTo>
                                <a:pt x="431639" y="61276"/>
                                <a:pt x="425395" y="62837"/>
                                <a:pt x="418760" y="64008"/>
                              </a:cubicBezTo>
                              <a:cubicBezTo>
                                <a:pt x="419150" y="62056"/>
                                <a:pt x="419540" y="59714"/>
                                <a:pt x="420321" y="57763"/>
                              </a:cubicBezTo>
                              <a:cubicBezTo>
                                <a:pt x="427736" y="55031"/>
                                <a:pt x="435933" y="52689"/>
                                <a:pt x="444129" y="49957"/>
                              </a:cubicBezTo>
                              <a:cubicBezTo>
                                <a:pt x="436713" y="49957"/>
                                <a:pt x="429688" y="50738"/>
                                <a:pt x="422663" y="51909"/>
                              </a:cubicBezTo>
                              <a:cubicBezTo>
                                <a:pt x="425395" y="46835"/>
                                <a:pt x="428907" y="41761"/>
                                <a:pt x="432810" y="37468"/>
                              </a:cubicBezTo>
                              <a:cubicBezTo>
                                <a:pt x="434371" y="36297"/>
                                <a:pt x="435933" y="35516"/>
                                <a:pt x="437494" y="34345"/>
                              </a:cubicBezTo>
                              <a:cubicBezTo>
                                <a:pt x="436713" y="34736"/>
                                <a:pt x="435542" y="35126"/>
                                <a:pt x="434762" y="35516"/>
                              </a:cubicBezTo>
                              <a:cubicBezTo>
                                <a:pt x="449202" y="20685"/>
                                <a:pt x="470669" y="9757"/>
                                <a:pt x="48745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389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32" name="Freeform: Shape 3832" descr="cloud">
                        <a:extLst/>
                      </wps:cNvPr>
                      <wps:cNvSpPr/>
                      <wps:spPr>
                        <a:xfrm>
                          <a:off x="4198040" y="1956425"/>
                          <a:ext cx="566956" cy="288209"/>
                        </a:xfrm>
                        <a:custGeom>
                          <a:avLst/>
                          <a:gdLst>
                            <a:gd name="connsiteX0" fmla="*/ 328144 w 566956"/>
                            <a:gd name="connsiteY0" fmla="*/ 0 h 288209"/>
                            <a:gd name="connsiteX1" fmla="*/ 405909 w 566956"/>
                            <a:gd name="connsiteY1" fmla="*/ 56864 h 288209"/>
                            <a:gd name="connsiteX2" fmla="*/ 484124 w 566956"/>
                            <a:gd name="connsiteY2" fmla="*/ 22251 h 288209"/>
                            <a:gd name="connsiteX3" fmla="*/ 538515 w 566956"/>
                            <a:gd name="connsiteY3" fmla="*/ 55875 h 288209"/>
                            <a:gd name="connsiteX4" fmla="*/ 566956 w 566956"/>
                            <a:gd name="connsiteY4" fmla="*/ 40905 h 288209"/>
                            <a:gd name="connsiteX5" fmla="*/ 566956 w 566956"/>
                            <a:gd name="connsiteY5" fmla="*/ 281839 h 288209"/>
                            <a:gd name="connsiteX6" fmla="*/ 555597 w 566956"/>
                            <a:gd name="connsiteY6" fmla="*/ 271461 h 288209"/>
                            <a:gd name="connsiteX7" fmla="*/ 553799 w 566956"/>
                            <a:gd name="connsiteY7" fmla="*/ 270967 h 288209"/>
                            <a:gd name="connsiteX8" fmla="*/ 493564 w 566956"/>
                            <a:gd name="connsiteY8" fmla="*/ 287284 h 288209"/>
                            <a:gd name="connsiteX9" fmla="*/ 453558 w 566956"/>
                            <a:gd name="connsiteY9" fmla="*/ 268989 h 288209"/>
                            <a:gd name="connsiteX10" fmla="*/ 422092 w 566956"/>
                            <a:gd name="connsiteY10" fmla="*/ 270967 h 288209"/>
                            <a:gd name="connsiteX11" fmla="*/ 396020 w 566956"/>
                            <a:gd name="connsiteY11" fmla="*/ 262066 h 288209"/>
                            <a:gd name="connsiteX12" fmla="*/ 384782 w 566956"/>
                            <a:gd name="connsiteY12" fmla="*/ 262066 h 288209"/>
                            <a:gd name="connsiteX13" fmla="*/ 383434 w 566956"/>
                            <a:gd name="connsiteY13" fmla="*/ 261572 h 288209"/>
                            <a:gd name="connsiteX14" fmla="*/ 337134 w 566956"/>
                            <a:gd name="connsiteY14" fmla="*/ 275911 h 288209"/>
                            <a:gd name="connsiteX15" fmla="*/ 298476 w 566956"/>
                            <a:gd name="connsiteY15" fmla="*/ 252177 h 288209"/>
                            <a:gd name="connsiteX16" fmla="*/ 281394 w 566956"/>
                            <a:gd name="connsiteY16" fmla="*/ 245749 h 288209"/>
                            <a:gd name="connsiteX17" fmla="*/ 279596 w 566956"/>
                            <a:gd name="connsiteY17" fmla="*/ 245254 h 288209"/>
                            <a:gd name="connsiteX18" fmla="*/ 258919 w 566956"/>
                            <a:gd name="connsiteY18" fmla="*/ 252177 h 288209"/>
                            <a:gd name="connsiteX19" fmla="*/ 258020 w 566956"/>
                            <a:gd name="connsiteY19" fmla="*/ 252177 h 288209"/>
                            <a:gd name="connsiteX20" fmla="*/ 221160 w 566956"/>
                            <a:gd name="connsiteY20" fmla="*/ 259594 h 288209"/>
                            <a:gd name="connsiteX21" fmla="*/ 201381 w 566956"/>
                            <a:gd name="connsiteY21" fmla="*/ 252672 h 288209"/>
                            <a:gd name="connsiteX22" fmla="*/ 179805 w 566956"/>
                            <a:gd name="connsiteY22" fmla="*/ 255639 h 288209"/>
                            <a:gd name="connsiteX23" fmla="*/ 144743 w 566956"/>
                            <a:gd name="connsiteY23" fmla="*/ 247232 h 288209"/>
                            <a:gd name="connsiteX24" fmla="*/ 96196 w 566956"/>
                            <a:gd name="connsiteY24" fmla="*/ 273934 h 288209"/>
                            <a:gd name="connsiteX25" fmla="*/ 49896 w 566956"/>
                            <a:gd name="connsiteY25" fmla="*/ 250199 h 288209"/>
                            <a:gd name="connsiteX26" fmla="*/ 38658 w 566956"/>
                            <a:gd name="connsiteY26" fmla="*/ 252177 h 288209"/>
                            <a:gd name="connsiteX27" fmla="*/ 0 w 566956"/>
                            <a:gd name="connsiteY27" fmla="*/ 209653 h 288209"/>
                            <a:gd name="connsiteX28" fmla="*/ 38658 w 566956"/>
                            <a:gd name="connsiteY28" fmla="*/ 167129 h 288209"/>
                            <a:gd name="connsiteX29" fmla="*/ 47648 w 566956"/>
                            <a:gd name="connsiteY29" fmla="*/ 168118 h 288209"/>
                            <a:gd name="connsiteX30" fmla="*/ 96196 w 566956"/>
                            <a:gd name="connsiteY30" fmla="*/ 140923 h 288209"/>
                            <a:gd name="connsiteX31" fmla="*/ 97095 w 566956"/>
                            <a:gd name="connsiteY31" fmla="*/ 140923 h 288209"/>
                            <a:gd name="connsiteX32" fmla="*/ 175310 w 566956"/>
                            <a:gd name="connsiteY32" fmla="*/ 68731 h 288209"/>
                            <a:gd name="connsiteX33" fmla="*/ 218014 w 566956"/>
                            <a:gd name="connsiteY33" fmla="*/ 49447 h 288209"/>
                            <a:gd name="connsiteX34" fmla="*/ 234645 w 566956"/>
                            <a:gd name="connsiteY34" fmla="*/ 51919 h 288209"/>
                            <a:gd name="connsiteX35" fmla="*/ 251277 w 566956"/>
                            <a:gd name="connsiteY35" fmla="*/ 49447 h 288209"/>
                            <a:gd name="connsiteX36" fmla="*/ 253075 w 566956"/>
                            <a:gd name="connsiteY36" fmla="*/ 49447 h 288209"/>
                            <a:gd name="connsiteX37" fmla="*/ 328144 w 566956"/>
                            <a:gd name="connsiteY37" fmla="*/ 0 h 2882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566956" h="288209">
                              <a:moveTo>
                                <a:pt x="328144" y="0"/>
                              </a:moveTo>
                              <a:cubicBezTo>
                                <a:pt x="363206" y="0"/>
                                <a:pt x="393323" y="23735"/>
                                <a:pt x="405909" y="56864"/>
                              </a:cubicBezTo>
                              <a:cubicBezTo>
                                <a:pt x="423890" y="32141"/>
                                <a:pt x="453108" y="17801"/>
                                <a:pt x="484124" y="22251"/>
                              </a:cubicBezTo>
                              <a:cubicBezTo>
                                <a:pt x="506150" y="25713"/>
                                <a:pt x="525479" y="38074"/>
                                <a:pt x="538515" y="55875"/>
                              </a:cubicBezTo>
                              <a:lnTo>
                                <a:pt x="566956" y="40905"/>
                              </a:lnTo>
                              <a:lnTo>
                                <a:pt x="566956" y="281839"/>
                              </a:lnTo>
                              <a:lnTo>
                                <a:pt x="555597" y="271461"/>
                              </a:lnTo>
                              <a:cubicBezTo>
                                <a:pt x="555147" y="271461"/>
                                <a:pt x="554248" y="270967"/>
                                <a:pt x="553799" y="270967"/>
                              </a:cubicBezTo>
                              <a:cubicBezTo>
                                <a:pt x="537167" y="284317"/>
                                <a:pt x="515590" y="290745"/>
                                <a:pt x="493564" y="287284"/>
                              </a:cubicBezTo>
                              <a:cubicBezTo>
                                <a:pt x="478281" y="285306"/>
                                <a:pt x="464795" y="278383"/>
                                <a:pt x="453558" y="268989"/>
                              </a:cubicBezTo>
                              <a:cubicBezTo>
                                <a:pt x="443219" y="271956"/>
                                <a:pt x="432880" y="272450"/>
                                <a:pt x="422092" y="270967"/>
                              </a:cubicBezTo>
                              <a:cubicBezTo>
                                <a:pt x="412652" y="269483"/>
                                <a:pt x="404111" y="266517"/>
                                <a:pt x="396020" y="262066"/>
                              </a:cubicBezTo>
                              <a:cubicBezTo>
                                <a:pt x="392424" y="262561"/>
                                <a:pt x="388378" y="262561"/>
                                <a:pt x="384782" y="262066"/>
                              </a:cubicBezTo>
                              <a:cubicBezTo>
                                <a:pt x="384333" y="261572"/>
                                <a:pt x="383883" y="261572"/>
                                <a:pt x="383434" y="261572"/>
                              </a:cubicBezTo>
                              <a:cubicBezTo>
                                <a:pt x="370848" y="272945"/>
                                <a:pt x="354665" y="278383"/>
                                <a:pt x="337134" y="275911"/>
                              </a:cubicBezTo>
                              <a:cubicBezTo>
                                <a:pt x="321401" y="273934"/>
                                <a:pt x="307916" y="265033"/>
                                <a:pt x="298476" y="252177"/>
                              </a:cubicBezTo>
                              <a:cubicBezTo>
                                <a:pt x="292183" y="250694"/>
                                <a:pt x="286789" y="248716"/>
                                <a:pt x="281394" y="245749"/>
                              </a:cubicBezTo>
                              <a:cubicBezTo>
                                <a:pt x="280945" y="245749"/>
                                <a:pt x="280046" y="245254"/>
                                <a:pt x="279596" y="245254"/>
                              </a:cubicBezTo>
                              <a:cubicBezTo>
                                <a:pt x="273753" y="249705"/>
                                <a:pt x="266561" y="252177"/>
                                <a:pt x="258919" y="252177"/>
                              </a:cubicBezTo>
                              <a:cubicBezTo>
                                <a:pt x="258469" y="252177"/>
                                <a:pt x="258469" y="252177"/>
                                <a:pt x="258020" y="252177"/>
                              </a:cubicBezTo>
                              <a:cubicBezTo>
                                <a:pt x="247232" y="258605"/>
                                <a:pt x="234196" y="261572"/>
                                <a:pt x="221160" y="259594"/>
                              </a:cubicBezTo>
                              <a:cubicBezTo>
                                <a:pt x="213968" y="258605"/>
                                <a:pt x="207225" y="256133"/>
                                <a:pt x="201381" y="252672"/>
                              </a:cubicBezTo>
                              <a:cubicBezTo>
                                <a:pt x="194639" y="254650"/>
                                <a:pt x="187447" y="255639"/>
                                <a:pt x="179805" y="255639"/>
                              </a:cubicBezTo>
                              <a:cubicBezTo>
                                <a:pt x="167219" y="255639"/>
                                <a:pt x="155531" y="252672"/>
                                <a:pt x="144743" y="247232"/>
                              </a:cubicBezTo>
                              <a:cubicBezTo>
                                <a:pt x="133505" y="263550"/>
                                <a:pt x="115975" y="273934"/>
                                <a:pt x="96196" y="273934"/>
                              </a:cubicBezTo>
                              <a:cubicBezTo>
                                <a:pt x="77766" y="273934"/>
                                <a:pt x="61134" y="264539"/>
                                <a:pt x="49896" y="250199"/>
                              </a:cubicBezTo>
                              <a:cubicBezTo>
                                <a:pt x="46300" y="251683"/>
                                <a:pt x="42704" y="252177"/>
                                <a:pt x="38658" y="252177"/>
                              </a:cubicBezTo>
                              <a:cubicBezTo>
                                <a:pt x="17531" y="252177"/>
                                <a:pt x="0" y="233387"/>
                                <a:pt x="0" y="209653"/>
                              </a:cubicBezTo>
                              <a:cubicBezTo>
                                <a:pt x="0" y="186413"/>
                                <a:pt x="17082" y="167129"/>
                                <a:pt x="38658" y="167129"/>
                              </a:cubicBezTo>
                              <a:cubicBezTo>
                                <a:pt x="41805" y="167129"/>
                                <a:pt x="44952" y="167624"/>
                                <a:pt x="47648" y="168118"/>
                              </a:cubicBezTo>
                              <a:cubicBezTo>
                                <a:pt x="58437" y="151801"/>
                                <a:pt x="76417" y="140923"/>
                                <a:pt x="96196" y="140923"/>
                              </a:cubicBezTo>
                              <a:cubicBezTo>
                                <a:pt x="96645" y="140923"/>
                                <a:pt x="96645" y="140923"/>
                                <a:pt x="97095" y="140923"/>
                              </a:cubicBezTo>
                              <a:cubicBezTo>
                                <a:pt x="105186" y="100871"/>
                                <a:pt x="137102" y="70709"/>
                                <a:pt x="175310" y="68731"/>
                              </a:cubicBezTo>
                              <a:cubicBezTo>
                                <a:pt x="186098" y="56864"/>
                                <a:pt x="201381" y="49447"/>
                                <a:pt x="218014" y="49447"/>
                              </a:cubicBezTo>
                              <a:cubicBezTo>
                                <a:pt x="223857" y="49447"/>
                                <a:pt x="229251" y="50436"/>
                                <a:pt x="234645" y="51919"/>
                              </a:cubicBezTo>
                              <a:cubicBezTo>
                                <a:pt x="240040" y="50436"/>
                                <a:pt x="245434" y="49447"/>
                                <a:pt x="251277" y="49447"/>
                              </a:cubicBezTo>
                              <a:cubicBezTo>
                                <a:pt x="251727" y="49447"/>
                                <a:pt x="252626" y="49447"/>
                                <a:pt x="253075" y="49447"/>
                              </a:cubicBezTo>
                              <a:cubicBezTo>
                                <a:pt x="267460" y="19779"/>
                                <a:pt x="295779" y="0"/>
                                <a:pt x="3281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33" name="Freeform: Shape 3833">
                        <a:extLst/>
                      </wps:cNvPr>
                      <wps:cNvSpPr/>
                      <wps:spPr>
                        <a:xfrm>
                          <a:off x="4197592" y="2054823"/>
                          <a:ext cx="567405" cy="189315"/>
                        </a:xfrm>
                        <a:custGeom>
                          <a:avLst/>
                          <a:gdLst>
                            <a:gd name="connsiteX0" fmla="*/ 388828 w 567405"/>
                            <a:gd name="connsiteY0" fmla="*/ 0 h 189315"/>
                            <a:gd name="connsiteX1" fmla="*/ 396470 w 567405"/>
                            <a:gd name="connsiteY1" fmla="*/ 139439 h 189315"/>
                            <a:gd name="connsiteX2" fmla="*/ 422541 w 567405"/>
                            <a:gd name="connsiteY2" fmla="*/ 148339 h 189315"/>
                            <a:gd name="connsiteX3" fmla="*/ 454007 w 567405"/>
                            <a:gd name="connsiteY3" fmla="*/ 146361 h 189315"/>
                            <a:gd name="connsiteX4" fmla="*/ 494014 w 567405"/>
                            <a:gd name="connsiteY4" fmla="*/ 164656 h 189315"/>
                            <a:gd name="connsiteX5" fmla="*/ 536718 w 567405"/>
                            <a:gd name="connsiteY5" fmla="*/ 22746 h 189315"/>
                            <a:gd name="connsiteX6" fmla="*/ 556046 w 567405"/>
                            <a:gd name="connsiteY6" fmla="*/ 148833 h 189315"/>
                            <a:gd name="connsiteX7" fmla="*/ 567405 w 567405"/>
                            <a:gd name="connsiteY7" fmla="*/ 159967 h 189315"/>
                            <a:gd name="connsiteX8" fmla="*/ 567405 w 567405"/>
                            <a:gd name="connsiteY8" fmla="*/ 183356 h 189315"/>
                            <a:gd name="connsiteX9" fmla="*/ 555597 w 567405"/>
                            <a:gd name="connsiteY9" fmla="*/ 172568 h 189315"/>
                            <a:gd name="connsiteX10" fmla="*/ 553799 w 567405"/>
                            <a:gd name="connsiteY10" fmla="*/ 172073 h 189315"/>
                            <a:gd name="connsiteX11" fmla="*/ 493564 w 567405"/>
                            <a:gd name="connsiteY11" fmla="*/ 188390 h 189315"/>
                            <a:gd name="connsiteX12" fmla="*/ 453558 w 567405"/>
                            <a:gd name="connsiteY12" fmla="*/ 170095 h 189315"/>
                            <a:gd name="connsiteX13" fmla="*/ 422092 w 567405"/>
                            <a:gd name="connsiteY13" fmla="*/ 172073 h 189315"/>
                            <a:gd name="connsiteX14" fmla="*/ 396020 w 567405"/>
                            <a:gd name="connsiteY14" fmla="*/ 163173 h 189315"/>
                            <a:gd name="connsiteX15" fmla="*/ 384783 w 567405"/>
                            <a:gd name="connsiteY15" fmla="*/ 163173 h 189315"/>
                            <a:gd name="connsiteX16" fmla="*/ 383434 w 567405"/>
                            <a:gd name="connsiteY16" fmla="*/ 162678 h 189315"/>
                            <a:gd name="connsiteX17" fmla="*/ 337134 w 567405"/>
                            <a:gd name="connsiteY17" fmla="*/ 177018 h 189315"/>
                            <a:gd name="connsiteX18" fmla="*/ 298476 w 567405"/>
                            <a:gd name="connsiteY18" fmla="*/ 153283 h 189315"/>
                            <a:gd name="connsiteX19" fmla="*/ 281395 w 567405"/>
                            <a:gd name="connsiteY19" fmla="*/ 146856 h 189315"/>
                            <a:gd name="connsiteX20" fmla="*/ 279597 w 567405"/>
                            <a:gd name="connsiteY20" fmla="*/ 146361 h 189315"/>
                            <a:gd name="connsiteX21" fmla="*/ 258919 w 567405"/>
                            <a:gd name="connsiteY21" fmla="*/ 153283 h 189315"/>
                            <a:gd name="connsiteX22" fmla="*/ 258020 w 567405"/>
                            <a:gd name="connsiteY22" fmla="*/ 153283 h 189315"/>
                            <a:gd name="connsiteX23" fmla="*/ 221160 w 567405"/>
                            <a:gd name="connsiteY23" fmla="*/ 160701 h 189315"/>
                            <a:gd name="connsiteX24" fmla="*/ 201381 w 567405"/>
                            <a:gd name="connsiteY24" fmla="*/ 153778 h 189315"/>
                            <a:gd name="connsiteX25" fmla="*/ 179805 w 567405"/>
                            <a:gd name="connsiteY25" fmla="*/ 156745 h 189315"/>
                            <a:gd name="connsiteX26" fmla="*/ 144743 w 567405"/>
                            <a:gd name="connsiteY26" fmla="*/ 148339 h 189315"/>
                            <a:gd name="connsiteX27" fmla="*/ 96196 w 567405"/>
                            <a:gd name="connsiteY27" fmla="*/ 175040 h 189315"/>
                            <a:gd name="connsiteX28" fmla="*/ 49896 w 567405"/>
                            <a:gd name="connsiteY28" fmla="*/ 151306 h 189315"/>
                            <a:gd name="connsiteX29" fmla="*/ 38659 w 567405"/>
                            <a:gd name="connsiteY29" fmla="*/ 153283 h 189315"/>
                            <a:gd name="connsiteX30" fmla="*/ 0 w 567405"/>
                            <a:gd name="connsiteY30" fmla="*/ 110760 h 189315"/>
                            <a:gd name="connsiteX31" fmla="*/ 1349 w 567405"/>
                            <a:gd name="connsiteY31" fmla="*/ 98893 h 189315"/>
                            <a:gd name="connsiteX32" fmla="*/ 38659 w 567405"/>
                            <a:gd name="connsiteY32" fmla="*/ 129550 h 189315"/>
                            <a:gd name="connsiteX33" fmla="*/ 66079 w 567405"/>
                            <a:gd name="connsiteY33" fmla="*/ 74664 h 189315"/>
                            <a:gd name="connsiteX34" fmla="*/ 91701 w 567405"/>
                            <a:gd name="connsiteY34" fmla="*/ 155261 h 189315"/>
                            <a:gd name="connsiteX35" fmla="*/ 119121 w 567405"/>
                            <a:gd name="connsiteY35" fmla="*/ 68236 h 189315"/>
                            <a:gd name="connsiteX36" fmla="*/ 179805 w 567405"/>
                            <a:gd name="connsiteY36" fmla="*/ 133505 h 189315"/>
                            <a:gd name="connsiteX37" fmla="*/ 222060 w 567405"/>
                            <a:gd name="connsiteY37" fmla="*/ 104826 h 189315"/>
                            <a:gd name="connsiteX38" fmla="*/ 221160 w 567405"/>
                            <a:gd name="connsiteY38" fmla="*/ 137461 h 189315"/>
                            <a:gd name="connsiteX39" fmla="*/ 258469 w 567405"/>
                            <a:gd name="connsiteY39" fmla="*/ 130044 h 189315"/>
                            <a:gd name="connsiteX40" fmla="*/ 234645 w 567405"/>
                            <a:gd name="connsiteY40" fmla="*/ 39063 h 189315"/>
                            <a:gd name="connsiteX41" fmla="*/ 318704 w 567405"/>
                            <a:gd name="connsiteY41" fmla="*/ 74170 h 189315"/>
                            <a:gd name="connsiteX42" fmla="*/ 298476 w 567405"/>
                            <a:gd name="connsiteY42" fmla="*/ 130044 h 189315"/>
                            <a:gd name="connsiteX43" fmla="*/ 337134 w 567405"/>
                            <a:gd name="connsiteY43" fmla="*/ 153778 h 189315"/>
                            <a:gd name="connsiteX44" fmla="*/ 382984 w 567405"/>
                            <a:gd name="connsiteY44" fmla="*/ 138450 h 189315"/>
                            <a:gd name="connsiteX45" fmla="*/ 388828 w 567405"/>
                            <a:gd name="connsiteY45" fmla="*/ 0 h 189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567405" h="189315">
                              <a:moveTo>
                                <a:pt x="388828" y="0"/>
                              </a:moveTo>
                              <a:cubicBezTo>
                                <a:pt x="438274" y="48458"/>
                                <a:pt x="407258" y="127572"/>
                                <a:pt x="396470" y="139439"/>
                              </a:cubicBezTo>
                              <a:cubicBezTo>
                                <a:pt x="404561" y="143889"/>
                                <a:pt x="413102" y="146856"/>
                                <a:pt x="422541" y="148339"/>
                              </a:cubicBezTo>
                              <a:cubicBezTo>
                                <a:pt x="433330" y="149822"/>
                                <a:pt x="444118" y="148833"/>
                                <a:pt x="454007" y="146361"/>
                              </a:cubicBezTo>
                              <a:cubicBezTo>
                                <a:pt x="465245" y="155756"/>
                                <a:pt x="478731" y="163667"/>
                                <a:pt x="494014" y="164656"/>
                              </a:cubicBezTo>
                              <a:cubicBezTo>
                                <a:pt x="566385" y="170095"/>
                                <a:pt x="514242" y="75653"/>
                                <a:pt x="536718" y="22746"/>
                              </a:cubicBezTo>
                              <a:cubicBezTo>
                                <a:pt x="522333" y="68731"/>
                                <a:pt x="545707" y="131033"/>
                                <a:pt x="556046" y="148833"/>
                              </a:cubicBezTo>
                              <a:lnTo>
                                <a:pt x="567405" y="159967"/>
                              </a:lnTo>
                              <a:lnTo>
                                <a:pt x="567405" y="183356"/>
                              </a:lnTo>
                              <a:lnTo>
                                <a:pt x="555597" y="172568"/>
                              </a:lnTo>
                              <a:cubicBezTo>
                                <a:pt x="555147" y="172568"/>
                                <a:pt x="554248" y="172073"/>
                                <a:pt x="553799" y="172073"/>
                              </a:cubicBezTo>
                              <a:cubicBezTo>
                                <a:pt x="537167" y="185424"/>
                                <a:pt x="515590" y="191852"/>
                                <a:pt x="493564" y="188390"/>
                              </a:cubicBezTo>
                              <a:cubicBezTo>
                                <a:pt x="478281" y="186412"/>
                                <a:pt x="464795" y="179490"/>
                                <a:pt x="453558" y="170095"/>
                              </a:cubicBezTo>
                              <a:cubicBezTo>
                                <a:pt x="443219" y="173062"/>
                                <a:pt x="432880" y="173557"/>
                                <a:pt x="422092" y="172073"/>
                              </a:cubicBezTo>
                              <a:cubicBezTo>
                                <a:pt x="412652" y="170590"/>
                                <a:pt x="404112" y="167623"/>
                                <a:pt x="396020" y="163173"/>
                              </a:cubicBezTo>
                              <a:cubicBezTo>
                                <a:pt x="392424" y="163667"/>
                                <a:pt x="388378" y="163667"/>
                                <a:pt x="384783" y="163173"/>
                              </a:cubicBezTo>
                              <a:cubicBezTo>
                                <a:pt x="384333" y="162678"/>
                                <a:pt x="383883" y="162678"/>
                                <a:pt x="383434" y="162678"/>
                              </a:cubicBezTo>
                              <a:cubicBezTo>
                                <a:pt x="370848" y="174051"/>
                                <a:pt x="354665" y="179490"/>
                                <a:pt x="337134" y="177018"/>
                              </a:cubicBezTo>
                              <a:cubicBezTo>
                                <a:pt x="321401" y="175040"/>
                                <a:pt x="307916" y="166139"/>
                                <a:pt x="298476" y="153283"/>
                              </a:cubicBezTo>
                              <a:cubicBezTo>
                                <a:pt x="292183" y="151800"/>
                                <a:pt x="286789" y="149822"/>
                                <a:pt x="281395" y="146856"/>
                              </a:cubicBezTo>
                              <a:cubicBezTo>
                                <a:pt x="280945" y="146856"/>
                                <a:pt x="280046" y="146361"/>
                                <a:pt x="279597" y="146361"/>
                              </a:cubicBezTo>
                              <a:cubicBezTo>
                                <a:pt x="273753" y="150811"/>
                                <a:pt x="266561" y="153283"/>
                                <a:pt x="258919" y="153283"/>
                              </a:cubicBezTo>
                              <a:cubicBezTo>
                                <a:pt x="258469" y="153283"/>
                                <a:pt x="258469" y="153283"/>
                                <a:pt x="258020" y="153283"/>
                              </a:cubicBezTo>
                              <a:cubicBezTo>
                                <a:pt x="247232" y="159712"/>
                                <a:pt x="234196" y="162678"/>
                                <a:pt x="221160" y="160701"/>
                              </a:cubicBezTo>
                              <a:cubicBezTo>
                                <a:pt x="213968" y="159712"/>
                                <a:pt x="207225" y="157239"/>
                                <a:pt x="201381" y="153778"/>
                              </a:cubicBezTo>
                              <a:cubicBezTo>
                                <a:pt x="194639" y="155756"/>
                                <a:pt x="187447" y="156745"/>
                                <a:pt x="179805" y="156745"/>
                              </a:cubicBezTo>
                              <a:cubicBezTo>
                                <a:pt x="167219" y="156745"/>
                                <a:pt x="155532" y="153778"/>
                                <a:pt x="144743" y="148339"/>
                              </a:cubicBezTo>
                              <a:cubicBezTo>
                                <a:pt x="133505" y="164656"/>
                                <a:pt x="115975" y="175040"/>
                                <a:pt x="96196" y="175040"/>
                              </a:cubicBezTo>
                              <a:cubicBezTo>
                                <a:pt x="77766" y="175040"/>
                                <a:pt x="61134" y="165645"/>
                                <a:pt x="49896" y="151306"/>
                              </a:cubicBezTo>
                              <a:cubicBezTo>
                                <a:pt x="46300" y="152789"/>
                                <a:pt x="42704" y="153283"/>
                                <a:pt x="38659" y="153283"/>
                              </a:cubicBezTo>
                              <a:cubicBezTo>
                                <a:pt x="17532" y="153283"/>
                                <a:pt x="0" y="134494"/>
                                <a:pt x="0" y="110760"/>
                              </a:cubicBezTo>
                              <a:cubicBezTo>
                                <a:pt x="0" y="106804"/>
                                <a:pt x="450" y="102849"/>
                                <a:pt x="1349" y="98893"/>
                              </a:cubicBezTo>
                              <a:cubicBezTo>
                                <a:pt x="6294" y="116694"/>
                                <a:pt x="21128" y="129550"/>
                                <a:pt x="38659" y="129550"/>
                              </a:cubicBezTo>
                              <a:cubicBezTo>
                                <a:pt x="42704" y="129550"/>
                                <a:pt x="82261" y="125594"/>
                                <a:pt x="66079" y="74664"/>
                              </a:cubicBezTo>
                              <a:cubicBezTo>
                                <a:pt x="84059" y="106310"/>
                                <a:pt x="56190" y="144878"/>
                                <a:pt x="91701" y="155261"/>
                              </a:cubicBezTo>
                              <a:cubicBezTo>
                                <a:pt x="117773" y="162678"/>
                                <a:pt x="159128" y="140922"/>
                                <a:pt x="119121" y="68236"/>
                              </a:cubicBezTo>
                              <a:cubicBezTo>
                                <a:pt x="147890" y="99882"/>
                                <a:pt x="132157" y="133505"/>
                                <a:pt x="179805" y="133505"/>
                              </a:cubicBezTo>
                              <a:cubicBezTo>
                                <a:pt x="207225" y="133505"/>
                                <a:pt x="198685" y="110760"/>
                                <a:pt x="222060" y="104826"/>
                              </a:cubicBezTo>
                              <a:cubicBezTo>
                                <a:pt x="202730" y="118671"/>
                                <a:pt x="213968" y="136472"/>
                                <a:pt x="221160" y="137461"/>
                              </a:cubicBezTo>
                              <a:cubicBezTo>
                                <a:pt x="234196" y="139439"/>
                                <a:pt x="249929" y="139439"/>
                                <a:pt x="258469" y="130044"/>
                              </a:cubicBezTo>
                              <a:cubicBezTo>
                                <a:pt x="291284" y="93948"/>
                                <a:pt x="237792" y="80598"/>
                                <a:pt x="234645" y="39063"/>
                              </a:cubicBezTo>
                              <a:cubicBezTo>
                                <a:pt x="244535" y="76147"/>
                                <a:pt x="284991" y="100376"/>
                                <a:pt x="318704" y="74170"/>
                              </a:cubicBezTo>
                              <a:cubicBezTo>
                                <a:pt x="294880" y="98399"/>
                                <a:pt x="288137" y="115705"/>
                                <a:pt x="298476" y="130044"/>
                              </a:cubicBezTo>
                              <a:cubicBezTo>
                                <a:pt x="307466" y="142406"/>
                                <a:pt x="321401" y="151306"/>
                                <a:pt x="337134" y="153778"/>
                              </a:cubicBezTo>
                              <a:cubicBezTo>
                                <a:pt x="354665" y="156250"/>
                                <a:pt x="367251" y="155756"/>
                                <a:pt x="382984" y="138450"/>
                              </a:cubicBezTo>
                              <a:cubicBezTo>
                                <a:pt x="396919" y="123121"/>
                                <a:pt x="434678" y="58841"/>
                                <a:pt x="388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7F9F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34" name="Freeform: Shape 3834">
                        <a:extLst/>
                      </wps:cNvPr>
                      <wps:cNvSpPr/>
                      <wps:spPr>
                        <a:xfrm>
                          <a:off x="1647723" y="2122019"/>
                          <a:ext cx="519092" cy="382635"/>
                        </a:xfrm>
                        <a:custGeom>
                          <a:avLst/>
                          <a:gdLst>
                            <a:gd name="connsiteX0" fmla="*/ 14166 w 519092"/>
                            <a:gd name="connsiteY0" fmla="*/ 313 h 382635"/>
                            <a:gd name="connsiteX1" fmla="*/ 129261 w 519092"/>
                            <a:gd name="connsiteY1" fmla="*/ 64506 h 382635"/>
                            <a:gd name="connsiteX2" fmla="*/ 131874 w 519092"/>
                            <a:gd name="connsiteY2" fmla="*/ 64192 h 382635"/>
                            <a:gd name="connsiteX3" fmla="*/ 156655 w 519092"/>
                            <a:gd name="connsiteY3" fmla="*/ 66319 h 382635"/>
                            <a:gd name="connsiteX4" fmla="*/ 180573 w 519092"/>
                            <a:gd name="connsiteY4" fmla="*/ 61259 h 382635"/>
                            <a:gd name="connsiteX5" fmla="*/ 245055 w 519092"/>
                            <a:gd name="connsiteY5" fmla="*/ 84866 h 382635"/>
                            <a:gd name="connsiteX6" fmla="*/ 368043 w 519092"/>
                            <a:gd name="connsiteY6" fmla="*/ 181651 h 382635"/>
                            <a:gd name="connsiteX7" fmla="*/ 369350 w 519092"/>
                            <a:gd name="connsiteY7" fmla="*/ 181494 h 382635"/>
                            <a:gd name="connsiteX8" fmla="*/ 443795 w 519092"/>
                            <a:gd name="connsiteY8" fmla="*/ 216301 h 382635"/>
                            <a:gd name="connsiteX9" fmla="*/ 456777 w 519092"/>
                            <a:gd name="connsiteY9" fmla="*/ 214012 h 382635"/>
                            <a:gd name="connsiteX10" fmla="*/ 518869 w 519092"/>
                            <a:gd name="connsiteY10" fmla="*/ 272906 h 382635"/>
                            <a:gd name="connsiteX11" fmla="*/ 467140 w 519092"/>
                            <a:gd name="connsiteY11" fmla="*/ 338910 h 382635"/>
                            <a:gd name="connsiteX12" fmla="*/ 450373 w 519092"/>
                            <a:gd name="connsiteY12" fmla="*/ 337279 h 382635"/>
                            <a:gd name="connsiteX13" fmla="*/ 385475 w 519092"/>
                            <a:gd name="connsiteY13" fmla="*/ 376428 h 382635"/>
                            <a:gd name="connsiteX14" fmla="*/ 311857 w 519092"/>
                            <a:gd name="connsiteY14" fmla="*/ 342981 h 382635"/>
                            <a:gd name="connsiteX15" fmla="*/ 261445 w 519092"/>
                            <a:gd name="connsiteY15" fmla="*/ 359245 h 382635"/>
                            <a:gd name="connsiteX16" fmla="*/ 186027 w 519092"/>
                            <a:gd name="connsiteY16" fmla="*/ 338410 h 382635"/>
                            <a:gd name="connsiteX17" fmla="*/ 145145 w 519092"/>
                            <a:gd name="connsiteY17" fmla="*/ 362279 h 382635"/>
                            <a:gd name="connsiteX18" fmla="*/ 92560 w 519092"/>
                            <a:gd name="connsiteY18" fmla="*/ 332867 h 382635"/>
                            <a:gd name="connsiteX19" fmla="*/ 64932 w 519092"/>
                            <a:gd name="connsiteY19" fmla="*/ 345665 h 382635"/>
                            <a:gd name="connsiteX20" fmla="*/ 30989 w 519092"/>
                            <a:gd name="connsiteY20" fmla="*/ 372802 h 382635"/>
                            <a:gd name="connsiteX21" fmla="*/ 0 w 519092"/>
                            <a:gd name="connsiteY21" fmla="*/ 382635 h 382635"/>
                            <a:gd name="connsiteX22" fmla="*/ 0 w 519092"/>
                            <a:gd name="connsiteY22" fmla="*/ 4762 h 382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19092" h="382635">
                              <a:moveTo>
                                <a:pt x="14166" y="313"/>
                              </a:moveTo>
                              <a:cubicBezTo>
                                <a:pt x="61472" y="-3183"/>
                                <a:pt x="105043" y="22937"/>
                                <a:pt x="129261" y="64506"/>
                              </a:cubicBezTo>
                              <a:cubicBezTo>
                                <a:pt x="129914" y="64428"/>
                                <a:pt x="131220" y="64271"/>
                                <a:pt x="131874" y="64192"/>
                              </a:cubicBezTo>
                              <a:cubicBezTo>
                                <a:pt x="140456" y="63890"/>
                                <a:pt x="148469" y="64386"/>
                                <a:pt x="156655" y="66319"/>
                              </a:cubicBezTo>
                              <a:cubicBezTo>
                                <a:pt x="164324" y="63939"/>
                                <a:pt x="171993" y="61560"/>
                                <a:pt x="180573" y="61259"/>
                              </a:cubicBezTo>
                              <a:cubicBezTo>
                                <a:pt x="204837" y="59073"/>
                                <a:pt x="227868" y="68702"/>
                                <a:pt x="245055" y="84866"/>
                              </a:cubicBezTo>
                              <a:cubicBezTo>
                                <a:pt x="301288" y="83944"/>
                                <a:pt x="351247" y="124608"/>
                                <a:pt x="368043" y="181651"/>
                              </a:cubicBezTo>
                              <a:cubicBezTo>
                                <a:pt x="368697" y="181573"/>
                                <a:pt x="368697" y="181573"/>
                                <a:pt x="369350" y="181494"/>
                              </a:cubicBezTo>
                              <a:cubicBezTo>
                                <a:pt x="398927" y="179399"/>
                                <a:pt x="425829" y="193667"/>
                                <a:pt x="443795" y="216301"/>
                              </a:cubicBezTo>
                              <a:cubicBezTo>
                                <a:pt x="448282" y="215033"/>
                                <a:pt x="452203" y="214562"/>
                                <a:pt x="456777" y="214012"/>
                              </a:cubicBezTo>
                              <a:cubicBezTo>
                                <a:pt x="488315" y="211682"/>
                                <a:pt x="516032" y="238247"/>
                                <a:pt x="518869" y="272906"/>
                              </a:cubicBezTo>
                              <a:cubicBezTo>
                                <a:pt x="521621" y="306845"/>
                                <a:pt x="498678" y="336580"/>
                                <a:pt x="467140" y="338910"/>
                              </a:cubicBezTo>
                              <a:cubicBezTo>
                                <a:pt x="461260" y="339616"/>
                                <a:pt x="455860" y="338807"/>
                                <a:pt x="450373" y="337279"/>
                              </a:cubicBezTo>
                              <a:cubicBezTo>
                                <a:pt x="435801" y="359445"/>
                                <a:pt x="412439" y="374647"/>
                                <a:pt x="385475" y="376428"/>
                              </a:cubicBezTo>
                              <a:cubicBezTo>
                                <a:pt x="356638" y="379163"/>
                                <a:pt x="329821" y="365614"/>
                                <a:pt x="311857" y="342981"/>
                              </a:cubicBezTo>
                              <a:cubicBezTo>
                                <a:pt x="297038" y="352052"/>
                                <a:pt x="279827" y="357766"/>
                                <a:pt x="261445" y="359245"/>
                              </a:cubicBezTo>
                              <a:cubicBezTo>
                                <a:pt x="233828" y="361104"/>
                                <a:pt x="207702" y="353306"/>
                                <a:pt x="186027" y="338410"/>
                              </a:cubicBezTo>
                              <a:cubicBezTo>
                                <a:pt x="176386" y="351963"/>
                                <a:pt x="162221" y="360956"/>
                                <a:pt x="145145" y="362279"/>
                              </a:cubicBezTo>
                              <a:cubicBezTo>
                                <a:pt x="123410" y="363431"/>
                                <a:pt x="103473" y="351972"/>
                                <a:pt x="92560" y="332867"/>
                              </a:cubicBezTo>
                              <a:cubicBezTo>
                                <a:pt x="84757" y="339637"/>
                                <a:pt x="75387" y="344409"/>
                                <a:pt x="64932" y="345665"/>
                              </a:cubicBezTo>
                              <a:cubicBezTo>
                                <a:pt x="55316" y="356663"/>
                                <a:pt x="43829" y="365882"/>
                                <a:pt x="30989" y="372802"/>
                              </a:cubicBezTo>
                              <a:lnTo>
                                <a:pt x="0" y="382635"/>
                              </a:lnTo>
                              <a:lnTo>
                                <a:pt x="0" y="47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835" name="Freeform: Shape 3835">
                        <a:extLst/>
                      </wps:cNvPr>
                      <wps:cNvSpPr/>
                      <wps:spPr>
                        <a:xfrm rot="21189000">
                          <a:off x="1637675" y="2295822"/>
                          <a:ext cx="527491" cy="217061"/>
                        </a:xfrm>
                        <a:custGeom>
                          <a:avLst/>
                          <a:gdLst>
                            <a:gd name="connsiteX0" fmla="*/ 21262 w 527491"/>
                            <a:gd name="connsiteY0" fmla="*/ 0 h 217061"/>
                            <a:gd name="connsiteX1" fmla="*/ 46480 w 527491"/>
                            <a:gd name="connsiteY1" fmla="*/ 8541 h 217061"/>
                            <a:gd name="connsiteX2" fmla="*/ 97732 w 527491"/>
                            <a:gd name="connsiteY2" fmla="*/ 104011 h 217061"/>
                            <a:gd name="connsiteX3" fmla="*/ 146434 w 527491"/>
                            <a:gd name="connsiteY3" fmla="*/ 139484 h 217061"/>
                            <a:gd name="connsiteX4" fmla="*/ 189870 w 527491"/>
                            <a:gd name="connsiteY4" fmla="*/ 120662 h 217061"/>
                            <a:gd name="connsiteX5" fmla="*/ 262265 w 527491"/>
                            <a:gd name="connsiteY5" fmla="*/ 156859 h 217061"/>
                            <a:gd name="connsiteX6" fmla="*/ 321496 w 527491"/>
                            <a:gd name="connsiteY6" fmla="*/ 83017 h 217061"/>
                            <a:gd name="connsiteX7" fmla="*/ 383361 w 527491"/>
                            <a:gd name="connsiteY7" fmla="*/ 182921 h 217061"/>
                            <a:gd name="connsiteX8" fmla="*/ 429430 w 527491"/>
                            <a:gd name="connsiteY8" fmla="*/ 88809 h 217061"/>
                            <a:gd name="connsiteX9" fmla="*/ 468917 w 527491"/>
                            <a:gd name="connsiteY9" fmla="*/ 155411 h 217061"/>
                            <a:gd name="connsiteX10" fmla="*/ 525516 w 527491"/>
                            <a:gd name="connsiteY10" fmla="*/ 109803 h 217061"/>
                            <a:gd name="connsiteX11" fmla="*/ 527491 w 527491"/>
                            <a:gd name="connsiteY11" fmla="*/ 130073 h 217061"/>
                            <a:gd name="connsiteX12" fmla="*/ 468259 w 527491"/>
                            <a:gd name="connsiteY12" fmla="*/ 189437 h 217061"/>
                            <a:gd name="connsiteX13" fmla="*/ 451806 w 527491"/>
                            <a:gd name="connsiteY13" fmla="*/ 185817 h 217061"/>
                            <a:gd name="connsiteX14" fmla="*/ 382702 w 527491"/>
                            <a:gd name="connsiteY14" fmla="*/ 216946 h 217061"/>
                            <a:gd name="connsiteX15" fmla="*/ 313598 w 527491"/>
                            <a:gd name="connsiteY15" fmla="*/ 174957 h 217061"/>
                            <a:gd name="connsiteX16" fmla="*/ 261606 w 527491"/>
                            <a:gd name="connsiteY16" fmla="*/ 185093 h 217061"/>
                            <a:gd name="connsiteX17" fmla="*/ 189212 w 527491"/>
                            <a:gd name="connsiteY17" fmla="*/ 155411 h 217061"/>
                            <a:gd name="connsiteX18" fmla="*/ 145775 w 527491"/>
                            <a:gd name="connsiteY18" fmla="*/ 174234 h 217061"/>
                            <a:gd name="connsiteX19" fmla="*/ 97074 w 527491"/>
                            <a:gd name="connsiteY19" fmla="*/ 138761 h 217061"/>
                            <a:gd name="connsiteX20" fmla="*/ 68116 w 527491"/>
                            <a:gd name="connsiteY20" fmla="*/ 148172 h 217061"/>
                            <a:gd name="connsiteX21" fmla="*/ 31179 w 527491"/>
                            <a:gd name="connsiteY21" fmla="*/ 171066 h 217061"/>
                            <a:gd name="connsiteX22" fmla="*/ 0 w 527491"/>
                            <a:gd name="connsiteY22" fmla="*/ 176988 h 217061"/>
                            <a:gd name="connsiteX23" fmla="*/ 3150 w 527491"/>
                            <a:gd name="connsiteY23" fmla="*/ 150769 h 217061"/>
                            <a:gd name="connsiteX24" fmla="*/ 4709 w 527491"/>
                            <a:gd name="connsiteY24" fmla="*/ 151430 h 217061"/>
                            <a:gd name="connsiteX25" fmla="*/ 67458 w 527491"/>
                            <a:gd name="connsiteY25" fmla="*/ 128625 h 217061"/>
                            <a:gd name="connsiteX26" fmla="*/ 27384 w 527491"/>
                            <a:gd name="connsiteY26" fmla="*/ 3609 h 217061"/>
                            <a:gd name="connsiteX27" fmla="*/ 20959 w 527491"/>
                            <a:gd name="connsiteY27" fmla="*/ 2516 h 217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27491" h="217061">
                              <a:moveTo>
                                <a:pt x="21262" y="0"/>
                              </a:moveTo>
                              <a:lnTo>
                                <a:pt x="46480" y="8541"/>
                              </a:lnTo>
                              <a:cubicBezTo>
                                <a:pt x="68116" y="24377"/>
                                <a:pt x="85228" y="55869"/>
                                <a:pt x="97732" y="104011"/>
                              </a:cubicBezTo>
                              <a:cubicBezTo>
                                <a:pt x="106288" y="124282"/>
                                <a:pt x="124716" y="138761"/>
                                <a:pt x="146434" y="139484"/>
                              </a:cubicBezTo>
                              <a:cubicBezTo>
                                <a:pt x="163545" y="140209"/>
                                <a:pt x="178682" y="132969"/>
                                <a:pt x="189870" y="120662"/>
                              </a:cubicBezTo>
                              <a:cubicBezTo>
                                <a:pt x="210272" y="138036"/>
                                <a:pt x="234623" y="156859"/>
                                <a:pt x="262265" y="156859"/>
                              </a:cubicBezTo>
                              <a:cubicBezTo>
                                <a:pt x="319522" y="156859"/>
                                <a:pt x="307017" y="106183"/>
                                <a:pt x="321496" y="83017"/>
                              </a:cubicBezTo>
                              <a:cubicBezTo>
                                <a:pt x="310308" y="164099"/>
                                <a:pt x="354403" y="181473"/>
                                <a:pt x="383361" y="182921"/>
                              </a:cubicBezTo>
                              <a:cubicBezTo>
                                <a:pt x="431404" y="185817"/>
                                <a:pt x="460362" y="136589"/>
                                <a:pt x="429430" y="88809"/>
                              </a:cubicBezTo>
                              <a:cubicBezTo>
                                <a:pt x="460362" y="116318"/>
                                <a:pt x="445883" y="155411"/>
                                <a:pt x="468917" y="155411"/>
                              </a:cubicBezTo>
                              <a:cubicBezTo>
                                <a:pt x="495243" y="155411"/>
                                <a:pt x="518277" y="137313"/>
                                <a:pt x="525516" y="109803"/>
                              </a:cubicBezTo>
                              <a:cubicBezTo>
                                <a:pt x="526833" y="116318"/>
                                <a:pt x="527491" y="122834"/>
                                <a:pt x="527491" y="130073"/>
                              </a:cubicBezTo>
                              <a:cubicBezTo>
                                <a:pt x="526175" y="164099"/>
                                <a:pt x="499849" y="190884"/>
                                <a:pt x="468259" y="189437"/>
                              </a:cubicBezTo>
                              <a:cubicBezTo>
                                <a:pt x="462336" y="189436"/>
                                <a:pt x="457071" y="187989"/>
                                <a:pt x="451806" y="185817"/>
                              </a:cubicBezTo>
                              <a:cubicBezTo>
                                <a:pt x="434694" y="206088"/>
                                <a:pt x="409686" y="218394"/>
                                <a:pt x="382702" y="216946"/>
                              </a:cubicBezTo>
                              <a:cubicBezTo>
                                <a:pt x="353745" y="216223"/>
                                <a:pt x="328736" y="199572"/>
                                <a:pt x="313598" y="174957"/>
                              </a:cubicBezTo>
                              <a:cubicBezTo>
                                <a:pt x="297804" y="182197"/>
                                <a:pt x="280034" y="185817"/>
                                <a:pt x="261606" y="185093"/>
                              </a:cubicBezTo>
                              <a:cubicBezTo>
                                <a:pt x="233965" y="183645"/>
                                <a:pt x="208956" y="172786"/>
                                <a:pt x="189212" y="155411"/>
                              </a:cubicBezTo>
                              <a:cubicBezTo>
                                <a:pt x="178024" y="167718"/>
                                <a:pt x="162887" y="174958"/>
                                <a:pt x="145775" y="174234"/>
                              </a:cubicBezTo>
                              <a:cubicBezTo>
                                <a:pt x="124057" y="172786"/>
                                <a:pt x="105629" y="159031"/>
                                <a:pt x="97074" y="138761"/>
                              </a:cubicBezTo>
                              <a:cubicBezTo>
                                <a:pt x="88519" y="144552"/>
                                <a:pt x="78646" y="148172"/>
                                <a:pt x="68116" y="148172"/>
                              </a:cubicBezTo>
                              <a:cubicBezTo>
                                <a:pt x="57257" y="157945"/>
                                <a:pt x="44753" y="165727"/>
                                <a:pt x="31179" y="171066"/>
                              </a:cubicBezTo>
                              <a:lnTo>
                                <a:pt x="0" y="176988"/>
                              </a:lnTo>
                              <a:lnTo>
                                <a:pt x="3150" y="150769"/>
                              </a:lnTo>
                              <a:lnTo>
                                <a:pt x="4709" y="151430"/>
                              </a:lnTo>
                              <a:cubicBezTo>
                                <a:pt x="23034" y="156860"/>
                                <a:pt x="46727" y="155774"/>
                                <a:pt x="67458" y="128625"/>
                              </a:cubicBezTo>
                              <a:cubicBezTo>
                                <a:pt x="89176" y="100392"/>
                                <a:pt x="75356" y="23292"/>
                                <a:pt x="27384" y="3609"/>
                              </a:cubicBezTo>
                              <a:lnTo>
                                <a:pt x="20959" y="2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9F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696D30" id="Group 331" o:spid="_x0000_s1026" alt="decorative element" style="position:absolute;margin-left:286.8pt;margin-top:-329.6pt;width:267.65pt;height:366.45pt;z-index:251657216" coordorigin="16376" coordsize="31273,4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">
              <v:roundrect id="Rectangle: Rounded Corners 3826" o:spid="_x0000_s1027" alt="sky" style="position:absolute;left:16477;width:31172;height:428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" fillcolor="#93e3ff [3208]" stroked="f" strokeweight="1pt"/>
              <v:shape id="Freeform: Shape 3827" o:spid="_x0000_s1028" alt="grass" style="position:absolute;left:16477;top:27202;width:31172;height:15563;visibility:visible;mso-wrap-style:square;v-text-anchor:middle" coordsize="3117273,155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" path="m260725,189547v-22860,6668,-46672,11430,-64770,18098c203575,207645,211195,207645,218815,207645v-15240,3810,-30480,8572,-44767,13335c169285,224790,165475,230505,164523,237172v29527,-14287,55245,-25717,81915,-35242c251200,198120,255963,194310,260725,189547xm575050,177165v-1905,952,-4762,1905,-6667,2857c567430,180975,567430,180975,567430,181927v1905,-952,2858,-952,4763,-952c573145,180022,574098,178117,575050,177165xm535998,171450v-23813,10477,-47625,21907,-68580,34290c477895,200977,487420,197167,496945,193357v14288,-6667,27623,-14287,39053,-21907xm613150,134302v-12382,5715,-23812,11430,-36195,17145c576955,154305,576003,157162,575050,160020v6668,-1905,13335,-4763,20003,-6668c600768,147637,607435,141922,613150,134302xm889375,132397v-7620,2858,-16192,6668,-22860,11430c868420,142875,870325,141922,872230,141922v5715,-2857,11430,-6667,17145,-9525xm136900,109537c74035,135255,29268,181927,1645,230505v953,,1905,,2858,c2598,230505,1645,231457,693,231457l,232843,,209380,41174,158710v23098,-22979,51911,-41553,95726,-49173xm1392295,90487r-69791,12304l1323001,102631v21908,-5000,45482,-7381,69294,-12144xm800793,12382c759835,36195,707448,62865,672205,99060v1905,-953,4763,-1905,6668,-2858c675063,99060,671253,100965,667443,103822v-9525,10478,-18098,22860,-24765,35243c659823,136207,676968,134302,695065,134302v-20002,6668,-40005,12383,-58102,19050c635058,158115,634105,163830,633153,168592v16192,-2857,31432,-6667,46672,-11430c735070,128587,794125,101917,832225,65722v-20955,36195,-59055,60008,-96202,86678c759835,140970,787458,133350,816033,127635v17145,-6668,35242,-13335,54292,-17145c859848,114300,849370,118110,839845,121920v12383,-1905,25718,-4763,38100,-7620c876040,117157,872230,120967,869373,123825v37147,-9525,77152,-16193,112395,-28575c957955,111442,925570,116205,896995,126682v,953,-952,1905,-952,2858c932238,115252,971290,107632,1017010,104775v-60007,4762,-117157,26670,-133350,65722c900805,149542,932238,138112,964623,126682v-32385,11430,-48578,21908,-64770,42863c964623,137160,1043680,134302,1078923,72390v30480,20002,12382,40957,-20003,61912c1105593,108585,1152266,85725,1199891,63817v-33338,19050,-64771,41910,-93346,68580c1201795,120015,1283710,79057,1365626,48577v-52388,51435,-147638,61913,-212408,93345c1192747,130969,1232752,120491,1272757,111561r49747,-8770l1291569,112722v-9942,4435,-19288,10150,-27861,17770c1328478,110490,1420870,121920,1473258,71437v-23813,29528,-50482,30480,-83820,50483c1451351,122872,1500880,103822,1549458,84772v-18098,20003,-63817,19050,-81915,39053c1531360,104775,1596130,86677,1674235,80010v-34290,29527,-108584,5715,-129540,46672c1591368,100012,1649470,91440,1706620,93345v-59054,-953,-130492,17145,-149542,55245c1589463,139065,1605655,129540,1638041,120967v-17146,9525,-49531,19050,-65723,28575c1634230,141922,1728528,126682,1753293,64770v25717,33337,-7620,52387,-25717,72390c1825683,90487,1912360,33337,2036185,23812v-95250,22860,-191452,46673,-247650,117158c1868546,115252,1959985,113347,2041900,78105v-52387,38100,-145732,50482,-210502,77152c1909503,140970,1972368,125730,2046663,132397v-31433,7620,-76200,3810,-109538,21908c2011421,160972,2073333,144780,2139055,119062v-33337,18098,-50482,27623,-83820,45720c2112385,180975,2149533,140970,2208588,146685v-29528,-2858,-50483,27622,-80010,24765c2187633,176212,2240021,138112,2311458,155257v-47625,2858,-79058,11430,-112395,30480c2246688,168592,2295266,150495,2352416,168592v-47625,17145,-120016,-1905,-143828,52388c2220971,206692,2240021,199072,2260023,196215v-19050,2857,-34290,11430,-36195,26670c2286693,206692,2375275,216217,2401946,151447v25717,25718,6667,45720,-26671,64770c2471478,181927,2556250,134302,2665788,124777v-94297,11430,-192405,45720,-248603,107633c2507673,231457,2587683,206692,2668646,181927v-68580,37148,-131446,52388,-209550,66675c2537200,234315,2615305,220980,2686743,240982v-36195,29528,-99060,-34290,-124777,19050c2635308,267652,2698173,252412,2764848,226695v-34290,19050,-51435,27622,-85725,46672c2738178,280987,2791518,243840,2833428,258127v-49530,-5715,-51435,28575,-80962,24765c2810568,290512,2864860,251460,2936298,271462v-35243,18098,-88582,-11430,-113348,31433c2871528,285750,2921058,269557,2977255,287655v-59055,-6668,-120967,-2858,-161925,48577c2846763,328612,2881053,310515,2913438,302895v-17145,9525,-51435,27622,-68580,37147c2893435,322897,2981066,334327,3012498,269557v24765,25718,3810,46673,-30480,64770c3030596,329565,3072505,307657,3114416,287655r2857,l3117273,301637r-76200,51740l3117273,345851r,696693c3117273,1293619,2939179,1503098,2702426,1551545r-48017,4840l462864,1556385r-48017,-4840c178094,1503098,,1293619,,1042544l,245347,35935,230505c24505,238125,14980,247650,8313,257175v11430,-2858,22860,-5715,33337,-9525c85465,220027,127375,186690,172143,159067v-24765,18098,-43815,40005,-64770,61913c109278,220980,110230,220980,112135,220027v17145,-7620,34290,-15240,51435,-21907c159760,201930,153093,206692,146425,211455v11430,-1905,23813,-3810,36195,-4763c211195,193357,239770,180975,275013,176212v3810,-3810,8572,-8572,12382,-12382c286443,167640,285490,171450,283585,175260v1905,,4763,-953,7620,-953c287395,176212,284538,177165,280728,179070v-1905,2857,-3810,6667,-5715,10477c266440,203835,255010,218122,241675,229552v7620,-2857,14288,-5715,21908,-9525c298825,201930,337878,182880,368358,165735v-5715,4762,-10478,9525,-15240,14287c360738,176212,369310,173355,376930,170497v32385,-19050,66675,-30480,91440,-34290c521710,105727,580765,80010,645535,60007,555048,90487,493135,126682,435033,178117v24765,-14287,52387,-26670,88582,-28575c499803,162877,462655,170497,437890,186690v41910,-8573,80010,-21908,117158,-38100c561715,137160,562668,123825,556953,105727v16192,9525,22860,20955,23812,31433c600768,128587,620770,120015,639820,111442,685540,73342,738880,40957,800793,12382xm1352291,v-51436,21907,-102871,42862,-154306,66675c1243705,39052,1295141,18097,1352291,xe" fillcolor="#90e300 [3206]" stroked="f">
                <v:stroke joinstyle="miter"/>
                <v:path arrowok="t" o:connecttype="custom" o:connectlocs="260725,189547;195955,207645;218815,207645;174048,220980;164523,237172;246438,201930;260725,189547;575050,177165;568383,180022;567430,181927;572193,180975;575050,177165;535998,171450;467418,205740;496945,193357;535998,171450;613150,134302;576955,151447;575050,160020;595053,153352;613150,134302;889375,132397;866515,143827;872230,141922;889375,132397;136900,109537;1645,230505;4503,230505;693,231457;0,232843;0,209380;41174,158710;136900,109537;1392295,90487;1322504,102791;1323001,102631;1392295,90487;800793,12382;672205,99060;678873,96202;667443,103822;642678,139065;695065,134302;636963,153352;633153,168592;679825,157162;832225,65722;736023,152400;816033,127635;870325,110490;839845,121920;877945,114300;869373,123825;981768,95250;896995,126682;896043,129540;1017010,104775;883660,170497;964623,126682;899853,169545;1078923,72390;1058920,134302;1199891,63817;1106545,132397;1365626,48577;1153218,141922;1272757,111561;1322504,102791;1291569,112722;1263708,130492;1473258,71437;1389438,121920;1549458,84772;1467543,123825;1674235,80010;1544695,126682;1706620,93345;1557078,148590;1638041,120967;1572318,149542;1753293,64770;1727576,137160;2036185,23812;1788535,140970;2041900,78105;1831398,155257;2046663,132397;1937125,154305;2139055,119062;2055235,164782;2208588,146685;2128578,171450;2311458,155257;2199063,185737;2352416,168592;2208588,220980;2260023,196215;2223828,222885;2401946,151447;2375275,216217;2665788,124777;2417185,232410;2668646,181927;2459096,248602;2686743,240982;2561966,260032;2764848,226695;2679123,273367;2833428,258127;2752466,282892;2936298,271462;2822950,302895;2977255,287655;2815330,336232;2913438,302895;2844858,340042;3012498,269557;2982018,334327;3114416,287655;3117273,287655;3117273,301637;3041073,353377;3117273,345851;3117273,1042544;2702426,1551545;2654409,1556385;462864,1556385;414847,1551545;0,1042544;0,245347;35935,230505;8313,257175;41650,247650;172143,159067;107373,220980;112135,220027;163570,198120;146425,211455;182620,206692;275013,176212;287395,163830;283585,175260;291205,174307;280728,179070;275013,189547;241675,229552;263583,220027;368358,165735;353118,180022;376930,170497;468370,136207;645535,60007;435033,178117;523615,149542;437890,186690;555048,148590;556953,105727;580765,137160;639820,111442;800793,12382;1352291,0;1197985,66675;135229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rect id="Rectangle 3828" o:spid="_x0000_s1029" alt="eye" style="position:absolute;left:28368;top:21642;width:8060;height:8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" stroked="f" strokeweight="1pt"/>
              <v:shape id="Graphic 2" o:spid="_x0000_s1030" alt="monster element" style="position:absolute;left:22854;top:18975;width:19374;height:18130;visibility:visible;mso-wrap-style:square;v-text-anchor:middle" coordsize="2344204,219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" path="m2206723,776507v-83875,-12366,-226356,49465,-310769,91403c1892728,860920,1889502,855544,1886814,849629v-5376,-11828,-43013,-75810,-55917,-97854c1830897,751237,1830897,750162,1830897,749624r36561,43551c1867458,793175,1864770,778120,1851328,741559v-3763,-10215,-10215,-20431,-17205,-30109c1857243,727043,1879287,738333,1893804,737258v42475,-4301,98392,-45701,98392,-45701c1992196,691557,1968001,703923,1923375,699622v-23657,-2151,-52691,-27958,-74197,-51616c1847565,642092,1845414,635640,1843264,629188v-538,-1075,-538,-1613,-1076,-2688c1854017,632414,1864770,635640,1872835,634565v42475,-4301,98392,-45701,98392,-45701c1971227,588864,1947032,601230,1902406,596929v-12904,-1076,-27420,-9141,-40862,-19894c1856705,565207,1847027,539937,1832510,511440r35486,5377c1867996,516817,1849178,508214,1821757,491009v-15592,-28496,-34948,-59142,-56992,-83337l1764765,408747c1656157,144218,1434103,2275,1174413,2275v-262917,,-484971,143556,-590890,409160c525455,478643,488357,584025,488357,584025v,,41937,-46239,57529,-52691c542660,543700,539972,556604,537822,569508v-9141,16130,-20432,35486,-28497,59143c494271,672201,488357,714676,488357,714676v,,18280,-30646,35485,-50540c522229,678653,521154,692632,520079,707687v-8065,10215,-15593,22044,-19894,33335c486744,778120,484055,792637,484055,792637r33873,-40324c517928,753388,517928,755001,517928,756076v-14517,25270,-48389,82263,-53228,93553c462011,855544,458785,861458,455559,868985,370609,826510,226516,764141,142103,776507,20053,794250,-19196,898019,13064,987271v40862,112909,304854,277433,324210,290337c357167,1290512,373297,1337288,373297,1337288v,,3764,-17743,24195,-23119c417923,1308792,466313,1381914,466313,1381914v,,3763,-10753,14516,-15592c491583,1361483,522767,1416862,522767,1416862v,,3226,-6452,8603,-9678c527068,1420626,523842,1434067,521692,1447509v-15055,17743,-26346,27958,-26346,27958l518466,1464176v-3764,23120,-4839,42475,-5377,51616c506099,1526545,498035,1535148,489432,1538374v-30109,12366,-49465,9677,-49465,9677c439967,1548051,487281,1564181,517390,1558267v5915,-1075,12367,-5914,19356,-12366c536746,1546439,536746,1546976,536746,1548051v,4839,,9678,,13980c527068,1582999,512551,1607194,496959,1613646v-30109,12366,-49465,9678,-49465,9678c447494,1623324,494809,1639454,524918,1633540v10215,-2151,23119,-14517,35485,-30647c557715,1610958,555564,1619560,555027,1627625v-1076,28496,,39250,,39250l572770,1624399v,,-17206,74198,-18281,85488c553414,1721178,549650,1734082,551801,1757739v2150,23657,4839,43551,4839,43551c556640,1801290,566855,1727093,575995,1710425v2689,-4839,4302,-6990,6452,-8065c582985,1707737,583523,1713113,584060,1718490v-2688,10216,-6452,25808,-10215,47852c567393,1807742,570619,1838389,570619,1838389r23657,-25271c612556,1975492,625998,2087863,622772,2100767v-8065,34411,-51615,31185,-51615,68283c571157,2197546,613094,2195933,613094,2195933v,,478519,,513467,c1161509,2195933,1174950,1900220,1174950,1900220v,,13442,295713,48390,295713c1258288,2195933,1736807,2195933,1736807,2195933v,,41937,1613,41937,-26883c1778744,2132489,1735194,2135178,1727129,2100767v-3226,-12366,10215,-124737,28496,-286036l1778206,1838926v,,3226,-30647,-3225,-72046c1771755,1746986,1768529,1731932,1765840,1722254v538,-5915,1076,-11829,2151,-18281c1769604,1705586,1771217,1707737,1772830,1711500v9140,16668,19356,90865,19356,90865c1792186,1802365,1794874,1783009,1797025,1758815v2150,-23658,-1613,-36561,-2689,-47852c1793261,1700747,1779282,1639454,1776594,1627625v,,,-537,,-537l1793799,1667950v,,1075,-10753,,-39249c1793261,1620636,1791110,1612033,1788422,1603968v12366,15592,25270,28496,35486,30647c1854017,1640529,1901331,1624399,1901331,1624399v,,-19356,3226,-49465,-9678c1835736,1608270,1821757,1584075,1812079,1563106v,-4839,,-9140,,-13979c1812079,1548589,1812079,1548051,1812079,1546976v6990,6452,13442,11291,19356,12366c1861544,1565257,1908858,1549127,1908858,1549127v,,-19356,3226,-49465,-9678c1850791,1535685,1842726,1527083,1835736,1516867v-537,-9140,-2150,-28496,-5376,-51615l1853479,1476543v,,-11291,-10216,-26345,-27959c1824445,1435143,1821219,1421163,1816918,1407722v5914,3226,10216,10753,10216,10753c1827134,1418475,1858318,1363096,1869071,1367935v10754,4839,14517,15592,14517,15592c1883588,1383527,1931978,1310943,1952409,1315782v20431,4839,24195,23119,24195,23119c1976604,1338901,1992734,1292125,2012627,1279221v19893,-12904,283885,-177428,324210,-290337c2368021,898019,2328772,794250,2206723,776507xm492120,858770v18818,-18281,18281,-1613,18281,-1613c510401,857157,502873,866297,490507,886728v-4301,-2151,-8602,-4301,-13441,-6990c482442,870060,487819,862533,492120,858770xm935691,422726v61831,48390,124738,71509,124738,71509c1060429,494235,1021717,446921,1006125,417887r35485,22582l1033008,408209v18280,11829,40862,30647,67745,40325c1122797,456599,1143766,460363,1159896,462513v,,,,,l1159896,462513v16130,2151,26883,2151,26883,2151c1186779,464664,1173337,454448,1158283,441007v18280,2150,33335,3226,41400,3763c1210436,451760,1219039,459825,1222802,468428v12904,29571,9678,48927,9678,48927c1232480,517355,1245384,478643,1243233,449072v13980,4301,19894,4839,19894,4839l1233555,420576v3764,,8065,,11829,c1245384,420576,1245384,420576,1245922,420576v16130,11828,34948,25807,50002,36561c1296462,458212,1297000,459287,1297537,459825v12904,29571,9678,48927,9678,48927c1307215,508752,1313129,491009,1316355,470578v2151,1076,3226,2151,4839,2688c1336249,481331,1352379,494773,1384101,500150v32259,5376,59142,6989,59142,6989c1443243,507139,1346464,451760,1326571,423802v-2688,-3226,-4301,-6452,-5914,-9141l1361519,439931r-7527,-19355c1365820,429716,1381412,440469,1400231,451760v22581,13442,43550,22582,59680,27958c1493246,531872,1512064,593703,1512064,660373v,186568,-151083,337651,-337651,337651c987844,998024,836761,846941,836761,660373v,-92478,37637,-176891,98930,-237647xm1577121,1099642v-105919,117210,-262379,163987,-384428,182267c1191618,1282447,1190543,1282447,1189467,1282984v-4301,538,-9140,1076,-13441,1613c1171724,1285135,1166885,1285673,1162584,1286210v-538,,-1075,,-1613,c1160433,1286210,1159896,1286210,1159358,1286210v-25808,2151,-53228,3764,-81724,3764c969564,1289974,845902,1269543,742671,1199109v-5915,-4301,-7528,-12366,-3764,-18818c743208,1174377,751273,1172764,757725,1176527v17743,11829,35486,22582,54304,31185c825470,1192657,859881,1157709,910421,1137278v46776,-19356,35486,-6989,25270,12904c913109,1194270,917948,1224379,929239,1247499v86026,18818,173127,17205,244098,9678c1244309,1247499,1329259,1228681,1408295,1190507v5377,-24733,3226,-55379,-29033,-93016c1364745,1080824,1350766,1071683,1400768,1079211v53229,8065,95166,33872,111834,45701c1528732,1112008,1543786,1097491,1557765,1081899v4839,-5376,13442,-5914,18818,-1075c1581960,1085663,1581960,1094265,1577121,1099642xm1859393,858770v3764,3763,9141,11290,14517,19893c1869071,881351,1864770,883502,1860469,885653v-11829,-19894,-19356,-28496,-19356,-28496c1841113,857157,1840575,840489,1859393,858770xe" fillcolor="#f06 [3204]" stroked="f" strokeweight=".14928mm">
                <v:stroke joinstyle="miter"/>
                <v:path arrowok="t" o:connecttype="custom" o:connectlocs="1823738,641742;1566904,717281;1559351,702173;1513138,621302;1513138,619524;1543354,655517;1530023,612859;1515804,587975;1565128,609304;1646443,571535;1589566,578200;1528247,535542;1523359,519990;1522470,517769;1547798,524434;1629113,486665;1572237,493330;1538466,476889;1514471,422678;1543799,427122;1505585,405793;1458484,336919;1458484,337808;970589,1880;482250,340029;403601,482665;451146,439119;444481,470668;420930,519546;403601,590641;432927,548873;429817,584865;413376,612415;400046,655072;428040,621746;428040,624856;384050,702173;376495,718170;117441,641742;10797,815927;278739,1055875;308510,1105197;328506,1086090;385383,1142078;397379,1129192;432039,1170961;439149,1162962;431150,1196289;409377,1219395;428484,1210063;424041,1252721;404489,1271384;363609,1279381;427595,1287824;443592,1277604;443592,1279381;443592,1290935;410710,1333592;369830,1341590;433817,1350033;463143,1324705;458700,1345145;458700,1377583;473364,1342479;458255,1413130;456034,1452677;460033,1488670;476029,1413575;481361,1406909;482694,1420240;474252,1459787;471586,1519330;491137,1498445;514688,1736172;472031,1792604;506689,1814821;931042,1814821;971033,1570430;1011025,1814821;1435378,1814821;1470037,1792604;1427380,1736172;1450930,1499778;1469592,1519774;1466927,1460232;1459372,1423351;1461150,1408243;1465149,1414463;1481146,1489558;1485145,1453567;1482923,1414019;1468260,1345145;1468260,1344701;1482479,1378471;1482479,1346034;1478035,1325594;1507362,1350922;1571348,1342479;1530468,1334481;1497586,1291823;1497586,1280271;1497586,1278493;1513583,1288713;1577569,1280271;1536689,1272272;1517137,1253609;1512694,1210952;1531801,1220284;1510028,1197177;1501585,1163407;1510028,1172294;1544687,1130525;1556685,1143411;1613561,1087423;1633557,1106530;1663328,1057208;1931271,817260;1823738,641742;406711,709727;421819,708394;405378,732833;394269,727056;406711,709727;773298,349360;876388,408459;831508,345361;860835,364024;853726,337363;909713,370689;958592,382242;958592,382242;958592,382242;980809,384020;957259,364469;991474,367579;1010580,387131;1018579,427566;1027465,371134;1043907,375133;1019467,347584;1029243,347584;1029688,347584;1071012,377799;1072345,380021;1080343,420456;1087897,388908;1091896,391129;1143885,413347;1192763,419123;1096340,350250;1091452,342695;1125223,363579;1119002,347584;1157216,373355;1206538,396461;1249640,545763;970589,824813;691538,545763;773298,349360;1303406,908795;985697,1059429;983031,1060318;971922,1061651;960813,1062984;959480,1062984;958147,1062984;890607,1066095;613778,990999;610667,975447;626219,972337;671098,998109;752414,939899;773298,950564;767966,1030991;969700,1038990;1163880,983890;1139886,907018;1157660,891910;1250085,929680;1287409,894132;1302961,893243;1303406,908795;1536689,709727;1548686,726168;1537578,731945;1521581,708394;1536689,7097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5" o:spid="_x0000_s1031" type="#_x0000_t75" alt="decorative element" style="position:absolute;left:31566;top:23515;width:2020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">
                <v:imagedata r:id="rId3" o:title="decorative element"/>
                <v:path arrowok="t"/>
              </v:shape>
              <v:shape id="Freeform: Shape 3831" o:spid="_x0000_s1032" style="position:absolute;left:25620;top:36018;width:13492;height:3754;flip:x;visibility:visible;mso-wrap-style:square;v-text-anchor:middle" coordsize="1349129,37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" path="m118624,96012v-390,2341,-1170,4293,-2341,6635c101452,107330,86621,112404,72180,118649v,,390,-391,390,-391c88572,111233,104964,104208,118624,96012xm266155,72594v-1951,1952,-3903,3513,-5854,5074c249373,81571,238835,86254,226736,92109v390,-2732,1951,-5074,3903,-6635c236493,83522,242738,81571,248982,80010v-3122,,-6244,,-9367,c247031,77278,256788,75326,266155,72594xm394952,67520v-391,391,-781,1171,-1171,1561c393000,69081,392610,69081,391829,69472v,-391,,-391,391,-781c393000,68301,394171,67911,394952,67520xm378950,65179v-4684,3122,-10148,6244,-16002,8976c359045,75716,355142,77278,350849,79229v8586,-5074,18343,-9757,28101,-14050xm410563,49957v-2341,3122,-5073,5464,-7415,7806c400416,58544,397684,59714,394952,60495v390,-1171,780,-2342,780,-3513c400806,54641,405490,52299,410563,49957xm523748,49177v-2341,1170,-4683,2732,-7025,3902c515943,53079,515162,53470,514381,53860v2732,-1951,6245,-3513,9367,-4683xm729823,32004v-9757,1952,-19417,2927,-28394,4976l696985,39069r32838,-7065xm487451,c462082,11708,440226,24978,421492,40590v-7806,3513,-16002,7025,-24198,10538c396903,46835,394171,42151,387536,38248v2342,7416,1952,12880,-780,17564c371534,62447,355923,67911,338750,71423v10147,-6635,25369,-9757,35126,-15221c359045,56982,347726,62056,337579,67911,361387,46835,386756,32004,423833,19514v-26539,8196,-50738,18734,-72594,31224c341091,52299,327041,56982,313771,64788v-3122,1171,-6635,2342,-9757,3903c305965,66740,307916,64788,310258,62837v-12489,7025,-28491,14831,-42932,22246c264204,86645,261472,87816,258349,88986v5464,-4683,10148,-10537,13661,-16392c272790,71033,273571,69472,274351,68301v1562,-781,2732,-1171,4293,-1952c277474,66349,276303,66740,275522,66740v781,-1561,1171,-3123,1561,-4684c275522,63617,273571,65569,272010,67130v-14441,1951,-26150,7025,-37859,12489c229077,80010,224004,80790,219320,81571v2732,-1952,5464,-3903,7025,-5464c219320,78839,212295,81961,205270,85083v-781,391,-1171,391,-1952,391c211905,76497,219710,67520,229858,60105,211514,71423,194341,85083,176388,96402v-4293,1561,-8977,2732,-13660,3903c165460,96402,169363,92499,174046,89377v-5854,2732,-11709,5074,-17953,7415c157264,94451,158434,92109,159605,89767v391,,781,-390,1561,-390c160776,89377,160386,89377,159996,89377,171314,69472,189658,50347,215417,39810v-35907,6244,-47225,30442,-64398,51128c147116,92109,143213,93280,139700,94841v3513,-781,6635,-1952,10148,-2732c147116,95231,143994,98353,140871,101476v-3512,1171,-7415,2342,-11318,3122c130333,102647,130724,100695,131114,98744v2732,-1561,5464,-3123,8196,-4293c136578,95231,133846,96012,131114,96792v,-2732,-1171,-5464,-3903,-7415c134236,84693,140871,79229,145945,73765v-7416,4684,-14831,8977,-22637,13270c122137,86254,120966,85864,119405,85474v390,1171,390,2342,390,3512c112770,92889,105355,96402,98329,99915v-7415,1951,-14050,5073,-19514,8976c72960,111623,66716,114355,60471,117087v7025,-8586,24979,-9757,31223,-18734c75692,100305,65154,106940,55787,113965,74131,94451,97549,78449,125650,65959,92085,80790,60471,101476,35102,123722v-390,,-390,-390,-781,-390c36273,118649,39005,113575,49933,110453v-7025,780,-12880,3902,-18734,8196c30809,115136,32760,111233,31980,106550,26906,119039,14807,126845,1146,133480v2732,-3903,4684,-7025,7026,-10538c10513,119429,13245,115526,16368,110843v-4684,5074,-9757,10147,-14831,14441l,125829,,375358r1349129,l1349129,129617r-24110,4643l1349129,121201r,-806l1312920,132699v8392,-10538,18930,-16197,30395,-18880l1349129,113653r,-2967l1346486,110502v-10441,1610,-20491,5025,-30444,8537c1321116,110258,1329117,108892,1337655,108794r11474,-1217l1349129,104688r-7413,-816c1321995,104769,1305017,113185,1287161,110843v12099,1561,12880,-12490,33175,-10148c1303163,94841,1281307,110062,1257108,106940v14051,-7806,21076,-11319,35127,-19124c1264914,98353,1239155,104598,1209102,101476v10538,-21857,36298,4293,51129,-7806c1230959,85474,1198955,90938,1166951,96792v32004,-5854,57763,-12099,85864,-27320c1219640,79619,1186856,89767,1149778,90157v23027,-25369,63227,-39419,101866,-44103c1206761,49957,1172025,69472,1132605,83522v13660,-7806,21466,-16002,10928,-26540c1132605,83522,1096308,79619,1070549,86254v780,-6244,7025,-9757,14831,-10928c1077184,76497,1069378,79619,1064304,85474v9757,-22247,39419,-14441,58934,-21466l1092801,62247r-32400,8786c1070158,67521,1080013,63910,1090356,62105r2445,142l1106455,58544v-29271,-7026,-50738,8586,-74936,6635c1043618,66349,1052205,53860,1064304,55031v-24198,-2342,-39420,14050,-62837,7416c1015127,55031,1022152,51128,1035812,43712v-26930,10538,-52299,17173,-82742,14441c966730,50738,985074,52299,997954,49177v-30443,-2732,-56202,3512,-88206,9367c936288,47615,974536,42542,996002,26930,962437,41371,924969,42151,892185,52689,915212,23808,954631,14050,993661,4683,942923,8586,907406,32004,867206,51128v7415,-8196,21076,-16002,10538,-29662c867596,46835,828957,53079,803588,56202v6635,-3903,19905,-7806,26930,-11709c817248,48006,810613,51909,797344,55812v7805,-15612,37077,-23028,61275,-22637c835202,32394,811394,35907,792270,46835v8586,-16783,39029,-7025,53080,-19125c813345,30443,786806,37858,760656,45664v7416,-8196,26150,-7806,33565,-16002c774316,37468,754021,45274,728652,44883v13660,-8196,24588,-8586,34346,-20685c741532,44883,703673,40200,677133,48396r19852,-9327l631859,53079c658399,40200,697429,35907,718895,14831,685330,27320,651764,44103,612735,49177,624444,38248,637324,28881,650984,21075v-19515,8977,-38639,18344,-57764,28882c606490,41371,613906,32784,601417,24588,586976,49957,554581,51128,528042,64398v6635,-8586,13270,-12880,26539,-17563c541312,51518,528432,56202,521407,64788v6635,-16002,30052,-24978,54641,-26930c557314,39029,541312,42151,526480,48006v,-391,391,-781,391,-1171c538579,42542,551849,40590,561607,33955v-14441,5074,-30833,7806,-46055,11709c516723,44493,518284,42932,519065,41761v-5074,1171,-10538,2342,-15612,3122c507356,43322,511649,41761,515943,40200v-7806,1561,-15222,4293,-22247,7025c481987,49567,470669,52689,460911,57373,476133,46445,491744,36687,500331,21856,484719,36687,460521,47615,437884,59324v-6245,1952,-12489,3513,-19124,4684c419150,62056,419540,59714,420321,57763v7415,-2732,15612,-5074,23808,-7806c436713,49957,429688,50738,422663,51909v2732,-5074,6244,-10148,10147,-14441c434371,36297,435933,35516,437494,34345v-781,391,-1952,781,-2732,1171c449202,20685,470669,9757,487451,xe" fillcolor="#90e300 [3206]" stroked="f" strokeweight=".1081mm">
                <v:stroke joinstyle="miter"/>
                <v:path arrowok="t" o:connecttype="custom" o:connectlocs="118624,96012;116283,102647;72180,118649;72570,118258;118624,96012;266155,72594;260301,77668;226736,92109;230639,85474;248982,80010;239615,80010;266155,72594;394952,67520;393781,69081;391829,69472;392220,68691;394952,67520;378950,65179;362948,74155;350849,79229;378950,65179;410563,49957;403148,57763;394952,60495;395732,56982;410563,49957;523748,49177;516723,53079;514381,53860;523748,49177;729823,32004;701429,36980;696985,39069;487451,0;421492,40590;397294,51128;387536,38248;386756,55812;338750,71423;373876,56202;337579,67911;423833,19514;351239,50738;313771,64788;304014,68691;310258,62837;267326,85083;258349,88986;272010,72594;274351,68301;278644,66349;275522,66740;277083,62056;272010,67130;234151,79619;219320,81571;226345,76107;205270,85083;203318,85474;229858,60105;176388,96402;162728,100305;174046,89377;156093,96792;159605,89767;161166,89377;159996,89377;215417,39810;151019,90938;139700,94841;149848,92109;140871,101476;129553,104598;131114,98744;139310,94451;131114,96792;127211,89377;145945,73765;123308,87035;119405,85474;119795,88986;98329,99915;78815,108891;60471,117087;91694,98353;55787,113965;125650,65959;35102,123722;34321,123332;49933,110453;31199,118649;31980,106550;1146,133480;8172,122942;16368,110843;1537,125284;0,125829;0,375358;1349129,375358;1349129,129617;1325019,134260;1349129,121201;1349129,120395;1312920,132699;1343315,113819;1349129,113653;1349129,110686;1346486,110502;1316042,119039;1337655,108794;1349129,107577;1349129,104688;1341716,103872;1287161,110843;1320336,100695;1257108,106940;1292235,87816;1209102,101476;1260231,93670;1166951,96792;1252815,69472;1149778,90157;1251644,46054;1132605,83522;1143533,56982;1070549,86254;1085380,75326;1064304,85474;1123238,64008;1092801,62247;1060401,71033;1090356,62105;1092801,62247;1106455,58544;1031519,65179;1064304,55031;1001467,62447;1035812,43712;953070,58153;997954,49177;909748,58544;996002,26930;892185,52689;993661,4683;867206,51128;877744,21466;803588,56202;830518,44493;797344,55812;858619,33175;792270,46835;845350,27710;760656,45664;794221,29662;728652,44883;762998,24198;677133,48396;696985,39069;631859,53079;718895,14831;612735,49177;650984,21075;593220,49957;601417,24588;528042,64398;554581,46835;521407,64788;576048,37858;526480,48006;526871,46835;561607,33955;515552,45664;519065,41761;503453,44883;515943,40200;493696,47225;460911,57373;500331,21856;437884,59324;418760,64008;420321,57763;444129,49957;422663,51909;432810,37468;437494,34345;434762,35516;48745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3832" o:spid="_x0000_s1033" alt="cloud" style="position:absolute;left:41980;top:19564;width:5669;height:2882;visibility:visible;mso-wrap-style:square;v-text-anchor:middle" coordsize="566956,28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" path="m328144,v35062,,65179,23735,77765,56864c423890,32141,453108,17801,484124,22251v22026,3462,41355,15823,54391,33624l566956,40905r,240934l555597,271461v-450,,-1349,-494,-1798,-494c537167,284317,515590,290745,493564,287284v-15283,-1978,-28769,-8901,-40006,-18295c443219,271956,432880,272450,422092,270967v-9440,-1484,-17981,-4450,-26072,-8901c392424,262561,388378,262561,384782,262066v-449,-494,-899,-494,-1348,-494c370848,272945,354665,278383,337134,275911v-15733,-1977,-29218,-10878,-38658,-23734c292183,250694,286789,248716,281394,245749v-449,,-1348,-495,-1798,-495c273753,249705,266561,252177,258919,252177v-450,,-450,,-899,c247232,258605,234196,261572,221160,259594v-7192,-989,-13935,-3461,-19779,-6922c194639,254650,187447,255639,179805,255639v-12586,,-24274,-2967,-35062,-8407c133505,263550,115975,273934,96196,273934v-18430,,-35062,-9395,-46300,-23735c46300,251683,42704,252177,38658,252177,17531,252177,,233387,,209653,,186413,17082,167129,38658,167129v3147,,6294,495,8990,989c58437,151801,76417,140923,96196,140923v449,,449,,899,c105186,100871,137102,70709,175310,68731,186098,56864,201381,49447,218014,49447v5843,,11237,989,16631,2472c240040,50436,245434,49447,251277,49447v450,,1349,,1798,c267460,19779,295779,,328144,xe" fillcolor="white [3212]" stroked="f">
                <v:stroke joinstyle="miter"/>
                <v:path arrowok="t" o:connecttype="custom" o:connectlocs="328144,0;405909,56864;484124,22251;538515,55875;566956,40905;566956,281839;555597,271461;553799,270967;493564,287284;453558,268989;422092,270967;396020,262066;384782,262066;383434,261572;337134,275911;298476,252177;281394,245749;279596,245254;258919,252177;258020,252177;221160,259594;201381,252672;179805,255639;144743,247232;96196,273934;49896,250199;38658,252177;0,209653;38658,167129;47648,168118;96196,140923;97095,140923;175310,68731;218014,49447;234645,51919;251277,49447;253075,49447;328144,0" o:connectangles="0,0,0,0,0,0,0,0,0,0,0,0,0,0,0,0,0,0,0,0,0,0,0,0,0,0,0,0,0,0,0,0,0,0,0,0,0,0"/>
              </v:shape>
              <v:shape id="Freeform: Shape 3833" o:spid="_x0000_s1034" style="position:absolute;left:41975;top:20548;width:5674;height:1893;visibility:visible;mso-wrap-style:square;v-text-anchor:middle" coordsize="567405,18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" path="m388828,v49446,48458,18430,127572,7642,139439c404561,143889,413102,146856,422541,148339v10789,1483,21577,494,31466,-1978c465245,155756,478731,163667,494014,164656v72371,5439,20228,-89003,42704,-141910c522333,68731,545707,131033,556046,148833r11359,11134l567405,183356,555597,172568v-450,,-1349,-495,-1798,-495c537167,185424,515590,191852,493564,188390v-15283,-1978,-28769,-8900,-40006,-18295c443219,173062,432880,173557,422092,172073v-9440,-1483,-17980,-4450,-26072,-8900c392424,163667,388378,163667,384783,163173v-450,-495,-900,-495,-1349,-495c370848,174051,354665,179490,337134,177018v-15733,-1978,-29218,-10879,-38658,-23735c292183,151800,286789,149822,281395,146856v-450,,-1349,-495,-1798,-495c273753,150811,266561,153283,258919,153283v-450,,-450,,-899,c247232,159712,234196,162678,221160,160701v-7192,-989,-13935,-3462,-19779,-6923c194639,155756,187447,156745,179805,156745v-12586,,-24273,-2967,-35062,-8406c133505,164656,115975,175040,96196,175040v-18430,,-35062,-9395,-46300,-23734c46300,152789,42704,153283,38659,153283,17532,153283,,134494,,110760v,-3956,450,-7911,1349,-11867c6294,116694,21128,129550,38659,129550v4045,,43602,-3956,27420,-54886c84059,106310,56190,144878,91701,155261v26072,7417,67427,-14339,27420,-87025c147890,99882,132157,133505,179805,133505v27420,,18880,-22745,42255,-28679c202730,118671,213968,136472,221160,137461v13036,1978,28769,1978,37309,-7417c291284,93948,237792,80598,234645,39063v9890,37084,50346,61313,84059,35107c294880,98399,288137,115705,298476,130044v8990,12362,22925,21262,38658,23734c354665,156250,367251,155756,382984,138450,396919,123121,434678,58841,388828,xe" fillcolor="#e7f9ff" stroked="f">
                <v:stroke joinstyle="miter"/>
                <v:path arrowok="t" o:connecttype="custom" o:connectlocs="388828,0;396470,139439;422541,148339;454007,146361;494014,164656;536718,22746;556046,148833;567405,159967;567405,183356;555597,172568;553799,172073;493564,188390;453558,170095;422092,172073;396020,163173;384783,163173;383434,162678;337134,177018;298476,153283;281395,146856;279597,146361;258919,153283;258020,153283;221160,160701;201381,153778;179805,156745;144743,148339;96196,175040;49896,151306;38659,153283;0,110760;1349,98893;38659,129550;66079,74664;91701,155261;119121,68236;179805,133505;222060,104826;221160,137461;258469,130044;234645,39063;318704,74170;298476,130044;337134,153778;382984,138450;388828,0" o:connectangles="0,0,0,0,0,0,0,0,0,0,0,0,0,0,0,0,0,0,0,0,0,0,0,0,0,0,0,0,0,0,0,0,0,0,0,0,0,0,0,0,0,0,0,0,0,0"/>
              </v:shape>
              <v:shape id="Freeform: Shape 3834" o:spid="_x0000_s1035" style="position:absolute;left:16477;top:21220;width:5191;height:3826;visibility:visible;mso-wrap-style:square;v-text-anchor:middle" coordsize="519092,38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" path="m14166,313v47306,-3496,90877,22624,115095,64193c129914,64428,131220,64271,131874,64192v8582,-302,16595,194,24781,2127c164324,63939,171993,61560,180573,61259v24264,-2186,47295,7443,64482,23607c301288,83944,351247,124608,368043,181651v654,-78,654,-78,1307,-157c398927,179399,425829,193667,443795,216301v4487,-1268,8408,-1739,12982,-2289c488315,211682,516032,238247,518869,272906v2752,33939,-20191,63674,-51729,66004c461260,339616,455860,338807,450373,337279v-14572,22166,-37934,37368,-64898,39149c356638,379163,329821,365614,311857,342981v-14819,9071,-32030,14785,-50412,16264c233828,361104,207702,353306,186027,338410v-9641,13553,-23806,22546,-40882,23869c123410,363431,103473,351972,92560,332867v-7803,6770,-17173,11542,-27628,12798c55316,356663,43829,365882,30989,372802l,382635,,4762,14166,313xe" fillcolor="white [3212]" stroked="f" strokeweight="1pt">
                <v:path arrowok="t" o:connecttype="custom" o:connectlocs="14166,313;129261,64506;131874,64192;156655,66319;180573,61259;245055,84866;368043,181651;369350,181494;443795,216301;456777,214012;518869,272906;467140,338910;450373,337279;385475,376428;311857,342981;261445,359245;186027,338410;145145,362279;92560,332867;64932,345665;30989,372802;0,382635;0,4762" o:connectangles="0,0,0,0,0,0,0,0,0,0,0,0,0,0,0,0,0,0,0,0,0,0,0"/>
              </v:shape>
              <v:shape id="Freeform: Shape 3835" o:spid="_x0000_s1036" style="position:absolute;left:16376;top:22958;width:5275;height:2170;rotation:-448922fd;visibility:visible;mso-wrap-style:square;v-text-anchor:middle" coordsize="527491,21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" path="m21262,l46480,8541v21636,15836,38748,47328,51252,95470c106288,124282,124716,138761,146434,139484v17111,725,32248,-6515,43436,-18822c210272,138036,234623,156859,262265,156859v57257,,44752,-50676,59231,-73842c310308,164099,354403,181473,383361,182921v48043,2896,77001,-46332,46069,-94112c460362,116318,445883,155411,468917,155411v26326,,49360,-18098,56599,-45608c526833,116318,527491,122834,527491,130073v-1316,34026,-27642,60811,-59232,59364c462336,189436,457071,187989,451806,185817v-17112,20271,-42120,32577,-69104,31129c353745,216223,328736,199572,313598,174957v-15794,7240,-33564,10860,-51992,10136c233965,183645,208956,172786,189212,155411v-11188,12307,-26325,19547,-43437,18823c124057,172786,105629,159031,97074,138761v-8555,5791,-18428,9411,-28958,9411c57257,157945,44753,165727,31179,171066l,176988,3150,150769r1559,661c23034,156860,46727,155774,67458,128625,89176,100392,75356,23292,27384,3609l20959,2516,21262,xe" fillcolor="#e7f9ff" stroked="f">
                <v:stroke joinstyle="miter"/>
                <v:path arrowok="t" o:connecttype="custom" o:connectlocs="21262,0;46480,8541;97732,104011;146434,139484;189870,120662;262265,156859;321496,83017;383361,182921;429430,88809;468917,155411;525516,109803;527491,130073;468259,189437;451806,185817;382702,216946;313598,174957;261606,185093;189212,155411;145775,174234;97074,138761;68116,148172;31179,171066;0,176988;3150,150769;4709,151430;67458,128625;27384,3609;20959,2516" o:connectangles="0,0,0,0,0,0,0,0,0,0,0,0,0,0,0,0,0,0,0,0,0,0,0,0,0,0,0,0"/>
              </v:shape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328F33" wp14:editId="2D8BD6F8">
              <wp:simplePos x="0" y="0"/>
              <wp:positionH relativeFrom="column">
                <wp:posOffset>1862919</wp:posOffset>
              </wp:positionH>
              <wp:positionV relativeFrom="paragraph">
                <wp:posOffset>47987</wp:posOffset>
              </wp:positionV>
              <wp:extent cx="1293997" cy="304440"/>
              <wp:effectExtent l="19050" t="0" r="20955" b="19685"/>
              <wp:wrapNone/>
              <wp:docPr id="3836" name="Group 329" descr="decorative element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293997" cy="304440"/>
                        <a:chOff x="0" y="3837138"/>
                        <a:chExt cx="1743075" cy="410143"/>
                      </a:xfrm>
                    </wpg:grpSpPr>
                    <wps:wsp>
                      <wps:cNvPr id="3837" name="Freeform: Shape 3837">
                        <a:extLst/>
                      </wps:cNvPr>
                      <wps:cNvSpPr/>
                      <wps:spPr>
                        <a:xfrm>
                          <a:off x="120241" y="3837138"/>
                          <a:ext cx="340090" cy="399348"/>
                        </a:xfrm>
                        <a:custGeom>
                          <a:avLst/>
                          <a:gdLst>
                            <a:gd name="connsiteX0" fmla="*/ 303615 w 602491"/>
                            <a:gd name="connsiteY0" fmla="*/ 0 h 707468"/>
                            <a:gd name="connsiteX1" fmla="*/ 493659 w 602491"/>
                            <a:gd name="connsiteY1" fmla="*/ 130916 h 707468"/>
                            <a:gd name="connsiteX2" fmla="*/ 493659 w 602491"/>
                            <a:gd name="connsiteY2" fmla="*/ 130569 h 707468"/>
                            <a:gd name="connsiteX3" fmla="*/ 512039 w 602491"/>
                            <a:gd name="connsiteY3" fmla="*/ 157446 h 707468"/>
                            <a:gd name="connsiteX4" fmla="*/ 526951 w 602491"/>
                            <a:gd name="connsiteY4" fmla="*/ 165769 h 707468"/>
                            <a:gd name="connsiteX5" fmla="*/ 515507 w 602491"/>
                            <a:gd name="connsiteY5" fmla="*/ 164035 h 707468"/>
                            <a:gd name="connsiteX6" fmla="*/ 524871 w 602491"/>
                            <a:gd name="connsiteY6" fmla="*/ 185189 h 707468"/>
                            <a:gd name="connsiteX7" fmla="*/ 538049 w 602491"/>
                            <a:gd name="connsiteY7" fmla="*/ 191605 h 707468"/>
                            <a:gd name="connsiteX8" fmla="*/ 560244 w 602491"/>
                            <a:gd name="connsiteY8" fmla="*/ 189004 h 707468"/>
                            <a:gd name="connsiteX9" fmla="*/ 528512 w 602491"/>
                            <a:gd name="connsiteY9" fmla="*/ 203743 h 707468"/>
                            <a:gd name="connsiteX10" fmla="*/ 518628 w 602491"/>
                            <a:gd name="connsiteY10" fmla="*/ 201142 h 707468"/>
                            <a:gd name="connsiteX11" fmla="*/ 518975 w 602491"/>
                            <a:gd name="connsiteY11" fmla="*/ 202009 h 707468"/>
                            <a:gd name="connsiteX12" fmla="*/ 520882 w 602491"/>
                            <a:gd name="connsiteY12" fmla="*/ 208078 h 707468"/>
                            <a:gd name="connsiteX13" fmla="*/ 544811 w 602491"/>
                            <a:gd name="connsiteY13" fmla="*/ 224724 h 707468"/>
                            <a:gd name="connsiteX14" fmla="*/ 567006 w 602491"/>
                            <a:gd name="connsiteY14" fmla="*/ 222123 h 707468"/>
                            <a:gd name="connsiteX15" fmla="*/ 535274 w 602491"/>
                            <a:gd name="connsiteY15" fmla="*/ 236862 h 707468"/>
                            <a:gd name="connsiteX16" fmla="*/ 516027 w 602491"/>
                            <a:gd name="connsiteY16" fmla="*/ 228539 h 707468"/>
                            <a:gd name="connsiteX17" fmla="*/ 521576 w 602491"/>
                            <a:gd name="connsiteY17" fmla="*/ 238249 h 707468"/>
                            <a:gd name="connsiteX18" fmla="*/ 526778 w 602491"/>
                            <a:gd name="connsiteY18" fmla="*/ 254895 h 707468"/>
                            <a:gd name="connsiteX19" fmla="*/ 514987 w 602491"/>
                            <a:gd name="connsiteY19" fmla="*/ 240850 h 707468"/>
                            <a:gd name="connsiteX20" fmla="*/ 514987 w 602491"/>
                            <a:gd name="connsiteY20" fmla="*/ 241544 h 707468"/>
                            <a:gd name="connsiteX21" fmla="*/ 514814 w 602491"/>
                            <a:gd name="connsiteY21" fmla="*/ 267727 h 707468"/>
                            <a:gd name="connsiteX22" fmla="*/ 530246 w 602491"/>
                            <a:gd name="connsiteY22" fmla="*/ 303793 h 707468"/>
                            <a:gd name="connsiteX23" fmla="*/ 530593 w 602491"/>
                            <a:gd name="connsiteY23" fmla="*/ 303620 h 707468"/>
                            <a:gd name="connsiteX24" fmla="*/ 539956 w 602491"/>
                            <a:gd name="connsiteY24" fmla="*/ 326335 h 707468"/>
                            <a:gd name="connsiteX25" fmla="*/ 545158 w 602491"/>
                            <a:gd name="connsiteY25" fmla="*/ 338646 h 707468"/>
                            <a:gd name="connsiteX26" fmla="*/ 548973 w 602491"/>
                            <a:gd name="connsiteY26" fmla="*/ 331190 h 707468"/>
                            <a:gd name="connsiteX27" fmla="*/ 553134 w 602491"/>
                            <a:gd name="connsiteY27" fmla="*/ 348703 h 707468"/>
                            <a:gd name="connsiteX28" fmla="*/ 554001 w 602491"/>
                            <a:gd name="connsiteY28" fmla="*/ 359454 h 707468"/>
                            <a:gd name="connsiteX29" fmla="*/ 555909 w 602491"/>
                            <a:gd name="connsiteY29" fmla="*/ 363962 h 707468"/>
                            <a:gd name="connsiteX30" fmla="*/ 556429 w 602491"/>
                            <a:gd name="connsiteY30" fmla="*/ 362228 h 707468"/>
                            <a:gd name="connsiteX31" fmla="*/ 554868 w 602491"/>
                            <a:gd name="connsiteY31" fmla="*/ 339167 h 707468"/>
                            <a:gd name="connsiteX32" fmla="*/ 559030 w 602491"/>
                            <a:gd name="connsiteY32" fmla="*/ 349224 h 707468"/>
                            <a:gd name="connsiteX33" fmla="*/ 561631 w 602491"/>
                            <a:gd name="connsiteY33" fmla="*/ 360841 h 707468"/>
                            <a:gd name="connsiteX34" fmla="*/ 563018 w 602491"/>
                            <a:gd name="connsiteY34" fmla="*/ 380262 h 707468"/>
                            <a:gd name="connsiteX35" fmla="*/ 563365 w 602491"/>
                            <a:gd name="connsiteY35" fmla="*/ 380955 h 707468"/>
                            <a:gd name="connsiteX36" fmla="*/ 564405 w 602491"/>
                            <a:gd name="connsiteY36" fmla="*/ 371245 h 707468"/>
                            <a:gd name="connsiteX37" fmla="*/ 567180 w 602491"/>
                            <a:gd name="connsiteY37" fmla="*/ 380609 h 707468"/>
                            <a:gd name="connsiteX38" fmla="*/ 567526 w 602491"/>
                            <a:gd name="connsiteY38" fmla="*/ 386851 h 707468"/>
                            <a:gd name="connsiteX39" fmla="*/ 573942 w 602491"/>
                            <a:gd name="connsiteY39" fmla="*/ 377141 h 707468"/>
                            <a:gd name="connsiteX40" fmla="*/ 593189 w 602491"/>
                            <a:gd name="connsiteY40" fmla="*/ 374193 h 707468"/>
                            <a:gd name="connsiteX41" fmla="*/ 582092 w 602491"/>
                            <a:gd name="connsiteY41" fmla="*/ 379915 h 707468"/>
                            <a:gd name="connsiteX42" fmla="*/ 576023 w 602491"/>
                            <a:gd name="connsiteY42" fmla="*/ 395001 h 707468"/>
                            <a:gd name="connsiteX43" fmla="*/ 577063 w 602491"/>
                            <a:gd name="connsiteY43" fmla="*/ 398469 h 707468"/>
                            <a:gd name="connsiteX44" fmla="*/ 577237 w 602491"/>
                            <a:gd name="connsiteY44" fmla="*/ 398989 h 707468"/>
                            <a:gd name="connsiteX45" fmla="*/ 581051 w 602491"/>
                            <a:gd name="connsiteY45" fmla="*/ 394654 h 707468"/>
                            <a:gd name="connsiteX46" fmla="*/ 600299 w 602491"/>
                            <a:gd name="connsiteY46" fmla="*/ 391706 h 707468"/>
                            <a:gd name="connsiteX47" fmla="*/ 589201 w 602491"/>
                            <a:gd name="connsiteY47" fmla="*/ 397428 h 707468"/>
                            <a:gd name="connsiteX48" fmla="*/ 585040 w 602491"/>
                            <a:gd name="connsiteY48" fmla="*/ 404538 h 707468"/>
                            <a:gd name="connsiteX49" fmla="*/ 587294 w 602491"/>
                            <a:gd name="connsiteY49" fmla="*/ 417369 h 707468"/>
                            <a:gd name="connsiteX50" fmla="*/ 592149 w 602491"/>
                            <a:gd name="connsiteY50" fmla="*/ 413034 h 707468"/>
                            <a:gd name="connsiteX51" fmla="*/ 587814 w 602491"/>
                            <a:gd name="connsiteY51" fmla="*/ 421530 h 707468"/>
                            <a:gd name="connsiteX52" fmla="*/ 588161 w 602491"/>
                            <a:gd name="connsiteY52" fmla="*/ 431761 h 707468"/>
                            <a:gd name="connsiteX53" fmla="*/ 595097 w 602491"/>
                            <a:gd name="connsiteY53" fmla="*/ 454476 h 707468"/>
                            <a:gd name="connsiteX54" fmla="*/ 594923 w 602491"/>
                            <a:gd name="connsiteY54" fmla="*/ 454476 h 707468"/>
                            <a:gd name="connsiteX55" fmla="*/ 599432 w 602491"/>
                            <a:gd name="connsiteY55" fmla="*/ 465227 h 707468"/>
                            <a:gd name="connsiteX56" fmla="*/ 561631 w 602491"/>
                            <a:gd name="connsiteY56" fmla="*/ 541522 h 707468"/>
                            <a:gd name="connsiteX57" fmla="*/ 503369 w 602491"/>
                            <a:gd name="connsiteY57" fmla="*/ 529904 h 707468"/>
                            <a:gd name="connsiteX58" fmla="*/ 503196 w 602491"/>
                            <a:gd name="connsiteY58" fmla="*/ 537187 h 707468"/>
                            <a:gd name="connsiteX59" fmla="*/ 497994 w 602491"/>
                            <a:gd name="connsiteY59" fmla="*/ 524355 h 707468"/>
                            <a:gd name="connsiteX60" fmla="*/ 497821 w 602491"/>
                            <a:gd name="connsiteY60" fmla="*/ 524182 h 707468"/>
                            <a:gd name="connsiteX61" fmla="*/ 503543 w 602491"/>
                            <a:gd name="connsiteY61" fmla="*/ 551059 h 707468"/>
                            <a:gd name="connsiteX62" fmla="*/ 504410 w 602491"/>
                            <a:gd name="connsiteY62" fmla="*/ 566491 h 707468"/>
                            <a:gd name="connsiteX63" fmla="*/ 502849 w 602491"/>
                            <a:gd name="connsiteY63" fmla="*/ 580536 h 707468"/>
                            <a:gd name="connsiteX64" fmla="*/ 496607 w 602491"/>
                            <a:gd name="connsiteY64" fmla="*/ 551232 h 707468"/>
                            <a:gd name="connsiteX65" fmla="*/ 495046 w 602491"/>
                            <a:gd name="connsiteY65" fmla="*/ 548804 h 707468"/>
                            <a:gd name="connsiteX66" fmla="*/ 494353 w 602491"/>
                            <a:gd name="connsiteY66" fmla="*/ 554700 h 707468"/>
                            <a:gd name="connsiteX67" fmla="*/ 497300 w 602491"/>
                            <a:gd name="connsiteY67" fmla="*/ 569092 h 707468"/>
                            <a:gd name="connsiteX68" fmla="*/ 498341 w 602491"/>
                            <a:gd name="connsiteY68" fmla="*/ 592327 h 707468"/>
                            <a:gd name="connsiteX69" fmla="*/ 491058 w 602491"/>
                            <a:gd name="connsiteY69" fmla="*/ 584524 h 707468"/>
                            <a:gd name="connsiteX70" fmla="*/ 481868 w 602491"/>
                            <a:gd name="connsiteY70" fmla="*/ 676772 h 707468"/>
                            <a:gd name="connsiteX71" fmla="*/ 498514 w 602491"/>
                            <a:gd name="connsiteY71" fmla="*/ 698794 h 707468"/>
                            <a:gd name="connsiteX72" fmla="*/ 484989 w 602491"/>
                            <a:gd name="connsiteY72" fmla="*/ 707463 h 707468"/>
                            <a:gd name="connsiteX73" fmla="*/ 319394 w 602491"/>
                            <a:gd name="connsiteY73" fmla="*/ 707463 h 707468"/>
                            <a:gd name="connsiteX74" fmla="*/ 303789 w 602491"/>
                            <a:gd name="connsiteY74" fmla="*/ 612095 h 707468"/>
                            <a:gd name="connsiteX75" fmla="*/ 288183 w 602491"/>
                            <a:gd name="connsiteY75" fmla="*/ 707463 h 707468"/>
                            <a:gd name="connsiteX76" fmla="*/ 122588 w 602491"/>
                            <a:gd name="connsiteY76" fmla="*/ 707463 h 707468"/>
                            <a:gd name="connsiteX77" fmla="*/ 109063 w 602491"/>
                            <a:gd name="connsiteY77" fmla="*/ 698794 h 707468"/>
                            <a:gd name="connsiteX78" fmla="*/ 125709 w 602491"/>
                            <a:gd name="connsiteY78" fmla="*/ 676772 h 707468"/>
                            <a:gd name="connsiteX79" fmla="*/ 116519 w 602491"/>
                            <a:gd name="connsiteY79" fmla="*/ 584004 h 707468"/>
                            <a:gd name="connsiteX80" fmla="*/ 108889 w 602491"/>
                            <a:gd name="connsiteY80" fmla="*/ 592154 h 707468"/>
                            <a:gd name="connsiteX81" fmla="*/ 109930 w 602491"/>
                            <a:gd name="connsiteY81" fmla="*/ 568919 h 707468"/>
                            <a:gd name="connsiteX82" fmla="*/ 113224 w 602491"/>
                            <a:gd name="connsiteY82" fmla="*/ 553486 h 707468"/>
                            <a:gd name="connsiteX83" fmla="*/ 112704 w 602491"/>
                            <a:gd name="connsiteY83" fmla="*/ 548284 h 707468"/>
                            <a:gd name="connsiteX84" fmla="*/ 110623 w 602491"/>
                            <a:gd name="connsiteY84" fmla="*/ 550885 h 707468"/>
                            <a:gd name="connsiteX85" fmla="*/ 104381 w 602491"/>
                            <a:gd name="connsiteY85" fmla="*/ 580189 h 707468"/>
                            <a:gd name="connsiteX86" fmla="*/ 102821 w 602491"/>
                            <a:gd name="connsiteY86" fmla="*/ 566144 h 707468"/>
                            <a:gd name="connsiteX87" fmla="*/ 103688 w 602491"/>
                            <a:gd name="connsiteY87" fmla="*/ 550712 h 707468"/>
                            <a:gd name="connsiteX88" fmla="*/ 109583 w 602491"/>
                            <a:gd name="connsiteY88" fmla="*/ 523142 h 707468"/>
                            <a:gd name="connsiteX89" fmla="*/ 103861 w 602491"/>
                            <a:gd name="connsiteY89" fmla="*/ 536840 h 707468"/>
                            <a:gd name="connsiteX90" fmla="*/ 103861 w 602491"/>
                            <a:gd name="connsiteY90" fmla="*/ 524182 h 707468"/>
                            <a:gd name="connsiteX91" fmla="*/ 105595 w 602491"/>
                            <a:gd name="connsiteY91" fmla="*/ 516206 h 707468"/>
                            <a:gd name="connsiteX92" fmla="*/ 94151 w 602491"/>
                            <a:gd name="connsiteY92" fmla="*/ 526089 h 707468"/>
                            <a:gd name="connsiteX93" fmla="*/ 81319 w 602491"/>
                            <a:gd name="connsiteY93" fmla="*/ 525743 h 707468"/>
                            <a:gd name="connsiteX94" fmla="*/ 36236 w 602491"/>
                            <a:gd name="connsiteY94" fmla="*/ 524876 h 707468"/>
                            <a:gd name="connsiteX95" fmla="*/ 4851 w 602491"/>
                            <a:gd name="connsiteY95" fmla="*/ 446153 h 707468"/>
                            <a:gd name="connsiteX96" fmla="*/ 36583 w 602491"/>
                            <a:gd name="connsiteY96" fmla="*/ 372112 h 707468"/>
                            <a:gd name="connsiteX97" fmla="*/ 32941 w 602491"/>
                            <a:gd name="connsiteY97" fmla="*/ 373152 h 707468"/>
                            <a:gd name="connsiteX98" fmla="*/ 42131 w 602491"/>
                            <a:gd name="connsiteY98" fmla="*/ 359107 h 707468"/>
                            <a:gd name="connsiteX99" fmla="*/ 45599 w 602491"/>
                            <a:gd name="connsiteY99" fmla="*/ 350958 h 707468"/>
                            <a:gd name="connsiteX100" fmla="*/ 34675 w 602491"/>
                            <a:gd name="connsiteY100" fmla="*/ 363442 h 707468"/>
                            <a:gd name="connsiteX101" fmla="*/ 39357 w 602491"/>
                            <a:gd name="connsiteY101" fmla="*/ 353559 h 707468"/>
                            <a:gd name="connsiteX102" fmla="*/ 46120 w 602491"/>
                            <a:gd name="connsiteY102" fmla="*/ 343675 h 707468"/>
                            <a:gd name="connsiteX103" fmla="*/ 50975 w 602491"/>
                            <a:gd name="connsiteY103" fmla="*/ 338300 h 707468"/>
                            <a:gd name="connsiteX104" fmla="*/ 52882 w 602491"/>
                            <a:gd name="connsiteY104" fmla="*/ 333791 h 707468"/>
                            <a:gd name="connsiteX105" fmla="*/ 51842 w 602491"/>
                            <a:gd name="connsiteY105" fmla="*/ 334485 h 707468"/>
                            <a:gd name="connsiteX106" fmla="*/ 54616 w 602491"/>
                            <a:gd name="connsiteY106" fmla="*/ 329456 h 707468"/>
                            <a:gd name="connsiteX107" fmla="*/ 57564 w 602491"/>
                            <a:gd name="connsiteY107" fmla="*/ 322694 h 707468"/>
                            <a:gd name="connsiteX108" fmla="*/ 49761 w 602491"/>
                            <a:gd name="connsiteY108" fmla="*/ 323387 h 707468"/>
                            <a:gd name="connsiteX109" fmla="*/ 34502 w 602491"/>
                            <a:gd name="connsiteY109" fmla="*/ 311249 h 707468"/>
                            <a:gd name="connsiteX110" fmla="*/ 46293 w 602491"/>
                            <a:gd name="connsiteY110" fmla="*/ 315584 h 707468"/>
                            <a:gd name="connsiteX111" fmla="*/ 61552 w 602491"/>
                            <a:gd name="connsiteY111" fmla="*/ 309689 h 707468"/>
                            <a:gd name="connsiteX112" fmla="*/ 63459 w 602491"/>
                            <a:gd name="connsiteY112" fmla="*/ 306741 h 707468"/>
                            <a:gd name="connsiteX113" fmla="*/ 63806 w 602491"/>
                            <a:gd name="connsiteY113" fmla="*/ 306394 h 707468"/>
                            <a:gd name="connsiteX114" fmla="*/ 58084 w 602491"/>
                            <a:gd name="connsiteY114" fmla="*/ 306568 h 707468"/>
                            <a:gd name="connsiteX115" fmla="*/ 42825 w 602491"/>
                            <a:gd name="connsiteY115" fmla="*/ 294430 h 707468"/>
                            <a:gd name="connsiteX116" fmla="*/ 54616 w 602491"/>
                            <a:gd name="connsiteY116" fmla="*/ 298765 h 707468"/>
                            <a:gd name="connsiteX117" fmla="*/ 62592 w 602491"/>
                            <a:gd name="connsiteY117" fmla="*/ 297031 h 707468"/>
                            <a:gd name="connsiteX118" fmla="*/ 70395 w 602491"/>
                            <a:gd name="connsiteY118" fmla="*/ 286800 h 707468"/>
                            <a:gd name="connsiteX119" fmla="*/ 63979 w 602491"/>
                            <a:gd name="connsiteY119" fmla="*/ 286280 h 707468"/>
                            <a:gd name="connsiteX120" fmla="*/ 73170 w 602491"/>
                            <a:gd name="connsiteY120" fmla="*/ 283679 h 707468"/>
                            <a:gd name="connsiteX121" fmla="*/ 80452 w 602491"/>
                            <a:gd name="connsiteY121" fmla="*/ 276397 h 707468"/>
                            <a:gd name="connsiteX122" fmla="*/ 92243 w 602491"/>
                            <a:gd name="connsiteY122" fmla="*/ 256109 h 707468"/>
                            <a:gd name="connsiteX123" fmla="*/ 91897 w 602491"/>
                            <a:gd name="connsiteY123" fmla="*/ 243104 h 707468"/>
                            <a:gd name="connsiteX124" fmla="*/ 91897 w 602491"/>
                            <a:gd name="connsiteY124" fmla="*/ 241890 h 707468"/>
                            <a:gd name="connsiteX125" fmla="*/ 80972 w 602491"/>
                            <a:gd name="connsiteY125" fmla="*/ 254895 h 707468"/>
                            <a:gd name="connsiteX126" fmla="*/ 86174 w 602491"/>
                            <a:gd name="connsiteY126" fmla="*/ 238249 h 707468"/>
                            <a:gd name="connsiteX127" fmla="*/ 92590 w 602491"/>
                            <a:gd name="connsiteY127" fmla="*/ 227498 h 707468"/>
                            <a:gd name="connsiteX128" fmla="*/ 93804 w 602491"/>
                            <a:gd name="connsiteY128" fmla="*/ 213453 h 707468"/>
                            <a:gd name="connsiteX129" fmla="*/ 82360 w 602491"/>
                            <a:gd name="connsiteY129" fmla="*/ 229753 h 707468"/>
                            <a:gd name="connsiteX130" fmla="*/ 89122 w 602491"/>
                            <a:gd name="connsiteY130" fmla="*/ 202009 h 707468"/>
                            <a:gd name="connsiteX131" fmla="*/ 98312 w 602491"/>
                            <a:gd name="connsiteY131" fmla="*/ 182935 h 707468"/>
                            <a:gd name="connsiteX132" fmla="*/ 100913 w 602491"/>
                            <a:gd name="connsiteY132" fmla="*/ 170624 h 707468"/>
                            <a:gd name="connsiteX133" fmla="*/ 82360 w 602491"/>
                            <a:gd name="connsiteY133" fmla="*/ 187617 h 707468"/>
                            <a:gd name="connsiteX134" fmla="*/ 113051 w 602491"/>
                            <a:gd name="connsiteY134" fmla="*/ 131956 h 707468"/>
                            <a:gd name="connsiteX135" fmla="*/ 303615 w 602491"/>
                            <a:gd name="connsiteY135" fmla="*/ 0 h 707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</a:cxnLst>
                          <a:rect l="l" t="t" r="r" b="b"/>
                          <a:pathLst>
                            <a:path w="602491" h="707468">
                              <a:moveTo>
                                <a:pt x="303615" y="0"/>
                              </a:moveTo>
                              <a:cubicBezTo>
                                <a:pt x="387366" y="0"/>
                                <a:pt x="459153" y="45777"/>
                                <a:pt x="493659" y="130916"/>
                              </a:cubicBezTo>
                              <a:lnTo>
                                <a:pt x="493659" y="130569"/>
                              </a:lnTo>
                              <a:cubicBezTo>
                                <a:pt x="500768" y="138372"/>
                                <a:pt x="507011" y="148256"/>
                                <a:pt x="512039" y="157446"/>
                              </a:cubicBezTo>
                              <a:cubicBezTo>
                                <a:pt x="520882" y="162994"/>
                                <a:pt x="526951" y="165769"/>
                                <a:pt x="526951" y="165769"/>
                              </a:cubicBezTo>
                              <a:lnTo>
                                <a:pt x="515507" y="164035"/>
                              </a:lnTo>
                              <a:cubicBezTo>
                                <a:pt x="520189" y="173225"/>
                                <a:pt x="523310" y="181375"/>
                                <a:pt x="524871" y="185189"/>
                              </a:cubicBezTo>
                              <a:cubicBezTo>
                                <a:pt x="529206" y="188657"/>
                                <a:pt x="533887" y="191258"/>
                                <a:pt x="538049" y="191605"/>
                              </a:cubicBezTo>
                              <a:cubicBezTo>
                                <a:pt x="552441" y="192992"/>
                                <a:pt x="560244" y="189004"/>
                                <a:pt x="560244" y="189004"/>
                              </a:cubicBezTo>
                              <a:cubicBezTo>
                                <a:pt x="560244" y="189004"/>
                                <a:pt x="542210" y="202356"/>
                                <a:pt x="528512" y="203743"/>
                              </a:cubicBezTo>
                              <a:cubicBezTo>
                                <a:pt x="525911" y="204090"/>
                                <a:pt x="522443" y="203049"/>
                                <a:pt x="518628" y="201142"/>
                              </a:cubicBezTo>
                              <a:cubicBezTo>
                                <a:pt x="518802" y="201489"/>
                                <a:pt x="518802" y="201662"/>
                                <a:pt x="518975" y="202009"/>
                              </a:cubicBezTo>
                              <a:cubicBezTo>
                                <a:pt x="519669" y="204090"/>
                                <a:pt x="520362" y="206170"/>
                                <a:pt x="520882" y="208078"/>
                              </a:cubicBezTo>
                              <a:cubicBezTo>
                                <a:pt x="527818" y="215707"/>
                                <a:pt x="537182" y="224030"/>
                                <a:pt x="544811" y="224724"/>
                              </a:cubicBezTo>
                              <a:cubicBezTo>
                                <a:pt x="559203" y="226111"/>
                                <a:pt x="567006" y="222123"/>
                                <a:pt x="567006" y="222123"/>
                              </a:cubicBezTo>
                              <a:cubicBezTo>
                                <a:pt x="567006" y="222123"/>
                                <a:pt x="548973" y="235475"/>
                                <a:pt x="535274" y="236862"/>
                              </a:cubicBezTo>
                              <a:cubicBezTo>
                                <a:pt x="530593" y="237209"/>
                                <a:pt x="523483" y="233567"/>
                                <a:pt x="516027" y="228539"/>
                              </a:cubicBezTo>
                              <a:cubicBezTo>
                                <a:pt x="518281" y="231660"/>
                                <a:pt x="520362" y="234954"/>
                                <a:pt x="521576" y="238249"/>
                              </a:cubicBezTo>
                              <a:cubicBezTo>
                                <a:pt x="525911" y="250040"/>
                                <a:pt x="526778" y="254895"/>
                                <a:pt x="526778" y="254895"/>
                              </a:cubicBezTo>
                              <a:lnTo>
                                <a:pt x="514987" y="240850"/>
                              </a:lnTo>
                              <a:cubicBezTo>
                                <a:pt x="514987" y="241023"/>
                                <a:pt x="514987" y="241370"/>
                                <a:pt x="514987" y="241544"/>
                              </a:cubicBezTo>
                              <a:lnTo>
                                <a:pt x="514814" y="267727"/>
                              </a:lnTo>
                              <a:lnTo>
                                <a:pt x="530246" y="303793"/>
                              </a:lnTo>
                              <a:lnTo>
                                <a:pt x="530593" y="303620"/>
                              </a:lnTo>
                              <a:cubicBezTo>
                                <a:pt x="533367" y="310382"/>
                                <a:pt x="536488" y="318012"/>
                                <a:pt x="539956" y="326335"/>
                              </a:cubicBezTo>
                              <a:lnTo>
                                <a:pt x="545158" y="338646"/>
                              </a:lnTo>
                              <a:lnTo>
                                <a:pt x="548973" y="331190"/>
                              </a:lnTo>
                              <a:cubicBezTo>
                                <a:pt x="548973" y="331190"/>
                                <a:pt x="551747" y="338300"/>
                                <a:pt x="553134" y="348703"/>
                              </a:cubicBezTo>
                              <a:cubicBezTo>
                                <a:pt x="553828" y="353212"/>
                                <a:pt x="554001" y="356853"/>
                                <a:pt x="554001" y="359454"/>
                              </a:cubicBezTo>
                              <a:lnTo>
                                <a:pt x="555909" y="363962"/>
                              </a:lnTo>
                              <a:cubicBezTo>
                                <a:pt x="556082" y="363616"/>
                                <a:pt x="556256" y="363095"/>
                                <a:pt x="556429" y="362228"/>
                              </a:cubicBezTo>
                              <a:cubicBezTo>
                                <a:pt x="557469" y="357720"/>
                                <a:pt x="554868" y="339167"/>
                                <a:pt x="554868" y="339167"/>
                              </a:cubicBezTo>
                              <a:cubicBezTo>
                                <a:pt x="554868" y="339167"/>
                                <a:pt x="556949" y="343675"/>
                                <a:pt x="559030" y="349224"/>
                              </a:cubicBezTo>
                              <a:cubicBezTo>
                                <a:pt x="561111" y="354772"/>
                                <a:pt x="561111" y="358067"/>
                                <a:pt x="561631" y="360841"/>
                              </a:cubicBezTo>
                              <a:cubicBezTo>
                                <a:pt x="561978" y="363095"/>
                                <a:pt x="562671" y="375060"/>
                                <a:pt x="563018" y="380262"/>
                              </a:cubicBezTo>
                              <a:lnTo>
                                <a:pt x="563365" y="380955"/>
                              </a:lnTo>
                              <a:lnTo>
                                <a:pt x="564405" y="371245"/>
                              </a:lnTo>
                              <a:cubicBezTo>
                                <a:pt x="564405" y="371245"/>
                                <a:pt x="565619" y="373673"/>
                                <a:pt x="567180" y="380609"/>
                              </a:cubicBezTo>
                              <a:cubicBezTo>
                                <a:pt x="567526" y="382516"/>
                                <a:pt x="567700" y="384770"/>
                                <a:pt x="567526" y="386851"/>
                              </a:cubicBezTo>
                              <a:cubicBezTo>
                                <a:pt x="569434" y="382169"/>
                                <a:pt x="571688" y="378354"/>
                                <a:pt x="573942" y="377141"/>
                              </a:cubicBezTo>
                              <a:cubicBezTo>
                                <a:pt x="580705" y="373499"/>
                                <a:pt x="593189" y="374193"/>
                                <a:pt x="593189" y="374193"/>
                              </a:cubicBezTo>
                              <a:cubicBezTo>
                                <a:pt x="593189" y="374193"/>
                                <a:pt x="588334" y="374886"/>
                                <a:pt x="582092" y="379915"/>
                              </a:cubicBezTo>
                              <a:cubicBezTo>
                                <a:pt x="578624" y="382516"/>
                                <a:pt x="576890" y="389278"/>
                                <a:pt x="576023" y="395001"/>
                              </a:cubicBezTo>
                              <a:cubicBezTo>
                                <a:pt x="576370" y="396214"/>
                                <a:pt x="576717" y="397255"/>
                                <a:pt x="577063" y="398469"/>
                              </a:cubicBezTo>
                              <a:cubicBezTo>
                                <a:pt x="577237" y="398642"/>
                                <a:pt x="577237" y="398815"/>
                                <a:pt x="577237" y="398989"/>
                              </a:cubicBezTo>
                              <a:cubicBezTo>
                                <a:pt x="578450" y="396908"/>
                                <a:pt x="579664" y="395347"/>
                                <a:pt x="581051" y="394654"/>
                              </a:cubicBezTo>
                              <a:cubicBezTo>
                                <a:pt x="587814" y="391012"/>
                                <a:pt x="600299" y="391706"/>
                                <a:pt x="600299" y="391706"/>
                              </a:cubicBezTo>
                              <a:cubicBezTo>
                                <a:pt x="600299" y="391706"/>
                                <a:pt x="595443" y="392400"/>
                                <a:pt x="589201" y="397428"/>
                              </a:cubicBezTo>
                              <a:cubicBezTo>
                                <a:pt x="587467" y="398815"/>
                                <a:pt x="586080" y="401590"/>
                                <a:pt x="585040" y="404538"/>
                              </a:cubicBezTo>
                              <a:cubicBezTo>
                                <a:pt x="585560" y="406792"/>
                                <a:pt x="586600" y="411647"/>
                                <a:pt x="587294" y="417369"/>
                              </a:cubicBezTo>
                              <a:lnTo>
                                <a:pt x="592149" y="413034"/>
                              </a:lnTo>
                              <a:cubicBezTo>
                                <a:pt x="592149" y="413034"/>
                                <a:pt x="590242" y="416329"/>
                                <a:pt x="587814" y="421530"/>
                              </a:cubicBezTo>
                              <a:cubicBezTo>
                                <a:pt x="587987" y="424825"/>
                                <a:pt x="588161" y="428293"/>
                                <a:pt x="588161" y="431761"/>
                              </a:cubicBezTo>
                              <a:lnTo>
                                <a:pt x="595097" y="454476"/>
                              </a:lnTo>
                              <a:lnTo>
                                <a:pt x="594923" y="454476"/>
                              </a:lnTo>
                              <a:lnTo>
                                <a:pt x="599432" y="465227"/>
                              </a:lnTo>
                              <a:cubicBezTo>
                                <a:pt x="609835" y="496612"/>
                                <a:pt x="592842" y="530598"/>
                                <a:pt x="561631" y="541522"/>
                              </a:cubicBezTo>
                              <a:cubicBezTo>
                                <a:pt x="540823" y="548458"/>
                                <a:pt x="518802" y="543256"/>
                                <a:pt x="503369" y="529904"/>
                              </a:cubicBezTo>
                              <a:cubicBezTo>
                                <a:pt x="503369" y="535106"/>
                                <a:pt x="503196" y="537187"/>
                                <a:pt x="503196" y="537187"/>
                              </a:cubicBezTo>
                              <a:lnTo>
                                <a:pt x="497994" y="524355"/>
                              </a:lnTo>
                              <a:cubicBezTo>
                                <a:pt x="497994" y="524355"/>
                                <a:pt x="497821" y="524182"/>
                                <a:pt x="497821" y="524182"/>
                              </a:cubicBezTo>
                              <a:cubicBezTo>
                                <a:pt x="498688" y="527997"/>
                                <a:pt x="503196" y="547764"/>
                                <a:pt x="503543" y="551059"/>
                              </a:cubicBezTo>
                              <a:cubicBezTo>
                                <a:pt x="503889" y="554700"/>
                                <a:pt x="505103" y="558862"/>
                                <a:pt x="504410" y="566491"/>
                              </a:cubicBezTo>
                              <a:cubicBezTo>
                                <a:pt x="503716" y="574294"/>
                                <a:pt x="502849" y="580536"/>
                                <a:pt x="502849" y="580536"/>
                              </a:cubicBezTo>
                              <a:cubicBezTo>
                                <a:pt x="502849" y="580536"/>
                                <a:pt x="499555" y="556607"/>
                                <a:pt x="496607" y="551232"/>
                              </a:cubicBezTo>
                              <a:cubicBezTo>
                                <a:pt x="496087" y="550018"/>
                                <a:pt x="495566" y="549325"/>
                                <a:pt x="495046" y="548804"/>
                              </a:cubicBezTo>
                              <a:cubicBezTo>
                                <a:pt x="494699" y="550885"/>
                                <a:pt x="494526" y="552793"/>
                                <a:pt x="494353" y="554700"/>
                              </a:cubicBezTo>
                              <a:cubicBezTo>
                                <a:pt x="495220" y="557821"/>
                                <a:pt x="496260" y="562676"/>
                                <a:pt x="497300" y="569092"/>
                              </a:cubicBezTo>
                              <a:cubicBezTo>
                                <a:pt x="499381" y="582444"/>
                                <a:pt x="498341" y="592327"/>
                                <a:pt x="498341" y="592327"/>
                              </a:cubicBezTo>
                              <a:lnTo>
                                <a:pt x="491058" y="584524"/>
                              </a:lnTo>
                              <a:cubicBezTo>
                                <a:pt x="485162" y="636544"/>
                                <a:pt x="480828" y="672784"/>
                                <a:pt x="481868" y="676772"/>
                              </a:cubicBezTo>
                              <a:cubicBezTo>
                                <a:pt x="484469" y="687870"/>
                                <a:pt x="498514" y="687003"/>
                                <a:pt x="498514" y="698794"/>
                              </a:cubicBezTo>
                              <a:cubicBezTo>
                                <a:pt x="498514" y="707984"/>
                                <a:pt x="484989" y="707463"/>
                                <a:pt x="484989" y="707463"/>
                              </a:cubicBezTo>
                              <a:cubicBezTo>
                                <a:pt x="484989" y="707463"/>
                                <a:pt x="330665" y="707463"/>
                                <a:pt x="319394" y="707463"/>
                              </a:cubicBezTo>
                              <a:cubicBezTo>
                                <a:pt x="308123" y="707463"/>
                                <a:pt x="303789" y="612095"/>
                                <a:pt x="303789" y="612095"/>
                              </a:cubicBezTo>
                              <a:cubicBezTo>
                                <a:pt x="303789" y="612095"/>
                                <a:pt x="299454" y="707463"/>
                                <a:pt x="288183" y="707463"/>
                              </a:cubicBezTo>
                              <a:cubicBezTo>
                                <a:pt x="276912" y="707463"/>
                                <a:pt x="122588" y="707463"/>
                                <a:pt x="122588" y="707463"/>
                              </a:cubicBezTo>
                              <a:cubicBezTo>
                                <a:pt x="122588" y="707463"/>
                                <a:pt x="109063" y="707984"/>
                                <a:pt x="109063" y="698794"/>
                              </a:cubicBezTo>
                              <a:cubicBezTo>
                                <a:pt x="109063" y="686829"/>
                                <a:pt x="123108" y="687870"/>
                                <a:pt x="125709" y="676772"/>
                              </a:cubicBezTo>
                              <a:cubicBezTo>
                                <a:pt x="126749" y="672610"/>
                                <a:pt x="122415" y="636370"/>
                                <a:pt x="116519" y="584004"/>
                              </a:cubicBezTo>
                              <a:lnTo>
                                <a:pt x="108889" y="592154"/>
                              </a:lnTo>
                              <a:cubicBezTo>
                                <a:pt x="108889" y="592154"/>
                                <a:pt x="107849" y="582270"/>
                                <a:pt x="109930" y="568919"/>
                              </a:cubicBezTo>
                              <a:cubicBezTo>
                                <a:pt x="111144" y="561809"/>
                                <a:pt x="112357" y="556781"/>
                                <a:pt x="113224" y="553486"/>
                              </a:cubicBezTo>
                              <a:cubicBezTo>
                                <a:pt x="113051" y="551752"/>
                                <a:pt x="112878" y="550018"/>
                                <a:pt x="112704" y="548284"/>
                              </a:cubicBezTo>
                              <a:cubicBezTo>
                                <a:pt x="112011" y="548631"/>
                                <a:pt x="111490" y="549325"/>
                                <a:pt x="110623" y="550885"/>
                              </a:cubicBezTo>
                              <a:cubicBezTo>
                                <a:pt x="107676" y="556261"/>
                                <a:pt x="104381" y="580189"/>
                                <a:pt x="104381" y="580189"/>
                              </a:cubicBezTo>
                              <a:cubicBezTo>
                                <a:pt x="104381" y="580189"/>
                                <a:pt x="103514" y="573774"/>
                                <a:pt x="102821" y="566144"/>
                              </a:cubicBezTo>
                              <a:cubicBezTo>
                                <a:pt x="102127" y="558515"/>
                                <a:pt x="103341" y="554353"/>
                                <a:pt x="103688" y="550712"/>
                              </a:cubicBezTo>
                              <a:cubicBezTo>
                                <a:pt x="104034" y="547071"/>
                                <a:pt x="109583" y="523142"/>
                                <a:pt x="109583" y="523142"/>
                              </a:cubicBezTo>
                              <a:lnTo>
                                <a:pt x="103861" y="536840"/>
                              </a:lnTo>
                              <a:cubicBezTo>
                                <a:pt x="103861" y="536840"/>
                                <a:pt x="103514" y="533372"/>
                                <a:pt x="103861" y="524182"/>
                              </a:cubicBezTo>
                              <a:cubicBezTo>
                                <a:pt x="104034" y="521581"/>
                                <a:pt x="104728" y="518807"/>
                                <a:pt x="105595" y="516206"/>
                              </a:cubicBezTo>
                              <a:cubicBezTo>
                                <a:pt x="101607" y="521408"/>
                                <a:pt x="97445" y="525396"/>
                                <a:pt x="94151" y="526089"/>
                              </a:cubicBezTo>
                              <a:cubicBezTo>
                                <a:pt x="90336" y="526783"/>
                                <a:pt x="85654" y="526436"/>
                                <a:pt x="81319" y="525743"/>
                              </a:cubicBezTo>
                              <a:cubicBezTo>
                                <a:pt x="67274" y="531118"/>
                                <a:pt x="51148" y="531291"/>
                                <a:pt x="36236" y="524876"/>
                              </a:cubicBezTo>
                              <a:cubicBezTo>
                                <a:pt x="5891" y="511697"/>
                                <a:pt x="-8154" y="476498"/>
                                <a:pt x="4851" y="446153"/>
                              </a:cubicBezTo>
                              <a:lnTo>
                                <a:pt x="36583" y="372112"/>
                              </a:lnTo>
                              <a:lnTo>
                                <a:pt x="32941" y="373152"/>
                              </a:lnTo>
                              <a:cubicBezTo>
                                <a:pt x="32941" y="373152"/>
                                <a:pt x="35889" y="366737"/>
                                <a:pt x="42131" y="359107"/>
                              </a:cubicBezTo>
                              <a:lnTo>
                                <a:pt x="45599" y="350958"/>
                              </a:lnTo>
                              <a:cubicBezTo>
                                <a:pt x="40744" y="355986"/>
                                <a:pt x="34675" y="363442"/>
                                <a:pt x="34675" y="363442"/>
                              </a:cubicBezTo>
                              <a:cubicBezTo>
                                <a:pt x="34675" y="363442"/>
                                <a:pt x="36756" y="358934"/>
                                <a:pt x="39357" y="353559"/>
                              </a:cubicBezTo>
                              <a:cubicBezTo>
                                <a:pt x="41958" y="348183"/>
                                <a:pt x="44386" y="345929"/>
                                <a:pt x="46120" y="343675"/>
                              </a:cubicBezTo>
                              <a:cubicBezTo>
                                <a:pt x="46640" y="342808"/>
                                <a:pt x="48720" y="340727"/>
                                <a:pt x="50975" y="338300"/>
                              </a:cubicBezTo>
                              <a:lnTo>
                                <a:pt x="52882" y="333791"/>
                              </a:lnTo>
                              <a:lnTo>
                                <a:pt x="51842" y="334485"/>
                              </a:lnTo>
                              <a:cubicBezTo>
                                <a:pt x="51842" y="334485"/>
                                <a:pt x="52535" y="332924"/>
                                <a:pt x="54616" y="329456"/>
                              </a:cubicBezTo>
                              <a:lnTo>
                                <a:pt x="57564" y="322694"/>
                              </a:lnTo>
                              <a:cubicBezTo>
                                <a:pt x="54443" y="323561"/>
                                <a:pt x="51495" y="324081"/>
                                <a:pt x="49761" y="323387"/>
                              </a:cubicBezTo>
                              <a:cubicBezTo>
                                <a:pt x="42478" y="320786"/>
                                <a:pt x="34502" y="311249"/>
                                <a:pt x="34502" y="311249"/>
                              </a:cubicBezTo>
                              <a:cubicBezTo>
                                <a:pt x="34502" y="311249"/>
                                <a:pt x="38317" y="314371"/>
                                <a:pt x="46293" y="315584"/>
                              </a:cubicBezTo>
                              <a:cubicBezTo>
                                <a:pt x="50628" y="316105"/>
                                <a:pt x="56697" y="312810"/>
                                <a:pt x="61552" y="309689"/>
                              </a:cubicBezTo>
                              <a:cubicBezTo>
                                <a:pt x="62246" y="308822"/>
                                <a:pt x="62766" y="307782"/>
                                <a:pt x="63459" y="306741"/>
                              </a:cubicBezTo>
                              <a:cubicBezTo>
                                <a:pt x="63633" y="306741"/>
                                <a:pt x="63633" y="306568"/>
                                <a:pt x="63806" y="306394"/>
                              </a:cubicBezTo>
                              <a:cubicBezTo>
                                <a:pt x="61379" y="306915"/>
                                <a:pt x="59471" y="307088"/>
                                <a:pt x="58084" y="306568"/>
                              </a:cubicBezTo>
                              <a:cubicBezTo>
                                <a:pt x="50801" y="303967"/>
                                <a:pt x="42825" y="294430"/>
                                <a:pt x="42825" y="294430"/>
                              </a:cubicBezTo>
                              <a:cubicBezTo>
                                <a:pt x="42825" y="294430"/>
                                <a:pt x="46640" y="297551"/>
                                <a:pt x="54616" y="298765"/>
                              </a:cubicBezTo>
                              <a:cubicBezTo>
                                <a:pt x="56870" y="299112"/>
                                <a:pt x="59645" y="298418"/>
                                <a:pt x="62592" y="297031"/>
                              </a:cubicBezTo>
                              <a:cubicBezTo>
                                <a:pt x="63806" y="295123"/>
                                <a:pt x="66580" y="291309"/>
                                <a:pt x="70395" y="286800"/>
                              </a:cubicBezTo>
                              <a:lnTo>
                                <a:pt x="63979" y="286280"/>
                              </a:lnTo>
                              <a:cubicBezTo>
                                <a:pt x="63979" y="286280"/>
                                <a:pt x="67621" y="285413"/>
                                <a:pt x="73170" y="283679"/>
                              </a:cubicBezTo>
                              <a:cubicBezTo>
                                <a:pt x="75424" y="281252"/>
                                <a:pt x="77851" y="278651"/>
                                <a:pt x="80452" y="276397"/>
                              </a:cubicBezTo>
                              <a:lnTo>
                                <a:pt x="92243" y="256109"/>
                              </a:lnTo>
                              <a:lnTo>
                                <a:pt x="91897" y="243104"/>
                              </a:lnTo>
                              <a:cubicBezTo>
                                <a:pt x="91897" y="242757"/>
                                <a:pt x="91897" y="242237"/>
                                <a:pt x="91897" y="241890"/>
                              </a:cubicBezTo>
                              <a:lnTo>
                                <a:pt x="80972" y="254895"/>
                              </a:lnTo>
                              <a:cubicBezTo>
                                <a:pt x="80972" y="254895"/>
                                <a:pt x="81839" y="250213"/>
                                <a:pt x="86174" y="238249"/>
                              </a:cubicBezTo>
                              <a:cubicBezTo>
                                <a:pt x="87562" y="234608"/>
                                <a:pt x="89989" y="230793"/>
                                <a:pt x="92590" y="227498"/>
                              </a:cubicBezTo>
                              <a:cubicBezTo>
                                <a:pt x="92937" y="222643"/>
                                <a:pt x="93284" y="218135"/>
                                <a:pt x="93804" y="213453"/>
                              </a:cubicBezTo>
                              <a:cubicBezTo>
                                <a:pt x="88255" y="219869"/>
                                <a:pt x="82360" y="229753"/>
                                <a:pt x="82360" y="229753"/>
                              </a:cubicBezTo>
                              <a:cubicBezTo>
                                <a:pt x="82360" y="229753"/>
                                <a:pt x="84267" y="216054"/>
                                <a:pt x="89122" y="202009"/>
                              </a:cubicBezTo>
                              <a:cubicBezTo>
                                <a:pt x="91723" y="194379"/>
                                <a:pt x="95364" y="188137"/>
                                <a:pt x="98312" y="182935"/>
                              </a:cubicBezTo>
                              <a:cubicBezTo>
                                <a:pt x="99006" y="178774"/>
                                <a:pt x="99873" y="174612"/>
                                <a:pt x="100913" y="170624"/>
                              </a:cubicBezTo>
                              <a:cubicBezTo>
                                <a:pt x="95885" y="172705"/>
                                <a:pt x="82360" y="187617"/>
                                <a:pt x="82360" y="187617"/>
                              </a:cubicBezTo>
                              <a:cubicBezTo>
                                <a:pt x="82360" y="187617"/>
                                <a:pt x="94324" y="153631"/>
                                <a:pt x="113051" y="131956"/>
                              </a:cubicBezTo>
                              <a:cubicBezTo>
                                <a:pt x="147210" y="46298"/>
                                <a:pt x="218997" y="0"/>
                                <a:pt x="3036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72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38" name="Straight Connector 3838">
                        <a:extLst/>
                      </wps:cNvPr>
                      <wps:cNvCnPr/>
                      <wps:spPr>
                        <a:xfrm>
                          <a:off x="0" y="4247281"/>
                          <a:ext cx="17430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725CDA" id="Group 329" o:spid="_x0000_s1026" alt="decorative element" style="position:absolute;margin-left:146.7pt;margin-top:3.8pt;width:101.9pt;height:23.95pt;flip:x;z-index:251658240" coordorigin=",38371" coordsize="17430,4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">
              <v:shape id="Freeform: Shape 3837" o:spid="_x0000_s1027" style="position:absolute;left:1202;top:38371;width:3401;height:3993;visibility:visible;mso-wrap-style:square;v-text-anchor:middle" coordsize="602491,707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" path="m303615,v83751,,155538,45777,190044,130916l493659,130569v7109,7803,13352,17687,18380,26877c520882,162994,526951,165769,526951,165769r-11444,-1734c520189,173225,523310,181375,524871,185189v4335,3468,9016,6069,13178,6416c552441,192992,560244,189004,560244,189004v,,-18034,13352,-31732,14739c525911,204090,522443,203049,518628,201142v174,347,174,520,347,867c519669,204090,520362,206170,520882,208078v6936,7629,16300,15952,23929,16646c559203,226111,567006,222123,567006,222123v,,-18033,13352,-31732,14739c530593,237209,523483,233567,516027,228539v2254,3121,4335,6415,5549,9710c525911,250040,526778,254895,526778,254895l514987,240850v,173,,520,,694l514814,267727r15432,36066l530593,303620v2774,6762,5895,14392,9363,22715l545158,338646r3815,-7456c548973,331190,551747,338300,553134,348703v694,4509,867,8150,867,10751l555909,363962v173,-346,347,-867,520,-1734c557469,357720,554868,339167,554868,339167v,,2081,4508,4162,10057c561111,354772,561111,358067,561631,360841v347,2254,1040,14219,1387,19421l563365,380955r1040,-9710c564405,371245,565619,373673,567180,380609v346,1907,520,4161,346,6242c569434,382169,571688,378354,573942,377141v6763,-3642,19247,-2948,19247,-2948c593189,374193,588334,374886,582092,379915v-3468,2601,-5202,9363,-6069,15086c576370,396214,576717,397255,577063,398469v174,173,174,346,174,520c578450,396908,579664,395347,581051,394654v6763,-3642,19248,-2948,19248,-2948c600299,391706,595443,392400,589201,397428v-1734,1387,-3121,4162,-4161,7110c585560,406792,586600,411647,587294,417369r4855,-4335c592149,413034,590242,416329,587814,421530v173,3295,347,6763,347,10231l595097,454476r-174,l599432,465227v10403,31385,-6590,65371,-37801,76295c540823,548458,518802,543256,503369,529904v,5202,-173,7283,-173,7283l497994,524355v,,-173,-173,-173,-173c498688,527997,503196,547764,503543,551059v346,3641,1560,7803,867,15432c503716,574294,502849,580536,502849,580536v,,-3294,-23929,-6242,-29304c496087,550018,495566,549325,495046,548804v-347,2081,-520,3989,-693,5896c495220,557821,496260,562676,497300,569092v2081,13352,1041,23235,1041,23235l491058,584524v-5896,52020,-10230,88260,-9190,92248c484469,687870,498514,687003,498514,698794v,9190,-13525,8669,-13525,8669c484989,707463,330665,707463,319394,707463v-11271,,-15605,-95368,-15605,-95368c303789,612095,299454,707463,288183,707463v-11271,,-165595,,-165595,c122588,707463,109063,707984,109063,698794v,-11965,14045,-10924,16646,-22022c126749,672610,122415,636370,116519,584004r-7630,8150c108889,592154,107849,582270,109930,568919v1214,-7110,2427,-12138,3294,-15433c113051,551752,112878,550018,112704,548284v-693,347,-1214,1041,-2081,2601c107676,556261,104381,580189,104381,580189v,,-867,-6415,-1560,-14045c102127,558515,103341,554353,103688,550712v346,-3641,5895,-27570,5895,-27570l103861,536840v,,-347,-3468,,-12658c104034,521581,104728,518807,105595,516206v-3988,5202,-8150,9190,-11444,9883c90336,526783,85654,526436,81319,525743v-14045,5375,-30171,5548,-45083,-867c5891,511697,-8154,476498,4851,446153l36583,372112r-3642,1040c32941,373152,35889,366737,42131,359107r3468,-8149c40744,355986,34675,363442,34675,363442v,,2081,-4508,4682,-9883c41958,348183,44386,345929,46120,343675v520,-867,2600,-2948,4855,-5375l52882,333791r-1040,694c51842,334485,52535,332924,54616,329456r2948,-6762c54443,323561,51495,324081,49761,323387,42478,320786,34502,311249,34502,311249v,,3815,3122,11791,4335c50628,316105,56697,312810,61552,309689v694,-867,1214,-1907,1907,-2948c63633,306741,63633,306568,63806,306394v-2427,521,-4335,694,-5722,174c50801,303967,42825,294430,42825,294430v,,3815,3121,11791,4335c56870,299112,59645,298418,62592,297031v1214,-1908,3988,-5722,7803,-10231l63979,286280v,,3642,-867,9191,-2601c75424,281252,77851,278651,80452,276397l92243,256109r-346,-13005c91897,242757,91897,242237,91897,241890l80972,254895v,,867,-4682,5202,-16646c87562,234608,89989,230793,92590,227498v347,-4855,694,-9363,1214,-14045c88255,219869,82360,229753,82360,229753v,,1907,-13699,6762,-27744c91723,194379,95364,188137,98312,182935v694,-4161,1561,-8323,2601,-12311c95885,172705,82360,187617,82360,187617v,,11964,-33986,30691,-55661c147210,46298,218997,,303615,xe" fillcolor="black [3213]" stroked="f" strokeweight=".04789mm">
                <v:stroke joinstyle="miter"/>
                <v:path arrowok="t" o:connecttype="custom" o:connectlocs="171383,0;278657,73899;278657,73703;289032,88874;297450,93572;290990,92594;296276,104535;303714,108156;316243,106688;298331,115008;292752,113540;292947,114029;294024,117455;307531,126851;320060,125383;302148,133703;291283,129005;294416,134486;297352,143882;290696,135954;290696,136346;290599,151125;299310,171484;299506,171386;304791,184208;307727,191157;309881,186948;312229,196834;312719,202903;313796,205447;314089,204469;313208,191451;315557,197128;317026,203686;317809,214648;318004,215040;318591,209559;320158,214844;320353,218368;323975,212887;334839,211223;328575,214453;325150,222968;325737,224926;325835,225219;327988,222772;338853,221108;332588,224338;330239,228352;331512,235594;334252,233147;331805,237943;332001,243718;335916,256540;335818,256540;338363,262609;317026,305676;284138,299118;284041,303229;281104,295985;281007,295888;284237,311059;284726,319770;283845,327698;280321,311157;279440,309786;279049,313114;280713,321238;281300,334354;277189,329949;272002,382021;281398,394452;273763,399345;180289,399345;171481,345512;162672,399345;69198,399345;61563,394452;70959,382021;65772,329656;61465,334256;62053,321141;63912,312429;63618,309493;62444,310961;58920,327502;58040,319574;58529,310863;61857,295301;58627,303033;58627,295888;59606,291385;53146,296964;45902,296769;20454,296279;2738,251842;20650,210048;18594,210635;23782,202707;25739,198107;19573,205154;22216,199575;26034,193996;28774,190962;29850,188417;29263,188808;30829,185970;32493,182153;28089,182544;19475,175692;26131,178139;34744,174812;35821,173148;36017,172952;32787,173050;24174,166198;30829,168645;35332,167667;39736,161891;36114,161598;41303,160130;45413,156019;52069,144567;51873,137226;51873,136541;45707,143882;48643,134486;52265,128417;52950,120489;46490,129690;50307,114029;55494,103262;56963,96313;46490,105905;63814,74486;17138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line id="Straight Connector 3838" o:spid="_x0000_s1028" style="position:absolute;visibility:visible;mso-wrap-style:square" from="0,42472" to="17430,4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" strokecolor="black [3213]" strokeweight="2.25pt">
                <v:stroke endcap="round"/>
              </v:lin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E9" w:rsidRDefault="00FC6428" w:rsidP="007630F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2A0B1EE" wp14:editId="28F28E40">
              <wp:simplePos x="0" y="0"/>
              <wp:positionH relativeFrom="column">
                <wp:posOffset>3690933</wp:posOffset>
              </wp:positionH>
              <wp:positionV relativeFrom="paragraph">
                <wp:posOffset>-4173855</wp:posOffset>
              </wp:positionV>
              <wp:extent cx="3387090" cy="4652645"/>
              <wp:effectExtent l="0" t="0" r="3810" b="0"/>
              <wp:wrapNone/>
              <wp:docPr id="138" name="Group 138" descr="decorative element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7090" cy="4652645"/>
                        <a:chOff x="3429000" y="0"/>
                        <a:chExt cx="3117273" cy="4282306"/>
                      </a:xfrm>
                    </wpg:grpSpPr>
                    <wps:wsp>
                      <wps:cNvPr id="139" name="Rectangle: Rounded Corners 139" descr="decorative element">
                        <a:extLst/>
                      </wps:cNvPr>
                      <wps:cNvSpPr/>
                      <wps:spPr>
                        <a:xfrm>
                          <a:off x="3429000" y="0"/>
                          <a:ext cx="3117273" cy="42823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0" name="Rectangle 140">
                        <a:extLst/>
                      </wps:cNvPr>
                      <wps:cNvSpPr/>
                      <wps:spPr>
                        <a:xfrm>
                          <a:off x="4106458" y="3055161"/>
                          <a:ext cx="300300" cy="3194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1" name="Graphic 187" descr="speech bubble">
                        <a:extLst/>
                      </wps:cNvPr>
                      <wps:cNvSpPr/>
                      <wps:spPr>
                        <a:xfrm>
                          <a:off x="3829535" y="1269125"/>
                          <a:ext cx="2350521" cy="1999510"/>
                        </a:xfrm>
                        <a:custGeom>
                          <a:avLst/>
                          <a:gdLst>
                            <a:gd name="connsiteX0" fmla="*/ 2277225 w 2350521"/>
                            <a:gd name="connsiteY0" fmla="*/ 760355 h 1817735"/>
                            <a:gd name="connsiteX1" fmla="*/ 1177181 w 2350521"/>
                            <a:gd name="connsiteY1" fmla="*/ 77137 h 1817735"/>
                            <a:gd name="connsiteX2" fmla="*/ 77137 w 2350521"/>
                            <a:gd name="connsiteY2" fmla="*/ 760355 h 1817735"/>
                            <a:gd name="connsiteX3" fmla="*/ 932727 w 2350521"/>
                            <a:gd name="connsiteY3" fmla="*/ 1427903 h 1817735"/>
                            <a:gd name="connsiteX4" fmla="*/ 904520 w 2350521"/>
                            <a:gd name="connsiteY4" fmla="*/ 1487449 h 1817735"/>
                            <a:gd name="connsiteX5" fmla="*/ 685138 w 2350521"/>
                            <a:gd name="connsiteY5" fmla="*/ 1763244 h 1817735"/>
                            <a:gd name="connsiteX6" fmla="*/ 685138 w 2350521"/>
                            <a:gd name="connsiteY6" fmla="*/ 1769512 h 1817735"/>
                            <a:gd name="connsiteX7" fmla="*/ 816768 w 2350521"/>
                            <a:gd name="connsiteY7" fmla="*/ 1753841 h 1817735"/>
                            <a:gd name="connsiteX8" fmla="*/ 1208521 w 2350521"/>
                            <a:gd name="connsiteY8" fmla="*/ 1534460 h 1817735"/>
                            <a:gd name="connsiteX9" fmla="*/ 1330748 w 2350521"/>
                            <a:gd name="connsiteY9" fmla="*/ 1434171 h 1817735"/>
                            <a:gd name="connsiteX10" fmla="*/ 2277225 w 2350521"/>
                            <a:gd name="connsiteY10" fmla="*/ 760355 h 18177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50521" h="1817735">
                              <a:moveTo>
                                <a:pt x="2277225" y="760355"/>
                              </a:moveTo>
                              <a:cubicBezTo>
                                <a:pt x="2277225" y="384271"/>
                                <a:pt x="1785182" y="77137"/>
                                <a:pt x="1177181" y="77137"/>
                              </a:cubicBezTo>
                              <a:cubicBezTo>
                                <a:pt x="569179" y="77137"/>
                                <a:pt x="77137" y="384271"/>
                                <a:pt x="77137" y="760355"/>
                              </a:cubicBezTo>
                              <a:cubicBezTo>
                                <a:pt x="77137" y="1086294"/>
                                <a:pt x="443818" y="1358954"/>
                                <a:pt x="932727" y="1427903"/>
                              </a:cubicBezTo>
                              <a:cubicBezTo>
                                <a:pt x="923324" y="1452975"/>
                                <a:pt x="910788" y="1478047"/>
                                <a:pt x="904520" y="1487449"/>
                              </a:cubicBezTo>
                              <a:cubicBezTo>
                                <a:pt x="860644" y="1572068"/>
                                <a:pt x="776025" y="1735037"/>
                                <a:pt x="685138" y="1763244"/>
                              </a:cubicBezTo>
                              <a:lnTo>
                                <a:pt x="685138" y="1769512"/>
                              </a:lnTo>
                              <a:cubicBezTo>
                                <a:pt x="729015" y="1763244"/>
                                <a:pt x="776025" y="1766378"/>
                                <a:pt x="816768" y="1753841"/>
                              </a:cubicBezTo>
                              <a:cubicBezTo>
                                <a:pt x="982871" y="1706831"/>
                                <a:pt x="1089428" y="1625346"/>
                                <a:pt x="1208521" y="1534460"/>
                              </a:cubicBezTo>
                              <a:cubicBezTo>
                                <a:pt x="1242995" y="1506253"/>
                                <a:pt x="1293140" y="1471779"/>
                                <a:pt x="1330748" y="1434171"/>
                              </a:cubicBezTo>
                              <a:cubicBezTo>
                                <a:pt x="1866667" y="1390294"/>
                                <a:pt x="2277225" y="1105098"/>
                                <a:pt x="2277225" y="7603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25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2" name="Graphic 428" descr="decorative element"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272566" y="3131349"/>
                          <a:ext cx="70792" cy="70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3" name="Graphic 189" descr="monster graphic">
                        <a:extLst/>
                      </wps:cNvPr>
                      <wps:cNvSpPr/>
                      <wps:spPr>
                        <a:xfrm>
                          <a:off x="3954665" y="2952386"/>
                          <a:ext cx="601690" cy="707463"/>
                        </a:xfrm>
                        <a:custGeom>
                          <a:avLst/>
                          <a:gdLst>
                            <a:gd name="connsiteX0" fmla="*/ 599667 w 601690"/>
                            <a:gd name="connsiteY0" fmla="*/ 465462 h 707463"/>
                            <a:gd name="connsiteX1" fmla="*/ 595158 w 601690"/>
                            <a:gd name="connsiteY1" fmla="*/ 454711 h 707463"/>
                            <a:gd name="connsiteX2" fmla="*/ 595332 w 601690"/>
                            <a:gd name="connsiteY2" fmla="*/ 454711 h 707463"/>
                            <a:gd name="connsiteX3" fmla="*/ 588396 w 601690"/>
                            <a:gd name="connsiteY3" fmla="*/ 431996 h 707463"/>
                            <a:gd name="connsiteX4" fmla="*/ 588049 w 601690"/>
                            <a:gd name="connsiteY4" fmla="*/ 421765 h 707463"/>
                            <a:gd name="connsiteX5" fmla="*/ 592384 w 601690"/>
                            <a:gd name="connsiteY5" fmla="*/ 413269 h 707463"/>
                            <a:gd name="connsiteX6" fmla="*/ 587529 w 601690"/>
                            <a:gd name="connsiteY6" fmla="*/ 417604 h 707463"/>
                            <a:gd name="connsiteX7" fmla="*/ 585275 w 601690"/>
                            <a:gd name="connsiteY7" fmla="*/ 404773 h 707463"/>
                            <a:gd name="connsiteX8" fmla="*/ 589436 w 601690"/>
                            <a:gd name="connsiteY8" fmla="*/ 397663 h 707463"/>
                            <a:gd name="connsiteX9" fmla="*/ 600534 w 601690"/>
                            <a:gd name="connsiteY9" fmla="*/ 391941 h 707463"/>
                            <a:gd name="connsiteX10" fmla="*/ 581286 w 601690"/>
                            <a:gd name="connsiteY10" fmla="*/ 394889 h 707463"/>
                            <a:gd name="connsiteX11" fmla="*/ 577472 w 601690"/>
                            <a:gd name="connsiteY11" fmla="*/ 399224 h 707463"/>
                            <a:gd name="connsiteX12" fmla="*/ 577298 w 601690"/>
                            <a:gd name="connsiteY12" fmla="*/ 398704 h 707463"/>
                            <a:gd name="connsiteX13" fmla="*/ 576258 w 601690"/>
                            <a:gd name="connsiteY13" fmla="*/ 395236 h 707463"/>
                            <a:gd name="connsiteX14" fmla="*/ 582327 w 601690"/>
                            <a:gd name="connsiteY14" fmla="*/ 380150 h 707463"/>
                            <a:gd name="connsiteX15" fmla="*/ 593424 w 601690"/>
                            <a:gd name="connsiteY15" fmla="*/ 374428 h 707463"/>
                            <a:gd name="connsiteX16" fmla="*/ 574177 w 601690"/>
                            <a:gd name="connsiteY16" fmla="*/ 377376 h 707463"/>
                            <a:gd name="connsiteX17" fmla="*/ 567761 w 601690"/>
                            <a:gd name="connsiteY17" fmla="*/ 387086 h 707463"/>
                            <a:gd name="connsiteX18" fmla="*/ 567415 w 601690"/>
                            <a:gd name="connsiteY18" fmla="*/ 380844 h 707463"/>
                            <a:gd name="connsiteX19" fmla="*/ 564640 w 601690"/>
                            <a:gd name="connsiteY19" fmla="*/ 371480 h 707463"/>
                            <a:gd name="connsiteX20" fmla="*/ 563600 w 601690"/>
                            <a:gd name="connsiteY20" fmla="*/ 381190 h 707463"/>
                            <a:gd name="connsiteX21" fmla="*/ 563253 w 601690"/>
                            <a:gd name="connsiteY21" fmla="*/ 380497 h 707463"/>
                            <a:gd name="connsiteX22" fmla="*/ 561866 w 601690"/>
                            <a:gd name="connsiteY22" fmla="*/ 361076 h 707463"/>
                            <a:gd name="connsiteX23" fmla="*/ 559265 w 601690"/>
                            <a:gd name="connsiteY23" fmla="*/ 349459 h 707463"/>
                            <a:gd name="connsiteX24" fmla="*/ 555103 w 601690"/>
                            <a:gd name="connsiteY24" fmla="*/ 339402 h 707463"/>
                            <a:gd name="connsiteX25" fmla="*/ 556664 w 601690"/>
                            <a:gd name="connsiteY25" fmla="*/ 362463 h 707463"/>
                            <a:gd name="connsiteX26" fmla="*/ 556144 w 601690"/>
                            <a:gd name="connsiteY26" fmla="*/ 364197 h 707463"/>
                            <a:gd name="connsiteX27" fmla="*/ 554236 w 601690"/>
                            <a:gd name="connsiteY27" fmla="*/ 359689 h 707463"/>
                            <a:gd name="connsiteX28" fmla="*/ 553369 w 601690"/>
                            <a:gd name="connsiteY28" fmla="*/ 348938 h 707463"/>
                            <a:gd name="connsiteX29" fmla="*/ 549208 w 601690"/>
                            <a:gd name="connsiteY29" fmla="*/ 331425 h 707463"/>
                            <a:gd name="connsiteX30" fmla="*/ 545393 w 601690"/>
                            <a:gd name="connsiteY30" fmla="*/ 338881 h 707463"/>
                            <a:gd name="connsiteX31" fmla="*/ 540191 w 601690"/>
                            <a:gd name="connsiteY31" fmla="*/ 326570 h 707463"/>
                            <a:gd name="connsiteX32" fmla="*/ 530828 w 601690"/>
                            <a:gd name="connsiteY32" fmla="*/ 303855 h 707463"/>
                            <a:gd name="connsiteX33" fmla="*/ 530481 w 601690"/>
                            <a:gd name="connsiteY33" fmla="*/ 304028 h 707463"/>
                            <a:gd name="connsiteX34" fmla="*/ 515049 w 601690"/>
                            <a:gd name="connsiteY34" fmla="*/ 267962 h 707463"/>
                            <a:gd name="connsiteX35" fmla="*/ 515222 w 601690"/>
                            <a:gd name="connsiteY35" fmla="*/ 241779 h 707463"/>
                            <a:gd name="connsiteX36" fmla="*/ 515222 w 601690"/>
                            <a:gd name="connsiteY36" fmla="*/ 241085 h 707463"/>
                            <a:gd name="connsiteX37" fmla="*/ 527013 w 601690"/>
                            <a:gd name="connsiteY37" fmla="*/ 255130 h 707463"/>
                            <a:gd name="connsiteX38" fmla="*/ 521811 w 601690"/>
                            <a:gd name="connsiteY38" fmla="*/ 238484 h 707463"/>
                            <a:gd name="connsiteX39" fmla="*/ 516262 w 601690"/>
                            <a:gd name="connsiteY39" fmla="*/ 228774 h 707463"/>
                            <a:gd name="connsiteX40" fmla="*/ 535509 w 601690"/>
                            <a:gd name="connsiteY40" fmla="*/ 237097 h 707463"/>
                            <a:gd name="connsiteX41" fmla="*/ 567241 w 601690"/>
                            <a:gd name="connsiteY41" fmla="*/ 222358 h 707463"/>
                            <a:gd name="connsiteX42" fmla="*/ 545046 w 601690"/>
                            <a:gd name="connsiteY42" fmla="*/ 224959 h 707463"/>
                            <a:gd name="connsiteX43" fmla="*/ 521117 w 601690"/>
                            <a:gd name="connsiteY43" fmla="*/ 208313 h 707463"/>
                            <a:gd name="connsiteX44" fmla="*/ 519210 w 601690"/>
                            <a:gd name="connsiteY44" fmla="*/ 202244 h 707463"/>
                            <a:gd name="connsiteX45" fmla="*/ 518863 w 601690"/>
                            <a:gd name="connsiteY45" fmla="*/ 201377 h 707463"/>
                            <a:gd name="connsiteX46" fmla="*/ 528747 w 601690"/>
                            <a:gd name="connsiteY46" fmla="*/ 203978 h 707463"/>
                            <a:gd name="connsiteX47" fmla="*/ 560479 w 601690"/>
                            <a:gd name="connsiteY47" fmla="*/ 189239 h 707463"/>
                            <a:gd name="connsiteX48" fmla="*/ 538284 w 601690"/>
                            <a:gd name="connsiteY48" fmla="*/ 191840 h 707463"/>
                            <a:gd name="connsiteX49" fmla="*/ 525106 w 601690"/>
                            <a:gd name="connsiteY49" fmla="*/ 185424 h 707463"/>
                            <a:gd name="connsiteX50" fmla="*/ 515742 w 601690"/>
                            <a:gd name="connsiteY50" fmla="*/ 164270 h 707463"/>
                            <a:gd name="connsiteX51" fmla="*/ 527186 w 601690"/>
                            <a:gd name="connsiteY51" fmla="*/ 166004 h 707463"/>
                            <a:gd name="connsiteX52" fmla="*/ 512274 w 601690"/>
                            <a:gd name="connsiteY52" fmla="*/ 157681 h 707463"/>
                            <a:gd name="connsiteX53" fmla="*/ 493894 w 601690"/>
                            <a:gd name="connsiteY53" fmla="*/ 130804 h 707463"/>
                            <a:gd name="connsiteX54" fmla="*/ 493894 w 601690"/>
                            <a:gd name="connsiteY54" fmla="*/ 131151 h 707463"/>
                            <a:gd name="connsiteX55" fmla="*/ 303850 w 601690"/>
                            <a:gd name="connsiteY55" fmla="*/ 235 h 707463"/>
                            <a:gd name="connsiteX56" fmla="*/ 113286 w 601690"/>
                            <a:gd name="connsiteY56" fmla="*/ 132191 h 707463"/>
                            <a:gd name="connsiteX57" fmla="*/ 82595 w 601690"/>
                            <a:gd name="connsiteY57" fmla="*/ 187852 h 707463"/>
                            <a:gd name="connsiteX58" fmla="*/ 101148 w 601690"/>
                            <a:gd name="connsiteY58" fmla="*/ 170859 h 707463"/>
                            <a:gd name="connsiteX59" fmla="*/ 98547 w 601690"/>
                            <a:gd name="connsiteY59" fmla="*/ 183170 h 707463"/>
                            <a:gd name="connsiteX60" fmla="*/ 89357 w 601690"/>
                            <a:gd name="connsiteY60" fmla="*/ 202244 h 707463"/>
                            <a:gd name="connsiteX61" fmla="*/ 82595 w 601690"/>
                            <a:gd name="connsiteY61" fmla="*/ 229988 h 707463"/>
                            <a:gd name="connsiteX62" fmla="*/ 94039 w 601690"/>
                            <a:gd name="connsiteY62" fmla="*/ 213688 h 707463"/>
                            <a:gd name="connsiteX63" fmla="*/ 92825 w 601690"/>
                            <a:gd name="connsiteY63" fmla="*/ 227733 h 707463"/>
                            <a:gd name="connsiteX64" fmla="*/ 86409 w 601690"/>
                            <a:gd name="connsiteY64" fmla="*/ 238484 h 707463"/>
                            <a:gd name="connsiteX65" fmla="*/ 81207 w 601690"/>
                            <a:gd name="connsiteY65" fmla="*/ 255130 h 707463"/>
                            <a:gd name="connsiteX66" fmla="*/ 92132 w 601690"/>
                            <a:gd name="connsiteY66" fmla="*/ 242125 h 707463"/>
                            <a:gd name="connsiteX67" fmla="*/ 92132 w 601690"/>
                            <a:gd name="connsiteY67" fmla="*/ 243339 h 707463"/>
                            <a:gd name="connsiteX68" fmla="*/ 92478 w 601690"/>
                            <a:gd name="connsiteY68" fmla="*/ 256344 h 707463"/>
                            <a:gd name="connsiteX69" fmla="*/ 80687 w 601690"/>
                            <a:gd name="connsiteY69" fmla="*/ 276632 h 707463"/>
                            <a:gd name="connsiteX70" fmla="*/ 73405 w 601690"/>
                            <a:gd name="connsiteY70" fmla="*/ 283914 h 707463"/>
                            <a:gd name="connsiteX71" fmla="*/ 64214 w 601690"/>
                            <a:gd name="connsiteY71" fmla="*/ 286515 h 707463"/>
                            <a:gd name="connsiteX72" fmla="*/ 70630 w 601690"/>
                            <a:gd name="connsiteY72" fmla="*/ 287035 h 707463"/>
                            <a:gd name="connsiteX73" fmla="*/ 62827 w 601690"/>
                            <a:gd name="connsiteY73" fmla="*/ 297266 h 707463"/>
                            <a:gd name="connsiteX74" fmla="*/ 54851 w 601690"/>
                            <a:gd name="connsiteY74" fmla="*/ 299000 h 707463"/>
                            <a:gd name="connsiteX75" fmla="*/ 43060 w 601690"/>
                            <a:gd name="connsiteY75" fmla="*/ 294665 h 707463"/>
                            <a:gd name="connsiteX76" fmla="*/ 58319 w 601690"/>
                            <a:gd name="connsiteY76" fmla="*/ 306803 h 707463"/>
                            <a:gd name="connsiteX77" fmla="*/ 64041 w 601690"/>
                            <a:gd name="connsiteY77" fmla="*/ 306629 h 707463"/>
                            <a:gd name="connsiteX78" fmla="*/ 63694 w 601690"/>
                            <a:gd name="connsiteY78" fmla="*/ 306976 h 707463"/>
                            <a:gd name="connsiteX79" fmla="*/ 61787 w 601690"/>
                            <a:gd name="connsiteY79" fmla="*/ 309924 h 707463"/>
                            <a:gd name="connsiteX80" fmla="*/ 46528 w 601690"/>
                            <a:gd name="connsiteY80" fmla="*/ 315819 h 707463"/>
                            <a:gd name="connsiteX81" fmla="*/ 34737 w 601690"/>
                            <a:gd name="connsiteY81" fmla="*/ 311484 h 707463"/>
                            <a:gd name="connsiteX82" fmla="*/ 49996 w 601690"/>
                            <a:gd name="connsiteY82" fmla="*/ 323622 h 707463"/>
                            <a:gd name="connsiteX83" fmla="*/ 57799 w 601690"/>
                            <a:gd name="connsiteY83" fmla="*/ 322929 h 707463"/>
                            <a:gd name="connsiteX84" fmla="*/ 54851 w 601690"/>
                            <a:gd name="connsiteY84" fmla="*/ 329691 h 707463"/>
                            <a:gd name="connsiteX85" fmla="*/ 52077 w 601690"/>
                            <a:gd name="connsiteY85" fmla="*/ 334720 h 707463"/>
                            <a:gd name="connsiteX86" fmla="*/ 53117 w 601690"/>
                            <a:gd name="connsiteY86" fmla="*/ 334026 h 707463"/>
                            <a:gd name="connsiteX87" fmla="*/ 51210 w 601690"/>
                            <a:gd name="connsiteY87" fmla="*/ 338535 h 707463"/>
                            <a:gd name="connsiteX88" fmla="*/ 46355 w 601690"/>
                            <a:gd name="connsiteY88" fmla="*/ 343910 h 707463"/>
                            <a:gd name="connsiteX89" fmla="*/ 39592 w 601690"/>
                            <a:gd name="connsiteY89" fmla="*/ 353794 h 707463"/>
                            <a:gd name="connsiteX90" fmla="*/ 34910 w 601690"/>
                            <a:gd name="connsiteY90" fmla="*/ 363677 h 707463"/>
                            <a:gd name="connsiteX91" fmla="*/ 45834 w 601690"/>
                            <a:gd name="connsiteY91" fmla="*/ 351193 h 707463"/>
                            <a:gd name="connsiteX92" fmla="*/ 42366 w 601690"/>
                            <a:gd name="connsiteY92" fmla="*/ 359342 h 707463"/>
                            <a:gd name="connsiteX93" fmla="*/ 33176 w 601690"/>
                            <a:gd name="connsiteY93" fmla="*/ 373387 h 707463"/>
                            <a:gd name="connsiteX94" fmla="*/ 36818 w 601690"/>
                            <a:gd name="connsiteY94" fmla="*/ 372347 h 707463"/>
                            <a:gd name="connsiteX95" fmla="*/ 5086 w 601690"/>
                            <a:gd name="connsiteY95" fmla="*/ 446388 h 707463"/>
                            <a:gd name="connsiteX96" fmla="*/ 36471 w 601690"/>
                            <a:gd name="connsiteY96" fmla="*/ 525111 h 707463"/>
                            <a:gd name="connsiteX97" fmla="*/ 36471 w 601690"/>
                            <a:gd name="connsiteY97" fmla="*/ 525111 h 707463"/>
                            <a:gd name="connsiteX98" fmla="*/ 81554 w 601690"/>
                            <a:gd name="connsiteY98" fmla="*/ 525978 h 707463"/>
                            <a:gd name="connsiteX99" fmla="*/ 94386 w 601690"/>
                            <a:gd name="connsiteY99" fmla="*/ 526324 h 707463"/>
                            <a:gd name="connsiteX100" fmla="*/ 105830 w 601690"/>
                            <a:gd name="connsiteY100" fmla="*/ 516441 h 707463"/>
                            <a:gd name="connsiteX101" fmla="*/ 104096 w 601690"/>
                            <a:gd name="connsiteY101" fmla="*/ 524417 h 707463"/>
                            <a:gd name="connsiteX102" fmla="*/ 104096 w 601690"/>
                            <a:gd name="connsiteY102" fmla="*/ 537075 h 707463"/>
                            <a:gd name="connsiteX103" fmla="*/ 109818 w 601690"/>
                            <a:gd name="connsiteY103" fmla="*/ 523377 h 707463"/>
                            <a:gd name="connsiteX104" fmla="*/ 103923 w 601690"/>
                            <a:gd name="connsiteY104" fmla="*/ 550947 h 707463"/>
                            <a:gd name="connsiteX105" fmla="*/ 103056 w 601690"/>
                            <a:gd name="connsiteY105" fmla="*/ 566379 h 707463"/>
                            <a:gd name="connsiteX106" fmla="*/ 104616 w 601690"/>
                            <a:gd name="connsiteY106" fmla="*/ 580424 h 707463"/>
                            <a:gd name="connsiteX107" fmla="*/ 110858 w 601690"/>
                            <a:gd name="connsiteY107" fmla="*/ 551120 h 707463"/>
                            <a:gd name="connsiteX108" fmla="*/ 112939 w 601690"/>
                            <a:gd name="connsiteY108" fmla="*/ 548519 h 707463"/>
                            <a:gd name="connsiteX109" fmla="*/ 113459 w 601690"/>
                            <a:gd name="connsiteY109" fmla="*/ 553721 h 707463"/>
                            <a:gd name="connsiteX110" fmla="*/ 110165 w 601690"/>
                            <a:gd name="connsiteY110" fmla="*/ 569154 h 707463"/>
                            <a:gd name="connsiteX111" fmla="*/ 109124 w 601690"/>
                            <a:gd name="connsiteY111" fmla="*/ 592389 h 707463"/>
                            <a:gd name="connsiteX112" fmla="*/ 116754 w 601690"/>
                            <a:gd name="connsiteY112" fmla="*/ 584239 h 707463"/>
                            <a:gd name="connsiteX113" fmla="*/ 125944 w 601690"/>
                            <a:gd name="connsiteY113" fmla="*/ 677007 h 707463"/>
                            <a:gd name="connsiteX114" fmla="*/ 109298 w 601690"/>
                            <a:gd name="connsiteY114" fmla="*/ 699029 h 707463"/>
                            <a:gd name="connsiteX115" fmla="*/ 122823 w 601690"/>
                            <a:gd name="connsiteY115" fmla="*/ 707698 h 707463"/>
                            <a:gd name="connsiteX116" fmla="*/ 288418 w 601690"/>
                            <a:gd name="connsiteY116" fmla="*/ 707698 h 707463"/>
                            <a:gd name="connsiteX117" fmla="*/ 304024 w 601690"/>
                            <a:gd name="connsiteY117" fmla="*/ 612330 h 707463"/>
                            <a:gd name="connsiteX118" fmla="*/ 319629 w 601690"/>
                            <a:gd name="connsiteY118" fmla="*/ 707698 h 707463"/>
                            <a:gd name="connsiteX119" fmla="*/ 485224 w 601690"/>
                            <a:gd name="connsiteY119" fmla="*/ 707698 h 707463"/>
                            <a:gd name="connsiteX120" fmla="*/ 498749 w 601690"/>
                            <a:gd name="connsiteY120" fmla="*/ 699029 h 707463"/>
                            <a:gd name="connsiteX121" fmla="*/ 482103 w 601690"/>
                            <a:gd name="connsiteY121" fmla="*/ 677007 h 707463"/>
                            <a:gd name="connsiteX122" fmla="*/ 491293 w 601690"/>
                            <a:gd name="connsiteY122" fmla="*/ 584759 h 707463"/>
                            <a:gd name="connsiteX123" fmla="*/ 498576 w 601690"/>
                            <a:gd name="connsiteY123" fmla="*/ 592562 h 707463"/>
                            <a:gd name="connsiteX124" fmla="*/ 497535 w 601690"/>
                            <a:gd name="connsiteY124" fmla="*/ 569327 h 707463"/>
                            <a:gd name="connsiteX125" fmla="*/ 494588 w 601690"/>
                            <a:gd name="connsiteY125" fmla="*/ 554935 h 707463"/>
                            <a:gd name="connsiteX126" fmla="*/ 495281 w 601690"/>
                            <a:gd name="connsiteY126" fmla="*/ 549039 h 707463"/>
                            <a:gd name="connsiteX127" fmla="*/ 496842 w 601690"/>
                            <a:gd name="connsiteY127" fmla="*/ 551467 h 707463"/>
                            <a:gd name="connsiteX128" fmla="*/ 503084 w 601690"/>
                            <a:gd name="connsiteY128" fmla="*/ 580771 h 707463"/>
                            <a:gd name="connsiteX129" fmla="*/ 504645 w 601690"/>
                            <a:gd name="connsiteY129" fmla="*/ 566726 h 707463"/>
                            <a:gd name="connsiteX130" fmla="*/ 503778 w 601690"/>
                            <a:gd name="connsiteY130" fmla="*/ 551294 h 707463"/>
                            <a:gd name="connsiteX131" fmla="*/ 498056 w 601690"/>
                            <a:gd name="connsiteY131" fmla="*/ 524417 h 707463"/>
                            <a:gd name="connsiteX132" fmla="*/ 498056 w 601690"/>
                            <a:gd name="connsiteY132" fmla="*/ 524417 h 707463"/>
                            <a:gd name="connsiteX133" fmla="*/ 498229 w 601690"/>
                            <a:gd name="connsiteY133" fmla="*/ 524590 h 707463"/>
                            <a:gd name="connsiteX134" fmla="*/ 503431 w 601690"/>
                            <a:gd name="connsiteY134" fmla="*/ 537422 h 707463"/>
                            <a:gd name="connsiteX135" fmla="*/ 503604 w 601690"/>
                            <a:gd name="connsiteY135" fmla="*/ 530139 h 707463"/>
                            <a:gd name="connsiteX136" fmla="*/ 561866 w 601690"/>
                            <a:gd name="connsiteY136" fmla="*/ 541757 h 707463"/>
                            <a:gd name="connsiteX137" fmla="*/ 561866 w 601690"/>
                            <a:gd name="connsiteY137" fmla="*/ 541757 h 707463"/>
                            <a:gd name="connsiteX138" fmla="*/ 599667 w 601690"/>
                            <a:gd name="connsiteY138" fmla="*/ 465462 h 707463"/>
                            <a:gd name="connsiteX139" fmla="*/ 226862 w 601690"/>
                            <a:gd name="connsiteY139" fmla="*/ 135833 h 707463"/>
                            <a:gd name="connsiteX140" fmla="*/ 267090 w 601690"/>
                            <a:gd name="connsiteY140" fmla="*/ 158894 h 707463"/>
                            <a:gd name="connsiteX141" fmla="*/ 249577 w 601690"/>
                            <a:gd name="connsiteY141" fmla="*/ 134272 h 707463"/>
                            <a:gd name="connsiteX142" fmla="*/ 261021 w 601690"/>
                            <a:gd name="connsiteY142" fmla="*/ 141555 h 707463"/>
                            <a:gd name="connsiteX143" fmla="*/ 258247 w 601690"/>
                            <a:gd name="connsiteY143" fmla="*/ 131151 h 707463"/>
                            <a:gd name="connsiteX144" fmla="*/ 280095 w 601690"/>
                            <a:gd name="connsiteY144" fmla="*/ 144156 h 707463"/>
                            <a:gd name="connsiteX145" fmla="*/ 299168 w 601690"/>
                            <a:gd name="connsiteY145" fmla="*/ 148664 h 707463"/>
                            <a:gd name="connsiteX146" fmla="*/ 299168 w 601690"/>
                            <a:gd name="connsiteY146" fmla="*/ 148664 h 707463"/>
                            <a:gd name="connsiteX147" fmla="*/ 299168 w 601690"/>
                            <a:gd name="connsiteY147" fmla="*/ 148664 h 707463"/>
                            <a:gd name="connsiteX148" fmla="*/ 307838 w 601690"/>
                            <a:gd name="connsiteY148" fmla="*/ 149358 h 707463"/>
                            <a:gd name="connsiteX149" fmla="*/ 298648 w 601690"/>
                            <a:gd name="connsiteY149" fmla="*/ 141728 h 707463"/>
                            <a:gd name="connsiteX150" fmla="*/ 312000 w 601690"/>
                            <a:gd name="connsiteY150" fmla="*/ 142942 h 707463"/>
                            <a:gd name="connsiteX151" fmla="*/ 319456 w 601690"/>
                            <a:gd name="connsiteY151" fmla="*/ 150571 h 707463"/>
                            <a:gd name="connsiteX152" fmla="*/ 322577 w 601690"/>
                            <a:gd name="connsiteY152" fmla="*/ 166351 h 707463"/>
                            <a:gd name="connsiteX153" fmla="*/ 326045 w 601690"/>
                            <a:gd name="connsiteY153" fmla="*/ 144329 h 707463"/>
                            <a:gd name="connsiteX154" fmla="*/ 332461 w 601690"/>
                            <a:gd name="connsiteY154" fmla="*/ 145890 h 707463"/>
                            <a:gd name="connsiteX155" fmla="*/ 322924 w 601690"/>
                            <a:gd name="connsiteY155" fmla="*/ 135139 h 707463"/>
                            <a:gd name="connsiteX156" fmla="*/ 326739 w 601690"/>
                            <a:gd name="connsiteY156" fmla="*/ 135139 h 707463"/>
                            <a:gd name="connsiteX157" fmla="*/ 326912 w 601690"/>
                            <a:gd name="connsiteY157" fmla="*/ 135139 h 707463"/>
                            <a:gd name="connsiteX158" fmla="*/ 343038 w 601690"/>
                            <a:gd name="connsiteY158" fmla="*/ 146930 h 707463"/>
                            <a:gd name="connsiteX159" fmla="*/ 343558 w 601690"/>
                            <a:gd name="connsiteY159" fmla="*/ 147797 h 707463"/>
                            <a:gd name="connsiteX160" fmla="*/ 346679 w 601690"/>
                            <a:gd name="connsiteY160" fmla="*/ 163576 h 707463"/>
                            <a:gd name="connsiteX161" fmla="*/ 349627 w 601690"/>
                            <a:gd name="connsiteY161" fmla="*/ 151265 h 707463"/>
                            <a:gd name="connsiteX162" fmla="*/ 351188 w 601690"/>
                            <a:gd name="connsiteY162" fmla="*/ 152132 h 707463"/>
                            <a:gd name="connsiteX163" fmla="*/ 371649 w 601690"/>
                            <a:gd name="connsiteY163" fmla="*/ 160802 h 707463"/>
                            <a:gd name="connsiteX164" fmla="*/ 390722 w 601690"/>
                            <a:gd name="connsiteY164" fmla="*/ 163056 h 707463"/>
                            <a:gd name="connsiteX165" fmla="*/ 352922 w 601690"/>
                            <a:gd name="connsiteY165" fmla="*/ 136179 h 707463"/>
                            <a:gd name="connsiteX166" fmla="*/ 351014 w 601690"/>
                            <a:gd name="connsiteY166" fmla="*/ 133232 h 707463"/>
                            <a:gd name="connsiteX167" fmla="*/ 364193 w 601690"/>
                            <a:gd name="connsiteY167" fmla="*/ 141381 h 707463"/>
                            <a:gd name="connsiteX168" fmla="*/ 361765 w 601690"/>
                            <a:gd name="connsiteY168" fmla="*/ 135139 h 707463"/>
                            <a:gd name="connsiteX169" fmla="*/ 376677 w 601690"/>
                            <a:gd name="connsiteY169" fmla="*/ 145196 h 707463"/>
                            <a:gd name="connsiteX170" fmla="*/ 395924 w 601690"/>
                            <a:gd name="connsiteY170" fmla="*/ 154213 h 707463"/>
                            <a:gd name="connsiteX171" fmla="*/ 412744 w 601690"/>
                            <a:gd name="connsiteY171" fmla="*/ 212474 h 707463"/>
                            <a:gd name="connsiteX172" fmla="*/ 303850 w 601690"/>
                            <a:gd name="connsiteY172" fmla="*/ 321368 h 707463"/>
                            <a:gd name="connsiteX173" fmla="*/ 194956 w 601690"/>
                            <a:gd name="connsiteY173" fmla="*/ 212474 h 707463"/>
                            <a:gd name="connsiteX174" fmla="*/ 226862 w 601690"/>
                            <a:gd name="connsiteY174" fmla="*/ 135833 h 707463"/>
                            <a:gd name="connsiteX175" fmla="*/ 433725 w 601690"/>
                            <a:gd name="connsiteY175" fmla="*/ 354140 h 707463"/>
                            <a:gd name="connsiteX176" fmla="*/ 309746 w 601690"/>
                            <a:gd name="connsiteY176" fmla="*/ 412922 h 707463"/>
                            <a:gd name="connsiteX177" fmla="*/ 308705 w 601690"/>
                            <a:gd name="connsiteY177" fmla="*/ 413269 h 707463"/>
                            <a:gd name="connsiteX178" fmla="*/ 304370 w 601690"/>
                            <a:gd name="connsiteY178" fmla="*/ 413789 h 707463"/>
                            <a:gd name="connsiteX179" fmla="*/ 300035 w 601690"/>
                            <a:gd name="connsiteY179" fmla="*/ 414309 h 707463"/>
                            <a:gd name="connsiteX180" fmla="*/ 299515 w 601690"/>
                            <a:gd name="connsiteY180" fmla="*/ 414309 h 707463"/>
                            <a:gd name="connsiteX181" fmla="*/ 298995 w 601690"/>
                            <a:gd name="connsiteY181" fmla="*/ 414309 h 707463"/>
                            <a:gd name="connsiteX182" fmla="*/ 272639 w 601690"/>
                            <a:gd name="connsiteY182" fmla="*/ 415523 h 707463"/>
                            <a:gd name="connsiteX183" fmla="*/ 164612 w 601690"/>
                            <a:gd name="connsiteY183" fmla="*/ 386219 h 707463"/>
                            <a:gd name="connsiteX184" fmla="*/ 162704 w 601690"/>
                            <a:gd name="connsiteY184" fmla="*/ 382751 h 707463"/>
                            <a:gd name="connsiteX185" fmla="*/ 164092 w 601690"/>
                            <a:gd name="connsiteY185" fmla="*/ 379456 h 707463"/>
                            <a:gd name="connsiteX186" fmla="*/ 169467 w 601690"/>
                            <a:gd name="connsiteY186" fmla="*/ 379110 h 707463"/>
                            <a:gd name="connsiteX187" fmla="*/ 186980 w 601690"/>
                            <a:gd name="connsiteY187" fmla="*/ 389167 h 707463"/>
                            <a:gd name="connsiteX188" fmla="*/ 218712 w 601690"/>
                            <a:gd name="connsiteY188" fmla="*/ 366452 h 707463"/>
                            <a:gd name="connsiteX189" fmla="*/ 226862 w 601690"/>
                            <a:gd name="connsiteY189" fmla="*/ 370613 h 707463"/>
                            <a:gd name="connsiteX190" fmla="*/ 224781 w 601690"/>
                            <a:gd name="connsiteY190" fmla="*/ 401998 h 707463"/>
                            <a:gd name="connsiteX191" fmla="*/ 303503 w 601690"/>
                            <a:gd name="connsiteY191" fmla="*/ 405119 h 707463"/>
                            <a:gd name="connsiteX192" fmla="*/ 379278 w 601690"/>
                            <a:gd name="connsiteY192" fmla="*/ 383618 h 707463"/>
                            <a:gd name="connsiteX193" fmla="*/ 369915 w 601690"/>
                            <a:gd name="connsiteY193" fmla="*/ 353620 h 707463"/>
                            <a:gd name="connsiteX194" fmla="*/ 376851 w 601690"/>
                            <a:gd name="connsiteY194" fmla="*/ 347725 h 707463"/>
                            <a:gd name="connsiteX195" fmla="*/ 412917 w 601690"/>
                            <a:gd name="connsiteY195" fmla="*/ 362463 h 707463"/>
                            <a:gd name="connsiteX196" fmla="*/ 427483 w 601690"/>
                            <a:gd name="connsiteY196" fmla="*/ 348592 h 707463"/>
                            <a:gd name="connsiteX197" fmla="*/ 433552 w 601690"/>
                            <a:gd name="connsiteY197" fmla="*/ 348245 h 707463"/>
                            <a:gd name="connsiteX198" fmla="*/ 433725 w 601690"/>
                            <a:gd name="connsiteY198" fmla="*/ 354140 h 7074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</a:cxnLst>
                          <a:rect l="l" t="t" r="r" b="b"/>
                          <a:pathLst>
                            <a:path w="601690" h="707463">
                              <a:moveTo>
                                <a:pt x="599667" y="465462"/>
                              </a:moveTo>
                              <a:lnTo>
                                <a:pt x="595158" y="454711"/>
                              </a:lnTo>
                              <a:lnTo>
                                <a:pt x="595332" y="454711"/>
                              </a:lnTo>
                              <a:lnTo>
                                <a:pt x="588396" y="431996"/>
                              </a:lnTo>
                              <a:cubicBezTo>
                                <a:pt x="588396" y="428528"/>
                                <a:pt x="588222" y="425060"/>
                                <a:pt x="588049" y="421765"/>
                              </a:cubicBezTo>
                              <a:cubicBezTo>
                                <a:pt x="590477" y="416564"/>
                                <a:pt x="592384" y="413269"/>
                                <a:pt x="592384" y="413269"/>
                              </a:cubicBezTo>
                              <a:lnTo>
                                <a:pt x="587529" y="417604"/>
                              </a:lnTo>
                              <a:cubicBezTo>
                                <a:pt x="586835" y="411882"/>
                                <a:pt x="585795" y="407027"/>
                                <a:pt x="585275" y="404773"/>
                              </a:cubicBezTo>
                              <a:cubicBezTo>
                                <a:pt x="586315" y="401825"/>
                                <a:pt x="587702" y="399050"/>
                                <a:pt x="589436" y="397663"/>
                              </a:cubicBezTo>
                              <a:cubicBezTo>
                                <a:pt x="595678" y="392635"/>
                                <a:pt x="600534" y="391941"/>
                                <a:pt x="600534" y="391941"/>
                              </a:cubicBezTo>
                              <a:cubicBezTo>
                                <a:pt x="600534" y="391941"/>
                                <a:pt x="588049" y="391247"/>
                                <a:pt x="581286" y="394889"/>
                              </a:cubicBezTo>
                              <a:cubicBezTo>
                                <a:pt x="579899" y="395582"/>
                                <a:pt x="578685" y="397143"/>
                                <a:pt x="577472" y="399224"/>
                              </a:cubicBezTo>
                              <a:cubicBezTo>
                                <a:pt x="577472" y="399050"/>
                                <a:pt x="577472" y="398877"/>
                                <a:pt x="577298" y="398704"/>
                              </a:cubicBezTo>
                              <a:cubicBezTo>
                                <a:pt x="576952" y="397490"/>
                                <a:pt x="576605" y="396449"/>
                                <a:pt x="576258" y="395236"/>
                              </a:cubicBezTo>
                              <a:cubicBezTo>
                                <a:pt x="577125" y="389513"/>
                                <a:pt x="578859" y="382751"/>
                                <a:pt x="582327" y="380150"/>
                              </a:cubicBezTo>
                              <a:cubicBezTo>
                                <a:pt x="588569" y="375121"/>
                                <a:pt x="593424" y="374428"/>
                                <a:pt x="593424" y="374428"/>
                              </a:cubicBezTo>
                              <a:cubicBezTo>
                                <a:pt x="593424" y="374428"/>
                                <a:pt x="580940" y="373734"/>
                                <a:pt x="574177" y="377376"/>
                              </a:cubicBezTo>
                              <a:cubicBezTo>
                                <a:pt x="571923" y="378589"/>
                                <a:pt x="569669" y="382404"/>
                                <a:pt x="567761" y="387086"/>
                              </a:cubicBezTo>
                              <a:cubicBezTo>
                                <a:pt x="567935" y="385005"/>
                                <a:pt x="567761" y="382751"/>
                                <a:pt x="567415" y="380844"/>
                              </a:cubicBezTo>
                              <a:cubicBezTo>
                                <a:pt x="565854" y="373908"/>
                                <a:pt x="564640" y="371480"/>
                                <a:pt x="564640" y="371480"/>
                              </a:cubicBezTo>
                              <a:lnTo>
                                <a:pt x="563600" y="381190"/>
                              </a:lnTo>
                              <a:lnTo>
                                <a:pt x="563253" y="380497"/>
                              </a:lnTo>
                              <a:cubicBezTo>
                                <a:pt x="562906" y="375295"/>
                                <a:pt x="562213" y="363330"/>
                                <a:pt x="561866" y="361076"/>
                              </a:cubicBezTo>
                              <a:cubicBezTo>
                                <a:pt x="561346" y="358302"/>
                                <a:pt x="561346" y="355007"/>
                                <a:pt x="559265" y="349459"/>
                              </a:cubicBezTo>
                              <a:cubicBezTo>
                                <a:pt x="557184" y="343910"/>
                                <a:pt x="555103" y="339402"/>
                                <a:pt x="555103" y="339402"/>
                              </a:cubicBezTo>
                              <a:cubicBezTo>
                                <a:pt x="555103" y="339402"/>
                                <a:pt x="557704" y="357955"/>
                                <a:pt x="556664" y="362463"/>
                              </a:cubicBezTo>
                              <a:cubicBezTo>
                                <a:pt x="556491" y="363330"/>
                                <a:pt x="556317" y="363851"/>
                                <a:pt x="556144" y="364197"/>
                              </a:cubicBezTo>
                              <a:lnTo>
                                <a:pt x="554236" y="359689"/>
                              </a:lnTo>
                              <a:cubicBezTo>
                                <a:pt x="554236" y="357088"/>
                                <a:pt x="554063" y="353447"/>
                                <a:pt x="553369" y="348938"/>
                              </a:cubicBezTo>
                              <a:cubicBezTo>
                                <a:pt x="551982" y="338535"/>
                                <a:pt x="549208" y="331425"/>
                                <a:pt x="549208" y="331425"/>
                              </a:cubicBezTo>
                              <a:lnTo>
                                <a:pt x="545393" y="338881"/>
                              </a:lnTo>
                              <a:lnTo>
                                <a:pt x="540191" y="326570"/>
                              </a:lnTo>
                              <a:cubicBezTo>
                                <a:pt x="536723" y="318247"/>
                                <a:pt x="533602" y="310617"/>
                                <a:pt x="530828" y="303855"/>
                              </a:cubicBezTo>
                              <a:lnTo>
                                <a:pt x="530481" y="304028"/>
                              </a:lnTo>
                              <a:lnTo>
                                <a:pt x="515049" y="267962"/>
                              </a:lnTo>
                              <a:lnTo>
                                <a:pt x="515222" y="241779"/>
                              </a:lnTo>
                              <a:cubicBezTo>
                                <a:pt x="515222" y="241605"/>
                                <a:pt x="515222" y="241258"/>
                                <a:pt x="515222" y="241085"/>
                              </a:cubicBezTo>
                              <a:lnTo>
                                <a:pt x="527013" y="255130"/>
                              </a:lnTo>
                              <a:cubicBezTo>
                                <a:pt x="527013" y="255130"/>
                                <a:pt x="526146" y="250275"/>
                                <a:pt x="521811" y="238484"/>
                              </a:cubicBezTo>
                              <a:cubicBezTo>
                                <a:pt x="520597" y="235189"/>
                                <a:pt x="518516" y="231895"/>
                                <a:pt x="516262" y="228774"/>
                              </a:cubicBezTo>
                              <a:cubicBezTo>
                                <a:pt x="523718" y="233802"/>
                                <a:pt x="530828" y="237444"/>
                                <a:pt x="535509" y="237097"/>
                              </a:cubicBezTo>
                              <a:cubicBezTo>
                                <a:pt x="549208" y="235710"/>
                                <a:pt x="567241" y="222358"/>
                                <a:pt x="567241" y="222358"/>
                              </a:cubicBezTo>
                              <a:cubicBezTo>
                                <a:pt x="567241" y="222358"/>
                                <a:pt x="559438" y="226346"/>
                                <a:pt x="545046" y="224959"/>
                              </a:cubicBezTo>
                              <a:cubicBezTo>
                                <a:pt x="537417" y="224265"/>
                                <a:pt x="528053" y="215942"/>
                                <a:pt x="521117" y="208313"/>
                              </a:cubicBezTo>
                              <a:cubicBezTo>
                                <a:pt x="520597" y="206405"/>
                                <a:pt x="519904" y="204325"/>
                                <a:pt x="519210" y="202244"/>
                              </a:cubicBezTo>
                              <a:cubicBezTo>
                                <a:pt x="519037" y="201897"/>
                                <a:pt x="519037" y="201724"/>
                                <a:pt x="518863" y="201377"/>
                              </a:cubicBezTo>
                              <a:cubicBezTo>
                                <a:pt x="522678" y="203284"/>
                                <a:pt x="526146" y="204325"/>
                                <a:pt x="528747" y="203978"/>
                              </a:cubicBezTo>
                              <a:cubicBezTo>
                                <a:pt x="542445" y="202591"/>
                                <a:pt x="560479" y="189239"/>
                                <a:pt x="560479" y="189239"/>
                              </a:cubicBezTo>
                              <a:cubicBezTo>
                                <a:pt x="560479" y="189239"/>
                                <a:pt x="552676" y="193227"/>
                                <a:pt x="538284" y="191840"/>
                              </a:cubicBezTo>
                              <a:cubicBezTo>
                                <a:pt x="534122" y="191493"/>
                                <a:pt x="529441" y="188892"/>
                                <a:pt x="525106" y="185424"/>
                              </a:cubicBezTo>
                              <a:cubicBezTo>
                                <a:pt x="523545" y="181610"/>
                                <a:pt x="520424" y="173460"/>
                                <a:pt x="515742" y="164270"/>
                              </a:cubicBezTo>
                              <a:lnTo>
                                <a:pt x="527186" y="166004"/>
                              </a:lnTo>
                              <a:cubicBezTo>
                                <a:pt x="527186" y="166004"/>
                                <a:pt x="521117" y="163229"/>
                                <a:pt x="512274" y="157681"/>
                              </a:cubicBezTo>
                              <a:cubicBezTo>
                                <a:pt x="507246" y="148491"/>
                                <a:pt x="501003" y="138607"/>
                                <a:pt x="493894" y="130804"/>
                              </a:cubicBezTo>
                              <a:lnTo>
                                <a:pt x="493894" y="131151"/>
                              </a:lnTo>
                              <a:cubicBezTo>
                                <a:pt x="459388" y="46012"/>
                                <a:pt x="387601" y="235"/>
                                <a:pt x="303850" y="235"/>
                              </a:cubicBezTo>
                              <a:cubicBezTo>
                                <a:pt x="219232" y="235"/>
                                <a:pt x="147445" y="46533"/>
                                <a:pt x="113286" y="132191"/>
                              </a:cubicBezTo>
                              <a:cubicBezTo>
                                <a:pt x="94559" y="153866"/>
                                <a:pt x="82595" y="187852"/>
                                <a:pt x="82595" y="187852"/>
                              </a:cubicBezTo>
                              <a:cubicBezTo>
                                <a:pt x="82595" y="187852"/>
                                <a:pt x="96120" y="172940"/>
                                <a:pt x="101148" y="170859"/>
                              </a:cubicBezTo>
                              <a:cubicBezTo>
                                <a:pt x="100108" y="174847"/>
                                <a:pt x="99241" y="179009"/>
                                <a:pt x="98547" y="183170"/>
                              </a:cubicBezTo>
                              <a:cubicBezTo>
                                <a:pt x="95599" y="188372"/>
                                <a:pt x="91958" y="194614"/>
                                <a:pt x="89357" y="202244"/>
                              </a:cubicBezTo>
                              <a:cubicBezTo>
                                <a:pt x="84502" y="216289"/>
                                <a:pt x="82595" y="229988"/>
                                <a:pt x="82595" y="229988"/>
                              </a:cubicBezTo>
                              <a:cubicBezTo>
                                <a:pt x="82595" y="229988"/>
                                <a:pt x="88490" y="220104"/>
                                <a:pt x="94039" y="213688"/>
                              </a:cubicBezTo>
                              <a:cubicBezTo>
                                <a:pt x="93519" y="218370"/>
                                <a:pt x="93172" y="222878"/>
                                <a:pt x="92825" y="227733"/>
                              </a:cubicBezTo>
                              <a:cubicBezTo>
                                <a:pt x="90224" y="231028"/>
                                <a:pt x="87797" y="234843"/>
                                <a:pt x="86409" y="238484"/>
                              </a:cubicBezTo>
                              <a:cubicBezTo>
                                <a:pt x="82074" y="250448"/>
                                <a:pt x="81207" y="255130"/>
                                <a:pt x="81207" y="255130"/>
                              </a:cubicBezTo>
                              <a:lnTo>
                                <a:pt x="92132" y="242125"/>
                              </a:lnTo>
                              <a:cubicBezTo>
                                <a:pt x="92132" y="242472"/>
                                <a:pt x="92132" y="242992"/>
                                <a:pt x="92132" y="243339"/>
                              </a:cubicBezTo>
                              <a:lnTo>
                                <a:pt x="92478" y="256344"/>
                              </a:lnTo>
                              <a:lnTo>
                                <a:pt x="80687" y="276632"/>
                              </a:lnTo>
                              <a:cubicBezTo>
                                <a:pt x="78086" y="278886"/>
                                <a:pt x="75659" y="281487"/>
                                <a:pt x="73405" y="283914"/>
                              </a:cubicBezTo>
                              <a:cubicBezTo>
                                <a:pt x="67856" y="285648"/>
                                <a:pt x="64214" y="286515"/>
                                <a:pt x="64214" y="286515"/>
                              </a:cubicBezTo>
                              <a:lnTo>
                                <a:pt x="70630" y="287035"/>
                              </a:lnTo>
                              <a:cubicBezTo>
                                <a:pt x="66815" y="291544"/>
                                <a:pt x="64041" y="295358"/>
                                <a:pt x="62827" y="297266"/>
                              </a:cubicBezTo>
                              <a:cubicBezTo>
                                <a:pt x="59880" y="298653"/>
                                <a:pt x="57105" y="299347"/>
                                <a:pt x="54851" y="299000"/>
                              </a:cubicBezTo>
                              <a:cubicBezTo>
                                <a:pt x="46875" y="297786"/>
                                <a:pt x="43060" y="294665"/>
                                <a:pt x="43060" y="294665"/>
                              </a:cubicBezTo>
                              <a:cubicBezTo>
                                <a:pt x="43060" y="294665"/>
                                <a:pt x="51036" y="304202"/>
                                <a:pt x="58319" y="306803"/>
                              </a:cubicBezTo>
                              <a:cubicBezTo>
                                <a:pt x="59706" y="307323"/>
                                <a:pt x="61614" y="307150"/>
                                <a:pt x="64041" y="306629"/>
                              </a:cubicBezTo>
                              <a:cubicBezTo>
                                <a:pt x="63868" y="306803"/>
                                <a:pt x="63868" y="306976"/>
                                <a:pt x="63694" y="306976"/>
                              </a:cubicBezTo>
                              <a:cubicBezTo>
                                <a:pt x="63001" y="308017"/>
                                <a:pt x="62481" y="309057"/>
                                <a:pt x="61787" y="309924"/>
                              </a:cubicBezTo>
                              <a:cubicBezTo>
                                <a:pt x="56932" y="313045"/>
                                <a:pt x="50863" y="316340"/>
                                <a:pt x="46528" y="315819"/>
                              </a:cubicBezTo>
                              <a:cubicBezTo>
                                <a:pt x="38552" y="314606"/>
                                <a:pt x="34737" y="311484"/>
                                <a:pt x="34737" y="311484"/>
                              </a:cubicBezTo>
                              <a:cubicBezTo>
                                <a:pt x="34737" y="311484"/>
                                <a:pt x="42713" y="321021"/>
                                <a:pt x="49996" y="323622"/>
                              </a:cubicBezTo>
                              <a:cubicBezTo>
                                <a:pt x="51730" y="324316"/>
                                <a:pt x="54678" y="323796"/>
                                <a:pt x="57799" y="322929"/>
                              </a:cubicBezTo>
                              <a:lnTo>
                                <a:pt x="54851" y="329691"/>
                              </a:lnTo>
                              <a:cubicBezTo>
                                <a:pt x="52770" y="333159"/>
                                <a:pt x="52077" y="334720"/>
                                <a:pt x="52077" y="334720"/>
                              </a:cubicBezTo>
                              <a:lnTo>
                                <a:pt x="53117" y="334026"/>
                              </a:lnTo>
                              <a:lnTo>
                                <a:pt x="51210" y="338535"/>
                              </a:lnTo>
                              <a:cubicBezTo>
                                <a:pt x="48955" y="340962"/>
                                <a:pt x="46875" y="343043"/>
                                <a:pt x="46355" y="343910"/>
                              </a:cubicBezTo>
                              <a:cubicBezTo>
                                <a:pt x="44621" y="346164"/>
                                <a:pt x="42193" y="348418"/>
                                <a:pt x="39592" y="353794"/>
                              </a:cubicBezTo>
                              <a:cubicBezTo>
                                <a:pt x="36991" y="359169"/>
                                <a:pt x="34910" y="363677"/>
                                <a:pt x="34910" y="363677"/>
                              </a:cubicBezTo>
                              <a:cubicBezTo>
                                <a:pt x="34910" y="363677"/>
                                <a:pt x="40979" y="356221"/>
                                <a:pt x="45834" y="351193"/>
                              </a:cubicBezTo>
                              <a:lnTo>
                                <a:pt x="42366" y="359342"/>
                              </a:lnTo>
                              <a:cubicBezTo>
                                <a:pt x="36124" y="366972"/>
                                <a:pt x="33176" y="373387"/>
                                <a:pt x="33176" y="373387"/>
                              </a:cubicBezTo>
                              <a:lnTo>
                                <a:pt x="36818" y="372347"/>
                              </a:lnTo>
                              <a:lnTo>
                                <a:pt x="5086" y="446388"/>
                              </a:lnTo>
                              <a:cubicBezTo>
                                <a:pt x="-7919" y="476733"/>
                                <a:pt x="6126" y="511932"/>
                                <a:pt x="36471" y="525111"/>
                              </a:cubicBezTo>
                              <a:lnTo>
                                <a:pt x="36471" y="525111"/>
                              </a:lnTo>
                              <a:cubicBezTo>
                                <a:pt x="51383" y="531526"/>
                                <a:pt x="67509" y="531353"/>
                                <a:pt x="81554" y="525978"/>
                              </a:cubicBezTo>
                              <a:cubicBezTo>
                                <a:pt x="85889" y="526671"/>
                                <a:pt x="90571" y="527018"/>
                                <a:pt x="94386" y="526324"/>
                              </a:cubicBezTo>
                              <a:cubicBezTo>
                                <a:pt x="97680" y="525631"/>
                                <a:pt x="101842" y="521643"/>
                                <a:pt x="105830" y="516441"/>
                              </a:cubicBezTo>
                              <a:cubicBezTo>
                                <a:pt x="104963" y="519042"/>
                                <a:pt x="104269" y="521816"/>
                                <a:pt x="104096" y="524417"/>
                              </a:cubicBezTo>
                              <a:cubicBezTo>
                                <a:pt x="103749" y="533607"/>
                                <a:pt x="104096" y="537075"/>
                                <a:pt x="104096" y="537075"/>
                              </a:cubicBezTo>
                              <a:lnTo>
                                <a:pt x="109818" y="523377"/>
                              </a:lnTo>
                              <a:cubicBezTo>
                                <a:pt x="109818" y="523377"/>
                                <a:pt x="104269" y="547306"/>
                                <a:pt x="103923" y="550947"/>
                              </a:cubicBezTo>
                              <a:cubicBezTo>
                                <a:pt x="103576" y="554588"/>
                                <a:pt x="102362" y="558750"/>
                                <a:pt x="103056" y="566379"/>
                              </a:cubicBezTo>
                              <a:cubicBezTo>
                                <a:pt x="103749" y="574009"/>
                                <a:pt x="104616" y="580424"/>
                                <a:pt x="104616" y="580424"/>
                              </a:cubicBezTo>
                              <a:cubicBezTo>
                                <a:pt x="104616" y="580424"/>
                                <a:pt x="107911" y="556496"/>
                                <a:pt x="110858" y="551120"/>
                              </a:cubicBezTo>
                              <a:cubicBezTo>
                                <a:pt x="111725" y="549560"/>
                                <a:pt x="112246" y="548866"/>
                                <a:pt x="112939" y="548519"/>
                              </a:cubicBezTo>
                              <a:cubicBezTo>
                                <a:pt x="113113" y="550253"/>
                                <a:pt x="113286" y="551987"/>
                                <a:pt x="113459" y="553721"/>
                              </a:cubicBezTo>
                              <a:cubicBezTo>
                                <a:pt x="112592" y="557016"/>
                                <a:pt x="111379" y="562044"/>
                                <a:pt x="110165" y="569154"/>
                              </a:cubicBezTo>
                              <a:cubicBezTo>
                                <a:pt x="108084" y="582505"/>
                                <a:pt x="109124" y="592389"/>
                                <a:pt x="109124" y="592389"/>
                              </a:cubicBezTo>
                              <a:lnTo>
                                <a:pt x="116754" y="584239"/>
                              </a:lnTo>
                              <a:cubicBezTo>
                                <a:pt x="122650" y="636605"/>
                                <a:pt x="126984" y="672845"/>
                                <a:pt x="125944" y="677007"/>
                              </a:cubicBezTo>
                              <a:cubicBezTo>
                                <a:pt x="123343" y="688105"/>
                                <a:pt x="109298" y="687064"/>
                                <a:pt x="109298" y="699029"/>
                              </a:cubicBezTo>
                              <a:cubicBezTo>
                                <a:pt x="109298" y="708219"/>
                                <a:pt x="122823" y="707698"/>
                                <a:pt x="122823" y="707698"/>
                              </a:cubicBezTo>
                              <a:cubicBezTo>
                                <a:pt x="122823" y="707698"/>
                                <a:pt x="277147" y="707698"/>
                                <a:pt x="288418" y="707698"/>
                              </a:cubicBezTo>
                              <a:cubicBezTo>
                                <a:pt x="299689" y="707698"/>
                                <a:pt x="304024" y="612330"/>
                                <a:pt x="304024" y="612330"/>
                              </a:cubicBezTo>
                              <a:cubicBezTo>
                                <a:pt x="304024" y="612330"/>
                                <a:pt x="308358" y="707698"/>
                                <a:pt x="319629" y="707698"/>
                              </a:cubicBezTo>
                              <a:cubicBezTo>
                                <a:pt x="330900" y="707698"/>
                                <a:pt x="485224" y="707698"/>
                                <a:pt x="485224" y="707698"/>
                              </a:cubicBezTo>
                              <a:cubicBezTo>
                                <a:pt x="485224" y="707698"/>
                                <a:pt x="498749" y="708219"/>
                                <a:pt x="498749" y="699029"/>
                              </a:cubicBezTo>
                              <a:cubicBezTo>
                                <a:pt x="498749" y="687238"/>
                                <a:pt x="484704" y="688105"/>
                                <a:pt x="482103" y="677007"/>
                              </a:cubicBezTo>
                              <a:cubicBezTo>
                                <a:pt x="481063" y="673019"/>
                                <a:pt x="485397" y="636779"/>
                                <a:pt x="491293" y="584759"/>
                              </a:cubicBezTo>
                              <a:lnTo>
                                <a:pt x="498576" y="592562"/>
                              </a:lnTo>
                              <a:cubicBezTo>
                                <a:pt x="498576" y="592562"/>
                                <a:pt x="499616" y="582679"/>
                                <a:pt x="497535" y="569327"/>
                              </a:cubicBezTo>
                              <a:cubicBezTo>
                                <a:pt x="496495" y="562911"/>
                                <a:pt x="495455" y="558056"/>
                                <a:pt x="494588" y="554935"/>
                              </a:cubicBezTo>
                              <a:cubicBezTo>
                                <a:pt x="494761" y="553028"/>
                                <a:pt x="494934" y="551120"/>
                                <a:pt x="495281" y="549039"/>
                              </a:cubicBezTo>
                              <a:cubicBezTo>
                                <a:pt x="495801" y="549560"/>
                                <a:pt x="496322" y="550253"/>
                                <a:pt x="496842" y="551467"/>
                              </a:cubicBezTo>
                              <a:cubicBezTo>
                                <a:pt x="499790" y="556842"/>
                                <a:pt x="503084" y="580771"/>
                                <a:pt x="503084" y="580771"/>
                              </a:cubicBezTo>
                              <a:cubicBezTo>
                                <a:pt x="503084" y="580771"/>
                                <a:pt x="503951" y="574529"/>
                                <a:pt x="504645" y="566726"/>
                              </a:cubicBezTo>
                              <a:cubicBezTo>
                                <a:pt x="505338" y="559097"/>
                                <a:pt x="504124" y="554935"/>
                                <a:pt x="503778" y="551294"/>
                              </a:cubicBezTo>
                              <a:cubicBezTo>
                                <a:pt x="503431" y="547999"/>
                                <a:pt x="498923" y="528232"/>
                                <a:pt x="498056" y="524417"/>
                              </a:cubicBezTo>
                              <a:cubicBezTo>
                                <a:pt x="498056" y="524417"/>
                                <a:pt x="498056" y="524417"/>
                                <a:pt x="498056" y="524417"/>
                              </a:cubicBezTo>
                              <a:cubicBezTo>
                                <a:pt x="498056" y="524417"/>
                                <a:pt x="498229" y="524590"/>
                                <a:pt x="498229" y="524590"/>
                              </a:cubicBezTo>
                              <a:lnTo>
                                <a:pt x="503431" y="537422"/>
                              </a:lnTo>
                              <a:cubicBezTo>
                                <a:pt x="503431" y="537422"/>
                                <a:pt x="503604" y="535341"/>
                                <a:pt x="503604" y="530139"/>
                              </a:cubicBezTo>
                              <a:cubicBezTo>
                                <a:pt x="519037" y="543491"/>
                                <a:pt x="541058" y="548693"/>
                                <a:pt x="561866" y="541757"/>
                              </a:cubicBezTo>
                              <a:lnTo>
                                <a:pt x="561866" y="541757"/>
                              </a:lnTo>
                              <a:cubicBezTo>
                                <a:pt x="593077" y="530833"/>
                                <a:pt x="610070" y="496847"/>
                                <a:pt x="599667" y="465462"/>
                              </a:cubicBezTo>
                              <a:close/>
                              <a:moveTo>
                                <a:pt x="226862" y="135833"/>
                              </a:moveTo>
                              <a:cubicBezTo>
                                <a:pt x="246802" y="151438"/>
                                <a:pt x="267090" y="158894"/>
                                <a:pt x="267090" y="158894"/>
                              </a:cubicBezTo>
                              <a:cubicBezTo>
                                <a:pt x="267090" y="158894"/>
                                <a:pt x="254605" y="143635"/>
                                <a:pt x="249577" y="134272"/>
                              </a:cubicBezTo>
                              <a:lnTo>
                                <a:pt x="261021" y="141555"/>
                              </a:lnTo>
                              <a:lnTo>
                                <a:pt x="258247" y="131151"/>
                              </a:lnTo>
                              <a:cubicBezTo>
                                <a:pt x="264142" y="134966"/>
                                <a:pt x="271425" y="141034"/>
                                <a:pt x="280095" y="144156"/>
                              </a:cubicBezTo>
                              <a:cubicBezTo>
                                <a:pt x="287204" y="146757"/>
                                <a:pt x="293966" y="147970"/>
                                <a:pt x="299168" y="148664"/>
                              </a:cubicBezTo>
                              <a:cubicBezTo>
                                <a:pt x="299168" y="148664"/>
                                <a:pt x="299168" y="148664"/>
                                <a:pt x="299168" y="148664"/>
                              </a:cubicBezTo>
                              <a:lnTo>
                                <a:pt x="299168" y="148664"/>
                              </a:lnTo>
                              <a:cubicBezTo>
                                <a:pt x="304370" y="149358"/>
                                <a:pt x="307838" y="149358"/>
                                <a:pt x="307838" y="149358"/>
                              </a:cubicBezTo>
                              <a:cubicBezTo>
                                <a:pt x="307838" y="149358"/>
                                <a:pt x="303503" y="146063"/>
                                <a:pt x="298648" y="141728"/>
                              </a:cubicBezTo>
                              <a:cubicBezTo>
                                <a:pt x="304544" y="142422"/>
                                <a:pt x="309399" y="142768"/>
                                <a:pt x="312000" y="142942"/>
                              </a:cubicBezTo>
                              <a:cubicBezTo>
                                <a:pt x="315468" y="145196"/>
                                <a:pt x="318242" y="147797"/>
                                <a:pt x="319456" y="150571"/>
                              </a:cubicBezTo>
                              <a:cubicBezTo>
                                <a:pt x="323617" y="160108"/>
                                <a:pt x="322577" y="166351"/>
                                <a:pt x="322577" y="166351"/>
                              </a:cubicBezTo>
                              <a:cubicBezTo>
                                <a:pt x="322577" y="166351"/>
                                <a:pt x="326739" y="153866"/>
                                <a:pt x="326045" y="144329"/>
                              </a:cubicBezTo>
                              <a:cubicBezTo>
                                <a:pt x="330553" y="145716"/>
                                <a:pt x="332461" y="145890"/>
                                <a:pt x="332461" y="145890"/>
                              </a:cubicBezTo>
                              <a:lnTo>
                                <a:pt x="322924" y="135139"/>
                              </a:lnTo>
                              <a:cubicBezTo>
                                <a:pt x="324138" y="135139"/>
                                <a:pt x="325525" y="135139"/>
                                <a:pt x="326739" y="135139"/>
                              </a:cubicBezTo>
                              <a:cubicBezTo>
                                <a:pt x="326739" y="135139"/>
                                <a:pt x="326739" y="135139"/>
                                <a:pt x="326912" y="135139"/>
                              </a:cubicBezTo>
                              <a:cubicBezTo>
                                <a:pt x="332114" y="138954"/>
                                <a:pt x="338183" y="143462"/>
                                <a:pt x="343038" y="146930"/>
                              </a:cubicBezTo>
                              <a:cubicBezTo>
                                <a:pt x="343211" y="147277"/>
                                <a:pt x="343385" y="147624"/>
                                <a:pt x="343558" y="147797"/>
                              </a:cubicBezTo>
                              <a:cubicBezTo>
                                <a:pt x="347720" y="157334"/>
                                <a:pt x="346679" y="163576"/>
                                <a:pt x="346679" y="163576"/>
                              </a:cubicBezTo>
                              <a:cubicBezTo>
                                <a:pt x="346679" y="163576"/>
                                <a:pt x="348587" y="157854"/>
                                <a:pt x="349627" y="151265"/>
                              </a:cubicBezTo>
                              <a:cubicBezTo>
                                <a:pt x="350321" y="151612"/>
                                <a:pt x="350668" y="151959"/>
                                <a:pt x="351188" y="152132"/>
                              </a:cubicBezTo>
                              <a:cubicBezTo>
                                <a:pt x="356043" y="154733"/>
                                <a:pt x="361245" y="159068"/>
                                <a:pt x="371649" y="160802"/>
                              </a:cubicBezTo>
                              <a:cubicBezTo>
                                <a:pt x="382052" y="162536"/>
                                <a:pt x="390722" y="163056"/>
                                <a:pt x="390722" y="163056"/>
                              </a:cubicBezTo>
                              <a:cubicBezTo>
                                <a:pt x="390722" y="163056"/>
                                <a:pt x="359511" y="145196"/>
                                <a:pt x="352922" y="136179"/>
                              </a:cubicBezTo>
                              <a:cubicBezTo>
                                <a:pt x="352055" y="135139"/>
                                <a:pt x="351534" y="134099"/>
                                <a:pt x="351014" y="133232"/>
                              </a:cubicBezTo>
                              <a:lnTo>
                                <a:pt x="364193" y="141381"/>
                              </a:lnTo>
                              <a:lnTo>
                                <a:pt x="361765" y="135139"/>
                              </a:lnTo>
                              <a:cubicBezTo>
                                <a:pt x="365580" y="138087"/>
                                <a:pt x="370608" y="141555"/>
                                <a:pt x="376677" y="145196"/>
                              </a:cubicBezTo>
                              <a:cubicBezTo>
                                <a:pt x="383960" y="149531"/>
                                <a:pt x="390722" y="152479"/>
                                <a:pt x="395924" y="154213"/>
                              </a:cubicBezTo>
                              <a:cubicBezTo>
                                <a:pt x="406675" y="171032"/>
                                <a:pt x="412744" y="190973"/>
                                <a:pt x="412744" y="212474"/>
                              </a:cubicBezTo>
                              <a:cubicBezTo>
                                <a:pt x="412744" y="272643"/>
                                <a:pt x="364019" y="321368"/>
                                <a:pt x="303850" y="321368"/>
                              </a:cubicBezTo>
                              <a:cubicBezTo>
                                <a:pt x="243681" y="321368"/>
                                <a:pt x="194956" y="272643"/>
                                <a:pt x="194956" y="212474"/>
                              </a:cubicBezTo>
                              <a:cubicBezTo>
                                <a:pt x="194956" y="182650"/>
                                <a:pt x="207094" y="155426"/>
                                <a:pt x="226862" y="135833"/>
                              </a:cubicBezTo>
                              <a:close/>
                              <a:moveTo>
                                <a:pt x="433725" y="354140"/>
                              </a:moveTo>
                              <a:cubicBezTo>
                                <a:pt x="399566" y="391941"/>
                                <a:pt x="349107" y="407027"/>
                                <a:pt x="309746" y="412922"/>
                              </a:cubicBezTo>
                              <a:cubicBezTo>
                                <a:pt x="309399" y="413096"/>
                                <a:pt x="309052" y="413096"/>
                                <a:pt x="308705" y="413269"/>
                              </a:cubicBezTo>
                              <a:cubicBezTo>
                                <a:pt x="307318" y="413442"/>
                                <a:pt x="305757" y="413616"/>
                                <a:pt x="304370" y="413789"/>
                              </a:cubicBezTo>
                              <a:cubicBezTo>
                                <a:pt x="302983" y="413963"/>
                                <a:pt x="301423" y="414136"/>
                                <a:pt x="300035" y="414309"/>
                              </a:cubicBezTo>
                              <a:cubicBezTo>
                                <a:pt x="299862" y="414309"/>
                                <a:pt x="299689" y="414309"/>
                                <a:pt x="299515" y="414309"/>
                              </a:cubicBezTo>
                              <a:cubicBezTo>
                                <a:pt x="299342" y="414309"/>
                                <a:pt x="299168" y="414309"/>
                                <a:pt x="298995" y="414309"/>
                              </a:cubicBezTo>
                              <a:cubicBezTo>
                                <a:pt x="290672" y="415003"/>
                                <a:pt x="281829" y="415523"/>
                                <a:pt x="272639" y="415523"/>
                              </a:cubicBezTo>
                              <a:cubicBezTo>
                                <a:pt x="237786" y="415523"/>
                                <a:pt x="197904" y="408934"/>
                                <a:pt x="164612" y="386219"/>
                              </a:cubicBezTo>
                              <a:cubicBezTo>
                                <a:pt x="163398" y="385352"/>
                                <a:pt x="162704" y="384138"/>
                                <a:pt x="162704" y="382751"/>
                              </a:cubicBezTo>
                              <a:lnTo>
                                <a:pt x="164092" y="379456"/>
                              </a:lnTo>
                              <a:cubicBezTo>
                                <a:pt x="165479" y="378069"/>
                                <a:pt x="167733" y="377896"/>
                                <a:pt x="169467" y="379110"/>
                              </a:cubicBezTo>
                              <a:cubicBezTo>
                                <a:pt x="175189" y="382924"/>
                                <a:pt x="180911" y="386392"/>
                                <a:pt x="186980" y="389167"/>
                              </a:cubicBezTo>
                              <a:cubicBezTo>
                                <a:pt x="191315" y="384312"/>
                                <a:pt x="202412" y="373041"/>
                                <a:pt x="218712" y="366452"/>
                              </a:cubicBezTo>
                              <a:cubicBezTo>
                                <a:pt x="233797" y="360209"/>
                                <a:pt x="230156" y="364197"/>
                                <a:pt x="226862" y="370613"/>
                              </a:cubicBezTo>
                              <a:cubicBezTo>
                                <a:pt x="219579" y="384832"/>
                                <a:pt x="221139" y="394542"/>
                                <a:pt x="224781" y="401998"/>
                              </a:cubicBezTo>
                              <a:cubicBezTo>
                                <a:pt x="252524" y="408067"/>
                                <a:pt x="280615" y="407547"/>
                                <a:pt x="303503" y="405119"/>
                              </a:cubicBezTo>
                              <a:cubicBezTo>
                                <a:pt x="326392" y="401998"/>
                                <a:pt x="353789" y="395929"/>
                                <a:pt x="379278" y="383618"/>
                              </a:cubicBezTo>
                              <a:cubicBezTo>
                                <a:pt x="381012" y="375642"/>
                                <a:pt x="380318" y="365758"/>
                                <a:pt x="369915" y="353620"/>
                              </a:cubicBezTo>
                              <a:cubicBezTo>
                                <a:pt x="365233" y="348245"/>
                                <a:pt x="360725" y="345297"/>
                                <a:pt x="376851" y="347725"/>
                              </a:cubicBezTo>
                              <a:cubicBezTo>
                                <a:pt x="394017" y="350326"/>
                                <a:pt x="407542" y="358649"/>
                                <a:pt x="412917" y="362463"/>
                              </a:cubicBezTo>
                              <a:cubicBezTo>
                                <a:pt x="418119" y="358302"/>
                                <a:pt x="422974" y="353620"/>
                                <a:pt x="427483" y="348592"/>
                              </a:cubicBezTo>
                              <a:cubicBezTo>
                                <a:pt x="429043" y="346858"/>
                                <a:pt x="431818" y="346684"/>
                                <a:pt x="433552" y="348245"/>
                              </a:cubicBezTo>
                              <a:cubicBezTo>
                                <a:pt x="435286" y="349805"/>
                                <a:pt x="435459" y="352406"/>
                                <a:pt x="433725" y="3541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72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Freeform: Shape 144">
                        <a:extLst/>
                      </wps:cNvPr>
                      <wps:cNvSpPr/>
                      <wps:spPr>
                        <a:xfrm flipH="1">
                          <a:off x="4059614" y="3571682"/>
                          <a:ext cx="830708" cy="231122"/>
                        </a:xfrm>
                        <a:custGeom>
                          <a:avLst/>
                          <a:gdLst>
                            <a:gd name="connsiteX0" fmla="*/ 118624 w 1349129"/>
                            <a:gd name="connsiteY0" fmla="*/ 96012 h 375358"/>
                            <a:gd name="connsiteX1" fmla="*/ 116283 w 1349129"/>
                            <a:gd name="connsiteY1" fmla="*/ 102647 h 375358"/>
                            <a:gd name="connsiteX2" fmla="*/ 72180 w 1349129"/>
                            <a:gd name="connsiteY2" fmla="*/ 118649 h 375358"/>
                            <a:gd name="connsiteX3" fmla="*/ 72570 w 1349129"/>
                            <a:gd name="connsiteY3" fmla="*/ 118258 h 375358"/>
                            <a:gd name="connsiteX4" fmla="*/ 118624 w 1349129"/>
                            <a:gd name="connsiteY4" fmla="*/ 96012 h 375358"/>
                            <a:gd name="connsiteX5" fmla="*/ 266155 w 1349129"/>
                            <a:gd name="connsiteY5" fmla="*/ 72594 h 375358"/>
                            <a:gd name="connsiteX6" fmla="*/ 260301 w 1349129"/>
                            <a:gd name="connsiteY6" fmla="*/ 77668 h 375358"/>
                            <a:gd name="connsiteX7" fmla="*/ 226736 w 1349129"/>
                            <a:gd name="connsiteY7" fmla="*/ 92109 h 375358"/>
                            <a:gd name="connsiteX8" fmla="*/ 230639 w 1349129"/>
                            <a:gd name="connsiteY8" fmla="*/ 85474 h 375358"/>
                            <a:gd name="connsiteX9" fmla="*/ 248982 w 1349129"/>
                            <a:gd name="connsiteY9" fmla="*/ 80010 h 375358"/>
                            <a:gd name="connsiteX10" fmla="*/ 239615 w 1349129"/>
                            <a:gd name="connsiteY10" fmla="*/ 80010 h 375358"/>
                            <a:gd name="connsiteX11" fmla="*/ 266155 w 1349129"/>
                            <a:gd name="connsiteY11" fmla="*/ 72594 h 375358"/>
                            <a:gd name="connsiteX12" fmla="*/ 394952 w 1349129"/>
                            <a:gd name="connsiteY12" fmla="*/ 67520 h 375358"/>
                            <a:gd name="connsiteX13" fmla="*/ 393781 w 1349129"/>
                            <a:gd name="connsiteY13" fmla="*/ 69081 h 375358"/>
                            <a:gd name="connsiteX14" fmla="*/ 391829 w 1349129"/>
                            <a:gd name="connsiteY14" fmla="*/ 69472 h 375358"/>
                            <a:gd name="connsiteX15" fmla="*/ 392220 w 1349129"/>
                            <a:gd name="connsiteY15" fmla="*/ 68691 h 375358"/>
                            <a:gd name="connsiteX16" fmla="*/ 394952 w 1349129"/>
                            <a:gd name="connsiteY16" fmla="*/ 67520 h 375358"/>
                            <a:gd name="connsiteX17" fmla="*/ 378950 w 1349129"/>
                            <a:gd name="connsiteY17" fmla="*/ 65179 h 375358"/>
                            <a:gd name="connsiteX18" fmla="*/ 362948 w 1349129"/>
                            <a:gd name="connsiteY18" fmla="*/ 74155 h 375358"/>
                            <a:gd name="connsiteX19" fmla="*/ 350849 w 1349129"/>
                            <a:gd name="connsiteY19" fmla="*/ 79229 h 375358"/>
                            <a:gd name="connsiteX20" fmla="*/ 378950 w 1349129"/>
                            <a:gd name="connsiteY20" fmla="*/ 65179 h 375358"/>
                            <a:gd name="connsiteX21" fmla="*/ 410563 w 1349129"/>
                            <a:gd name="connsiteY21" fmla="*/ 49957 h 375358"/>
                            <a:gd name="connsiteX22" fmla="*/ 403148 w 1349129"/>
                            <a:gd name="connsiteY22" fmla="*/ 57763 h 375358"/>
                            <a:gd name="connsiteX23" fmla="*/ 394952 w 1349129"/>
                            <a:gd name="connsiteY23" fmla="*/ 60495 h 375358"/>
                            <a:gd name="connsiteX24" fmla="*/ 395732 w 1349129"/>
                            <a:gd name="connsiteY24" fmla="*/ 56982 h 375358"/>
                            <a:gd name="connsiteX25" fmla="*/ 410563 w 1349129"/>
                            <a:gd name="connsiteY25" fmla="*/ 49957 h 375358"/>
                            <a:gd name="connsiteX26" fmla="*/ 523748 w 1349129"/>
                            <a:gd name="connsiteY26" fmla="*/ 49177 h 375358"/>
                            <a:gd name="connsiteX27" fmla="*/ 516723 w 1349129"/>
                            <a:gd name="connsiteY27" fmla="*/ 53079 h 375358"/>
                            <a:gd name="connsiteX28" fmla="*/ 514381 w 1349129"/>
                            <a:gd name="connsiteY28" fmla="*/ 53860 h 375358"/>
                            <a:gd name="connsiteX29" fmla="*/ 523748 w 1349129"/>
                            <a:gd name="connsiteY29" fmla="*/ 49177 h 375358"/>
                            <a:gd name="connsiteX30" fmla="*/ 729823 w 1349129"/>
                            <a:gd name="connsiteY30" fmla="*/ 32004 h 375358"/>
                            <a:gd name="connsiteX31" fmla="*/ 701429 w 1349129"/>
                            <a:gd name="connsiteY31" fmla="*/ 36980 h 375358"/>
                            <a:gd name="connsiteX32" fmla="*/ 696985 w 1349129"/>
                            <a:gd name="connsiteY32" fmla="*/ 39069 h 375358"/>
                            <a:gd name="connsiteX33" fmla="*/ 487451 w 1349129"/>
                            <a:gd name="connsiteY33" fmla="*/ 0 h 375358"/>
                            <a:gd name="connsiteX34" fmla="*/ 421492 w 1349129"/>
                            <a:gd name="connsiteY34" fmla="*/ 40590 h 375358"/>
                            <a:gd name="connsiteX35" fmla="*/ 397294 w 1349129"/>
                            <a:gd name="connsiteY35" fmla="*/ 51128 h 375358"/>
                            <a:gd name="connsiteX36" fmla="*/ 387536 w 1349129"/>
                            <a:gd name="connsiteY36" fmla="*/ 38248 h 375358"/>
                            <a:gd name="connsiteX37" fmla="*/ 386756 w 1349129"/>
                            <a:gd name="connsiteY37" fmla="*/ 55812 h 375358"/>
                            <a:gd name="connsiteX38" fmla="*/ 338750 w 1349129"/>
                            <a:gd name="connsiteY38" fmla="*/ 71423 h 375358"/>
                            <a:gd name="connsiteX39" fmla="*/ 373876 w 1349129"/>
                            <a:gd name="connsiteY39" fmla="*/ 56202 h 375358"/>
                            <a:gd name="connsiteX40" fmla="*/ 337579 w 1349129"/>
                            <a:gd name="connsiteY40" fmla="*/ 67911 h 375358"/>
                            <a:gd name="connsiteX41" fmla="*/ 423833 w 1349129"/>
                            <a:gd name="connsiteY41" fmla="*/ 19514 h 375358"/>
                            <a:gd name="connsiteX42" fmla="*/ 351239 w 1349129"/>
                            <a:gd name="connsiteY42" fmla="*/ 50738 h 375358"/>
                            <a:gd name="connsiteX43" fmla="*/ 313771 w 1349129"/>
                            <a:gd name="connsiteY43" fmla="*/ 64788 h 375358"/>
                            <a:gd name="connsiteX44" fmla="*/ 304014 w 1349129"/>
                            <a:gd name="connsiteY44" fmla="*/ 68691 h 375358"/>
                            <a:gd name="connsiteX45" fmla="*/ 310258 w 1349129"/>
                            <a:gd name="connsiteY45" fmla="*/ 62837 h 375358"/>
                            <a:gd name="connsiteX46" fmla="*/ 267326 w 1349129"/>
                            <a:gd name="connsiteY46" fmla="*/ 85083 h 375358"/>
                            <a:gd name="connsiteX47" fmla="*/ 258349 w 1349129"/>
                            <a:gd name="connsiteY47" fmla="*/ 88986 h 375358"/>
                            <a:gd name="connsiteX48" fmla="*/ 272010 w 1349129"/>
                            <a:gd name="connsiteY48" fmla="*/ 72594 h 375358"/>
                            <a:gd name="connsiteX49" fmla="*/ 274351 w 1349129"/>
                            <a:gd name="connsiteY49" fmla="*/ 68301 h 375358"/>
                            <a:gd name="connsiteX50" fmla="*/ 278644 w 1349129"/>
                            <a:gd name="connsiteY50" fmla="*/ 66349 h 375358"/>
                            <a:gd name="connsiteX51" fmla="*/ 275522 w 1349129"/>
                            <a:gd name="connsiteY51" fmla="*/ 66740 h 375358"/>
                            <a:gd name="connsiteX52" fmla="*/ 277083 w 1349129"/>
                            <a:gd name="connsiteY52" fmla="*/ 62056 h 375358"/>
                            <a:gd name="connsiteX53" fmla="*/ 272010 w 1349129"/>
                            <a:gd name="connsiteY53" fmla="*/ 67130 h 375358"/>
                            <a:gd name="connsiteX54" fmla="*/ 234151 w 1349129"/>
                            <a:gd name="connsiteY54" fmla="*/ 79619 h 375358"/>
                            <a:gd name="connsiteX55" fmla="*/ 219320 w 1349129"/>
                            <a:gd name="connsiteY55" fmla="*/ 81571 h 375358"/>
                            <a:gd name="connsiteX56" fmla="*/ 226345 w 1349129"/>
                            <a:gd name="connsiteY56" fmla="*/ 76107 h 375358"/>
                            <a:gd name="connsiteX57" fmla="*/ 205270 w 1349129"/>
                            <a:gd name="connsiteY57" fmla="*/ 85083 h 375358"/>
                            <a:gd name="connsiteX58" fmla="*/ 203318 w 1349129"/>
                            <a:gd name="connsiteY58" fmla="*/ 85474 h 375358"/>
                            <a:gd name="connsiteX59" fmla="*/ 229858 w 1349129"/>
                            <a:gd name="connsiteY59" fmla="*/ 60105 h 375358"/>
                            <a:gd name="connsiteX60" fmla="*/ 176388 w 1349129"/>
                            <a:gd name="connsiteY60" fmla="*/ 96402 h 375358"/>
                            <a:gd name="connsiteX61" fmla="*/ 162728 w 1349129"/>
                            <a:gd name="connsiteY61" fmla="*/ 100305 h 375358"/>
                            <a:gd name="connsiteX62" fmla="*/ 174046 w 1349129"/>
                            <a:gd name="connsiteY62" fmla="*/ 89377 h 375358"/>
                            <a:gd name="connsiteX63" fmla="*/ 156093 w 1349129"/>
                            <a:gd name="connsiteY63" fmla="*/ 96792 h 375358"/>
                            <a:gd name="connsiteX64" fmla="*/ 159605 w 1349129"/>
                            <a:gd name="connsiteY64" fmla="*/ 89767 h 375358"/>
                            <a:gd name="connsiteX65" fmla="*/ 161166 w 1349129"/>
                            <a:gd name="connsiteY65" fmla="*/ 89377 h 375358"/>
                            <a:gd name="connsiteX66" fmla="*/ 159996 w 1349129"/>
                            <a:gd name="connsiteY66" fmla="*/ 89377 h 375358"/>
                            <a:gd name="connsiteX67" fmla="*/ 215417 w 1349129"/>
                            <a:gd name="connsiteY67" fmla="*/ 39810 h 375358"/>
                            <a:gd name="connsiteX68" fmla="*/ 151019 w 1349129"/>
                            <a:gd name="connsiteY68" fmla="*/ 90938 h 375358"/>
                            <a:gd name="connsiteX69" fmla="*/ 139700 w 1349129"/>
                            <a:gd name="connsiteY69" fmla="*/ 94841 h 375358"/>
                            <a:gd name="connsiteX70" fmla="*/ 149848 w 1349129"/>
                            <a:gd name="connsiteY70" fmla="*/ 92109 h 375358"/>
                            <a:gd name="connsiteX71" fmla="*/ 140871 w 1349129"/>
                            <a:gd name="connsiteY71" fmla="*/ 101476 h 375358"/>
                            <a:gd name="connsiteX72" fmla="*/ 129553 w 1349129"/>
                            <a:gd name="connsiteY72" fmla="*/ 104598 h 375358"/>
                            <a:gd name="connsiteX73" fmla="*/ 131114 w 1349129"/>
                            <a:gd name="connsiteY73" fmla="*/ 98744 h 375358"/>
                            <a:gd name="connsiteX74" fmla="*/ 139310 w 1349129"/>
                            <a:gd name="connsiteY74" fmla="*/ 94451 h 375358"/>
                            <a:gd name="connsiteX75" fmla="*/ 131114 w 1349129"/>
                            <a:gd name="connsiteY75" fmla="*/ 96792 h 375358"/>
                            <a:gd name="connsiteX76" fmla="*/ 127211 w 1349129"/>
                            <a:gd name="connsiteY76" fmla="*/ 89377 h 375358"/>
                            <a:gd name="connsiteX77" fmla="*/ 145945 w 1349129"/>
                            <a:gd name="connsiteY77" fmla="*/ 73765 h 375358"/>
                            <a:gd name="connsiteX78" fmla="*/ 123308 w 1349129"/>
                            <a:gd name="connsiteY78" fmla="*/ 87035 h 375358"/>
                            <a:gd name="connsiteX79" fmla="*/ 119405 w 1349129"/>
                            <a:gd name="connsiteY79" fmla="*/ 85474 h 375358"/>
                            <a:gd name="connsiteX80" fmla="*/ 119795 w 1349129"/>
                            <a:gd name="connsiteY80" fmla="*/ 88986 h 375358"/>
                            <a:gd name="connsiteX81" fmla="*/ 98329 w 1349129"/>
                            <a:gd name="connsiteY81" fmla="*/ 99915 h 375358"/>
                            <a:gd name="connsiteX82" fmla="*/ 78815 w 1349129"/>
                            <a:gd name="connsiteY82" fmla="*/ 108891 h 375358"/>
                            <a:gd name="connsiteX83" fmla="*/ 60471 w 1349129"/>
                            <a:gd name="connsiteY83" fmla="*/ 117087 h 375358"/>
                            <a:gd name="connsiteX84" fmla="*/ 91694 w 1349129"/>
                            <a:gd name="connsiteY84" fmla="*/ 98353 h 375358"/>
                            <a:gd name="connsiteX85" fmla="*/ 55787 w 1349129"/>
                            <a:gd name="connsiteY85" fmla="*/ 113965 h 375358"/>
                            <a:gd name="connsiteX86" fmla="*/ 125650 w 1349129"/>
                            <a:gd name="connsiteY86" fmla="*/ 65959 h 375358"/>
                            <a:gd name="connsiteX87" fmla="*/ 35102 w 1349129"/>
                            <a:gd name="connsiteY87" fmla="*/ 123722 h 375358"/>
                            <a:gd name="connsiteX88" fmla="*/ 34321 w 1349129"/>
                            <a:gd name="connsiteY88" fmla="*/ 123332 h 375358"/>
                            <a:gd name="connsiteX89" fmla="*/ 49933 w 1349129"/>
                            <a:gd name="connsiteY89" fmla="*/ 110453 h 375358"/>
                            <a:gd name="connsiteX90" fmla="*/ 31199 w 1349129"/>
                            <a:gd name="connsiteY90" fmla="*/ 118649 h 375358"/>
                            <a:gd name="connsiteX91" fmla="*/ 31980 w 1349129"/>
                            <a:gd name="connsiteY91" fmla="*/ 106550 h 375358"/>
                            <a:gd name="connsiteX92" fmla="*/ 1146 w 1349129"/>
                            <a:gd name="connsiteY92" fmla="*/ 133480 h 375358"/>
                            <a:gd name="connsiteX93" fmla="*/ 8172 w 1349129"/>
                            <a:gd name="connsiteY93" fmla="*/ 122942 h 375358"/>
                            <a:gd name="connsiteX94" fmla="*/ 16368 w 1349129"/>
                            <a:gd name="connsiteY94" fmla="*/ 110843 h 375358"/>
                            <a:gd name="connsiteX95" fmla="*/ 1537 w 1349129"/>
                            <a:gd name="connsiteY95" fmla="*/ 125284 h 375358"/>
                            <a:gd name="connsiteX96" fmla="*/ 0 w 1349129"/>
                            <a:gd name="connsiteY96" fmla="*/ 125829 h 375358"/>
                            <a:gd name="connsiteX97" fmla="*/ 0 w 1349129"/>
                            <a:gd name="connsiteY97" fmla="*/ 375358 h 375358"/>
                            <a:gd name="connsiteX98" fmla="*/ 1349129 w 1349129"/>
                            <a:gd name="connsiteY98" fmla="*/ 375358 h 375358"/>
                            <a:gd name="connsiteX99" fmla="*/ 1349129 w 1349129"/>
                            <a:gd name="connsiteY99" fmla="*/ 129617 h 375358"/>
                            <a:gd name="connsiteX100" fmla="*/ 1325019 w 1349129"/>
                            <a:gd name="connsiteY100" fmla="*/ 134260 h 375358"/>
                            <a:gd name="connsiteX101" fmla="*/ 1349129 w 1349129"/>
                            <a:gd name="connsiteY101" fmla="*/ 121201 h 375358"/>
                            <a:gd name="connsiteX102" fmla="*/ 1349129 w 1349129"/>
                            <a:gd name="connsiteY102" fmla="*/ 120395 h 375358"/>
                            <a:gd name="connsiteX103" fmla="*/ 1312920 w 1349129"/>
                            <a:gd name="connsiteY103" fmla="*/ 132699 h 375358"/>
                            <a:gd name="connsiteX104" fmla="*/ 1343315 w 1349129"/>
                            <a:gd name="connsiteY104" fmla="*/ 113819 h 375358"/>
                            <a:gd name="connsiteX105" fmla="*/ 1349129 w 1349129"/>
                            <a:gd name="connsiteY105" fmla="*/ 113653 h 375358"/>
                            <a:gd name="connsiteX106" fmla="*/ 1349129 w 1349129"/>
                            <a:gd name="connsiteY106" fmla="*/ 110686 h 375358"/>
                            <a:gd name="connsiteX107" fmla="*/ 1346486 w 1349129"/>
                            <a:gd name="connsiteY107" fmla="*/ 110502 h 375358"/>
                            <a:gd name="connsiteX108" fmla="*/ 1316042 w 1349129"/>
                            <a:gd name="connsiteY108" fmla="*/ 119039 h 375358"/>
                            <a:gd name="connsiteX109" fmla="*/ 1337655 w 1349129"/>
                            <a:gd name="connsiteY109" fmla="*/ 108794 h 375358"/>
                            <a:gd name="connsiteX110" fmla="*/ 1349129 w 1349129"/>
                            <a:gd name="connsiteY110" fmla="*/ 107577 h 375358"/>
                            <a:gd name="connsiteX111" fmla="*/ 1349129 w 1349129"/>
                            <a:gd name="connsiteY111" fmla="*/ 104688 h 375358"/>
                            <a:gd name="connsiteX112" fmla="*/ 1341716 w 1349129"/>
                            <a:gd name="connsiteY112" fmla="*/ 103872 h 375358"/>
                            <a:gd name="connsiteX113" fmla="*/ 1287161 w 1349129"/>
                            <a:gd name="connsiteY113" fmla="*/ 110843 h 375358"/>
                            <a:gd name="connsiteX114" fmla="*/ 1320336 w 1349129"/>
                            <a:gd name="connsiteY114" fmla="*/ 100695 h 375358"/>
                            <a:gd name="connsiteX115" fmla="*/ 1257108 w 1349129"/>
                            <a:gd name="connsiteY115" fmla="*/ 106940 h 375358"/>
                            <a:gd name="connsiteX116" fmla="*/ 1292235 w 1349129"/>
                            <a:gd name="connsiteY116" fmla="*/ 87816 h 375358"/>
                            <a:gd name="connsiteX117" fmla="*/ 1209102 w 1349129"/>
                            <a:gd name="connsiteY117" fmla="*/ 101476 h 375358"/>
                            <a:gd name="connsiteX118" fmla="*/ 1260231 w 1349129"/>
                            <a:gd name="connsiteY118" fmla="*/ 93670 h 375358"/>
                            <a:gd name="connsiteX119" fmla="*/ 1166951 w 1349129"/>
                            <a:gd name="connsiteY119" fmla="*/ 96792 h 375358"/>
                            <a:gd name="connsiteX120" fmla="*/ 1252815 w 1349129"/>
                            <a:gd name="connsiteY120" fmla="*/ 69472 h 375358"/>
                            <a:gd name="connsiteX121" fmla="*/ 1149778 w 1349129"/>
                            <a:gd name="connsiteY121" fmla="*/ 90157 h 375358"/>
                            <a:gd name="connsiteX122" fmla="*/ 1251644 w 1349129"/>
                            <a:gd name="connsiteY122" fmla="*/ 46054 h 375358"/>
                            <a:gd name="connsiteX123" fmla="*/ 1132605 w 1349129"/>
                            <a:gd name="connsiteY123" fmla="*/ 83522 h 375358"/>
                            <a:gd name="connsiteX124" fmla="*/ 1143533 w 1349129"/>
                            <a:gd name="connsiteY124" fmla="*/ 56982 h 375358"/>
                            <a:gd name="connsiteX125" fmla="*/ 1070549 w 1349129"/>
                            <a:gd name="connsiteY125" fmla="*/ 86254 h 375358"/>
                            <a:gd name="connsiteX126" fmla="*/ 1085380 w 1349129"/>
                            <a:gd name="connsiteY126" fmla="*/ 75326 h 375358"/>
                            <a:gd name="connsiteX127" fmla="*/ 1064304 w 1349129"/>
                            <a:gd name="connsiteY127" fmla="*/ 85474 h 375358"/>
                            <a:gd name="connsiteX128" fmla="*/ 1123238 w 1349129"/>
                            <a:gd name="connsiteY128" fmla="*/ 64008 h 375358"/>
                            <a:gd name="connsiteX129" fmla="*/ 1092801 w 1349129"/>
                            <a:gd name="connsiteY129" fmla="*/ 62247 h 375358"/>
                            <a:gd name="connsiteX130" fmla="*/ 1060401 w 1349129"/>
                            <a:gd name="connsiteY130" fmla="*/ 71033 h 375358"/>
                            <a:gd name="connsiteX131" fmla="*/ 1090356 w 1349129"/>
                            <a:gd name="connsiteY131" fmla="*/ 62105 h 375358"/>
                            <a:gd name="connsiteX132" fmla="*/ 1092801 w 1349129"/>
                            <a:gd name="connsiteY132" fmla="*/ 62247 h 375358"/>
                            <a:gd name="connsiteX133" fmla="*/ 1106455 w 1349129"/>
                            <a:gd name="connsiteY133" fmla="*/ 58544 h 375358"/>
                            <a:gd name="connsiteX134" fmla="*/ 1031519 w 1349129"/>
                            <a:gd name="connsiteY134" fmla="*/ 65179 h 375358"/>
                            <a:gd name="connsiteX135" fmla="*/ 1064304 w 1349129"/>
                            <a:gd name="connsiteY135" fmla="*/ 55031 h 375358"/>
                            <a:gd name="connsiteX136" fmla="*/ 1001467 w 1349129"/>
                            <a:gd name="connsiteY136" fmla="*/ 62447 h 375358"/>
                            <a:gd name="connsiteX137" fmla="*/ 1035812 w 1349129"/>
                            <a:gd name="connsiteY137" fmla="*/ 43712 h 375358"/>
                            <a:gd name="connsiteX138" fmla="*/ 953070 w 1349129"/>
                            <a:gd name="connsiteY138" fmla="*/ 58153 h 375358"/>
                            <a:gd name="connsiteX139" fmla="*/ 997954 w 1349129"/>
                            <a:gd name="connsiteY139" fmla="*/ 49177 h 375358"/>
                            <a:gd name="connsiteX140" fmla="*/ 909748 w 1349129"/>
                            <a:gd name="connsiteY140" fmla="*/ 58544 h 375358"/>
                            <a:gd name="connsiteX141" fmla="*/ 996002 w 1349129"/>
                            <a:gd name="connsiteY141" fmla="*/ 26930 h 375358"/>
                            <a:gd name="connsiteX142" fmla="*/ 892185 w 1349129"/>
                            <a:gd name="connsiteY142" fmla="*/ 52689 h 375358"/>
                            <a:gd name="connsiteX143" fmla="*/ 993661 w 1349129"/>
                            <a:gd name="connsiteY143" fmla="*/ 4683 h 375358"/>
                            <a:gd name="connsiteX144" fmla="*/ 867206 w 1349129"/>
                            <a:gd name="connsiteY144" fmla="*/ 51128 h 375358"/>
                            <a:gd name="connsiteX145" fmla="*/ 877744 w 1349129"/>
                            <a:gd name="connsiteY145" fmla="*/ 21466 h 375358"/>
                            <a:gd name="connsiteX146" fmla="*/ 803588 w 1349129"/>
                            <a:gd name="connsiteY146" fmla="*/ 56202 h 375358"/>
                            <a:gd name="connsiteX147" fmla="*/ 830518 w 1349129"/>
                            <a:gd name="connsiteY147" fmla="*/ 44493 h 375358"/>
                            <a:gd name="connsiteX148" fmla="*/ 797344 w 1349129"/>
                            <a:gd name="connsiteY148" fmla="*/ 55812 h 375358"/>
                            <a:gd name="connsiteX149" fmla="*/ 858619 w 1349129"/>
                            <a:gd name="connsiteY149" fmla="*/ 33175 h 375358"/>
                            <a:gd name="connsiteX150" fmla="*/ 792270 w 1349129"/>
                            <a:gd name="connsiteY150" fmla="*/ 46835 h 375358"/>
                            <a:gd name="connsiteX151" fmla="*/ 845350 w 1349129"/>
                            <a:gd name="connsiteY151" fmla="*/ 27710 h 375358"/>
                            <a:gd name="connsiteX152" fmla="*/ 760656 w 1349129"/>
                            <a:gd name="connsiteY152" fmla="*/ 45664 h 375358"/>
                            <a:gd name="connsiteX153" fmla="*/ 794221 w 1349129"/>
                            <a:gd name="connsiteY153" fmla="*/ 29662 h 375358"/>
                            <a:gd name="connsiteX154" fmla="*/ 728652 w 1349129"/>
                            <a:gd name="connsiteY154" fmla="*/ 44883 h 375358"/>
                            <a:gd name="connsiteX155" fmla="*/ 762998 w 1349129"/>
                            <a:gd name="connsiteY155" fmla="*/ 24198 h 375358"/>
                            <a:gd name="connsiteX156" fmla="*/ 677133 w 1349129"/>
                            <a:gd name="connsiteY156" fmla="*/ 48396 h 375358"/>
                            <a:gd name="connsiteX157" fmla="*/ 696985 w 1349129"/>
                            <a:gd name="connsiteY157" fmla="*/ 39069 h 375358"/>
                            <a:gd name="connsiteX158" fmla="*/ 631859 w 1349129"/>
                            <a:gd name="connsiteY158" fmla="*/ 53079 h 375358"/>
                            <a:gd name="connsiteX159" fmla="*/ 718895 w 1349129"/>
                            <a:gd name="connsiteY159" fmla="*/ 14831 h 375358"/>
                            <a:gd name="connsiteX160" fmla="*/ 612735 w 1349129"/>
                            <a:gd name="connsiteY160" fmla="*/ 49177 h 375358"/>
                            <a:gd name="connsiteX161" fmla="*/ 650984 w 1349129"/>
                            <a:gd name="connsiteY161" fmla="*/ 21075 h 375358"/>
                            <a:gd name="connsiteX162" fmla="*/ 593220 w 1349129"/>
                            <a:gd name="connsiteY162" fmla="*/ 49957 h 375358"/>
                            <a:gd name="connsiteX163" fmla="*/ 601417 w 1349129"/>
                            <a:gd name="connsiteY163" fmla="*/ 24588 h 375358"/>
                            <a:gd name="connsiteX164" fmla="*/ 528042 w 1349129"/>
                            <a:gd name="connsiteY164" fmla="*/ 64398 h 375358"/>
                            <a:gd name="connsiteX165" fmla="*/ 554581 w 1349129"/>
                            <a:gd name="connsiteY165" fmla="*/ 46835 h 375358"/>
                            <a:gd name="connsiteX166" fmla="*/ 521407 w 1349129"/>
                            <a:gd name="connsiteY166" fmla="*/ 64788 h 375358"/>
                            <a:gd name="connsiteX167" fmla="*/ 576048 w 1349129"/>
                            <a:gd name="connsiteY167" fmla="*/ 37858 h 375358"/>
                            <a:gd name="connsiteX168" fmla="*/ 526480 w 1349129"/>
                            <a:gd name="connsiteY168" fmla="*/ 48006 h 375358"/>
                            <a:gd name="connsiteX169" fmla="*/ 526871 w 1349129"/>
                            <a:gd name="connsiteY169" fmla="*/ 46835 h 375358"/>
                            <a:gd name="connsiteX170" fmla="*/ 561607 w 1349129"/>
                            <a:gd name="connsiteY170" fmla="*/ 33955 h 375358"/>
                            <a:gd name="connsiteX171" fmla="*/ 515552 w 1349129"/>
                            <a:gd name="connsiteY171" fmla="*/ 45664 h 375358"/>
                            <a:gd name="connsiteX172" fmla="*/ 519065 w 1349129"/>
                            <a:gd name="connsiteY172" fmla="*/ 41761 h 375358"/>
                            <a:gd name="connsiteX173" fmla="*/ 503453 w 1349129"/>
                            <a:gd name="connsiteY173" fmla="*/ 44883 h 375358"/>
                            <a:gd name="connsiteX174" fmla="*/ 515943 w 1349129"/>
                            <a:gd name="connsiteY174" fmla="*/ 40200 h 375358"/>
                            <a:gd name="connsiteX175" fmla="*/ 493696 w 1349129"/>
                            <a:gd name="connsiteY175" fmla="*/ 47225 h 375358"/>
                            <a:gd name="connsiteX176" fmla="*/ 460911 w 1349129"/>
                            <a:gd name="connsiteY176" fmla="*/ 57373 h 375358"/>
                            <a:gd name="connsiteX177" fmla="*/ 500331 w 1349129"/>
                            <a:gd name="connsiteY177" fmla="*/ 21856 h 375358"/>
                            <a:gd name="connsiteX178" fmla="*/ 437884 w 1349129"/>
                            <a:gd name="connsiteY178" fmla="*/ 59324 h 375358"/>
                            <a:gd name="connsiteX179" fmla="*/ 418760 w 1349129"/>
                            <a:gd name="connsiteY179" fmla="*/ 64008 h 375358"/>
                            <a:gd name="connsiteX180" fmla="*/ 420321 w 1349129"/>
                            <a:gd name="connsiteY180" fmla="*/ 57763 h 375358"/>
                            <a:gd name="connsiteX181" fmla="*/ 444129 w 1349129"/>
                            <a:gd name="connsiteY181" fmla="*/ 49957 h 375358"/>
                            <a:gd name="connsiteX182" fmla="*/ 422663 w 1349129"/>
                            <a:gd name="connsiteY182" fmla="*/ 51909 h 375358"/>
                            <a:gd name="connsiteX183" fmla="*/ 432810 w 1349129"/>
                            <a:gd name="connsiteY183" fmla="*/ 37468 h 375358"/>
                            <a:gd name="connsiteX184" fmla="*/ 437494 w 1349129"/>
                            <a:gd name="connsiteY184" fmla="*/ 34345 h 375358"/>
                            <a:gd name="connsiteX185" fmla="*/ 434762 w 1349129"/>
                            <a:gd name="connsiteY185" fmla="*/ 35516 h 375358"/>
                            <a:gd name="connsiteX186" fmla="*/ 487451 w 1349129"/>
                            <a:gd name="connsiteY186" fmla="*/ 0 h 375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</a:cxnLst>
                          <a:rect l="l" t="t" r="r" b="b"/>
                          <a:pathLst>
                            <a:path w="1349129" h="375358">
                              <a:moveTo>
                                <a:pt x="118624" y="96012"/>
                              </a:moveTo>
                              <a:cubicBezTo>
                                <a:pt x="118234" y="98353"/>
                                <a:pt x="117454" y="100305"/>
                                <a:pt x="116283" y="102647"/>
                              </a:cubicBezTo>
                              <a:cubicBezTo>
                                <a:pt x="101452" y="107330"/>
                                <a:pt x="86621" y="112404"/>
                                <a:pt x="72180" y="118649"/>
                              </a:cubicBezTo>
                              <a:cubicBezTo>
                                <a:pt x="72180" y="118649"/>
                                <a:pt x="72570" y="118258"/>
                                <a:pt x="72570" y="118258"/>
                              </a:cubicBezTo>
                              <a:cubicBezTo>
                                <a:pt x="88572" y="111233"/>
                                <a:pt x="104964" y="104208"/>
                                <a:pt x="118624" y="96012"/>
                              </a:cubicBezTo>
                              <a:close/>
                              <a:moveTo>
                                <a:pt x="266155" y="72594"/>
                              </a:moveTo>
                              <a:cubicBezTo>
                                <a:pt x="264204" y="74546"/>
                                <a:pt x="262252" y="76107"/>
                                <a:pt x="260301" y="77668"/>
                              </a:cubicBezTo>
                              <a:cubicBezTo>
                                <a:pt x="249373" y="81571"/>
                                <a:pt x="238835" y="86254"/>
                                <a:pt x="226736" y="92109"/>
                              </a:cubicBezTo>
                              <a:cubicBezTo>
                                <a:pt x="227126" y="89377"/>
                                <a:pt x="228687" y="87035"/>
                                <a:pt x="230639" y="85474"/>
                              </a:cubicBezTo>
                              <a:cubicBezTo>
                                <a:pt x="236493" y="83522"/>
                                <a:pt x="242738" y="81571"/>
                                <a:pt x="248982" y="80010"/>
                              </a:cubicBezTo>
                              <a:cubicBezTo>
                                <a:pt x="245860" y="80010"/>
                                <a:pt x="242738" y="80010"/>
                                <a:pt x="239615" y="80010"/>
                              </a:cubicBezTo>
                              <a:cubicBezTo>
                                <a:pt x="247031" y="77278"/>
                                <a:pt x="256788" y="75326"/>
                                <a:pt x="266155" y="72594"/>
                              </a:cubicBezTo>
                              <a:close/>
                              <a:moveTo>
                                <a:pt x="394952" y="67520"/>
                              </a:moveTo>
                              <a:cubicBezTo>
                                <a:pt x="394561" y="67911"/>
                                <a:pt x="394171" y="68691"/>
                                <a:pt x="393781" y="69081"/>
                              </a:cubicBezTo>
                              <a:cubicBezTo>
                                <a:pt x="393000" y="69081"/>
                                <a:pt x="392610" y="69081"/>
                                <a:pt x="391829" y="69472"/>
                              </a:cubicBezTo>
                              <a:cubicBezTo>
                                <a:pt x="391829" y="69081"/>
                                <a:pt x="391829" y="69081"/>
                                <a:pt x="392220" y="68691"/>
                              </a:cubicBezTo>
                              <a:cubicBezTo>
                                <a:pt x="393000" y="68301"/>
                                <a:pt x="394171" y="67911"/>
                                <a:pt x="394952" y="67520"/>
                              </a:cubicBezTo>
                              <a:close/>
                              <a:moveTo>
                                <a:pt x="378950" y="65179"/>
                              </a:moveTo>
                              <a:cubicBezTo>
                                <a:pt x="374266" y="68301"/>
                                <a:pt x="368802" y="71423"/>
                                <a:pt x="362948" y="74155"/>
                              </a:cubicBezTo>
                              <a:cubicBezTo>
                                <a:pt x="359045" y="75716"/>
                                <a:pt x="355142" y="77278"/>
                                <a:pt x="350849" y="79229"/>
                              </a:cubicBezTo>
                              <a:cubicBezTo>
                                <a:pt x="359435" y="74155"/>
                                <a:pt x="369192" y="69472"/>
                                <a:pt x="378950" y="65179"/>
                              </a:cubicBezTo>
                              <a:close/>
                              <a:moveTo>
                                <a:pt x="410563" y="49957"/>
                              </a:moveTo>
                              <a:cubicBezTo>
                                <a:pt x="408222" y="53079"/>
                                <a:pt x="405490" y="55421"/>
                                <a:pt x="403148" y="57763"/>
                              </a:cubicBezTo>
                              <a:cubicBezTo>
                                <a:pt x="400416" y="58544"/>
                                <a:pt x="397684" y="59714"/>
                                <a:pt x="394952" y="60495"/>
                              </a:cubicBezTo>
                              <a:cubicBezTo>
                                <a:pt x="395342" y="59324"/>
                                <a:pt x="395732" y="58153"/>
                                <a:pt x="395732" y="56982"/>
                              </a:cubicBezTo>
                              <a:cubicBezTo>
                                <a:pt x="400806" y="54641"/>
                                <a:pt x="405490" y="52299"/>
                                <a:pt x="410563" y="49957"/>
                              </a:cubicBezTo>
                              <a:close/>
                              <a:moveTo>
                                <a:pt x="523748" y="49177"/>
                              </a:moveTo>
                              <a:cubicBezTo>
                                <a:pt x="521407" y="50347"/>
                                <a:pt x="519065" y="51909"/>
                                <a:pt x="516723" y="53079"/>
                              </a:cubicBezTo>
                              <a:cubicBezTo>
                                <a:pt x="515943" y="53079"/>
                                <a:pt x="515162" y="53470"/>
                                <a:pt x="514381" y="53860"/>
                              </a:cubicBezTo>
                              <a:cubicBezTo>
                                <a:pt x="517113" y="51909"/>
                                <a:pt x="520626" y="50347"/>
                                <a:pt x="523748" y="49177"/>
                              </a:cubicBezTo>
                              <a:close/>
                              <a:moveTo>
                                <a:pt x="729823" y="32004"/>
                              </a:moveTo>
                              <a:cubicBezTo>
                                <a:pt x="720066" y="33956"/>
                                <a:pt x="710406" y="34931"/>
                                <a:pt x="701429" y="36980"/>
                              </a:cubicBezTo>
                              <a:lnTo>
                                <a:pt x="696985" y="39069"/>
                              </a:lnTo>
                              <a:close/>
                              <a:moveTo>
                                <a:pt x="487451" y="0"/>
                              </a:moveTo>
                              <a:cubicBezTo>
                                <a:pt x="462082" y="11708"/>
                                <a:pt x="440226" y="24978"/>
                                <a:pt x="421492" y="40590"/>
                              </a:cubicBezTo>
                              <a:cubicBezTo>
                                <a:pt x="413686" y="44103"/>
                                <a:pt x="405490" y="47615"/>
                                <a:pt x="397294" y="51128"/>
                              </a:cubicBezTo>
                              <a:cubicBezTo>
                                <a:pt x="396903" y="46835"/>
                                <a:pt x="394171" y="42151"/>
                                <a:pt x="387536" y="38248"/>
                              </a:cubicBezTo>
                              <a:cubicBezTo>
                                <a:pt x="389878" y="45664"/>
                                <a:pt x="389488" y="51128"/>
                                <a:pt x="386756" y="55812"/>
                              </a:cubicBezTo>
                              <a:cubicBezTo>
                                <a:pt x="371534" y="62447"/>
                                <a:pt x="355923" y="67911"/>
                                <a:pt x="338750" y="71423"/>
                              </a:cubicBezTo>
                              <a:cubicBezTo>
                                <a:pt x="348897" y="64788"/>
                                <a:pt x="364119" y="61666"/>
                                <a:pt x="373876" y="56202"/>
                              </a:cubicBezTo>
                              <a:cubicBezTo>
                                <a:pt x="359045" y="56982"/>
                                <a:pt x="347726" y="62056"/>
                                <a:pt x="337579" y="67911"/>
                              </a:cubicBezTo>
                              <a:cubicBezTo>
                                <a:pt x="361387" y="46835"/>
                                <a:pt x="386756" y="32004"/>
                                <a:pt x="423833" y="19514"/>
                              </a:cubicBezTo>
                              <a:cubicBezTo>
                                <a:pt x="397294" y="27710"/>
                                <a:pt x="373095" y="38248"/>
                                <a:pt x="351239" y="50738"/>
                              </a:cubicBezTo>
                              <a:cubicBezTo>
                                <a:pt x="341091" y="52299"/>
                                <a:pt x="327041" y="56982"/>
                                <a:pt x="313771" y="64788"/>
                              </a:cubicBezTo>
                              <a:cubicBezTo>
                                <a:pt x="310649" y="65959"/>
                                <a:pt x="307136" y="67130"/>
                                <a:pt x="304014" y="68691"/>
                              </a:cubicBezTo>
                              <a:cubicBezTo>
                                <a:pt x="305965" y="66740"/>
                                <a:pt x="307916" y="64788"/>
                                <a:pt x="310258" y="62837"/>
                              </a:cubicBezTo>
                              <a:cubicBezTo>
                                <a:pt x="297769" y="69862"/>
                                <a:pt x="281767" y="77668"/>
                                <a:pt x="267326" y="85083"/>
                              </a:cubicBezTo>
                              <a:cubicBezTo>
                                <a:pt x="264204" y="86645"/>
                                <a:pt x="261472" y="87816"/>
                                <a:pt x="258349" y="88986"/>
                              </a:cubicBezTo>
                              <a:cubicBezTo>
                                <a:pt x="263813" y="84303"/>
                                <a:pt x="268497" y="78449"/>
                                <a:pt x="272010" y="72594"/>
                              </a:cubicBezTo>
                              <a:cubicBezTo>
                                <a:pt x="272790" y="71033"/>
                                <a:pt x="273571" y="69472"/>
                                <a:pt x="274351" y="68301"/>
                              </a:cubicBezTo>
                              <a:cubicBezTo>
                                <a:pt x="275913" y="67520"/>
                                <a:pt x="277083" y="67130"/>
                                <a:pt x="278644" y="66349"/>
                              </a:cubicBezTo>
                              <a:cubicBezTo>
                                <a:pt x="277474" y="66349"/>
                                <a:pt x="276303" y="66740"/>
                                <a:pt x="275522" y="66740"/>
                              </a:cubicBezTo>
                              <a:cubicBezTo>
                                <a:pt x="276303" y="65179"/>
                                <a:pt x="276693" y="63617"/>
                                <a:pt x="277083" y="62056"/>
                              </a:cubicBezTo>
                              <a:cubicBezTo>
                                <a:pt x="275522" y="63617"/>
                                <a:pt x="273571" y="65569"/>
                                <a:pt x="272010" y="67130"/>
                              </a:cubicBezTo>
                              <a:cubicBezTo>
                                <a:pt x="257569" y="69081"/>
                                <a:pt x="245860" y="74155"/>
                                <a:pt x="234151" y="79619"/>
                              </a:cubicBezTo>
                              <a:cubicBezTo>
                                <a:pt x="229077" y="80010"/>
                                <a:pt x="224004" y="80790"/>
                                <a:pt x="219320" y="81571"/>
                              </a:cubicBezTo>
                              <a:cubicBezTo>
                                <a:pt x="222052" y="79619"/>
                                <a:pt x="224784" y="77668"/>
                                <a:pt x="226345" y="76107"/>
                              </a:cubicBezTo>
                              <a:cubicBezTo>
                                <a:pt x="219320" y="78839"/>
                                <a:pt x="212295" y="81961"/>
                                <a:pt x="205270" y="85083"/>
                              </a:cubicBezTo>
                              <a:cubicBezTo>
                                <a:pt x="204489" y="85474"/>
                                <a:pt x="204099" y="85474"/>
                                <a:pt x="203318" y="85474"/>
                              </a:cubicBezTo>
                              <a:cubicBezTo>
                                <a:pt x="211905" y="76497"/>
                                <a:pt x="219710" y="67520"/>
                                <a:pt x="229858" y="60105"/>
                              </a:cubicBezTo>
                              <a:cubicBezTo>
                                <a:pt x="211514" y="71423"/>
                                <a:pt x="194341" y="85083"/>
                                <a:pt x="176388" y="96402"/>
                              </a:cubicBezTo>
                              <a:cubicBezTo>
                                <a:pt x="172095" y="97963"/>
                                <a:pt x="167411" y="99134"/>
                                <a:pt x="162728" y="100305"/>
                              </a:cubicBezTo>
                              <a:cubicBezTo>
                                <a:pt x="165460" y="96402"/>
                                <a:pt x="169363" y="92499"/>
                                <a:pt x="174046" y="89377"/>
                              </a:cubicBezTo>
                              <a:cubicBezTo>
                                <a:pt x="168192" y="92109"/>
                                <a:pt x="162337" y="94451"/>
                                <a:pt x="156093" y="96792"/>
                              </a:cubicBezTo>
                              <a:cubicBezTo>
                                <a:pt x="157264" y="94451"/>
                                <a:pt x="158434" y="92109"/>
                                <a:pt x="159605" y="89767"/>
                              </a:cubicBezTo>
                              <a:cubicBezTo>
                                <a:pt x="159996" y="89767"/>
                                <a:pt x="160386" y="89377"/>
                                <a:pt x="161166" y="89377"/>
                              </a:cubicBezTo>
                              <a:cubicBezTo>
                                <a:pt x="160776" y="89377"/>
                                <a:pt x="160386" y="89377"/>
                                <a:pt x="159996" y="89377"/>
                              </a:cubicBezTo>
                              <a:cubicBezTo>
                                <a:pt x="171314" y="69472"/>
                                <a:pt x="189658" y="50347"/>
                                <a:pt x="215417" y="39810"/>
                              </a:cubicBezTo>
                              <a:cubicBezTo>
                                <a:pt x="179510" y="46054"/>
                                <a:pt x="168192" y="70252"/>
                                <a:pt x="151019" y="90938"/>
                              </a:cubicBezTo>
                              <a:cubicBezTo>
                                <a:pt x="147116" y="92109"/>
                                <a:pt x="143213" y="93280"/>
                                <a:pt x="139700" y="94841"/>
                              </a:cubicBezTo>
                              <a:cubicBezTo>
                                <a:pt x="143213" y="94060"/>
                                <a:pt x="146335" y="92889"/>
                                <a:pt x="149848" y="92109"/>
                              </a:cubicBezTo>
                              <a:cubicBezTo>
                                <a:pt x="147116" y="95231"/>
                                <a:pt x="143994" y="98353"/>
                                <a:pt x="140871" y="101476"/>
                              </a:cubicBezTo>
                              <a:cubicBezTo>
                                <a:pt x="137359" y="102647"/>
                                <a:pt x="133456" y="103818"/>
                                <a:pt x="129553" y="104598"/>
                              </a:cubicBezTo>
                              <a:cubicBezTo>
                                <a:pt x="130333" y="102647"/>
                                <a:pt x="130724" y="100695"/>
                                <a:pt x="131114" y="98744"/>
                              </a:cubicBezTo>
                              <a:cubicBezTo>
                                <a:pt x="133846" y="97183"/>
                                <a:pt x="136578" y="95621"/>
                                <a:pt x="139310" y="94451"/>
                              </a:cubicBezTo>
                              <a:cubicBezTo>
                                <a:pt x="136578" y="95231"/>
                                <a:pt x="133846" y="96012"/>
                                <a:pt x="131114" y="96792"/>
                              </a:cubicBezTo>
                              <a:cubicBezTo>
                                <a:pt x="131114" y="94060"/>
                                <a:pt x="129943" y="91328"/>
                                <a:pt x="127211" y="89377"/>
                              </a:cubicBezTo>
                              <a:cubicBezTo>
                                <a:pt x="134236" y="84693"/>
                                <a:pt x="140871" y="79229"/>
                                <a:pt x="145945" y="73765"/>
                              </a:cubicBezTo>
                              <a:cubicBezTo>
                                <a:pt x="138529" y="78449"/>
                                <a:pt x="131114" y="82742"/>
                                <a:pt x="123308" y="87035"/>
                              </a:cubicBezTo>
                              <a:cubicBezTo>
                                <a:pt x="122137" y="86254"/>
                                <a:pt x="120966" y="85864"/>
                                <a:pt x="119405" y="85474"/>
                              </a:cubicBezTo>
                              <a:cubicBezTo>
                                <a:pt x="119795" y="86645"/>
                                <a:pt x="119795" y="87816"/>
                                <a:pt x="119795" y="88986"/>
                              </a:cubicBezTo>
                              <a:cubicBezTo>
                                <a:pt x="112770" y="92889"/>
                                <a:pt x="105355" y="96402"/>
                                <a:pt x="98329" y="99915"/>
                              </a:cubicBezTo>
                              <a:cubicBezTo>
                                <a:pt x="90914" y="101866"/>
                                <a:pt x="84279" y="104988"/>
                                <a:pt x="78815" y="108891"/>
                              </a:cubicBezTo>
                              <a:cubicBezTo>
                                <a:pt x="72960" y="111623"/>
                                <a:pt x="66716" y="114355"/>
                                <a:pt x="60471" y="117087"/>
                              </a:cubicBezTo>
                              <a:cubicBezTo>
                                <a:pt x="67496" y="108501"/>
                                <a:pt x="85450" y="107330"/>
                                <a:pt x="91694" y="98353"/>
                              </a:cubicBezTo>
                              <a:cubicBezTo>
                                <a:pt x="75692" y="100305"/>
                                <a:pt x="65154" y="106940"/>
                                <a:pt x="55787" y="113965"/>
                              </a:cubicBezTo>
                              <a:cubicBezTo>
                                <a:pt x="74131" y="94451"/>
                                <a:pt x="97549" y="78449"/>
                                <a:pt x="125650" y="65959"/>
                              </a:cubicBezTo>
                              <a:cubicBezTo>
                                <a:pt x="92085" y="80790"/>
                                <a:pt x="60471" y="101476"/>
                                <a:pt x="35102" y="123722"/>
                              </a:cubicBezTo>
                              <a:cubicBezTo>
                                <a:pt x="34712" y="123722"/>
                                <a:pt x="34712" y="123332"/>
                                <a:pt x="34321" y="123332"/>
                              </a:cubicBezTo>
                              <a:cubicBezTo>
                                <a:pt x="36273" y="118649"/>
                                <a:pt x="39005" y="113575"/>
                                <a:pt x="49933" y="110453"/>
                              </a:cubicBezTo>
                              <a:cubicBezTo>
                                <a:pt x="42908" y="111233"/>
                                <a:pt x="37053" y="114355"/>
                                <a:pt x="31199" y="118649"/>
                              </a:cubicBezTo>
                              <a:cubicBezTo>
                                <a:pt x="30809" y="115136"/>
                                <a:pt x="32760" y="111233"/>
                                <a:pt x="31980" y="106550"/>
                              </a:cubicBezTo>
                              <a:cubicBezTo>
                                <a:pt x="26906" y="119039"/>
                                <a:pt x="14807" y="126845"/>
                                <a:pt x="1146" y="133480"/>
                              </a:cubicBezTo>
                              <a:cubicBezTo>
                                <a:pt x="3878" y="129577"/>
                                <a:pt x="5830" y="126455"/>
                                <a:pt x="8172" y="122942"/>
                              </a:cubicBezTo>
                              <a:cubicBezTo>
                                <a:pt x="10513" y="119429"/>
                                <a:pt x="13245" y="115526"/>
                                <a:pt x="16368" y="110843"/>
                              </a:cubicBezTo>
                              <a:cubicBezTo>
                                <a:pt x="11684" y="115917"/>
                                <a:pt x="6611" y="120990"/>
                                <a:pt x="1537" y="125284"/>
                              </a:cubicBezTo>
                              <a:lnTo>
                                <a:pt x="0" y="125829"/>
                              </a:lnTo>
                              <a:lnTo>
                                <a:pt x="0" y="375358"/>
                              </a:lnTo>
                              <a:lnTo>
                                <a:pt x="1349129" y="375358"/>
                              </a:lnTo>
                              <a:lnTo>
                                <a:pt x="1349129" y="129617"/>
                              </a:lnTo>
                              <a:lnTo>
                                <a:pt x="1325019" y="134260"/>
                              </a:lnTo>
                              <a:lnTo>
                                <a:pt x="1349129" y="121201"/>
                              </a:lnTo>
                              <a:lnTo>
                                <a:pt x="1349129" y="120395"/>
                              </a:lnTo>
                              <a:lnTo>
                                <a:pt x="1312920" y="132699"/>
                              </a:lnTo>
                              <a:cubicBezTo>
                                <a:pt x="1321312" y="122161"/>
                                <a:pt x="1331850" y="116502"/>
                                <a:pt x="1343315" y="113819"/>
                              </a:cubicBezTo>
                              <a:lnTo>
                                <a:pt x="1349129" y="113653"/>
                              </a:lnTo>
                              <a:lnTo>
                                <a:pt x="1349129" y="110686"/>
                              </a:lnTo>
                              <a:lnTo>
                                <a:pt x="1346486" y="110502"/>
                              </a:lnTo>
                              <a:cubicBezTo>
                                <a:pt x="1336045" y="112112"/>
                                <a:pt x="1325995" y="115527"/>
                                <a:pt x="1316042" y="119039"/>
                              </a:cubicBezTo>
                              <a:cubicBezTo>
                                <a:pt x="1321116" y="110258"/>
                                <a:pt x="1329117" y="108892"/>
                                <a:pt x="1337655" y="108794"/>
                              </a:cubicBezTo>
                              <a:lnTo>
                                <a:pt x="1349129" y="107577"/>
                              </a:lnTo>
                              <a:lnTo>
                                <a:pt x="1349129" y="104688"/>
                              </a:lnTo>
                              <a:lnTo>
                                <a:pt x="1341716" y="103872"/>
                              </a:lnTo>
                              <a:cubicBezTo>
                                <a:pt x="1321995" y="104769"/>
                                <a:pt x="1305017" y="113185"/>
                                <a:pt x="1287161" y="110843"/>
                              </a:cubicBezTo>
                              <a:cubicBezTo>
                                <a:pt x="1299260" y="112404"/>
                                <a:pt x="1300041" y="98353"/>
                                <a:pt x="1320336" y="100695"/>
                              </a:cubicBezTo>
                              <a:cubicBezTo>
                                <a:pt x="1303163" y="94841"/>
                                <a:pt x="1281307" y="110062"/>
                                <a:pt x="1257108" y="106940"/>
                              </a:cubicBezTo>
                              <a:cubicBezTo>
                                <a:pt x="1271159" y="99134"/>
                                <a:pt x="1278184" y="95621"/>
                                <a:pt x="1292235" y="87816"/>
                              </a:cubicBezTo>
                              <a:cubicBezTo>
                                <a:pt x="1264914" y="98353"/>
                                <a:pt x="1239155" y="104598"/>
                                <a:pt x="1209102" y="101476"/>
                              </a:cubicBezTo>
                              <a:cubicBezTo>
                                <a:pt x="1219640" y="79619"/>
                                <a:pt x="1245400" y="105769"/>
                                <a:pt x="1260231" y="93670"/>
                              </a:cubicBezTo>
                              <a:cubicBezTo>
                                <a:pt x="1230959" y="85474"/>
                                <a:pt x="1198955" y="90938"/>
                                <a:pt x="1166951" y="96792"/>
                              </a:cubicBezTo>
                              <a:cubicBezTo>
                                <a:pt x="1198955" y="90938"/>
                                <a:pt x="1224714" y="84693"/>
                                <a:pt x="1252815" y="69472"/>
                              </a:cubicBezTo>
                              <a:cubicBezTo>
                                <a:pt x="1219640" y="79619"/>
                                <a:pt x="1186856" y="89767"/>
                                <a:pt x="1149778" y="90157"/>
                              </a:cubicBezTo>
                              <a:cubicBezTo>
                                <a:pt x="1172805" y="64788"/>
                                <a:pt x="1213005" y="50738"/>
                                <a:pt x="1251644" y="46054"/>
                              </a:cubicBezTo>
                              <a:cubicBezTo>
                                <a:pt x="1206761" y="49957"/>
                                <a:pt x="1172025" y="69472"/>
                                <a:pt x="1132605" y="83522"/>
                              </a:cubicBezTo>
                              <a:cubicBezTo>
                                <a:pt x="1146265" y="75716"/>
                                <a:pt x="1154071" y="67520"/>
                                <a:pt x="1143533" y="56982"/>
                              </a:cubicBezTo>
                              <a:cubicBezTo>
                                <a:pt x="1132605" y="83522"/>
                                <a:pt x="1096308" y="79619"/>
                                <a:pt x="1070549" y="86254"/>
                              </a:cubicBezTo>
                              <a:cubicBezTo>
                                <a:pt x="1071329" y="80010"/>
                                <a:pt x="1077574" y="76497"/>
                                <a:pt x="1085380" y="75326"/>
                              </a:cubicBezTo>
                              <a:cubicBezTo>
                                <a:pt x="1077184" y="76497"/>
                                <a:pt x="1069378" y="79619"/>
                                <a:pt x="1064304" y="85474"/>
                              </a:cubicBezTo>
                              <a:cubicBezTo>
                                <a:pt x="1074061" y="63227"/>
                                <a:pt x="1103723" y="71033"/>
                                <a:pt x="1123238" y="64008"/>
                              </a:cubicBezTo>
                              <a:lnTo>
                                <a:pt x="1092801" y="62247"/>
                              </a:lnTo>
                              <a:lnTo>
                                <a:pt x="1060401" y="71033"/>
                              </a:lnTo>
                              <a:cubicBezTo>
                                <a:pt x="1070158" y="67521"/>
                                <a:pt x="1080013" y="63910"/>
                                <a:pt x="1090356" y="62105"/>
                              </a:cubicBezTo>
                              <a:lnTo>
                                <a:pt x="1092801" y="62247"/>
                              </a:lnTo>
                              <a:lnTo>
                                <a:pt x="1106455" y="58544"/>
                              </a:lnTo>
                              <a:cubicBezTo>
                                <a:pt x="1077184" y="51518"/>
                                <a:pt x="1055717" y="67130"/>
                                <a:pt x="1031519" y="65179"/>
                              </a:cubicBezTo>
                              <a:cubicBezTo>
                                <a:pt x="1043618" y="66349"/>
                                <a:pt x="1052205" y="53860"/>
                                <a:pt x="1064304" y="55031"/>
                              </a:cubicBezTo>
                              <a:cubicBezTo>
                                <a:pt x="1040106" y="52689"/>
                                <a:pt x="1024884" y="69081"/>
                                <a:pt x="1001467" y="62447"/>
                              </a:cubicBezTo>
                              <a:cubicBezTo>
                                <a:pt x="1015127" y="55031"/>
                                <a:pt x="1022152" y="51128"/>
                                <a:pt x="1035812" y="43712"/>
                              </a:cubicBezTo>
                              <a:cubicBezTo>
                                <a:pt x="1008882" y="54250"/>
                                <a:pt x="983513" y="60885"/>
                                <a:pt x="953070" y="58153"/>
                              </a:cubicBezTo>
                              <a:cubicBezTo>
                                <a:pt x="966730" y="50738"/>
                                <a:pt x="985074" y="52299"/>
                                <a:pt x="997954" y="49177"/>
                              </a:cubicBezTo>
                              <a:cubicBezTo>
                                <a:pt x="967511" y="46445"/>
                                <a:pt x="941752" y="52689"/>
                                <a:pt x="909748" y="58544"/>
                              </a:cubicBezTo>
                              <a:cubicBezTo>
                                <a:pt x="936288" y="47615"/>
                                <a:pt x="974536" y="42542"/>
                                <a:pt x="996002" y="26930"/>
                              </a:cubicBezTo>
                              <a:cubicBezTo>
                                <a:pt x="962437" y="41371"/>
                                <a:pt x="924969" y="42151"/>
                                <a:pt x="892185" y="52689"/>
                              </a:cubicBezTo>
                              <a:cubicBezTo>
                                <a:pt x="915212" y="23808"/>
                                <a:pt x="954631" y="14050"/>
                                <a:pt x="993661" y="4683"/>
                              </a:cubicBezTo>
                              <a:cubicBezTo>
                                <a:pt x="942923" y="8586"/>
                                <a:pt x="907406" y="32004"/>
                                <a:pt x="867206" y="51128"/>
                              </a:cubicBezTo>
                              <a:cubicBezTo>
                                <a:pt x="874621" y="42932"/>
                                <a:pt x="888282" y="35126"/>
                                <a:pt x="877744" y="21466"/>
                              </a:cubicBezTo>
                              <a:cubicBezTo>
                                <a:pt x="867596" y="46835"/>
                                <a:pt x="828957" y="53079"/>
                                <a:pt x="803588" y="56202"/>
                              </a:cubicBezTo>
                              <a:cubicBezTo>
                                <a:pt x="810223" y="52299"/>
                                <a:pt x="823493" y="48396"/>
                                <a:pt x="830518" y="44493"/>
                              </a:cubicBezTo>
                              <a:cubicBezTo>
                                <a:pt x="817248" y="48006"/>
                                <a:pt x="810613" y="51909"/>
                                <a:pt x="797344" y="55812"/>
                              </a:cubicBezTo>
                              <a:cubicBezTo>
                                <a:pt x="805149" y="40200"/>
                                <a:pt x="834421" y="32784"/>
                                <a:pt x="858619" y="33175"/>
                              </a:cubicBezTo>
                              <a:cubicBezTo>
                                <a:pt x="835202" y="32394"/>
                                <a:pt x="811394" y="35907"/>
                                <a:pt x="792270" y="46835"/>
                              </a:cubicBezTo>
                              <a:cubicBezTo>
                                <a:pt x="800856" y="30052"/>
                                <a:pt x="831299" y="39810"/>
                                <a:pt x="845350" y="27710"/>
                              </a:cubicBezTo>
                              <a:cubicBezTo>
                                <a:pt x="813345" y="30443"/>
                                <a:pt x="786806" y="37858"/>
                                <a:pt x="760656" y="45664"/>
                              </a:cubicBezTo>
                              <a:cubicBezTo>
                                <a:pt x="768072" y="37468"/>
                                <a:pt x="786806" y="37858"/>
                                <a:pt x="794221" y="29662"/>
                              </a:cubicBezTo>
                              <a:cubicBezTo>
                                <a:pt x="774316" y="37468"/>
                                <a:pt x="754021" y="45274"/>
                                <a:pt x="728652" y="44883"/>
                              </a:cubicBezTo>
                              <a:cubicBezTo>
                                <a:pt x="742312" y="36687"/>
                                <a:pt x="753240" y="36297"/>
                                <a:pt x="762998" y="24198"/>
                              </a:cubicBezTo>
                              <a:cubicBezTo>
                                <a:pt x="741532" y="44883"/>
                                <a:pt x="703673" y="40200"/>
                                <a:pt x="677133" y="48396"/>
                              </a:cubicBezTo>
                              <a:lnTo>
                                <a:pt x="696985" y="39069"/>
                              </a:lnTo>
                              <a:lnTo>
                                <a:pt x="631859" y="53079"/>
                              </a:lnTo>
                              <a:cubicBezTo>
                                <a:pt x="658399" y="40200"/>
                                <a:pt x="697429" y="35907"/>
                                <a:pt x="718895" y="14831"/>
                              </a:cubicBezTo>
                              <a:cubicBezTo>
                                <a:pt x="685330" y="27320"/>
                                <a:pt x="651764" y="44103"/>
                                <a:pt x="612735" y="49177"/>
                              </a:cubicBezTo>
                              <a:cubicBezTo>
                                <a:pt x="624444" y="38248"/>
                                <a:pt x="637324" y="28881"/>
                                <a:pt x="650984" y="21075"/>
                              </a:cubicBezTo>
                              <a:cubicBezTo>
                                <a:pt x="631469" y="30052"/>
                                <a:pt x="612345" y="39419"/>
                                <a:pt x="593220" y="49957"/>
                              </a:cubicBezTo>
                              <a:cubicBezTo>
                                <a:pt x="606490" y="41371"/>
                                <a:pt x="613906" y="32784"/>
                                <a:pt x="601417" y="24588"/>
                              </a:cubicBezTo>
                              <a:cubicBezTo>
                                <a:pt x="586976" y="49957"/>
                                <a:pt x="554581" y="51128"/>
                                <a:pt x="528042" y="64398"/>
                              </a:cubicBezTo>
                              <a:cubicBezTo>
                                <a:pt x="534677" y="55812"/>
                                <a:pt x="541312" y="51518"/>
                                <a:pt x="554581" y="46835"/>
                              </a:cubicBezTo>
                              <a:cubicBezTo>
                                <a:pt x="541312" y="51518"/>
                                <a:pt x="528432" y="56202"/>
                                <a:pt x="521407" y="64788"/>
                              </a:cubicBezTo>
                              <a:cubicBezTo>
                                <a:pt x="528042" y="48786"/>
                                <a:pt x="551459" y="39810"/>
                                <a:pt x="576048" y="37858"/>
                              </a:cubicBezTo>
                              <a:cubicBezTo>
                                <a:pt x="557314" y="39029"/>
                                <a:pt x="541312" y="42151"/>
                                <a:pt x="526480" y="48006"/>
                              </a:cubicBezTo>
                              <a:cubicBezTo>
                                <a:pt x="526480" y="47615"/>
                                <a:pt x="526871" y="47225"/>
                                <a:pt x="526871" y="46835"/>
                              </a:cubicBezTo>
                              <a:cubicBezTo>
                                <a:pt x="538579" y="42542"/>
                                <a:pt x="551849" y="40590"/>
                                <a:pt x="561607" y="33955"/>
                              </a:cubicBezTo>
                              <a:cubicBezTo>
                                <a:pt x="547166" y="39029"/>
                                <a:pt x="530774" y="41761"/>
                                <a:pt x="515552" y="45664"/>
                              </a:cubicBezTo>
                              <a:cubicBezTo>
                                <a:pt x="516723" y="44493"/>
                                <a:pt x="518284" y="42932"/>
                                <a:pt x="519065" y="41761"/>
                              </a:cubicBezTo>
                              <a:cubicBezTo>
                                <a:pt x="513991" y="42932"/>
                                <a:pt x="508527" y="44103"/>
                                <a:pt x="503453" y="44883"/>
                              </a:cubicBezTo>
                              <a:cubicBezTo>
                                <a:pt x="507356" y="43322"/>
                                <a:pt x="511649" y="41761"/>
                                <a:pt x="515943" y="40200"/>
                              </a:cubicBezTo>
                              <a:cubicBezTo>
                                <a:pt x="508137" y="41761"/>
                                <a:pt x="500721" y="44493"/>
                                <a:pt x="493696" y="47225"/>
                              </a:cubicBezTo>
                              <a:cubicBezTo>
                                <a:pt x="481987" y="49567"/>
                                <a:pt x="470669" y="52689"/>
                                <a:pt x="460911" y="57373"/>
                              </a:cubicBezTo>
                              <a:cubicBezTo>
                                <a:pt x="476133" y="46445"/>
                                <a:pt x="491744" y="36687"/>
                                <a:pt x="500331" y="21856"/>
                              </a:cubicBezTo>
                              <a:cubicBezTo>
                                <a:pt x="484719" y="36687"/>
                                <a:pt x="460521" y="47615"/>
                                <a:pt x="437884" y="59324"/>
                              </a:cubicBezTo>
                              <a:cubicBezTo>
                                <a:pt x="431639" y="61276"/>
                                <a:pt x="425395" y="62837"/>
                                <a:pt x="418760" y="64008"/>
                              </a:cubicBezTo>
                              <a:cubicBezTo>
                                <a:pt x="419150" y="62056"/>
                                <a:pt x="419540" y="59714"/>
                                <a:pt x="420321" y="57763"/>
                              </a:cubicBezTo>
                              <a:cubicBezTo>
                                <a:pt x="427736" y="55031"/>
                                <a:pt x="435933" y="52689"/>
                                <a:pt x="444129" y="49957"/>
                              </a:cubicBezTo>
                              <a:cubicBezTo>
                                <a:pt x="436713" y="49957"/>
                                <a:pt x="429688" y="50738"/>
                                <a:pt x="422663" y="51909"/>
                              </a:cubicBezTo>
                              <a:cubicBezTo>
                                <a:pt x="425395" y="46835"/>
                                <a:pt x="428907" y="41761"/>
                                <a:pt x="432810" y="37468"/>
                              </a:cubicBezTo>
                              <a:cubicBezTo>
                                <a:pt x="434371" y="36297"/>
                                <a:pt x="435933" y="35516"/>
                                <a:pt x="437494" y="34345"/>
                              </a:cubicBezTo>
                              <a:cubicBezTo>
                                <a:pt x="436713" y="34736"/>
                                <a:pt x="435542" y="35126"/>
                                <a:pt x="434762" y="35516"/>
                              </a:cubicBezTo>
                              <a:cubicBezTo>
                                <a:pt x="449202" y="20685"/>
                                <a:pt x="470669" y="9757"/>
                                <a:pt x="48745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389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FC7174" id="Group 138" o:spid="_x0000_s1026" alt="decorative element" style="position:absolute;margin-left:290.6pt;margin-top:-328.65pt;width:266.7pt;height:366.35pt;z-index:251666432" coordorigin="34290" coordsize="31172,4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">
              <v:roundrect id="Rectangle: Rounded Corners 139" o:spid="_x0000_s1027" alt="decorative element" style="position:absolute;left:34290;width:31172;height:428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" fillcolor="#93e3ff [3208]" stroked="f" strokeweight="1pt"/>
              <v:rect id="Rectangle 140" o:spid="_x0000_s1028" style="position:absolute;left:41064;top:30551;width:3003;height: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" fillcolor="white [3212]" stroked="f" strokeweight="1pt"/>
              <v:shape id="Graphic 187" o:spid="_x0000_s1029" alt="speech bubble" style="position:absolute;left:38295;top:12691;width:23505;height:19995;visibility:visible;mso-wrap-style:square;v-text-anchor:middle" coordsize="2350521,1817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" path="m2277225,760355v,-376084,-492043,-683218,-1100044,-683218c569179,77137,77137,384271,77137,760355v,325939,366681,598599,855590,667548c923324,1452975,910788,1478047,904520,1487449v-43876,84619,-128495,247588,-219382,275795l685138,1769512v43877,-6268,90887,-3134,131630,-15671c982871,1706831,1089428,1625346,1208521,1534460v34474,-28207,84619,-62681,122227,-100289c1866667,1390294,2277225,1105098,2277225,760355xe" fillcolor="white [3212]" stroked="f" strokeweight=".86828mm">
                <v:stroke joinstyle="miter"/>
                <v:path arrowok="t" o:connecttype="custom" o:connectlocs="2277225,836391;1177181,84851;77137,836391;932727,1570694;904520,1636195;685138,1939570;685138,1946465;816768,1929227;1208521,1687907;1330748,1577589;2277225,836391" o:connectangles="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428" o:spid="_x0000_s1030" type="#_x0000_t75" alt="decorative element" style="position:absolute;left:42725;top:31313;width:708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">
                <v:imagedata r:id="rId3" o:title="decorative element"/>
                <v:path arrowok="t"/>
              </v:shape>
              <v:shape id="Graphic 189" o:spid="_x0000_s1031" alt="monster graphic" style="position:absolute;left:39546;top:29523;width:6017;height:7075;visibility:visible;mso-wrap-style:square;v-text-anchor:middle" coordsize="601690,707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" path="m599667,465462r-4509,-10751l595332,454711r-6936,-22715c588396,428528,588222,425060,588049,421765v2428,-5201,4335,-8496,4335,-8496l587529,417604v-694,-5722,-1734,-10577,-2254,-12831c586315,401825,587702,399050,589436,397663v6242,-5028,11098,-5722,11098,-5722c600534,391941,588049,391247,581286,394889v-1387,693,-2601,2254,-3814,4335c577472,399050,577472,398877,577298,398704v-346,-1214,-693,-2255,-1040,-3468c577125,389513,578859,382751,582327,380150v6242,-5029,11097,-5722,11097,-5722c593424,374428,580940,373734,574177,377376v-2254,1213,-4508,5028,-6416,9710c567935,385005,567761,382751,567415,380844v-1561,-6936,-2775,-9364,-2775,-9364l563600,381190r-347,-693c562906,375295,562213,363330,561866,361076v-520,-2774,-520,-6069,-2601,-11617c557184,343910,555103,339402,555103,339402v,,2601,18553,1561,23061c556491,363330,556317,363851,556144,364197r-1908,-4508c554236,357088,554063,353447,553369,348938v-1387,-10403,-4161,-17513,-4161,-17513l545393,338881r-5202,-12311c536723,318247,533602,310617,530828,303855r-347,173l515049,267962r173,-26183c515222,241605,515222,241258,515222,241085r11791,14045c527013,255130,526146,250275,521811,238484v-1214,-3295,-3295,-6589,-5549,-9710c523718,233802,530828,237444,535509,237097v13699,-1387,31732,-14739,31732,-14739c567241,222358,559438,226346,545046,224959v-7629,-694,-16993,-9017,-23929,-16646c520597,206405,519904,204325,519210,202244v-173,-347,-173,-520,-347,-867c522678,203284,526146,204325,528747,203978v13698,-1387,31732,-14739,31732,-14739c560479,189239,552676,193227,538284,191840v-4162,-347,-8843,-2948,-13178,-6416c523545,181610,520424,173460,515742,164270r11444,1734c527186,166004,521117,163229,512274,157681v-5028,-9190,-11271,-19074,-18380,-26877l493894,131151c459388,46012,387601,235,303850,235v-84618,,-156405,46298,-190564,131956c94559,153866,82595,187852,82595,187852v,,13525,-14912,18553,-16993c100108,174847,99241,179009,98547,183170v-2948,5202,-6589,11444,-9190,19074c84502,216289,82595,229988,82595,229988v,,5895,-9884,11444,-16300c93519,218370,93172,222878,92825,227733v-2601,3295,-5028,7110,-6416,10751c82074,250448,81207,255130,81207,255130l92132,242125v,347,,867,,1214l92478,256344,80687,276632v-2601,2254,-5028,4855,-7282,7282c67856,285648,64214,286515,64214,286515r6416,520c66815,291544,64041,295358,62827,297266v-2947,1387,-5722,2081,-7976,1734c46875,297786,43060,294665,43060,294665v,,7976,9537,15259,12138c59706,307323,61614,307150,64041,306629v-173,174,-173,347,-347,347c63001,308017,62481,309057,61787,309924v-4855,3121,-10924,6416,-15259,5895c38552,314606,34737,311484,34737,311484v,,7976,9537,15259,12138c51730,324316,54678,323796,57799,322929r-2948,6762c52770,333159,52077,334720,52077,334720r1040,-694l51210,338535v-2255,2427,-4335,4508,-4855,5375c44621,346164,42193,348418,39592,353794v-2601,5375,-4682,9883,-4682,9883c34910,363677,40979,356221,45834,351193r-3468,8149c36124,366972,33176,373387,33176,373387r3642,-1040l5086,446388v-13005,30345,1040,65544,31385,78723l36471,525111v14912,6415,31038,6242,45083,867c85889,526671,90571,527018,94386,526324v3294,-693,7456,-4681,11444,-9883c104963,519042,104269,521816,104096,524417v-347,9190,,12658,,12658l109818,523377v,,-5549,23929,-5895,27570c103576,554588,102362,558750,103056,566379v693,7630,1560,14045,1560,14045c104616,580424,107911,556496,110858,551120v867,-1560,1388,-2254,2081,-2601c113113,550253,113286,551987,113459,553721v-867,3295,-2080,8323,-3294,15433c108084,582505,109124,592389,109124,592389r7630,-8150c122650,636605,126984,672845,125944,677007v-2601,11098,-16646,10057,-16646,22022c109298,708219,122823,707698,122823,707698v,,154324,,165595,c299689,707698,304024,612330,304024,612330v,,4334,95368,15605,95368c330900,707698,485224,707698,485224,707698v,,13525,521,13525,-8669c498749,687238,484704,688105,482103,677007v-1040,-3988,3294,-40228,9190,-92248l498576,592562v,,1040,-9883,-1041,-23235c496495,562911,495455,558056,494588,554935v173,-1907,346,-3815,693,-5896c495801,549560,496322,550253,496842,551467v2948,5375,6242,29304,6242,29304c503084,580771,503951,574529,504645,566726v693,-7629,-521,-11791,-867,-15432c503431,547999,498923,528232,498056,524417v,,,,,c498056,524417,498229,524590,498229,524590r5202,12832c503431,537422,503604,535341,503604,530139v15433,13352,37454,18554,58262,11618l561866,541757v31211,-10924,48204,-44910,37801,-76295xm226862,135833v19940,15605,40228,23061,40228,23061c267090,158894,254605,143635,249577,134272r11444,7283l258247,131151v5895,3815,13178,9883,21848,13005c287204,146757,293966,147970,299168,148664v,,,,,l299168,148664v5202,694,8670,694,8670,694c307838,149358,303503,146063,298648,141728v5896,694,10751,1040,13352,1214c315468,145196,318242,147797,319456,150571v4161,9537,3121,15780,3121,15780c322577,166351,326739,153866,326045,144329v4508,1387,6416,1561,6416,1561l322924,135139v1214,,2601,,3815,c326739,135139,326739,135139,326912,135139v5202,3815,11271,8323,16126,11791c343211,147277,343385,147624,343558,147797v4162,9537,3121,15779,3121,15779c346679,163576,348587,157854,349627,151265v694,347,1041,694,1561,867c356043,154733,361245,159068,371649,160802v10403,1734,19073,2254,19073,2254c390722,163056,359511,145196,352922,136179v-867,-1040,-1388,-2080,-1908,-2947l364193,141381r-2428,-6242c365580,138087,370608,141555,376677,145196v7283,4335,14045,7283,19247,9017c406675,171032,412744,190973,412744,212474v,60169,-48725,108894,-108894,108894c243681,321368,194956,272643,194956,212474v,-29824,12138,-57048,31906,-76641xm433725,354140v-34159,37801,-84618,52887,-123979,58782c309399,413096,309052,413096,308705,413269v-1387,173,-2948,347,-4335,520c302983,413963,301423,414136,300035,414309v-173,,-346,,-520,c299342,414309,299168,414309,298995,414309v-8323,694,-17166,1214,-26356,1214c237786,415523,197904,408934,164612,386219v-1214,-867,-1908,-2081,-1908,-3468l164092,379456v1387,-1387,3641,-1560,5375,-346c175189,382924,180911,386392,186980,389167v4335,-4855,15432,-16126,31732,-22715c233797,360209,230156,364197,226862,370613v-7283,14219,-5723,23929,-2081,31385c252524,408067,280615,407547,303503,405119v22889,-3121,50286,-9190,75775,-21501c381012,375642,380318,365758,369915,353620v-4682,-5375,-9190,-8323,6936,-5895c394017,350326,407542,358649,412917,362463v5202,-4161,10057,-8843,14566,-13871c429043,346858,431818,346684,433552,348245v1734,1560,1907,4161,173,5895xe" fillcolor="#f06 [3204]" stroked="f" strokeweight=".04789mm">
                <v:stroke joinstyle="miter"/>
                <v:path arrowok="t" o:connecttype="custom" o:connectlocs="599667,465462;595158,454711;595332,454711;588396,431996;588049,421765;592384,413269;587529,417604;585275,404773;589436,397663;600534,391941;581286,394889;577472,399224;577298,398704;576258,395236;582327,380150;593424,374428;574177,377376;567761,387086;567415,380844;564640,371480;563600,381190;563253,380497;561866,361076;559265,349459;555103,339402;556664,362463;556144,364197;554236,359689;553369,348938;549208,331425;545393,338881;540191,326570;530828,303855;530481,304028;515049,267962;515222,241779;515222,241085;527013,255130;521811,238484;516262,228774;535509,237097;567241,222358;545046,224959;521117,208313;519210,202244;518863,201377;528747,203978;560479,189239;538284,191840;525106,185424;515742,164270;527186,166004;512274,157681;493894,130804;493894,131151;303850,235;113286,132191;82595,187852;101148,170859;98547,183170;89357,202244;82595,229988;94039,213688;92825,227733;86409,238484;81207,255130;92132,242125;92132,243339;92478,256344;80687,276632;73405,283914;64214,286515;70630,287035;62827,297266;54851,299000;43060,294665;58319,306803;64041,306629;63694,306976;61787,309924;46528,315819;34737,311484;49996,323622;57799,322929;54851,329691;52077,334720;53117,334026;51210,338535;46355,343910;39592,353794;34910,363677;45834,351193;42366,359342;33176,373387;36818,372347;5086,446388;36471,525111;36471,525111;81554,525978;94386,526324;105830,516441;104096,524417;104096,537075;109818,523377;103923,550947;103056,566379;104616,580424;110858,551120;112939,548519;113459,553721;110165,569154;109124,592389;116754,584239;125944,677007;109298,699029;122823,707698;288418,707698;304024,612330;319629,707698;485224,707698;498749,699029;482103,677007;491293,584759;498576,592562;497535,569327;494588,554935;495281,549039;496842,551467;503084,580771;504645,566726;503778,551294;498056,524417;498056,524417;498229,524590;503431,537422;503604,530139;561866,541757;561866,541757;599667,465462;226862,135833;267090,158894;249577,134272;261021,141555;258247,131151;280095,144156;299168,148664;299168,148664;299168,148664;307838,149358;298648,141728;312000,142942;319456,150571;322577,166351;326045,144329;332461,145890;322924,135139;326739,135139;326912,135139;343038,146930;343558,147797;346679,163576;349627,151265;351188,152132;371649,160802;390722,163056;352922,136179;351014,133232;364193,141381;361765,135139;376677,145196;395924,154213;412744,212474;303850,321368;194956,212474;226862,135833;433725,354140;309746,412922;308705,413269;304370,413789;300035,414309;299515,414309;298995,414309;272639,415523;164612,386219;162704,382751;164092,379456;169467,379110;186980,389167;218712,366452;226862,370613;224781,401998;303503,405119;379278,383618;369915,353620;376851,347725;412917,362463;427483,348592;433552,348245;433725,35414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44" o:spid="_x0000_s1032" style="position:absolute;left:40596;top:35716;width:8307;height:2312;flip:x;visibility:visible;mso-wrap-style:square;v-text-anchor:middle" coordsize="1349129,37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" path="m118624,96012v-390,2341,-1170,4293,-2341,6635c101452,107330,86621,112404,72180,118649v,,390,-391,390,-391c88572,111233,104964,104208,118624,96012xm266155,72594v-1951,1952,-3903,3513,-5854,5074c249373,81571,238835,86254,226736,92109v390,-2732,1951,-5074,3903,-6635c236493,83522,242738,81571,248982,80010v-3122,,-6244,,-9367,c247031,77278,256788,75326,266155,72594xm394952,67520v-391,391,-781,1171,-1171,1561c393000,69081,392610,69081,391829,69472v,-391,,-391,391,-781c393000,68301,394171,67911,394952,67520xm378950,65179v-4684,3122,-10148,6244,-16002,8976c359045,75716,355142,77278,350849,79229v8586,-5074,18343,-9757,28101,-14050xm410563,49957v-2341,3122,-5073,5464,-7415,7806c400416,58544,397684,59714,394952,60495v390,-1171,780,-2342,780,-3513c400806,54641,405490,52299,410563,49957xm523748,49177v-2341,1170,-4683,2732,-7025,3902c515943,53079,515162,53470,514381,53860v2732,-1951,6245,-3513,9367,-4683xm729823,32004v-9757,1952,-19417,2927,-28394,4976l696985,39069r32838,-7065xm487451,c462082,11708,440226,24978,421492,40590v-7806,3513,-16002,7025,-24198,10538c396903,46835,394171,42151,387536,38248v2342,7416,1952,12880,-780,17564c371534,62447,355923,67911,338750,71423v10147,-6635,25369,-9757,35126,-15221c359045,56982,347726,62056,337579,67911,361387,46835,386756,32004,423833,19514v-26539,8196,-50738,18734,-72594,31224c341091,52299,327041,56982,313771,64788v-3122,1171,-6635,2342,-9757,3903c305965,66740,307916,64788,310258,62837v-12489,7025,-28491,14831,-42932,22246c264204,86645,261472,87816,258349,88986v5464,-4683,10148,-10537,13661,-16392c272790,71033,273571,69472,274351,68301v1562,-781,2732,-1171,4293,-1952c277474,66349,276303,66740,275522,66740v781,-1561,1171,-3123,1561,-4684c275522,63617,273571,65569,272010,67130v-14441,1951,-26150,7025,-37859,12489c229077,80010,224004,80790,219320,81571v2732,-1952,5464,-3903,7025,-5464c219320,78839,212295,81961,205270,85083v-781,391,-1171,391,-1952,391c211905,76497,219710,67520,229858,60105,211514,71423,194341,85083,176388,96402v-4293,1561,-8977,2732,-13660,3903c165460,96402,169363,92499,174046,89377v-5854,2732,-11709,5074,-17953,7415c157264,94451,158434,92109,159605,89767v391,,781,-390,1561,-390c160776,89377,160386,89377,159996,89377,171314,69472,189658,50347,215417,39810v-35907,6244,-47225,30442,-64398,51128c147116,92109,143213,93280,139700,94841v3513,-781,6635,-1952,10148,-2732c147116,95231,143994,98353,140871,101476v-3512,1171,-7415,2342,-11318,3122c130333,102647,130724,100695,131114,98744v2732,-1561,5464,-3123,8196,-4293c136578,95231,133846,96012,131114,96792v,-2732,-1171,-5464,-3903,-7415c134236,84693,140871,79229,145945,73765v-7416,4684,-14831,8977,-22637,13270c122137,86254,120966,85864,119405,85474v390,1171,390,2342,390,3512c112770,92889,105355,96402,98329,99915v-7415,1951,-14050,5073,-19514,8976c72960,111623,66716,114355,60471,117087v7025,-8586,24979,-9757,31223,-18734c75692,100305,65154,106940,55787,113965,74131,94451,97549,78449,125650,65959,92085,80790,60471,101476,35102,123722v-390,,-390,-390,-781,-390c36273,118649,39005,113575,49933,110453v-7025,780,-12880,3902,-18734,8196c30809,115136,32760,111233,31980,106550,26906,119039,14807,126845,1146,133480v2732,-3903,4684,-7025,7026,-10538c10513,119429,13245,115526,16368,110843v-4684,5074,-9757,10147,-14831,14441l,125829,,375358r1349129,l1349129,129617r-24110,4643l1349129,121201r,-806l1312920,132699v8392,-10538,18930,-16197,30395,-18880l1349129,113653r,-2967l1346486,110502v-10441,1610,-20491,5025,-30444,8537c1321116,110258,1329117,108892,1337655,108794r11474,-1217l1349129,104688r-7413,-816c1321995,104769,1305017,113185,1287161,110843v12099,1561,12880,-12490,33175,-10148c1303163,94841,1281307,110062,1257108,106940v14051,-7806,21076,-11319,35127,-19124c1264914,98353,1239155,104598,1209102,101476v10538,-21857,36298,4293,51129,-7806c1230959,85474,1198955,90938,1166951,96792v32004,-5854,57763,-12099,85864,-27320c1219640,79619,1186856,89767,1149778,90157v23027,-25369,63227,-39419,101866,-44103c1206761,49957,1172025,69472,1132605,83522v13660,-7806,21466,-16002,10928,-26540c1132605,83522,1096308,79619,1070549,86254v780,-6244,7025,-9757,14831,-10928c1077184,76497,1069378,79619,1064304,85474v9757,-22247,39419,-14441,58934,-21466l1092801,62247r-32400,8786c1070158,67521,1080013,63910,1090356,62105r2445,142l1106455,58544v-29271,-7026,-50738,8586,-74936,6635c1043618,66349,1052205,53860,1064304,55031v-24198,-2342,-39420,14050,-62837,7416c1015127,55031,1022152,51128,1035812,43712v-26930,10538,-52299,17173,-82742,14441c966730,50738,985074,52299,997954,49177v-30443,-2732,-56202,3512,-88206,9367c936288,47615,974536,42542,996002,26930,962437,41371,924969,42151,892185,52689,915212,23808,954631,14050,993661,4683,942923,8586,907406,32004,867206,51128v7415,-8196,21076,-16002,10538,-29662c867596,46835,828957,53079,803588,56202v6635,-3903,19905,-7806,26930,-11709c817248,48006,810613,51909,797344,55812v7805,-15612,37077,-23028,61275,-22637c835202,32394,811394,35907,792270,46835v8586,-16783,39029,-7025,53080,-19125c813345,30443,786806,37858,760656,45664v7416,-8196,26150,-7806,33565,-16002c774316,37468,754021,45274,728652,44883v13660,-8196,24588,-8586,34346,-20685c741532,44883,703673,40200,677133,48396r19852,-9327l631859,53079c658399,40200,697429,35907,718895,14831,685330,27320,651764,44103,612735,49177,624444,38248,637324,28881,650984,21075v-19515,8977,-38639,18344,-57764,28882c606490,41371,613906,32784,601417,24588,586976,49957,554581,51128,528042,64398v6635,-8586,13270,-12880,26539,-17563c541312,51518,528432,56202,521407,64788v6635,-16002,30052,-24978,54641,-26930c557314,39029,541312,42151,526480,48006v,-391,391,-781,391,-1171c538579,42542,551849,40590,561607,33955v-14441,5074,-30833,7806,-46055,11709c516723,44493,518284,42932,519065,41761v-5074,1171,-10538,2342,-15612,3122c507356,43322,511649,41761,515943,40200v-7806,1561,-15222,4293,-22247,7025c481987,49567,470669,52689,460911,57373,476133,46445,491744,36687,500331,21856,484719,36687,460521,47615,437884,59324v-6245,1952,-12489,3513,-19124,4684c419150,62056,419540,59714,420321,57763v7415,-2732,15612,-5074,23808,-7806c436713,49957,429688,50738,422663,51909v2732,-5074,6244,-10148,10147,-14441c434371,36297,435933,35516,437494,34345v-781,391,-1952,781,-2732,1171c449202,20685,470669,9757,487451,xe" fillcolor="#93e3ff [3208]" stroked="f" strokeweight=".1081mm">
                <v:stroke joinstyle="miter"/>
                <v:path arrowok="t" o:connecttype="custom" o:connectlocs="73041,59118;71600,63204;44444,73057;44684,72816;73041,59118;163881,44699;160277,47823;139610,56715;142013,52630;153307,49265;147540,49265;163881,44699;243186,41575;242465,42536;241263,42777;241504,42296;243186,41575;233333,40133;223480,45660;216031,48784;233333,40133;252799,30760;248233,35567;243186,37249;243667,35086;252799,30760;322491,30280;318165,32683;316723,33164;322491,30280;449379,19706;431895,22770;429159,24056;300141,0;259528,24993;244628,31481;238620,23551;238140,34366;208581,43978;230209,34606;207860,41815;260969,12016;216271,31241;193200,39892;187193,42296;191037,38691;164602,52389;159075,54792;167486,44699;168928,42055;171571,40854;169649,41094;170610,38210;167486,41334;144175,49024;135043,50226;139369,46862;126392,52389;125190,52630;141532,37009;108609,59358;100198,61762;107166,55033;96112,59598;98275,55273;99236,55033;98515,55033;132640,24513;92988,55994;86018,58397;92267,56715;86739,62483;79771,64405;80732,60800;85778,58157;80732,59598;78328,55033;89864,45420;75925,53591;73522,52630;73762,54792;60545,61521;48529,67048;37234,72095;56459,60560;34350,70173;77367,40613;21614,76180;21133,75940;30746,68010;19210,73057;19691,65607;706,82189;5032,75700;10078,68250;946,77142;0,77478;0,231122;830708,231122;830708,79810;815863,82669;830708,74628;830708,74132;808413,81708;827128,70083;830708,69980;830708,68154;829081,68040;810335,73297;823643,66989;830708,66239;830708,64460;826144,63958;792552,68250;812979,62002;774047,65847;795676,54072;744488,62483;775970,57676;718534,59598;771404,42777;707960,55513;770683,28357;697386,51428;704115,35086;659176,53110;668308,46381;655331,52630;691619,39412;672877,38328;652928,43738;671372,38240;672877,38328;681285,36048;635144,40133;655331,33885;616640,38451;637787,26915;586840,35807;614477,30280;560165,36048;613275,16582;549351,32443;611833,2883;533970,31481;540459,13217;494798,34606;511380,27396;490954,34366;528683,20427;487830,28838;520513,17062;468364,28117;489031,18264;448658,27636;469806,14900;416936,29799;429159,24056;389059,32683;442650,9132;377283,30280;400835,12977;365267,30760;370314,15140;325135,39652;341476,28838;321049,39892;354694,23311;324173,29559;324414,28838;345802,20907;317444,28117;319607,25714;309994,27636;317685,24753;303987,29078;283800,35327;308072,13458;269621,36528;257846,39412;258807,35567;273466,30760;260249,31962;266497,23070;269381,21148;267699,21869;30014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7754A3" wp14:editId="6A1D0F3B">
              <wp:simplePos x="0" y="0"/>
              <wp:positionH relativeFrom="column">
                <wp:posOffset>-208915</wp:posOffset>
              </wp:positionH>
              <wp:positionV relativeFrom="paragraph">
                <wp:posOffset>-4173855</wp:posOffset>
              </wp:positionV>
              <wp:extent cx="3387619" cy="4653251"/>
              <wp:effectExtent l="0" t="0" r="3810" b="0"/>
              <wp:wrapNone/>
              <wp:docPr id="137" name="Rectangle: Rounded Corners 137" descr="decorative element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87619" cy="4653251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roundrect w14:anchorId="3085DD4F" id="Rectangle: Rounded Corners 137" o:spid="_x0000_s1026" alt="decorative element" style="position:absolute;margin-left:-16.45pt;margin-top:-328.65pt;width:266.75pt;height:36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" fillcolor="#f2f2f2 [3052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31E" w:rsidRDefault="00FE331E" w:rsidP="007630F5">
      <w:r>
        <w:separator/>
      </w:r>
    </w:p>
  </w:footnote>
  <w:footnote w:type="continuationSeparator" w:id="0">
    <w:p w:rsidR="00FE331E" w:rsidRDefault="00FE331E" w:rsidP="00763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5A" w:rsidRDefault="00FC6428" w:rsidP="007630F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3A1D711F" wp14:editId="5F235913">
              <wp:simplePos x="0" y="0"/>
              <wp:positionH relativeFrom="column">
                <wp:posOffset>3642360</wp:posOffset>
              </wp:positionH>
              <wp:positionV relativeFrom="paragraph">
                <wp:posOffset>-81593</wp:posOffset>
              </wp:positionV>
              <wp:extent cx="3399072" cy="4653887"/>
              <wp:effectExtent l="0" t="0" r="0" b="0"/>
              <wp:wrapNone/>
              <wp:docPr id="332" name="Group 331" descr="decorative element">
                <a:extLst xmlns:a="http://schemas.openxmlformats.org/drawingml/2006/main">
                  <a:ext uri="{FF2B5EF4-FFF2-40B4-BE49-F238E27FC236}">
                    <a16:creationId xmlns:a16="http://schemas.microsoft.com/office/drawing/2014/main" id="{42784BEA-EBE1-4BCE-9778-722D13C2BEE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9072" cy="4653887"/>
                        <a:chOff x="1637675" y="0"/>
                        <a:chExt cx="3127322" cy="4282306"/>
                      </a:xfrm>
                    </wpg:grpSpPr>
                    <wps:wsp>
                      <wps:cNvPr id="2" name="Rectangle: Rounded Corners 2">
                        <a:extLst>
                          <a:ext uri="{FF2B5EF4-FFF2-40B4-BE49-F238E27FC236}">
                            <a16:creationId xmlns:a16="http://schemas.microsoft.com/office/drawing/2014/main" id="{7115F946-6E12-4518-AA8A-389CD795CEF7}"/>
                          </a:ext>
                        </a:extLst>
                      </wps:cNvPr>
                      <wps:cNvSpPr/>
                      <wps:spPr>
                        <a:xfrm>
                          <a:off x="1647723" y="0"/>
                          <a:ext cx="3117273" cy="42823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" name="Freeform: Shape 3">
                        <a:extLst>
                          <a:ext uri="{FF2B5EF4-FFF2-40B4-BE49-F238E27FC236}">
                            <a16:creationId xmlns:a16="http://schemas.microsoft.com/office/drawing/2014/main" id="{69543F93-9429-47FD-A30E-25D5BF3F6A47}"/>
                          </a:ext>
                        </a:extLst>
                      </wps:cNvPr>
                      <wps:cNvSpPr/>
                      <wps:spPr>
                        <a:xfrm>
                          <a:off x="1647723" y="2720206"/>
                          <a:ext cx="3117273" cy="1556385"/>
                        </a:xfrm>
                        <a:custGeom>
                          <a:avLst/>
                          <a:gdLst>
                            <a:gd name="connsiteX0" fmla="*/ 260725 w 3117273"/>
                            <a:gd name="connsiteY0" fmla="*/ 189547 h 1556385"/>
                            <a:gd name="connsiteX1" fmla="*/ 195955 w 3117273"/>
                            <a:gd name="connsiteY1" fmla="*/ 207645 h 1556385"/>
                            <a:gd name="connsiteX2" fmla="*/ 218815 w 3117273"/>
                            <a:gd name="connsiteY2" fmla="*/ 207645 h 1556385"/>
                            <a:gd name="connsiteX3" fmla="*/ 174048 w 3117273"/>
                            <a:gd name="connsiteY3" fmla="*/ 220980 h 1556385"/>
                            <a:gd name="connsiteX4" fmla="*/ 164523 w 3117273"/>
                            <a:gd name="connsiteY4" fmla="*/ 237172 h 1556385"/>
                            <a:gd name="connsiteX5" fmla="*/ 246438 w 3117273"/>
                            <a:gd name="connsiteY5" fmla="*/ 201930 h 1556385"/>
                            <a:gd name="connsiteX6" fmla="*/ 260725 w 3117273"/>
                            <a:gd name="connsiteY6" fmla="*/ 189547 h 1556385"/>
                            <a:gd name="connsiteX7" fmla="*/ 575050 w 3117273"/>
                            <a:gd name="connsiteY7" fmla="*/ 177165 h 1556385"/>
                            <a:gd name="connsiteX8" fmla="*/ 568383 w 3117273"/>
                            <a:gd name="connsiteY8" fmla="*/ 180022 h 1556385"/>
                            <a:gd name="connsiteX9" fmla="*/ 567430 w 3117273"/>
                            <a:gd name="connsiteY9" fmla="*/ 181927 h 1556385"/>
                            <a:gd name="connsiteX10" fmla="*/ 572193 w 3117273"/>
                            <a:gd name="connsiteY10" fmla="*/ 180975 h 1556385"/>
                            <a:gd name="connsiteX11" fmla="*/ 575050 w 3117273"/>
                            <a:gd name="connsiteY11" fmla="*/ 177165 h 1556385"/>
                            <a:gd name="connsiteX12" fmla="*/ 535998 w 3117273"/>
                            <a:gd name="connsiteY12" fmla="*/ 171450 h 1556385"/>
                            <a:gd name="connsiteX13" fmla="*/ 467418 w 3117273"/>
                            <a:gd name="connsiteY13" fmla="*/ 205740 h 1556385"/>
                            <a:gd name="connsiteX14" fmla="*/ 496945 w 3117273"/>
                            <a:gd name="connsiteY14" fmla="*/ 193357 h 1556385"/>
                            <a:gd name="connsiteX15" fmla="*/ 535998 w 3117273"/>
                            <a:gd name="connsiteY15" fmla="*/ 171450 h 1556385"/>
                            <a:gd name="connsiteX16" fmla="*/ 613150 w 3117273"/>
                            <a:gd name="connsiteY16" fmla="*/ 134302 h 1556385"/>
                            <a:gd name="connsiteX17" fmla="*/ 576955 w 3117273"/>
                            <a:gd name="connsiteY17" fmla="*/ 151447 h 1556385"/>
                            <a:gd name="connsiteX18" fmla="*/ 575050 w 3117273"/>
                            <a:gd name="connsiteY18" fmla="*/ 160020 h 1556385"/>
                            <a:gd name="connsiteX19" fmla="*/ 595053 w 3117273"/>
                            <a:gd name="connsiteY19" fmla="*/ 153352 h 1556385"/>
                            <a:gd name="connsiteX20" fmla="*/ 613150 w 3117273"/>
                            <a:gd name="connsiteY20" fmla="*/ 134302 h 1556385"/>
                            <a:gd name="connsiteX21" fmla="*/ 889375 w 3117273"/>
                            <a:gd name="connsiteY21" fmla="*/ 132397 h 1556385"/>
                            <a:gd name="connsiteX22" fmla="*/ 866515 w 3117273"/>
                            <a:gd name="connsiteY22" fmla="*/ 143827 h 1556385"/>
                            <a:gd name="connsiteX23" fmla="*/ 872230 w 3117273"/>
                            <a:gd name="connsiteY23" fmla="*/ 141922 h 1556385"/>
                            <a:gd name="connsiteX24" fmla="*/ 889375 w 3117273"/>
                            <a:gd name="connsiteY24" fmla="*/ 132397 h 1556385"/>
                            <a:gd name="connsiteX25" fmla="*/ 136900 w 3117273"/>
                            <a:gd name="connsiteY25" fmla="*/ 109537 h 1556385"/>
                            <a:gd name="connsiteX26" fmla="*/ 1645 w 3117273"/>
                            <a:gd name="connsiteY26" fmla="*/ 230505 h 1556385"/>
                            <a:gd name="connsiteX27" fmla="*/ 4503 w 3117273"/>
                            <a:gd name="connsiteY27" fmla="*/ 230505 h 1556385"/>
                            <a:gd name="connsiteX28" fmla="*/ 693 w 3117273"/>
                            <a:gd name="connsiteY28" fmla="*/ 231457 h 1556385"/>
                            <a:gd name="connsiteX29" fmla="*/ 0 w 3117273"/>
                            <a:gd name="connsiteY29" fmla="*/ 232843 h 1556385"/>
                            <a:gd name="connsiteX30" fmla="*/ 0 w 3117273"/>
                            <a:gd name="connsiteY30" fmla="*/ 209380 h 1556385"/>
                            <a:gd name="connsiteX31" fmla="*/ 41174 w 3117273"/>
                            <a:gd name="connsiteY31" fmla="*/ 158710 h 1556385"/>
                            <a:gd name="connsiteX32" fmla="*/ 136900 w 3117273"/>
                            <a:gd name="connsiteY32" fmla="*/ 109537 h 1556385"/>
                            <a:gd name="connsiteX33" fmla="*/ 1392295 w 3117273"/>
                            <a:gd name="connsiteY33" fmla="*/ 90487 h 1556385"/>
                            <a:gd name="connsiteX34" fmla="*/ 1322504 w 3117273"/>
                            <a:gd name="connsiteY34" fmla="*/ 102791 h 1556385"/>
                            <a:gd name="connsiteX35" fmla="*/ 1323001 w 3117273"/>
                            <a:gd name="connsiteY35" fmla="*/ 102631 h 1556385"/>
                            <a:gd name="connsiteX36" fmla="*/ 1392295 w 3117273"/>
                            <a:gd name="connsiteY36" fmla="*/ 90487 h 1556385"/>
                            <a:gd name="connsiteX37" fmla="*/ 800793 w 3117273"/>
                            <a:gd name="connsiteY37" fmla="*/ 12382 h 1556385"/>
                            <a:gd name="connsiteX38" fmla="*/ 672205 w 3117273"/>
                            <a:gd name="connsiteY38" fmla="*/ 99060 h 1556385"/>
                            <a:gd name="connsiteX39" fmla="*/ 678873 w 3117273"/>
                            <a:gd name="connsiteY39" fmla="*/ 96202 h 1556385"/>
                            <a:gd name="connsiteX40" fmla="*/ 667443 w 3117273"/>
                            <a:gd name="connsiteY40" fmla="*/ 103822 h 1556385"/>
                            <a:gd name="connsiteX41" fmla="*/ 642678 w 3117273"/>
                            <a:gd name="connsiteY41" fmla="*/ 139065 h 1556385"/>
                            <a:gd name="connsiteX42" fmla="*/ 695065 w 3117273"/>
                            <a:gd name="connsiteY42" fmla="*/ 134302 h 1556385"/>
                            <a:gd name="connsiteX43" fmla="*/ 636963 w 3117273"/>
                            <a:gd name="connsiteY43" fmla="*/ 153352 h 1556385"/>
                            <a:gd name="connsiteX44" fmla="*/ 633153 w 3117273"/>
                            <a:gd name="connsiteY44" fmla="*/ 168592 h 1556385"/>
                            <a:gd name="connsiteX45" fmla="*/ 679825 w 3117273"/>
                            <a:gd name="connsiteY45" fmla="*/ 157162 h 1556385"/>
                            <a:gd name="connsiteX46" fmla="*/ 832225 w 3117273"/>
                            <a:gd name="connsiteY46" fmla="*/ 65722 h 1556385"/>
                            <a:gd name="connsiteX47" fmla="*/ 736023 w 3117273"/>
                            <a:gd name="connsiteY47" fmla="*/ 152400 h 1556385"/>
                            <a:gd name="connsiteX48" fmla="*/ 816033 w 3117273"/>
                            <a:gd name="connsiteY48" fmla="*/ 127635 h 1556385"/>
                            <a:gd name="connsiteX49" fmla="*/ 870325 w 3117273"/>
                            <a:gd name="connsiteY49" fmla="*/ 110490 h 1556385"/>
                            <a:gd name="connsiteX50" fmla="*/ 839845 w 3117273"/>
                            <a:gd name="connsiteY50" fmla="*/ 121920 h 1556385"/>
                            <a:gd name="connsiteX51" fmla="*/ 877945 w 3117273"/>
                            <a:gd name="connsiteY51" fmla="*/ 114300 h 1556385"/>
                            <a:gd name="connsiteX52" fmla="*/ 869373 w 3117273"/>
                            <a:gd name="connsiteY52" fmla="*/ 123825 h 1556385"/>
                            <a:gd name="connsiteX53" fmla="*/ 981768 w 3117273"/>
                            <a:gd name="connsiteY53" fmla="*/ 95250 h 1556385"/>
                            <a:gd name="connsiteX54" fmla="*/ 896995 w 3117273"/>
                            <a:gd name="connsiteY54" fmla="*/ 126682 h 1556385"/>
                            <a:gd name="connsiteX55" fmla="*/ 896043 w 3117273"/>
                            <a:gd name="connsiteY55" fmla="*/ 129540 h 1556385"/>
                            <a:gd name="connsiteX56" fmla="*/ 1017010 w 3117273"/>
                            <a:gd name="connsiteY56" fmla="*/ 104775 h 1556385"/>
                            <a:gd name="connsiteX57" fmla="*/ 883660 w 3117273"/>
                            <a:gd name="connsiteY57" fmla="*/ 170497 h 1556385"/>
                            <a:gd name="connsiteX58" fmla="*/ 964623 w 3117273"/>
                            <a:gd name="connsiteY58" fmla="*/ 126682 h 1556385"/>
                            <a:gd name="connsiteX59" fmla="*/ 899853 w 3117273"/>
                            <a:gd name="connsiteY59" fmla="*/ 169545 h 1556385"/>
                            <a:gd name="connsiteX60" fmla="*/ 1078923 w 3117273"/>
                            <a:gd name="connsiteY60" fmla="*/ 72390 h 1556385"/>
                            <a:gd name="connsiteX61" fmla="*/ 1058920 w 3117273"/>
                            <a:gd name="connsiteY61" fmla="*/ 134302 h 1556385"/>
                            <a:gd name="connsiteX62" fmla="*/ 1199891 w 3117273"/>
                            <a:gd name="connsiteY62" fmla="*/ 63817 h 1556385"/>
                            <a:gd name="connsiteX63" fmla="*/ 1106545 w 3117273"/>
                            <a:gd name="connsiteY63" fmla="*/ 132397 h 1556385"/>
                            <a:gd name="connsiteX64" fmla="*/ 1365626 w 3117273"/>
                            <a:gd name="connsiteY64" fmla="*/ 48577 h 1556385"/>
                            <a:gd name="connsiteX65" fmla="*/ 1153218 w 3117273"/>
                            <a:gd name="connsiteY65" fmla="*/ 141922 h 1556385"/>
                            <a:gd name="connsiteX66" fmla="*/ 1272757 w 3117273"/>
                            <a:gd name="connsiteY66" fmla="*/ 111561 h 1556385"/>
                            <a:gd name="connsiteX67" fmla="*/ 1322504 w 3117273"/>
                            <a:gd name="connsiteY67" fmla="*/ 102791 h 1556385"/>
                            <a:gd name="connsiteX68" fmla="*/ 1291569 w 3117273"/>
                            <a:gd name="connsiteY68" fmla="*/ 112722 h 1556385"/>
                            <a:gd name="connsiteX69" fmla="*/ 1263708 w 3117273"/>
                            <a:gd name="connsiteY69" fmla="*/ 130492 h 1556385"/>
                            <a:gd name="connsiteX70" fmla="*/ 1473258 w 3117273"/>
                            <a:gd name="connsiteY70" fmla="*/ 71437 h 1556385"/>
                            <a:gd name="connsiteX71" fmla="*/ 1389438 w 3117273"/>
                            <a:gd name="connsiteY71" fmla="*/ 121920 h 1556385"/>
                            <a:gd name="connsiteX72" fmla="*/ 1549458 w 3117273"/>
                            <a:gd name="connsiteY72" fmla="*/ 84772 h 1556385"/>
                            <a:gd name="connsiteX73" fmla="*/ 1467543 w 3117273"/>
                            <a:gd name="connsiteY73" fmla="*/ 123825 h 1556385"/>
                            <a:gd name="connsiteX74" fmla="*/ 1674235 w 3117273"/>
                            <a:gd name="connsiteY74" fmla="*/ 80010 h 1556385"/>
                            <a:gd name="connsiteX75" fmla="*/ 1544695 w 3117273"/>
                            <a:gd name="connsiteY75" fmla="*/ 126682 h 1556385"/>
                            <a:gd name="connsiteX76" fmla="*/ 1706620 w 3117273"/>
                            <a:gd name="connsiteY76" fmla="*/ 93345 h 1556385"/>
                            <a:gd name="connsiteX77" fmla="*/ 1557078 w 3117273"/>
                            <a:gd name="connsiteY77" fmla="*/ 148590 h 1556385"/>
                            <a:gd name="connsiteX78" fmla="*/ 1638041 w 3117273"/>
                            <a:gd name="connsiteY78" fmla="*/ 120967 h 1556385"/>
                            <a:gd name="connsiteX79" fmla="*/ 1572318 w 3117273"/>
                            <a:gd name="connsiteY79" fmla="*/ 149542 h 1556385"/>
                            <a:gd name="connsiteX80" fmla="*/ 1753293 w 3117273"/>
                            <a:gd name="connsiteY80" fmla="*/ 64770 h 1556385"/>
                            <a:gd name="connsiteX81" fmla="*/ 1727576 w 3117273"/>
                            <a:gd name="connsiteY81" fmla="*/ 137160 h 1556385"/>
                            <a:gd name="connsiteX82" fmla="*/ 2036185 w 3117273"/>
                            <a:gd name="connsiteY82" fmla="*/ 23812 h 1556385"/>
                            <a:gd name="connsiteX83" fmla="*/ 1788535 w 3117273"/>
                            <a:gd name="connsiteY83" fmla="*/ 140970 h 1556385"/>
                            <a:gd name="connsiteX84" fmla="*/ 2041900 w 3117273"/>
                            <a:gd name="connsiteY84" fmla="*/ 78105 h 1556385"/>
                            <a:gd name="connsiteX85" fmla="*/ 1831398 w 3117273"/>
                            <a:gd name="connsiteY85" fmla="*/ 155257 h 1556385"/>
                            <a:gd name="connsiteX86" fmla="*/ 2046663 w 3117273"/>
                            <a:gd name="connsiteY86" fmla="*/ 132397 h 1556385"/>
                            <a:gd name="connsiteX87" fmla="*/ 1937125 w 3117273"/>
                            <a:gd name="connsiteY87" fmla="*/ 154305 h 1556385"/>
                            <a:gd name="connsiteX88" fmla="*/ 2139055 w 3117273"/>
                            <a:gd name="connsiteY88" fmla="*/ 119062 h 1556385"/>
                            <a:gd name="connsiteX89" fmla="*/ 2055235 w 3117273"/>
                            <a:gd name="connsiteY89" fmla="*/ 164782 h 1556385"/>
                            <a:gd name="connsiteX90" fmla="*/ 2208588 w 3117273"/>
                            <a:gd name="connsiteY90" fmla="*/ 146685 h 1556385"/>
                            <a:gd name="connsiteX91" fmla="*/ 2128578 w 3117273"/>
                            <a:gd name="connsiteY91" fmla="*/ 171450 h 1556385"/>
                            <a:gd name="connsiteX92" fmla="*/ 2311458 w 3117273"/>
                            <a:gd name="connsiteY92" fmla="*/ 155257 h 1556385"/>
                            <a:gd name="connsiteX93" fmla="*/ 2199063 w 3117273"/>
                            <a:gd name="connsiteY93" fmla="*/ 185737 h 1556385"/>
                            <a:gd name="connsiteX94" fmla="*/ 2352416 w 3117273"/>
                            <a:gd name="connsiteY94" fmla="*/ 168592 h 1556385"/>
                            <a:gd name="connsiteX95" fmla="*/ 2208588 w 3117273"/>
                            <a:gd name="connsiteY95" fmla="*/ 220980 h 1556385"/>
                            <a:gd name="connsiteX96" fmla="*/ 2260023 w 3117273"/>
                            <a:gd name="connsiteY96" fmla="*/ 196215 h 1556385"/>
                            <a:gd name="connsiteX97" fmla="*/ 2223828 w 3117273"/>
                            <a:gd name="connsiteY97" fmla="*/ 222885 h 1556385"/>
                            <a:gd name="connsiteX98" fmla="*/ 2401946 w 3117273"/>
                            <a:gd name="connsiteY98" fmla="*/ 151447 h 1556385"/>
                            <a:gd name="connsiteX99" fmla="*/ 2375275 w 3117273"/>
                            <a:gd name="connsiteY99" fmla="*/ 216217 h 1556385"/>
                            <a:gd name="connsiteX100" fmla="*/ 2665788 w 3117273"/>
                            <a:gd name="connsiteY100" fmla="*/ 124777 h 1556385"/>
                            <a:gd name="connsiteX101" fmla="*/ 2417185 w 3117273"/>
                            <a:gd name="connsiteY101" fmla="*/ 232410 h 1556385"/>
                            <a:gd name="connsiteX102" fmla="*/ 2668646 w 3117273"/>
                            <a:gd name="connsiteY102" fmla="*/ 181927 h 1556385"/>
                            <a:gd name="connsiteX103" fmla="*/ 2459096 w 3117273"/>
                            <a:gd name="connsiteY103" fmla="*/ 248602 h 1556385"/>
                            <a:gd name="connsiteX104" fmla="*/ 2686743 w 3117273"/>
                            <a:gd name="connsiteY104" fmla="*/ 240982 h 1556385"/>
                            <a:gd name="connsiteX105" fmla="*/ 2561966 w 3117273"/>
                            <a:gd name="connsiteY105" fmla="*/ 260032 h 1556385"/>
                            <a:gd name="connsiteX106" fmla="*/ 2764848 w 3117273"/>
                            <a:gd name="connsiteY106" fmla="*/ 226695 h 1556385"/>
                            <a:gd name="connsiteX107" fmla="*/ 2679123 w 3117273"/>
                            <a:gd name="connsiteY107" fmla="*/ 273367 h 1556385"/>
                            <a:gd name="connsiteX108" fmla="*/ 2833428 w 3117273"/>
                            <a:gd name="connsiteY108" fmla="*/ 258127 h 1556385"/>
                            <a:gd name="connsiteX109" fmla="*/ 2752466 w 3117273"/>
                            <a:gd name="connsiteY109" fmla="*/ 282892 h 1556385"/>
                            <a:gd name="connsiteX110" fmla="*/ 2936298 w 3117273"/>
                            <a:gd name="connsiteY110" fmla="*/ 271462 h 1556385"/>
                            <a:gd name="connsiteX111" fmla="*/ 2822950 w 3117273"/>
                            <a:gd name="connsiteY111" fmla="*/ 302895 h 1556385"/>
                            <a:gd name="connsiteX112" fmla="*/ 2977255 w 3117273"/>
                            <a:gd name="connsiteY112" fmla="*/ 287655 h 1556385"/>
                            <a:gd name="connsiteX113" fmla="*/ 2815330 w 3117273"/>
                            <a:gd name="connsiteY113" fmla="*/ 336232 h 1556385"/>
                            <a:gd name="connsiteX114" fmla="*/ 2913438 w 3117273"/>
                            <a:gd name="connsiteY114" fmla="*/ 302895 h 1556385"/>
                            <a:gd name="connsiteX115" fmla="*/ 2844858 w 3117273"/>
                            <a:gd name="connsiteY115" fmla="*/ 340042 h 1556385"/>
                            <a:gd name="connsiteX116" fmla="*/ 3012498 w 3117273"/>
                            <a:gd name="connsiteY116" fmla="*/ 269557 h 1556385"/>
                            <a:gd name="connsiteX117" fmla="*/ 2982018 w 3117273"/>
                            <a:gd name="connsiteY117" fmla="*/ 334327 h 1556385"/>
                            <a:gd name="connsiteX118" fmla="*/ 3114416 w 3117273"/>
                            <a:gd name="connsiteY118" fmla="*/ 287655 h 1556385"/>
                            <a:gd name="connsiteX119" fmla="*/ 3117273 w 3117273"/>
                            <a:gd name="connsiteY119" fmla="*/ 287655 h 1556385"/>
                            <a:gd name="connsiteX120" fmla="*/ 3117273 w 3117273"/>
                            <a:gd name="connsiteY120" fmla="*/ 301637 h 1556385"/>
                            <a:gd name="connsiteX121" fmla="*/ 3041073 w 3117273"/>
                            <a:gd name="connsiteY121" fmla="*/ 353377 h 1556385"/>
                            <a:gd name="connsiteX122" fmla="*/ 3117273 w 3117273"/>
                            <a:gd name="connsiteY122" fmla="*/ 345851 h 1556385"/>
                            <a:gd name="connsiteX123" fmla="*/ 3117273 w 3117273"/>
                            <a:gd name="connsiteY123" fmla="*/ 1042544 h 1556385"/>
                            <a:gd name="connsiteX124" fmla="*/ 2702426 w 3117273"/>
                            <a:gd name="connsiteY124" fmla="*/ 1551545 h 1556385"/>
                            <a:gd name="connsiteX125" fmla="*/ 2654409 w 3117273"/>
                            <a:gd name="connsiteY125" fmla="*/ 1556385 h 1556385"/>
                            <a:gd name="connsiteX126" fmla="*/ 462864 w 3117273"/>
                            <a:gd name="connsiteY126" fmla="*/ 1556385 h 1556385"/>
                            <a:gd name="connsiteX127" fmla="*/ 414847 w 3117273"/>
                            <a:gd name="connsiteY127" fmla="*/ 1551545 h 1556385"/>
                            <a:gd name="connsiteX128" fmla="*/ 0 w 3117273"/>
                            <a:gd name="connsiteY128" fmla="*/ 1042544 h 1556385"/>
                            <a:gd name="connsiteX129" fmla="*/ 0 w 3117273"/>
                            <a:gd name="connsiteY129" fmla="*/ 245347 h 1556385"/>
                            <a:gd name="connsiteX130" fmla="*/ 35935 w 3117273"/>
                            <a:gd name="connsiteY130" fmla="*/ 230505 h 1556385"/>
                            <a:gd name="connsiteX131" fmla="*/ 8313 w 3117273"/>
                            <a:gd name="connsiteY131" fmla="*/ 257175 h 1556385"/>
                            <a:gd name="connsiteX132" fmla="*/ 41650 w 3117273"/>
                            <a:gd name="connsiteY132" fmla="*/ 247650 h 1556385"/>
                            <a:gd name="connsiteX133" fmla="*/ 172143 w 3117273"/>
                            <a:gd name="connsiteY133" fmla="*/ 159067 h 1556385"/>
                            <a:gd name="connsiteX134" fmla="*/ 107373 w 3117273"/>
                            <a:gd name="connsiteY134" fmla="*/ 220980 h 1556385"/>
                            <a:gd name="connsiteX135" fmla="*/ 112135 w 3117273"/>
                            <a:gd name="connsiteY135" fmla="*/ 220027 h 1556385"/>
                            <a:gd name="connsiteX136" fmla="*/ 163570 w 3117273"/>
                            <a:gd name="connsiteY136" fmla="*/ 198120 h 1556385"/>
                            <a:gd name="connsiteX137" fmla="*/ 146425 w 3117273"/>
                            <a:gd name="connsiteY137" fmla="*/ 211455 h 1556385"/>
                            <a:gd name="connsiteX138" fmla="*/ 182620 w 3117273"/>
                            <a:gd name="connsiteY138" fmla="*/ 206692 h 1556385"/>
                            <a:gd name="connsiteX139" fmla="*/ 275013 w 3117273"/>
                            <a:gd name="connsiteY139" fmla="*/ 176212 h 1556385"/>
                            <a:gd name="connsiteX140" fmla="*/ 287395 w 3117273"/>
                            <a:gd name="connsiteY140" fmla="*/ 163830 h 1556385"/>
                            <a:gd name="connsiteX141" fmla="*/ 283585 w 3117273"/>
                            <a:gd name="connsiteY141" fmla="*/ 175260 h 1556385"/>
                            <a:gd name="connsiteX142" fmla="*/ 291205 w 3117273"/>
                            <a:gd name="connsiteY142" fmla="*/ 174307 h 1556385"/>
                            <a:gd name="connsiteX143" fmla="*/ 280728 w 3117273"/>
                            <a:gd name="connsiteY143" fmla="*/ 179070 h 1556385"/>
                            <a:gd name="connsiteX144" fmla="*/ 275013 w 3117273"/>
                            <a:gd name="connsiteY144" fmla="*/ 189547 h 1556385"/>
                            <a:gd name="connsiteX145" fmla="*/ 241675 w 3117273"/>
                            <a:gd name="connsiteY145" fmla="*/ 229552 h 1556385"/>
                            <a:gd name="connsiteX146" fmla="*/ 263583 w 3117273"/>
                            <a:gd name="connsiteY146" fmla="*/ 220027 h 1556385"/>
                            <a:gd name="connsiteX147" fmla="*/ 368358 w 3117273"/>
                            <a:gd name="connsiteY147" fmla="*/ 165735 h 1556385"/>
                            <a:gd name="connsiteX148" fmla="*/ 353118 w 3117273"/>
                            <a:gd name="connsiteY148" fmla="*/ 180022 h 1556385"/>
                            <a:gd name="connsiteX149" fmla="*/ 376930 w 3117273"/>
                            <a:gd name="connsiteY149" fmla="*/ 170497 h 1556385"/>
                            <a:gd name="connsiteX150" fmla="*/ 468370 w 3117273"/>
                            <a:gd name="connsiteY150" fmla="*/ 136207 h 1556385"/>
                            <a:gd name="connsiteX151" fmla="*/ 645535 w 3117273"/>
                            <a:gd name="connsiteY151" fmla="*/ 60007 h 1556385"/>
                            <a:gd name="connsiteX152" fmla="*/ 435033 w 3117273"/>
                            <a:gd name="connsiteY152" fmla="*/ 178117 h 1556385"/>
                            <a:gd name="connsiteX153" fmla="*/ 523615 w 3117273"/>
                            <a:gd name="connsiteY153" fmla="*/ 149542 h 1556385"/>
                            <a:gd name="connsiteX154" fmla="*/ 437890 w 3117273"/>
                            <a:gd name="connsiteY154" fmla="*/ 186690 h 1556385"/>
                            <a:gd name="connsiteX155" fmla="*/ 555048 w 3117273"/>
                            <a:gd name="connsiteY155" fmla="*/ 148590 h 1556385"/>
                            <a:gd name="connsiteX156" fmla="*/ 556953 w 3117273"/>
                            <a:gd name="connsiteY156" fmla="*/ 105727 h 1556385"/>
                            <a:gd name="connsiteX157" fmla="*/ 580765 w 3117273"/>
                            <a:gd name="connsiteY157" fmla="*/ 137160 h 1556385"/>
                            <a:gd name="connsiteX158" fmla="*/ 639820 w 3117273"/>
                            <a:gd name="connsiteY158" fmla="*/ 111442 h 1556385"/>
                            <a:gd name="connsiteX159" fmla="*/ 800793 w 3117273"/>
                            <a:gd name="connsiteY159" fmla="*/ 12382 h 1556385"/>
                            <a:gd name="connsiteX160" fmla="*/ 1352291 w 3117273"/>
                            <a:gd name="connsiteY160" fmla="*/ 0 h 1556385"/>
                            <a:gd name="connsiteX161" fmla="*/ 1197985 w 3117273"/>
                            <a:gd name="connsiteY161" fmla="*/ 66675 h 1556385"/>
                            <a:gd name="connsiteX162" fmla="*/ 1352291 w 3117273"/>
                            <a:gd name="connsiteY162" fmla="*/ 0 h 1556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</a:cxnLst>
                          <a:rect l="l" t="t" r="r" b="b"/>
                          <a:pathLst>
                            <a:path w="3117273" h="1556385">
                              <a:moveTo>
                                <a:pt x="260725" y="189547"/>
                              </a:moveTo>
                              <a:cubicBezTo>
                                <a:pt x="237865" y="196215"/>
                                <a:pt x="214053" y="200977"/>
                                <a:pt x="195955" y="207645"/>
                              </a:cubicBezTo>
                              <a:cubicBezTo>
                                <a:pt x="203575" y="207645"/>
                                <a:pt x="211195" y="207645"/>
                                <a:pt x="218815" y="207645"/>
                              </a:cubicBezTo>
                              <a:cubicBezTo>
                                <a:pt x="203575" y="211455"/>
                                <a:pt x="188335" y="216217"/>
                                <a:pt x="174048" y="220980"/>
                              </a:cubicBezTo>
                              <a:cubicBezTo>
                                <a:pt x="169285" y="224790"/>
                                <a:pt x="165475" y="230505"/>
                                <a:pt x="164523" y="237172"/>
                              </a:cubicBezTo>
                              <a:cubicBezTo>
                                <a:pt x="194050" y="222885"/>
                                <a:pt x="219768" y="211455"/>
                                <a:pt x="246438" y="201930"/>
                              </a:cubicBezTo>
                              <a:cubicBezTo>
                                <a:pt x="251200" y="198120"/>
                                <a:pt x="255963" y="194310"/>
                                <a:pt x="260725" y="189547"/>
                              </a:cubicBezTo>
                              <a:close/>
                              <a:moveTo>
                                <a:pt x="575050" y="177165"/>
                              </a:moveTo>
                              <a:cubicBezTo>
                                <a:pt x="573145" y="178117"/>
                                <a:pt x="570288" y="179070"/>
                                <a:pt x="568383" y="180022"/>
                              </a:cubicBezTo>
                              <a:cubicBezTo>
                                <a:pt x="567430" y="180975"/>
                                <a:pt x="567430" y="180975"/>
                                <a:pt x="567430" y="181927"/>
                              </a:cubicBezTo>
                              <a:cubicBezTo>
                                <a:pt x="569335" y="180975"/>
                                <a:pt x="570288" y="180975"/>
                                <a:pt x="572193" y="180975"/>
                              </a:cubicBezTo>
                              <a:cubicBezTo>
                                <a:pt x="573145" y="180022"/>
                                <a:pt x="574098" y="178117"/>
                                <a:pt x="575050" y="177165"/>
                              </a:cubicBezTo>
                              <a:close/>
                              <a:moveTo>
                                <a:pt x="535998" y="171450"/>
                              </a:moveTo>
                              <a:cubicBezTo>
                                <a:pt x="512185" y="181927"/>
                                <a:pt x="488373" y="193357"/>
                                <a:pt x="467418" y="205740"/>
                              </a:cubicBezTo>
                              <a:cubicBezTo>
                                <a:pt x="477895" y="200977"/>
                                <a:pt x="487420" y="197167"/>
                                <a:pt x="496945" y="193357"/>
                              </a:cubicBezTo>
                              <a:cubicBezTo>
                                <a:pt x="511233" y="186690"/>
                                <a:pt x="524568" y="179070"/>
                                <a:pt x="535998" y="171450"/>
                              </a:cubicBezTo>
                              <a:close/>
                              <a:moveTo>
                                <a:pt x="613150" y="134302"/>
                              </a:moveTo>
                              <a:cubicBezTo>
                                <a:pt x="600768" y="140017"/>
                                <a:pt x="589338" y="145732"/>
                                <a:pt x="576955" y="151447"/>
                              </a:cubicBezTo>
                              <a:cubicBezTo>
                                <a:pt x="576955" y="154305"/>
                                <a:pt x="576003" y="157162"/>
                                <a:pt x="575050" y="160020"/>
                              </a:cubicBezTo>
                              <a:cubicBezTo>
                                <a:pt x="581718" y="158115"/>
                                <a:pt x="588385" y="155257"/>
                                <a:pt x="595053" y="153352"/>
                              </a:cubicBezTo>
                              <a:cubicBezTo>
                                <a:pt x="600768" y="147637"/>
                                <a:pt x="607435" y="141922"/>
                                <a:pt x="613150" y="134302"/>
                              </a:cubicBezTo>
                              <a:close/>
                              <a:moveTo>
                                <a:pt x="889375" y="132397"/>
                              </a:moveTo>
                              <a:cubicBezTo>
                                <a:pt x="881755" y="135255"/>
                                <a:pt x="873183" y="139065"/>
                                <a:pt x="866515" y="143827"/>
                              </a:cubicBezTo>
                              <a:cubicBezTo>
                                <a:pt x="868420" y="142875"/>
                                <a:pt x="870325" y="141922"/>
                                <a:pt x="872230" y="141922"/>
                              </a:cubicBezTo>
                              <a:cubicBezTo>
                                <a:pt x="877945" y="139065"/>
                                <a:pt x="883660" y="135255"/>
                                <a:pt x="889375" y="132397"/>
                              </a:cubicBezTo>
                              <a:close/>
                              <a:moveTo>
                                <a:pt x="136900" y="109537"/>
                              </a:moveTo>
                              <a:cubicBezTo>
                                <a:pt x="74035" y="135255"/>
                                <a:pt x="29268" y="181927"/>
                                <a:pt x="1645" y="230505"/>
                              </a:cubicBezTo>
                              <a:cubicBezTo>
                                <a:pt x="2598" y="230505"/>
                                <a:pt x="3550" y="230505"/>
                                <a:pt x="4503" y="230505"/>
                              </a:cubicBezTo>
                              <a:cubicBezTo>
                                <a:pt x="2598" y="230505"/>
                                <a:pt x="1645" y="231457"/>
                                <a:pt x="693" y="231457"/>
                              </a:cubicBezTo>
                              <a:lnTo>
                                <a:pt x="0" y="232843"/>
                              </a:lnTo>
                              <a:lnTo>
                                <a:pt x="0" y="209380"/>
                              </a:lnTo>
                              <a:lnTo>
                                <a:pt x="41174" y="158710"/>
                              </a:lnTo>
                              <a:cubicBezTo>
                                <a:pt x="64272" y="135731"/>
                                <a:pt x="93085" y="117157"/>
                                <a:pt x="136900" y="109537"/>
                              </a:cubicBezTo>
                              <a:close/>
                              <a:moveTo>
                                <a:pt x="1392295" y="90487"/>
                              </a:moveTo>
                              <a:lnTo>
                                <a:pt x="1322504" y="102791"/>
                              </a:lnTo>
                              <a:lnTo>
                                <a:pt x="1323001" y="102631"/>
                              </a:lnTo>
                              <a:cubicBezTo>
                                <a:pt x="1344909" y="97631"/>
                                <a:pt x="1368483" y="95250"/>
                                <a:pt x="1392295" y="90487"/>
                              </a:cubicBezTo>
                              <a:close/>
                              <a:moveTo>
                                <a:pt x="800793" y="12382"/>
                              </a:moveTo>
                              <a:cubicBezTo>
                                <a:pt x="759835" y="36195"/>
                                <a:pt x="707448" y="62865"/>
                                <a:pt x="672205" y="99060"/>
                              </a:cubicBezTo>
                              <a:cubicBezTo>
                                <a:pt x="674110" y="98107"/>
                                <a:pt x="676968" y="97155"/>
                                <a:pt x="678873" y="96202"/>
                              </a:cubicBezTo>
                              <a:cubicBezTo>
                                <a:pt x="675063" y="99060"/>
                                <a:pt x="671253" y="100965"/>
                                <a:pt x="667443" y="103822"/>
                              </a:cubicBezTo>
                              <a:cubicBezTo>
                                <a:pt x="657918" y="114300"/>
                                <a:pt x="649345" y="126682"/>
                                <a:pt x="642678" y="139065"/>
                              </a:cubicBezTo>
                              <a:cubicBezTo>
                                <a:pt x="659823" y="136207"/>
                                <a:pt x="676968" y="134302"/>
                                <a:pt x="695065" y="134302"/>
                              </a:cubicBezTo>
                              <a:cubicBezTo>
                                <a:pt x="675063" y="140970"/>
                                <a:pt x="655060" y="146685"/>
                                <a:pt x="636963" y="153352"/>
                              </a:cubicBezTo>
                              <a:cubicBezTo>
                                <a:pt x="635058" y="158115"/>
                                <a:pt x="634105" y="163830"/>
                                <a:pt x="633153" y="168592"/>
                              </a:cubicBezTo>
                              <a:cubicBezTo>
                                <a:pt x="649345" y="165735"/>
                                <a:pt x="664585" y="161925"/>
                                <a:pt x="679825" y="157162"/>
                              </a:cubicBezTo>
                              <a:cubicBezTo>
                                <a:pt x="735070" y="128587"/>
                                <a:pt x="794125" y="101917"/>
                                <a:pt x="832225" y="65722"/>
                              </a:cubicBezTo>
                              <a:cubicBezTo>
                                <a:pt x="811270" y="101917"/>
                                <a:pt x="773170" y="125730"/>
                                <a:pt x="736023" y="152400"/>
                              </a:cubicBezTo>
                              <a:cubicBezTo>
                                <a:pt x="759835" y="140970"/>
                                <a:pt x="787458" y="133350"/>
                                <a:pt x="816033" y="127635"/>
                              </a:cubicBezTo>
                              <a:cubicBezTo>
                                <a:pt x="833178" y="120967"/>
                                <a:pt x="851275" y="114300"/>
                                <a:pt x="870325" y="110490"/>
                              </a:cubicBezTo>
                              <a:cubicBezTo>
                                <a:pt x="859848" y="114300"/>
                                <a:pt x="849370" y="118110"/>
                                <a:pt x="839845" y="121920"/>
                              </a:cubicBezTo>
                              <a:cubicBezTo>
                                <a:pt x="852228" y="120015"/>
                                <a:pt x="865563" y="117157"/>
                                <a:pt x="877945" y="114300"/>
                              </a:cubicBezTo>
                              <a:cubicBezTo>
                                <a:pt x="876040" y="117157"/>
                                <a:pt x="872230" y="120967"/>
                                <a:pt x="869373" y="123825"/>
                              </a:cubicBezTo>
                              <a:cubicBezTo>
                                <a:pt x="906520" y="114300"/>
                                <a:pt x="946525" y="107632"/>
                                <a:pt x="981768" y="95250"/>
                              </a:cubicBezTo>
                              <a:cubicBezTo>
                                <a:pt x="957955" y="111442"/>
                                <a:pt x="925570" y="116205"/>
                                <a:pt x="896995" y="126682"/>
                              </a:cubicBezTo>
                              <a:cubicBezTo>
                                <a:pt x="896995" y="127635"/>
                                <a:pt x="896043" y="128587"/>
                                <a:pt x="896043" y="129540"/>
                              </a:cubicBezTo>
                              <a:cubicBezTo>
                                <a:pt x="932238" y="115252"/>
                                <a:pt x="971290" y="107632"/>
                                <a:pt x="1017010" y="104775"/>
                              </a:cubicBezTo>
                              <a:cubicBezTo>
                                <a:pt x="957003" y="109537"/>
                                <a:pt x="899853" y="131445"/>
                                <a:pt x="883660" y="170497"/>
                              </a:cubicBezTo>
                              <a:cubicBezTo>
                                <a:pt x="900805" y="149542"/>
                                <a:pt x="932238" y="138112"/>
                                <a:pt x="964623" y="126682"/>
                              </a:cubicBezTo>
                              <a:cubicBezTo>
                                <a:pt x="932238" y="138112"/>
                                <a:pt x="916045" y="148590"/>
                                <a:pt x="899853" y="169545"/>
                              </a:cubicBezTo>
                              <a:cubicBezTo>
                                <a:pt x="964623" y="137160"/>
                                <a:pt x="1043680" y="134302"/>
                                <a:pt x="1078923" y="72390"/>
                              </a:cubicBezTo>
                              <a:cubicBezTo>
                                <a:pt x="1109403" y="92392"/>
                                <a:pt x="1091305" y="113347"/>
                                <a:pt x="1058920" y="134302"/>
                              </a:cubicBezTo>
                              <a:cubicBezTo>
                                <a:pt x="1105593" y="108585"/>
                                <a:pt x="1152266" y="85725"/>
                                <a:pt x="1199891" y="63817"/>
                              </a:cubicBezTo>
                              <a:cubicBezTo>
                                <a:pt x="1166553" y="82867"/>
                                <a:pt x="1135120" y="105727"/>
                                <a:pt x="1106545" y="132397"/>
                              </a:cubicBezTo>
                              <a:cubicBezTo>
                                <a:pt x="1201795" y="120015"/>
                                <a:pt x="1283710" y="79057"/>
                                <a:pt x="1365626" y="48577"/>
                              </a:cubicBezTo>
                              <a:cubicBezTo>
                                <a:pt x="1313238" y="100012"/>
                                <a:pt x="1217988" y="110490"/>
                                <a:pt x="1153218" y="141922"/>
                              </a:cubicBezTo>
                              <a:cubicBezTo>
                                <a:pt x="1192747" y="130969"/>
                                <a:pt x="1232752" y="120491"/>
                                <a:pt x="1272757" y="111561"/>
                              </a:cubicBezTo>
                              <a:lnTo>
                                <a:pt x="1322504" y="102791"/>
                              </a:lnTo>
                              <a:lnTo>
                                <a:pt x="1291569" y="112722"/>
                              </a:lnTo>
                              <a:cubicBezTo>
                                <a:pt x="1281627" y="117157"/>
                                <a:pt x="1272281" y="122872"/>
                                <a:pt x="1263708" y="130492"/>
                              </a:cubicBezTo>
                              <a:cubicBezTo>
                                <a:pt x="1328478" y="110490"/>
                                <a:pt x="1420870" y="121920"/>
                                <a:pt x="1473258" y="71437"/>
                              </a:cubicBezTo>
                              <a:cubicBezTo>
                                <a:pt x="1449445" y="100965"/>
                                <a:pt x="1422776" y="101917"/>
                                <a:pt x="1389438" y="121920"/>
                              </a:cubicBezTo>
                              <a:cubicBezTo>
                                <a:pt x="1451351" y="122872"/>
                                <a:pt x="1500880" y="103822"/>
                                <a:pt x="1549458" y="84772"/>
                              </a:cubicBezTo>
                              <a:cubicBezTo>
                                <a:pt x="1531360" y="104775"/>
                                <a:pt x="1485641" y="103822"/>
                                <a:pt x="1467543" y="123825"/>
                              </a:cubicBezTo>
                              <a:cubicBezTo>
                                <a:pt x="1531360" y="104775"/>
                                <a:pt x="1596130" y="86677"/>
                                <a:pt x="1674235" y="80010"/>
                              </a:cubicBezTo>
                              <a:cubicBezTo>
                                <a:pt x="1639945" y="109537"/>
                                <a:pt x="1565651" y="85725"/>
                                <a:pt x="1544695" y="126682"/>
                              </a:cubicBezTo>
                              <a:cubicBezTo>
                                <a:pt x="1591368" y="100012"/>
                                <a:pt x="1649470" y="91440"/>
                                <a:pt x="1706620" y="93345"/>
                              </a:cubicBezTo>
                              <a:cubicBezTo>
                                <a:pt x="1647566" y="92392"/>
                                <a:pt x="1576128" y="110490"/>
                                <a:pt x="1557078" y="148590"/>
                              </a:cubicBezTo>
                              <a:cubicBezTo>
                                <a:pt x="1589463" y="139065"/>
                                <a:pt x="1605655" y="129540"/>
                                <a:pt x="1638041" y="120967"/>
                              </a:cubicBezTo>
                              <a:cubicBezTo>
                                <a:pt x="1620895" y="130492"/>
                                <a:pt x="1588510" y="140017"/>
                                <a:pt x="1572318" y="149542"/>
                              </a:cubicBezTo>
                              <a:cubicBezTo>
                                <a:pt x="1634230" y="141922"/>
                                <a:pt x="1728528" y="126682"/>
                                <a:pt x="1753293" y="64770"/>
                              </a:cubicBezTo>
                              <a:cubicBezTo>
                                <a:pt x="1779010" y="98107"/>
                                <a:pt x="1745673" y="117157"/>
                                <a:pt x="1727576" y="137160"/>
                              </a:cubicBezTo>
                              <a:cubicBezTo>
                                <a:pt x="1825683" y="90487"/>
                                <a:pt x="1912360" y="33337"/>
                                <a:pt x="2036185" y="23812"/>
                              </a:cubicBezTo>
                              <a:cubicBezTo>
                                <a:pt x="1940935" y="46672"/>
                                <a:pt x="1844733" y="70485"/>
                                <a:pt x="1788535" y="140970"/>
                              </a:cubicBezTo>
                              <a:cubicBezTo>
                                <a:pt x="1868546" y="115252"/>
                                <a:pt x="1959985" y="113347"/>
                                <a:pt x="2041900" y="78105"/>
                              </a:cubicBezTo>
                              <a:cubicBezTo>
                                <a:pt x="1989513" y="116205"/>
                                <a:pt x="1896168" y="128587"/>
                                <a:pt x="1831398" y="155257"/>
                              </a:cubicBezTo>
                              <a:cubicBezTo>
                                <a:pt x="1909503" y="140970"/>
                                <a:pt x="1972368" y="125730"/>
                                <a:pt x="2046663" y="132397"/>
                              </a:cubicBezTo>
                              <a:cubicBezTo>
                                <a:pt x="2015230" y="140017"/>
                                <a:pt x="1970463" y="136207"/>
                                <a:pt x="1937125" y="154305"/>
                              </a:cubicBezTo>
                              <a:cubicBezTo>
                                <a:pt x="2011421" y="160972"/>
                                <a:pt x="2073333" y="144780"/>
                                <a:pt x="2139055" y="119062"/>
                              </a:cubicBezTo>
                              <a:cubicBezTo>
                                <a:pt x="2105718" y="137160"/>
                                <a:pt x="2088573" y="146685"/>
                                <a:pt x="2055235" y="164782"/>
                              </a:cubicBezTo>
                              <a:cubicBezTo>
                                <a:pt x="2112385" y="180975"/>
                                <a:pt x="2149533" y="140970"/>
                                <a:pt x="2208588" y="146685"/>
                              </a:cubicBezTo>
                              <a:cubicBezTo>
                                <a:pt x="2179060" y="143827"/>
                                <a:pt x="2158105" y="174307"/>
                                <a:pt x="2128578" y="171450"/>
                              </a:cubicBezTo>
                              <a:cubicBezTo>
                                <a:pt x="2187633" y="176212"/>
                                <a:pt x="2240021" y="138112"/>
                                <a:pt x="2311458" y="155257"/>
                              </a:cubicBezTo>
                              <a:cubicBezTo>
                                <a:pt x="2263833" y="158115"/>
                                <a:pt x="2232400" y="166687"/>
                                <a:pt x="2199063" y="185737"/>
                              </a:cubicBezTo>
                              <a:cubicBezTo>
                                <a:pt x="2246688" y="168592"/>
                                <a:pt x="2295266" y="150495"/>
                                <a:pt x="2352416" y="168592"/>
                              </a:cubicBezTo>
                              <a:cubicBezTo>
                                <a:pt x="2304791" y="185737"/>
                                <a:pt x="2232400" y="166687"/>
                                <a:pt x="2208588" y="220980"/>
                              </a:cubicBezTo>
                              <a:cubicBezTo>
                                <a:pt x="2220971" y="206692"/>
                                <a:pt x="2240021" y="199072"/>
                                <a:pt x="2260023" y="196215"/>
                              </a:cubicBezTo>
                              <a:cubicBezTo>
                                <a:pt x="2240973" y="199072"/>
                                <a:pt x="2225733" y="207645"/>
                                <a:pt x="2223828" y="222885"/>
                              </a:cubicBezTo>
                              <a:cubicBezTo>
                                <a:pt x="2286693" y="206692"/>
                                <a:pt x="2375275" y="216217"/>
                                <a:pt x="2401946" y="151447"/>
                              </a:cubicBezTo>
                              <a:cubicBezTo>
                                <a:pt x="2427663" y="177165"/>
                                <a:pt x="2408613" y="197167"/>
                                <a:pt x="2375275" y="216217"/>
                              </a:cubicBezTo>
                              <a:cubicBezTo>
                                <a:pt x="2471478" y="181927"/>
                                <a:pt x="2556250" y="134302"/>
                                <a:pt x="2665788" y="124777"/>
                              </a:cubicBezTo>
                              <a:cubicBezTo>
                                <a:pt x="2571491" y="136207"/>
                                <a:pt x="2473383" y="170497"/>
                                <a:pt x="2417185" y="232410"/>
                              </a:cubicBezTo>
                              <a:cubicBezTo>
                                <a:pt x="2507673" y="231457"/>
                                <a:pt x="2587683" y="206692"/>
                                <a:pt x="2668646" y="181927"/>
                              </a:cubicBezTo>
                              <a:cubicBezTo>
                                <a:pt x="2600066" y="219075"/>
                                <a:pt x="2537200" y="234315"/>
                                <a:pt x="2459096" y="248602"/>
                              </a:cubicBezTo>
                              <a:cubicBezTo>
                                <a:pt x="2537200" y="234315"/>
                                <a:pt x="2615305" y="220980"/>
                                <a:pt x="2686743" y="240982"/>
                              </a:cubicBezTo>
                              <a:cubicBezTo>
                                <a:pt x="2650548" y="270510"/>
                                <a:pt x="2587683" y="206692"/>
                                <a:pt x="2561966" y="260032"/>
                              </a:cubicBezTo>
                              <a:cubicBezTo>
                                <a:pt x="2635308" y="267652"/>
                                <a:pt x="2698173" y="252412"/>
                                <a:pt x="2764848" y="226695"/>
                              </a:cubicBezTo>
                              <a:cubicBezTo>
                                <a:pt x="2730558" y="245745"/>
                                <a:pt x="2713413" y="254317"/>
                                <a:pt x="2679123" y="273367"/>
                              </a:cubicBezTo>
                              <a:cubicBezTo>
                                <a:pt x="2738178" y="280987"/>
                                <a:pt x="2791518" y="243840"/>
                                <a:pt x="2833428" y="258127"/>
                              </a:cubicBezTo>
                              <a:cubicBezTo>
                                <a:pt x="2783898" y="252412"/>
                                <a:pt x="2781993" y="286702"/>
                                <a:pt x="2752466" y="282892"/>
                              </a:cubicBezTo>
                              <a:cubicBezTo>
                                <a:pt x="2810568" y="290512"/>
                                <a:pt x="2864860" y="251460"/>
                                <a:pt x="2936298" y="271462"/>
                              </a:cubicBezTo>
                              <a:cubicBezTo>
                                <a:pt x="2901055" y="289560"/>
                                <a:pt x="2847716" y="260032"/>
                                <a:pt x="2822950" y="302895"/>
                              </a:cubicBezTo>
                              <a:cubicBezTo>
                                <a:pt x="2871528" y="285750"/>
                                <a:pt x="2921058" y="269557"/>
                                <a:pt x="2977255" y="287655"/>
                              </a:cubicBezTo>
                              <a:cubicBezTo>
                                <a:pt x="2918200" y="280987"/>
                                <a:pt x="2856288" y="284797"/>
                                <a:pt x="2815330" y="336232"/>
                              </a:cubicBezTo>
                              <a:cubicBezTo>
                                <a:pt x="2846763" y="328612"/>
                                <a:pt x="2881053" y="310515"/>
                                <a:pt x="2913438" y="302895"/>
                              </a:cubicBezTo>
                              <a:cubicBezTo>
                                <a:pt x="2896293" y="312420"/>
                                <a:pt x="2862003" y="330517"/>
                                <a:pt x="2844858" y="340042"/>
                              </a:cubicBezTo>
                              <a:cubicBezTo>
                                <a:pt x="2893435" y="322897"/>
                                <a:pt x="2981066" y="334327"/>
                                <a:pt x="3012498" y="269557"/>
                              </a:cubicBezTo>
                              <a:cubicBezTo>
                                <a:pt x="3037263" y="295275"/>
                                <a:pt x="3016308" y="316230"/>
                                <a:pt x="2982018" y="334327"/>
                              </a:cubicBezTo>
                              <a:cubicBezTo>
                                <a:pt x="3030596" y="329565"/>
                                <a:pt x="3072505" y="307657"/>
                                <a:pt x="3114416" y="287655"/>
                              </a:cubicBezTo>
                              <a:lnTo>
                                <a:pt x="3117273" y="287655"/>
                              </a:lnTo>
                              <a:lnTo>
                                <a:pt x="3117273" y="301637"/>
                              </a:lnTo>
                              <a:lnTo>
                                <a:pt x="3041073" y="353377"/>
                              </a:lnTo>
                              <a:lnTo>
                                <a:pt x="3117273" y="345851"/>
                              </a:lnTo>
                              <a:lnTo>
                                <a:pt x="3117273" y="1042544"/>
                              </a:lnTo>
                              <a:cubicBezTo>
                                <a:pt x="3117273" y="1293619"/>
                                <a:pt x="2939179" y="1503098"/>
                                <a:pt x="2702426" y="1551545"/>
                              </a:cubicBezTo>
                              <a:lnTo>
                                <a:pt x="2654409" y="1556385"/>
                              </a:lnTo>
                              <a:lnTo>
                                <a:pt x="462864" y="1556385"/>
                              </a:lnTo>
                              <a:lnTo>
                                <a:pt x="414847" y="1551545"/>
                              </a:lnTo>
                              <a:cubicBezTo>
                                <a:pt x="178094" y="1503098"/>
                                <a:pt x="0" y="1293619"/>
                                <a:pt x="0" y="1042544"/>
                              </a:cubicBezTo>
                              <a:lnTo>
                                <a:pt x="0" y="245347"/>
                              </a:lnTo>
                              <a:lnTo>
                                <a:pt x="35935" y="230505"/>
                              </a:lnTo>
                              <a:cubicBezTo>
                                <a:pt x="24505" y="238125"/>
                                <a:pt x="14980" y="247650"/>
                                <a:pt x="8313" y="257175"/>
                              </a:cubicBezTo>
                              <a:cubicBezTo>
                                <a:pt x="19743" y="254317"/>
                                <a:pt x="31173" y="251460"/>
                                <a:pt x="41650" y="247650"/>
                              </a:cubicBezTo>
                              <a:cubicBezTo>
                                <a:pt x="85465" y="220027"/>
                                <a:pt x="127375" y="186690"/>
                                <a:pt x="172143" y="159067"/>
                              </a:cubicBezTo>
                              <a:cubicBezTo>
                                <a:pt x="147378" y="177165"/>
                                <a:pt x="128328" y="199072"/>
                                <a:pt x="107373" y="220980"/>
                              </a:cubicBezTo>
                              <a:cubicBezTo>
                                <a:pt x="109278" y="220980"/>
                                <a:pt x="110230" y="220980"/>
                                <a:pt x="112135" y="220027"/>
                              </a:cubicBezTo>
                              <a:cubicBezTo>
                                <a:pt x="129280" y="212407"/>
                                <a:pt x="146425" y="204787"/>
                                <a:pt x="163570" y="198120"/>
                              </a:cubicBezTo>
                              <a:cubicBezTo>
                                <a:pt x="159760" y="201930"/>
                                <a:pt x="153093" y="206692"/>
                                <a:pt x="146425" y="211455"/>
                              </a:cubicBezTo>
                              <a:cubicBezTo>
                                <a:pt x="157855" y="209550"/>
                                <a:pt x="170238" y="207645"/>
                                <a:pt x="182620" y="206692"/>
                              </a:cubicBezTo>
                              <a:cubicBezTo>
                                <a:pt x="211195" y="193357"/>
                                <a:pt x="239770" y="180975"/>
                                <a:pt x="275013" y="176212"/>
                              </a:cubicBezTo>
                              <a:cubicBezTo>
                                <a:pt x="278823" y="172402"/>
                                <a:pt x="283585" y="167640"/>
                                <a:pt x="287395" y="163830"/>
                              </a:cubicBezTo>
                              <a:cubicBezTo>
                                <a:pt x="286443" y="167640"/>
                                <a:pt x="285490" y="171450"/>
                                <a:pt x="283585" y="175260"/>
                              </a:cubicBezTo>
                              <a:cubicBezTo>
                                <a:pt x="285490" y="175260"/>
                                <a:pt x="288348" y="174307"/>
                                <a:pt x="291205" y="174307"/>
                              </a:cubicBezTo>
                              <a:cubicBezTo>
                                <a:pt x="287395" y="176212"/>
                                <a:pt x="284538" y="177165"/>
                                <a:pt x="280728" y="179070"/>
                              </a:cubicBezTo>
                              <a:cubicBezTo>
                                <a:pt x="278823" y="181927"/>
                                <a:pt x="276918" y="185737"/>
                                <a:pt x="275013" y="189547"/>
                              </a:cubicBezTo>
                              <a:cubicBezTo>
                                <a:pt x="266440" y="203835"/>
                                <a:pt x="255010" y="218122"/>
                                <a:pt x="241675" y="229552"/>
                              </a:cubicBezTo>
                              <a:cubicBezTo>
                                <a:pt x="249295" y="226695"/>
                                <a:pt x="255963" y="223837"/>
                                <a:pt x="263583" y="220027"/>
                              </a:cubicBezTo>
                              <a:cubicBezTo>
                                <a:pt x="298825" y="201930"/>
                                <a:pt x="337878" y="182880"/>
                                <a:pt x="368358" y="165735"/>
                              </a:cubicBezTo>
                              <a:cubicBezTo>
                                <a:pt x="362643" y="170497"/>
                                <a:pt x="357880" y="175260"/>
                                <a:pt x="353118" y="180022"/>
                              </a:cubicBezTo>
                              <a:cubicBezTo>
                                <a:pt x="360738" y="176212"/>
                                <a:pt x="369310" y="173355"/>
                                <a:pt x="376930" y="170497"/>
                              </a:cubicBezTo>
                              <a:cubicBezTo>
                                <a:pt x="409315" y="151447"/>
                                <a:pt x="443605" y="140017"/>
                                <a:pt x="468370" y="136207"/>
                              </a:cubicBezTo>
                              <a:cubicBezTo>
                                <a:pt x="521710" y="105727"/>
                                <a:pt x="580765" y="80010"/>
                                <a:pt x="645535" y="60007"/>
                              </a:cubicBezTo>
                              <a:cubicBezTo>
                                <a:pt x="555048" y="90487"/>
                                <a:pt x="493135" y="126682"/>
                                <a:pt x="435033" y="178117"/>
                              </a:cubicBezTo>
                              <a:cubicBezTo>
                                <a:pt x="459798" y="163830"/>
                                <a:pt x="487420" y="151447"/>
                                <a:pt x="523615" y="149542"/>
                              </a:cubicBezTo>
                              <a:cubicBezTo>
                                <a:pt x="499803" y="162877"/>
                                <a:pt x="462655" y="170497"/>
                                <a:pt x="437890" y="186690"/>
                              </a:cubicBezTo>
                              <a:cubicBezTo>
                                <a:pt x="479800" y="178117"/>
                                <a:pt x="517900" y="164782"/>
                                <a:pt x="555048" y="148590"/>
                              </a:cubicBezTo>
                              <a:cubicBezTo>
                                <a:pt x="561715" y="137160"/>
                                <a:pt x="562668" y="123825"/>
                                <a:pt x="556953" y="105727"/>
                              </a:cubicBezTo>
                              <a:cubicBezTo>
                                <a:pt x="573145" y="115252"/>
                                <a:pt x="579813" y="126682"/>
                                <a:pt x="580765" y="137160"/>
                              </a:cubicBezTo>
                              <a:cubicBezTo>
                                <a:pt x="600768" y="128587"/>
                                <a:pt x="620770" y="120015"/>
                                <a:pt x="639820" y="111442"/>
                              </a:cubicBezTo>
                              <a:cubicBezTo>
                                <a:pt x="685540" y="73342"/>
                                <a:pt x="738880" y="40957"/>
                                <a:pt x="800793" y="12382"/>
                              </a:cubicBezTo>
                              <a:close/>
                              <a:moveTo>
                                <a:pt x="1352291" y="0"/>
                              </a:moveTo>
                              <a:cubicBezTo>
                                <a:pt x="1300855" y="21907"/>
                                <a:pt x="1249420" y="42862"/>
                                <a:pt x="1197985" y="66675"/>
                              </a:cubicBezTo>
                              <a:cubicBezTo>
                                <a:pt x="1243705" y="39052"/>
                                <a:pt x="1295141" y="18097"/>
                                <a:pt x="13522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E0DD4E6E-F963-4940-9CA9-AFC6CFDFF7C3}"/>
                          </a:ext>
                        </a:extLst>
                      </wps:cNvPr>
                      <wps:cNvSpPr/>
                      <wps:spPr>
                        <a:xfrm>
                          <a:off x="2836801" y="2164264"/>
                          <a:ext cx="806083" cy="8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2">
                        <a:extLst>
                          <a:ext uri="{FF2B5EF4-FFF2-40B4-BE49-F238E27FC236}">
                            <a16:creationId xmlns:a16="http://schemas.microsoft.com/office/drawing/2014/main" id="{75C691F5-9F27-46D4-9284-CEACD83081D5}"/>
                          </a:ext>
                        </a:extLst>
                      </wps:cNvPr>
                      <wps:cNvSpPr/>
                      <wps:spPr>
                        <a:xfrm>
                          <a:off x="2285465" y="1897586"/>
                          <a:ext cx="1937359" cy="1812941"/>
                        </a:xfrm>
                        <a:custGeom>
                          <a:avLst/>
                          <a:gdLst>
                            <a:gd name="connsiteX0" fmla="*/ 2206723 w 2344204"/>
                            <a:gd name="connsiteY0" fmla="*/ 776507 h 2193658"/>
                            <a:gd name="connsiteX1" fmla="*/ 1895954 w 2344204"/>
                            <a:gd name="connsiteY1" fmla="*/ 867910 h 2193658"/>
                            <a:gd name="connsiteX2" fmla="*/ 1886814 w 2344204"/>
                            <a:gd name="connsiteY2" fmla="*/ 849629 h 2193658"/>
                            <a:gd name="connsiteX3" fmla="*/ 1830897 w 2344204"/>
                            <a:gd name="connsiteY3" fmla="*/ 751775 h 2193658"/>
                            <a:gd name="connsiteX4" fmla="*/ 1830897 w 2344204"/>
                            <a:gd name="connsiteY4" fmla="*/ 749624 h 2193658"/>
                            <a:gd name="connsiteX5" fmla="*/ 1867458 w 2344204"/>
                            <a:gd name="connsiteY5" fmla="*/ 793175 h 2193658"/>
                            <a:gd name="connsiteX6" fmla="*/ 1851328 w 2344204"/>
                            <a:gd name="connsiteY6" fmla="*/ 741559 h 2193658"/>
                            <a:gd name="connsiteX7" fmla="*/ 1834123 w 2344204"/>
                            <a:gd name="connsiteY7" fmla="*/ 711450 h 2193658"/>
                            <a:gd name="connsiteX8" fmla="*/ 1893804 w 2344204"/>
                            <a:gd name="connsiteY8" fmla="*/ 737258 h 2193658"/>
                            <a:gd name="connsiteX9" fmla="*/ 1992196 w 2344204"/>
                            <a:gd name="connsiteY9" fmla="*/ 691557 h 2193658"/>
                            <a:gd name="connsiteX10" fmla="*/ 1923375 w 2344204"/>
                            <a:gd name="connsiteY10" fmla="*/ 699622 h 2193658"/>
                            <a:gd name="connsiteX11" fmla="*/ 1849178 w 2344204"/>
                            <a:gd name="connsiteY11" fmla="*/ 648006 h 2193658"/>
                            <a:gd name="connsiteX12" fmla="*/ 1843264 w 2344204"/>
                            <a:gd name="connsiteY12" fmla="*/ 629188 h 2193658"/>
                            <a:gd name="connsiteX13" fmla="*/ 1842188 w 2344204"/>
                            <a:gd name="connsiteY13" fmla="*/ 626500 h 2193658"/>
                            <a:gd name="connsiteX14" fmla="*/ 1872835 w 2344204"/>
                            <a:gd name="connsiteY14" fmla="*/ 634565 h 2193658"/>
                            <a:gd name="connsiteX15" fmla="*/ 1971227 w 2344204"/>
                            <a:gd name="connsiteY15" fmla="*/ 588864 h 2193658"/>
                            <a:gd name="connsiteX16" fmla="*/ 1902406 w 2344204"/>
                            <a:gd name="connsiteY16" fmla="*/ 596929 h 2193658"/>
                            <a:gd name="connsiteX17" fmla="*/ 1861544 w 2344204"/>
                            <a:gd name="connsiteY17" fmla="*/ 577035 h 2193658"/>
                            <a:gd name="connsiteX18" fmla="*/ 1832510 w 2344204"/>
                            <a:gd name="connsiteY18" fmla="*/ 511440 h 2193658"/>
                            <a:gd name="connsiteX19" fmla="*/ 1867996 w 2344204"/>
                            <a:gd name="connsiteY19" fmla="*/ 516817 h 2193658"/>
                            <a:gd name="connsiteX20" fmla="*/ 1821757 w 2344204"/>
                            <a:gd name="connsiteY20" fmla="*/ 491009 h 2193658"/>
                            <a:gd name="connsiteX21" fmla="*/ 1764765 w 2344204"/>
                            <a:gd name="connsiteY21" fmla="*/ 407672 h 2193658"/>
                            <a:gd name="connsiteX22" fmla="*/ 1764765 w 2344204"/>
                            <a:gd name="connsiteY22" fmla="*/ 408747 h 2193658"/>
                            <a:gd name="connsiteX23" fmla="*/ 1174413 w 2344204"/>
                            <a:gd name="connsiteY23" fmla="*/ 2275 h 2193658"/>
                            <a:gd name="connsiteX24" fmla="*/ 583523 w 2344204"/>
                            <a:gd name="connsiteY24" fmla="*/ 411435 h 2193658"/>
                            <a:gd name="connsiteX25" fmla="*/ 488357 w 2344204"/>
                            <a:gd name="connsiteY25" fmla="*/ 584025 h 2193658"/>
                            <a:gd name="connsiteX26" fmla="*/ 545886 w 2344204"/>
                            <a:gd name="connsiteY26" fmla="*/ 531334 h 2193658"/>
                            <a:gd name="connsiteX27" fmla="*/ 537822 w 2344204"/>
                            <a:gd name="connsiteY27" fmla="*/ 569508 h 2193658"/>
                            <a:gd name="connsiteX28" fmla="*/ 509325 w 2344204"/>
                            <a:gd name="connsiteY28" fmla="*/ 628651 h 2193658"/>
                            <a:gd name="connsiteX29" fmla="*/ 488357 w 2344204"/>
                            <a:gd name="connsiteY29" fmla="*/ 714676 h 2193658"/>
                            <a:gd name="connsiteX30" fmla="*/ 523842 w 2344204"/>
                            <a:gd name="connsiteY30" fmla="*/ 664136 h 2193658"/>
                            <a:gd name="connsiteX31" fmla="*/ 520079 w 2344204"/>
                            <a:gd name="connsiteY31" fmla="*/ 707687 h 2193658"/>
                            <a:gd name="connsiteX32" fmla="*/ 500185 w 2344204"/>
                            <a:gd name="connsiteY32" fmla="*/ 741022 h 2193658"/>
                            <a:gd name="connsiteX33" fmla="*/ 484055 w 2344204"/>
                            <a:gd name="connsiteY33" fmla="*/ 792637 h 2193658"/>
                            <a:gd name="connsiteX34" fmla="*/ 517928 w 2344204"/>
                            <a:gd name="connsiteY34" fmla="*/ 752313 h 2193658"/>
                            <a:gd name="connsiteX35" fmla="*/ 517928 w 2344204"/>
                            <a:gd name="connsiteY35" fmla="*/ 756076 h 2193658"/>
                            <a:gd name="connsiteX36" fmla="*/ 464700 w 2344204"/>
                            <a:gd name="connsiteY36" fmla="*/ 849629 h 2193658"/>
                            <a:gd name="connsiteX37" fmla="*/ 455559 w 2344204"/>
                            <a:gd name="connsiteY37" fmla="*/ 868985 h 2193658"/>
                            <a:gd name="connsiteX38" fmla="*/ 142103 w 2344204"/>
                            <a:gd name="connsiteY38" fmla="*/ 776507 h 2193658"/>
                            <a:gd name="connsiteX39" fmla="*/ 13064 w 2344204"/>
                            <a:gd name="connsiteY39" fmla="*/ 987271 h 2193658"/>
                            <a:gd name="connsiteX40" fmla="*/ 337274 w 2344204"/>
                            <a:gd name="connsiteY40" fmla="*/ 1277608 h 2193658"/>
                            <a:gd name="connsiteX41" fmla="*/ 373297 w 2344204"/>
                            <a:gd name="connsiteY41" fmla="*/ 1337288 h 2193658"/>
                            <a:gd name="connsiteX42" fmla="*/ 397492 w 2344204"/>
                            <a:gd name="connsiteY42" fmla="*/ 1314169 h 2193658"/>
                            <a:gd name="connsiteX43" fmla="*/ 466313 w 2344204"/>
                            <a:gd name="connsiteY43" fmla="*/ 1381914 h 2193658"/>
                            <a:gd name="connsiteX44" fmla="*/ 480829 w 2344204"/>
                            <a:gd name="connsiteY44" fmla="*/ 1366322 h 2193658"/>
                            <a:gd name="connsiteX45" fmla="*/ 522767 w 2344204"/>
                            <a:gd name="connsiteY45" fmla="*/ 1416862 h 2193658"/>
                            <a:gd name="connsiteX46" fmla="*/ 531370 w 2344204"/>
                            <a:gd name="connsiteY46" fmla="*/ 1407184 h 2193658"/>
                            <a:gd name="connsiteX47" fmla="*/ 521692 w 2344204"/>
                            <a:gd name="connsiteY47" fmla="*/ 1447509 h 2193658"/>
                            <a:gd name="connsiteX48" fmla="*/ 495346 w 2344204"/>
                            <a:gd name="connsiteY48" fmla="*/ 1475467 h 2193658"/>
                            <a:gd name="connsiteX49" fmla="*/ 518466 w 2344204"/>
                            <a:gd name="connsiteY49" fmla="*/ 1464176 h 2193658"/>
                            <a:gd name="connsiteX50" fmla="*/ 513089 w 2344204"/>
                            <a:gd name="connsiteY50" fmla="*/ 1515792 h 2193658"/>
                            <a:gd name="connsiteX51" fmla="*/ 489432 w 2344204"/>
                            <a:gd name="connsiteY51" fmla="*/ 1538374 h 2193658"/>
                            <a:gd name="connsiteX52" fmla="*/ 439967 w 2344204"/>
                            <a:gd name="connsiteY52" fmla="*/ 1548051 h 2193658"/>
                            <a:gd name="connsiteX53" fmla="*/ 517390 w 2344204"/>
                            <a:gd name="connsiteY53" fmla="*/ 1558267 h 2193658"/>
                            <a:gd name="connsiteX54" fmla="*/ 536746 w 2344204"/>
                            <a:gd name="connsiteY54" fmla="*/ 1545901 h 2193658"/>
                            <a:gd name="connsiteX55" fmla="*/ 536746 w 2344204"/>
                            <a:gd name="connsiteY55" fmla="*/ 1548051 h 2193658"/>
                            <a:gd name="connsiteX56" fmla="*/ 536746 w 2344204"/>
                            <a:gd name="connsiteY56" fmla="*/ 1562031 h 2193658"/>
                            <a:gd name="connsiteX57" fmla="*/ 496959 w 2344204"/>
                            <a:gd name="connsiteY57" fmla="*/ 1613646 h 2193658"/>
                            <a:gd name="connsiteX58" fmla="*/ 447494 w 2344204"/>
                            <a:gd name="connsiteY58" fmla="*/ 1623324 h 2193658"/>
                            <a:gd name="connsiteX59" fmla="*/ 524918 w 2344204"/>
                            <a:gd name="connsiteY59" fmla="*/ 1633540 h 2193658"/>
                            <a:gd name="connsiteX60" fmla="*/ 560403 w 2344204"/>
                            <a:gd name="connsiteY60" fmla="*/ 1602893 h 2193658"/>
                            <a:gd name="connsiteX61" fmla="*/ 555027 w 2344204"/>
                            <a:gd name="connsiteY61" fmla="*/ 1627625 h 2193658"/>
                            <a:gd name="connsiteX62" fmla="*/ 555027 w 2344204"/>
                            <a:gd name="connsiteY62" fmla="*/ 1666875 h 2193658"/>
                            <a:gd name="connsiteX63" fmla="*/ 572770 w 2344204"/>
                            <a:gd name="connsiteY63" fmla="*/ 1624399 h 2193658"/>
                            <a:gd name="connsiteX64" fmla="*/ 554489 w 2344204"/>
                            <a:gd name="connsiteY64" fmla="*/ 1709887 h 2193658"/>
                            <a:gd name="connsiteX65" fmla="*/ 551801 w 2344204"/>
                            <a:gd name="connsiteY65" fmla="*/ 1757739 h 2193658"/>
                            <a:gd name="connsiteX66" fmla="*/ 556640 w 2344204"/>
                            <a:gd name="connsiteY66" fmla="*/ 1801290 h 2193658"/>
                            <a:gd name="connsiteX67" fmla="*/ 575995 w 2344204"/>
                            <a:gd name="connsiteY67" fmla="*/ 1710425 h 2193658"/>
                            <a:gd name="connsiteX68" fmla="*/ 582447 w 2344204"/>
                            <a:gd name="connsiteY68" fmla="*/ 1702360 h 2193658"/>
                            <a:gd name="connsiteX69" fmla="*/ 584060 w 2344204"/>
                            <a:gd name="connsiteY69" fmla="*/ 1718490 h 2193658"/>
                            <a:gd name="connsiteX70" fmla="*/ 573845 w 2344204"/>
                            <a:gd name="connsiteY70" fmla="*/ 1766342 h 2193658"/>
                            <a:gd name="connsiteX71" fmla="*/ 570619 w 2344204"/>
                            <a:gd name="connsiteY71" fmla="*/ 1838389 h 2193658"/>
                            <a:gd name="connsiteX72" fmla="*/ 594276 w 2344204"/>
                            <a:gd name="connsiteY72" fmla="*/ 1813118 h 2193658"/>
                            <a:gd name="connsiteX73" fmla="*/ 622772 w 2344204"/>
                            <a:gd name="connsiteY73" fmla="*/ 2100767 h 2193658"/>
                            <a:gd name="connsiteX74" fmla="*/ 571157 w 2344204"/>
                            <a:gd name="connsiteY74" fmla="*/ 2169050 h 2193658"/>
                            <a:gd name="connsiteX75" fmla="*/ 613094 w 2344204"/>
                            <a:gd name="connsiteY75" fmla="*/ 2195933 h 2193658"/>
                            <a:gd name="connsiteX76" fmla="*/ 1126561 w 2344204"/>
                            <a:gd name="connsiteY76" fmla="*/ 2195933 h 2193658"/>
                            <a:gd name="connsiteX77" fmla="*/ 1174950 w 2344204"/>
                            <a:gd name="connsiteY77" fmla="*/ 1900220 h 2193658"/>
                            <a:gd name="connsiteX78" fmla="*/ 1223340 w 2344204"/>
                            <a:gd name="connsiteY78" fmla="*/ 2195933 h 2193658"/>
                            <a:gd name="connsiteX79" fmla="*/ 1736807 w 2344204"/>
                            <a:gd name="connsiteY79" fmla="*/ 2195933 h 2193658"/>
                            <a:gd name="connsiteX80" fmla="*/ 1778744 w 2344204"/>
                            <a:gd name="connsiteY80" fmla="*/ 2169050 h 2193658"/>
                            <a:gd name="connsiteX81" fmla="*/ 1727129 w 2344204"/>
                            <a:gd name="connsiteY81" fmla="*/ 2100767 h 2193658"/>
                            <a:gd name="connsiteX82" fmla="*/ 1755625 w 2344204"/>
                            <a:gd name="connsiteY82" fmla="*/ 1814731 h 2193658"/>
                            <a:gd name="connsiteX83" fmla="*/ 1778206 w 2344204"/>
                            <a:gd name="connsiteY83" fmla="*/ 1838926 h 2193658"/>
                            <a:gd name="connsiteX84" fmla="*/ 1774981 w 2344204"/>
                            <a:gd name="connsiteY84" fmla="*/ 1766880 h 2193658"/>
                            <a:gd name="connsiteX85" fmla="*/ 1765840 w 2344204"/>
                            <a:gd name="connsiteY85" fmla="*/ 1722254 h 2193658"/>
                            <a:gd name="connsiteX86" fmla="*/ 1767991 w 2344204"/>
                            <a:gd name="connsiteY86" fmla="*/ 1703973 h 2193658"/>
                            <a:gd name="connsiteX87" fmla="*/ 1772830 w 2344204"/>
                            <a:gd name="connsiteY87" fmla="*/ 1711500 h 2193658"/>
                            <a:gd name="connsiteX88" fmla="*/ 1792186 w 2344204"/>
                            <a:gd name="connsiteY88" fmla="*/ 1802365 h 2193658"/>
                            <a:gd name="connsiteX89" fmla="*/ 1797025 w 2344204"/>
                            <a:gd name="connsiteY89" fmla="*/ 1758815 h 2193658"/>
                            <a:gd name="connsiteX90" fmla="*/ 1794336 w 2344204"/>
                            <a:gd name="connsiteY90" fmla="*/ 1710963 h 2193658"/>
                            <a:gd name="connsiteX91" fmla="*/ 1776594 w 2344204"/>
                            <a:gd name="connsiteY91" fmla="*/ 1627625 h 2193658"/>
                            <a:gd name="connsiteX92" fmla="*/ 1776594 w 2344204"/>
                            <a:gd name="connsiteY92" fmla="*/ 1627088 h 2193658"/>
                            <a:gd name="connsiteX93" fmla="*/ 1793799 w 2344204"/>
                            <a:gd name="connsiteY93" fmla="*/ 1667950 h 2193658"/>
                            <a:gd name="connsiteX94" fmla="*/ 1793799 w 2344204"/>
                            <a:gd name="connsiteY94" fmla="*/ 1628701 h 2193658"/>
                            <a:gd name="connsiteX95" fmla="*/ 1788422 w 2344204"/>
                            <a:gd name="connsiteY95" fmla="*/ 1603968 h 2193658"/>
                            <a:gd name="connsiteX96" fmla="*/ 1823908 w 2344204"/>
                            <a:gd name="connsiteY96" fmla="*/ 1634615 h 2193658"/>
                            <a:gd name="connsiteX97" fmla="*/ 1901331 w 2344204"/>
                            <a:gd name="connsiteY97" fmla="*/ 1624399 h 2193658"/>
                            <a:gd name="connsiteX98" fmla="*/ 1851866 w 2344204"/>
                            <a:gd name="connsiteY98" fmla="*/ 1614721 h 2193658"/>
                            <a:gd name="connsiteX99" fmla="*/ 1812079 w 2344204"/>
                            <a:gd name="connsiteY99" fmla="*/ 1563106 h 2193658"/>
                            <a:gd name="connsiteX100" fmla="*/ 1812079 w 2344204"/>
                            <a:gd name="connsiteY100" fmla="*/ 1549127 h 2193658"/>
                            <a:gd name="connsiteX101" fmla="*/ 1812079 w 2344204"/>
                            <a:gd name="connsiteY101" fmla="*/ 1546976 h 2193658"/>
                            <a:gd name="connsiteX102" fmla="*/ 1831435 w 2344204"/>
                            <a:gd name="connsiteY102" fmla="*/ 1559342 h 2193658"/>
                            <a:gd name="connsiteX103" fmla="*/ 1908858 w 2344204"/>
                            <a:gd name="connsiteY103" fmla="*/ 1549127 h 2193658"/>
                            <a:gd name="connsiteX104" fmla="*/ 1859393 w 2344204"/>
                            <a:gd name="connsiteY104" fmla="*/ 1539449 h 2193658"/>
                            <a:gd name="connsiteX105" fmla="*/ 1835736 w 2344204"/>
                            <a:gd name="connsiteY105" fmla="*/ 1516867 h 2193658"/>
                            <a:gd name="connsiteX106" fmla="*/ 1830360 w 2344204"/>
                            <a:gd name="connsiteY106" fmla="*/ 1465252 h 2193658"/>
                            <a:gd name="connsiteX107" fmla="*/ 1853479 w 2344204"/>
                            <a:gd name="connsiteY107" fmla="*/ 1476543 h 2193658"/>
                            <a:gd name="connsiteX108" fmla="*/ 1827134 w 2344204"/>
                            <a:gd name="connsiteY108" fmla="*/ 1448584 h 2193658"/>
                            <a:gd name="connsiteX109" fmla="*/ 1816918 w 2344204"/>
                            <a:gd name="connsiteY109" fmla="*/ 1407722 h 2193658"/>
                            <a:gd name="connsiteX110" fmla="*/ 1827134 w 2344204"/>
                            <a:gd name="connsiteY110" fmla="*/ 1418475 h 2193658"/>
                            <a:gd name="connsiteX111" fmla="*/ 1869071 w 2344204"/>
                            <a:gd name="connsiteY111" fmla="*/ 1367935 h 2193658"/>
                            <a:gd name="connsiteX112" fmla="*/ 1883588 w 2344204"/>
                            <a:gd name="connsiteY112" fmla="*/ 1383527 h 2193658"/>
                            <a:gd name="connsiteX113" fmla="*/ 1952409 w 2344204"/>
                            <a:gd name="connsiteY113" fmla="*/ 1315782 h 2193658"/>
                            <a:gd name="connsiteX114" fmla="*/ 1976604 w 2344204"/>
                            <a:gd name="connsiteY114" fmla="*/ 1338901 h 2193658"/>
                            <a:gd name="connsiteX115" fmla="*/ 2012627 w 2344204"/>
                            <a:gd name="connsiteY115" fmla="*/ 1279221 h 2193658"/>
                            <a:gd name="connsiteX116" fmla="*/ 2336837 w 2344204"/>
                            <a:gd name="connsiteY116" fmla="*/ 988884 h 2193658"/>
                            <a:gd name="connsiteX117" fmla="*/ 2206723 w 2344204"/>
                            <a:gd name="connsiteY117" fmla="*/ 776507 h 2193658"/>
                            <a:gd name="connsiteX118" fmla="*/ 492120 w 2344204"/>
                            <a:gd name="connsiteY118" fmla="*/ 858770 h 2193658"/>
                            <a:gd name="connsiteX119" fmla="*/ 510401 w 2344204"/>
                            <a:gd name="connsiteY119" fmla="*/ 857157 h 2193658"/>
                            <a:gd name="connsiteX120" fmla="*/ 490507 w 2344204"/>
                            <a:gd name="connsiteY120" fmla="*/ 886728 h 2193658"/>
                            <a:gd name="connsiteX121" fmla="*/ 477066 w 2344204"/>
                            <a:gd name="connsiteY121" fmla="*/ 879738 h 2193658"/>
                            <a:gd name="connsiteX122" fmla="*/ 492120 w 2344204"/>
                            <a:gd name="connsiteY122" fmla="*/ 858770 h 2193658"/>
                            <a:gd name="connsiteX123" fmla="*/ 935691 w 2344204"/>
                            <a:gd name="connsiteY123" fmla="*/ 422726 h 2193658"/>
                            <a:gd name="connsiteX124" fmla="*/ 1060429 w 2344204"/>
                            <a:gd name="connsiteY124" fmla="*/ 494235 h 2193658"/>
                            <a:gd name="connsiteX125" fmla="*/ 1006125 w 2344204"/>
                            <a:gd name="connsiteY125" fmla="*/ 417887 h 2193658"/>
                            <a:gd name="connsiteX126" fmla="*/ 1041610 w 2344204"/>
                            <a:gd name="connsiteY126" fmla="*/ 440469 h 2193658"/>
                            <a:gd name="connsiteX127" fmla="*/ 1033008 w 2344204"/>
                            <a:gd name="connsiteY127" fmla="*/ 408209 h 2193658"/>
                            <a:gd name="connsiteX128" fmla="*/ 1100753 w 2344204"/>
                            <a:gd name="connsiteY128" fmla="*/ 448534 h 2193658"/>
                            <a:gd name="connsiteX129" fmla="*/ 1159896 w 2344204"/>
                            <a:gd name="connsiteY129" fmla="*/ 462513 h 2193658"/>
                            <a:gd name="connsiteX130" fmla="*/ 1159896 w 2344204"/>
                            <a:gd name="connsiteY130" fmla="*/ 462513 h 2193658"/>
                            <a:gd name="connsiteX131" fmla="*/ 1159896 w 2344204"/>
                            <a:gd name="connsiteY131" fmla="*/ 462513 h 2193658"/>
                            <a:gd name="connsiteX132" fmla="*/ 1186779 w 2344204"/>
                            <a:gd name="connsiteY132" fmla="*/ 464664 h 2193658"/>
                            <a:gd name="connsiteX133" fmla="*/ 1158283 w 2344204"/>
                            <a:gd name="connsiteY133" fmla="*/ 441007 h 2193658"/>
                            <a:gd name="connsiteX134" fmla="*/ 1199683 w 2344204"/>
                            <a:gd name="connsiteY134" fmla="*/ 444770 h 2193658"/>
                            <a:gd name="connsiteX135" fmla="*/ 1222802 w 2344204"/>
                            <a:gd name="connsiteY135" fmla="*/ 468428 h 2193658"/>
                            <a:gd name="connsiteX136" fmla="*/ 1232480 w 2344204"/>
                            <a:gd name="connsiteY136" fmla="*/ 517355 h 2193658"/>
                            <a:gd name="connsiteX137" fmla="*/ 1243233 w 2344204"/>
                            <a:gd name="connsiteY137" fmla="*/ 449072 h 2193658"/>
                            <a:gd name="connsiteX138" fmla="*/ 1263127 w 2344204"/>
                            <a:gd name="connsiteY138" fmla="*/ 453911 h 2193658"/>
                            <a:gd name="connsiteX139" fmla="*/ 1233555 w 2344204"/>
                            <a:gd name="connsiteY139" fmla="*/ 420576 h 2193658"/>
                            <a:gd name="connsiteX140" fmla="*/ 1245384 w 2344204"/>
                            <a:gd name="connsiteY140" fmla="*/ 420576 h 2193658"/>
                            <a:gd name="connsiteX141" fmla="*/ 1245922 w 2344204"/>
                            <a:gd name="connsiteY141" fmla="*/ 420576 h 2193658"/>
                            <a:gd name="connsiteX142" fmla="*/ 1295924 w 2344204"/>
                            <a:gd name="connsiteY142" fmla="*/ 457137 h 2193658"/>
                            <a:gd name="connsiteX143" fmla="*/ 1297537 w 2344204"/>
                            <a:gd name="connsiteY143" fmla="*/ 459825 h 2193658"/>
                            <a:gd name="connsiteX144" fmla="*/ 1307215 w 2344204"/>
                            <a:gd name="connsiteY144" fmla="*/ 508752 h 2193658"/>
                            <a:gd name="connsiteX145" fmla="*/ 1316355 w 2344204"/>
                            <a:gd name="connsiteY145" fmla="*/ 470578 h 2193658"/>
                            <a:gd name="connsiteX146" fmla="*/ 1321194 w 2344204"/>
                            <a:gd name="connsiteY146" fmla="*/ 473266 h 2193658"/>
                            <a:gd name="connsiteX147" fmla="*/ 1384101 w 2344204"/>
                            <a:gd name="connsiteY147" fmla="*/ 500150 h 2193658"/>
                            <a:gd name="connsiteX148" fmla="*/ 1443243 w 2344204"/>
                            <a:gd name="connsiteY148" fmla="*/ 507139 h 2193658"/>
                            <a:gd name="connsiteX149" fmla="*/ 1326571 w 2344204"/>
                            <a:gd name="connsiteY149" fmla="*/ 423802 h 2193658"/>
                            <a:gd name="connsiteX150" fmla="*/ 1320657 w 2344204"/>
                            <a:gd name="connsiteY150" fmla="*/ 414661 h 2193658"/>
                            <a:gd name="connsiteX151" fmla="*/ 1361519 w 2344204"/>
                            <a:gd name="connsiteY151" fmla="*/ 439931 h 2193658"/>
                            <a:gd name="connsiteX152" fmla="*/ 1353992 w 2344204"/>
                            <a:gd name="connsiteY152" fmla="*/ 420576 h 2193658"/>
                            <a:gd name="connsiteX153" fmla="*/ 1400231 w 2344204"/>
                            <a:gd name="connsiteY153" fmla="*/ 451760 h 2193658"/>
                            <a:gd name="connsiteX154" fmla="*/ 1459911 w 2344204"/>
                            <a:gd name="connsiteY154" fmla="*/ 479718 h 2193658"/>
                            <a:gd name="connsiteX155" fmla="*/ 1512064 w 2344204"/>
                            <a:gd name="connsiteY155" fmla="*/ 660373 h 2193658"/>
                            <a:gd name="connsiteX156" fmla="*/ 1174413 w 2344204"/>
                            <a:gd name="connsiteY156" fmla="*/ 998024 h 2193658"/>
                            <a:gd name="connsiteX157" fmla="*/ 836761 w 2344204"/>
                            <a:gd name="connsiteY157" fmla="*/ 660373 h 2193658"/>
                            <a:gd name="connsiteX158" fmla="*/ 935691 w 2344204"/>
                            <a:gd name="connsiteY158" fmla="*/ 422726 h 2193658"/>
                            <a:gd name="connsiteX159" fmla="*/ 1577121 w 2344204"/>
                            <a:gd name="connsiteY159" fmla="*/ 1099642 h 2193658"/>
                            <a:gd name="connsiteX160" fmla="*/ 1192693 w 2344204"/>
                            <a:gd name="connsiteY160" fmla="*/ 1281909 h 2193658"/>
                            <a:gd name="connsiteX161" fmla="*/ 1189467 w 2344204"/>
                            <a:gd name="connsiteY161" fmla="*/ 1282984 h 2193658"/>
                            <a:gd name="connsiteX162" fmla="*/ 1176026 w 2344204"/>
                            <a:gd name="connsiteY162" fmla="*/ 1284597 h 2193658"/>
                            <a:gd name="connsiteX163" fmla="*/ 1162584 w 2344204"/>
                            <a:gd name="connsiteY163" fmla="*/ 1286210 h 2193658"/>
                            <a:gd name="connsiteX164" fmla="*/ 1160971 w 2344204"/>
                            <a:gd name="connsiteY164" fmla="*/ 1286210 h 2193658"/>
                            <a:gd name="connsiteX165" fmla="*/ 1159358 w 2344204"/>
                            <a:gd name="connsiteY165" fmla="*/ 1286210 h 2193658"/>
                            <a:gd name="connsiteX166" fmla="*/ 1077634 w 2344204"/>
                            <a:gd name="connsiteY166" fmla="*/ 1289974 h 2193658"/>
                            <a:gd name="connsiteX167" fmla="*/ 742671 w 2344204"/>
                            <a:gd name="connsiteY167" fmla="*/ 1199109 h 2193658"/>
                            <a:gd name="connsiteX168" fmla="*/ 738907 w 2344204"/>
                            <a:gd name="connsiteY168" fmla="*/ 1180291 h 2193658"/>
                            <a:gd name="connsiteX169" fmla="*/ 757725 w 2344204"/>
                            <a:gd name="connsiteY169" fmla="*/ 1176527 h 2193658"/>
                            <a:gd name="connsiteX170" fmla="*/ 812029 w 2344204"/>
                            <a:gd name="connsiteY170" fmla="*/ 1207712 h 2193658"/>
                            <a:gd name="connsiteX171" fmla="*/ 910421 w 2344204"/>
                            <a:gd name="connsiteY171" fmla="*/ 1137278 h 2193658"/>
                            <a:gd name="connsiteX172" fmla="*/ 935691 w 2344204"/>
                            <a:gd name="connsiteY172" fmla="*/ 1150182 h 2193658"/>
                            <a:gd name="connsiteX173" fmla="*/ 929239 w 2344204"/>
                            <a:gd name="connsiteY173" fmla="*/ 1247499 h 2193658"/>
                            <a:gd name="connsiteX174" fmla="*/ 1173337 w 2344204"/>
                            <a:gd name="connsiteY174" fmla="*/ 1257177 h 2193658"/>
                            <a:gd name="connsiteX175" fmla="*/ 1408295 w 2344204"/>
                            <a:gd name="connsiteY175" fmla="*/ 1190507 h 2193658"/>
                            <a:gd name="connsiteX176" fmla="*/ 1379262 w 2344204"/>
                            <a:gd name="connsiteY176" fmla="*/ 1097491 h 2193658"/>
                            <a:gd name="connsiteX177" fmla="*/ 1400768 w 2344204"/>
                            <a:gd name="connsiteY177" fmla="*/ 1079211 h 2193658"/>
                            <a:gd name="connsiteX178" fmla="*/ 1512602 w 2344204"/>
                            <a:gd name="connsiteY178" fmla="*/ 1124912 h 2193658"/>
                            <a:gd name="connsiteX179" fmla="*/ 1557765 w 2344204"/>
                            <a:gd name="connsiteY179" fmla="*/ 1081899 h 2193658"/>
                            <a:gd name="connsiteX180" fmla="*/ 1576583 w 2344204"/>
                            <a:gd name="connsiteY180" fmla="*/ 1080824 h 2193658"/>
                            <a:gd name="connsiteX181" fmla="*/ 1577121 w 2344204"/>
                            <a:gd name="connsiteY181" fmla="*/ 1099642 h 2193658"/>
                            <a:gd name="connsiteX182" fmla="*/ 1859393 w 2344204"/>
                            <a:gd name="connsiteY182" fmla="*/ 858770 h 2193658"/>
                            <a:gd name="connsiteX183" fmla="*/ 1873910 w 2344204"/>
                            <a:gd name="connsiteY183" fmla="*/ 878663 h 2193658"/>
                            <a:gd name="connsiteX184" fmla="*/ 1860469 w 2344204"/>
                            <a:gd name="connsiteY184" fmla="*/ 885653 h 2193658"/>
                            <a:gd name="connsiteX185" fmla="*/ 1841113 w 2344204"/>
                            <a:gd name="connsiteY185" fmla="*/ 857157 h 2193658"/>
                            <a:gd name="connsiteX186" fmla="*/ 1859393 w 2344204"/>
                            <a:gd name="connsiteY186" fmla="*/ 858770 h 2193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</a:cxnLst>
                          <a:rect l="l" t="t" r="r" b="b"/>
                          <a:pathLst>
                            <a:path w="2344204" h="2193658">
                              <a:moveTo>
                                <a:pt x="2206723" y="776507"/>
                              </a:moveTo>
                              <a:cubicBezTo>
                                <a:pt x="2122848" y="764141"/>
                                <a:pt x="1980367" y="825972"/>
                                <a:pt x="1895954" y="867910"/>
                              </a:cubicBezTo>
                              <a:cubicBezTo>
                                <a:pt x="1892728" y="860920"/>
                                <a:pt x="1889502" y="855544"/>
                                <a:pt x="1886814" y="849629"/>
                              </a:cubicBezTo>
                              <a:cubicBezTo>
                                <a:pt x="1881438" y="837801"/>
                                <a:pt x="1843801" y="773819"/>
                                <a:pt x="1830897" y="751775"/>
                              </a:cubicBezTo>
                              <a:cubicBezTo>
                                <a:pt x="1830897" y="751237"/>
                                <a:pt x="1830897" y="750162"/>
                                <a:pt x="1830897" y="749624"/>
                              </a:cubicBezTo>
                              <a:lnTo>
                                <a:pt x="1867458" y="793175"/>
                              </a:lnTo>
                              <a:cubicBezTo>
                                <a:pt x="1867458" y="793175"/>
                                <a:pt x="1864770" y="778120"/>
                                <a:pt x="1851328" y="741559"/>
                              </a:cubicBezTo>
                              <a:cubicBezTo>
                                <a:pt x="1847565" y="731344"/>
                                <a:pt x="1841113" y="721128"/>
                                <a:pt x="1834123" y="711450"/>
                              </a:cubicBezTo>
                              <a:cubicBezTo>
                                <a:pt x="1857243" y="727043"/>
                                <a:pt x="1879287" y="738333"/>
                                <a:pt x="1893804" y="737258"/>
                              </a:cubicBezTo>
                              <a:cubicBezTo>
                                <a:pt x="1936279" y="732957"/>
                                <a:pt x="1992196" y="691557"/>
                                <a:pt x="1992196" y="691557"/>
                              </a:cubicBezTo>
                              <a:cubicBezTo>
                                <a:pt x="1992196" y="691557"/>
                                <a:pt x="1968001" y="703923"/>
                                <a:pt x="1923375" y="699622"/>
                              </a:cubicBezTo>
                              <a:cubicBezTo>
                                <a:pt x="1899718" y="697471"/>
                                <a:pt x="1870684" y="671664"/>
                                <a:pt x="1849178" y="648006"/>
                              </a:cubicBezTo>
                              <a:cubicBezTo>
                                <a:pt x="1847565" y="642092"/>
                                <a:pt x="1845414" y="635640"/>
                                <a:pt x="1843264" y="629188"/>
                              </a:cubicBezTo>
                              <a:cubicBezTo>
                                <a:pt x="1842726" y="628113"/>
                                <a:pt x="1842726" y="627575"/>
                                <a:pt x="1842188" y="626500"/>
                              </a:cubicBezTo>
                              <a:cubicBezTo>
                                <a:pt x="1854017" y="632414"/>
                                <a:pt x="1864770" y="635640"/>
                                <a:pt x="1872835" y="634565"/>
                              </a:cubicBezTo>
                              <a:cubicBezTo>
                                <a:pt x="1915310" y="630264"/>
                                <a:pt x="1971227" y="588864"/>
                                <a:pt x="1971227" y="588864"/>
                              </a:cubicBezTo>
                              <a:cubicBezTo>
                                <a:pt x="1971227" y="588864"/>
                                <a:pt x="1947032" y="601230"/>
                                <a:pt x="1902406" y="596929"/>
                              </a:cubicBezTo>
                              <a:cubicBezTo>
                                <a:pt x="1889502" y="595853"/>
                                <a:pt x="1874986" y="587788"/>
                                <a:pt x="1861544" y="577035"/>
                              </a:cubicBezTo>
                              <a:cubicBezTo>
                                <a:pt x="1856705" y="565207"/>
                                <a:pt x="1847027" y="539937"/>
                                <a:pt x="1832510" y="511440"/>
                              </a:cubicBezTo>
                              <a:lnTo>
                                <a:pt x="1867996" y="516817"/>
                              </a:lnTo>
                              <a:cubicBezTo>
                                <a:pt x="1867996" y="516817"/>
                                <a:pt x="1849178" y="508214"/>
                                <a:pt x="1821757" y="491009"/>
                              </a:cubicBezTo>
                              <a:cubicBezTo>
                                <a:pt x="1806165" y="462513"/>
                                <a:pt x="1786809" y="431867"/>
                                <a:pt x="1764765" y="407672"/>
                              </a:cubicBezTo>
                              <a:lnTo>
                                <a:pt x="1764765" y="408747"/>
                              </a:lnTo>
                              <a:cubicBezTo>
                                <a:pt x="1656157" y="144218"/>
                                <a:pt x="1434103" y="2275"/>
                                <a:pt x="1174413" y="2275"/>
                              </a:cubicBezTo>
                              <a:cubicBezTo>
                                <a:pt x="911496" y="2275"/>
                                <a:pt x="689442" y="145831"/>
                                <a:pt x="583523" y="411435"/>
                              </a:cubicBezTo>
                              <a:cubicBezTo>
                                <a:pt x="525455" y="478643"/>
                                <a:pt x="488357" y="584025"/>
                                <a:pt x="488357" y="584025"/>
                              </a:cubicBezTo>
                              <a:cubicBezTo>
                                <a:pt x="488357" y="584025"/>
                                <a:pt x="530294" y="537786"/>
                                <a:pt x="545886" y="531334"/>
                              </a:cubicBezTo>
                              <a:cubicBezTo>
                                <a:pt x="542660" y="543700"/>
                                <a:pt x="539972" y="556604"/>
                                <a:pt x="537822" y="569508"/>
                              </a:cubicBezTo>
                              <a:cubicBezTo>
                                <a:pt x="528681" y="585638"/>
                                <a:pt x="517390" y="604994"/>
                                <a:pt x="509325" y="628651"/>
                              </a:cubicBezTo>
                              <a:cubicBezTo>
                                <a:pt x="494271" y="672201"/>
                                <a:pt x="488357" y="714676"/>
                                <a:pt x="488357" y="714676"/>
                              </a:cubicBezTo>
                              <a:cubicBezTo>
                                <a:pt x="488357" y="714676"/>
                                <a:pt x="506637" y="684030"/>
                                <a:pt x="523842" y="664136"/>
                              </a:cubicBezTo>
                              <a:cubicBezTo>
                                <a:pt x="522229" y="678653"/>
                                <a:pt x="521154" y="692632"/>
                                <a:pt x="520079" y="707687"/>
                              </a:cubicBezTo>
                              <a:cubicBezTo>
                                <a:pt x="512014" y="717902"/>
                                <a:pt x="504486" y="729731"/>
                                <a:pt x="500185" y="741022"/>
                              </a:cubicBezTo>
                              <a:cubicBezTo>
                                <a:pt x="486744" y="778120"/>
                                <a:pt x="484055" y="792637"/>
                                <a:pt x="484055" y="792637"/>
                              </a:cubicBezTo>
                              <a:lnTo>
                                <a:pt x="517928" y="752313"/>
                              </a:lnTo>
                              <a:cubicBezTo>
                                <a:pt x="517928" y="753388"/>
                                <a:pt x="517928" y="755001"/>
                                <a:pt x="517928" y="756076"/>
                              </a:cubicBezTo>
                              <a:cubicBezTo>
                                <a:pt x="503411" y="781346"/>
                                <a:pt x="469539" y="838339"/>
                                <a:pt x="464700" y="849629"/>
                              </a:cubicBezTo>
                              <a:cubicBezTo>
                                <a:pt x="462011" y="855544"/>
                                <a:pt x="458785" y="861458"/>
                                <a:pt x="455559" y="868985"/>
                              </a:cubicBezTo>
                              <a:cubicBezTo>
                                <a:pt x="370609" y="826510"/>
                                <a:pt x="226516" y="764141"/>
                                <a:pt x="142103" y="776507"/>
                              </a:cubicBezTo>
                              <a:cubicBezTo>
                                <a:pt x="20053" y="794250"/>
                                <a:pt x="-19196" y="898019"/>
                                <a:pt x="13064" y="987271"/>
                              </a:cubicBezTo>
                              <a:cubicBezTo>
                                <a:pt x="53926" y="1100180"/>
                                <a:pt x="317918" y="1264704"/>
                                <a:pt x="337274" y="1277608"/>
                              </a:cubicBezTo>
                              <a:cubicBezTo>
                                <a:pt x="357167" y="1290512"/>
                                <a:pt x="373297" y="1337288"/>
                                <a:pt x="373297" y="1337288"/>
                              </a:cubicBezTo>
                              <a:cubicBezTo>
                                <a:pt x="373297" y="1337288"/>
                                <a:pt x="377061" y="1319545"/>
                                <a:pt x="397492" y="1314169"/>
                              </a:cubicBezTo>
                              <a:cubicBezTo>
                                <a:pt x="417923" y="1308792"/>
                                <a:pt x="466313" y="1381914"/>
                                <a:pt x="466313" y="1381914"/>
                              </a:cubicBezTo>
                              <a:cubicBezTo>
                                <a:pt x="466313" y="1381914"/>
                                <a:pt x="470076" y="1371161"/>
                                <a:pt x="480829" y="1366322"/>
                              </a:cubicBezTo>
                              <a:cubicBezTo>
                                <a:pt x="491583" y="1361483"/>
                                <a:pt x="522767" y="1416862"/>
                                <a:pt x="522767" y="1416862"/>
                              </a:cubicBezTo>
                              <a:cubicBezTo>
                                <a:pt x="522767" y="1416862"/>
                                <a:pt x="525993" y="1410410"/>
                                <a:pt x="531370" y="1407184"/>
                              </a:cubicBezTo>
                              <a:cubicBezTo>
                                <a:pt x="527068" y="1420626"/>
                                <a:pt x="523842" y="1434067"/>
                                <a:pt x="521692" y="1447509"/>
                              </a:cubicBezTo>
                              <a:cubicBezTo>
                                <a:pt x="506637" y="1465252"/>
                                <a:pt x="495346" y="1475467"/>
                                <a:pt x="495346" y="1475467"/>
                              </a:cubicBezTo>
                              <a:lnTo>
                                <a:pt x="518466" y="1464176"/>
                              </a:lnTo>
                              <a:cubicBezTo>
                                <a:pt x="514702" y="1487296"/>
                                <a:pt x="513627" y="1506651"/>
                                <a:pt x="513089" y="1515792"/>
                              </a:cubicBezTo>
                              <a:cubicBezTo>
                                <a:pt x="506099" y="1526545"/>
                                <a:pt x="498035" y="1535148"/>
                                <a:pt x="489432" y="1538374"/>
                              </a:cubicBezTo>
                              <a:cubicBezTo>
                                <a:pt x="459323" y="1550740"/>
                                <a:pt x="439967" y="1548051"/>
                                <a:pt x="439967" y="1548051"/>
                              </a:cubicBezTo>
                              <a:cubicBezTo>
                                <a:pt x="439967" y="1548051"/>
                                <a:pt x="487281" y="1564181"/>
                                <a:pt x="517390" y="1558267"/>
                              </a:cubicBezTo>
                              <a:cubicBezTo>
                                <a:pt x="523305" y="1557192"/>
                                <a:pt x="529757" y="1552353"/>
                                <a:pt x="536746" y="1545901"/>
                              </a:cubicBezTo>
                              <a:cubicBezTo>
                                <a:pt x="536746" y="1546439"/>
                                <a:pt x="536746" y="1546976"/>
                                <a:pt x="536746" y="1548051"/>
                              </a:cubicBezTo>
                              <a:cubicBezTo>
                                <a:pt x="536746" y="1552890"/>
                                <a:pt x="536746" y="1557729"/>
                                <a:pt x="536746" y="1562031"/>
                              </a:cubicBezTo>
                              <a:cubicBezTo>
                                <a:pt x="527068" y="1582999"/>
                                <a:pt x="512551" y="1607194"/>
                                <a:pt x="496959" y="1613646"/>
                              </a:cubicBezTo>
                              <a:cubicBezTo>
                                <a:pt x="466850" y="1626012"/>
                                <a:pt x="447494" y="1623324"/>
                                <a:pt x="447494" y="1623324"/>
                              </a:cubicBezTo>
                              <a:cubicBezTo>
                                <a:pt x="447494" y="1623324"/>
                                <a:pt x="494809" y="1639454"/>
                                <a:pt x="524918" y="1633540"/>
                              </a:cubicBezTo>
                              <a:cubicBezTo>
                                <a:pt x="535133" y="1631389"/>
                                <a:pt x="548037" y="1619023"/>
                                <a:pt x="560403" y="1602893"/>
                              </a:cubicBezTo>
                              <a:cubicBezTo>
                                <a:pt x="557715" y="1610958"/>
                                <a:pt x="555564" y="1619560"/>
                                <a:pt x="555027" y="1627625"/>
                              </a:cubicBezTo>
                              <a:cubicBezTo>
                                <a:pt x="553951" y="1656121"/>
                                <a:pt x="555027" y="1666875"/>
                                <a:pt x="555027" y="1666875"/>
                              </a:cubicBezTo>
                              <a:lnTo>
                                <a:pt x="572770" y="1624399"/>
                              </a:lnTo>
                              <a:cubicBezTo>
                                <a:pt x="572770" y="1624399"/>
                                <a:pt x="555564" y="1698597"/>
                                <a:pt x="554489" y="1709887"/>
                              </a:cubicBezTo>
                              <a:cubicBezTo>
                                <a:pt x="553414" y="1721178"/>
                                <a:pt x="549650" y="1734082"/>
                                <a:pt x="551801" y="1757739"/>
                              </a:cubicBezTo>
                              <a:cubicBezTo>
                                <a:pt x="553951" y="1781396"/>
                                <a:pt x="556640" y="1801290"/>
                                <a:pt x="556640" y="1801290"/>
                              </a:cubicBezTo>
                              <a:cubicBezTo>
                                <a:pt x="556640" y="1801290"/>
                                <a:pt x="566855" y="1727093"/>
                                <a:pt x="575995" y="1710425"/>
                              </a:cubicBezTo>
                              <a:cubicBezTo>
                                <a:pt x="578684" y="1705586"/>
                                <a:pt x="580297" y="1703435"/>
                                <a:pt x="582447" y="1702360"/>
                              </a:cubicBezTo>
                              <a:cubicBezTo>
                                <a:pt x="582985" y="1707737"/>
                                <a:pt x="583523" y="1713113"/>
                                <a:pt x="584060" y="1718490"/>
                              </a:cubicBezTo>
                              <a:cubicBezTo>
                                <a:pt x="581372" y="1728706"/>
                                <a:pt x="577608" y="1744298"/>
                                <a:pt x="573845" y="1766342"/>
                              </a:cubicBezTo>
                              <a:cubicBezTo>
                                <a:pt x="567393" y="1807742"/>
                                <a:pt x="570619" y="1838389"/>
                                <a:pt x="570619" y="1838389"/>
                              </a:cubicBezTo>
                              <a:lnTo>
                                <a:pt x="594276" y="1813118"/>
                              </a:lnTo>
                              <a:cubicBezTo>
                                <a:pt x="612556" y="1975492"/>
                                <a:pt x="625998" y="2087863"/>
                                <a:pt x="622772" y="2100767"/>
                              </a:cubicBezTo>
                              <a:cubicBezTo>
                                <a:pt x="614707" y="2135178"/>
                                <a:pt x="571157" y="2131952"/>
                                <a:pt x="571157" y="2169050"/>
                              </a:cubicBezTo>
                              <a:cubicBezTo>
                                <a:pt x="571157" y="2197546"/>
                                <a:pt x="613094" y="2195933"/>
                                <a:pt x="613094" y="2195933"/>
                              </a:cubicBezTo>
                              <a:cubicBezTo>
                                <a:pt x="613094" y="2195933"/>
                                <a:pt x="1091613" y="2195933"/>
                                <a:pt x="1126561" y="2195933"/>
                              </a:cubicBezTo>
                              <a:cubicBezTo>
                                <a:pt x="1161509" y="2195933"/>
                                <a:pt x="1174950" y="1900220"/>
                                <a:pt x="1174950" y="1900220"/>
                              </a:cubicBezTo>
                              <a:cubicBezTo>
                                <a:pt x="1174950" y="1900220"/>
                                <a:pt x="1188392" y="2195933"/>
                                <a:pt x="1223340" y="2195933"/>
                              </a:cubicBezTo>
                              <a:cubicBezTo>
                                <a:pt x="1258288" y="2195933"/>
                                <a:pt x="1736807" y="2195933"/>
                                <a:pt x="1736807" y="2195933"/>
                              </a:cubicBezTo>
                              <a:cubicBezTo>
                                <a:pt x="1736807" y="2195933"/>
                                <a:pt x="1778744" y="2197546"/>
                                <a:pt x="1778744" y="2169050"/>
                              </a:cubicBezTo>
                              <a:cubicBezTo>
                                <a:pt x="1778744" y="2132489"/>
                                <a:pt x="1735194" y="2135178"/>
                                <a:pt x="1727129" y="2100767"/>
                              </a:cubicBezTo>
                              <a:cubicBezTo>
                                <a:pt x="1723903" y="2088401"/>
                                <a:pt x="1737344" y="1976030"/>
                                <a:pt x="1755625" y="1814731"/>
                              </a:cubicBezTo>
                              <a:lnTo>
                                <a:pt x="1778206" y="1838926"/>
                              </a:lnTo>
                              <a:cubicBezTo>
                                <a:pt x="1778206" y="1838926"/>
                                <a:pt x="1781432" y="1808279"/>
                                <a:pt x="1774981" y="1766880"/>
                              </a:cubicBezTo>
                              <a:cubicBezTo>
                                <a:pt x="1771755" y="1746986"/>
                                <a:pt x="1768529" y="1731932"/>
                                <a:pt x="1765840" y="1722254"/>
                              </a:cubicBezTo>
                              <a:cubicBezTo>
                                <a:pt x="1766378" y="1716339"/>
                                <a:pt x="1766916" y="1710425"/>
                                <a:pt x="1767991" y="1703973"/>
                              </a:cubicBezTo>
                              <a:cubicBezTo>
                                <a:pt x="1769604" y="1705586"/>
                                <a:pt x="1771217" y="1707737"/>
                                <a:pt x="1772830" y="1711500"/>
                              </a:cubicBezTo>
                              <a:cubicBezTo>
                                <a:pt x="1781970" y="1728168"/>
                                <a:pt x="1792186" y="1802365"/>
                                <a:pt x="1792186" y="1802365"/>
                              </a:cubicBezTo>
                              <a:cubicBezTo>
                                <a:pt x="1792186" y="1802365"/>
                                <a:pt x="1794874" y="1783009"/>
                                <a:pt x="1797025" y="1758815"/>
                              </a:cubicBezTo>
                              <a:cubicBezTo>
                                <a:pt x="1799175" y="1735157"/>
                                <a:pt x="1795412" y="1722254"/>
                                <a:pt x="1794336" y="1710963"/>
                              </a:cubicBezTo>
                              <a:cubicBezTo>
                                <a:pt x="1793261" y="1700747"/>
                                <a:pt x="1779282" y="1639454"/>
                                <a:pt x="1776594" y="1627625"/>
                              </a:cubicBezTo>
                              <a:cubicBezTo>
                                <a:pt x="1776594" y="1627625"/>
                                <a:pt x="1776594" y="1627088"/>
                                <a:pt x="1776594" y="1627088"/>
                              </a:cubicBezTo>
                              <a:lnTo>
                                <a:pt x="1793799" y="1667950"/>
                              </a:lnTo>
                              <a:cubicBezTo>
                                <a:pt x="1793799" y="1667950"/>
                                <a:pt x="1794874" y="1657197"/>
                                <a:pt x="1793799" y="1628701"/>
                              </a:cubicBezTo>
                              <a:cubicBezTo>
                                <a:pt x="1793261" y="1620636"/>
                                <a:pt x="1791110" y="1612033"/>
                                <a:pt x="1788422" y="1603968"/>
                              </a:cubicBezTo>
                              <a:cubicBezTo>
                                <a:pt x="1800788" y="1619560"/>
                                <a:pt x="1813692" y="1632464"/>
                                <a:pt x="1823908" y="1634615"/>
                              </a:cubicBezTo>
                              <a:cubicBezTo>
                                <a:pt x="1854017" y="1640529"/>
                                <a:pt x="1901331" y="1624399"/>
                                <a:pt x="1901331" y="1624399"/>
                              </a:cubicBezTo>
                              <a:cubicBezTo>
                                <a:pt x="1901331" y="1624399"/>
                                <a:pt x="1881975" y="1627625"/>
                                <a:pt x="1851866" y="1614721"/>
                              </a:cubicBezTo>
                              <a:cubicBezTo>
                                <a:pt x="1835736" y="1608270"/>
                                <a:pt x="1821757" y="1584075"/>
                                <a:pt x="1812079" y="1563106"/>
                              </a:cubicBezTo>
                              <a:cubicBezTo>
                                <a:pt x="1812079" y="1558267"/>
                                <a:pt x="1812079" y="1553966"/>
                                <a:pt x="1812079" y="1549127"/>
                              </a:cubicBezTo>
                              <a:cubicBezTo>
                                <a:pt x="1812079" y="1548589"/>
                                <a:pt x="1812079" y="1548051"/>
                                <a:pt x="1812079" y="1546976"/>
                              </a:cubicBezTo>
                              <a:cubicBezTo>
                                <a:pt x="1819069" y="1553428"/>
                                <a:pt x="1825521" y="1558267"/>
                                <a:pt x="1831435" y="1559342"/>
                              </a:cubicBezTo>
                              <a:cubicBezTo>
                                <a:pt x="1861544" y="1565257"/>
                                <a:pt x="1908858" y="1549127"/>
                                <a:pt x="1908858" y="1549127"/>
                              </a:cubicBezTo>
                              <a:cubicBezTo>
                                <a:pt x="1908858" y="1549127"/>
                                <a:pt x="1889502" y="1552353"/>
                                <a:pt x="1859393" y="1539449"/>
                              </a:cubicBezTo>
                              <a:cubicBezTo>
                                <a:pt x="1850791" y="1535685"/>
                                <a:pt x="1842726" y="1527083"/>
                                <a:pt x="1835736" y="1516867"/>
                              </a:cubicBezTo>
                              <a:cubicBezTo>
                                <a:pt x="1835199" y="1507727"/>
                                <a:pt x="1833586" y="1488371"/>
                                <a:pt x="1830360" y="1465252"/>
                              </a:cubicBezTo>
                              <a:lnTo>
                                <a:pt x="1853479" y="1476543"/>
                              </a:lnTo>
                              <a:cubicBezTo>
                                <a:pt x="1853479" y="1476543"/>
                                <a:pt x="1842188" y="1466327"/>
                                <a:pt x="1827134" y="1448584"/>
                              </a:cubicBezTo>
                              <a:cubicBezTo>
                                <a:pt x="1824445" y="1435143"/>
                                <a:pt x="1821219" y="1421163"/>
                                <a:pt x="1816918" y="1407722"/>
                              </a:cubicBezTo>
                              <a:cubicBezTo>
                                <a:pt x="1822832" y="1410948"/>
                                <a:pt x="1827134" y="1418475"/>
                                <a:pt x="1827134" y="1418475"/>
                              </a:cubicBezTo>
                              <a:cubicBezTo>
                                <a:pt x="1827134" y="1418475"/>
                                <a:pt x="1858318" y="1363096"/>
                                <a:pt x="1869071" y="1367935"/>
                              </a:cubicBezTo>
                              <a:cubicBezTo>
                                <a:pt x="1879825" y="1372774"/>
                                <a:pt x="1883588" y="1383527"/>
                                <a:pt x="1883588" y="1383527"/>
                              </a:cubicBezTo>
                              <a:cubicBezTo>
                                <a:pt x="1883588" y="1383527"/>
                                <a:pt x="1931978" y="1310943"/>
                                <a:pt x="1952409" y="1315782"/>
                              </a:cubicBezTo>
                              <a:cubicBezTo>
                                <a:pt x="1972840" y="1320621"/>
                                <a:pt x="1976604" y="1338901"/>
                                <a:pt x="1976604" y="1338901"/>
                              </a:cubicBezTo>
                              <a:cubicBezTo>
                                <a:pt x="1976604" y="1338901"/>
                                <a:pt x="1992734" y="1292125"/>
                                <a:pt x="2012627" y="1279221"/>
                              </a:cubicBezTo>
                              <a:cubicBezTo>
                                <a:pt x="2032520" y="1266317"/>
                                <a:pt x="2296512" y="1101793"/>
                                <a:pt x="2336837" y="988884"/>
                              </a:cubicBezTo>
                              <a:cubicBezTo>
                                <a:pt x="2368021" y="898019"/>
                                <a:pt x="2328772" y="794250"/>
                                <a:pt x="2206723" y="776507"/>
                              </a:cubicBezTo>
                              <a:close/>
                              <a:moveTo>
                                <a:pt x="492120" y="858770"/>
                              </a:moveTo>
                              <a:cubicBezTo>
                                <a:pt x="510938" y="840489"/>
                                <a:pt x="510401" y="857157"/>
                                <a:pt x="510401" y="857157"/>
                              </a:cubicBezTo>
                              <a:cubicBezTo>
                                <a:pt x="510401" y="857157"/>
                                <a:pt x="502873" y="866297"/>
                                <a:pt x="490507" y="886728"/>
                              </a:cubicBezTo>
                              <a:cubicBezTo>
                                <a:pt x="486206" y="884577"/>
                                <a:pt x="481905" y="882427"/>
                                <a:pt x="477066" y="879738"/>
                              </a:cubicBezTo>
                              <a:cubicBezTo>
                                <a:pt x="482442" y="870060"/>
                                <a:pt x="487819" y="862533"/>
                                <a:pt x="492120" y="858770"/>
                              </a:cubicBezTo>
                              <a:close/>
                              <a:moveTo>
                                <a:pt x="935691" y="422726"/>
                              </a:moveTo>
                              <a:cubicBezTo>
                                <a:pt x="997522" y="471116"/>
                                <a:pt x="1060429" y="494235"/>
                                <a:pt x="1060429" y="494235"/>
                              </a:cubicBezTo>
                              <a:cubicBezTo>
                                <a:pt x="1060429" y="494235"/>
                                <a:pt x="1021717" y="446921"/>
                                <a:pt x="1006125" y="417887"/>
                              </a:cubicBezTo>
                              <a:lnTo>
                                <a:pt x="1041610" y="440469"/>
                              </a:lnTo>
                              <a:lnTo>
                                <a:pt x="1033008" y="408209"/>
                              </a:lnTo>
                              <a:cubicBezTo>
                                <a:pt x="1051288" y="420038"/>
                                <a:pt x="1073870" y="438856"/>
                                <a:pt x="1100753" y="448534"/>
                              </a:cubicBezTo>
                              <a:cubicBezTo>
                                <a:pt x="1122797" y="456599"/>
                                <a:pt x="1143766" y="460363"/>
                                <a:pt x="1159896" y="462513"/>
                              </a:cubicBezTo>
                              <a:cubicBezTo>
                                <a:pt x="1159896" y="462513"/>
                                <a:pt x="1159896" y="462513"/>
                                <a:pt x="1159896" y="462513"/>
                              </a:cubicBezTo>
                              <a:lnTo>
                                <a:pt x="1159896" y="462513"/>
                              </a:lnTo>
                              <a:cubicBezTo>
                                <a:pt x="1176026" y="464664"/>
                                <a:pt x="1186779" y="464664"/>
                                <a:pt x="1186779" y="464664"/>
                              </a:cubicBezTo>
                              <a:cubicBezTo>
                                <a:pt x="1186779" y="464664"/>
                                <a:pt x="1173337" y="454448"/>
                                <a:pt x="1158283" y="441007"/>
                              </a:cubicBezTo>
                              <a:cubicBezTo>
                                <a:pt x="1176563" y="443157"/>
                                <a:pt x="1191618" y="444233"/>
                                <a:pt x="1199683" y="444770"/>
                              </a:cubicBezTo>
                              <a:cubicBezTo>
                                <a:pt x="1210436" y="451760"/>
                                <a:pt x="1219039" y="459825"/>
                                <a:pt x="1222802" y="468428"/>
                              </a:cubicBezTo>
                              <a:cubicBezTo>
                                <a:pt x="1235706" y="497999"/>
                                <a:pt x="1232480" y="517355"/>
                                <a:pt x="1232480" y="517355"/>
                              </a:cubicBezTo>
                              <a:cubicBezTo>
                                <a:pt x="1232480" y="517355"/>
                                <a:pt x="1245384" y="478643"/>
                                <a:pt x="1243233" y="449072"/>
                              </a:cubicBezTo>
                              <a:cubicBezTo>
                                <a:pt x="1257213" y="453373"/>
                                <a:pt x="1263127" y="453911"/>
                                <a:pt x="1263127" y="453911"/>
                              </a:cubicBezTo>
                              <a:lnTo>
                                <a:pt x="1233555" y="420576"/>
                              </a:lnTo>
                              <a:cubicBezTo>
                                <a:pt x="1237319" y="420576"/>
                                <a:pt x="1241620" y="420576"/>
                                <a:pt x="1245384" y="420576"/>
                              </a:cubicBezTo>
                              <a:cubicBezTo>
                                <a:pt x="1245384" y="420576"/>
                                <a:pt x="1245384" y="420576"/>
                                <a:pt x="1245922" y="420576"/>
                              </a:cubicBezTo>
                              <a:cubicBezTo>
                                <a:pt x="1262052" y="432404"/>
                                <a:pt x="1280870" y="446383"/>
                                <a:pt x="1295924" y="457137"/>
                              </a:cubicBezTo>
                              <a:cubicBezTo>
                                <a:pt x="1296462" y="458212"/>
                                <a:pt x="1297000" y="459287"/>
                                <a:pt x="1297537" y="459825"/>
                              </a:cubicBezTo>
                              <a:cubicBezTo>
                                <a:pt x="1310441" y="489396"/>
                                <a:pt x="1307215" y="508752"/>
                                <a:pt x="1307215" y="508752"/>
                              </a:cubicBezTo>
                              <a:cubicBezTo>
                                <a:pt x="1307215" y="508752"/>
                                <a:pt x="1313129" y="491009"/>
                                <a:pt x="1316355" y="470578"/>
                              </a:cubicBezTo>
                              <a:cubicBezTo>
                                <a:pt x="1318506" y="471654"/>
                                <a:pt x="1319581" y="472729"/>
                                <a:pt x="1321194" y="473266"/>
                              </a:cubicBezTo>
                              <a:cubicBezTo>
                                <a:pt x="1336249" y="481331"/>
                                <a:pt x="1352379" y="494773"/>
                                <a:pt x="1384101" y="500150"/>
                              </a:cubicBezTo>
                              <a:cubicBezTo>
                                <a:pt x="1416360" y="505526"/>
                                <a:pt x="1443243" y="507139"/>
                                <a:pt x="1443243" y="507139"/>
                              </a:cubicBezTo>
                              <a:cubicBezTo>
                                <a:pt x="1443243" y="507139"/>
                                <a:pt x="1346464" y="451760"/>
                                <a:pt x="1326571" y="423802"/>
                              </a:cubicBezTo>
                              <a:cubicBezTo>
                                <a:pt x="1323883" y="420576"/>
                                <a:pt x="1322270" y="417350"/>
                                <a:pt x="1320657" y="414661"/>
                              </a:cubicBezTo>
                              <a:lnTo>
                                <a:pt x="1361519" y="439931"/>
                              </a:lnTo>
                              <a:lnTo>
                                <a:pt x="1353992" y="420576"/>
                              </a:lnTo>
                              <a:cubicBezTo>
                                <a:pt x="1365820" y="429716"/>
                                <a:pt x="1381412" y="440469"/>
                                <a:pt x="1400231" y="451760"/>
                              </a:cubicBezTo>
                              <a:cubicBezTo>
                                <a:pt x="1422812" y="465202"/>
                                <a:pt x="1443781" y="474342"/>
                                <a:pt x="1459911" y="479718"/>
                              </a:cubicBezTo>
                              <a:cubicBezTo>
                                <a:pt x="1493246" y="531872"/>
                                <a:pt x="1512064" y="593703"/>
                                <a:pt x="1512064" y="660373"/>
                              </a:cubicBezTo>
                              <a:cubicBezTo>
                                <a:pt x="1512064" y="846941"/>
                                <a:pt x="1360981" y="998024"/>
                                <a:pt x="1174413" y="998024"/>
                              </a:cubicBezTo>
                              <a:cubicBezTo>
                                <a:pt x="987844" y="998024"/>
                                <a:pt x="836761" y="846941"/>
                                <a:pt x="836761" y="660373"/>
                              </a:cubicBezTo>
                              <a:cubicBezTo>
                                <a:pt x="836761" y="567895"/>
                                <a:pt x="874398" y="483482"/>
                                <a:pt x="935691" y="422726"/>
                              </a:cubicBezTo>
                              <a:close/>
                              <a:moveTo>
                                <a:pt x="1577121" y="1099642"/>
                              </a:moveTo>
                              <a:cubicBezTo>
                                <a:pt x="1471202" y="1216852"/>
                                <a:pt x="1314742" y="1263629"/>
                                <a:pt x="1192693" y="1281909"/>
                              </a:cubicBezTo>
                              <a:cubicBezTo>
                                <a:pt x="1191618" y="1282447"/>
                                <a:pt x="1190543" y="1282447"/>
                                <a:pt x="1189467" y="1282984"/>
                              </a:cubicBezTo>
                              <a:cubicBezTo>
                                <a:pt x="1185166" y="1283522"/>
                                <a:pt x="1180327" y="1284060"/>
                                <a:pt x="1176026" y="1284597"/>
                              </a:cubicBezTo>
                              <a:cubicBezTo>
                                <a:pt x="1171724" y="1285135"/>
                                <a:pt x="1166885" y="1285673"/>
                                <a:pt x="1162584" y="1286210"/>
                              </a:cubicBezTo>
                              <a:cubicBezTo>
                                <a:pt x="1162046" y="1286210"/>
                                <a:pt x="1161509" y="1286210"/>
                                <a:pt x="1160971" y="1286210"/>
                              </a:cubicBezTo>
                              <a:cubicBezTo>
                                <a:pt x="1160433" y="1286210"/>
                                <a:pt x="1159896" y="1286210"/>
                                <a:pt x="1159358" y="1286210"/>
                              </a:cubicBezTo>
                              <a:cubicBezTo>
                                <a:pt x="1133550" y="1288361"/>
                                <a:pt x="1106130" y="1289974"/>
                                <a:pt x="1077634" y="1289974"/>
                              </a:cubicBezTo>
                              <a:cubicBezTo>
                                <a:pt x="969564" y="1289974"/>
                                <a:pt x="845902" y="1269543"/>
                                <a:pt x="742671" y="1199109"/>
                              </a:cubicBezTo>
                              <a:cubicBezTo>
                                <a:pt x="736756" y="1194808"/>
                                <a:pt x="735143" y="1186743"/>
                                <a:pt x="738907" y="1180291"/>
                              </a:cubicBezTo>
                              <a:cubicBezTo>
                                <a:pt x="743208" y="1174377"/>
                                <a:pt x="751273" y="1172764"/>
                                <a:pt x="757725" y="1176527"/>
                              </a:cubicBezTo>
                              <a:cubicBezTo>
                                <a:pt x="775468" y="1188356"/>
                                <a:pt x="793211" y="1199109"/>
                                <a:pt x="812029" y="1207712"/>
                              </a:cubicBezTo>
                              <a:cubicBezTo>
                                <a:pt x="825470" y="1192657"/>
                                <a:pt x="859881" y="1157709"/>
                                <a:pt x="910421" y="1137278"/>
                              </a:cubicBezTo>
                              <a:cubicBezTo>
                                <a:pt x="957197" y="1117922"/>
                                <a:pt x="945907" y="1130289"/>
                                <a:pt x="935691" y="1150182"/>
                              </a:cubicBezTo>
                              <a:cubicBezTo>
                                <a:pt x="913109" y="1194270"/>
                                <a:pt x="917948" y="1224379"/>
                                <a:pt x="929239" y="1247499"/>
                              </a:cubicBezTo>
                              <a:cubicBezTo>
                                <a:pt x="1015265" y="1266317"/>
                                <a:pt x="1102366" y="1264704"/>
                                <a:pt x="1173337" y="1257177"/>
                              </a:cubicBezTo>
                              <a:cubicBezTo>
                                <a:pt x="1244309" y="1247499"/>
                                <a:pt x="1329259" y="1228681"/>
                                <a:pt x="1408295" y="1190507"/>
                              </a:cubicBezTo>
                              <a:cubicBezTo>
                                <a:pt x="1413672" y="1165774"/>
                                <a:pt x="1411521" y="1135128"/>
                                <a:pt x="1379262" y="1097491"/>
                              </a:cubicBezTo>
                              <a:cubicBezTo>
                                <a:pt x="1364745" y="1080824"/>
                                <a:pt x="1350766" y="1071683"/>
                                <a:pt x="1400768" y="1079211"/>
                              </a:cubicBezTo>
                              <a:cubicBezTo>
                                <a:pt x="1453997" y="1087276"/>
                                <a:pt x="1495934" y="1113083"/>
                                <a:pt x="1512602" y="1124912"/>
                              </a:cubicBezTo>
                              <a:cubicBezTo>
                                <a:pt x="1528732" y="1112008"/>
                                <a:pt x="1543786" y="1097491"/>
                                <a:pt x="1557765" y="1081899"/>
                              </a:cubicBezTo>
                              <a:cubicBezTo>
                                <a:pt x="1562604" y="1076523"/>
                                <a:pt x="1571207" y="1075985"/>
                                <a:pt x="1576583" y="1080824"/>
                              </a:cubicBezTo>
                              <a:cubicBezTo>
                                <a:pt x="1581960" y="1085663"/>
                                <a:pt x="1581960" y="1094265"/>
                                <a:pt x="1577121" y="1099642"/>
                              </a:cubicBezTo>
                              <a:close/>
                              <a:moveTo>
                                <a:pt x="1859393" y="858770"/>
                              </a:moveTo>
                              <a:cubicBezTo>
                                <a:pt x="1863157" y="862533"/>
                                <a:pt x="1868534" y="870060"/>
                                <a:pt x="1873910" y="878663"/>
                              </a:cubicBezTo>
                              <a:cubicBezTo>
                                <a:pt x="1869071" y="881351"/>
                                <a:pt x="1864770" y="883502"/>
                                <a:pt x="1860469" y="885653"/>
                              </a:cubicBezTo>
                              <a:cubicBezTo>
                                <a:pt x="1848640" y="865759"/>
                                <a:pt x="1841113" y="857157"/>
                                <a:pt x="1841113" y="857157"/>
                              </a:cubicBezTo>
                              <a:cubicBezTo>
                                <a:pt x="1841113" y="857157"/>
                                <a:pt x="1840575" y="840489"/>
                                <a:pt x="1859393" y="8587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537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Graphic 5" descr="decorative element">
                          <a:extLst>
                            <a:ext uri="{FF2B5EF4-FFF2-40B4-BE49-F238E27FC236}">
                              <a16:creationId xmlns:a16="http://schemas.microsoft.com/office/drawing/2014/main" id="{6E404278-D71A-466D-9858-A2F65DB81AD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156681" y="2351541"/>
                          <a:ext cx="201977" cy="20197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Freeform: Shape 7">
                        <a:extLst>
                          <a:ext uri="{FF2B5EF4-FFF2-40B4-BE49-F238E27FC236}">
                            <a16:creationId xmlns:a16="http://schemas.microsoft.com/office/drawing/2014/main" id="{E2441B9D-DDC4-469D-89B3-8372EE301AC7}"/>
                          </a:ext>
                        </a:extLst>
                      </wps:cNvPr>
                      <wps:cNvSpPr/>
                      <wps:spPr>
                        <a:xfrm flipH="1">
                          <a:off x="2562081" y="3601847"/>
                          <a:ext cx="1349129" cy="375358"/>
                        </a:xfrm>
                        <a:custGeom>
                          <a:avLst/>
                          <a:gdLst>
                            <a:gd name="connsiteX0" fmla="*/ 118624 w 1349129"/>
                            <a:gd name="connsiteY0" fmla="*/ 96012 h 375358"/>
                            <a:gd name="connsiteX1" fmla="*/ 116283 w 1349129"/>
                            <a:gd name="connsiteY1" fmla="*/ 102647 h 375358"/>
                            <a:gd name="connsiteX2" fmla="*/ 72180 w 1349129"/>
                            <a:gd name="connsiteY2" fmla="*/ 118649 h 375358"/>
                            <a:gd name="connsiteX3" fmla="*/ 72570 w 1349129"/>
                            <a:gd name="connsiteY3" fmla="*/ 118258 h 375358"/>
                            <a:gd name="connsiteX4" fmla="*/ 118624 w 1349129"/>
                            <a:gd name="connsiteY4" fmla="*/ 96012 h 375358"/>
                            <a:gd name="connsiteX5" fmla="*/ 266155 w 1349129"/>
                            <a:gd name="connsiteY5" fmla="*/ 72594 h 375358"/>
                            <a:gd name="connsiteX6" fmla="*/ 260301 w 1349129"/>
                            <a:gd name="connsiteY6" fmla="*/ 77668 h 375358"/>
                            <a:gd name="connsiteX7" fmla="*/ 226736 w 1349129"/>
                            <a:gd name="connsiteY7" fmla="*/ 92109 h 375358"/>
                            <a:gd name="connsiteX8" fmla="*/ 230639 w 1349129"/>
                            <a:gd name="connsiteY8" fmla="*/ 85474 h 375358"/>
                            <a:gd name="connsiteX9" fmla="*/ 248982 w 1349129"/>
                            <a:gd name="connsiteY9" fmla="*/ 80010 h 375358"/>
                            <a:gd name="connsiteX10" fmla="*/ 239615 w 1349129"/>
                            <a:gd name="connsiteY10" fmla="*/ 80010 h 375358"/>
                            <a:gd name="connsiteX11" fmla="*/ 266155 w 1349129"/>
                            <a:gd name="connsiteY11" fmla="*/ 72594 h 375358"/>
                            <a:gd name="connsiteX12" fmla="*/ 394952 w 1349129"/>
                            <a:gd name="connsiteY12" fmla="*/ 67520 h 375358"/>
                            <a:gd name="connsiteX13" fmla="*/ 393781 w 1349129"/>
                            <a:gd name="connsiteY13" fmla="*/ 69081 h 375358"/>
                            <a:gd name="connsiteX14" fmla="*/ 391829 w 1349129"/>
                            <a:gd name="connsiteY14" fmla="*/ 69472 h 375358"/>
                            <a:gd name="connsiteX15" fmla="*/ 392220 w 1349129"/>
                            <a:gd name="connsiteY15" fmla="*/ 68691 h 375358"/>
                            <a:gd name="connsiteX16" fmla="*/ 394952 w 1349129"/>
                            <a:gd name="connsiteY16" fmla="*/ 67520 h 375358"/>
                            <a:gd name="connsiteX17" fmla="*/ 378950 w 1349129"/>
                            <a:gd name="connsiteY17" fmla="*/ 65179 h 375358"/>
                            <a:gd name="connsiteX18" fmla="*/ 362948 w 1349129"/>
                            <a:gd name="connsiteY18" fmla="*/ 74155 h 375358"/>
                            <a:gd name="connsiteX19" fmla="*/ 350849 w 1349129"/>
                            <a:gd name="connsiteY19" fmla="*/ 79229 h 375358"/>
                            <a:gd name="connsiteX20" fmla="*/ 378950 w 1349129"/>
                            <a:gd name="connsiteY20" fmla="*/ 65179 h 375358"/>
                            <a:gd name="connsiteX21" fmla="*/ 410563 w 1349129"/>
                            <a:gd name="connsiteY21" fmla="*/ 49957 h 375358"/>
                            <a:gd name="connsiteX22" fmla="*/ 403148 w 1349129"/>
                            <a:gd name="connsiteY22" fmla="*/ 57763 h 375358"/>
                            <a:gd name="connsiteX23" fmla="*/ 394952 w 1349129"/>
                            <a:gd name="connsiteY23" fmla="*/ 60495 h 375358"/>
                            <a:gd name="connsiteX24" fmla="*/ 395732 w 1349129"/>
                            <a:gd name="connsiteY24" fmla="*/ 56982 h 375358"/>
                            <a:gd name="connsiteX25" fmla="*/ 410563 w 1349129"/>
                            <a:gd name="connsiteY25" fmla="*/ 49957 h 375358"/>
                            <a:gd name="connsiteX26" fmla="*/ 523748 w 1349129"/>
                            <a:gd name="connsiteY26" fmla="*/ 49177 h 375358"/>
                            <a:gd name="connsiteX27" fmla="*/ 516723 w 1349129"/>
                            <a:gd name="connsiteY27" fmla="*/ 53079 h 375358"/>
                            <a:gd name="connsiteX28" fmla="*/ 514381 w 1349129"/>
                            <a:gd name="connsiteY28" fmla="*/ 53860 h 375358"/>
                            <a:gd name="connsiteX29" fmla="*/ 523748 w 1349129"/>
                            <a:gd name="connsiteY29" fmla="*/ 49177 h 375358"/>
                            <a:gd name="connsiteX30" fmla="*/ 729823 w 1349129"/>
                            <a:gd name="connsiteY30" fmla="*/ 32004 h 375358"/>
                            <a:gd name="connsiteX31" fmla="*/ 701429 w 1349129"/>
                            <a:gd name="connsiteY31" fmla="*/ 36980 h 375358"/>
                            <a:gd name="connsiteX32" fmla="*/ 696985 w 1349129"/>
                            <a:gd name="connsiteY32" fmla="*/ 39069 h 375358"/>
                            <a:gd name="connsiteX33" fmla="*/ 487451 w 1349129"/>
                            <a:gd name="connsiteY33" fmla="*/ 0 h 375358"/>
                            <a:gd name="connsiteX34" fmla="*/ 421492 w 1349129"/>
                            <a:gd name="connsiteY34" fmla="*/ 40590 h 375358"/>
                            <a:gd name="connsiteX35" fmla="*/ 397294 w 1349129"/>
                            <a:gd name="connsiteY35" fmla="*/ 51128 h 375358"/>
                            <a:gd name="connsiteX36" fmla="*/ 387536 w 1349129"/>
                            <a:gd name="connsiteY36" fmla="*/ 38248 h 375358"/>
                            <a:gd name="connsiteX37" fmla="*/ 386756 w 1349129"/>
                            <a:gd name="connsiteY37" fmla="*/ 55812 h 375358"/>
                            <a:gd name="connsiteX38" fmla="*/ 338750 w 1349129"/>
                            <a:gd name="connsiteY38" fmla="*/ 71423 h 375358"/>
                            <a:gd name="connsiteX39" fmla="*/ 373876 w 1349129"/>
                            <a:gd name="connsiteY39" fmla="*/ 56202 h 375358"/>
                            <a:gd name="connsiteX40" fmla="*/ 337579 w 1349129"/>
                            <a:gd name="connsiteY40" fmla="*/ 67911 h 375358"/>
                            <a:gd name="connsiteX41" fmla="*/ 423833 w 1349129"/>
                            <a:gd name="connsiteY41" fmla="*/ 19514 h 375358"/>
                            <a:gd name="connsiteX42" fmla="*/ 351239 w 1349129"/>
                            <a:gd name="connsiteY42" fmla="*/ 50738 h 375358"/>
                            <a:gd name="connsiteX43" fmla="*/ 313771 w 1349129"/>
                            <a:gd name="connsiteY43" fmla="*/ 64788 h 375358"/>
                            <a:gd name="connsiteX44" fmla="*/ 304014 w 1349129"/>
                            <a:gd name="connsiteY44" fmla="*/ 68691 h 375358"/>
                            <a:gd name="connsiteX45" fmla="*/ 310258 w 1349129"/>
                            <a:gd name="connsiteY45" fmla="*/ 62837 h 375358"/>
                            <a:gd name="connsiteX46" fmla="*/ 267326 w 1349129"/>
                            <a:gd name="connsiteY46" fmla="*/ 85083 h 375358"/>
                            <a:gd name="connsiteX47" fmla="*/ 258349 w 1349129"/>
                            <a:gd name="connsiteY47" fmla="*/ 88986 h 375358"/>
                            <a:gd name="connsiteX48" fmla="*/ 272010 w 1349129"/>
                            <a:gd name="connsiteY48" fmla="*/ 72594 h 375358"/>
                            <a:gd name="connsiteX49" fmla="*/ 274351 w 1349129"/>
                            <a:gd name="connsiteY49" fmla="*/ 68301 h 375358"/>
                            <a:gd name="connsiteX50" fmla="*/ 278644 w 1349129"/>
                            <a:gd name="connsiteY50" fmla="*/ 66349 h 375358"/>
                            <a:gd name="connsiteX51" fmla="*/ 275522 w 1349129"/>
                            <a:gd name="connsiteY51" fmla="*/ 66740 h 375358"/>
                            <a:gd name="connsiteX52" fmla="*/ 277083 w 1349129"/>
                            <a:gd name="connsiteY52" fmla="*/ 62056 h 375358"/>
                            <a:gd name="connsiteX53" fmla="*/ 272010 w 1349129"/>
                            <a:gd name="connsiteY53" fmla="*/ 67130 h 375358"/>
                            <a:gd name="connsiteX54" fmla="*/ 234151 w 1349129"/>
                            <a:gd name="connsiteY54" fmla="*/ 79619 h 375358"/>
                            <a:gd name="connsiteX55" fmla="*/ 219320 w 1349129"/>
                            <a:gd name="connsiteY55" fmla="*/ 81571 h 375358"/>
                            <a:gd name="connsiteX56" fmla="*/ 226345 w 1349129"/>
                            <a:gd name="connsiteY56" fmla="*/ 76107 h 375358"/>
                            <a:gd name="connsiteX57" fmla="*/ 205270 w 1349129"/>
                            <a:gd name="connsiteY57" fmla="*/ 85083 h 375358"/>
                            <a:gd name="connsiteX58" fmla="*/ 203318 w 1349129"/>
                            <a:gd name="connsiteY58" fmla="*/ 85474 h 375358"/>
                            <a:gd name="connsiteX59" fmla="*/ 229858 w 1349129"/>
                            <a:gd name="connsiteY59" fmla="*/ 60105 h 375358"/>
                            <a:gd name="connsiteX60" fmla="*/ 176388 w 1349129"/>
                            <a:gd name="connsiteY60" fmla="*/ 96402 h 375358"/>
                            <a:gd name="connsiteX61" fmla="*/ 162728 w 1349129"/>
                            <a:gd name="connsiteY61" fmla="*/ 100305 h 375358"/>
                            <a:gd name="connsiteX62" fmla="*/ 174046 w 1349129"/>
                            <a:gd name="connsiteY62" fmla="*/ 89377 h 375358"/>
                            <a:gd name="connsiteX63" fmla="*/ 156093 w 1349129"/>
                            <a:gd name="connsiteY63" fmla="*/ 96792 h 375358"/>
                            <a:gd name="connsiteX64" fmla="*/ 159605 w 1349129"/>
                            <a:gd name="connsiteY64" fmla="*/ 89767 h 375358"/>
                            <a:gd name="connsiteX65" fmla="*/ 161166 w 1349129"/>
                            <a:gd name="connsiteY65" fmla="*/ 89377 h 375358"/>
                            <a:gd name="connsiteX66" fmla="*/ 159996 w 1349129"/>
                            <a:gd name="connsiteY66" fmla="*/ 89377 h 375358"/>
                            <a:gd name="connsiteX67" fmla="*/ 215417 w 1349129"/>
                            <a:gd name="connsiteY67" fmla="*/ 39810 h 375358"/>
                            <a:gd name="connsiteX68" fmla="*/ 151019 w 1349129"/>
                            <a:gd name="connsiteY68" fmla="*/ 90938 h 375358"/>
                            <a:gd name="connsiteX69" fmla="*/ 139700 w 1349129"/>
                            <a:gd name="connsiteY69" fmla="*/ 94841 h 375358"/>
                            <a:gd name="connsiteX70" fmla="*/ 149848 w 1349129"/>
                            <a:gd name="connsiteY70" fmla="*/ 92109 h 375358"/>
                            <a:gd name="connsiteX71" fmla="*/ 140871 w 1349129"/>
                            <a:gd name="connsiteY71" fmla="*/ 101476 h 375358"/>
                            <a:gd name="connsiteX72" fmla="*/ 129553 w 1349129"/>
                            <a:gd name="connsiteY72" fmla="*/ 104598 h 375358"/>
                            <a:gd name="connsiteX73" fmla="*/ 131114 w 1349129"/>
                            <a:gd name="connsiteY73" fmla="*/ 98744 h 375358"/>
                            <a:gd name="connsiteX74" fmla="*/ 139310 w 1349129"/>
                            <a:gd name="connsiteY74" fmla="*/ 94451 h 375358"/>
                            <a:gd name="connsiteX75" fmla="*/ 131114 w 1349129"/>
                            <a:gd name="connsiteY75" fmla="*/ 96792 h 375358"/>
                            <a:gd name="connsiteX76" fmla="*/ 127211 w 1349129"/>
                            <a:gd name="connsiteY76" fmla="*/ 89377 h 375358"/>
                            <a:gd name="connsiteX77" fmla="*/ 145945 w 1349129"/>
                            <a:gd name="connsiteY77" fmla="*/ 73765 h 375358"/>
                            <a:gd name="connsiteX78" fmla="*/ 123308 w 1349129"/>
                            <a:gd name="connsiteY78" fmla="*/ 87035 h 375358"/>
                            <a:gd name="connsiteX79" fmla="*/ 119405 w 1349129"/>
                            <a:gd name="connsiteY79" fmla="*/ 85474 h 375358"/>
                            <a:gd name="connsiteX80" fmla="*/ 119795 w 1349129"/>
                            <a:gd name="connsiteY80" fmla="*/ 88986 h 375358"/>
                            <a:gd name="connsiteX81" fmla="*/ 98329 w 1349129"/>
                            <a:gd name="connsiteY81" fmla="*/ 99915 h 375358"/>
                            <a:gd name="connsiteX82" fmla="*/ 78815 w 1349129"/>
                            <a:gd name="connsiteY82" fmla="*/ 108891 h 375358"/>
                            <a:gd name="connsiteX83" fmla="*/ 60471 w 1349129"/>
                            <a:gd name="connsiteY83" fmla="*/ 117087 h 375358"/>
                            <a:gd name="connsiteX84" fmla="*/ 91694 w 1349129"/>
                            <a:gd name="connsiteY84" fmla="*/ 98353 h 375358"/>
                            <a:gd name="connsiteX85" fmla="*/ 55787 w 1349129"/>
                            <a:gd name="connsiteY85" fmla="*/ 113965 h 375358"/>
                            <a:gd name="connsiteX86" fmla="*/ 125650 w 1349129"/>
                            <a:gd name="connsiteY86" fmla="*/ 65959 h 375358"/>
                            <a:gd name="connsiteX87" fmla="*/ 35102 w 1349129"/>
                            <a:gd name="connsiteY87" fmla="*/ 123722 h 375358"/>
                            <a:gd name="connsiteX88" fmla="*/ 34321 w 1349129"/>
                            <a:gd name="connsiteY88" fmla="*/ 123332 h 375358"/>
                            <a:gd name="connsiteX89" fmla="*/ 49933 w 1349129"/>
                            <a:gd name="connsiteY89" fmla="*/ 110453 h 375358"/>
                            <a:gd name="connsiteX90" fmla="*/ 31199 w 1349129"/>
                            <a:gd name="connsiteY90" fmla="*/ 118649 h 375358"/>
                            <a:gd name="connsiteX91" fmla="*/ 31980 w 1349129"/>
                            <a:gd name="connsiteY91" fmla="*/ 106550 h 375358"/>
                            <a:gd name="connsiteX92" fmla="*/ 1146 w 1349129"/>
                            <a:gd name="connsiteY92" fmla="*/ 133480 h 375358"/>
                            <a:gd name="connsiteX93" fmla="*/ 8172 w 1349129"/>
                            <a:gd name="connsiteY93" fmla="*/ 122942 h 375358"/>
                            <a:gd name="connsiteX94" fmla="*/ 16368 w 1349129"/>
                            <a:gd name="connsiteY94" fmla="*/ 110843 h 375358"/>
                            <a:gd name="connsiteX95" fmla="*/ 1537 w 1349129"/>
                            <a:gd name="connsiteY95" fmla="*/ 125284 h 375358"/>
                            <a:gd name="connsiteX96" fmla="*/ 0 w 1349129"/>
                            <a:gd name="connsiteY96" fmla="*/ 125829 h 375358"/>
                            <a:gd name="connsiteX97" fmla="*/ 0 w 1349129"/>
                            <a:gd name="connsiteY97" fmla="*/ 375358 h 375358"/>
                            <a:gd name="connsiteX98" fmla="*/ 1349129 w 1349129"/>
                            <a:gd name="connsiteY98" fmla="*/ 375358 h 375358"/>
                            <a:gd name="connsiteX99" fmla="*/ 1349129 w 1349129"/>
                            <a:gd name="connsiteY99" fmla="*/ 129617 h 375358"/>
                            <a:gd name="connsiteX100" fmla="*/ 1325019 w 1349129"/>
                            <a:gd name="connsiteY100" fmla="*/ 134260 h 375358"/>
                            <a:gd name="connsiteX101" fmla="*/ 1349129 w 1349129"/>
                            <a:gd name="connsiteY101" fmla="*/ 121201 h 375358"/>
                            <a:gd name="connsiteX102" fmla="*/ 1349129 w 1349129"/>
                            <a:gd name="connsiteY102" fmla="*/ 120395 h 375358"/>
                            <a:gd name="connsiteX103" fmla="*/ 1312920 w 1349129"/>
                            <a:gd name="connsiteY103" fmla="*/ 132699 h 375358"/>
                            <a:gd name="connsiteX104" fmla="*/ 1343315 w 1349129"/>
                            <a:gd name="connsiteY104" fmla="*/ 113819 h 375358"/>
                            <a:gd name="connsiteX105" fmla="*/ 1349129 w 1349129"/>
                            <a:gd name="connsiteY105" fmla="*/ 113653 h 375358"/>
                            <a:gd name="connsiteX106" fmla="*/ 1349129 w 1349129"/>
                            <a:gd name="connsiteY106" fmla="*/ 110686 h 375358"/>
                            <a:gd name="connsiteX107" fmla="*/ 1346486 w 1349129"/>
                            <a:gd name="connsiteY107" fmla="*/ 110502 h 375358"/>
                            <a:gd name="connsiteX108" fmla="*/ 1316042 w 1349129"/>
                            <a:gd name="connsiteY108" fmla="*/ 119039 h 375358"/>
                            <a:gd name="connsiteX109" fmla="*/ 1337655 w 1349129"/>
                            <a:gd name="connsiteY109" fmla="*/ 108794 h 375358"/>
                            <a:gd name="connsiteX110" fmla="*/ 1349129 w 1349129"/>
                            <a:gd name="connsiteY110" fmla="*/ 107577 h 375358"/>
                            <a:gd name="connsiteX111" fmla="*/ 1349129 w 1349129"/>
                            <a:gd name="connsiteY111" fmla="*/ 104688 h 375358"/>
                            <a:gd name="connsiteX112" fmla="*/ 1341716 w 1349129"/>
                            <a:gd name="connsiteY112" fmla="*/ 103872 h 375358"/>
                            <a:gd name="connsiteX113" fmla="*/ 1287161 w 1349129"/>
                            <a:gd name="connsiteY113" fmla="*/ 110843 h 375358"/>
                            <a:gd name="connsiteX114" fmla="*/ 1320336 w 1349129"/>
                            <a:gd name="connsiteY114" fmla="*/ 100695 h 375358"/>
                            <a:gd name="connsiteX115" fmla="*/ 1257108 w 1349129"/>
                            <a:gd name="connsiteY115" fmla="*/ 106940 h 375358"/>
                            <a:gd name="connsiteX116" fmla="*/ 1292235 w 1349129"/>
                            <a:gd name="connsiteY116" fmla="*/ 87816 h 375358"/>
                            <a:gd name="connsiteX117" fmla="*/ 1209102 w 1349129"/>
                            <a:gd name="connsiteY117" fmla="*/ 101476 h 375358"/>
                            <a:gd name="connsiteX118" fmla="*/ 1260231 w 1349129"/>
                            <a:gd name="connsiteY118" fmla="*/ 93670 h 375358"/>
                            <a:gd name="connsiteX119" fmla="*/ 1166951 w 1349129"/>
                            <a:gd name="connsiteY119" fmla="*/ 96792 h 375358"/>
                            <a:gd name="connsiteX120" fmla="*/ 1252815 w 1349129"/>
                            <a:gd name="connsiteY120" fmla="*/ 69472 h 375358"/>
                            <a:gd name="connsiteX121" fmla="*/ 1149778 w 1349129"/>
                            <a:gd name="connsiteY121" fmla="*/ 90157 h 375358"/>
                            <a:gd name="connsiteX122" fmla="*/ 1251644 w 1349129"/>
                            <a:gd name="connsiteY122" fmla="*/ 46054 h 375358"/>
                            <a:gd name="connsiteX123" fmla="*/ 1132605 w 1349129"/>
                            <a:gd name="connsiteY123" fmla="*/ 83522 h 375358"/>
                            <a:gd name="connsiteX124" fmla="*/ 1143533 w 1349129"/>
                            <a:gd name="connsiteY124" fmla="*/ 56982 h 375358"/>
                            <a:gd name="connsiteX125" fmla="*/ 1070549 w 1349129"/>
                            <a:gd name="connsiteY125" fmla="*/ 86254 h 375358"/>
                            <a:gd name="connsiteX126" fmla="*/ 1085380 w 1349129"/>
                            <a:gd name="connsiteY126" fmla="*/ 75326 h 375358"/>
                            <a:gd name="connsiteX127" fmla="*/ 1064304 w 1349129"/>
                            <a:gd name="connsiteY127" fmla="*/ 85474 h 375358"/>
                            <a:gd name="connsiteX128" fmla="*/ 1123238 w 1349129"/>
                            <a:gd name="connsiteY128" fmla="*/ 64008 h 375358"/>
                            <a:gd name="connsiteX129" fmla="*/ 1092801 w 1349129"/>
                            <a:gd name="connsiteY129" fmla="*/ 62247 h 375358"/>
                            <a:gd name="connsiteX130" fmla="*/ 1060401 w 1349129"/>
                            <a:gd name="connsiteY130" fmla="*/ 71033 h 375358"/>
                            <a:gd name="connsiteX131" fmla="*/ 1090356 w 1349129"/>
                            <a:gd name="connsiteY131" fmla="*/ 62105 h 375358"/>
                            <a:gd name="connsiteX132" fmla="*/ 1092801 w 1349129"/>
                            <a:gd name="connsiteY132" fmla="*/ 62247 h 375358"/>
                            <a:gd name="connsiteX133" fmla="*/ 1106455 w 1349129"/>
                            <a:gd name="connsiteY133" fmla="*/ 58544 h 375358"/>
                            <a:gd name="connsiteX134" fmla="*/ 1031519 w 1349129"/>
                            <a:gd name="connsiteY134" fmla="*/ 65179 h 375358"/>
                            <a:gd name="connsiteX135" fmla="*/ 1064304 w 1349129"/>
                            <a:gd name="connsiteY135" fmla="*/ 55031 h 375358"/>
                            <a:gd name="connsiteX136" fmla="*/ 1001467 w 1349129"/>
                            <a:gd name="connsiteY136" fmla="*/ 62447 h 375358"/>
                            <a:gd name="connsiteX137" fmla="*/ 1035812 w 1349129"/>
                            <a:gd name="connsiteY137" fmla="*/ 43712 h 375358"/>
                            <a:gd name="connsiteX138" fmla="*/ 953070 w 1349129"/>
                            <a:gd name="connsiteY138" fmla="*/ 58153 h 375358"/>
                            <a:gd name="connsiteX139" fmla="*/ 997954 w 1349129"/>
                            <a:gd name="connsiteY139" fmla="*/ 49177 h 375358"/>
                            <a:gd name="connsiteX140" fmla="*/ 909748 w 1349129"/>
                            <a:gd name="connsiteY140" fmla="*/ 58544 h 375358"/>
                            <a:gd name="connsiteX141" fmla="*/ 996002 w 1349129"/>
                            <a:gd name="connsiteY141" fmla="*/ 26930 h 375358"/>
                            <a:gd name="connsiteX142" fmla="*/ 892185 w 1349129"/>
                            <a:gd name="connsiteY142" fmla="*/ 52689 h 375358"/>
                            <a:gd name="connsiteX143" fmla="*/ 993661 w 1349129"/>
                            <a:gd name="connsiteY143" fmla="*/ 4683 h 375358"/>
                            <a:gd name="connsiteX144" fmla="*/ 867206 w 1349129"/>
                            <a:gd name="connsiteY144" fmla="*/ 51128 h 375358"/>
                            <a:gd name="connsiteX145" fmla="*/ 877744 w 1349129"/>
                            <a:gd name="connsiteY145" fmla="*/ 21466 h 375358"/>
                            <a:gd name="connsiteX146" fmla="*/ 803588 w 1349129"/>
                            <a:gd name="connsiteY146" fmla="*/ 56202 h 375358"/>
                            <a:gd name="connsiteX147" fmla="*/ 830518 w 1349129"/>
                            <a:gd name="connsiteY147" fmla="*/ 44493 h 375358"/>
                            <a:gd name="connsiteX148" fmla="*/ 797344 w 1349129"/>
                            <a:gd name="connsiteY148" fmla="*/ 55812 h 375358"/>
                            <a:gd name="connsiteX149" fmla="*/ 858619 w 1349129"/>
                            <a:gd name="connsiteY149" fmla="*/ 33175 h 375358"/>
                            <a:gd name="connsiteX150" fmla="*/ 792270 w 1349129"/>
                            <a:gd name="connsiteY150" fmla="*/ 46835 h 375358"/>
                            <a:gd name="connsiteX151" fmla="*/ 845350 w 1349129"/>
                            <a:gd name="connsiteY151" fmla="*/ 27710 h 375358"/>
                            <a:gd name="connsiteX152" fmla="*/ 760656 w 1349129"/>
                            <a:gd name="connsiteY152" fmla="*/ 45664 h 375358"/>
                            <a:gd name="connsiteX153" fmla="*/ 794221 w 1349129"/>
                            <a:gd name="connsiteY153" fmla="*/ 29662 h 375358"/>
                            <a:gd name="connsiteX154" fmla="*/ 728652 w 1349129"/>
                            <a:gd name="connsiteY154" fmla="*/ 44883 h 375358"/>
                            <a:gd name="connsiteX155" fmla="*/ 762998 w 1349129"/>
                            <a:gd name="connsiteY155" fmla="*/ 24198 h 375358"/>
                            <a:gd name="connsiteX156" fmla="*/ 677133 w 1349129"/>
                            <a:gd name="connsiteY156" fmla="*/ 48396 h 375358"/>
                            <a:gd name="connsiteX157" fmla="*/ 696985 w 1349129"/>
                            <a:gd name="connsiteY157" fmla="*/ 39069 h 375358"/>
                            <a:gd name="connsiteX158" fmla="*/ 631859 w 1349129"/>
                            <a:gd name="connsiteY158" fmla="*/ 53079 h 375358"/>
                            <a:gd name="connsiteX159" fmla="*/ 718895 w 1349129"/>
                            <a:gd name="connsiteY159" fmla="*/ 14831 h 375358"/>
                            <a:gd name="connsiteX160" fmla="*/ 612735 w 1349129"/>
                            <a:gd name="connsiteY160" fmla="*/ 49177 h 375358"/>
                            <a:gd name="connsiteX161" fmla="*/ 650984 w 1349129"/>
                            <a:gd name="connsiteY161" fmla="*/ 21075 h 375358"/>
                            <a:gd name="connsiteX162" fmla="*/ 593220 w 1349129"/>
                            <a:gd name="connsiteY162" fmla="*/ 49957 h 375358"/>
                            <a:gd name="connsiteX163" fmla="*/ 601417 w 1349129"/>
                            <a:gd name="connsiteY163" fmla="*/ 24588 h 375358"/>
                            <a:gd name="connsiteX164" fmla="*/ 528042 w 1349129"/>
                            <a:gd name="connsiteY164" fmla="*/ 64398 h 375358"/>
                            <a:gd name="connsiteX165" fmla="*/ 554581 w 1349129"/>
                            <a:gd name="connsiteY165" fmla="*/ 46835 h 375358"/>
                            <a:gd name="connsiteX166" fmla="*/ 521407 w 1349129"/>
                            <a:gd name="connsiteY166" fmla="*/ 64788 h 375358"/>
                            <a:gd name="connsiteX167" fmla="*/ 576048 w 1349129"/>
                            <a:gd name="connsiteY167" fmla="*/ 37858 h 375358"/>
                            <a:gd name="connsiteX168" fmla="*/ 526480 w 1349129"/>
                            <a:gd name="connsiteY168" fmla="*/ 48006 h 375358"/>
                            <a:gd name="connsiteX169" fmla="*/ 526871 w 1349129"/>
                            <a:gd name="connsiteY169" fmla="*/ 46835 h 375358"/>
                            <a:gd name="connsiteX170" fmla="*/ 561607 w 1349129"/>
                            <a:gd name="connsiteY170" fmla="*/ 33955 h 375358"/>
                            <a:gd name="connsiteX171" fmla="*/ 515552 w 1349129"/>
                            <a:gd name="connsiteY171" fmla="*/ 45664 h 375358"/>
                            <a:gd name="connsiteX172" fmla="*/ 519065 w 1349129"/>
                            <a:gd name="connsiteY172" fmla="*/ 41761 h 375358"/>
                            <a:gd name="connsiteX173" fmla="*/ 503453 w 1349129"/>
                            <a:gd name="connsiteY173" fmla="*/ 44883 h 375358"/>
                            <a:gd name="connsiteX174" fmla="*/ 515943 w 1349129"/>
                            <a:gd name="connsiteY174" fmla="*/ 40200 h 375358"/>
                            <a:gd name="connsiteX175" fmla="*/ 493696 w 1349129"/>
                            <a:gd name="connsiteY175" fmla="*/ 47225 h 375358"/>
                            <a:gd name="connsiteX176" fmla="*/ 460911 w 1349129"/>
                            <a:gd name="connsiteY176" fmla="*/ 57373 h 375358"/>
                            <a:gd name="connsiteX177" fmla="*/ 500331 w 1349129"/>
                            <a:gd name="connsiteY177" fmla="*/ 21856 h 375358"/>
                            <a:gd name="connsiteX178" fmla="*/ 437884 w 1349129"/>
                            <a:gd name="connsiteY178" fmla="*/ 59324 h 375358"/>
                            <a:gd name="connsiteX179" fmla="*/ 418760 w 1349129"/>
                            <a:gd name="connsiteY179" fmla="*/ 64008 h 375358"/>
                            <a:gd name="connsiteX180" fmla="*/ 420321 w 1349129"/>
                            <a:gd name="connsiteY180" fmla="*/ 57763 h 375358"/>
                            <a:gd name="connsiteX181" fmla="*/ 444129 w 1349129"/>
                            <a:gd name="connsiteY181" fmla="*/ 49957 h 375358"/>
                            <a:gd name="connsiteX182" fmla="*/ 422663 w 1349129"/>
                            <a:gd name="connsiteY182" fmla="*/ 51909 h 375358"/>
                            <a:gd name="connsiteX183" fmla="*/ 432810 w 1349129"/>
                            <a:gd name="connsiteY183" fmla="*/ 37468 h 375358"/>
                            <a:gd name="connsiteX184" fmla="*/ 437494 w 1349129"/>
                            <a:gd name="connsiteY184" fmla="*/ 34345 h 375358"/>
                            <a:gd name="connsiteX185" fmla="*/ 434762 w 1349129"/>
                            <a:gd name="connsiteY185" fmla="*/ 35516 h 375358"/>
                            <a:gd name="connsiteX186" fmla="*/ 487451 w 1349129"/>
                            <a:gd name="connsiteY186" fmla="*/ 0 h 375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</a:cxnLst>
                          <a:rect l="l" t="t" r="r" b="b"/>
                          <a:pathLst>
                            <a:path w="1349129" h="375358">
                              <a:moveTo>
                                <a:pt x="118624" y="96012"/>
                              </a:moveTo>
                              <a:cubicBezTo>
                                <a:pt x="118234" y="98353"/>
                                <a:pt x="117454" y="100305"/>
                                <a:pt x="116283" y="102647"/>
                              </a:cubicBezTo>
                              <a:cubicBezTo>
                                <a:pt x="101452" y="107330"/>
                                <a:pt x="86621" y="112404"/>
                                <a:pt x="72180" y="118649"/>
                              </a:cubicBezTo>
                              <a:cubicBezTo>
                                <a:pt x="72180" y="118649"/>
                                <a:pt x="72570" y="118258"/>
                                <a:pt x="72570" y="118258"/>
                              </a:cubicBezTo>
                              <a:cubicBezTo>
                                <a:pt x="88572" y="111233"/>
                                <a:pt x="104964" y="104208"/>
                                <a:pt x="118624" y="96012"/>
                              </a:cubicBezTo>
                              <a:close/>
                              <a:moveTo>
                                <a:pt x="266155" y="72594"/>
                              </a:moveTo>
                              <a:cubicBezTo>
                                <a:pt x="264204" y="74546"/>
                                <a:pt x="262252" y="76107"/>
                                <a:pt x="260301" y="77668"/>
                              </a:cubicBezTo>
                              <a:cubicBezTo>
                                <a:pt x="249373" y="81571"/>
                                <a:pt x="238835" y="86254"/>
                                <a:pt x="226736" y="92109"/>
                              </a:cubicBezTo>
                              <a:cubicBezTo>
                                <a:pt x="227126" y="89377"/>
                                <a:pt x="228687" y="87035"/>
                                <a:pt x="230639" y="85474"/>
                              </a:cubicBezTo>
                              <a:cubicBezTo>
                                <a:pt x="236493" y="83522"/>
                                <a:pt x="242738" y="81571"/>
                                <a:pt x="248982" y="80010"/>
                              </a:cubicBezTo>
                              <a:cubicBezTo>
                                <a:pt x="245860" y="80010"/>
                                <a:pt x="242738" y="80010"/>
                                <a:pt x="239615" y="80010"/>
                              </a:cubicBezTo>
                              <a:cubicBezTo>
                                <a:pt x="247031" y="77278"/>
                                <a:pt x="256788" y="75326"/>
                                <a:pt x="266155" y="72594"/>
                              </a:cubicBezTo>
                              <a:close/>
                              <a:moveTo>
                                <a:pt x="394952" y="67520"/>
                              </a:moveTo>
                              <a:cubicBezTo>
                                <a:pt x="394561" y="67911"/>
                                <a:pt x="394171" y="68691"/>
                                <a:pt x="393781" y="69081"/>
                              </a:cubicBezTo>
                              <a:cubicBezTo>
                                <a:pt x="393000" y="69081"/>
                                <a:pt x="392610" y="69081"/>
                                <a:pt x="391829" y="69472"/>
                              </a:cubicBezTo>
                              <a:cubicBezTo>
                                <a:pt x="391829" y="69081"/>
                                <a:pt x="391829" y="69081"/>
                                <a:pt x="392220" y="68691"/>
                              </a:cubicBezTo>
                              <a:cubicBezTo>
                                <a:pt x="393000" y="68301"/>
                                <a:pt x="394171" y="67911"/>
                                <a:pt x="394952" y="67520"/>
                              </a:cubicBezTo>
                              <a:close/>
                              <a:moveTo>
                                <a:pt x="378950" y="65179"/>
                              </a:moveTo>
                              <a:cubicBezTo>
                                <a:pt x="374266" y="68301"/>
                                <a:pt x="368802" y="71423"/>
                                <a:pt x="362948" y="74155"/>
                              </a:cubicBezTo>
                              <a:cubicBezTo>
                                <a:pt x="359045" y="75716"/>
                                <a:pt x="355142" y="77278"/>
                                <a:pt x="350849" y="79229"/>
                              </a:cubicBezTo>
                              <a:cubicBezTo>
                                <a:pt x="359435" y="74155"/>
                                <a:pt x="369192" y="69472"/>
                                <a:pt x="378950" y="65179"/>
                              </a:cubicBezTo>
                              <a:close/>
                              <a:moveTo>
                                <a:pt x="410563" y="49957"/>
                              </a:moveTo>
                              <a:cubicBezTo>
                                <a:pt x="408222" y="53079"/>
                                <a:pt x="405490" y="55421"/>
                                <a:pt x="403148" y="57763"/>
                              </a:cubicBezTo>
                              <a:cubicBezTo>
                                <a:pt x="400416" y="58544"/>
                                <a:pt x="397684" y="59714"/>
                                <a:pt x="394952" y="60495"/>
                              </a:cubicBezTo>
                              <a:cubicBezTo>
                                <a:pt x="395342" y="59324"/>
                                <a:pt x="395732" y="58153"/>
                                <a:pt x="395732" y="56982"/>
                              </a:cubicBezTo>
                              <a:cubicBezTo>
                                <a:pt x="400806" y="54641"/>
                                <a:pt x="405490" y="52299"/>
                                <a:pt x="410563" y="49957"/>
                              </a:cubicBezTo>
                              <a:close/>
                              <a:moveTo>
                                <a:pt x="523748" y="49177"/>
                              </a:moveTo>
                              <a:cubicBezTo>
                                <a:pt x="521407" y="50347"/>
                                <a:pt x="519065" y="51909"/>
                                <a:pt x="516723" y="53079"/>
                              </a:cubicBezTo>
                              <a:cubicBezTo>
                                <a:pt x="515943" y="53079"/>
                                <a:pt x="515162" y="53470"/>
                                <a:pt x="514381" y="53860"/>
                              </a:cubicBezTo>
                              <a:cubicBezTo>
                                <a:pt x="517113" y="51909"/>
                                <a:pt x="520626" y="50347"/>
                                <a:pt x="523748" y="49177"/>
                              </a:cubicBezTo>
                              <a:close/>
                              <a:moveTo>
                                <a:pt x="729823" y="32004"/>
                              </a:moveTo>
                              <a:cubicBezTo>
                                <a:pt x="720066" y="33956"/>
                                <a:pt x="710406" y="34931"/>
                                <a:pt x="701429" y="36980"/>
                              </a:cubicBezTo>
                              <a:lnTo>
                                <a:pt x="696985" y="39069"/>
                              </a:lnTo>
                              <a:close/>
                              <a:moveTo>
                                <a:pt x="487451" y="0"/>
                              </a:moveTo>
                              <a:cubicBezTo>
                                <a:pt x="462082" y="11708"/>
                                <a:pt x="440226" y="24978"/>
                                <a:pt x="421492" y="40590"/>
                              </a:cubicBezTo>
                              <a:cubicBezTo>
                                <a:pt x="413686" y="44103"/>
                                <a:pt x="405490" y="47615"/>
                                <a:pt x="397294" y="51128"/>
                              </a:cubicBezTo>
                              <a:cubicBezTo>
                                <a:pt x="396903" y="46835"/>
                                <a:pt x="394171" y="42151"/>
                                <a:pt x="387536" y="38248"/>
                              </a:cubicBezTo>
                              <a:cubicBezTo>
                                <a:pt x="389878" y="45664"/>
                                <a:pt x="389488" y="51128"/>
                                <a:pt x="386756" y="55812"/>
                              </a:cubicBezTo>
                              <a:cubicBezTo>
                                <a:pt x="371534" y="62447"/>
                                <a:pt x="355923" y="67911"/>
                                <a:pt x="338750" y="71423"/>
                              </a:cubicBezTo>
                              <a:cubicBezTo>
                                <a:pt x="348897" y="64788"/>
                                <a:pt x="364119" y="61666"/>
                                <a:pt x="373876" y="56202"/>
                              </a:cubicBezTo>
                              <a:cubicBezTo>
                                <a:pt x="359045" y="56982"/>
                                <a:pt x="347726" y="62056"/>
                                <a:pt x="337579" y="67911"/>
                              </a:cubicBezTo>
                              <a:cubicBezTo>
                                <a:pt x="361387" y="46835"/>
                                <a:pt x="386756" y="32004"/>
                                <a:pt x="423833" y="19514"/>
                              </a:cubicBezTo>
                              <a:cubicBezTo>
                                <a:pt x="397294" y="27710"/>
                                <a:pt x="373095" y="38248"/>
                                <a:pt x="351239" y="50738"/>
                              </a:cubicBezTo>
                              <a:cubicBezTo>
                                <a:pt x="341091" y="52299"/>
                                <a:pt x="327041" y="56982"/>
                                <a:pt x="313771" y="64788"/>
                              </a:cubicBezTo>
                              <a:cubicBezTo>
                                <a:pt x="310649" y="65959"/>
                                <a:pt x="307136" y="67130"/>
                                <a:pt x="304014" y="68691"/>
                              </a:cubicBezTo>
                              <a:cubicBezTo>
                                <a:pt x="305965" y="66740"/>
                                <a:pt x="307916" y="64788"/>
                                <a:pt x="310258" y="62837"/>
                              </a:cubicBezTo>
                              <a:cubicBezTo>
                                <a:pt x="297769" y="69862"/>
                                <a:pt x="281767" y="77668"/>
                                <a:pt x="267326" y="85083"/>
                              </a:cubicBezTo>
                              <a:cubicBezTo>
                                <a:pt x="264204" y="86645"/>
                                <a:pt x="261472" y="87816"/>
                                <a:pt x="258349" y="88986"/>
                              </a:cubicBezTo>
                              <a:cubicBezTo>
                                <a:pt x="263813" y="84303"/>
                                <a:pt x="268497" y="78449"/>
                                <a:pt x="272010" y="72594"/>
                              </a:cubicBezTo>
                              <a:cubicBezTo>
                                <a:pt x="272790" y="71033"/>
                                <a:pt x="273571" y="69472"/>
                                <a:pt x="274351" y="68301"/>
                              </a:cubicBezTo>
                              <a:cubicBezTo>
                                <a:pt x="275913" y="67520"/>
                                <a:pt x="277083" y="67130"/>
                                <a:pt x="278644" y="66349"/>
                              </a:cubicBezTo>
                              <a:cubicBezTo>
                                <a:pt x="277474" y="66349"/>
                                <a:pt x="276303" y="66740"/>
                                <a:pt x="275522" y="66740"/>
                              </a:cubicBezTo>
                              <a:cubicBezTo>
                                <a:pt x="276303" y="65179"/>
                                <a:pt x="276693" y="63617"/>
                                <a:pt x="277083" y="62056"/>
                              </a:cubicBezTo>
                              <a:cubicBezTo>
                                <a:pt x="275522" y="63617"/>
                                <a:pt x="273571" y="65569"/>
                                <a:pt x="272010" y="67130"/>
                              </a:cubicBezTo>
                              <a:cubicBezTo>
                                <a:pt x="257569" y="69081"/>
                                <a:pt x="245860" y="74155"/>
                                <a:pt x="234151" y="79619"/>
                              </a:cubicBezTo>
                              <a:cubicBezTo>
                                <a:pt x="229077" y="80010"/>
                                <a:pt x="224004" y="80790"/>
                                <a:pt x="219320" y="81571"/>
                              </a:cubicBezTo>
                              <a:cubicBezTo>
                                <a:pt x="222052" y="79619"/>
                                <a:pt x="224784" y="77668"/>
                                <a:pt x="226345" y="76107"/>
                              </a:cubicBezTo>
                              <a:cubicBezTo>
                                <a:pt x="219320" y="78839"/>
                                <a:pt x="212295" y="81961"/>
                                <a:pt x="205270" y="85083"/>
                              </a:cubicBezTo>
                              <a:cubicBezTo>
                                <a:pt x="204489" y="85474"/>
                                <a:pt x="204099" y="85474"/>
                                <a:pt x="203318" y="85474"/>
                              </a:cubicBezTo>
                              <a:cubicBezTo>
                                <a:pt x="211905" y="76497"/>
                                <a:pt x="219710" y="67520"/>
                                <a:pt x="229858" y="60105"/>
                              </a:cubicBezTo>
                              <a:cubicBezTo>
                                <a:pt x="211514" y="71423"/>
                                <a:pt x="194341" y="85083"/>
                                <a:pt x="176388" y="96402"/>
                              </a:cubicBezTo>
                              <a:cubicBezTo>
                                <a:pt x="172095" y="97963"/>
                                <a:pt x="167411" y="99134"/>
                                <a:pt x="162728" y="100305"/>
                              </a:cubicBezTo>
                              <a:cubicBezTo>
                                <a:pt x="165460" y="96402"/>
                                <a:pt x="169363" y="92499"/>
                                <a:pt x="174046" y="89377"/>
                              </a:cubicBezTo>
                              <a:cubicBezTo>
                                <a:pt x="168192" y="92109"/>
                                <a:pt x="162337" y="94451"/>
                                <a:pt x="156093" y="96792"/>
                              </a:cubicBezTo>
                              <a:cubicBezTo>
                                <a:pt x="157264" y="94451"/>
                                <a:pt x="158434" y="92109"/>
                                <a:pt x="159605" y="89767"/>
                              </a:cubicBezTo>
                              <a:cubicBezTo>
                                <a:pt x="159996" y="89767"/>
                                <a:pt x="160386" y="89377"/>
                                <a:pt x="161166" y="89377"/>
                              </a:cubicBezTo>
                              <a:cubicBezTo>
                                <a:pt x="160776" y="89377"/>
                                <a:pt x="160386" y="89377"/>
                                <a:pt x="159996" y="89377"/>
                              </a:cubicBezTo>
                              <a:cubicBezTo>
                                <a:pt x="171314" y="69472"/>
                                <a:pt x="189658" y="50347"/>
                                <a:pt x="215417" y="39810"/>
                              </a:cubicBezTo>
                              <a:cubicBezTo>
                                <a:pt x="179510" y="46054"/>
                                <a:pt x="168192" y="70252"/>
                                <a:pt x="151019" y="90938"/>
                              </a:cubicBezTo>
                              <a:cubicBezTo>
                                <a:pt x="147116" y="92109"/>
                                <a:pt x="143213" y="93280"/>
                                <a:pt x="139700" y="94841"/>
                              </a:cubicBezTo>
                              <a:cubicBezTo>
                                <a:pt x="143213" y="94060"/>
                                <a:pt x="146335" y="92889"/>
                                <a:pt x="149848" y="92109"/>
                              </a:cubicBezTo>
                              <a:cubicBezTo>
                                <a:pt x="147116" y="95231"/>
                                <a:pt x="143994" y="98353"/>
                                <a:pt x="140871" y="101476"/>
                              </a:cubicBezTo>
                              <a:cubicBezTo>
                                <a:pt x="137359" y="102647"/>
                                <a:pt x="133456" y="103818"/>
                                <a:pt x="129553" y="104598"/>
                              </a:cubicBezTo>
                              <a:cubicBezTo>
                                <a:pt x="130333" y="102647"/>
                                <a:pt x="130724" y="100695"/>
                                <a:pt x="131114" y="98744"/>
                              </a:cubicBezTo>
                              <a:cubicBezTo>
                                <a:pt x="133846" y="97183"/>
                                <a:pt x="136578" y="95621"/>
                                <a:pt x="139310" y="94451"/>
                              </a:cubicBezTo>
                              <a:cubicBezTo>
                                <a:pt x="136578" y="95231"/>
                                <a:pt x="133846" y="96012"/>
                                <a:pt x="131114" y="96792"/>
                              </a:cubicBezTo>
                              <a:cubicBezTo>
                                <a:pt x="131114" y="94060"/>
                                <a:pt x="129943" y="91328"/>
                                <a:pt x="127211" y="89377"/>
                              </a:cubicBezTo>
                              <a:cubicBezTo>
                                <a:pt x="134236" y="84693"/>
                                <a:pt x="140871" y="79229"/>
                                <a:pt x="145945" y="73765"/>
                              </a:cubicBezTo>
                              <a:cubicBezTo>
                                <a:pt x="138529" y="78449"/>
                                <a:pt x="131114" y="82742"/>
                                <a:pt x="123308" y="87035"/>
                              </a:cubicBezTo>
                              <a:cubicBezTo>
                                <a:pt x="122137" y="86254"/>
                                <a:pt x="120966" y="85864"/>
                                <a:pt x="119405" y="85474"/>
                              </a:cubicBezTo>
                              <a:cubicBezTo>
                                <a:pt x="119795" y="86645"/>
                                <a:pt x="119795" y="87816"/>
                                <a:pt x="119795" y="88986"/>
                              </a:cubicBezTo>
                              <a:cubicBezTo>
                                <a:pt x="112770" y="92889"/>
                                <a:pt x="105355" y="96402"/>
                                <a:pt x="98329" y="99915"/>
                              </a:cubicBezTo>
                              <a:cubicBezTo>
                                <a:pt x="90914" y="101866"/>
                                <a:pt x="84279" y="104988"/>
                                <a:pt x="78815" y="108891"/>
                              </a:cubicBezTo>
                              <a:cubicBezTo>
                                <a:pt x="72960" y="111623"/>
                                <a:pt x="66716" y="114355"/>
                                <a:pt x="60471" y="117087"/>
                              </a:cubicBezTo>
                              <a:cubicBezTo>
                                <a:pt x="67496" y="108501"/>
                                <a:pt x="85450" y="107330"/>
                                <a:pt x="91694" y="98353"/>
                              </a:cubicBezTo>
                              <a:cubicBezTo>
                                <a:pt x="75692" y="100305"/>
                                <a:pt x="65154" y="106940"/>
                                <a:pt x="55787" y="113965"/>
                              </a:cubicBezTo>
                              <a:cubicBezTo>
                                <a:pt x="74131" y="94451"/>
                                <a:pt x="97549" y="78449"/>
                                <a:pt x="125650" y="65959"/>
                              </a:cubicBezTo>
                              <a:cubicBezTo>
                                <a:pt x="92085" y="80790"/>
                                <a:pt x="60471" y="101476"/>
                                <a:pt x="35102" y="123722"/>
                              </a:cubicBezTo>
                              <a:cubicBezTo>
                                <a:pt x="34712" y="123722"/>
                                <a:pt x="34712" y="123332"/>
                                <a:pt x="34321" y="123332"/>
                              </a:cubicBezTo>
                              <a:cubicBezTo>
                                <a:pt x="36273" y="118649"/>
                                <a:pt x="39005" y="113575"/>
                                <a:pt x="49933" y="110453"/>
                              </a:cubicBezTo>
                              <a:cubicBezTo>
                                <a:pt x="42908" y="111233"/>
                                <a:pt x="37053" y="114355"/>
                                <a:pt x="31199" y="118649"/>
                              </a:cubicBezTo>
                              <a:cubicBezTo>
                                <a:pt x="30809" y="115136"/>
                                <a:pt x="32760" y="111233"/>
                                <a:pt x="31980" y="106550"/>
                              </a:cubicBezTo>
                              <a:cubicBezTo>
                                <a:pt x="26906" y="119039"/>
                                <a:pt x="14807" y="126845"/>
                                <a:pt x="1146" y="133480"/>
                              </a:cubicBezTo>
                              <a:cubicBezTo>
                                <a:pt x="3878" y="129577"/>
                                <a:pt x="5830" y="126455"/>
                                <a:pt x="8172" y="122942"/>
                              </a:cubicBezTo>
                              <a:cubicBezTo>
                                <a:pt x="10513" y="119429"/>
                                <a:pt x="13245" y="115526"/>
                                <a:pt x="16368" y="110843"/>
                              </a:cubicBezTo>
                              <a:cubicBezTo>
                                <a:pt x="11684" y="115917"/>
                                <a:pt x="6611" y="120990"/>
                                <a:pt x="1537" y="125284"/>
                              </a:cubicBezTo>
                              <a:lnTo>
                                <a:pt x="0" y="125829"/>
                              </a:lnTo>
                              <a:lnTo>
                                <a:pt x="0" y="375358"/>
                              </a:lnTo>
                              <a:lnTo>
                                <a:pt x="1349129" y="375358"/>
                              </a:lnTo>
                              <a:lnTo>
                                <a:pt x="1349129" y="129617"/>
                              </a:lnTo>
                              <a:lnTo>
                                <a:pt x="1325019" y="134260"/>
                              </a:lnTo>
                              <a:lnTo>
                                <a:pt x="1349129" y="121201"/>
                              </a:lnTo>
                              <a:lnTo>
                                <a:pt x="1349129" y="120395"/>
                              </a:lnTo>
                              <a:lnTo>
                                <a:pt x="1312920" y="132699"/>
                              </a:lnTo>
                              <a:cubicBezTo>
                                <a:pt x="1321312" y="122161"/>
                                <a:pt x="1331850" y="116502"/>
                                <a:pt x="1343315" y="113819"/>
                              </a:cubicBezTo>
                              <a:lnTo>
                                <a:pt x="1349129" y="113653"/>
                              </a:lnTo>
                              <a:lnTo>
                                <a:pt x="1349129" y="110686"/>
                              </a:lnTo>
                              <a:lnTo>
                                <a:pt x="1346486" y="110502"/>
                              </a:lnTo>
                              <a:cubicBezTo>
                                <a:pt x="1336045" y="112112"/>
                                <a:pt x="1325995" y="115527"/>
                                <a:pt x="1316042" y="119039"/>
                              </a:cubicBezTo>
                              <a:cubicBezTo>
                                <a:pt x="1321116" y="110258"/>
                                <a:pt x="1329117" y="108892"/>
                                <a:pt x="1337655" y="108794"/>
                              </a:cubicBezTo>
                              <a:lnTo>
                                <a:pt x="1349129" y="107577"/>
                              </a:lnTo>
                              <a:lnTo>
                                <a:pt x="1349129" y="104688"/>
                              </a:lnTo>
                              <a:lnTo>
                                <a:pt x="1341716" y="103872"/>
                              </a:lnTo>
                              <a:cubicBezTo>
                                <a:pt x="1321995" y="104769"/>
                                <a:pt x="1305017" y="113185"/>
                                <a:pt x="1287161" y="110843"/>
                              </a:cubicBezTo>
                              <a:cubicBezTo>
                                <a:pt x="1299260" y="112404"/>
                                <a:pt x="1300041" y="98353"/>
                                <a:pt x="1320336" y="100695"/>
                              </a:cubicBezTo>
                              <a:cubicBezTo>
                                <a:pt x="1303163" y="94841"/>
                                <a:pt x="1281307" y="110062"/>
                                <a:pt x="1257108" y="106940"/>
                              </a:cubicBezTo>
                              <a:cubicBezTo>
                                <a:pt x="1271159" y="99134"/>
                                <a:pt x="1278184" y="95621"/>
                                <a:pt x="1292235" y="87816"/>
                              </a:cubicBezTo>
                              <a:cubicBezTo>
                                <a:pt x="1264914" y="98353"/>
                                <a:pt x="1239155" y="104598"/>
                                <a:pt x="1209102" y="101476"/>
                              </a:cubicBezTo>
                              <a:cubicBezTo>
                                <a:pt x="1219640" y="79619"/>
                                <a:pt x="1245400" y="105769"/>
                                <a:pt x="1260231" y="93670"/>
                              </a:cubicBezTo>
                              <a:cubicBezTo>
                                <a:pt x="1230959" y="85474"/>
                                <a:pt x="1198955" y="90938"/>
                                <a:pt x="1166951" y="96792"/>
                              </a:cubicBezTo>
                              <a:cubicBezTo>
                                <a:pt x="1198955" y="90938"/>
                                <a:pt x="1224714" y="84693"/>
                                <a:pt x="1252815" y="69472"/>
                              </a:cubicBezTo>
                              <a:cubicBezTo>
                                <a:pt x="1219640" y="79619"/>
                                <a:pt x="1186856" y="89767"/>
                                <a:pt x="1149778" y="90157"/>
                              </a:cubicBezTo>
                              <a:cubicBezTo>
                                <a:pt x="1172805" y="64788"/>
                                <a:pt x="1213005" y="50738"/>
                                <a:pt x="1251644" y="46054"/>
                              </a:cubicBezTo>
                              <a:cubicBezTo>
                                <a:pt x="1206761" y="49957"/>
                                <a:pt x="1172025" y="69472"/>
                                <a:pt x="1132605" y="83522"/>
                              </a:cubicBezTo>
                              <a:cubicBezTo>
                                <a:pt x="1146265" y="75716"/>
                                <a:pt x="1154071" y="67520"/>
                                <a:pt x="1143533" y="56982"/>
                              </a:cubicBezTo>
                              <a:cubicBezTo>
                                <a:pt x="1132605" y="83522"/>
                                <a:pt x="1096308" y="79619"/>
                                <a:pt x="1070549" y="86254"/>
                              </a:cubicBezTo>
                              <a:cubicBezTo>
                                <a:pt x="1071329" y="80010"/>
                                <a:pt x="1077574" y="76497"/>
                                <a:pt x="1085380" y="75326"/>
                              </a:cubicBezTo>
                              <a:cubicBezTo>
                                <a:pt x="1077184" y="76497"/>
                                <a:pt x="1069378" y="79619"/>
                                <a:pt x="1064304" y="85474"/>
                              </a:cubicBezTo>
                              <a:cubicBezTo>
                                <a:pt x="1074061" y="63227"/>
                                <a:pt x="1103723" y="71033"/>
                                <a:pt x="1123238" y="64008"/>
                              </a:cubicBezTo>
                              <a:lnTo>
                                <a:pt x="1092801" y="62247"/>
                              </a:lnTo>
                              <a:lnTo>
                                <a:pt x="1060401" y="71033"/>
                              </a:lnTo>
                              <a:cubicBezTo>
                                <a:pt x="1070158" y="67521"/>
                                <a:pt x="1080013" y="63910"/>
                                <a:pt x="1090356" y="62105"/>
                              </a:cubicBezTo>
                              <a:lnTo>
                                <a:pt x="1092801" y="62247"/>
                              </a:lnTo>
                              <a:lnTo>
                                <a:pt x="1106455" y="58544"/>
                              </a:lnTo>
                              <a:cubicBezTo>
                                <a:pt x="1077184" y="51518"/>
                                <a:pt x="1055717" y="67130"/>
                                <a:pt x="1031519" y="65179"/>
                              </a:cubicBezTo>
                              <a:cubicBezTo>
                                <a:pt x="1043618" y="66349"/>
                                <a:pt x="1052205" y="53860"/>
                                <a:pt x="1064304" y="55031"/>
                              </a:cubicBezTo>
                              <a:cubicBezTo>
                                <a:pt x="1040106" y="52689"/>
                                <a:pt x="1024884" y="69081"/>
                                <a:pt x="1001467" y="62447"/>
                              </a:cubicBezTo>
                              <a:cubicBezTo>
                                <a:pt x="1015127" y="55031"/>
                                <a:pt x="1022152" y="51128"/>
                                <a:pt x="1035812" y="43712"/>
                              </a:cubicBezTo>
                              <a:cubicBezTo>
                                <a:pt x="1008882" y="54250"/>
                                <a:pt x="983513" y="60885"/>
                                <a:pt x="953070" y="58153"/>
                              </a:cubicBezTo>
                              <a:cubicBezTo>
                                <a:pt x="966730" y="50738"/>
                                <a:pt x="985074" y="52299"/>
                                <a:pt x="997954" y="49177"/>
                              </a:cubicBezTo>
                              <a:cubicBezTo>
                                <a:pt x="967511" y="46445"/>
                                <a:pt x="941752" y="52689"/>
                                <a:pt x="909748" y="58544"/>
                              </a:cubicBezTo>
                              <a:cubicBezTo>
                                <a:pt x="936288" y="47615"/>
                                <a:pt x="974536" y="42542"/>
                                <a:pt x="996002" y="26930"/>
                              </a:cubicBezTo>
                              <a:cubicBezTo>
                                <a:pt x="962437" y="41371"/>
                                <a:pt x="924969" y="42151"/>
                                <a:pt x="892185" y="52689"/>
                              </a:cubicBezTo>
                              <a:cubicBezTo>
                                <a:pt x="915212" y="23808"/>
                                <a:pt x="954631" y="14050"/>
                                <a:pt x="993661" y="4683"/>
                              </a:cubicBezTo>
                              <a:cubicBezTo>
                                <a:pt x="942923" y="8586"/>
                                <a:pt x="907406" y="32004"/>
                                <a:pt x="867206" y="51128"/>
                              </a:cubicBezTo>
                              <a:cubicBezTo>
                                <a:pt x="874621" y="42932"/>
                                <a:pt x="888282" y="35126"/>
                                <a:pt x="877744" y="21466"/>
                              </a:cubicBezTo>
                              <a:cubicBezTo>
                                <a:pt x="867596" y="46835"/>
                                <a:pt x="828957" y="53079"/>
                                <a:pt x="803588" y="56202"/>
                              </a:cubicBezTo>
                              <a:cubicBezTo>
                                <a:pt x="810223" y="52299"/>
                                <a:pt x="823493" y="48396"/>
                                <a:pt x="830518" y="44493"/>
                              </a:cubicBezTo>
                              <a:cubicBezTo>
                                <a:pt x="817248" y="48006"/>
                                <a:pt x="810613" y="51909"/>
                                <a:pt x="797344" y="55812"/>
                              </a:cubicBezTo>
                              <a:cubicBezTo>
                                <a:pt x="805149" y="40200"/>
                                <a:pt x="834421" y="32784"/>
                                <a:pt x="858619" y="33175"/>
                              </a:cubicBezTo>
                              <a:cubicBezTo>
                                <a:pt x="835202" y="32394"/>
                                <a:pt x="811394" y="35907"/>
                                <a:pt x="792270" y="46835"/>
                              </a:cubicBezTo>
                              <a:cubicBezTo>
                                <a:pt x="800856" y="30052"/>
                                <a:pt x="831299" y="39810"/>
                                <a:pt x="845350" y="27710"/>
                              </a:cubicBezTo>
                              <a:cubicBezTo>
                                <a:pt x="813345" y="30443"/>
                                <a:pt x="786806" y="37858"/>
                                <a:pt x="760656" y="45664"/>
                              </a:cubicBezTo>
                              <a:cubicBezTo>
                                <a:pt x="768072" y="37468"/>
                                <a:pt x="786806" y="37858"/>
                                <a:pt x="794221" y="29662"/>
                              </a:cubicBezTo>
                              <a:cubicBezTo>
                                <a:pt x="774316" y="37468"/>
                                <a:pt x="754021" y="45274"/>
                                <a:pt x="728652" y="44883"/>
                              </a:cubicBezTo>
                              <a:cubicBezTo>
                                <a:pt x="742312" y="36687"/>
                                <a:pt x="753240" y="36297"/>
                                <a:pt x="762998" y="24198"/>
                              </a:cubicBezTo>
                              <a:cubicBezTo>
                                <a:pt x="741532" y="44883"/>
                                <a:pt x="703673" y="40200"/>
                                <a:pt x="677133" y="48396"/>
                              </a:cubicBezTo>
                              <a:lnTo>
                                <a:pt x="696985" y="39069"/>
                              </a:lnTo>
                              <a:lnTo>
                                <a:pt x="631859" y="53079"/>
                              </a:lnTo>
                              <a:cubicBezTo>
                                <a:pt x="658399" y="40200"/>
                                <a:pt x="697429" y="35907"/>
                                <a:pt x="718895" y="14831"/>
                              </a:cubicBezTo>
                              <a:cubicBezTo>
                                <a:pt x="685330" y="27320"/>
                                <a:pt x="651764" y="44103"/>
                                <a:pt x="612735" y="49177"/>
                              </a:cubicBezTo>
                              <a:cubicBezTo>
                                <a:pt x="624444" y="38248"/>
                                <a:pt x="637324" y="28881"/>
                                <a:pt x="650984" y="21075"/>
                              </a:cubicBezTo>
                              <a:cubicBezTo>
                                <a:pt x="631469" y="30052"/>
                                <a:pt x="612345" y="39419"/>
                                <a:pt x="593220" y="49957"/>
                              </a:cubicBezTo>
                              <a:cubicBezTo>
                                <a:pt x="606490" y="41371"/>
                                <a:pt x="613906" y="32784"/>
                                <a:pt x="601417" y="24588"/>
                              </a:cubicBezTo>
                              <a:cubicBezTo>
                                <a:pt x="586976" y="49957"/>
                                <a:pt x="554581" y="51128"/>
                                <a:pt x="528042" y="64398"/>
                              </a:cubicBezTo>
                              <a:cubicBezTo>
                                <a:pt x="534677" y="55812"/>
                                <a:pt x="541312" y="51518"/>
                                <a:pt x="554581" y="46835"/>
                              </a:cubicBezTo>
                              <a:cubicBezTo>
                                <a:pt x="541312" y="51518"/>
                                <a:pt x="528432" y="56202"/>
                                <a:pt x="521407" y="64788"/>
                              </a:cubicBezTo>
                              <a:cubicBezTo>
                                <a:pt x="528042" y="48786"/>
                                <a:pt x="551459" y="39810"/>
                                <a:pt x="576048" y="37858"/>
                              </a:cubicBezTo>
                              <a:cubicBezTo>
                                <a:pt x="557314" y="39029"/>
                                <a:pt x="541312" y="42151"/>
                                <a:pt x="526480" y="48006"/>
                              </a:cubicBezTo>
                              <a:cubicBezTo>
                                <a:pt x="526480" y="47615"/>
                                <a:pt x="526871" y="47225"/>
                                <a:pt x="526871" y="46835"/>
                              </a:cubicBezTo>
                              <a:cubicBezTo>
                                <a:pt x="538579" y="42542"/>
                                <a:pt x="551849" y="40590"/>
                                <a:pt x="561607" y="33955"/>
                              </a:cubicBezTo>
                              <a:cubicBezTo>
                                <a:pt x="547166" y="39029"/>
                                <a:pt x="530774" y="41761"/>
                                <a:pt x="515552" y="45664"/>
                              </a:cubicBezTo>
                              <a:cubicBezTo>
                                <a:pt x="516723" y="44493"/>
                                <a:pt x="518284" y="42932"/>
                                <a:pt x="519065" y="41761"/>
                              </a:cubicBezTo>
                              <a:cubicBezTo>
                                <a:pt x="513991" y="42932"/>
                                <a:pt x="508527" y="44103"/>
                                <a:pt x="503453" y="44883"/>
                              </a:cubicBezTo>
                              <a:cubicBezTo>
                                <a:pt x="507356" y="43322"/>
                                <a:pt x="511649" y="41761"/>
                                <a:pt x="515943" y="40200"/>
                              </a:cubicBezTo>
                              <a:cubicBezTo>
                                <a:pt x="508137" y="41761"/>
                                <a:pt x="500721" y="44493"/>
                                <a:pt x="493696" y="47225"/>
                              </a:cubicBezTo>
                              <a:cubicBezTo>
                                <a:pt x="481987" y="49567"/>
                                <a:pt x="470669" y="52689"/>
                                <a:pt x="460911" y="57373"/>
                              </a:cubicBezTo>
                              <a:cubicBezTo>
                                <a:pt x="476133" y="46445"/>
                                <a:pt x="491744" y="36687"/>
                                <a:pt x="500331" y="21856"/>
                              </a:cubicBezTo>
                              <a:cubicBezTo>
                                <a:pt x="484719" y="36687"/>
                                <a:pt x="460521" y="47615"/>
                                <a:pt x="437884" y="59324"/>
                              </a:cubicBezTo>
                              <a:cubicBezTo>
                                <a:pt x="431639" y="61276"/>
                                <a:pt x="425395" y="62837"/>
                                <a:pt x="418760" y="64008"/>
                              </a:cubicBezTo>
                              <a:cubicBezTo>
                                <a:pt x="419150" y="62056"/>
                                <a:pt x="419540" y="59714"/>
                                <a:pt x="420321" y="57763"/>
                              </a:cubicBezTo>
                              <a:cubicBezTo>
                                <a:pt x="427736" y="55031"/>
                                <a:pt x="435933" y="52689"/>
                                <a:pt x="444129" y="49957"/>
                              </a:cubicBezTo>
                              <a:cubicBezTo>
                                <a:pt x="436713" y="49957"/>
                                <a:pt x="429688" y="50738"/>
                                <a:pt x="422663" y="51909"/>
                              </a:cubicBezTo>
                              <a:cubicBezTo>
                                <a:pt x="425395" y="46835"/>
                                <a:pt x="428907" y="41761"/>
                                <a:pt x="432810" y="37468"/>
                              </a:cubicBezTo>
                              <a:cubicBezTo>
                                <a:pt x="434371" y="36297"/>
                                <a:pt x="435933" y="35516"/>
                                <a:pt x="437494" y="34345"/>
                              </a:cubicBezTo>
                              <a:cubicBezTo>
                                <a:pt x="436713" y="34736"/>
                                <a:pt x="435542" y="35126"/>
                                <a:pt x="434762" y="35516"/>
                              </a:cubicBezTo>
                              <a:cubicBezTo>
                                <a:pt x="449202" y="20685"/>
                                <a:pt x="470669" y="9757"/>
                                <a:pt x="48745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389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: Shape 8">
                        <a:extLst>
                          <a:ext uri="{FF2B5EF4-FFF2-40B4-BE49-F238E27FC236}">
                            <a16:creationId xmlns:a16="http://schemas.microsoft.com/office/drawing/2014/main" id="{E2B6C5BC-2CB1-4F8B-A743-B1F4F38583B5}"/>
                          </a:ext>
                        </a:extLst>
                      </wps:cNvPr>
                      <wps:cNvSpPr/>
                      <wps:spPr>
                        <a:xfrm>
                          <a:off x="4198040" y="1956425"/>
                          <a:ext cx="566956" cy="288209"/>
                        </a:xfrm>
                        <a:custGeom>
                          <a:avLst/>
                          <a:gdLst>
                            <a:gd name="connsiteX0" fmla="*/ 328144 w 566956"/>
                            <a:gd name="connsiteY0" fmla="*/ 0 h 288209"/>
                            <a:gd name="connsiteX1" fmla="*/ 405909 w 566956"/>
                            <a:gd name="connsiteY1" fmla="*/ 56864 h 288209"/>
                            <a:gd name="connsiteX2" fmla="*/ 484124 w 566956"/>
                            <a:gd name="connsiteY2" fmla="*/ 22251 h 288209"/>
                            <a:gd name="connsiteX3" fmla="*/ 538515 w 566956"/>
                            <a:gd name="connsiteY3" fmla="*/ 55875 h 288209"/>
                            <a:gd name="connsiteX4" fmla="*/ 566956 w 566956"/>
                            <a:gd name="connsiteY4" fmla="*/ 40905 h 288209"/>
                            <a:gd name="connsiteX5" fmla="*/ 566956 w 566956"/>
                            <a:gd name="connsiteY5" fmla="*/ 281839 h 288209"/>
                            <a:gd name="connsiteX6" fmla="*/ 555597 w 566956"/>
                            <a:gd name="connsiteY6" fmla="*/ 271461 h 288209"/>
                            <a:gd name="connsiteX7" fmla="*/ 553799 w 566956"/>
                            <a:gd name="connsiteY7" fmla="*/ 270967 h 288209"/>
                            <a:gd name="connsiteX8" fmla="*/ 493564 w 566956"/>
                            <a:gd name="connsiteY8" fmla="*/ 287284 h 288209"/>
                            <a:gd name="connsiteX9" fmla="*/ 453558 w 566956"/>
                            <a:gd name="connsiteY9" fmla="*/ 268989 h 288209"/>
                            <a:gd name="connsiteX10" fmla="*/ 422092 w 566956"/>
                            <a:gd name="connsiteY10" fmla="*/ 270967 h 288209"/>
                            <a:gd name="connsiteX11" fmla="*/ 396020 w 566956"/>
                            <a:gd name="connsiteY11" fmla="*/ 262066 h 288209"/>
                            <a:gd name="connsiteX12" fmla="*/ 384782 w 566956"/>
                            <a:gd name="connsiteY12" fmla="*/ 262066 h 288209"/>
                            <a:gd name="connsiteX13" fmla="*/ 383434 w 566956"/>
                            <a:gd name="connsiteY13" fmla="*/ 261572 h 288209"/>
                            <a:gd name="connsiteX14" fmla="*/ 337134 w 566956"/>
                            <a:gd name="connsiteY14" fmla="*/ 275911 h 288209"/>
                            <a:gd name="connsiteX15" fmla="*/ 298476 w 566956"/>
                            <a:gd name="connsiteY15" fmla="*/ 252177 h 288209"/>
                            <a:gd name="connsiteX16" fmla="*/ 281394 w 566956"/>
                            <a:gd name="connsiteY16" fmla="*/ 245749 h 288209"/>
                            <a:gd name="connsiteX17" fmla="*/ 279596 w 566956"/>
                            <a:gd name="connsiteY17" fmla="*/ 245254 h 288209"/>
                            <a:gd name="connsiteX18" fmla="*/ 258919 w 566956"/>
                            <a:gd name="connsiteY18" fmla="*/ 252177 h 288209"/>
                            <a:gd name="connsiteX19" fmla="*/ 258020 w 566956"/>
                            <a:gd name="connsiteY19" fmla="*/ 252177 h 288209"/>
                            <a:gd name="connsiteX20" fmla="*/ 221160 w 566956"/>
                            <a:gd name="connsiteY20" fmla="*/ 259594 h 288209"/>
                            <a:gd name="connsiteX21" fmla="*/ 201381 w 566956"/>
                            <a:gd name="connsiteY21" fmla="*/ 252672 h 288209"/>
                            <a:gd name="connsiteX22" fmla="*/ 179805 w 566956"/>
                            <a:gd name="connsiteY22" fmla="*/ 255639 h 288209"/>
                            <a:gd name="connsiteX23" fmla="*/ 144743 w 566956"/>
                            <a:gd name="connsiteY23" fmla="*/ 247232 h 288209"/>
                            <a:gd name="connsiteX24" fmla="*/ 96196 w 566956"/>
                            <a:gd name="connsiteY24" fmla="*/ 273934 h 288209"/>
                            <a:gd name="connsiteX25" fmla="*/ 49896 w 566956"/>
                            <a:gd name="connsiteY25" fmla="*/ 250199 h 288209"/>
                            <a:gd name="connsiteX26" fmla="*/ 38658 w 566956"/>
                            <a:gd name="connsiteY26" fmla="*/ 252177 h 288209"/>
                            <a:gd name="connsiteX27" fmla="*/ 0 w 566956"/>
                            <a:gd name="connsiteY27" fmla="*/ 209653 h 288209"/>
                            <a:gd name="connsiteX28" fmla="*/ 38658 w 566956"/>
                            <a:gd name="connsiteY28" fmla="*/ 167129 h 288209"/>
                            <a:gd name="connsiteX29" fmla="*/ 47648 w 566956"/>
                            <a:gd name="connsiteY29" fmla="*/ 168118 h 288209"/>
                            <a:gd name="connsiteX30" fmla="*/ 96196 w 566956"/>
                            <a:gd name="connsiteY30" fmla="*/ 140923 h 288209"/>
                            <a:gd name="connsiteX31" fmla="*/ 97095 w 566956"/>
                            <a:gd name="connsiteY31" fmla="*/ 140923 h 288209"/>
                            <a:gd name="connsiteX32" fmla="*/ 175310 w 566956"/>
                            <a:gd name="connsiteY32" fmla="*/ 68731 h 288209"/>
                            <a:gd name="connsiteX33" fmla="*/ 218014 w 566956"/>
                            <a:gd name="connsiteY33" fmla="*/ 49447 h 288209"/>
                            <a:gd name="connsiteX34" fmla="*/ 234645 w 566956"/>
                            <a:gd name="connsiteY34" fmla="*/ 51919 h 288209"/>
                            <a:gd name="connsiteX35" fmla="*/ 251277 w 566956"/>
                            <a:gd name="connsiteY35" fmla="*/ 49447 h 288209"/>
                            <a:gd name="connsiteX36" fmla="*/ 253075 w 566956"/>
                            <a:gd name="connsiteY36" fmla="*/ 49447 h 288209"/>
                            <a:gd name="connsiteX37" fmla="*/ 328144 w 566956"/>
                            <a:gd name="connsiteY37" fmla="*/ 0 h 2882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566956" h="288209">
                              <a:moveTo>
                                <a:pt x="328144" y="0"/>
                              </a:moveTo>
                              <a:cubicBezTo>
                                <a:pt x="363206" y="0"/>
                                <a:pt x="393323" y="23735"/>
                                <a:pt x="405909" y="56864"/>
                              </a:cubicBezTo>
                              <a:cubicBezTo>
                                <a:pt x="423890" y="32141"/>
                                <a:pt x="453108" y="17801"/>
                                <a:pt x="484124" y="22251"/>
                              </a:cubicBezTo>
                              <a:cubicBezTo>
                                <a:pt x="506150" y="25713"/>
                                <a:pt x="525479" y="38074"/>
                                <a:pt x="538515" y="55875"/>
                              </a:cubicBezTo>
                              <a:lnTo>
                                <a:pt x="566956" y="40905"/>
                              </a:lnTo>
                              <a:lnTo>
                                <a:pt x="566956" y="281839"/>
                              </a:lnTo>
                              <a:lnTo>
                                <a:pt x="555597" y="271461"/>
                              </a:lnTo>
                              <a:cubicBezTo>
                                <a:pt x="555147" y="271461"/>
                                <a:pt x="554248" y="270967"/>
                                <a:pt x="553799" y="270967"/>
                              </a:cubicBezTo>
                              <a:cubicBezTo>
                                <a:pt x="537167" y="284317"/>
                                <a:pt x="515590" y="290745"/>
                                <a:pt x="493564" y="287284"/>
                              </a:cubicBezTo>
                              <a:cubicBezTo>
                                <a:pt x="478281" y="285306"/>
                                <a:pt x="464795" y="278383"/>
                                <a:pt x="453558" y="268989"/>
                              </a:cubicBezTo>
                              <a:cubicBezTo>
                                <a:pt x="443219" y="271956"/>
                                <a:pt x="432880" y="272450"/>
                                <a:pt x="422092" y="270967"/>
                              </a:cubicBezTo>
                              <a:cubicBezTo>
                                <a:pt x="412652" y="269483"/>
                                <a:pt x="404111" y="266517"/>
                                <a:pt x="396020" y="262066"/>
                              </a:cubicBezTo>
                              <a:cubicBezTo>
                                <a:pt x="392424" y="262561"/>
                                <a:pt x="388378" y="262561"/>
                                <a:pt x="384782" y="262066"/>
                              </a:cubicBezTo>
                              <a:cubicBezTo>
                                <a:pt x="384333" y="261572"/>
                                <a:pt x="383883" y="261572"/>
                                <a:pt x="383434" y="261572"/>
                              </a:cubicBezTo>
                              <a:cubicBezTo>
                                <a:pt x="370848" y="272945"/>
                                <a:pt x="354665" y="278383"/>
                                <a:pt x="337134" y="275911"/>
                              </a:cubicBezTo>
                              <a:cubicBezTo>
                                <a:pt x="321401" y="273934"/>
                                <a:pt x="307916" y="265033"/>
                                <a:pt x="298476" y="252177"/>
                              </a:cubicBezTo>
                              <a:cubicBezTo>
                                <a:pt x="292183" y="250694"/>
                                <a:pt x="286789" y="248716"/>
                                <a:pt x="281394" y="245749"/>
                              </a:cubicBezTo>
                              <a:cubicBezTo>
                                <a:pt x="280945" y="245749"/>
                                <a:pt x="280046" y="245254"/>
                                <a:pt x="279596" y="245254"/>
                              </a:cubicBezTo>
                              <a:cubicBezTo>
                                <a:pt x="273753" y="249705"/>
                                <a:pt x="266561" y="252177"/>
                                <a:pt x="258919" y="252177"/>
                              </a:cubicBezTo>
                              <a:cubicBezTo>
                                <a:pt x="258469" y="252177"/>
                                <a:pt x="258469" y="252177"/>
                                <a:pt x="258020" y="252177"/>
                              </a:cubicBezTo>
                              <a:cubicBezTo>
                                <a:pt x="247232" y="258605"/>
                                <a:pt x="234196" y="261572"/>
                                <a:pt x="221160" y="259594"/>
                              </a:cubicBezTo>
                              <a:cubicBezTo>
                                <a:pt x="213968" y="258605"/>
                                <a:pt x="207225" y="256133"/>
                                <a:pt x="201381" y="252672"/>
                              </a:cubicBezTo>
                              <a:cubicBezTo>
                                <a:pt x="194639" y="254650"/>
                                <a:pt x="187447" y="255639"/>
                                <a:pt x="179805" y="255639"/>
                              </a:cubicBezTo>
                              <a:cubicBezTo>
                                <a:pt x="167219" y="255639"/>
                                <a:pt x="155531" y="252672"/>
                                <a:pt x="144743" y="247232"/>
                              </a:cubicBezTo>
                              <a:cubicBezTo>
                                <a:pt x="133505" y="263550"/>
                                <a:pt x="115975" y="273934"/>
                                <a:pt x="96196" y="273934"/>
                              </a:cubicBezTo>
                              <a:cubicBezTo>
                                <a:pt x="77766" y="273934"/>
                                <a:pt x="61134" y="264539"/>
                                <a:pt x="49896" y="250199"/>
                              </a:cubicBezTo>
                              <a:cubicBezTo>
                                <a:pt x="46300" y="251683"/>
                                <a:pt x="42704" y="252177"/>
                                <a:pt x="38658" y="252177"/>
                              </a:cubicBezTo>
                              <a:cubicBezTo>
                                <a:pt x="17531" y="252177"/>
                                <a:pt x="0" y="233387"/>
                                <a:pt x="0" y="209653"/>
                              </a:cubicBezTo>
                              <a:cubicBezTo>
                                <a:pt x="0" y="186413"/>
                                <a:pt x="17082" y="167129"/>
                                <a:pt x="38658" y="167129"/>
                              </a:cubicBezTo>
                              <a:cubicBezTo>
                                <a:pt x="41805" y="167129"/>
                                <a:pt x="44952" y="167624"/>
                                <a:pt x="47648" y="168118"/>
                              </a:cubicBezTo>
                              <a:cubicBezTo>
                                <a:pt x="58437" y="151801"/>
                                <a:pt x="76417" y="140923"/>
                                <a:pt x="96196" y="140923"/>
                              </a:cubicBezTo>
                              <a:cubicBezTo>
                                <a:pt x="96645" y="140923"/>
                                <a:pt x="96645" y="140923"/>
                                <a:pt x="97095" y="140923"/>
                              </a:cubicBezTo>
                              <a:cubicBezTo>
                                <a:pt x="105186" y="100871"/>
                                <a:pt x="137102" y="70709"/>
                                <a:pt x="175310" y="68731"/>
                              </a:cubicBezTo>
                              <a:cubicBezTo>
                                <a:pt x="186098" y="56864"/>
                                <a:pt x="201381" y="49447"/>
                                <a:pt x="218014" y="49447"/>
                              </a:cubicBezTo>
                              <a:cubicBezTo>
                                <a:pt x="223857" y="49447"/>
                                <a:pt x="229251" y="50436"/>
                                <a:pt x="234645" y="51919"/>
                              </a:cubicBezTo>
                              <a:cubicBezTo>
                                <a:pt x="240040" y="50436"/>
                                <a:pt x="245434" y="49447"/>
                                <a:pt x="251277" y="49447"/>
                              </a:cubicBezTo>
                              <a:cubicBezTo>
                                <a:pt x="251727" y="49447"/>
                                <a:pt x="252626" y="49447"/>
                                <a:pt x="253075" y="49447"/>
                              </a:cubicBezTo>
                              <a:cubicBezTo>
                                <a:pt x="267460" y="19779"/>
                                <a:pt x="295779" y="0"/>
                                <a:pt x="3281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>
                        <a:extLst>
                          <a:ext uri="{FF2B5EF4-FFF2-40B4-BE49-F238E27FC236}">
                            <a16:creationId xmlns:a16="http://schemas.microsoft.com/office/drawing/2014/main" id="{EA44DD53-131E-4DDF-9068-F770818FBD5A}"/>
                          </a:ext>
                        </a:extLst>
                      </wps:cNvPr>
                      <wps:cNvSpPr/>
                      <wps:spPr>
                        <a:xfrm>
                          <a:off x="4197592" y="2054823"/>
                          <a:ext cx="567405" cy="189315"/>
                        </a:xfrm>
                        <a:custGeom>
                          <a:avLst/>
                          <a:gdLst>
                            <a:gd name="connsiteX0" fmla="*/ 388828 w 567405"/>
                            <a:gd name="connsiteY0" fmla="*/ 0 h 189315"/>
                            <a:gd name="connsiteX1" fmla="*/ 396470 w 567405"/>
                            <a:gd name="connsiteY1" fmla="*/ 139439 h 189315"/>
                            <a:gd name="connsiteX2" fmla="*/ 422541 w 567405"/>
                            <a:gd name="connsiteY2" fmla="*/ 148339 h 189315"/>
                            <a:gd name="connsiteX3" fmla="*/ 454007 w 567405"/>
                            <a:gd name="connsiteY3" fmla="*/ 146361 h 189315"/>
                            <a:gd name="connsiteX4" fmla="*/ 494014 w 567405"/>
                            <a:gd name="connsiteY4" fmla="*/ 164656 h 189315"/>
                            <a:gd name="connsiteX5" fmla="*/ 536718 w 567405"/>
                            <a:gd name="connsiteY5" fmla="*/ 22746 h 189315"/>
                            <a:gd name="connsiteX6" fmla="*/ 556046 w 567405"/>
                            <a:gd name="connsiteY6" fmla="*/ 148833 h 189315"/>
                            <a:gd name="connsiteX7" fmla="*/ 567405 w 567405"/>
                            <a:gd name="connsiteY7" fmla="*/ 159967 h 189315"/>
                            <a:gd name="connsiteX8" fmla="*/ 567405 w 567405"/>
                            <a:gd name="connsiteY8" fmla="*/ 183356 h 189315"/>
                            <a:gd name="connsiteX9" fmla="*/ 555597 w 567405"/>
                            <a:gd name="connsiteY9" fmla="*/ 172568 h 189315"/>
                            <a:gd name="connsiteX10" fmla="*/ 553799 w 567405"/>
                            <a:gd name="connsiteY10" fmla="*/ 172073 h 189315"/>
                            <a:gd name="connsiteX11" fmla="*/ 493564 w 567405"/>
                            <a:gd name="connsiteY11" fmla="*/ 188390 h 189315"/>
                            <a:gd name="connsiteX12" fmla="*/ 453558 w 567405"/>
                            <a:gd name="connsiteY12" fmla="*/ 170095 h 189315"/>
                            <a:gd name="connsiteX13" fmla="*/ 422092 w 567405"/>
                            <a:gd name="connsiteY13" fmla="*/ 172073 h 189315"/>
                            <a:gd name="connsiteX14" fmla="*/ 396020 w 567405"/>
                            <a:gd name="connsiteY14" fmla="*/ 163173 h 189315"/>
                            <a:gd name="connsiteX15" fmla="*/ 384783 w 567405"/>
                            <a:gd name="connsiteY15" fmla="*/ 163173 h 189315"/>
                            <a:gd name="connsiteX16" fmla="*/ 383434 w 567405"/>
                            <a:gd name="connsiteY16" fmla="*/ 162678 h 189315"/>
                            <a:gd name="connsiteX17" fmla="*/ 337134 w 567405"/>
                            <a:gd name="connsiteY17" fmla="*/ 177018 h 189315"/>
                            <a:gd name="connsiteX18" fmla="*/ 298476 w 567405"/>
                            <a:gd name="connsiteY18" fmla="*/ 153283 h 189315"/>
                            <a:gd name="connsiteX19" fmla="*/ 281395 w 567405"/>
                            <a:gd name="connsiteY19" fmla="*/ 146856 h 189315"/>
                            <a:gd name="connsiteX20" fmla="*/ 279597 w 567405"/>
                            <a:gd name="connsiteY20" fmla="*/ 146361 h 189315"/>
                            <a:gd name="connsiteX21" fmla="*/ 258919 w 567405"/>
                            <a:gd name="connsiteY21" fmla="*/ 153283 h 189315"/>
                            <a:gd name="connsiteX22" fmla="*/ 258020 w 567405"/>
                            <a:gd name="connsiteY22" fmla="*/ 153283 h 189315"/>
                            <a:gd name="connsiteX23" fmla="*/ 221160 w 567405"/>
                            <a:gd name="connsiteY23" fmla="*/ 160701 h 189315"/>
                            <a:gd name="connsiteX24" fmla="*/ 201381 w 567405"/>
                            <a:gd name="connsiteY24" fmla="*/ 153778 h 189315"/>
                            <a:gd name="connsiteX25" fmla="*/ 179805 w 567405"/>
                            <a:gd name="connsiteY25" fmla="*/ 156745 h 189315"/>
                            <a:gd name="connsiteX26" fmla="*/ 144743 w 567405"/>
                            <a:gd name="connsiteY26" fmla="*/ 148339 h 189315"/>
                            <a:gd name="connsiteX27" fmla="*/ 96196 w 567405"/>
                            <a:gd name="connsiteY27" fmla="*/ 175040 h 189315"/>
                            <a:gd name="connsiteX28" fmla="*/ 49896 w 567405"/>
                            <a:gd name="connsiteY28" fmla="*/ 151306 h 189315"/>
                            <a:gd name="connsiteX29" fmla="*/ 38659 w 567405"/>
                            <a:gd name="connsiteY29" fmla="*/ 153283 h 189315"/>
                            <a:gd name="connsiteX30" fmla="*/ 0 w 567405"/>
                            <a:gd name="connsiteY30" fmla="*/ 110760 h 189315"/>
                            <a:gd name="connsiteX31" fmla="*/ 1349 w 567405"/>
                            <a:gd name="connsiteY31" fmla="*/ 98893 h 189315"/>
                            <a:gd name="connsiteX32" fmla="*/ 38659 w 567405"/>
                            <a:gd name="connsiteY32" fmla="*/ 129550 h 189315"/>
                            <a:gd name="connsiteX33" fmla="*/ 66079 w 567405"/>
                            <a:gd name="connsiteY33" fmla="*/ 74664 h 189315"/>
                            <a:gd name="connsiteX34" fmla="*/ 91701 w 567405"/>
                            <a:gd name="connsiteY34" fmla="*/ 155261 h 189315"/>
                            <a:gd name="connsiteX35" fmla="*/ 119121 w 567405"/>
                            <a:gd name="connsiteY35" fmla="*/ 68236 h 189315"/>
                            <a:gd name="connsiteX36" fmla="*/ 179805 w 567405"/>
                            <a:gd name="connsiteY36" fmla="*/ 133505 h 189315"/>
                            <a:gd name="connsiteX37" fmla="*/ 222060 w 567405"/>
                            <a:gd name="connsiteY37" fmla="*/ 104826 h 189315"/>
                            <a:gd name="connsiteX38" fmla="*/ 221160 w 567405"/>
                            <a:gd name="connsiteY38" fmla="*/ 137461 h 189315"/>
                            <a:gd name="connsiteX39" fmla="*/ 258469 w 567405"/>
                            <a:gd name="connsiteY39" fmla="*/ 130044 h 189315"/>
                            <a:gd name="connsiteX40" fmla="*/ 234645 w 567405"/>
                            <a:gd name="connsiteY40" fmla="*/ 39063 h 189315"/>
                            <a:gd name="connsiteX41" fmla="*/ 318704 w 567405"/>
                            <a:gd name="connsiteY41" fmla="*/ 74170 h 189315"/>
                            <a:gd name="connsiteX42" fmla="*/ 298476 w 567405"/>
                            <a:gd name="connsiteY42" fmla="*/ 130044 h 189315"/>
                            <a:gd name="connsiteX43" fmla="*/ 337134 w 567405"/>
                            <a:gd name="connsiteY43" fmla="*/ 153778 h 189315"/>
                            <a:gd name="connsiteX44" fmla="*/ 382984 w 567405"/>
                            <a:gd name="connsiteY44" fmla="*/ 138450 h 189315"/>
                            <a:gd name="connsiteX45" fmla="*/ 388828 w 567405"/>
                            <a:gd name="connsiteY45" fmla="*/ 0 h 189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567405" h="189315">
                              <a:moveTo>
                                <a:pt x="388828" y="0"/>
                              </a:moveTo>
                              <a:cubicBezTo>
                                <a:pt x="438274" y="48458"/>
                                <a:pt x="407258" y="127572"/>
                                <a:pt x="396470" y="139439"/>
                              </a:cubicBezTo>
                              <a:cubicBezTo>
                                <a:pt x="404561" y="143889"/>
                                <a:pt x="413102" y="146856"/>
                                <a:pt x="422541" y="148339"/>
                              </a:cubicBezTo>
                              <a:cubicBezTo>
                                <a:pt x="433330" y="149822"/>
                                <a:pt x="444118" y="148833"/>
                                <a:pt x="454007" y="146361"/>
                              </a:cubicBezTo>
                              <a:cubicBezTo>
                                <a:pt x="465245" y="155756"/>
                                <a:pt x="478731" y="163667"/>
                                <a:pt x="494014" y="164656"/>
                              </a:cubicBezTo>
                              <a:cubicBezTo>
                                <a:pt x="566385" y="170095"/>
                                <a:pt x="514242" y="75653"/>
                                <a:pt x="536718" y="22746"/>
                              </a:cubicBezTo>
                              <a:cubicBezTo>
                                <a:pt x="522333" y="68731"/>
                                <a:pt x="545707" y="131033"/>
                                <a:pt x="556046" y="148833"/>
                              </a:cubicBezTo>
                              <a:lnTo>
                                <a:pt x="567405" y="159967"/>
                              </a:lnTo>
                              <a:lnTo>
                                <a:pt x="567405" y="183356"/>
                              </a:lnTo>
                              <a:lnTo>
                                <a:pt x="555597" y="172568"/>
                              </a:lnTo>
                              <a:cubicBezTo>
                                <a:pt x="555147" y="172568"/>
                                <a:pt x="554248" y="172073"/>
                                <a:pt x="553799" y="172073"/>
                              </a:cubicBezTo>
                              <a:cubicBezTo>
                                <a:pt x="537167" y="185424"/>
                                <a:pt x="515590" y="191852"/>
                                <a:pt x="493564" y="188390"/>
                              </a:cubicBezTo>
                              <a:cubicBezTo>
                                <a:pt x="478281" y="186412"/>
                                <a:pt x="464795" y="179490"/>
                                <a:pt x="453558" y="170095"/>
                              </a:cubicBezTo>
                              <a:cubicBezTo>
                                <a:pt x="443219" y="173062"/>
                                <a:pt x="432880" y="173557"/>
                                <a:pt x="422092" y="172073"/>
                              </a:cubicBezTo>
                              <a:cubicBezTo>
                                <a:pt x="412652" y="170590"/>
                                <a:pt x="404112" y="167623"/>
                                <a:pt x="396020" y="163173"/>
                              </a:cubicBezTo>
                              <a:cubicBezTo>
                                <a:pt x="392424" y="163667"/>
                                <a:pt x="388378" y="163667"/>
                                <a:pt x="384783" y="163173"/>
                              </a:cubicBezTo>
                              <a:cubicBezTo>
                                <a:pt x="384333" y="162678"/>
                                <a:pt x="383883" y="162678"/>
                                <a:pt x="383434" y="162678"/>
                              </a:cubicBezTo>
                              <a:cubicBezTo>
                                <a:pt x="370848" y="174051"/>
                                <a:pt x="354665" y="179490"/>
                                <a:pt x="337134" y="177018"/>
                              </a:cubicBezTo>
                              <a:cubicBezTo>
                                <a:pt x="321401" y="175040"/>
                                <a:pt x="307916" y="166139"/>
                                <a:pt x="298476" y="153283"/>
                              </a:cubicBezTo>
                              <a:cubicBezTo>
                                <a:pt x="292183" y="151800"/>
                                <a:pt x="286789" y="149822"/>
                                <a:pt x="281395" y="146856"/>
                              </a:cubicBezTo>
                              <a:cubicBezTo>
                                <a:pt x="280945" y="146856"/>
                                <a:pt x="280046" y="146361"/>
                                <a:pt x="279597" y="146361"/>
                              </a:cubicBezTo>
                              <a:cubicBezTo>
                                <a:pt x="273753" y="150811"/>
                                <a:pt x="266561" y="153283"/>
                                <a:pt x="258919" y="153283"/>
                              </a:cubicBezTo>
                              <a:cubicBezTo>
                                <a:pt x="258469" y="153283"/>
                                <a:pt x="258469" y="153283"/>
                                <a:pt x="258020" y="153283"/>
                              </a:cubicBezTo>
                              <a:cubicBezTo>
                                <a:pt x="247232" y="159712"/>
                                <a:pt x="234196" y="162678"/>
                                <a:pt x="221160" y="160701"/>
                              </a:cubicBezTo>
                              <a:cubicBezTo>
                                <a:pt x="213968" y="159712"/>
                                <a:pt x="207225" y="157239"/>
                                <a:pt x="201381" y="153778"/>
                              </a:cubicBezTo>
                              <a:cubicBezTo>
                                <a:pt x="194639" y="155756"/>
                                <a:pt x="187447" y="156745"/>
                                <a:pt x="179805" y="156745"/>
                              </a:cubicBezTo>
                              <a:cubicBezTo>
                                <a:pt x="167219" y="156745"/>
                                <a:pt x="155532" y="153778"/>
                                <a:pt x="144743" y="148339"/>
                              </a:cubicBezTo>
                              <a:cubicBezTo>
                                <a:pt x="133505" y="164656"/>
                                <a:pt x="115975" y="175040"/>
                                <a:pt x="96196" y="175040"/>
                              </a:cubicBezTo>
                              <a:cubicBezTo>
                                <a:pt x="77766" y="175040"/>
                                <a:pt x="61134" y="165645"/>
                                <a:pt x="49896" y="151306"/>
                              </a:cubicBezTo>
                              <a:cubicBezTo>
                                <a:pt x="46300" y="152789"/>
                                <a:pt x="42704" y="153283"/>
                                <a:pt x="38659" y="153283"/>
                              </a:cubicBezTo>
                              <a:cubicBezTo>
                                <a:pt x="17532" y="153283"/>
                                <a:pt x="0" y="134494"/>
                                <a:pt x="0" y="110760"/>
                              </a:cubicBezTo>
                              <a:cubicBezTo>
                                <a:pt x="0" y="106804"/>
                                <a:pt x="450" y="102849"/>
                                <a:pt x="1349" y="98893"/>
                              </a:cubicBezTo>
                              <a:cubicBezTo>
                                <a:pt x="6294" y="116694"/>
                                <a:pt x="21128" y="129550"/>
                                <a:pt x="38659" y="129550"/>
                              </a:cubicBezTo>
                              <a:cubicBezTo>
                                <a:pt x="42704" y="129550"/>
                                <a:pt x="82261" y="125594"/>
                                <a:pt x="66079" y="74664"/>
                              </a:cubicBezTo>
                              <a:cubicBezTo>
                                <a:pt x="84059" y="106310"/>
                                <a:pt x="56190" y="144878"/>
                                <a:pt x="91701" y="155261"/>
                              </a:cubicBezTo>
                              <a:cubicBezTo>
                                <a:pt x="117773" y="162678"/>
                                <a:pt x="159128" y="140922"/>
                                <a:pt x="119121" y="68236"/>
                              </a:cubicBezTo>
                              <a:cubicBezTo>
                                <a:pt x="147890" y="99882"/>
                                <a:pt x="132157" y="133505"/>
                                <a:pt x="179805" y="133505"/>
                              </a:cubicBezTo>
                              <a:cubicBezTo>
                                <a:pt x="207225" y="133505"/>
                                <a:pt x="198685" y="110760"/>
                                <a:pt x="222060" y="104826"/>
                              </a:cubicBezTo>
                              <a:cubicBezTo>
                                <a:pt x="202730" y="118671"/>
                                <a:pt x="213968" y="136472"/>
                                <a:pt x="221160" y="137461"/>
                              </a:cubicBezTo>
                              <a:cubicBezTo>
                                <a:pt x="234196" y="139439"/>
                                <a:pt x="249929" y="139439"/>
                                <a:pt x="258469" y="130044"/>
                              </a:cubicBezTo>
                              <a:cubicBezTo>
                                <a:pt x="291284" y="93948"/>
                                <a:pt x="237792" y="80598"/>
                                <a:pt x="234645" y="39063"/>
                              </a:cubicBezTo>
                              <a:cubicBezTo>
                                <a:pt x="244535" y="76147"/>
                                <a:pt x="284991" y="100376"/>
                                <a:pt x="318704" y="74170"/>
                              </a:cubicBezTo>
                              <a:cubicBezTo>
                                <a:pt x="294880" y="98399"/>
                                <a:pt x="288137" y="115705"/>
                                <a:pt x="298476" y="130044"/>
                              </a:cubicBezTo>
                              <a:cubicBezTo>
                                <a:pt x="307466" y="142406"/>
                                <a:pt x="321401" y="151306"/>
                                <a:pt x="337134" y="153778"/>
                              </a:cubicBezTo>
                              <a:cubicBezTo>
                                <a:pt x="354665" y="156250"/>
                                <a:pt x="367251" y="155756"/>
                                <a:pt x="382984" y="138450"/>
                              </a:cubicBezTo>
                              <a:cubicBezTo>
                                <a:pt x="396919" y="123121"/>
                                <a:pt x="434678" y="58841"/>
                                <a:pt x="388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7F9F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>
                          <a:ext uri="{FF2B5EF4-FFF2-40B4-BE49-F238E27FC236}">
                            <a16:creationId xmlns:a16="http://schemas.microsoft.com/office/drawing/2014/main" id="{A4CAE918-92B5-4FE0-B2A5-8017205BC486}"/>
                          </a:ext>
                        </a:extLst>
                      </wps:cNvPr>
                      <wps:cNvSpPr/>
                      <wps:spPr>
                        <a:xfrm>
                          <a:off x="1647723" y="2122019"/>
                          <a:ext cx="519092" cy="382635"/>
                        </a:xfrm>
                        <a:custGeom>
                          <a:avLst/>
                          <a:gdLst>
                            <a:gd name="connsiteX0" fmla="*/ 14166 w 519092"/>
                            <a:gd name="connsiteY0" fmla="*/ 313 h 382635"/>
                            <a:gd name="connsiteX1" fmla="*/ 129261 w 519092"/>
                            <a:gd name="connsiteY1" fmla="*/ 64506 h 382635"/>
                            <a:gd name="connsiteX2" fmla="*/ 131874 w 519092"/>
                            <a:gd name="connsiteY2" fmla="*/ 64192 h 382635"/>
                            <a:gd name="connsiteX3" fmla="*/ 156655 w 519092"/>
                            <a:gd name="connsiteY3" fmla="*/ 66319 h 382635"/>
                            <a:gd name="connsiteX4" fmla="*/ 180573 w 519092"/>
                            <a:gd name="connsiteY4" fmla="*/ 61259 h 382635"/>
                            <a:gd name="connsiteX5" fmla="*/ 245055 w 519092"/>
                            <a:gd name="connsiteY5" fmla="*/ 84866 h 382635"/>
                            <a:gd name="connsiteX6" fmla="*/ 368043 w 519092"/>
                            <a:gd name="connsiteY6" fmla="*/ 181651 h 382635"/>
                            <a:gd name="connsiteX7" fmla="*/ 369350 w 519092"/>
                            <a:gd name="connsiteY7" fmla="*/ 181494 h 382635"/>
                            <a:gd name="connsiteX8" fmla="*/ 443795 w 519092"/>
                            <a:gd name="connsiteY8" fmla="*/ 216301 h 382635"/>
                            <a:gd name="connsiteX9" fmla="*/ 456777 w 519092"/>
                            <a:gd name="connsiteY9" fmla="*/ 214012 h 382635"/>
                            <a:gd name="connsiteX10" fmla="*/ 518869 w 519092"/>
                            <a:gd name="connsiteY10" fmla="*/ 272906 h 382635"/>
                            <a:gd name="connsiteX11" fmla="*/ 467140 w 519092"/>
                            <a:gd name="connsiteY11" fmla="*/ 338910 h 382635"/>
                            <a:gd name="connsiteX12" fmla="*/ 450373 w 519092"/>
                            <a:gd name="connsiteY12" fmla="*/ 337279 h 382635"/>
                            <a:gd name="connsiteX13" fmla="*/ 385475 w 519092"/>
                            <a:gd name="connsiteY13" fmla="*/ 376428 h 382635"/>
                            <a:gd name="connsiteX14" fmla="*/ 311857 w 519092"/>
                            <a:gd name="connsiteY14" fmla="*/ 342981 h 382635"/>
                            <a:gd name="connsiteX15" fmla="*/ 261445 w 519092"/>
                            <a:gd name="connsiteY15" fmla="*/ 359245 h 382635"/>
                            <a:gd name="connsiteX16" fmla="*/ 186027 w 519092"/>
                            <a:gd name="connsiteY16" fmla="*/ 338410 h 382635"/>
                            <a:gd name="connsiteX17" fmla="*/ 145145 w 519092"/>
                            <a:gd name="connsiteY17" fmla="*/ 362279 h 382635"/>
                            <a:gd name="connsiteX18" fmla="*/ 92560 w 519092"/>
                            <a:gd name="connsiteY18" fmla="*/ 332867 h 382635"/>
                            <a:gd name="connsiteX19" fmla="*/ 64932 w 519092"/>
                            <a:gd name="connsiteY19" fmla="*/ 345665 h 382635"/>
                            <a:gd name="connsiteX20" fmla="*/ 30989 w 519092"/>
                            <a:gd name="connsiteY20" fmla="*/ 372802 h 382635"/>
                            <a:gd name="connsiteX21" fmla="*/ 0 w 519092"/>
                            <a:gd name="connsiteY21" fmla="*/ 382635 h 382635"/>
                            <a:gd name="connsiteX22" fmla="*/ 0 w 519092"/>
                            <a:gd name="connsiteY22" fmla="*/ 4762 h 382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19092" h="382635">
                              <a:moveTo>
                                <a:pt x="14166" y="313"/>
                              </a:moveTo>
                              <a:cubicBezTo>
                                <a:pt x="61472" y="-3183"/>
                                <a:pt x="105043" y="22937"/>
                                <a:pt x="129261" y="64506"/>
                              </a:cubicBezTo>
                              <a:cubicBezTo>
                                <a:pt x="129914" y="64428"/>
                                <a:pt x="131220" y="64271"/>
                                <a:pt x="131874" y="64192"/>
                              </a:cubicBezTo>
                              <a:cubicBezTo>
                                <a:pt x="140456" y="63890"/>
                                <a:pt x="148469" y="64386"/>
                                <a:pt x="156655" y="66319"/>
                              </a:cubicBezTo>
                              <a:cubicBezTo>
                                <a:pt x="164324" y="63939"/>
                                <a:pt x="171993" y="61560"/>
                                <a:pt x="180573" y="61259"/>
                              </a:cubicBezTo>
                              <a:cubicBezTo>
                                <a:pt x="204837" y="59073"/>
                                <a:pt x="227868" y="68702"/>
                                <a:pt x="245055" y="84866"/>
                              </a:cubicBezTo>
                              <a:cubicBezTo>
                                <a:pt x="301288" y="83944"/>
                                <a:pt x="351247" y="124608"/>
                                <a:pt x="368043" y="181651"/>
                              </a:cubicBezTo>
                              <a:cubicBezTo>
                                <a:pt x="368697" y="181573"/>
                                <a:pt x="368697" y="181573"/>
                                <a:pt x="369350" y="181494"/>
                              </a:cubicBezTo>
                              <a:cubicBezTo>
                                <a:pt x="398927" y="179399"/>
                                <a:pt x="425829" y="193667"/>
                                <a:pt x="443795" y="216301"/>
                              </a:cubicBezTo>
                              <a:cubicBezTo>
                                <a:pt x="448282" y="215033"/>
                                <a:pt x="452203" y="214562"/>
                                <a:pt x="456777" y="214012"/>
                              </a:cubicBezTo>
                              <a:cubicBezTo>
                                <a:pt x="488315" y="211682"/>
                                <a:pt x="516032" y="238247"/>
                                <a:pt x="518869" y="272906"/>
                              </a:cubicBezTo>
                              <a:cubicBezTo>
                                <a:pt x="521621" y="306845"/>
                                <a:pt x="498678" y="336580"/>
                                <a:pt x="467140" y="338910"/>
                              </a:cubicBezTo>
                              <a:cubicBezTo>
                                <a:pt x="461260" y="339616"/>
                                <a:pt x="455860" y="338807"/>
                                <a:pt x="450373" y="337279"/>
                              </a:cubicBezTo>
                              <a:cubicBezTo>
                                <a:pt x="435801" y="359445"/>
                                <a:pt x="412439" y="374647"/>
                                <a:pt x="385475" y="376428"/>
                              </a:cubicBezTo>
                              <a:cubicBezTo>
                                <a:pt x="356638" y="379163"/>
                                <a:pt x="329821" y="365614"/>
                                <a:pt x="311857" y="342981"/>
                              </a:cubicBezTo>
                              <a:cubicBezTo>
                                <a:pt x="297038" y="352052"/>
                                <a:pt x="279827" y="357766"/>
                                <a:pt x="261445" y="359245"/>
                              </a:cubicBezTo>
                              <a:cubicBezTo>
                                <a:pt x="233828" y="361104"/>
                                <a:pt x="207702" y="353306"/>
                                <a:pt x="186027" y="338410"/>
                              </a:cubicBezTo>
                              <a:cubicBezTo>
                                <a:pt x="176386" y="351963"/>
                                <a:pt x="162221" y="360956"/>
                                <a:pt x="145145" y="362279"/>
                              </a:cubicBezTo>
                              <a:cubicBezTo>
                                <a:pt x="123410" y="363431"/>
                                <a:pt x="103473" y="351972"/>
                                <a:pt x="92560" y="332867"/>
                              </a:cubicBezTo>
                              <a:cubicBezTo>
                                <a:pt x="84757" y="339637"/>
                                <a:pt x="75387" y="344409"/>
                                <a:pt x="64932" y="345665"/>
                              </a:cubicBezTo>
                              <a:cubicBezTo>
                                <a:pt x="55316" y="356663"/>
                                <a:pt x="43829" y="365882"/>
                                <a:pt x="30989" y="372802"/>
                              </a:cubicBezTo>
                              <a:lnTo>
                                <a:pt x="0" y="382635"/>
                              </a:lnTo>
                              <a:lnTo>
                                <a:pt x="0" y="47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1" name="Freeform: Shape 11">
                        <a:extLst>
                          <a:ext uri="{FF2B5EF4-FFF2-40B4-BE49-F238E27FC236}">
                            <a16:creationId xmlns:a16="http://schemas.microsoft.com/office/drawing/2014/main" id="{36351CE6-ACFF-419F-B31E-CCF6A4C29E8F}"/>
                          </a:ext>
                        </a:extLst>
                      </wps:cNvPr>
                      <wps:cNvSpPr/>
                      <wps:spPr>
                        <a:xfrm rot="21189000">
                          <a:off x="1637675" y="2295822"/>
                          <a:ext cx="527491" cy="217061"/>
                        </a:xfrm>
                        <a:custGeom>
                          <a:avLst/>
                          <a:gdLst>
                            <a:gd name="connsiteX0" fmla="*/ 21262 w 527491"/>
                            <a:gd name="connsiteY0" fmla="*/ 0 h 217061"/>
                            <a:gd name="connsiteX1" fmla="*/ 46480 w 527491"/>
                            <a:gd name="connsiteY1" fmla="*/ 8541 h 217061"/>
                            <a:gd name="connsiteX2" fmla="*/ 97732 w 527491"/>
                            <a:gd name="connsiteY2" fmla="*/ 104011 h 217061"/>
                            <a:gd name="connsiteX3" fmla="*/ 146434 w 527491"/>
                            <a:gd name="connsiteY3" fmla="*/ 139484 h 217061"/>
                            <a:gd name="connsiteX4" fmla="*/ 189870 w 527491"/>
                            <a:gd name="connsiteY4" fmla="*/ 120662 h 217061"/>
                            <a:gd name="connsiteX5" fmla="*/ 262265 w 527491"/>
                            <a:gd name="connsiteY5" fmla="*/ 156859 h 217061"/>
                            <a:gd name="connsiteX6" fmla="*/ 321496 w 527491"/>
                            <a:gd name="connsiteY6" fmla="*/ 83017 h 217061"/>
                            <a:gd name="connsiteX7" fmla="*/ 383361 w 527491"/>
                            <a:gd name="connsiteY7" fmla="*/ 182921 h 217061"/>
                            <a:gd name="connsiteX8" fmla="*/ 429430 w 527491"/>
                            <a:gd name="connsiteY8" fmla="*/ 88809 h 217061"/>
                            <a:gd name="connsiteX9" fmla="*/ 468917 w 527491"/>
                            <a:gd name="connsiteY9" fmla="*/ 155411 h 217061"/>
                            <a:gd name="connsiteX10" fmla="*/ 525516 w 527491"/>
                            <a:gd name="connsiteY10" fmla="*/ 109803 h 217061"/>
                            <a:gd name="connsiteX11" fmla="*/ 527491 w 527491"/>
                            <a:gd name="connsiteY11" fmla="*/ 130073 h 217061"/>
                            <a:gd name="connsiteX12" fmla="*/ 468259 w 527491"/>
                            <a:gd name="connsiteY12" fmla="*/ 189437 h 217061"/>
                            <a:gd name="connsiteX13" fmla="*/ 451806 w 527491"/>
                            <a:gd name="connsiteY13" fmla="*/ 185817 h 217061"/>
                            <a:gd name="connsiteX14" fmla="*/ 382702 w 527491"/>
                            <a:gd name="connsiteY14" fmla="*/ 216946 h 217061"/>
                            <a:gd name="connsiteX15" fmla="*/ 313598 w 527491"/>
                            <a:gd name="connsiteY15" fmla="*/ 174957 h 217061"/>
                            <a:gd name="connsiteX16" fmla="*/ 261606 w 527491"/>
                            <a:gd name="connsiteY16" fmla="*/ 185093 h 217061"/>
                            <a:gd name="connsiteX17" fmla="*/ 189212 w 527491"/>
                            <a:gd name="connsiteY17" fmla="*/ 155411 h 217061"/>
                            <a:gd name="connsiteX18" fmla="*/ 145775 w 527491"/>
                            <a:gd name="connsiteY18" fmla="*/ 174234 h 217061"/>
                            <a:gd name="connsiteX19" fmla="*/ 97074 w 527491"/>
                            <a:gd name="connsiteY19" fmla="*/ 138761 h 217061"/>
                            <a:gd name="connsiteX20" fmla="*/ 68116 w 527491"/>
                            <a:gd name="connsiteY20" fmla="*/ 148172 h 217061"/>
                            <a:gd name="connsiteX21" fmla="*/ 31179 w 527491"/>
                            <a:gd name="connsiteY21" fmla="*/ 171066 h 217061"/>
                            <a:gd name="connsiteX22" fmla="*/ 0 w 527491"/>
                            <a:gd name="connsiteY22" fmla="*/ 176988 h 217061"/>
                            <a:gd name="connsiteX23" fmla="*/ 3150 w 527491"/>
                            <a:gd name="connsiteY23" fmla="*/ 150769 h 217061"/>
                            <a:gd name="connsiteX24" fmla="*/ 4709 w 527491"/>
                            <a:gd name="connsiteY24" fmla="*/ 151430 h 217061"/>
                            <a:gd name="connsiteX25" fmla="*/ 67458 w 527491"/>
                            <a:gd name="connsiteY25" fmla="*/ 128625 h 217061"/>
                            <a:gd name="connsiteX26" fmla="*/ 27384 w 527491"/>
                            <a:gd name="connsiteY26" fmla="*/ 3609 h 217061"/>
                            <a:gd name="connsiteX27" fmla="*/ 20959 w 527491"/>
                            <a:gd name="connsiteY27" fmla="*/ 2516 h 217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527491" h="217061">
                              <a:moveTo>
                                <a:pt x="21262" y="0"/>
                              </a:moveTo>
                              <a:lnTo>
                                <a:pt x="46480" y="8541"/>
                              </a:lnTo>
                              <a:cubicBezTo>
                                <a:pt x="68116" y="24377"/>
                                <a:pt x="85228" y="55869"/>
                                <a:pt x="97732" y="104011"/>
                              </a:cubicBezTo>
                              <a:cubicBezTo>
                                <a:pt x="106288" y="124282"/>
                                <a:pt x="124716" y="138761"/>
                                <a:pt x="146434" y="139484"/>
                              </a:cubicBezTo>
                              <a:cubicBezTo>
                                <a:pt x="163545" y="140209"/>
                                <a:pt x="178682" y="132969"/>
                                <a:pt x="189870" y="120662"/>
                              </a:cubicBezTo>
                              <a:cubicBezTo>
                                <a:pt x="210272" y="138036"/>
                                <a:pt x="234623" y="156859"/>
                                <a:pt x="262265" y="156859"/>
                              </a:cubicBezTo>
                              <a:cubicBezTo>
                                <a:pt x="319522" y="156859"/>
                                <a:pt x="307017" y="106183"/>
                                <a:pt x="321496" y="83017"/>
                              </a:cubicBezTo>
                              <a:cubicBezTo>
                                <a:pt x="310308" y="164099"/>
                                <a:pt x="354403" y="181473"/>
                                <a:pt x="383361" y="182921"/>
                              </a:cubicBezTo>
                              <a:cubicBezTo>
                                <a:pt x="431404" y="185817"/>
                                <a:pt x="460362" y="136589"/>
                                <a:pt x="429430" y="88809"/>
                              </a:cubicBezTo>
                              <a:cubicBezTo>
                                <a:pt x="460362" y="116318"/>
                                <a:pt x="445883" y="155411"/>
                                <a:pt x="468917" y="155411"/>
                              </a:cubicBezTo>
                              <a:cubicBezTo>
                                <a:pt x="495243" y="155411"/>
                                <a:pt x="518277" y="137313"/>
                                <a:pt x="525516" y="109803"/>
                              </a:cubicBezTo>
                              <a:cubicBezTo>
                                <a:pt x="526833" y="116318"/>
                                <a:pt x="527491" y="122834"/>
                                <a:pt x="527491" y="130073"/>
                              </a:cubicBezTo>
                              <a:cubicBezTo>
                                <a:pt x="526175" y="164099"/>
                                <a:pt x="499849" y="190884"/>
                                <a:pt x="468259" y="189437"/>
                              </a:cubicBezTo>
                              <a:cubicBezTo>
                                <a:pt x="462336" y="189436"/>
                                <a:pt x="457071" y="187989"/>
                                <a:pt x="451806" y="185817"/>
                              </a:cubicBezTo>
                              <a:cubicBezTo>
                                <a:pt x="434694" y="206088"/>
                                <a:pt x="409686" y="218394"/>
                                <a:pt x="382702" y="216946"/>
                              </a:cubicBezTo>
                              <a:cubicBezTo>
                                <a:pt x="353745" y="216223"/>
                                <a:pt x="328736" y="199572"/>
                                <a:pt x="313598" y="174957"/>
                              </a:cubicBezTo>
                              <a:cubicBezTo>
                                <a:pt x="297804" y="182197"/>
                                <a:pt x="280034" y="185817"/>
                                <a:pt x="261606" y="185093"/>
                              </a:cubicBezTo>
                              <a:cubicBezTo>
                                <a:pt x="233965" y="183645"/>
                                <a:pt x="208956" y="172786"/>
                                <a:pt x="189212" y="155411"/>
                              </a:cubicBezTo>
                              <a:cubicBezTo>
                                <a:pt x="178024" y="167718"/>
                                <a:pt x="162887" y="174958"/>
                                <a:pt x="145775" y="174234"/>
                              </a:cubicBezTo>
                              <a:cubicBezTo>
                                <a:pt x="124057" y="172786"/>
                                <a:pt x="105629" y="159031"/>
                                <a:pt x="97074" y="138761"/>
                              </a:cubicBezTo>
                              <a:cubicBezTo>
                                <a:pt x="88519" y="144552"/>
                                <a:pt x="78646" y="148172"/>
                                <a:pt x="68116" y="148172"/>
                              </a:cubicBezTo>
                              <a:cubicBezTo>
                                <a:pt x="57257" y="157945"/>
                                <a:pt x="44753" y="165727"/>
                                <a:pt x="31179" y="171066"/>
                              </a:cubicBezTo>
                              <a:lnTo>
                                <a:pt x="0" y="176988"/>
                              </a:lnTo>
                              <a:lnTo>
                                <a:pt x="3150" y="150769"/>
                              </a:lnTo>
                              <a:lnTo>
                                <a:pt x="4709" y="151430"/>
                              </a:lnTo>
                              <a:cubicBezTo>
                                <a:pt x="23034" y="156860"/>
                                <a:pt x="46727" y="155774"/>
                                <a:pt x="67458" y="128625"/>
                              </a:cubicBezTo>
                              <a:cubicBezTo>
                                <a:pt x="89176" y="100392"/>
                                <a:pt x="75356" y="23292"/>
                                <a:pt x="27384" y="3609"/>
                              </a:cubicBezTo>
                              <a:lnTo>
                                <a:pt x="20959" y="2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9FF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5DEA96" id="Group 331" o:spid="_x0000_s1026" alt="decorative element" style="position:absolute;margin-left:286.8pt;margin-top:-6.4pt;width:267.65pt;height:366.45pt;z-index:251653120" coordorigin="16376" coordsize="31273,4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">
              <v:roundrect id="Rectangle: Rounded Corners 2" o:spid="_x0000_s1027" style="position:absolute;left:16477;width:31172;height:428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" fillcolor="#93e3ff [3208]" stroked="f" strokeweight="1pt"/>
              <v:shape id="Freeform: Shape 3" o:spid="_x0000_s1028" style="position:absolute;left:16477;top:27202;width:31172;height:15563;visibility:visible;mso-wrap-style:square;v-text-anchor:middle" coordsize="3117273,155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" path="m260725,189547v-22860,6668,-46672,11430,-64770,18098c203575,207645,211195,207645,218815,207645v-15240,3810,-30480,8572,-44767,13335c169285,224790,165475,230505,164523,237172v29527,-14287,55245,-25717,81915,-35242c251200,198120,255963,194310,260725,189547xm575050,177165v-1905,952,-4762,1905,-6667,2857c567430,180975,567430,180975,567430,181927v1905,-952,2858,-952,4763,-952c573145,180022,574098,178117,575050,177165xm535998,171450v-23813,10477,-47625,21907,-68580,34290c477895,200977,487420,197167,496945,193357v14288,-6667,27623,-14287,39053,-21907xm613150,134302v-12382,5715,-23812,11430,-36195,17145c576955,154305,576003,157162,575050,160020v6668,-1905,13335,-4763,20003,-6668c600768,147637,607435,141922,613150,134302xm889375,132397v-7620,2858,-16192,6668,-22860,11430c868420,142875,870325,141922,872230,141922v5715,-2857,11430,-6667,17145,-9525xm136900,109537c74035,135255,29268,181927,1645,230505v953,,1905,,2858,c2598,230505,1645,231457,693,231457l,232843,,209380,41174,158710v23098,-22979,51911,-41553,95726,-49173xm1392295,90487r-69791,12304l1323001,102631v21908,-5000,45482,-7381,69294,-12144xm800793,12382c759835,36195,707448,62865,672205,99060v1905,-953,4763,-1905,6668,-2858c675063,99060,671253,100965,667443,103822v-9525,10478,-18098,22860,-24765,35243c659823,136207,676968,134302,695065,134302v-20002,6668,-40005,12383,-58102,19050c635058,158115,634105,163830,633153,168592v16192,-2857,31432,-6667,46672,-11430c735070,128587,794125,101917,832225,65722v-20955,36195,-59055,60008,-96202,86678c759835,140970,787458,133350,816033,127635v17145,-6668,35242,-13335,54292,-17145c859848,114300,849370,118110,839845,121920v12383,-1905,25718,-4763,38100,-7620c876040,117157,872230,120967,869373,123825v37147,-9525,77152,-16193,112395,-28575c957955,111442,925570,116205,896995,126682v,953,-952,1905,-952,2858c932238,115252,971290,107632,1017010,104775v-60007,4762,-117157,26670,-133350,65722c900805,149542,932238,138112,964623,126682v-32385,11430,-48578,21908,-64770,42863c964623,137160,1043680,134302,1078923,72390v30480,20002,12382,40957,-20003,61912c1105593,108585,1152266,85725,1199891,63817v-33338,19050,-64771,41910,-93346,68580c1201795,120015,1283710,79057,1365626,48577v-52388,51435,-147638,61913,-212408,93345c1192747,130969,1232752,120491,1272757,111561r49747,-8770l1291569,112722v-9942,4435,-19288,10150,-27861,17770c1328478,110490,1420870,121920,1473258,71437v-23813,29528,-50482,30480,-83820,50483c1451351,122872,1500880,103822,1549458,84772v-18098,20003,-63817,19050,-81915,39053c1531360,104775,1596130,86677,1674235,80010v-34290,29527,-108584,5715,-129540,46672c1591368,100012,1649470,91440,1706620,93345v-59054,-953,-130492,17145,-149542,55245c1589463,139065,1605655,129540,1638041,120967v-17146,9525,-49531,19050,-65723,28575c1634230,141922,1728528,126682,1753293,64770v25717,33337,-7620,52387,-25717,72390c1825683,90487,1912360,33337,2036185,23812v-95250,22860,-191452,46673,-247650,117158c1868546,115252,1959985,113347,2041900,78105v-52387,38100,-145732,50482,-210502,77152c1909503,140970,1972368,125730,2046663,132397v-31433,7620,-76200,3810,-109538,21908c2011421,160972,2073333,144780,2139055,119062v-33337,18098,-50482,27623,-83820,45720c2112385,180975,2149533,140970,2208588,146685v-29528,-2858,-50483,27622,-80010,24765c2187633,176212,2240021,138112,2311458,155257v-47625,2858,-79058,11430,-112395,30480c2246688,168592,2295266,150495,2352416,168592v-47625,17145,-120016,-1905,-143828,52388c2220971,206692,2240021,199072,2260023,196215v-19050,2857,-34290,11430,-36195,26670c2286693,206692,2375275,216217,2401946,151447v25717,25718,6667,45720,-26671,64770c2471478,181927,2556250,134302,2665788,124777v-94297,11430,-192405,45720,-248603,107633c2507673,231457,2587683,206692,2668646,181927v-68580,37148,-131446,52388,-209550,66675c2537200,234315,2615305,220980,2686743,240982v-36195,29528,-99060,-34290,-124777,19050c2635308,267652,2698173,252412,2764848,226695v-34290,19050,-51435,27622,-85725,46672c2738178,280987,2791518,243840,2833428,258127v-49530,-5715,-51435,28575,-80962,24765c2810568,290512,2864860,251460,2936298,271462v-35243,18098,-88582,-11430,-113348,31433c2871528,285750,2921058,269557,2977255,287655v-59055,-6668,-120967,-2858,-161925,48577c2846763,328612,2881053,310515,2913438,302895v-17145,9525,-51435,27622,-68580,37147c2893435,322897,2981066,334327,3012498,269557v24765,25718,3810,46673,-30480,64770c3030596,329565,3072505,307657,3114416,287655r2857,l3117273,301637r-76200,51740l3117273,345851r,696693c3117273,1293619,2939179,1503098,2702426,1551545r-48017,4840l462864,1556385r-48017,-4840c178094,1503098,,1293619,,1042544l,245347,35935,230505c24505,238125,14980,247650,8313,257175v11430,-2858,22860,-5715,33337,-9525c85465,220027,127375,186690,172143,159067v-24765,18098,-43815,40005,-64770,61913c109278,220980,110230,220980,112135,220027v17145,-7620,34290,-15240,51435,-21907c159760,201930,153093,206692,146425,211455v11430,-1905,23813,-3810,36195,-4763c211195,193357,239770,180975,275013,176212v3810,-3810,8572,-8572,12382,-12382c286443,167640,285490,171450,283585,175260v1905,,4763,-953,7620,-953c287395,176212,284538,177165,280728,179070v-1905,2857,-3810,6667,-5715,10477c266440,203835,255010,218122,241675,229552v7620,-2857,14288,-5715,21908,-9525c298825,201930,337878,182880,368358,165735v-5715,4762,-10478,9525,-15240,14287c360738,176212,369310,173355,376930,170497v32385,-19050,66675,-30480,91440,-34290c521710,105727,580765,80010,645535,60007,555048,90487,493135,126682,435033,178117v24765,-14287,52387,-26670,88582,-28575c499803,162877,462655,170497,437890,186690v41910,-8573,80010,-21908,117158,-38100c561715,137160,562668,123825,556953,105727v16192,9525,22860,20955,23812,31433c600768,128587,620770,120015,639820,111442,685540,73342,738880,40957,800793,12382xm1352291,v-51436,21907,-102871,42862,-154306,66675c1243705,39052,1295141,18097,1352291,xe" fillcolor="#90e300 [3206]" stroked="f">
                <v:stroke joinstyle="miter"/>
                <v:path arrowok="t" o:connecttype="custom" o:connectlocs="260725,189547;195955,207645;218815,207645;174048,220980;164523,237172;246438,201930;260725,189547;575050,177165;568383,180022;567430,181927;572193,180975;575050,177165;535998,171450;467418,205740;496945,193357;535998,171450;613150,134302;576955,151447;575050,160020;595053,153352;613150,134302;889375,132397;866515,143827;872230,141922;889375,132397;136900,109537;1645,230505;4503,230505;693,231457;0,232843;0,209380;41174,158710;136900,109537;1392295,90487;1322504,102791;1323001,102631;1392295,90487;800793,12382;672205,99060;678873,96202;667443,103822;642678,139065;695065,134302;636963,153352;633153,168592;679825,157162;832225,65722;736023,152400;816033,127635;870325,110490;839845,121920;877945,114300;869373,123825;981768,95250;896995,126682;896043,129540;1017010,104775;883660,170497;964623,126682;899853,169545;1078923,72390;1058920,134302;1199891,63817;1106545,132397;1365626,48577;1153218,141922;1272757,111561;1322504,102791;1291569,112722;1263708,130492;1473258,71437;1389438,121920;1549458,84772;1467543,123825;1674235,80010;1544695,126682;1706620,93345;1557078,148590;1638041,120967;1572318,149542;1753293,64770;1727576,137160;2036185,23812;1788535,140970;2041900,78105;1831398,155257;2046663,132397;1937125,154305;2139055,119062;2055235,164782;2208588,146685;2128578,171450;2311458,155257;2199063,185737;2352416,168592;2208588,220980;2260023,196215;2223828,222885;2401946,151447;2375275,216217;2665788,124777;2417185,232410;2668646,181927;2459096,248602;2686743,240982;2561966,260032;2764848,226695;2679123,273367;2833428,258127;2752466,282892;2936298,271462;2822950,302895;2977255,287655;2815330,336232;2913438,302895;2844858,340042;3012498,269557;2982018,334327;3114416,287655;3117273,287655;3117273,301637;3041073,353377;3117273,345851;3117273,1042544;2702426,1551545;2654409,1556385;462864,1556385;414847,1551545;0,1042544;0,245347;35935,230505;8313,257175;41650,247650;172143,159067;107373,220980;112135,220027;163570,198120;146425,211455;182620,206692;275013,176212;287395,163830;283585,175260;291205,174307;280728,179070;275013,189547;241675,229552;263583,220027;368358,165735;353118,180022;376930,170497;468370,136207;645535,60007;435033,178117;523615,149542;437890,186690;555048,148590;556953,105727;580765,137160;639820,111442;800793,12382;1352291,0;1197985,66675;135229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rect id="Rectangle 4" o:spid="_x0000_s1029" style="position:absolute;left:28368;top:21642;width:8060;height:8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" stroked="f" strokeweight="1pt"/>
              <v:shape id="Graphic 2" o:spid="_x0000_s1030" style="position:absolute;left:22854;top:18975;width:19374;height:18130;visibility:visible;mso-wrap-style:square;v-text-anchor:middle" coordsize="2344204,219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" path="m2206723,776507v-83875,-12366,-226356,49465,-310769,91403c1892728,860920,1889502,855544,1886814,849629v-5376,-11828,-43013,-75810,-55917,-97854c1830897,751237,1830897,750162,1830897,749624r36561,43551c1867458,793175,1864770,778120,1851328,741559v-3763,-10215,-10215,-20431,-17205,-30109c1857243,727043,1879287,738333,1893804,737258v42475,-4301,98392,-45701,98392,-45701c1992196,691557,1968001,703923,1923375,699622v-23657,-2151,-52691,-27958,-74197,-51616c1847565,642092,1845414,635640,1843264,629188v-538,-1075,-538,-1613,-1076,-2688c1854017,632414,1864770,635640,1872835,634565v42475,-4301,98392,-45701,98392,-45701c1971227,588864,1947032,601230,1902406,596929v-12904,-1076,-27420,-9141,-40862,-19894c1856705,565207,1847027,539937,1832510,511440r35486,5377c1867996,516817,1849178,508214,1821757,491009v-15592,-28496,-34948,-59142,-56992,-83337l1764765,408747c1656157,144218,1434103,2275,1174413,2275v-262917,,-484971,143556,-590890,409160c525455,478643,488357,584025,488357,584025v,,41937,-46239,57529,-52691c542660,543700,539972,556604,537822,569508v-9141,16130,-20432,35486,-28497,59143c494271,672201,488357,714676,488357,714676v,,18280,-30646,35485,-50540c522229,678653,521154,692632,520079,707687v-8065,10215,-15593,22044,-19894,33335c486744,778120,484055,792637,484055,792637r33873,-40324c517928,753388,517928,755001,517928,756076v-14517,25270,-48389,82263,-53228,93553c462011,855544,458785,861458,455559,868985,370609,826510,226516,764141,142103,776507,20053,794250,-19196,898019,13064,987271v40862,112909,304854,277433,324210,290337c357167,1290512,373297,1337288,373297,1337288v,,3764,-17743,24195,-23119c417923,1308792,466313,1381914,466313,1381914v,,3763,-10753,14516,-15592c491583,1361483,522767,1416862,522767,1416862v,,3226,-6452,8603,-9678c527068,1420626,523842,1434067,521692,1447509v-15055,17743,-26346,27958,-26346,27958l518466,1464176v-3764,23120,-4839,42475,-5377,51616c506099,1526545,498035,1535148,489432,1538374v-30109,12366,-49465,9677,-49465,9677c439967,1548051,487281,1564181,517390,1558267v5915,-1075,12367,-5914,19356,-12366c536746,1546439,536746,1546976,536746,1548051v,4839,,9678,,13980c527068,1582999,512551,1607194,496959,1613646v-30109,12366,-49465,9678,-49465,9678c447494,1623324,494809,1639454,524918,1633540v10215,-2151,23119,-14517,35485,-30647c557715,1610958,555564,1619560,555027,1627625v-1076,28496,,39250,,39250l572770,1624399v,,-17206,74198,-18281,85488c553414,1721178,549650,1734082,551801,1757739v2150,23657,4839,43551,4839,43551c556640,1801290,566855,1727093,575995,1710425v2689,-4839,4302,-6990,6452,-8065c582985,1707737,583523,1713113,584060,1718490v-2688,10216,-6452,25808,-10215,47852c567393,1807742,570619,1838389,570619,1838389r23657,-25271c612556,1975492,625998,2087863,622772,2100767v-8065,34411,-51615,31185,-51615,68283c571157,2197546,613094,2195933,613094,2195933v,,478519,,513467,c1161509,2195933,1174950,1900220,1174950,1900220v,,13442,295713,48390,295713c1258288,2195933,1736807,2195933,1736807,2195933v,,41937,1613,41937,-26883c1778744,2132489,1735194,2135178,1727129,2100767v-3226,-12366,10215,-124737,28496,-286036l1778206,1838926v,,3226,-30647,-3225,-72046c1771755,1746986,1768529,1731932,1765840,1722254v538,-5915,1076,-11829,2151,-18281c1769604,1705586,1771217,1707737,1772830,1711500v9140,16668,19356,90865,19356,90865c1792186,1802365,1794874,1783009,1797025,1758815v2150,-23658,-1613,-36561,-2689,-47852c1793261,1700747,1779282,1639454,1776594,1627625v,,,-537,,-537l1793799,1667950v,,1075,-10753,,-39249c1793261,1620636,1791110,1612033,1788422,1603968v12366,15592,25270,28496,35486,30647c1854017,1640529,1901331,1624399,1901331,1624399v,,-19356,3226,-49465,-9678c1835736,1608270,1821757,1584075,1812079,1563106v,-4839,,-9140,,-13979c1812079,1548589,1812079,1548051,1812079,1546976v6990,6452,13442,11291,19356,12366c1861544,1565257,1908858,1549127,1908858,1549127v,,-19356,3226,-49465,-9678c1850791,1535685,1842726,1527083,1835736,1516867v-537,-9140,-2150,-28496,-5376,-51615l1853479,1476543v,,-11291,-10216,-26345,-27959c1824445,1435143,1821219,1421163,1816918,1407722v5914,3226,10216,10753,10216,10753c1827134,1418475,1858318,1363096,1869071,1367935v10754,4839,14517,15592,14517,15592c1883588,1383527,1931978,1310943,1952409,1315782v20431,4839,24195,23119,24195,23119c1976604,1338901,1992734,1292125,2012627,1279221v19893,-12904,283885,-177428,324210,-290337c2368021,898019,2328772,794250,2206723,776507xm492120,858770v18818,-18281,18281,-1613,18281,-1613c510401,857157,502873,866297,490507,886728v-4301,-2151,-8602,-4301,-13441,-6990c482442,870060,487819,862533,492120,858770xm935691,422726v61831,48390,124738,71509,124738,71509c1060429,494235,1021717,446921,1006125,417887r35485,22582l1033008,408209v18280,11829,40862,30647,67745,40325c1122797,456599,1143766,460363,1159896,462513v,,,,,l1159896,462513v16130,2151,26883,2151,26883,2151c1186779,464664,1173337,454448,1158283,441007v18280,2150,33335,3226,41400,3763c1210436,451760,1219039,459825,1222802,468428v12904,29571,9678,48927,9678,48927c1232480,517355,1245384,478643,1243233,449072v13980,4301,19894,4839,19894,4839l1233555,420576v3764,,8065,,11829,c1245384,420576,1245384,420576,1245922,420576v16130,11828,34948,25807,50002,36561c1296462,458212,1297000,459287,1297537,459825v12904,29571,9678,48927,9678,48927c1307215,508752,1313129,491009,1316355,470578v2151,1076,3226,2151,4839,2688c1336249,481331,1352379,494773,1384101,500150v32259,5376,59142,6989,59142,6989c1443243,507139,1346464,451760,1326571,423802v-2688,-3226,-4301,-6452,-5914,-9141l1361519,439931r-7527,-19355c1365820,429716,1381412,440469,1400231,451760v22581,13442,43550,22582,59680,27958c1493246,531872,1512064,593703,1512064,660373v,186568,-151083,337651,-337651,337651c987844,998024,836761,846941,836761,660373v,-92478,37637,-176891,98930,-237647xm1577121,1099642v-105919,117210,-262379,163987,-384428,182267c1191618,1282447,1190543,1282447,1189467,1282984v-4301,538,-9140,1076,-13441,1613c1171724,1285135,1166885,1285673,1162584,1286210v-538,,-1075,,-1613,c1160433,1286210,1159896,1286210,1159358,1286210v-25808,2151,-53228,3764,-81724,3764c969564,1289974,845902,1269543,742671,1199109v-5915,-4301,-7528,-12366,-3764,-18818c743208,1174377,751273,1172764,757725,1176527v17743,11829,35486,22582,54304,31185c825470,1192657,859881,1157709,910421,1137278v46776,-19356,35486,-6989,25270,12904c913109,1194270,917948,1224379,929239,1247499v86026,18818,173127,17205,244098,9678c1244309,1247499,1329259,1228681,1408295,1190507v5377,-24733,3226,-55379,-29033,-93016c1364745,1080824,1350766,1071683,1400768,1079211v53229,8065,95166,33872,111834,45701c1528732,1112008,1543786,1097491,1557765,1081899v4839,-5376,13442,-5914,18818,-1075c1581960,1085663,1581960,1094265,1577121,1099642xm1859393,858770v3764,3763,9141,11290,14517,19893c1869071,881351,1864770,883502,1860469,885653v-11829,-19894,-19356,-28496,-19356,-28496c1841113,857157,1840575,840489,1859393,858770xe" fillcolor="#f06 [3204]" stroked="f" strokeweight=".14928mm">
                <v:stroke joinstyle="miter"/>
                <v:path arrowok="t" o:connecttype="custom" o:connectlocs="1823738,641742;1566904,717281;1559351,702173;1513138,621302;1513138,619524;1543354,655517;1530023,612859;1515804,587975;1565128,609304;1646443,571535;1589566,578200;1528247,535542;1523359,519990;1522470,517769;1547798,524434;1629113,486665;1572237,493330;1538466,476889;1514471,422678;1543799,427122;1505585,405793;1458484,336919;1458484,337808;970589,1880;482250,340029;403601,482665;451146,439119;444481,470668;420930,519546;403601,590641;432927,548873;429817,584865;413376,612415;400046,655072;428040,621746;428040,624856;384050,702173;376495,718170;117441,641742;10797,815927;278739,1055875;308510,1105197;328506,1086090;385383,1142078;397379,1129192;432039,1170961;439149,1162962;431150,1196289;409377,1219395;428484,1210063;424041,1252721;404489,1271384;363609,1279381;427595,1287824;443592,1277604;443592,1279381;443592,1290935;410710,1333592;369830,1341590;433817,1350033;463143,1324705;458700,1345145;458700,1377583;473364,1342479;458255,1413130;456034,1452677;460033,1488670;476029,1413575;481361,1406909;482694,1420240;474252,1459787;471586,1519330;491137,1498445;514688,1736172;472031,1792604;506689,1814821;931042,1814821;971033,1570430;1011025,1814821;1435378,1814821;1470037,1792604;1427380,1736172;1450930,1499778;1469592,1519774;1466927,1460232;1459372,1423351;1461150,1408243;1465149,1414463;1481146,1489558;1485145,1453567;1482923,1414019;1468260,1345145;1468260,1344701;1482479,1378471;1482479,1346034;1478035,1325594;1507362,1350922;1571348,1342479;1530468,1334481;1497586,1291823;1497586,1280271;1497586,1278493;1513583,1288713;1577569,1280271;1536689,1272272;1517137,1253609;1512694,1210952;1531801,1220284;1510028,1197177;1501585,1163407;1510028,1172294;1544687,1130525;1556685,1143411;1613561,1087423;1633557,1106530;1663328,1057208;1931271,817260;1823738,641742;406711,709727;421819,708394;405378,732833;394269,727056;406711,709727;773298,349360;876388,408459;831508,345361;860835,364024;853726,337363;909713,370689;958592,382242;958592,382242;958592,382242;980809,384020;957259,364469;991474,367579;1010580,387131;1018579,427566;1027465,371134;1043907,375133;1019467,347584;1029243,347584;1029688,347584;1071012,377799;1072345,380021;1080343,420456;1087897,388908;1091896,391129;1143885,413347;1192763,419123;1096340,350250;1091452,342695;1125223,363579;1119002,347584;1157216,373355;1206538,396461;1249640,545763;970589,824813;691538,545763;773298,349360;1303406,908795;985697,1059429;983031,1060318;971922,1061651;960813,1062984;959480,1062984;958147,1062984;890607,1066095;613778,990999;610667,975447;626219,972337;671098,998109;752414,939899;773298,950564;767966,1030991;969700,1038990;1163880,983890;1139886,907018;1157660,891910;1250085,929680;1287409,894132;1302961,893243;1303406,908795;1536689,709727;1548686,726168;1537578,731945;1521581,708394;1536689,7097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5" o:spid="_x0000_s1031" type="#_x0000_t75" alt="decorative element" style="position:absolute;left:31566;top:23515;width:2020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">
                <v:imagedata r:id="rId3" o:title="decorative element"/>
                <v:path arrowok="t"/>
              </v:shape>
              <v:shape id="Freeform: Shape 7" o:spid="_x0000_s1032" style="position:absolute;left:25620;top:36018;width:13492;height:3754;flip:x;visibility:visible;mso-wrap-style:square;v-text-anchor:middle" coordsize="1349129,37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" path="m118624,96012v-390,2341,-1170,4293,-2341,6635c101452,107330,86621,112404,72180,118649v,,390,-391,390,-391c88572,111233,104964,104208,118624,96012xm266155,72594v-1951,1952,-3903,3513,-5854,5074c249373,81571,238835,86254,226736,92109v390,-2732,1951,-5074,3903,-6635c236493,83522,242738,81571,248982,80010v-3122,,-6244,,-9367,c247031,77278,256788,75326,266155,72594xm394952,67520v-391,391,-781,1171,-1171,1561c393000,69081,392610,69081,391829,69472v,-391,,-391,391,-781c393000,68301,394171,67911,394952,67520xm378950,65179v-4684,3122,-10148,6244,-16002,8976c359045,75716,355142,77278,350849,79229v8586,-5074,18343,-9757,28101,-14050xm410563,49957v-2341,3122,-5073,5464,-7415,7806c400416,58544,397684,59714,394952,60495v390,-1171,780,-2342,780,-3513c400806,54641,405490,52299,410563,49957xm523748,49177v-2341,1170,-4683,2732,-7025,3902c515943,53079,515162,53470,514381,53860v2732,-1951,6245,-3513,9367,-4683xm729823,32004v-9757,1952,-19417,2927,-28394,4976l696985,39069r32838,-7065xm487451,c462082,11708,440226,24978,421492,40590v-7806,3513,-16002,7025,-24198,10538c396903,46835,394171,42151,387536,38248v2342,7416,1952,12880,-780,17564c371534,62447,355923,67911,338750,71423v10147,-6635,25369,-9757,35126,-15221c359045,56982,347726,62056,337579,67911,361387,46835,386756,32004,423833,19514v-26539,8196,-50738,18734,-72594,31224c341091,52299,327041,56982,313771,64788v-3122,1171,-6635,2342,-9757,3903c305965,66740,307916,64788,310258,62837v-12489,7025,-28491,14831,-42932,22246c264204,86645,261472,87816,258349,88986v5464,-4683,10148,-10537,13661,-16392c272790,71033,273571,69472,274351,68301v1562,-781,2732,-1171,4293,-1952c277474,66349,276303,66740,275522,66740v781,-1561,1171,-3123,1561,-4684c275522,63617,273571,65569,272010,67130v-14441,1951,-26150,7025,-37859,12489c229077,80010,224004,80790,219320,81571v2732,-1952,5464,-3903,7025,-5464c219320,78839,212295,81961,205270,85083v-781,391,-1171,391,-1952,391c211905,76497,219710,67520,229858,60105,211514,71423,194341,85083,176388,96402v-4293,1561,-8977,2732,-13660,3903c165460,96402,169363,92499,174046,89377v-5854,2732,-11709,5074,-17953,7415c157264,94451,158434,92109,159605,89767v391,,781,-390,1561,-390c160776,89377,160386,89377,159996,89377,171314,69472,189658,50347,215417,39810v-35907,6244,-47225,30442,-64398,51128c147116,92109,143213,93280,139700,94841v3513,-781,6635,-1952,10148,-2732c147116,95231,143994,98353,140871,101476v-3512,1171,-7415,2342,-11318,3122c130333,102647,130724,100695,131114,98744v2732,-1561,5464,-3123,8196,-4293c136578,95231,133846,96012,131114,96792v,-2732,-1171,-5464,-3903,-7415c134236,84693,140871,79229,145945,73765v-7416,4684,-14831,8977,-22637,13270c122137,86254,120966,85864,119405,85474v390,1171,390,2342,390,3512c112770,92889,105355,96402,98329,99915v-7415,1951,-14050,5073,-19514,8976c72960,111623,66716,114355,60471,117087v7025,-8586,24979,-9757,31223,-18734c75692,100305,65154,106940,55787,113965,74131,94451,97549,78449,125650,65959,92085,80790,60471,101476,35102,123722v-390,,-390,-390,-781,-390c36273,118649,39005,113575,49933,110453v-7025,780,-12880,3902,-18734,8196c30809,115136,32760,111233,31980,106550,26906,119039,14807,126845,1146,133480v2732,-3903,4684,-7025,7026,-10538c10513,119429,13245,115526,16368,110843v-4684,5074,-9757,10147,-14831,14441l,125829,,375358r1349129,l1349129,129617r-24110,4643l1349129,121201r,-806l1312920,132699v8392,-10538,18930,-16197,30395,-18880l1349129,113653r,-2967l1346486,110502v-10441,1610,-20491,5025,-30444,8537c1321116,110258,1329117,108892,1337655,108794r11474,-1217l1349129,104688r-7413,-816c1321995,104769,1305017,113185,1287161,110843v12099,1561,12880,-12490,33175,-10148c1303163,94841,1281307,110062,1257108,106940v14051,-7806,21076,-11319,35127,-19124c1264914,98353,1239155,104598,1209102,101476v10538,-21857,36298,4293,51129,-7806c1230959,85474,1198955,90938,1166951,96792v32004,-5854,57763,-12099,85864,-27320c1219640,79619,1186856,89767,1149778,90157v23027,-25369,63227,-39419,101866,-44103c1206761,49957,1172025,69472,1132605,83522v13660,-7806,21466,-16002,10928,-26540c1132605,83522,1096308,79619,1070549,86254v780,-6244,7025,-9757,14831,-10928c1077184,76497,1069378,79619,1064304,85474v9757,-22247,39419,-14441,58934,-21466l1092801,62247r-32400,8786c1070158,67521,1080013,63910,1090356,62105r2445,142l1106455,58544v-29271,-7026,-50738,8586,-74936,6635c1043618,66349,1052205,53860,1064304,55031v-24198,-2342,-39420,14050,-62837,7416c1015127,55031,1022152,51128,1035812,43712v-26930,10538,-52299,17173,-82742,14441c966730,50738,985074,52299,997954,49177v-30443,-2732,-56202,3512,-88206,9367c936288,47615,974536,42542,996002,26930,962437,41371,924969,42151,892185,52689,915212,23808,954631,14050,993661,4683,942923,8586,907406,32004,867206,51128v7415,-8196,21076,-16002,10538,-29662c867596,46835,828957,53079,803588,56202v6635,-3903,19905,-7806,26930,-11709c817248,48006,810613,51909,797344,55812v7805,-15612,37077,-23028,61275,-22637c835202,32394,811394,35907,792270,46835v8586,-16783,39029,-7025,53080,-19125c813345,30443,786806,37858,760656,45664v7416,-8196,26150,-7806,33565,-16002c774316,37468,754021,45274,728652,44883v13660,-8196,24588,-8586,34346,-20685c741532,44883,703673,40200,677133,48396r19852,-9327l631859,53079c658399,40200,697429,35907,718895,14831,685330,27320,651764,44103,612735,49177,624444,38248,637324,28881,650984,21075v-19515,8977,-38639,18344,-57764,28882c606490,41371,613906,32784,601417,24588,586976,49957,554581,51128,528042,64398v6635,-8586,13270,-12880,26539,-17563c541312,51518,528432,56202,521407,64788v6635,-16002,30052,-24978,54641,-26930c557314,39029,541312,42151,526480,48006v,-391,391,-781,391,-1171c538579,42542,551849,40590,561607,33955v-14441,5074,-30833,7806,-46055,11709c516723,44493,518284,42932,519065,41761v-5074,1171,-10538,2342,-15612,3122c507356,43322,511649,41761,515943,40200v-7806,1561,-15222,4293,-22247,7025c481987,49567,470669,52689,460911,57373,476133,46445,491744,36687,500331,21856,484719,36687,460521,47615,437884,59324v-6245,1952,-12489,3513,-19124,4684c419150,62056,419540,59714,420321,57763v7415,-2732,15612,-5074,23808,-7806c436713,49957,429688,50738,422663,51909v2732,-5074,6244,-10148,10147,-14441c434371,36297,435933,35516,437494,34345v-781,391,-1952,781,-2732,1171c449202,20685,470669,9757,487451,xe" fillcolor="#90e300 [3206]" stroked="f" strokeweight=".1081mm">
                <v:stroke joinstyle="miter"/>
                <v:path arrowok="t" o:connecttype="custom" o:connectlocs="118624,96012;116283,102647;72180,118649;72570,118258;118624,96012;266155,72594;260301,77668;226736,92109;230639,85474;248982,80010;239615,80010;266155,72594;394952,67520;393781,69081;391829,69472;392220,68691;394952,67520;378950,65179;362948,74155;350849,79229;378950,65179;410563,49957;403148,57763;394952,60495;395732,56982;410563,49957;523748,49177;516723,53079;514381,53860;523748,49177;729823,32004;701429,36980;696985,39069;487451,0;421492,40590;397294,51128;387536,38248;386756,55812;338750,71423;373876,56202;337579,67911;423833,19514;351239,50738;313771,64788;304014,68691;310258,62837;267326,85083;258349,88986;272010,72594;274351,68301;278644,66349;275522,66740;277083,62056;272010,67130;234151,79619;219320,81571;226345,76107;205270,85083;203318,85474;229858,60105;176388,96402;162728,100305;174046,89377;156093,96792;159605,89767;161166,89377;159996,89377;215417,39810;151019,90938;139700,94841;149848,92109;140871,101476;129553,104598;131114,98744;139310,94451;131114,96792;127211,89377;145945,73765;123308,87035;119405,85474;119795,88986;98329,99915;78815,108891;60471,117087;91694,98353;55787,113965;125650,65959;35102,123722;34321,123332;49933,110453;31199,118649;31980,106550;1146,133480;8172,122942;16368,110843;1537,125284;0,125829;0,375358;1349129,375358;1349129,129617;1325019,134260;1349129,121201;1349129,120395;1312920,132699;1343315,113819;1349129,113653;1349129,110686;1346486,110502;1316042,119039;1337655,108794;1349129,107577;1349129,104688;1341716,103872;1287161,110843;1320336,100695;1257108,106940;1292235,87816;1209102,101476;1260231,93670;1166951,96792;1252815,69472;1149778,90157;1251644,46054;1132605,83522;1143533,56982;1070549,86254;1085380,75326;1064304,85474;1123238,64008;1092801,62247;1060401,71033;1090356,62105;1092801,62247;1106455,58544;1031519,65179;1064304,55031;1001467,62447;1035812,43712;953070,58153;997954,49177;909748,58544;996002,26930;892185,52689;993661,4683;867206,51128;877744,21466;803588,56202;830518,44493;797344,55812;858619,33175;792270,46835;845350,27710;760656,45664;794221,29662;728652,44883;762998,24198;677133,48396;696985,39069;631859,53079;718895,14831;612735,49177;650984,21075;593220,49957;601417,24588;528042,64398;554581,46835;521407,64788;576048,37858;526480,48006;526871,46835;561607,33955;515552,45664;519065,41761;503453,44883;515943,40200;493696,47225;460911,57373;500331,21856;437884,59324;418760,64008;420321,57763;444129,49957;422663,51909;432810,37468;437494,34345;434762,35516;48745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8" o:spid="_x0000_s1033" style="position:absolute;left:41980;top:19564;width:5669;height:2882;visibility:visible;mso-wrap-style:square;v-text-anchor:middle" coordsize="566956,28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" path="m328144,v35062,,65179,23735,77765,56864c423890,32141,453108,17801,484124,22251v22026,3462,41355,15823,54391,33624l566956,40905r,240934l555597,271461v-450,,-1349,-494,-1798,-494c537167,284317,515590,290745,493564,287284v-15283,-1978,-28769,-8901,-40006,-18295c443219,271956,432880,272450,422092,270967v-9440,-1484,-17981,-4450,-26072,-8901c392424,262561,388378,262561,384782,262066v-449,-494,-899,-494,-1348,-494c370848,272945,354665,278383,337134,275911v-15733,-1977,-29218,-10878,-38658,-23734c292183,250694,286789,248716,281394,245749v-449,,-1348,-495,-1798,-495c273753,249705,266561,252177,258919,252177v-450,,-450,,-899,c247232,258605,234196,261572,221160,259594v-7192,-989,-13935,-3461,-19779,-6922c194639,254650,187447,255639,179805,255639v-12586,,-24274,-2967,-35062,-8407c133505,263550,115975,273934,96196,273934v-18430,,-35062,-9395,-46300,-23735c46300,251683,42704,252177,38658,252177,17531,252177,,233387,,209653,,186413,17082,167129,38658,167129v3147,,6294,495,8990,989c58437,151801,76417,140923,96196,140923v449,,449,,899,c105186,100871,137102,70709,175310,68731,186098,56864,201381,49447,218014,49447v5843,,11237,989,16631,2472c240040,50436,245434,49447,251277,49447v450,,1349,,1798,c267460,19779,295779,,328144,xe" fillcolor="white [3212]" stroked="f">
                <v:stroke joinstyle="miter"/>
                <v:path arrowok="t" o:connecttype="custom" o:connectlocs="328144,0;405909,56864;484124,22251;538515,55875;566956,40905;566956,281839;555597,271461;553799,270967;493564,287284;453558,268989;422092,270967;396020,262066;384782,262066;383434,261572;337134,275911;298476,252177;281394,245749;279596,245254;258919,252177;258020,252177;221160,259594;201381,252672;179805,255639;144743,247232;96196,273934;49896,250199;38658,252177;0,209653;38658,167129;47648,168118;96196,140923;97095,140923;175310,68731;218014,49447;234645,51919;251277,49447;253075,49447;328144,0" o:connectangles="0,0,0,0,0,0,0,0,0,0,0,0,0,0,0,0,0,0,0,0,0,0,0,0,0,0,0,0,0,0,0,0,0,0,0,0,0,0"/>
              </v:shape>
              <v:shape id="Freeform: Shape 9" o:spid="_x0000_s1034" style="position:absolute;left:41975;top:20548;width:5674;height:1893;visibility:visible;mso-wrap-style:square;v-text-anchor:middle" coordsize="567405,18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" path="m388828,v49446,48458,18430,127572,7642,139439c404561,143889,413102,146856,422541,148339v10789,1483,21577,494,31466,-1978c465245,155756,478731,163667,494014,164656v72371,5439,20228,-89003,42704,-141910c522333,68731,545707,131033,556046,148833r11359,11134l567405,183356,555597,172568v-450,,-1349,-495,-1798,-495c537167,185424,515590,191852,493564,188390v-15283,-1978,-28769,-8900,-40006,-18295c443219,173062,432880,173557,422092,172073v-9440,-1483,-17980,-4450,-26072,-8900c392424,163667,388378,163667,384783,163173v-450,-495,-900,-495,-1349,-495c370848,174051,354665,179490,337134,177018v-15733,-1978,-29218,-10879,-38658,-23735c292183,151800,286789,149822,281395,146856v-450,,-1349,-495,-1798,-495c273753,150811,266561,153283,258919,153283v-450,,-450,,-899,c247232,159712,234196,162678,221160,160701v-7192,-989,-13935,-3462,-19779,-6923c194639,155756,187447,156745,179805,156745v-12586,,-24273,-2967,-35062,-8406c133505,164656,115975,175040,96196,175040v-18430,,-35062,-9395,-46300,-23734c46300,152789,42704,153283,38659,153283,17532,153283,,134494,,110760v,-3956,450,-7911,1349,-11867c6294,116694,21128,129550,38659,129550v4045,,43602,-3956,27420,-54886c84059,106310,56190,144878,91701,155261v26072,7417,67427,-14339,27420,-87025c147890,99882,132157,133505,179805,133505v27420,,18880,-22745,42255,-28679c202730,118671,213968,136472,221160,137461v13036,1978,28769,1978,37309,-7417c291284,93948,237792,80598,234645,39063v9890,37084,50346,61313,84059,35107c294880,98399,288137,115705,298476,130044v8990,12362,22925,21262,38658,23734c354665,156250,367251,155756,382984,138450,396919,123121,434678,58841,388828,xe" fillcolor="#e7f9ff" stroked="f">
                <v:stroke joinstyle="miter"/>
                <v:path arrowok="t" o:connecttype="custom" o:connectlocs="388828,0;396470,139439;422541,148339;454007,146361;494014,164656;536718,22746;556046,148833;567405,159967;567405,183356;555597,172568;553799,172073;493564,188390;453558,170095;422092,172073;396020,163173;384783,163173;383434,162678;337134,177018;298476,153283;281395,146856;279597,146361;258919,153283;258020,153283;221160,160701;201381,153778;179805,156745;144743,148339;96196,175040;49896,151306;38659,153283;0,110760;1349,98893;38659,129550;66079,74664;91701,155261;119121,68236;179805,133505;222060,104826;221160,137461;258469,130044;234645,39063;318704,74170;298476,130044;337134,153778;382984,138450;388828,0" o:connectangles="0,0,0,0,0,0,0,0,0,0,0,0,0,0,0,0,0,0,0,0,0,0,0,0,0,0,0,0,0,0,0,0,0,0,0,0,0,0,0,0,0,0,0,0,0,0"/>
              </v:shape>
              <v:shape id="Freeform: Shape 10" o:spid="_x0000_s1035" style="position:absolute;left:16477;top:21220;width:5191;height:3826;visibility:visible;mso-wrap-style:square;v-text-anchor:middle" coordsize="519092,38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" path="m14166,313v47306,-3496,90877,22624,115095,64193c129914,64428,131220,64271,131874,64192v8582,-302,16595,194,24781,2127c164324,63939,171993,61560,180573,61259v24264,-2186,47295,7443,64482,23607c301288,83944,351247,124608,368043,181651v654,-78,654,-78,1307,-157c398927,179399,425829,193667,443795,216301v4487,-1268,8408,-1739,12982,-2289c488315,211682,516032,238247,518869,272906v2752,33939,-20191,63674,-51729,66004c461260,339616,455860,338807,450373,337279v-14572,22166,-37934,37368,-64898,39149c356638,379163,329821,365614,311857,342981v-14819,9071,-32030,14785,-50412,16264c233828,361104,207702,353306,186027,338410v-9641,13553,-23806,22546,-40882,23869c123410,363431,103473,351972,92560,332867v-7803,6770,-17173,11542,-27628,12798c55316,356663,43829,365882,30989,372802l,382635,,4762,14166,313xe" fillcolor="white [3212]" stroked="f" strokeweight="1pt">
                <v:path arrowok="t" o:connecttype="custom" o:connectlocs="14166,313;129261,64506;131874,64192;156655,66319;180573,61259;245055,84866;368043,181651;369350,181494;443795,216301;456777,214012;518869,272906;467140,338910;450373,337279;385475,376428;311857,342981;261445,359245;186027,338410;145145,362279;92560,332867;64932,345665;30989,372802;0,382635;0,4762" o:connectangles="0,0,0,0,0,0,0,0,0,0,0,0,0,0,0,0,0,0,0,0,0,0,0"/>
              </v:shape>
              <v:shape id="Freeform: Shape 11" o:spid="_x0000_s1036" style="position:absolute;left:16376;top:22958;width:5275;height:2170;rotation:-448922fd;visibility:visible;mso-wrap-style:square;v-text-anchor:middle" coordsize="527491,21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" path="m21262,l46480,8541v21636,15836,38748,47328,51252,95470c106288,124282,124716,138761,146434,139484v17111,725,32248,-6515,43436,-18822c210272,138036,234623,156859,262265,156859v57257,,44752,-50676,59231,-73842c310308,164099,354403,181473,383361,182921v48043,2896,77001,-46332,46069,-94112c460362,116318,445883,155411,468917,155411v26326,,49360,-18098,56599,-45608c526833,116318,527491,122834,527491,130073v-1316,34026,-27642,60811,-59232,59364c462336,189436,457071,187989,451806,185817v-17112,20271,-42120,32577,-69104,31129c353745,216223,328736,199572,313598,174957v-15794,7240,-33564,10860,-51992,10136c233965,183645,208956,172786,189212,155411v-11188,12307,-26325,19547,-43437,18823c124057,172786,105629,159031,97074,138761v-8555,5791,-18428,9411,-28958,9411c57257,157945,44753,165727,31179,171066l,176988,3150,150769r1559,661c23034,156860,46727,155774,67458,128625,89176,100392,75356,23292,27384,3609l20959,2516,21262,xe" fillcolor="#e7f9ff" stroked="f">
                <v:stroke joinstyle="miter"/>
                <v:path arrowok="t" o:connecttype="custom" o:connectlocs="21262,0;46480,8541;97732,104011;146434,139484;189870,120662;262265,156859;321496,83017;383361,182921;429430,88809;468917,155411;525516,109803;527491,130073;468259,189437;451806,185817;382702,216946;313598,174957;261606,185093;189212,155411;145775,174234;97074,138761;68116,148172;31179,171066;0,176988;3150,150769;4709,151430;67458,128625;27384,3609;20959,2516" o:connectangles="0,0,0,0,0,0,0,0,0,0,0,0,0,0,0,0,0,0,0,0,0,0,0,0,0,0,0,0"/>
              </v:shape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3AE5F812" wp14:editId="0526D2C7">
              <wp:simplePos x="0" y="0"/>
              <wp:positionH relativeFrom="column">
                <wp:posOffset>1862919</wp:posOffset>
              </wp:positionH>
              <wp:positionV relativeFrom="paragraph">
                <wp:posOffset>4152778</wp:posOffset>
              </wp:positionV>
              <wp:extent cx="1293997" cy="304440"/>
              <wp:effectExtent l="19050" t="0" r="20955" b="19685"/>
              <wp:wrapNone/>
              <wp:docPr id="330" name="Group 329" descr="decorative element">
                <a:extLst xmlns:a="http://schemas.openxmlformats.org/drawingml/2006/main">
                  <a:ext uri="{FF2B5EF4-FFF2-40B4-BE49-F238E27FC236}">
                    <a16:creationId xmlns:a16="http://schemas.microsoft.com/office/drawing/2014/main" id="{1A9E520E-558E-4F8B-89E2-7DB5EF05BC8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293997" cy="304440"/>
                        <a:chOff x="0" y="3837138"/>
                        <a:chExt cx="1743075" cy="410143"/>
                      </a:xfrm>
                    </wpg:grpSpPr>
                    <wps:wsp>
                      <wps:cNvPr id="13" name="Freeform: Shape 13">
                        <a:extLst>
                          <a:ext uri="{FF2B5EF4-FFF2-40B4-BE49-F238E27FC236}">
                            <a16:creationId xmlns:a16="http://schemas.microsoft.com/office/drawing/2014/main" id="{F16C2BBE-C871-42BC-864A-9716EB9D9302}"/>
                          </a:ext>
                        </a:extLst>
                      </wps:cNvPr>
                      <wps:cNvSpPr/>
                      <wps:spPr>
                        <a:xfrm>
                          <a:off x="120241" y="3837138"/>
                          <a:ext cx="340090" cy="399348"/>
                        </a:xfrm>
                        <a:custGeom>
                          <a:avLst/>
                          <a:gdLst>
                            <a:gd name="connsiteX0" fmla="*/ 303615 w 602491"/>
                            <a:gd name="connsiteY0" fmla="*/ 0 h 707468"/>
                            <a:gd name="connsiteX1" fmla="*/ 493659 w 602491"/>
                            <a:gd name="connsiteY1" fmla="*/ 130916 h 707468"/>
                            <a:gd name="connsiteX2" fmla="*/ 493659 w 602491"/>
                            <a:gd name="connsiteY2" fmla="*/ 130569 h 707468"/>
                            <a:gd name="connsiteX3" fmla="*/ 512039 w 602491"/>
                            <a:gd name="connsiteY3" fmla="*/ 157446 h 707468"/>
                            <a:gd name="connsiteX4" fmla="*/ 526951 w 602491"/>
                            <a:gd name="connsiteY4" fmla="*/ 165769 h 707468"/>
                            <a:gd name="connsiteX5" fmla="*/ 515507 w 602491"/>
                            <a:gd name="connsiteY5" fmla="*/ 164035 h 707468"/>
                            <a:gd name="connsiteX6" fmla="*/ 524871 w 602491"/>
                            <a:gd name="connsiteY6" fmla="*/ 185189 h 707468"/>
                            <a:gd name="connsiteX7" fmla="*/ 538049 w 602491"/>
                            <a:gd name="connsiteY7" fmla="*/ 191605 h 707468"/>
                            <a:gd name="connsiteX8" fmla="*/ 560244 w 602491"/>
                            <a:gd name="connsiteY8" fmla="*/ 189004 h 707468"/>
                            <a:gd name="connsiteX9" fmla="*/ 528512 w 602491"/>
                            <a:gd name="connsiteY9" fmla="*/ 203743 h 707468"/>
                            <a:gd name="connsiteX10" fmla="*/ 518628 w 602491"/>
                            <a:gd name="connsiteY10" fmla="*/ 201142 h 707468"/>
                            <a:gd name="connsiteX11" fmla="*/ 518975 w 602491"/>
                            <a:gd name="connsiteY11" fmla="*/ 202009 h 707468"/>
                            <a:gd name="connsiteX12" fmla="*/ 520882 w 602491"/>
                            <a:gd name="connsiteY12" fmla="*/ 208078 h 707468"/>
                            <a:gd name="connsiteX13" fmla="*/ 544811 w 602491"/>
                            <a:gd name="connsiteY13" fmla="*/ 224724 h 707468"/>
                            <a:gd name="connsiteX14" fmla="*/ 567006 w 602491"/>
                            <a:gd name="connsiteY14" fmla="*/ 222123 h 707468"/>
                            <a:gd name="connsiteX15" fmla="*/ 535274 w 602491"/>
                            <a:gd name="connsiteY15" fmla="*/ 236862 h 707468"/>
                            <a:gd name="connsiteX16" fmla="*/ 516027 w 602491"/>
                            <a:gd name="connsiteY16" fmla="*/ 228539 h 707468"/>
                            <a:gd name="connsiteX17" fmla="*/ 521576 w 602491"/>
                            <a:gd name="connsiteY17" fmla="*/ 238249 h 707468"/>
                            <a:gd name="connsiteX18" fmla="*/ 526778 w 602491"/>
                            <a:gd name="connsiteY18" fmla="*/ 254895 h 707468"/>
                            <a:gd name="connsiteX19" fmla="*/ 514987 w 602491"/>
                            <a:gd name="connsiteY19" fmla="*/ 240850 h 707468"/>
                            <a:gd name="connsiteX20" fmla="*/ 514987 w 602491"/>
                            <a:gd name="connsiteY20" fmla="*/ 241544 h 707468"/>
                            <a:gd name="connsiteX21" fmla="*/ 514814 w 602491"/>
                            <a:gd name="connsiteY21" fmla="*/ 267727 h 707468"/>
                            <a:gd name="connsiteX22" fmla="*/ 530246 w 602491"/>
                            <a:gd name="connsiteY22" fmla="*/ 303793 h 707468"/>
                            <a:gd name="connsiteX23" fmla="*/ 530593 w 602491"/>
                            <a:gd name="connsiteY23" fmla="*/ 303620 h 707468"/>
                            <a:gd name="connsiteX24" fmla="*/ 539956 w 602491"/>
                            <a:gd name="connsiteY24" fmla="*/ 326335 h 707468"/>
                            <a:gd name="connsiteX25" fmla="*/ 545158 w 602491"/>
                            <a:gd name="connsiteY25" fmla="*/ 338646 h 707468"/>
                            <a:gd name="connsiteX26" fmla="*/ 548973 w 602491"/>
                            <a:gd name="connsiteY26" fmla="*/ 331190 h 707468"/>
                            <a:gd name="connsiteX27" fmla="*/ 553134 w 602491"/>
                            <a:gd name="connsiteY27" fmla="*/ 348703 h 707468"/>
                            <a:gd name="connsiteX28" fmla="*/ 554001 w 602491"/>
                            <a:gd name="connsiteY28" fmla="*/ 359454 h 707468"/>
                            <a:gd name="connsiteX29" fmla="*/ 555909 w 602491"/>
                            <a:gd name="connsiteY29" fmla="*/ 363962 h 707468"/>
                            <a:gd name="connsiteX30" fmla="*/ 556429 w 602491"/>
                            <a:gd name="connsiteY30" fmla="*/ 362228 h 707468"/>
                            <a:gd name="connsiteX31" fmla="*/ 554868 w 602491"/>
                            <a:gd name="connsiteY31" fmla="*/ 339167 h 707468"/>
                            <a:gd name="connsiteX32" fmla="*/ 559030 w 602491"/>
                            <a:gd name="connsiteY32" fmla="*/ 349224 h 707468"/>
                            <a:gd name="connsiteX33" fmla="*/ 561631 w 602491"/>
                            <a:gd name="connsiteY33" fmla="*/ 360841 h 707468"/>
                            <a:gd name="connsiteX34" fmla="*/ 563018 w 602491"/>
                            <a:gd name="connsiteY34" fmla="*/ 380262 h 707468"/>
                            <a:gd name="connsiteX35" fmla="*/ 563365 w 602491"/>
                            <a:gd name="connsiteY35" fmla="*/ 380955 h 707468"/>
                            <a:gd name="connsiteX36" fmla="*/ 564405 w 602491"/>
                            <a:gd name="connsiteY36" fmla="*/ 371245 h 707468"/>
                            <a:gd name="connsiteX37" fmla="*/ 567180 w 602491"/>
                            <a:gd name="connsiteY37" fmla="*/ 380609 h 707468"/>
                            <a:gd name="connsiteX38" fmla="*/ 567526 w 602491"/>
                            <a:gd name="connsiteY38" fmla="*/ 386851 h 707468"/>
                            <a:gd name="connsiteX39" fmla="*/ 573942 w 602491"/>
                            <a:gd name="connsiteY39" fmla="*/ 377141 h 707468"/>
                            <a:gd name="connsiteX40" fmla="*/ 593189 w 602491"/>
                            <a:gd name="connsiteY40" fmla="*/ 374193 h 707468"/>
                            <a:gd name="connsiteX41" fmla="*/ 582092 w 602491"/>
                            <a:gd name="connsiteY41" fmla="*/ 379915 h 707468"/>
                            <a:gd name="connsiteX42" fmla="*/ 576023 w 602491"/>
                            <a:gd name="connsiteY42" fmla="*/ 395001 h 707468"/>
                            <a:gd name="connsiteX43" fmla="*/ 577063 w 602491"/>
                            <a:gd name="connsiteY43" fmla="*/ 398469 h 707468"/>
                            <a:gd name="connsiteX44" fmla="*/ 577237 w 602491"/>
                            <a:gd name="connsiteY44" fmla="*/ 398989 h 707468"/>
                            <a:gd name="connsiteX45" fmla="*/ 581051 w 602491"/>
                            <a:gd name="connsiteY45" fmla="*/ 394654 h 707468"/>
                            <a:gd name="connsiteX46" fmla="*/ 600299 w 602491"/>
                            <a:gd name="connsiteY46" fmla="*/ 391706 h 707468"/>
                            <a:gd name="connsiteX47" fmla="*/ 589201 w 602491"/>
                            <a:gd name="connsiteY47" fmla="*/ 397428 h 707468"/>
                            <a:gd name="connsiteX48" fmla="*/ 585040 w 602491"/>
                            <a:gd name="connsiteY48" fmla="*/ 404538 h 707468"/>
                            <a:gd name="connsiteX49" fmla="*/ 587294 w 602491"/>
                            <a:gd name="connsiteY49" fmla="*/ 417369 h 707468"/>
                            <a:gd name="connsiteX50" fmla="*/ 592149 w 602491"/>
                            <a:gd name="connsiteY50" fmla="*/ 413034 h 707468"/>
                            <a:gd name="connsiteX51" fmla="*/ 587814 w 602491"/>
                            <a:gd name="connsiteY51" fmla="*/ 421530 h 707468"/>
                            <a:gd name="connsiteX52" fmla="*/ 588161 w 602491"/>
                            <a:gd name="connsiteY52" fmla="*/ 431761 h 707468"/>
                            <a:gd name="connsiteX53" fmla="*/ 595097 w 602491"/>
                            <a:gd name="connsiteY53" fmla="*/ 454476 h 707468"/>
                            <a:gd name="connsiteX54" fmla="*/ 594923 w 602491"/>
                            <a:gd name="connsiteY54" fmla="*/ 454476 h 707468"/>
                            <a:gd name="connsiteX55" fmla="*/ 599432 w 602491"/>
                            <a:gd name="connsiteY55" fmla="*/ 465227 h 707468"/>
                            <a:gd name="connsiteX56" fmla="*/ 561631 w 602491"/>
                            <a:gd name="connsiteY56" fmla="*/ 541522 h 707468"/>
                            <a:gd name="connsiteX57" fmla="*/ 503369 w 602491"/>
                            <a:gd name="connsiteY57" fmla="*/ 529904 h 707468"/>
                            <a:gd name="connsiteX58" fmla="*/ 503196 w 602491"/>
                            <a:gd name="connsiteY58" fmla="*/ 537187 h 707468"/>
                            <a:gd name="connsiteX59" fmla="*/ 497994 w 602491"/>
                            <a:gd name="connsiteY59" fmla="*/ 524355 h 707468"/>
                            <a:gd name="connsiteX60" fmla="*/ 497821 w 602491"/>
                            <a:gd name="connsiteY60" fmla="*/ 524182 h 707468"/>
                            <a:gd name="connsiteX61" fmla="*/ 503543 w 602491"/>
                            <a:gd name="connsiteY61" fmla="*/ 551059 h 707468"/>
                            <a:gd name="connsiteX62" fmla="*/ 504410 w 602491"/>
                            <a:gd name="connsiteY62" fmla="*/ 566491 h 707468"/>
                            <a:gd name="connsiteX63" fmla="*/ 502849 w 602491"/>
                            <a:gd name="connsiteY63" fmla="*/ 580536 h 707468"/>
                            <a:gd name="connsiteX64" fmla="*/ 496607 w 602491"/>
                            <a:gd name="connsiteY64" fmla="*/ 551232 h 707468"/>
                            <a:gd name="connsiteX65" fmla="*/ 495046 w 602491"/>
                            <a:gd name="connsiteY65" fmla="*/ 548804 h 707468"/>
                            <a:gd name="connsiteX66" fmla="*/ 494353 w 602491"/>
                            <a:gd name="connsiteY66" fmla="*/ 554700 h 707468"/>
                            <a:gd name="connsiteX67" fmla="*/ 497300 w 602491"/>
                            <a:gd name="connsiteY67" fmla="*/ 569092 h 707468"/>
                            <a:gd name="connsiteX68" fmla="*/ 498341 w 602491"/>
                            <a:gd name="connsiteY68" fmla="*/ 592327 h 707468"/>
                            <a:gd name="connsiteX69" fmla="*/ 491058 w 602491"/>
                            <a:gd name="connsiteY69" fmla="*/ 584524 h 707468"/>
                            <a:gd name="connsiteX70" fmla="*/ 481868 w 602491"/>
                            <a:gd name="connsiteY70" fmla="*/ 676772 h 707468"/>
                            <a:gd name="connsiteX71" fmla="*/ 498514 w 602491"/>
                            <a:gd name="connsiteY71" fmla="*/ 698794 h 707468"/>
                            <a:gd name="connsiteX72" fmla="*/ 484989 w 602491"/>
                            <a:gd name="connsiteY72" fmla="*/ 707463 h 707468"/>
                            <a:gd name="connsiteX73" fmla="*/ 319394 w 602491"/>
                            <a:gd name="connsiteY73" fmla="*/ 707463 h 707468"/>
                            <a:gd name="connsiteX74" fmla="*/ 303789 w 602491"/>
                            <a:gd name="connsiteY74" fmla="*/ 612095 h 707468"/>
                            <a:gd name="connsiteX75" fmla="*/ 288183 w 602491"/>
                            <a:gd name="connsiteY75" fmla="*/ 707463 h 707468"/>
                            <a:gd name="connsiteX76" fmla="*/ 122588 w 602491"/>
                            <a:gd name="connsiteY76" fmla="*/ 707463 h 707468"/>
                            <a:gd name="connsiteX77" fmla="*/ 109063 w 602491"/>
                            <a:gd name="connsiteY77" fmla="*/ 698794 h 707468"/>
                            <a:gd name="connsiteX78" fmla="*/ 125709 w 602491"/>
                            <a:gd name="connsiteY78" fmla="*/ 676772 h 707468"/>
                            <a:gd name="connsiteX79" fmla="*/ 116519 w 602491"/>
                            <a:gd name="connsiteY79" fmla="*/ 584004 h 707468"/>
                            <a:gd name="connsiteX80" fmla="*/ 108889 w 602491"/>
                            <a:gd name="connsiteY80" fmla="*/ 592154 h 707468"/>
                            <a:gd name="connsiteX81" fmla="*/ 109930 w 602491"/>
                            <a:gd name="connsiteY81" fmla="*/ 568919 h 707468"/>
                            <a:gd name="connsiteX82" fmla="*/ 113224 w 602491"/>
                            <a:gd name="connsiteY82" fmla="*/ 553486 h 707468"/>
                            <a:gd name="connsiteX83" fmla="*/ 112704 w 602491"/>
                            <a:gd name="connsiteY83" fmla="*/ 548284 h 707468"/>
                            <a:gd name="connsiteX84" fmla="*/ 110623 w 602491"/>
                            <a:gd name="connsiteY84" fmla="*/ 550885 h 707468"/>
                            <a:gd name="connsiteX85" fmla="*/ 104381 w 602491"/>
                            <a:gd name="connsiteY85" fmla="*/ 580189 h 707468"/>
                            <a:gd name="connsiteX86" fmla="*/ 102821 w 602491"/>
                            <a:gd name="connsiteY86" fmla="*/ 566144 h 707468"/>
                            <a:gd name="connsiteX87" fmla="*/ 103688 w 602491"/>
                            <a:gd name="connsiteY87" fmla="*/ 550712 h 707468"/>
                            <a:gd name="connsiteX88" fmla="*/ 109583 w 602491"/>
                            <a:gd name="connsiteY88" fmla="*/ 523142 h 707468"/>
                            <a:gd name="connsiteX89" fmla="*/ 103861 w 602491"/>
                            <a:gd name="connsiteY89" fmla="*/ 536840 h 707468"/>
                            <a:gd name="connsiteX90" fmla="*/ 103861 w 602491"/>
                            <a:gd name="connsiteY90" fmla="*/ 524182 h 707468"/>
                            <a:gd name="connsiteX91" fmla="*/ 105595 w 602491"/>
                            <a:gd name="connsiteY91" fmla="*/ 516206 h 707468"/>
                            <a:gd name="connsiteX92" fmla="*/ 94151 w 602491"/>
                            <a:gd name="connsiteY92" fmla="*/ 526089 h 707468"/>
                            <a:gd name="connsiteX93" fmla="*/ 81319 w 602491"/>
                            <a:gd name="connsiteY93" fmla="*/ 525743 h 707468"/>
                            <a:gd name="connsiteX94" fmla="*/ 36236 w 602491"/>
                            <a:gd name="connsiteY94" fmla="*/ 524876 h 707468"/>
                            <a:gd name="connsiteX95" fmla="*/ 4851 w 602491"/>
                            <a:gd name="connsiteY95" fmla="*/ 446153 h 707468"/>
                            <a:gd name="connsiteX96" fmla="*/ 36583 w 602491"/>
                            <a:gd name="connsiteY96" fmla="*/ 372112 h 707468"/>
                            <a:gd name="connsiteX97" fmla="*/ 32941 w 602491"/>
                            <a:gd name="connsiteY97" fmla="*/ 373152 h 707468"/>
                            <a:gd name="connsiteX98" fmla="*/ 42131 w 602491"/>
                            <a:gd name="connsiteY98" fmla="*/ 359107 h 707468"/>
                            <a:gd name="connsiteX99" fmla="*/ 45599 w 602491"/>
                            <a:gd name="connsiteY99" fmla="*/ 350958 h 707468"/>
                            <a:gd name="connsiteX100" fmla="*/ 34675 w 602491"/>
                            <a:gd name="connsiteY100" fmla="*/ 363442 h 707468"/>
                            <a:gd name="connsiteX101" fmla="*/ 39357 w 602491"/>
                            <a:gd name="connsiteY101" fmla="*/ 353559 h 707468"/>
                            <a:gd name="connsiteX102" fmla="*/ 46120 w 602491"/>
                            <a:gd name="connsiteY102" fmla="*/ 343675 h 707468"/>
                            <a:gd name="connsiteX103" fmla="*/ 50975 w 602491"/>
                            <a:gd name="connsiteY103" fmla="*/ 338300 h 707468"/>
                            <a:gd name="connsiteX104" fmla="*/ 52882 w 602491"/>
                            <a:gd name="connsiteY104" fmla="*/ 333791 h 707468"/>
                            <a:gd name="connsiteX105" fmla="*/ 51842 w 602491"/>
                            <a:gd name="connsiteY105" fmla="*/ 334485 h 707468"/>
                            <a:gd name="connsiteX106" fmla="*/ 54616 w 602491"/>
                            <a:gd name="connsiteY106" fmla="*/ 329456 h 707468"/>
                            <a:gd name="connsiteX107" fmla="*/ 57564 w 602491"/>
                            <a:gd name="connsiteY107" fmla="*/ 322694 h 707468"/>
                            <a:gd name="connsiteX108" fmla="*/ 49761 w 602491"/>
                            <a:gd name="connsiteY108" fmla="*/ 323387 h 707468"/>
                            <a:gd name="connsiteX109" fmla="*/ 34502 w 602491"/>
                            <a:gd name="connsiteY109" fmla="*/ 311249 h 707468"/>
                            <a:gd name="connsiteX110" fmla="*/ 46293 w 602491"/>
                            <a:gd name="connsiteY110" fmla="*/ 315584 h 707468"/>
                            <a:gd name="connsiteX111" fmla="*/ 61552 w 602491"/>
                            <a:gd name="connsiteY111" fmla="*/ 309689 h 707468"/>
                            <a:gd name="connsiteX112" fmla="*/ 63459 w 602491"/>
                            <a:gd name="connsiteY112" fmla="*/ 306741 h 707468"/>
                            <a:gd name="connsiteX113" fmla="*/ 63806 w 602491"/>
                            <a:gd name="connsiteY113" fmla="*/ 306394 h 707468"/>
                            <a:gd name="connsiteX114" fmla="*/ 58084 w 602491"/>
                            <a:gd name="connsiteY114" fmla="*/ 306568 h 707468"/>
                            <a:gd name="connsiteX115" fmla="*/ 42825 w 602491"/>
                            <a:gd name="connsiteY115" fmla="*/ 294430 h 707468"/>
                            <a:gd name="connsiteX116" fmla="*/ 54616 w 602491"/>
                            <a:gd name="connsiteY116" fmla="*/ 298765 h 707468"/>
                            <a:gd name="connsiteX117" fmla="*/ 62592 w 602491"/>
                            <a:gd name="connsiteY117" fmla="*/ 297031 h 707468"/>
                            <a:gd name="connsiteX118" fmla="*/ 70395 w 602491"/>
                            <a:gd name="connsiteY118" fmla="*/ 286800 h 707468"/>
                            <a:gd name="connsiteX119" fmla="*/ 63979 w 602491"/>
                            <a:gd name="connsiteY119" fmla="*/ 286280 h 707468"/>
                            <a:gd name="connsiteX120" fmla="*/ 73170 w 602491"/>
                            <a:gd name="connsiteY120" fmla="*/ 283679 h 707468"/>
                            <a:gd name="connsiteX121" fmla="*/ 80452 w 602491"/>
                            <a:gd name="connsiteY121" fmla="*/ 276397 h 707468"/>
                            <a:gd name="connsiteX122" fmla="*/ 92243 w 602491"/>
                            <a:gd name="connsiteY122" fmla="*/ 256109 h 707468"/>
                            <a:gd name="connsiteX123" fmla="*/ 91897 w 602491"/>
                            <a:gd name="connsiteY123" fmla="*/ 243104 h 707468"/>
                            <a:gd name="connsiteX124" fmla="*/ 91897 w 602491"/>
                            <a:gd name="connsiteY124" fmla="*/ 241890 h 707468"/>
                            <a:gd name="connsiteX125" fmla="*/ 80972 w 602491"/>
                            <a:gd name="connsiteY125" fmla="*/ 254895 h 707468"/>
                            <a:gd name="connsiteX126" fmla="*/ 86174 w 602491"/>
                            <a:gd name="connsiteY126" fmla="*/ 238249 h 707468"/>
                            <a:gd name="connsiteX127" fmla="*/ 92590 w 602491"/>
                            <a:gd name="connsiteY127" fmla="*/ 227498 h 707468"/>
                            <a:gd name="connsiteX128" fmla="*/ 93804 w 602491"/>
                            <a:gd name="connsiteY128" fmla="*/ 213453 h 707468"/>
                            <a:gd name="connsiteX129" fmla="*/ 82360 w 602491"/>
                            <a:gd name="connsiteY129" fmla="*/ 229753 h 707468"/>
                            <a:gd name="connsiteX130" fmla="*/ 89122 w 602491"/>
                            <a:gd name="connsiteY130" fmla="*/ 202009 h 707468"/>
                            <a:gd name="connsiteX131" fmla="*/ 98312 w 602491"/>
                            <a:gd name="connsiteY131" fmla="*/ 182935 h 707468"/>
                            <a:gd name="connsiteX132" fmla="*/ 100913 w 602491"/>
                            <a:gd name="connsiteY132" fmla="*/ 170624 h 707468"/>
                            <a:gd name="connsiteX133" fmla="*/ 82360 w 602491"/>
                            <a:gd name="connsiteY133" fmla="*/ 187617 h 707468"/>
                            <a:gd name="connsiteX134" fmla="*/ 113051 w 602491"/>
                            <a:gd name="connsiteY134" fmla="*/ 131956 h 707468"/>
                            <a:gd name="connsiteX135" fmla="*/ 303615 w 602491"/>
                            <a:gd name="connsiteY135" fmla="*/ 0 h 707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</a:cxnLst>
                          <a:rect l="l" t="t" r="r" b="b"/>
                          <a:pathLst>
                            <a:path w="602491" h="707468">
                              <a:moveTo>
                                <a:pt x="303615" y="0"/>
                              </a:moveTo>
                              <a:cubicBezTo>
                                <a:pt x="387366" y="0"/>
                                <a:pt x="459153" y="45777"/>
                                <a:pt x="493659" y="130916"/>
                              </a:cubicBezTo>
                              <a:lnTo>
                                <a:pt x="493659" y="130569"/>
                              </a:lnTo>
                              <a:cubicBezTo>
                                <a:pt x="500768" y="138372"/>
                                <a:pt x="507011" y="148256"/>
                                <a:pt x="512039" y="157446"/>
                              </a:cubicBezTo>
                              <a:cubicBezTo>
                                <a:pt x="520882" y="162994"/>
                                <a:pt x="526951" y="165769"/>
                                <a:pt x="526951" y="165769"/>
                              </a:cubicBezTo>
                              <a:lnTo>
                                <a:pt x="515507" y="164035"/>
                              </a:lnTo>
                              <a:cubicBezTo>
                                <a:pt x="520189" y="173225"/>
                                <a:pt x="523310" y="181375"/>
                                <a:pt x="524871" y="185189"/>
                              </a:cubicBezTo>
                              <a:cubicBezTo>
                                <a:pt x="529206" y="188657"/>
                                <a:pt x="533887" y="191258"/>
                                <a:pt x="538049" y="191605"/>
                              </a:cubicBezTo>
                              <a:cubicBezTo>
                                <a:pt x="552441" y="192992"/>
                                <a:pt x="560244" y="189004"/>
                                <a:pt x="560244" y="189004"/>
                              </a:cubicBezTo>
                              <a:cubicBezTo>
                                <a:pt x="560244" y="189004"/>
                                <a:pt x="542210" y="202356"/>
                                <a:pt x="528512" y="203743"/>
                              </a:cubicBezTo>
                              <a:cubicBezTo>
                                <a:pt x="525911" y="204090"/>
                                <a:pt x="522443" y="203049"/>
                                <a:pt x="518628" y="201142"/>
                              </a:cubicBezTo>
                              <a:cubicBezTo>
                                <a:pt x="518802" y="201489"/>
                                <a:pt x="518802" y="201662"/>
                                <a:pt x="518975" y="202009"/>
                              </a:cubicBezTo>
                              <a:cubicBezTo>
                                <a:pt x="519669" y="204090"/>
                                <a:pt x="520362" y="206170"/>
                                <a:pt x="520882" y="208078"/>
                              </a:cubicBezTo>
                              <a:cubicBezTo>
                                <a:pt x="527818" y="215707"/>
                                <a:pt x="537182" y="224030"/>
                                <a:pt x="544811" y="224724"/>
                              </a:cubicBezTo>
                              <a:cubicBezTo>
                                <a:pt x="559203" y="226111"/>
                                <a:pt x="567006" y="222123"/>
                                <a:pt x="567006" y="222123"/>
                              </a:cubicBezTo>
                              <a:cubicBezTo>
                                <a:pt x="567006" y="222123"/>
                                <a:pt x="548973" y="235475"/>
                                <a:pt x="535274" y="236862"/>
                              </a:cubicBezTo>
                              <a:cubicBezTo>
                                <a:pt x="530593" y="237209"/>
                                <a:pt x="523483" y="233567"/>
                                <a:pt x="516027" y="228539"/>
                              </a:cubicBezTo>
                              <a:cubicBezTo>
                                <a:pt x="518281" y="231660"/>
                                <a:pt x="520362" y="234954"/>
                                <a:pt x="521576" y="238249"/>
                              </a:cubicBezTo>
                              <a:cubicBezTo>
                                <a:pt x="525911" y="250040"/>
                                <a:pt x="526778" y="254895"/>
                                <a:pt x="526778" y="254895"/>
                              </a:cubicBezTo>
                              <a:lnTo>
                                <a:pt x="514987" y="240850"/>
                              </a:lnTo>
                              <a:cubicBezTo>
                                <a:pt x="514987" y="241023"/>
                                <a:pt x="514987" y="241370"/>
                                <a:pt x="514987" y="241544"/>
                              </a:cubicBezTo>
                              <a:lnTo>
                                <a:pt x="514814" y="267727"/>
                              </a:lnTo>
                              <a:lnTo>
                                <a:pt x="530246" y="303793"/>
                              </a:lnTo>
                              <a:lnTo>
                                <a:pt x="530593" y="303620"/>
                              </a:lnTo>
                              <a:cubicBezTo>
                                <a:pt x="533367" y="310382"/>
                                <a:pt x="536488" y="318012"/>
                                <a:pt x="539956" y="326335"/>
                              </a:cubicBezTo>
                              <a:lnTo>
                                <a:pt x="545158" y="338646"/>
                              </a:lnTo>
                              <a:lnTo>
                                <a:pt x="548973" y="331190"/>
                              </a:lnTo>
                              <a:cubicBezTo>
                                <a:pt x="548973" y="331190"/>
                                <a:pt x="551747" y="338300"/>
                                <a:pt x="553134" y="348703"/>
                              </a:cubicBezTo>
                              <a:cubicBezTo>
                                <a:pt x="553828" y="353212"/>
                                <a:pt x="554001" y="356853"/>
                                <a:pt x="554001" y="359454"/>
                              </a:cubicBezTo>
                              <a:lnTo>
                                <a:pt x="555909" y="363962"/>
                              </a:lnTo>
                              <a:cubicBezTo>
                                <a:pt x="556082" y="363616"/>
                                <a:pt x="556256" y="363095"/>
                                <a:pt x="556429" y="362228"/>
                              </a:cubicBezTo>
                              <a:cubicBezTo>
                                <a:pt x="557469" y="357720"/>
                                <a:pt x="554868" y="339167"/>
                                <a:pt x="554868" y="339167"/>
                              </a:cubicBezTo>
                              <a:cubicBezTo>
                                <a:pt x="554868" y="339167"/>
                                <a:pt x="556949" y="343675"/>
                                <a:pt x="559030" y="349224"/>
                              </a:cubicBezTo>
                              <a:cubicBezTo>
                                <a:pt x="561111" y="354772"/>
                                <a:pt x="561111" y="358067"/>
                                <a:pt x="561631" y="360841"/>
                              </a:cubicBezTo>
                              <a:cubicBezTo>
                                <a:pt x="561978" y="363095"/>
                                <a:pt x="562671" y="375060"/>
                                <a:pt x="563018" y="380262"/>
                              </a:cubicBezTo>
                              <a:lnTo>
                                <a:pt x="563365" y="380955"/>
                              </a:lnTo>
                              <a:lnTo>
                                <a:pt x="564405" y="371245"/>
                              </a:lnTo>
                              <a:cubicBezTo>
                                <a:pt x="564405" y="371245"/>
                                <a:pt x="565619" y="373673"/>
                                <a:pt x="567180" y="380609"/>
                              </a:cubicBezTo>
                              <a:cubicBezTo>
                                <a:pt x="567526" y="382516"/>
                                <a:pt x="567700" y="384770"/>
                                <a:pt x="567526" y="386851"/>
                              </a:cubicBezTo>
                              <a:cubicBezTo>
                                <a:pt x="569434" y="382169"/>
                                <a:pt x="571688" y="378354"/>
                                <a:pt x="573942" y="377141"/>
                              </a:cubicBezTo>
                              <a:cubicBezTo>
                                <a:pt x="580705" y="373499"/>
                                <a:pt x="593189" y="374193"/>
                                <a:pt x="593189" y="374193"/>
                              </a:cubicBezTo>
                              <a:cubicBezTo>
                                <a:pt x="593189" y="374193"/>
                                <a:pt x="588334" y="374886"/>
                                <a:pt x="582092" y="379915"/>
                              </a:cubicBezTo>
                              <a:cubicBezTo>
                                <a:pt x="578624" y="382516"/>
                                <a:pt x="576890" y="389278"/>
                                <a:pt x="576023" y="395001"/>
                              </a:cubicBezTo>
                              <a:cubicBezTo>
                                <a:pt x="576370" y="396214"/>
                                <a:pt x="576717" y="397255"/>
                                <a:pt x="577063" y="398469"/>
                              </a:cubicBezTo>
                              <a:cubicBezTo>
                                <a:pt x="577237" y="398642"/>
                                <a:pt x="577237" y="398815"/>
                                <a:pt x="577237" y="398989"/>
                              </a:cubicBezTo>
                              <a:cubicBezTo>
                                <a:pt x="578450" y="396908"/>
                                <a:pt x="579664" y="395347"/>
                                <a:pt x="581051" y="394654"/>
                              </a:cubicBezTo>
                              <a:cubicBezTo>
                                <a:pt x="587814" y="391012"/>
                                <a:pt x="600299" y="391706"/>
                                <a:pt x="600299" y="391706"/>
                              </a:cubicBezTo>
                              <a:cubicBezTo>
                                <a:pt x="600299" y="391706"/>
                                <a:pt x="595443" y="392400"/>
                                <a:pt x="589201" y="397428"/>
                              </a:cubicBezTo>
                              <a:cubicBezTo>
                                <a:pt x="587467" y="398815"/>
                                <a:pt x="586080" y="401590"/>
                                <a:pt x="585040" y="404538"/>
                              </a:cubicBezTo>
                              <a:cubicBezTo>
                                <a:pt x="585560" y="406792"/>
                                <a:pt x="586600" y="411647"/>
                                <a:pt x="587294" y="417369"/>
                              </a:cubicBezTo>
                              <a:lnTo>
                                <a:pt x="592149" y="413034"/>
                              </a:lnTo>
                              <a:cubicBezTo>
                                <a:pt x="592149" y="413034"/>
                                <a:pt x="590242" y="416329"/>
                                <a:pt x="587814" y="421530"/>
                              </a:cubicBezTo>
                              <a:cubicBezTo>
                                <a:pt x="587987" y="424825"/>
                                <a:pt x="588161" y="428293"/>
                                <a:pt x="588161" y="431761"/>
                              </a:cubicBezTo>
                              <a:lnTo>
                                <a:pt x="595097" y="454476"/>
                              </a:lnTo>
                              <a:lnTo>
                                <a:pt x="594923" y="454476"/>
                              </a:lnTo>
                              <a:lnTo>
                                <a:pt x="599432" y="465227"/>
                              </a:lnTo>
                              <a:cubicBezTo>
                                <a:pt x="609835" y="496612"/>
                                <a:pt x="592842" y="530598"/>
                                <a:pt x="561631" y="541522"/>
                              </a:cubicBezTo>
                              <a:cubicBezTo>
                                <a:pt x="540823" y="548458"/>
                                <a:pt x="518802" y="543256"/>
                                <a:pt x="503369" y="529904"/>
                              </a:cubicBezTo>
                              <a:cubicBezTo>
                                <a:pt x="503369" y="535106"/>
                                <a:pt x="503196" y="537187"/>
                                <a:pt x="503196" y="537187"/>
                              </a:cubicBezTo>
                              <a:lnTo>
                                <a:pt x="497994" y="524355"/>
                              </a:lnTo>
                              <a:cubicBezTo>
                                <a:pt x="497994" y="524355"/>
                                <a:pt x="497821" y="524182"/>
                                <a:pt x="497821" y="524182"/>
                              </a:cubicBezTo>
                              <a:cubicBezTo>
                                <a:pt x="498688" y="527997"/>
                                <a:pt x="503196" y="547764"/>
                                <a:pt x="503543" y="551059"/>
                              </a:cubicBezTo>
                              <a:cubicBezTo>
                                <a:pt x="503889" y="554700"/>
                                <a:pt x="505103" y="558862"/>
                                <a:pt x="504410" y="566491"/>
                              </a:cubicBezTo>
                              <a:cubicBezTo>
                                <a:pt x="503716" y="574294"/>
                                <a:pt x="502849" y="580536"/>
                                <a:pt x="502849" y="580536"/>
                              </a:cubicBezTo>
                              <a:cubicBezTo>
                                <a:pt x="502849" y="580536"/>
                                <a:pt x="499555" y="556607"/>
                                <a:pt x="496607" y="551232"/>
                              </a:cubicBezTo>
                              <a:cubicBezTo>
                                <a:pt x="496087" y="550018"/>
                                <a:pt x="495566" y="549325"/>
                                <a:pt x="495046" y="548804"/>
                              </a:cubicBezTo>
                              <a:cubicBezTo>
                                <a:pt x="494699" y="550885"/>
                                <a:pt x="494526" y="552793"/>
                                <a:pt x="494353" y="554700"/>
                              </a:cubicBezTo>
                              <a:cubicBezTo>
                                <a:pt x="495220" y="557821"/>
                                <a:pt x="496260" y="562676"/>
                                <a:pt x="497300" y="569092"/>
                              </a:cubicBezTo>
                              <a:cubicBezTo>
                                <a:pt x="499381" y="582444"/>
                                <a:pt x="498341" y="592327"/>
                                <a:pt x="498341" y="592327"/>
                              </a:cubicBezTo>
                              <a:lnTo>
                                <a:pt x="491058" y="584524"/>
                              </a:lnTo>
                              <a:cubicBezTo>
                                <a:pt x="485162" y="636544"/>
                                <a:pt x="480828" y="672784"/>
                                <a:pt x="481868" y="676772"/>
                              </a:cubicBezTo>
                              <a:cubicBezTo>
                                <a:pt x="484469" y="687870"/>
                                <a:pt x="498514" y="687003"/>
                                <a:pt x="498514" y="698794"/>
                              </a:cubicBezTo>
                              <a:cubicBezTo>
                                <a:pt x="498514" y="707984"/>
                                <a:pt x="484989" y="707463"/>
                                <a:pt x="484989" y="707463"/>
                              </a:cubicBezTo>
                              <a:cubicBezTo>
                                <a:pt x="484989" y="707463"/>
                                <a:pt x="330665" y="707463"/>
                                <a:pt x="319394" y="707463"/>
                              </a:cubicBezTo>
                              <a:cubicBezTo>
                                <a:pt x="308123" y="707463"/>
                                <a:pt x="303789" y="612095"/>
                                <a:pt x="303789" y="612095"/>
                              </a:cubicBezTo>
                              <a:cubicBezTo>
                                <a:pt x="303789" y="612095"/>
                                <a:pt x="299454" y="707463"/>
                                <a:pt x="288183" y="707463"/>
                              </a:cubicBezTo>
                              <a:cubicBezTo>
                                <a:pt x="276912" y="707463"/>
                                <a:pt x="122588" y="707463"/>
                                <a:pt x="122588" y="707463"/>
                              </a:cubicBezTo>
                              <a:cubicBezTo>
                                <a:pt x="122588" y="707463"/>
                                <a:pt x="109063" y="707984"/>
                                <a:pt x="109063" y="698794"/>
                              </a:cubicBezTo>
                              <a:cubicBezTo>
                                <a:pt x="109063" y="686829"/>
                                <a:pt x="123108" y="687870"/>
                                <a:pt x="125709" y="676772"/>
                              </a:cubicBezTo>
                              <a:cubicBezTo>
                                <a:pt x="126749" y="672610"/>
                                <a:pt x="122415" y="636370"/>
                                <a:pt x="116519" y="584004"/>
                              </a:cubicBezTo>
                              <a:lnTo>
                                <a:pt x="108889" y="592154"/>
                              </a:lnTo>
                              <a:cubicBezTo>
                                <a:pt x="108889" y="592154"/>
                                <a:pt x="107849" y="582270"/>
                                <a:pt x="109930" y="568919"/>
                              </a:cubicBezTo>
                              <a:cubicBezTo>
                                <a:pt x="111144" y="561809"/>
                                <a:pt x="112357" y="556781"/>
                                <a:pt x="113224" y="553486"/>
                              </a:cubicBezTo>
                              <a:cubicBezTo>
                                <a:pt x="113051" y="551752"/>
                                <a:pt x="112878" y="550018"/>
                                <a:pt x="112704" y="548284"/>
                              </a:cubicBezTo>
                              <a:cubicBezTo>
                                <a:pt x="112011" y="548631"/>
                                <a:pt x="111490" y="549325"/>
                                <a:pt x="110623" y="550885"/>
                              </a:cubicBezTo>
                              <a:cubicBezTo>
                                <a:pt x="107676" y="556261"/>
                                <a:pt x="104381" y="580189"/>
                                <a:pt x="104381" y="580189"/>
                              </a:cubicBezTo>
                              <a:cubicBezTo>
                                <a:pt x="104381" y="580189"/>
                                <a:pt x="103514" y="573774"/>
                                <a:pt x="102821" y="566144"/>
                              </a:cubicBezTo>
                              <a:cubicBezTo>
                                <a:pt x="102127" y="558515"/>
                                <a:pt x="103341" y="554353"/>
                                <a:pt x="103688" y="550712"/>
                              </a:cubicBezTo>
                              <a:cubicBezTo>
                                <a:pt x="104034" y="547071"/>
                                <a:pt x="109583" y="523142"/>
                                <a:pt x="109583" y="523142"/>
                              </a:cubicBezTo>
                              <a:lnTo>
                                <a:pt x="103861" y="536840"/>
                              </a:lnTo>
                              <a:cubicBezTo>
                                <a:pt x="103861" y="536840"/>
                                <a:pt x="103514" y="533372"/>
                                <a:pt x="103861" y="524182"/>
                              </a:cubicBezTo>
                              <a:cubicBezTo>
                                <a:pt x="104034" y="521581"/>
                                <a:pt x="104728" y="518807"/>
                                <a:pt x="105595" y="516206"/>
                              </a:cubicBezTo>
                              <a:cubicBezTo>
                                <a:pt x="101607" y="521408"/>
                                <a:pt x="97445" y="525396"/>
                                <a:pt x="94151" y="526089"/>
                              </a:cubicBezTo>
                              <a:cubicBezTo>
                                <a:pt x="90336" y="526783"/>
                                <a:pt x="85654" y="526436"/>
                                <a:pt x="81319" y="525743"/>
                              </a:cubicBezTo>
                              <a:cubicBezTo>
                                <a:pt x="67274" y="531118"/>
                                <a:pt x="51148" y="531291"/>
                                <a:pt x="36236" y="524876"/>
                              </a:cubicBezTo>
                              <a:cubicBezTo>
                                <a:pt x="5891" y="511697"/>
                                <a:pt x="-8154" y="476498"/>
                                <a:pt x="4851" y="446153"/>
                              </a:cubicBezTo>
                              <a:lnTo>
                                <a:pt x="36583" y="372112"/>
                              </a:lnTo>
                              <a:lnTo>
                                <a:pt x="32941" y="373152"/>
                              </a:lnTo>
                              <a:cubicBezTo>
                                <a:pt x="32941" y="373152"/>
                                <a:pt x="35889" y="366737"/>
                                <a:pt x="42131" y="359107"/>
                              </a:cubicBezTo>
                              <a:lnTo>
                                <a:pt x="45599" y="350958"/>
                              </a:lnTo>
                              <a:cubicBezTo>
                                <a:pt x="40744" y="355986"/>
                                <a:pt x="34675" y="363442"/>
                                <a:pt x="34675" y="363442"/>
                              </a:cubicBezTo>
                              <a:cubicBezTo>
                                <a:pt x="34675" y="363442"/>
                                <a:pt x="36756" y="358934"/>
                                <a:pt x="39357" y="353559"/>
                              </a:cubicBezTo>
                              <a:cubicBezTo>
                                <a:pt x="41958" y="348183"/>
                                <a:pt x="44386" y="345929"/>
                                <a:pt x="46120" y="343675"/>
                              </a:cubicBezTo>
                              <a:cubicBezTo>
                                <a:pt x="46640" y="342808"/>
                                <a:pt x="48720" y="340727"/>
                                <a:pt x="50975" y="338300"/>
                              </a:cubicBezTo>
                              <a:lnTo>
                                <a:pt x="52882" y="333791"/>
                              </a:lnTo>
                              <a:lnTo>
                                <a:pt x="51842" y="334485"/>
                              </a:lnTo>
                              <a:cubicBezTo>
                                <a:pt x="51842" y="334485"/>
                                <a:pt x="52535" y="332924"/>
                                <a:pt x="54616" y="329456"/>
                              </a:cubicBezTo>
                              <a:lnTo>
                                <a:pt x="57564" y="322694"/>
                              </a:lnTo>
                              <a:cubicBezTo>
                                <a:pt x="54443" y="323561"/>
                                <a:pt x="51495" y="324081"/>
                                <a:pt x="49761" y="323387"/>
                              </a:cubicBezTo>
                              <a:cubicBezTo>
                                <a:pt x="42478" y="320786"/>
                                <a:pt x="34502" y="311249"/>
                                <a:pt x="34502" y="311249"/>
                              </a:cubicBezTo>
                              <a:cubicBezTo>
                                <a:pt x="34502" y="311249"/>
                                <a:pt x="38317" y="314371"/>
                                <a:pt x="46293" y="315584"/>
                              </a:cubicBezTo>
                              <a:cubicBezTo>
                                <a:pt x="50628" y="316105"/>
                                <a:pt x="56697" y="312810"/>
                                <a:pt x="61552" y="309689"/>
                              </a:cubicBezTo>
                              <a:cubicBezTo>
                                <a:pt x="62246" y="308822"/>
                                <a:pt x="62766" y="307782"/>
                                <a:pt x="63459" y="306741"/>
                              </a:cubicBezTo>
                              <a:cubicBezTo>
                                <a:pt x="63633" y="306741"/>
                                <a:pt x="63633" y="306568"/>
                                <a:pt x="63806" y="306394"/>
                              </a:cubicBezTo>
                              <a:cubicBezTo>
                                <a:pt x="61379" y="306915"/>
                                <a:pt x="59471" y="307088"/>
                                <a:pt x="58084" y="306568"/>
                              </a:cubicBezTo>
                              <a:cubicBezTo>
                                <a:pt x="50801" y="303967"/>
                                <a:pt x="42825" y="294430"/>
                                <a:pt x="42825" y="294430"/>
                              </a:cubicBezTo>
                              <a:cubicBezTo>
                                <a:pt x="42825" y="294430"/>
                                <a:pt x="46640" y="297551"/>
                                <a:pt x="54616" y="298765"/>
                              </a:cubicBezTo>
                              <a:cubicBezTo>
                                <a:pt x="56870" y="299112"/>
                                <a:pt x="59645" y="298418"/>
                                <a:pt x="62592" y="297031"/>
                              </a:cubicBezTo>
                              <a:cubicBezTo>
                                <a:pt x="63806" y="295123"/>
                                <a:pt x="66580" y="291309"/>
                                <a:pt x="70395" y="286800"/>
                              </a:cubicBezTo>
                              <a:lnTo>
                                <a:pt x="63979" y="286280"/>
                              </a:lnTo>
                              <a:cubicBezTo>
                                <a:pt x="63979" y="286280"/>
                                <a:pt x="67621" y="285413"/>
                                <a:pt x="73170" y="283679"/>
                              </a:cubicBezTo>
                              <a:cubicBezTo>
                                <a:pt x="75424" y="281252"/>
                                <a:pt x="77851" y="278651"/>
                                <a:pt x="80452" y="276397"/>
                              </a:cubicBezTo>
                              <a:lnTo>
                                <a:pt x="92243" y="256109"/>
                              </a:lnTo>
                              <a:lnTo>
                                <a:pt x="91897" y="243104"/>
                              </a:lnTo>
                              <a:cubicBezTo>
                                <a:pt x="91897" y="242757"/>
                                <a:pt x="91897" y="242237"/>
                                <a:pt x="91897" y="241890"/>
                              </a:cubicBezTo>
                              <a:lnTo>
                                <a:pt x="80972" y="254895"/>
                              </a:lnTo>
                              <a:cubicBezTo>
                                <a:pt x="80972" y="254895"/>
                                <a:pt x="81839" y="250213"/>
                                <a:pt x="86174" y="238249"/>
                              </a:cubicBezTo>
                              <a:cubicBezTo>
                                <a:pt x="87562" y="234608"/>
                                <a:pt x="89989" y="230793"/>
                                <a:pt x="92590" y="227498"/>
                              </a:cubicBezTo>
                              <a:cubicBezTo>
                                <a:pt x="92937" y="222643"/>
                                <a:pt x="93284" y="218135"/>
                                <a:pt x="93804" y="213453"/>
                              </a:cubicBezTo>
                              <a:cubicBezTo>
                                <a:pt x="88255" y="219869"/>
                                <a:pt x="82360" y="229753"/>
                                <a:pt x="82360" y="229753"/>
                              </a:cubicBezTo>
                              <a:cubicBezTo>
                                <a:pt x="82360" y="229753"/>
                                <a:pt x="84267" y="216054"/>
                                <a:pt x="89122" y="202009"/>
                              </a:cubicBezTo>
                              <a:cubicBezTo>
                                <a:pt x="91723" y="194379"/>
                                <a:pt x="95364" y="188137"/>
                                <a:pt x="98312" y="182935"/>
                              </a:cubicBezTo>
                              <a:cubicBezTo>
                                <a:pt x="99006" y="178774"/>
                                <a:pt x="99873" y="174612"/>
                                <a:pt x="100913" y="170624"/>
                              </a:cubicBezTo>
                              <a:cubicBezTo>
                                <a:pt x="95885" y="172705"/>
                                <a:pt x="82360" y="187617"/>
                                <a:pt x="82360" y="187617"/>
                              </a:cubicBezTo>
                              <a:cubicBezTo>
                                <a:pt x="82360" y="187617"/>
                                <a:pt x="94324" y="153631"/>
                                <a:pt x="113051" y="131956"/>
                              </a:cubicBezTo>
                              <a:cubicBezTo>
                                <a:pt x="147210" y="46298"/>
                                <a:pt x="218997" y="0"/>
                                <a:pt x="3036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72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Straight Connector 14">
                        <a:extLst>
                          <a:ext uri="{FF2B5EF4-FFF2-40B4-BE49-F238E27FC236}">
                            <a16:creationId xmlns:a16="http://schemas.microsoft.com/office/drawing/2014/main" id="{A780F047-E6B1-4C98-BBB8-1DC6297FFF4F}"/>
                          </a:ext>
                        </a:extLst>
                      </wps:cNvPr>
                      <wps:cNvCnPr/>
                      <wps:spPr>
                        <a:xfrm>
                          <a:off x="0" y="4247281"/>
                          <a:ext cx="17430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3CBF61" id="Group 329" o:spid="_x0000_s1026" alt="decorative element" style="position:absolute;margin-left:146.7pt;margin-top:327pt;width:101.9pt;height:23.95pt;flip:x;z-index:251654144" coordorigin=",38371" coordsize="17430,4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">
              <v:shape id="Freeform: Shape 13" o:spid="_x0000_s1027" style="position:absolute;left:1202;top:38371;width:3401;height:3993;visibility:visible;mso-wrap-style:square;v-text-anchor:middle" coordsize="602491,707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" path="m303615,v83751,,155538,45777,190044,130916l493659,130569v7109,7803,13352,17687,18380,26877c520882,162994,526951,165769,526951,165769r-11444,-1734c520189,173225,523310,181375,524871,185189v4335,3468,9016,6069,13178,6416c552441,192992,560244,189004,560244,189004v,,-18034,13352,-31732,14739c525911,204090,522443,203049,518628,201142v174,347,174,520,347,867c519669,204090,520362,206170,520882,208078v6936,7629,16300,15952,23929,16646c559203,226111,567006,222123,567006,222123v,,-18033,13352,-31732,14739c530593,237209,523483,233567,516027,228539v2254,3121,4335,6415,5549,9710c525911,250040,526778,254895,526778,254895l514987,240850v,173,,520,,694l514814,267727r15432,36066l530593,303620v2774,6762,5895,14392,9363,22715l545158,338646r3815,-7456c548973,331190,551747,338300,553134,348703v694,4509,867,8150,867,10751l555909,363962v173,-346,347,-867,520,-1734c557469,357720,554868,339167,554868,339167v,,2081,4508,4162,10057c561111,354772,561111,358067,561631,360841v347,2254,1040,14219,1387,19421l563365,380955r1040,-9710c564405,371245,565619,373673,567180,380609v346,1907,520,4161,346,6242c569434,382169,571688,378354,573942,377141v6763,-3642,19247,-2948,19247,-2948c593189,374193,588334,374886,582092,379915v-3468,2601,-5202,9363,-6069,15086c576370,396214,576717,397255,577063,398469v174,173,174,346,174,520c578450,396908,579664,395347,581051,394654v6763,-3642,19248,-2948,19248,-2948c600299,391706,595443,392400,589201,397428v-1734,1387,-3121,4162,-4161,7110c585560,406792,586600,411647,587294,417369r4855,-4335c592149,413034,590242,416329,587814,421530v173,3295,347,6763,347,10231l595097,454476r-174,l599432,465227v10403,31385,-6590,65371,-37801,76295c540823,548458,518802,543256,503369,529904v,5202,-173,7283,-173,7283l497994,524355v,,-173,-173,-173,-173c498688,527997,503196,547764,503543,551059v346,3641,1560,7803,867,15432c503716,574294,502849,580536,502849,580536v,,-3294,-23929,-6242,-29304c496087,550018,495566,549325,495046,548804v-347,2081,-520,3989,-693,5896c495220,557821,496260,562676,497300,569092v2081,13352,1041,23235,1041,23235l491058,584524v-5896,52020,-10230,88260,-9190,92248c484469,687870,498514,687003,498514,698794v,9190,-13525,8669,-13525,8669c484989,707463,330665,707463,319394,707463v-11271,,-15605,-95368,-15605,-95368c303789,612095,299454,707463,288183,707463v-11271,,-165595,,-165595,c122588,707463,109063,707984,109063,698794v,-11965,14045,-10924,16646,-22022c126749,672610,122415,636370,116519,584004r-7630,8150c108889,592154,107849,582270,109930,568919v1214,-7110,2427,-12138,3294,-15433c113051,551752,112878,550018,112704,548284v-693,347,-1214,1041,-2081,2601c107676,556261,104381,580189,104381,580189v,,-867,-6415,-1560,-14045c102127,558515,103341,554353,103688,550712v346,-3641,5895,-27570,5895,-27570l103861,536840v,,-347,-3468,,-12658c104034,521581,104728,518807,105595,516206v-3988,5202,-8150,9190,-11444,9883c90336,526783,85654,526436,81319,525743v-14045,5375,-30171,5548,-45083,-867c5891,511697,-8154,476498,4851,446153l36583,372112r-3642,1040c32941,373152,35889,366737,42131,359107r3468,-8149c40744,355986,34675,363442,34675,363442v,,2081,-4508,4682,-9883c41958,348183,44386,345929,46120,343675v520,-867,2600,-2948,4855,-5375l52882,333791r-1040,694c51842,334485,52535,332924,54616,329456r2948,-6762c54443,323561,51495,324081,49761,323387,42478,320786,34502,311249,34502,311249v,,3815,3122,11791,4335c50628,316105,56697,312810,61552,309689v694,-867,1214,-1907,1907,-2948c63633,306741,63633,306568,63806,306394v-2427,521,-4335,694,-5722,174c50801,303967,42825,294430,42825,294430v,,3815,3121,11791,4335c56870,299112,59645,298418,62592,297031v1214,-1908,3988,-5722,7803,-10231l63979,286280v,,3642,-867,9191,-2601c75424,281252,77851,278651,80452,276397l92243,256109r-346,-13005c91897,242757,91897,242237,91897,241890l80972,254895v,,867,-4682,5202,-16646c87562,234608,89989,230793,92590,227498v347,-4855,694,-9363,1214,-14045c88255,219869,82360,229753,82360,229753v,,1907,-13699,6762,-27744c91723,194379,95364,188137,98312,182935v694,-4161,1561,-8323,2601,-12311c95885,172705,82360,187617,82360,187617v,,11964,-33986,30691,-55661c147210,46298,218997,,303615,xe" fillcolor="black [3213]" stroked="f" strokeweight=".04789mm">
                <v:stroke joinstyle="miter"/>
                <v:path arrowok="t" o:connecttype="custom" o:connectlocs="171383,0;278657,73899;278657,73703;289032,88874;297450,93572;290990,92594;296276,104535;303714,108156;316243,106688;298331,115008;292752,113540;292947,114029;294024,117455;307531,126851;320060,125383;302148,133703;291283,129005;294416,134486;297352,143882;290696,135954;290696,136346;290599,151125;299310,171484;299506,171386;304791,184208;307727,191157;309881,186948;312229,196834;312719,202903;313796,205447;314089,204469;313208,191451;315557,197128;317026,203686;317809,214648;318004,215040;318591,209559;320158,214844;320353,218368;323975,212887;334839,211223;328575,214453;325150,222968;325737,224926;325835,225219;327988,222772;338853,221108;332588,224338;330239,228352;331512,235594;334252,233147;331805,237943;332001,243718;335916,256540;335818,256540;338363,262609;317026,305676;284138,299118;284041,303229;281104,295985;281007,295888;284237,311059;284726,319770;283845,327698;280321,311157;279440,309786;279049,313114;280713,321238;281300,334354;277189,329949;272002,382021;281398,394452;273763,399345;180289,399345;171481,345512;162672,399345;69198,399345;61563,394452;70959,382021;65772,329656;61465,334256;62053,321141;63912,312429;63618,309493;62444,310961;58920,327502;58040,319574;58529,310863;61857,295301;58627,303033;58627,295888;59606,291385;53146,296964;45902,296769;20454,296279;2738,251842;20650,210048;18594,210635;23782,202707;25739,198107;19573,205154;22216,199575;26034,193996;28774,190962;29850,188417;29263,188808;30829,185970;32493,182153;28089,182544;19475,175692;26131,178139;34744,174812;35821,173148;36017,172952;32787,173050;24174,166198;30829,168645;35332,167667;39736,161891;36114,161598;41303,160130;45413,156019;52069,144567;51873,137226;51873,136541;45707,143882;48643,134486;52265,128417;52950,120489;46490,129690;50307,114029;55494,103262;56963,96313;46490,105905;63814,74486;17138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line id="Straight Connector 14" o:spid="_x0000_s1028" style="position:absolute;visibility:visible;mso-wrap-style:square" from="0,42472" to="17430,4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" strokecolor="black [3213]" strokeweight="2.25pt">
                <v:stroke endcap="round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E9" w:rsidRDefault="00FC6428" w:rsidP="007630F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09CFAD0" wp14:editId="7C47F27B">
              <wp:simplePos x="0" y="0"/>
              <wp:positionH relativeFrom="column">
                <wp:posOffset>3676963</wp:posOffset>
              </wp:positionH>
              <wp:positionV relativeFrom="paragraph">
                <wp:posOffset>-96520</wp:posOffset>
              </wp:positionV>
              <wp:extent cx="3387090" cy="4652645"/>
              <wp:effectExtent l="0" t="0" r="3810" b="0"/>
              <wp:wrapNone/>
              <wp:docPr id="129" name="Group 129" descr="decorative element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7090" cy="4652645"/>
                        <a:chOff x="3429000" y="0"/>
                        <a:chExt cx="3117273" cy="4282306"/>
                      </a:xfrm>
                    </wpg:grpSpPr>
                    <wps:wsp>
                      <wps:cNvPr id="130" name="Rectangle: Rounded Corners 130" descr="decorative element">
                        <a:extLst/>
                      </wps:cNvPr>
                      <wps:cNvSpPr/>
                      <wps:spPr>
                        <a:xfrm>
                          <a:off x="3429000" y="0"/>
                          <a:ext cx="3117273" cy="4282306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1" name="Rectangle 131">
                        <a:extLst/>
                      </wps:cNvPr>
                      <wps:cNvSpPr/>
                      <wps:spPr>
                        <a:xfrm>
                          <a:off x="4106458" y="3055161"/>
                          <a:ext cx="300300" cy="3194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Graphic 187" descr="speech bubble">
                        <a:extLst/>
                      </wps:cNvPr>
                      <wps:cNvSpPr/>
                      <wps:spPr>
                        <a:xfrm>
                          <a:off x="3829535" y="1269125"/>
                          <a:ext cx="2350521" cy="1999510"/>
                        </a:xfrm>
                        <a:custGeom>
                          <a:avLst/>
                          <a:gdLst>
                            <a:gd name="connsiteX0" fmla="*/ 2277225 w 2350521"/>
                            <a:gd name="connsiteY0" fmla="*/ 760355 h 1817735"/>
                            <a:gd name="connsiteX1" fmla="*/ 1177181 w 2350521"/>
                            <a:gd name="connsiteY1" fmla="*/ 77137 h 1817735"/>
                            <a:gd name="connsiteX2" fmla="*/ 77137 w 2350521"/>
                            <a:gd name="connsiteY2" fmla="*/ 760355 h 1817735"/>
                            <a:gd name="connsiteX3" fmla="*/ 932727 w 2350521"/>
                            <a:gd name="connsiteY3" fmla="*/ 1427903 h 1817735"/>
                            <a:gd name="connsiteX4" fmla="*/ 904520 w 2350521"/>
                            <a:gd name="connsiteY4" fmla="*/ 1487449 h 1817735"/>
                            <a:gd name="connsiteX5" fmla="*/ 685138 w 2350521"/>
                            <a:gd name="connsiteY5" fmla="*/ 1763244 h 1817735"/>
                            <a:gd name="connsiteX6" fmla="*/ 685138 w 2350521"/>
                            <a:gd name="connsiteY6" fmla="*/ 1769512 h 1817735"/>
                            <a:gd name="connsiteX7" fmla="*/ 816768 w 2350521"/>
                            <a:gd name="connsiteY7" fmla="*/ 1753841 h 1817735"/>
                            <a:gd name="connsiteX8" fmla="*/ 1208521 w 2350521"/>
                            <a:gd name="connsiteY8" fmla="*/ 1534460 h 1817735"/>
                            <a:gd name="connsiteX9" fmla="*/ 1330748 w 2350521"/>
                            <a:gd name="connsiteY9" fmla="*/ 1434171 h 1817735"/>
                            <a:gd name="connsiteX10" fmla="*/ 2277225 w 2350521"/>
                            <a:gd name="connsiteY10" fmla="*/ 760355 h 18177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50521" h="1817735">
                              <a:moveTo>
                                <a:pt x="2277225" y="760355"/>
                              </a:moveTo>
                              <a:cubicBezTo>
                                <a:pt x="2277225" y="384271"/>
                                <a:pt x="1785182" y="77137"/>
                                <a:pt x="1177181" y="77137"/>
                              </a:cubicBezTo>
                              <a:cubicBezTo>
                                <a:pt x="569179" y="77137"/>
                                <a:pt x="77137" y="384271"/>
                                <a:pt x="77137" y="760355"/>
                              </a:cubicBezTo>
                              <a:cubicBezTo>
                                <a:pt x="77137" y="1086294"/>
                                <a:pt x="443818" y="1358954"/>
                                <a:pt x="932727" y="1427903"/>
                              </a:cubicBezTo>
                              <a:cubicBezTo>
                                <a:pt x="923324" y="1452975"/>
                                <a:pt x="910788" y="1478047"/>
                                <a:pt x="904520" y="1487449"/>
                              </a:cubicBezTo>
                              <a:cubicBezTo>
                                <a:pt x="860644" y="1572068"/>
                                <a:pt x="776025" y="1735037"/>
                                <a:pt x="685138" y="1763244"/>
                              </a:cubicBezTo>
                              <a:lnTo>
                                <a:pt x="685138" y="1769512"/>
                              </a:lnTo>
                              <a:cubicBezTo>
                                <a:pt x="729015" y="1763244"/>
                                <a:pt x="776025" y="1766378"/>
                                <a:pt x="816768" y="1753841"/>
                              </a:cubicBezTo>
                              <a:cubicBezTo>
                                <a:pt x="982871" y="1706831"/>
                                <a:pt x="1089428" y="1625346"/>
                                <a:pt x="1208521" y="1534460"/>
                              </a:cubicBezTo>
                              <a:cubicBezTo>
                                <a:pt x="1242995" y="1506253"/>
                                <a:pt x="1293140" y="1471779"/>
                                <a:pt x="1330748" y="1434171"/>
                              </a:cubicBezTo>
                              <a:cubicBezTo>
                                <a:pt x="1866667" y="1390294"/>
                                <a:pt x="2277225" y="1105098"/>
                                <a:pt x="2277225" y="7603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25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" name="Graphic 428" descr="decorative element">
                          <a:extLst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272566" y="3131349"/>
                          <a:ext cx="70792" cy="707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" name="Graphic 189" descr="monster graphic">
                        <a:extLst/>
                      </wps:cNvPr>
                      <wps:cNvSpPr/>
                      <wps:spPr>
                        <a:xfrm>
                          <a:off x="3954665" y="2952386"/>
                          <a:ext cx="601690" cy="707463"/>
                        </a:xfrm>
                        <a:custGeom>
                          <a:avLst/>
                          <a:gdLst>
                            <a:gd name="connsiteX0" fmla="*/ 599667 w 601690"/>
                            <a:gd name="connsiteY0" fmla="*/ 465462 h 707463"/>
                            <a:gd name="connsiteX1" fmla="*/ 595158 w 601690"/>
                            <a:gd name="connsiteY1" fmla="*/ 454711 h 707463"/>
                            <a:gd name="connsiteX2" fmla="*/ 595332 w 601690"/>
                            <a:gd name="connsiteY2" fmla="*/ 454711 h 707463"/>
                            <a:gd name="connsiteX3" fmla="*/ 588396 w 601690"/>
                            <a:gd name="connsiteY3" fmla="*/ 431996 h 707463"/>
                            <a:gd name="connsiteX4" fmla="*/ 588049 w 601690"/>
                            <a:gd name="connsiteY4" fmla="*/ 421765 h 707463"/>
                            <a:gd name="connsiteX5" fmla="*/ 592384 w 601690"/>
                            <a:gd name="connsiteY5" fmla="*/ 413269 h 707463"/>
                            <a:gd name="connsiteX6" fmla="*/ 587529 w 601690"/>
                            <a:gd name="connsiteY6" fmla="*/ 417604 h 707463"/>
                            <a:gd name="connsiteX7" fmla="*/ 585275 w 601690"/>
                            <a:gd name="connsiteY7" fmla="*/ 404773 h 707463"/>
                            <a:gd name="connsiteX8" fmla="*/ 589436 w 601690"/>
                            <a:gd name="connsiteY8" fmla="*/ 397663 h 707463"/>
                            <a:gd name="connsiteX9" fmla="*/ 600534 w 601690"/>
                            <a:gd name="connsiteY9" fmla="*/ 391941 h 707463"/>
                            <a:gd name="connsiteX10" fmla="*/ 581286 w 601690"/>
                            <a:gd name="connsiteY10" fmla="*/ 394889 h 707463"/>
                            <a:gd name="connsiteX11" fmla="*/ 577472 w 601690"/>
                            <a:gd name="connsiteY11" fmla="*/ 399224 h 707463"/>
                            <a:gd name="connsiteX12" fmla="*/ 577298 w 601690"/>
                            <a:gd name="connsiteY12" fmla="*/ 398704 h 707463"/>
                            <a:gd name="connsiteX13" fmla="*/ 576258 w 601690"/>
                            <a:gd name="connsiteY13" fmla="*/ 395236 h 707463"/>
                            <a:gd name="connsiteX14" fmla="*/ 582327 w 601690"/>
                            <a:gd name="connsiteY14" fmla="*/ 380150 h 707463"/>
                            <a:gd name="connsiteX15" fmla="*/ 593424 w 601690"/>
                            <a:gd name="connsiteY15" fmla="*/ 374428 h 707463"/>
                            <a:gd name="connsiteX16" fmla="*/ 574177 w 601690"/>
                            <a:gd name="connsiteY16" fmla="*/ 377376 h 707463"/>
                            <a:gd name="connsiteX17" fmla="*/ 567761 w 601690"/>
                            <a:gd name="connsiteY17" fmla="*/ 387086 h 707463"/>
                            <a:gd name="connsiteX18" fmla="*/ 567415 w 601690"/>
                            <a:gd name="connsiteY18" fmla="*/ 380844 h 707463"/>
                            <a:gd name="connsiteX19" fmla="*/ 564640 w 601690"/>
                            <a:gd name="connsiteY19" fmla="*/ 371480 h 707463"/>
                            <a:gd name="connsiteX20" fmla="*/ 563600 w 601690"/>
                            <a:gd name="connsiteY20" fmla="*/ 381190 h 707463"/>
                            <a:gd name="connsiteX21" fmla="*/ 563253 w 601690"/>
                            <a:gd name="connsiteY21" fmla="*/ 380497 h 707463"/>
                            <a:gd name="connsiteX22" fmla="*/ 561866 w 601690"/>
                            <a:gd name="connsiteY22" fmla="*/ 361076 h 707463"/>
                            <a:gd name="connsiteX23" fmla="*/ 559265 w 601690"/>
                            <a:gd name="connsiteY23" fmla="*/ 349459 h 707463"/>
                            <a:gd name="connsiteX24" fmla="*/ 555103 w 601690"/>
                            <a:gd name="connsiteY24" fmla="*/ 339402 h 707463"/>
                            <a:gd name="connsiteX25" fmla="*/ 556664 w 601690"/>
                            <a:gd name="connsiteY25" fmla="*/ 362463 h 707463"/>
                            <a:gd name="connsiteX26" fmla="*/ 556144 w 601690"/>
                            <a:gd name="connsiteY26" fmla="*/ 364197 h 707463"/>
                            <a:gd name="connsiteX27" fmla="*/ 554236 w 601690"/>
                            <a:gd name="connsiteY27" fmla="*/ 359689 h 707463"/>
                            <a:gd name="connsiteX28" fmla="*/ 553369 w 601690"/>
                            <a:gd name="connsiteY28" fmla="*/ 348938 h 707463"/>
                            <a:gd name="connsiteX29" fmla="*/ 549208 w 601690"/>
                            <a:gd name="connsiteY29" fmla="*/ 331425 h 707463"/>
                            <a:gd name="connsiteX30" fmla="*/ 545393 w 601690"/>
                            <a:gd name="connsiteY30" fmla="*/ 338881 h 707463"/>
                            <a:gd name="connsiteX31" fmla="*/ 540191 w 601690"/>
                            <a:gd name="connsiteY31" fmla="*/ 326570 h 707463"/>
                            <a:gd name="connsiteX32" fmla="*/ 530828 w 601690"/>
                            <a:gd name="connsiteY32" fmla="*/ 303855 h 707463"/>
                            <a:gd name="connsiteX33" fmla="*/ 530481 w 601690"/>
                            <a:gd name="connsiteY33" fmla="*/ 304028 h 707463"/>
                            <a:gd name="connsiteX34" fmla="*/ 515049 w 601690"/>
                            <a:gd name="connsiteY34" fmla="*/ 267962 h 707463"/>
                            <a:gd name="connsiteX35" fmla="*/ 515222 w 601690"/>
                            <a:gd name="connsiteY35" fmla="*/ 241779 h 707463"/>
                            <a:gd name="connsiteX36" fmla="*/ 515222 w 601690"/>
                            <a:gd name="connsiteY36" fmla="*/ 241085 h 707463"/>
                            <a:gd name="connsiteX37" fmla="*/ 527013 w 601690"/>
                            <a:gd name="connsiteY37" fmla="*/ 255130 h 707463"/>
                            <a:gd name="connsiteX38" fmla="*/ 521811 w 601690"/>
                            <a:gd name="connsiteY38" fmla="*/ 238484 h 707463"/>
                            <a:gd name="connsiteX39" fmla="*/ 516262 w 601690"/>
                            <a:gd name="connsiteY39" fmla="*/ 228774 h 707463"/>
                            <a:gd name="connsiteX40" fmla="*/ 535509 w 601690"/>
                            <a:gd name="connsiteY40" fmla="*/ 237097 h 707463"/>
                            <a:gd name="connsiteX41" fmla="*/ 567241 w 601690"/>
                            <a:gd name="connsiteY41" fmla="*/ 222358 h 707463"/>
                            <a:gd name="connsiteX42" fmla="*/ 545046 w 601690"/>
                            <a:gd name="connsiteY42" fmla="*/ 224959 h 707463"/>
                            <a:gd name="connsiteX43" fmla="*/ 521117 w 601690"/>
                            <a:gd name="connsiteY43" fmla="*/ 208313 h 707463"/>
                            <a:gd name="connsiteX44" fmla="*/ 519210 w 601690"/>
                            <a:gd name="connsiteY44" fmla="*/ 202244 h 707463"/>
                            <a:gd name="connsiteX45" fmla="*/ 518863 w 601690"/>
                            <a:gd name="connsiteY45" fmla="*/ 201377 h 707463"/>
                            <a:gd name="connsiteX46" fmla="*/ 528747 w 601690"/>
                            <a:gd name="connsiteY46" fmla="*/ 203978 h 707463"/>
                            <a:gd name="connsiteX47" fmla="*/ 560479 w 601690"/>
                            <a:gd name="connsiteY47" fmla="*/ 189239 h 707463"/>
                            <a:gd name="connsiteX48" fmla="*/ 538284 w 601690"/>
                            <a:gd name="connsiteY48" fmla="*/ 191840 h 707463"/>
                            <a:gd name="connsiteX49" fmla="*/ 525106 w 601690"/>
                            <a:gd name="connsiteY49" fmla="*/ 185424 h 707463"/>
                            <a:gd name="connsiteX50" fmla="*/ 515742 w 601690"/>
                            <a:gd name="connsiteY50" fmla="*/ 164270 h 707463"/>
                            <a:gd name="connsiteX51" fmla="*/ 527186 w 601690"/>
                            <a:gd name="connsiteY51" fmla="*/ 166004 h 707463"/>
                            <a:gd name="connsiteX52" fmla="*/ 512274 w 601690"/>
                            <a:gd name="connsiteY52" fmla="*/ 157681 h 707463"/>
                            <a:gd name="connsiteX53" fmla="*/ 493894 w 601690"/>
                            <a:gd name="connsiteY53" fmla="*/ 130804 h 707463"/>
                            <a:gd name="connsiteX54" fmla="*/ 493894 w 601690"/>
                            <a:gd name="connsiteY54" fmla="*/ 131151 h 707463"/>
                            <a:gd name="connsiteX55" fmla="*/ 303850 w 601690"/>
                            <a:gd name="connsiteY55" fmla="*/ 235 h 707463"/>
                            <a:gd name="connsiteX56" fmla="*/ 113286 w 601690"/>
                            <a:gd name="connsiteY56" fmla="*/ 132191 h 707463"/>
                            <a:gd name="connsiteX57" fmla="*/ 82595 w 601690"/>
                            <a:gd name="connsiteY57" fmla="*/ 187852 h 707463"/>
                            <a:gd name="connsiteX58" fmla="*/ 101148 w 601690"/>
                            <a:gd name="connsiteY58" fmla="*/ 170859 h 707463"/>
                            <a:gd name="connsiteX59" fmla="*/ 98547 w 601690"/>
                            <a:gd name="connsiteY59" fmla="*/ 183170 h 707463"/>
                            <a:gd name="connsiteX60" fmla="*/ 89357 w 601690"/>
                            <a:gd name="connsiteY60" fmla="*/ 202244 h 707463"/>
                            <a:gd name="connsiteX61" fmla="*/ 82595 w 601690"/>
                            <a:gd name="connsiteY61" fmla="*/ 229988 h 707463"/>
                            <a:gd name="connsiteX62" fmla="*/ 94039 w 601690"/>
                            <a:gd name="connsiteY62" fmla="*/ 213688 h 707463"/>
                            <a:gd name="connsiteX63" fmla="*/ 92825 w 601690"/>
                            <a:gd name="connsiteY63" fmla="*/ 227733 h 707463"/>
                            <a:gd name="connsiteX64" fmla="*/ 86409 w 601690"/>
                            <a:gd name="connsiteY64" fmla="*/ 238484 h 707463"/>
                            <a:gd name="connsiteX65" fmla="*/ 81207 w 601690"/>
                            <a:gd name="connsiteY65" fmla="*/ 255130 h 707463"/>
                            <a:gd name="connsiteX66" fmla="*/ 92132 w 601690"/>
                            <a:gd name="connsiteY66" fmla="*/ 242125 h 707463"/>
                            <a:gd name="connsiteX67" fmla="*/ 92132 w 601690"/>
                            <a:gd name="connsiteY67" fmla="*/ 243339 h 707463"/>
                            <a:gd name="connsiteX68" fmla="*/ 92478 w 601690"/>
                            <a:gd name="connsiteY68" fmla="*/ 256344 h 707463"/>
                            <a:gd name="connsiteX69" fmla="*/ 80687 w 601690"/>
                            <a:gd name="connsiteY69" fmla="*/ 276632 h 707463"/>
                            <a:gd name="connsiteX70" fmla="*/ 73405 w 601690"/>
                            <a:gd name="connsiteY70" fmla="*/ 283914 h 707463"/>
                            <a:gd name="connsiteX71" fmla="*/ 64214 w 601690"/>
                            <a:gd name="connsiteY71" fmla="*/ 286515 h 707463"/>
                            <a:gd name="connsiteX72" fmla="*/ 70630 w 601690"/>
                            <a:gd name="connsiteY72" fmla="*/ 287035 h 707463"/>
                            <a:gd name="connsiteX73" fmla="*/ 62827 w 601690"/>
                            <a:gd name="connsiteY73" fmla="*/ 297266 h 707463"/>
                            <a:gd name="connsiteX74" fmla="*/ 54851 w 601690"/>
                            <a:gd name="connsiteY74" fmla="*/ 299000 h 707463"/>
                            <a:gd name="connsiteX75" fmla="*/ 43060 w 601690"/>
                            <a:gd name="connsiteY75" fmla="*/ 294665 h 707463"/>
                            <a:gd name="connsiteX76" fmla="*/ 58319 w 601690"/>
                            <a:gd name="connsiteY76" fmla="*/ 306803 h 707463"/>
                            <a:gd name="connsiteX77" fmla="*/ 64041 w 601690"/>
                            <a:gd name="connsiteY77" fmla="*/ 306629 h 707463"/>
                            <a:gd name="connsiteX78" fmla="*/ 63694 w 601690"/>
                            <a:gd name="connsiteY78" fmla="*/ 306976 h 707463"/>
                            <a:gd name="connsiteX79" fmla="*/ 61787 w 601690"/>
                            <a:gd name="connsiteY79" fmla="*/ 309924 h 707463"/>
                            <a:gd name="connsiteX80" fmla="*/ 46528 w 601690"/>
                            <a:gd name="connsiteY80" fmla="*/ 315819 h 707463"/>
                            <a:gd name="connsiteX81" fmla="*/ 34737 w 601690"/>
                            <a:gd name="connsiteY81" fmla="*/ 311484 h 707463"/>
                            <a:gd name="connsiteX82" fmla="*/ 49996 w 601690"/>
                            <a:gd name="connsiteY82" fmla="*/ 323622 h 707463"/>
                            <a:gd name="connsiteX83" fmla="*/ 57799 w 601690"/>
                            <a:gd name="connsiteY83" fmla="*/ 322929 h 707463"/>
                            <a:gd name="connsiteX84" fmla="*/ 54851 w 601690"/>
                            <a:gd name="connsiteY84" fmla="*/ 329691 h 707463"/>
                            <a:gd name="connsiteX85" fmla="*/ 52077 w 601690"/>
                            <a:gd name="connsiteY85" fmla="*/ 334720 h 707463"/>
                            <a:gd name="connsiteX86" fmla="*/ 53117 w 601690"/>
                            <a:gd name="connsiteY86" fmla="*/ 334026 h 707463"/>
                            <a:gd name="connsiteX87" fmla="*/ 51210 w 601690"/>
                            <a:gd name="connsiteY87" fmla="*/ 338535 h 707463"/>
                            <a:gd name="connsiteX88" fmla="*/ 46355 w 601690"/>
                            <a:gd name="connsiteY88" fmla="*/ 343910 h 707463"/>
                            <a:gd name="connsiteX89" fmla="*/ 39592 w 601690"/>
                            <a:gd name="connsiteY89" fmla="*/ 353794 h 707463"/>
                            <a:gd name="connsiteX90" fmla="*/ 34910 w 601690"/>
                            <a:gd name="connsiteY90" fmla="*/ 363677 h 707463"/>
                            <a:gd name="connsiteX91" fmla="*/ 45834 w 601690"/>
                            <a:gd name="connsiteY91" fmla="*/ 351193 h 707463"/>
                            <a:gd name="connsiteX92" fmla="*/ 42366 w 601690"/>
                            <a:gd name="connsiteY92" fmla="*/ 359342 h 707463"/>
                            <a:gd name="connsiteX93" fmla="*/ 33176 w 601690"/>
                            <a:gd name="connsiteY93" fmla="*/ 373387 h 707463"/>
                            <a:gd name="connsiteX94" fmla="*/ 36818 w 601690"/>
                            <a:gd name="connsiteY94" fmla="*/ 372347 h 707463"/>
                            <a:gd name="connsiteX95" fmla="*/ 5086 w 601690"/>
                            <a:gd name="connsiteY95" fmla="*/ 446388 h 707463"/>
                            <a:gd name="connsiteX96" fmla="*/ 36471 w 601690"/>
                            <a:gd name="connsiteY96" fmla="*/ 525111 h 707463"/>
                            <a:gd name="connsiteX97" fmla="*/ 36471 w 601690"/>
                            <a:gd name="connsiteY97" fmla="*/ 525111 h 707463"/>
                            <a:gd name="connsiteX98" fmla="*/ 81554 w 601690"/>
                            <a:gd name="connsiteY98" fmla="*/ 525978 h 707463"/>
                            <a:gd name="connsiteX99" fmla="*/ 94386 w 601690"/>
                            <a:gd name="connsiteY99" fmla="*/ 526324 h 707463"/>
                            <a:gd name="connsiteX100" fmla="*/ 105830 w 601690"/>
                            <a:gd name="connsiteY100" fmla="*/ 516441 h 707463"/>
                            <a:gd name="connsiteX101" fmla="*/ 104096 w 601690"/>
                            <a:gd name="connsiteY101" fmla="*/ 524417 h 707463"/>
                            <a:gd name="connsiteX102" fmla="*/ 104096 w 601690"/>
                            <a:gd name="connsiteY102" fmla="*/ 537075 h 707463"/>
                            <a:gd name="connsiteX103" fmla="*/ 109818 w 601690"/>
                            <a:gd name="connsiteY103" fmla="*/ 523377 h 707463"/>
                            <a:gd name="connsiteX104" fmla="*/ 103923 w 601690"/>
                            <a:gd name="connsiteY104" fmla="*/ 550947 h 707463"/>
                            <a:gd name="connsiteX105" fmla="*/ 103056 w 601690"/>
                            <a:gd name="connsiteY105" fmla="*/ 566379 h 707463"/>
                            <a:gd name="connsiteX106" fmla="*/ 104616 w 601690"/>
                            <a:gd name="connsiteY106" fmla="*/ 580424 h 707463"/>
                            <a:gd name="connsiteX107" fmla="*/ 110858 w 601690"/>
                            <a:gd name="connsiteY107" fmla="*/ 551120 h 707463"/>
                            <a:gd name="connsiteX108" fmla="*/ 112939 w 601690"/>
                            <a:gd name="connsiteY108" fmla="*/ 548519 h 707463"/>
                            <a:gd name="connsiteX109" fmla="*/ 113459 w 601690"/>
                            <a:gd name="connsiteY109" fmla="*/ 553721 h 707463"/>
                            <a:gd name="connsiteX110" fmla="*/ 110165 w 601690"/>
                            <a:gd name="connsiteY110" fmla="*/ 569154 h 707463"/>
                            <a:gd name="connsiteX111" fmla="*/ 109124 w 601690"/>
                            <a:gd name="connsiteY111" fmla="*/ 592389 h 707463"/>
                            <a:gd name="connsiteX112" fmla="*/ 116754 w 601690"/>
                            <a:gd name="connsiteY112" fmla="*/ 584239 h 707463"/>
                            <a:gd name="connsiteX113" fmla="*/ 125944 w 601690"/>
                            <a:gd name="connsiteY113" fmla="*/ 677007 h 707463"/>
                            <a:gd name="connsiteX114" fmla="*/ 109298 w 601690"/>
                            <a:gd name="connsiteY114" fmla="*/ 699029 h 707463"/>
                            <a:gd name="connsiteX115" fmla="*/ 122823 w 601690"/>
                            <a:gd name="connsiteY115" fmla="*/ 707698 h 707463"/>
                            <a:gd name="connsiteX116" fmla="*/ 288418 w 601690"/>
                            <a:gd name="connsiteY116" fmla="*/ 707698 h 707463"/>
                            <a:gd name="connsiteX117" fmla="*/ 304024 w 601690"/>
                            <a:gd name="connsiteY117" fmla="*/ 612330 h 707463"/>
                            <a:gd name="connsiteX118" fmla="*/ 319629 w 601690"/>
                            <a:gd name="connsiteY118" fmla="*/ 707698 h 707463"/>
                            <a:gd name="connsiteX119" fmla="*/ 485224 w 601690"/>
                            <a:gd name="connsiteY119" fmla="*/ 707698 h 707463"/>
                            <a:gd name="connsiteX120" fmla="*/ 498749 w 601690"/>
                            <a:gd name="connsiteY120" fmla="*/ 699029 h 707463"/>
                            <a:gd name="connsiteX121" fmla="*/ 482103 w 601690"/>
                            <a:gd name="connsiteY121" fmla="*/ 677007 h 707463"/>
                            <a:gd name="connsiteX122" fmla="*/ 491293 w 601690"/>
                            <a:gd name="connsiteY122" fmla="*/ 584759 h 707463"/>
                            <a:gd name="connsiteX123" fmla="*/ 498576 w 601690"/>
                            <a:gd name="connsiteY123" fmla="*/ 592562 h 707463"/>
                            <a:gd name="connsiteX124" fmla="*/ 497535 w 601690"/>
                            <a:gd name="connsiteY124" fmla="*/ 569327 h 707463"/>
                            <a:gd name="connsiteX125" fmla="*/ 494588 w 601690"/>
                            <a:gd name="connsiteY125" fmla="*/ 554935 h 707463"/>
                            <a:gd name="connsiteX126" fmla="*/ 495281 w 601690"/>
                            <a:gd name="connsiteY126" fmla="*/ 549039 h 707463"/>
                            <a:gd name="connsiteX127" fmla="*/ 496842 w 601690"/>
                            <a:gd name="connsiteY127" fmla="*/ 551467 h 707463"/>
                            <a:gd name="connsiteX128" fmla="*/ 503084 w 601690"/>
                            <a:gd name="connsiteY128" fmla="*/ 580771 h 707463"/>
                            <a:gd name="connsiteX129" fmla="*/ 504645 w 601690"/>
                            <a:gd name="connsiteY129" fmla="*/ 566726 h 707463"/>
                            <a:gd name="connsiteX130" fmla="*/ 503778 w 601690"/>
                            <a:gd name="connsiteY130" fmla="*/ 551294 h 707463"/>
                            <a:gd name="connsiteX131" fmla="*/ 498056 w 601690"/>
                            <a:gd name="connsiteY131" fmla="*/ 524417 h 707463"/>
                            <a:gd name="connsiteX132" fmla="*/ 498056 w 601690"/>
                            <a:gd name="connsiteY132" fmla="*/ 524417 h 707463"/>
                            <a:gd name="connsiteX133" fmla="*/ 498229 w 601690"/>
                            <a:gd name="connsiteY133" fmla="*/ 524590 h 707463"/>
                            <a:gd name="connsiteX134" fmla="*/ 503431 w 601690"/>
                            <a:gd name="connsiteY134" fmla="*/ 537422 h 707463"/>
                            <a:gd name="connsiteX135" fmla="*/ 503604 w 601690"/>
                            <a:gd name="connsiteY135" fmla="*/ 530139 h 707463"/>
                            <a:gd name="connsiteX136" fmla="*/ 561866 w 601690"/>
                            <a:gd name="connsiteY136" fmla="*/ 541757 h 707463"/>
                            <a:gd name="connsiteX137" fmla="*/ 561866 w 601690"/>
                            <a:gd name="connsiteY137" fmla="*/ 541757 h 707463"/>
                            <a:gd name="connsiteX138" fmla="*/ 599667 w 601690"/>
                            <a:gd name="connsiteY138" fmla="*/ 465462 h 707463"/>
                            <a:gd name="connsiteX139" fmla="*/ 226862 w 601690"/>
                            <a:gd name="connsiteY139" fmla="*/ 135833 h 707463"/>
                            <a:gd name="connsiteX140" fmla="*/ 267090 w 601690"/>
                            <a:gd name="connsiteY140" fmla="*/ 158894 h 707463"/>
                            <a:gd name="connsiteX141" fmla="*/ 249577 w 601690"/>
                            <a:gd name="connsiteY141" fmla="*/ 134272 h 707463"/>
                            <a:gd name="connsiteX142" fmla="*/ 261021 w 601690"/>
                            <a:gd name="connsiteY142" fmla="*/ 141555 h 707463"/>
                            <a:gd name="connsiteX143" fmla="*/ 258247 w 601690"/>
                            <a:gd name="connsiteY143" fmla="*/ 131151 h 707463"/>
                            <a:gd name="connsiteX144" fmla="*/ 280095 w 601690"/>
                            <a:gd name="connsiteY144" fmla="*/ 144156 h 707463"/>
                            <a:gd name="connsiteX145" fmla="*/ 299168 w 601690"/>
                            <a:gd name="connsiteY145" fmla="*/ 148664 h 707463"/>
                            <a:gd name="connsiteX146" fmla="*/ 299168 w 601690"/>
                            <a:gd name="connsiteY146" fmla="*/ 148664 h 707463"/>
                            <a:gd name="connsiteX147" fmla="*/ 299168 w 601690"/>
                            <a:gd name="connsiteY147" fmla="*/ 148664 h 707463"/>
                            <a:gd name="connsiteX148" fmla="*/ 307838 w 601690"/>
                            <a:gd name="connsiteY148" fmla="*/ 149358 h 707463"/>
                            <a:gd name="connsiteX149" fmla="*/ 298648 w 601690"/>
                            <a:gd name="connsiteY149" fmla="*/ 141728 h 707463"/>
                            <a:gd name="connsiteX150" fmla="*/ 312000 w 601690"/>
                            <a:gd name="connsiteY150" fmla="*/ 142942 h 707463"/>
                            <a:gd name="connsiteX151" fmla="*/ 319456 w 601690"/>
                            <a:gd name="connsiteY151" fmla="*/ 150571 h 707463"/>
                            <a:gd name="connsiteX152" fmla="*/ 322577 w 601690"/>
                            <a:gd name="connsiteY152" fmla="*/ 166351 h 707463"/>
                            <a:gd name="connsiteX153" fmla="*/ 326045 w 601690"/>
                            <a:gd name="connsiteY153" fmla="*/ 144329 h 707463"/>
                            <a:gd name="connsiteX154" fmla="*/ 332461 w 601690"/>
                            <a:gd name="connsiteY154" fmla="*/ 145890 h 707463"/>
                            <a:gd name="connsiteX155" fmla="*/ 322924 w 601690"/>
                            <a:gd name="connsiteY155" fmla="*/ 135139 h 707463"/>
                            <a:gd name="connsiteX156" fmla="*/ 326739 w 601690"/>
                            <a:gd name="connsiteY156" fmla="*/ 135139 h 707463"/>
                            <a:gd name="connsiteX157" fmla="*/ 326912 w 601690"/>
                            <a:gd name="connsiteY157" fmla="*/ 135139 h 707463"/>
                            <a:gd name="connsiteX158" fmla="*/ 343038 w 601690"/>
                            <a:gd name="connsiteY158" fmla="*/ 146930 h 707463"/>
                            <a:gd name="connsiteX159" fmla="*/ 343558 w 601690"/>
                            <a:gd name="connsiteY159" fmla="*/ 147797 h 707463"/>
                            <a:gd name="connsiteX160" fmla="*/ 346679 w 601690"/>
                            <a:gd name="connsiteY160" fmla="*/ 163576 h 707463"/>
                            <a:gd name="connsiteX161" fmla="*/ 349627 w 601690"/>
                            <a:gd name="connsiteY161" fmla="*/ 151265 h 707463"/>
                            <a:gd name="connsiteX162" fmla="*/ 351188 w 601690"/>
                            <a:gd name="connsiteY162" fmla="*/ 152132 h 707463"/>
                            <a:gd name="connsiteX163" fmla="*/ 371649 w 601690"/>
                            <a:gd name="connsiteY163" fmla="*/ 160802 h 707463"/>
                            <a:gd name="connsiteX164" fmla="*/ 390722 w 601690"/>
                            <a:gd name="connsiteY164" fmla="*/ 163056 h 707463"/>
                            <a:gd name="connsiteX165" fmla="*/ 352922 w 601690"/>
                            <a:gd name="connsiteY165" fmla="*/ 136179 h 707463"/>
                            <a:gd name="connsiteX166" fmla="*/ 351014 w 601690"/>
                            <a:gd name="connsiteY166" fmla="*/ 133232 h 707463"/>
                            <a:gd name="connsiteX167" fmla="*/ 364193 w 601690"/>
                            <a:gd name="connsiteY167" fmla="*/ 141381 h 707463"/>
                            <a:gd name="connsiteX168" fmla="*/ 361765 w 601690"/>
                            <a:gd name="connsiteY168" fmla="*/ 135139 h 707463"/>
                            <a:gd name="connsiteX169" fmla="*/ 376677 w 601690"/>
                            <a:gd name="connsiteY169" fmla="*/ 145196 h 707463"/>
                            <a:gd name="connsiteX170" fmla="*/ 395924 w 601690"/>
                            <a:gd name="connsiteY170" fmla="*/ 154213 h 707463"/>
                            <a:gd name="connsiteX171" fmla="*/ 412744 w 601690"/>
                            <a:gd name="connsiteY171" fmla="*/ 212474 h 707463"/>
                            <a:gd name="connsiteX172" fmla="*/ 303850 w 601690"/>
                            <a:gd name="connsiteY172" fmla="*/ 321368 h 707463"/>
                            <a:gd name="connsiteX173" fmla="*/ 194956 w 601690"/>
                            <a:gd name="connsiteY173" fmla="*/ 212474 h 707463"/>
                            <a:gd name="connsiteX174" fmla="*/ 226862 w 601690"/>
                            <a:gd name="connsiteY174" fmla="*/ 135833 h 707463"/>
                            <a:gd name="connsiteX175" fmla="*/ 433725 w 601690"/>
                            <a:gd name="connsiteY175" fmla="*/ 354140 h 707463"/>
                            <a:gd name="connsiteX176" fmla="*/ 309746 w 601690"/>
                            <a:gd name="connsiteY176" fmla="*/ 412922 h 707463"/>
                            <a:gd name="connsiteX177" fmla="*/ 308705 w 601690"/>
                            <a:gd name="connsiteY177" fmla="*/ 413269 h 707463"/>
                            <a:gd name="connsiteX178" fmla="*/ 304370 w 601690"/>
                            <a:gd name="connsiteY178" fmla="*/ 413789 h 707463"/>
                            <a:gd name="connsiteX179" fmla="*/ 300035 w 601690"/>
                            <a:gd name="connsiteY179" fmla="*/ 414309 h 707463"/>
                            <a:gd name="connsiteX180" fmla="*/ 299515 w 601690"/>
                            <a:gd name="connsiteY180" fmla="*/ 414309 h 707463"/>
                            <a:gd name="connsiteX181" fmla="*/ 298995 w 601690"/>
                            <a:gd name="connsiteY181" fmla="*/ 414309 h 707463"/>
                            <a:gd name="connsiteX182" fmla="*/ 272639 w 601690"/>
                            <a:gd name="connsiteY182" fmla="*/ 415523 h 707463"/>
                            <a:gd name="connsiteX183" fmla="*/ 164612 w 601690"/>
                            <a:gd name="connsiteY183" fmla="*/ 386219 h 707463"/>
                            <a:gd name="connsiteX184" fmla="*/ 162704 w 601690"/>
                            <a:gd name="connsiteY184" fmla="*/ 382751 h 707463"/>
                            <a:gd name="connsiteX185" fmla="*/ 164092 w 601690"/>
                            <a:gd name="connsiteY185" fmla="*/ 379456 h 707463"/>
                            <a:gd name="connsiteX186" fmla="*/ 169467 w 601690"/>
                            <a:gd name="connsiteY186" fmla="*/ 379110 h 707463"/>
                            <a:gd name="connsiteX187" fmla="*/ 186980 w 601690"/>
                            <a:gd name="connsiteY187" fmla="*/ 389167 h 707463"/>
                            <a:gd name="connsiteX188" fmla="*/ 218712 w 601690"/>
                            <a:gd name="connsiteY188" fmla="*/ 366452 h 707463"/>
                            <a:gd name="connsiteX189" fmla="*/ 226862 w 601690"/>
                            <a:gd name="connsiteY189" fmla="*/ 370613 h 707463"/>
                            <a:gd name="connsiteX190" fmla="*/ 224781 w 601690"/>
                            <a:gd name="connsiteY190" fmla="*/ 401998 h 707463"/>
                            <a:gd name="connsiteX191" fmla="*/ 303503 w 601690"/>
                            <a:gd name="connsiteY191" fmla="*/ 405119 h 707463"/>
                            <a:gd name="connsiteX192" fmla="*/ 379278 w 601690"/>
                            <a:gd name="connsiteY192" fmla="*/ 383618 h 707463"/>
                            <a:gd name="connsiteX193" fmla="*/ 369915 w 601690"/>
                            <a:gd name="connsiteY193" fmla="*/ 353620 h 707463"/>
                            <a:gd name="connsiteX194" fmla="*/ 376851 w 601690"/>
                            <a:gd name="connsiteY194" fmla="*/ 347725 h 707463"/>
                            <a:gd name="connsiteX195" fmla="*/ 412917 w 601690"/>
                            <a:gd name="connsiteY195" fmla="*/ 362463 h 707463"/>
                            <a:gd name="connsiteX196" fmla="*/ 427483 w 601690"/>
                            <a:gd name="connsiteY196" fmla="*/ 348592 h 707463"/>
                            <a:gd name="connsiteX197" fmla="*/ 433552 w 601690"/>
                            <a:gd name="connsiteY197" fmla="*/ 348245 h 707463"/>
                            <a:gd name="connsiteX198" fmla="*/ 433725 w 601690"/>
                            <a:gd name="connsiteY198" fmla="*/ 354140 h 7074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</a:cxnLst>
                          <a:rect l="l" t="t" r="r" b="b"/>
                          <a:pathLst>
                            <a:path w="601690" h="707463">
                              <a:moveTo>
                                <a:pt x="599667" y="465462"/>
                              </a:moveTo>
                              <a:lnTo>
                                <a:pt x="595158" y="454711"/>
                              </a:lnTo>
                              <a:lnTo>
                                <a:pt x="595332" y="454711"/>
                              </a:lnTo>
                              <a:lnTo>
                                <a:pt x="588396" y="431996"/>
                              </a:lnTo>
                              <a:cubicBezTo>
                                <a:pt x="588396" y="428528"/>
                                <a:pt x="588222" y="425060"/>
                                <a:pt x="588049" y="421765"/>
                              </a:cubicBezTo>
                              <a:cubicBezTo>
                                <a:pt x="590477" y="416564"/>
                                <a:pt x="592384" y="413269"/>
                                <a:pt x="592384" y="413269"/>
                              </a:cubicBezTo>
                              <a:lnTo>
                                <a:pt x="587529" y="417604"/>
                              </a:lnTo>
                              <a:cubicBezTo>
                                <a:pt x="586835" y="411882"/>
                                <a:pt x="585795" y="407027"/>
                                <a:pt x="585275" y="404773"/>
                              </a:cubicBezTo>
                              <a:cubicBezTo>
                                <a:pt x="586315" y="401825"/>
                                <a:pt x="587702" y="399050"/>
                                <a:pt x="589436" y="397663"/>
                              </a:cubicBezTo>
                              <a:cubicBezTo>
                                <a:pt x="595678" y="392635"/>
                                <a:pt x="600534" y="391941"/>
                                <a:pt x="600534" y="391941"/>
                              </a:cubicBezTo>
                              <a:cubicBezTo>
                                <a:pt x="600534" y="391941"/>
                                <a:pt x="588049" y="391247"/>
                                <a:pt x="581286" y="394889"/>
                              </a:cubicBezTo>
                              <a:cubicBezTo>
                                <a:pt x="579899" y="395582"/>
                                <a:pt x="578685" y="397143"/>
                                <a:pt x="577472" y="399224"/>
                              </a:cubicBezTo>
                              <a:cubicBezTo>
                                <a:pt x="577472" y="399050"/>
                                <a:pt x="577472" y="398877"/>
                                <a:pt x="577298" y="398704"/>
                              </a:cubicBezTo>
                              <a:cubicBezTo>
                                <a:pt x="576952" y="397490"/>
                                <a:pt x="576605" y="396449"/>
                                <a:pt x="576258" y="395236"/>
                              </a:cubicBezTo>
                              <a:cubicBezTo>
                                <a:pt x="577125" y="389513"/>
                                <a:pt x="578859" y="382751"/>
                                <a:pt x="582327" y="380150"/>
                              </a:cubicBezTo>
                              <a:cubicBezTo>
                                <a:pt x="588569" y="375121"/>
                                <a:pt x="593424" y="374428"/>
                                <a:pt x="593424" y="374428"/>
                              </a:cubicBezTo>
                              <a:cubicBezTo>
                                <a:pt x="593424" y="374428"/>
                                <a:pt x="580940" y="373734"/>
                                <a:pt x="574177" y="377376"/>
                              </a:cubicBezTo>
                              <a:cubicBezTo>
                                <a:pt x="571923" y="378589"/>
                                <a:pt x="569669" y="382404"/>
                                <a:pt x="567761" y="387086"/>
                              </a:cubicBezTo>
                              <a:cubicBezTo>
                                <a:pt x="567935" y="385005"/>
                                <a:pt x="567761" y="382751"/>
                                <a:pt x="567415" y="380844"/>
                              </a:cubicBezTo>
                              <a:cubicBezTo>
                                <a:pt x="565854" y="373908"/>
                                <a:pt x="564640" y="371480"/>
                                <a:pt x="564640" y="371480"/>
                              </a:cubicBezTo>
                              <a:lnTo>
                                <a:pt x="563600" y="381190"/>
                              </a:lnTo>
                              <a:lnTo>
                                <a:pt x="563253" y="380497"/>
                              </a:lnTo>
                              <a:cubicBezTo>
                                <a:pt x="562906" y="375295"/>
                                <a:pt x="562213" y="363330"/>
                                <a:pt x="561866" y="361076"/>
                              </a:cubicBezTo>
                              <a:cubicBezTo>
                                <a:pt x="561346" y="358302"/>
                                <a:pt x="561346" y="355007"/>
                                <a:pt x="559265" y="349459"/>
                              </a:cubicBezTo>
                              <a:cubicBezTo>
                                <a:pt x="557184" y="343910"/>
                                <a:pt x="555103" y="339402"/>
                                <a:pt x="555103" y="339402"/>
                              </a:cubicBezTo>
                              <a:cubicBezTo>
                                <a:pt x="555103" y="339402"/>
                                <a:pt x="557704" y="357955"/>
                                <a:pt x="556664" y="362463"/>
                              </a:cubicBezTo>
                              <a:cubicBezTo>
                                <a:pt x="556491" y="363330"/>
                                <a:pt x="556317" y="363851"/>
                                <a:pt x="556144" y="364197"/>
                              </a:cubicBezTo>
                              <a:lnTo>
                                <a:pt x="554236" y="359689"/>
                              </a:lnTo>
                              <a:cubicBezTo>
                                <a:pt x="554236" y="357088"/>
                                <a:pt x="554063" y="353447"/>
                                <a:pt x="553369" y="348938"/>
                              </a:cubicBezTo>
                              <a:cubicBezTo>
                                <a:pt x="551982" y="338535"/>
                                <a:pt x="549208" y="331425"/>
                                <a:pt x="549208" y="331425"/>
                              </a:cubicBezTo>
                              <a:lnTo>
                                <a:pt x="545393" y="338881"/>
                              </a:lnTo>
                              <a:lnTo>
                                <a:pt x="540191" y="326570"/>
                              </a:lnTo>
                              <a:cubicBezTo>
                                <a:pt x="536723" y="318247"/>
                                <a:pt x="533602" y="310617"/>
                                <a:pt x="530828" y="303855"/>
                              </a:cubicBezTo>
                              <a:lnTo>
                                <a:pt x="530481" y="304028"/>
                              </a:lnTo>
                              <a:lnTo>
                                <a:pt x="515049" y="267962"/>
                              </a:lnTo>
                              <a:lnTo>
                                <a:pt x="515222" y="241779"/>
                              </a:lnTo>
                              <a:cubicBezTo>
                                <a:pt x="515222" y="241605"/>
                                <a:pt x="515222" y="241258"/>
                                <a:pt x="515222" y="241085"/>
                              </a:cubicBezTo>
                              <a:lnTo>
                                <a:pt x="527013" y="255130"/>
                              </a:lnTo>
                              <a:cubicBezTo>
                                <a:pt x="527013" y="255130"/>
                                <a:pt x="526146" y="250275"/>
                                <a:pt x="521811" y="238484"/>
                              </a:cubicBezTo>
                              <a:cubicBezTo>
                                <a:pt x="520597" y="235189"/>
                                <a:pt x="518516" y="231895"/>
                                <a:pt x="516262" y="228774"/>
                              </a:cubicBezTo>
                              <a:cubicBezTo>
                                <a:pt x="523718" y="233802"/>
                                <a:pt x="530828" y="237444"/>
                                <a:pt x="535509" y="237097"/>
                              </a:cubicBezTo>
                              <a:cubicBezTo>
                                <a:pt x="549208" y="235710"/>
                                <a:pt x="567241" y="222358"/>
                                <a:pt x="567241" y="222358"/>
                              </a:cubicBezTo>
                              <a:cubicBezTo>
                                <a:pt x="567241" y="222358"/>
                                <a:pt x="559438" y="226346"/>
                                <a:pt x="545046" y="224959"/>
                              </a:cubicBezTo>
                              <a:cubicBezTo>
                                <a:pt x="537417" y="224265"/>
                                <a:pt x="528053" y="215942"/>
                                <a:pt x="521117" y="208313"/>
                              </a:cubicBezTo>
                              <a:cubicBezTo>
                                <a:pt x="520597" y="206405"/>
                                <a:pt x="519904" y="204325"/>
                                <a:pt x="519210" y="202244"/>
                              </a:cubicBezTo>
                              <a:cubicBezTo>
                                <a:pt x="519037" y="201897"/>
                                <a:pt x="519037" y="201724"/>
                                <a:pt x="518863" y="201377"/>
                              </a:cubicBezTo>
                              <a:cubicBezTo>
                                <a:pt x="522678" y="203284"/>
                                <a:pt x="526146" y="204325"/>
                                <a:pt x="528747" y="203978"/>
                              </a:cubicBezTo>
                              <a:cubicBezTo>
                                <a:pt x="542445" y="202591"/>
                                <a:pt x="560479" y="189239"/>
                                <a:pt x="560479" y="189239"/>
                              </a:cubicBezTo>
                              <a:cubicBezTo>
                                <a:pt x="560479" y="189239"/>
                                <a:pt x="552676" y="193227"/>
                                <a:pt x="538284" y="191840"/>
                              </a:cubicBezTo>
                              <a:cubicBezTo>
                                <a:pt x="534122" y="191493"/>
                                <a:pt x="529441" y="188892"/>
                                <a:pt x="525106" y="185424"/>
                              </a:cubicBezTo>
                              <a:cubicBezTo>
                                <a:pt x="523545" y="181610"/>
                                <a:pt x="520424" y="173460"/>
                                <a:pt x="515742" y="164270"/>
                              </a:cubicBezTo>
                              <a:lnTo>
                                <a:pt x="527186" y="166004"/>
                              </a:lnTo>
                              <a:cubicBezTo>
                                <a:pt x="527186" y="166004"/>
                                <a:pt x="521117" y="163229"/>
                                <a:pt x="512274" y="157681"/>
                              </a:cubicBezTo>
                              <a:cubicBezTo>
                                <a:pt x="507246" y="148491"/>
                                <a:pt x="501003" y="138607"/>
                                <a:pt x="493894" y="130804"/>
                              </a:cubicBezTo>
                              <a:lnTo>
                                <a:pt x="493894" y="131151"/>
                              </a:lnTo>
                              <a:cubicBezTo>
                                <a:pt x="459388" y="46012"/>
                                <a:pt x="387601" y="235"/>
                                <a:pt x="303850" y="235"/>
                              </a:cubicBezTo>
                              <a:cubicBezTo>
                                <a:pt x="219232" y="235"/>
                                <a:pt x="147445" y="46533"/>
                                <a:pt x="113286" y="132191"/>
                              </a:cubicBezTo>
                              <a:cubicBezTo>
                                <a:pt x="94559" y="153866"/>
                                <a:pt x="82595" y="187852"/>
                                <a:pt x="82595" y="187852"/>
                              </a:cubicBezTo>
                              <a:cubicBezTo>
                                <a:pt x="82595" y="187852"/>
                                <a:pt x="96120" y="172940"/>
                                <a:pt x="101148" y="170859"/>
                              </a:cubicBezTo>
                              <a:cubicBezTo>
                                <a:pt x="100108" y="174847"/>
                                <a:pt x="99241" y="179009"/>
                                <a:pt x="98547" y="183170"/>
                              </a:cubicBezTo>
                              <a:cubicBezTo>
                                <a:pt x="95599" y="188372"/>
                                <a:pt x="91958" y="194614"/>
                                <a:pt x="89357" y="202244"/>
                              </a:cubicBezTo>
                              <a:cubicBezTo>
                                <a:pt x="84502" y="216289"/>
                                <a:pt x="82595" y="229988"/>
                                <a:pt x="82595" y="229988"/>
                              </a:cubicBezTo>
                              <a:cubicBezTo>
                                <a:pt x="82595" y="229988"/>
                                <a:pt x="88490" y="220104"/>
                                <a:pt x="94039" y="213688"/>
                              </a:cubicBezTo>
                              <a:cubicBezTo>
                                <a:pt x="93519" y="218370"/>
                                <a:pt x="93172" y="222878"/>
                                <a:pt x="92825" y="227733"/>
                              </a:cubicBezTo>
                              <a:cubicBezTo>
                                <a:pt x="90224" y="231028"/>
                                <a:pt x="87797" y="234843"/>
                                <a:pt x="86409" y="238484"/>
                              </a:cubicBezTo>
                              <a:cubicBezTo>
                                <a:pt x="82074" y="250448"/>
                                <a:pt x="81207" y="255130"/>
                                <a:pt x="81207" y="255130"/>
                              </a:cubicBezTo>
                              <a:lnTo>
                                <a:pt x="92132" y="242125"/>
                              </a:lnTo>
                              <a:cubicBezTo>
                                <a:pt x="92132" y="242472"/>
                                <a:pt x="92132" y="242992"/>
                                <a:pt x="92132" y="243339"/>
                              </a:cubicBezTo>
                              <a:lnTo>
                                <a:pt x="92478" y="256344"/>
                              </a:lnTo>
                              <a:lnTo>
                                <a:pt x="80687" y="276632"/>
                              </a:lnTo>
                              <a:cubicBezTo>
                                <a:pt x="78086" y="278886"/>
                                <a:pt x="75659" y="281487"/>
                                <a:pt x="73405" y="283914"/>
                              </a:cubicBezTo>
                              <a:cubicBezTo>
                                <a:pt x="67856" y="285648"/>
                                <a:pt x="64214" y="286515"/>
                                <a:pt x="64214" y="286515"/>
                              </a:cubicBezTo>
                              <a:lnTo>
                                <a:pt x="70630" y="287035"/>
                              </a:lnTo>
                              <a:cubicBezTo>
                                <a:pt x="66815" y="291544"/>
                                <a:pt x="64041" y="295358"/>
                                <a:pt x="62827" y="297266"/>
                              </a:cubicBezTo>
                              <a:cubicBezTo>
                                <a:pt x="59880" y="298653"/>
                                <a:pt x="57105" y="299347"/>
                                <a:pt x="54851" y="299000"/>
                              </a:cubicBezTo>
                              <a:cubicBezTo>
                                <a:pt x="46875" y="297786"/>
                                <a:pt x="43060" y="294665"/>
                                <a:pt x="43060" y="294665"/>
                              </a:cubicBezTo>
                              <a:cubicBezTo>
                                <a:pt x="43060" y="294665"/>
                                <a:pt x="51036" y="304202"/>
                                <a:pt x="58319" y="306803"/>
                              </a:cubicBezTo>
                              <a:cubicBezTo>
                                <a:pt x="59706" y="307323"/>
                                <a:pt x="61614" y="307150"/>
                                <a:pt x="64041" y="306629"/>
                              </a:cubicBezTo>
                              <a:cubicBezTo>
                                <a:pt x="63868" y="306803"/>
                                <a:pt x="63868" y="306976"/>
                                <a:pt x="63694" y="306976"/>
                              </a:cubicBezTo>
                              <a:cubicBezTo>
                                <a:pt x="63001" y="308017"/>
                                <a:pt x="62481" y="309057"/>
                                <a:pt x="61787" y="309924"/>
                              </a:cubicBezTo>
                              <a:cubicBezTo>
                                <a:pt x="56932" y="313045"/>
                                <a:pt x="50863" y="316340"/>
                                <a:pt x="46528" y="315819"/>
                              </a:cubicBezTo>
                              <a:cubicBezTo>
                                <a:pt x="38552" y="314606"/>
                                <a:pt x="34737" y="311484"/>
                                <a:pt x="34737" y="311484"/>
                              </a:cubicBezTo>
                              <a:cubicBezTo>
                                <a:pt x="34737" y="311484"/>
                                <a:pt x="42713" y="321021"/>
                                <a:pt x="49996" y="323622"/>
                              </a:cubicBezTo>
                              <a:cubicBezTo>
                                <a:pt x="51730" y="324316"/>
                                <a:pt x="54678" y="323796"/>
                                <a:pt x="57799" y="322929"/>
                              </a:cubicBezTo>
                              <a:lnTo>
                                <a:pt x="54851" y="329691"/>
                              </a:lnTo>
                              <a:cubicBezTo>
                                <a:pt x="52770" y="333159"/>
                                <a:pt x="52077" y="334720"/>
                                <a:pt x="52077" y="334720"/>
                              </a:cubicBezTo>
                              <a:lnTo>
                                <a:pt x="53117" y="334026"/>
                              </a:lnTo>
                              <a:lnTo>
                                <a:pt x="51210" y="338535"/>
                              </a:lnTo>
                              <a:cubicBezTo>
                                <a:pt x="48955" y="340962"/>
                                <a:pt x="46875" y="343043"/>
                                <a:pt x="46355" y="343910"/>
                              </a:cubicBezTo>
                              <a:cubicBezTo>
                                <a:pt x="44621" y="346164"/>
                                <a:pt x="42193" y="348418"/>
                                <a:pt x="39592" y="353794"/>
                              </a:cubicBezTo>
                              <a:cubicBezTo>
                                <a:pt x="36991" y="359169"/>
                                <a:pt x="34910" y="363677"/>
                                <a:pt x="34910" y="363677"/>
                              </a:cubicBezTo>
                              <a:cubicBezTo>
                                <a:pt x="34910" y="363677"/>
                                <a:pt x="40979" y="356221"/>
                                <a:pt x="45834" y="351193"/>
                              </a:cubicBezTo>
                              <a:lnTo>
                                <a:pt x="42366" y="359342"/>
                              </a:lnTo>
                              <a:cubicBezTo>
                                <a:pt x="36124" y="366972"/>
                                <a:pt x="33176" y="373387"/>
                                <a:pt x="33176" y="373387"/>
                              </a:cubicBezTo>
                              <a:lnTo>
                                <a:pt x="36818" y="372347"/>
                              </a:lnTo>
                              <a:lnTo>
                                <a:pt x="5086" y="446388"/>
                              </a:lnTo>
                              <a:cubicBezTo>
                                <a:pt x="-7919" y="476733"/>
                                <a:pt x="6126" y="511932"/>
                                <a:pt x="36471" y="525111"/>
                              </a:cubicBezTo>
                              <a:lnTo>
                                <a:pt x="36471" y="525111"/>
                              </a:lnTo>
                              <a:cubicBezTo>
                                <a:pt x="51383" y="531526"/>
                                <a:pt x="67509" y="531353"/>
                                <a:pt x="81554" y="525978"/>
                              </a:cubicBezTo>
                              <a:cubicBezTo>
                                <a:pt x="85889" y="526671"/>
                                <a:pt x="90571" y="527018"/>
                                <a:pt x="94386" y="526324"/>
                              </a:cubicBezTo>
                              <a:cubicBezTo>
                                <a:pt x="97680" y="525631"/>
                                <a:pt x="101842" y="521643"/>
                                <a:pt x="105830" y="516441"/>
                              </a:cubicBezTo>
                              <a:cubicBezTo>
                                <a:pt x="104963" y="519042"/>
                                <a:pt x="104269" y="521816"/>
                                <a:pt x="104096" y="524417"/>
                              </a:cubicBezTo>
                              <a:cubicBezTo>
                                <a:pt x="103749" y="533607"/>
                                <a:pt x="104096" y="537075"/>
                                <a:pt x="104096" y="537075"/>
                              </a:cubicBezTo>
                              <a:lnTo>
                                <a:pt x="109818" y="523377"/>
                              </a:lnTo>
                              <a:cubicBezTo>
                                <a:pt x="109818" y="523377"/>
                                <a:pt x="104269" y="547306"/>
                                <a:pt x="103923" y="550947"/>
                              </a:cubicBezTo>
                              <a:cubicBezTo>
                                <a:pt x="103576" y="554588"/>
                                <a:pt x="102362" y="558750"/>
                                <a:pt x="103056" y="566379"/>
                              </a:cubicBezTo>
                              <a:cubicBezTo>
                                <a:pt x="103749" y="574009"/>
                                <a:pt x="104616" y="580424"/>
                                <a:pt x="104616" y="580424"/>
                              </a:cubicBezTo>
                              <a:cubicBezTo>
                                <a:pt x="104616" y="580424"/>
                                <a:pt x="107911" y="556496"/>
                                <a:pt x="110858" y="551120"/>
                              </a:cubicBezTo>
                              <a:cubicBezTo>
                                <a:pt x="111725" y="549560"/>
                                <a:pt x="112246" y="548866"/>
                                <a:pt x="112939" y="548519"/>
                              </a:cubicBezTo>
                              <a:cubicBezTo>
                                <a:pt x="113113" y="550253"/>
                                <a:pt x="113286" y="551987"/>
                                <a:pt x="113459" y="553721"/>
                              </a:cubicBezTo>
                              <a:cubicBezTo>
                                <a:pt x="112592" y="557016"/>
                                <a:pt x="111379" y="562044"/>
                                <a:pt x="110165" y="569154"/>
                              </a:cubicBezTo>
                              <a:cubicBezTo>
                                <a:pt x="108084" y="582505"/>
                                <a:pt x="109124" y="592389"/>
                                <a:pt x="109124" y="592389"/>
                              </a:cubicBezTo>
                              <a:lnTo>
                                <a:pt x="116754" y="584239"/>
                              </a:lnTo>
                              <a:cubicBezTo>
                                <a:pt x="122650" y="636605"/>
                                <a:pt x="126984" y="672845"/>
                                <a:pt x="125944" y="677007"/>
                              </a:cubicBezTo>
                              <a:cubicBezTo>
                                <a:pt x="123343" y="688105"/>
                                <a:pt x="109298" y="687064"/>
                                <a:pt x="109298" y="699029"/>
                              </a:cubicBezTo>
                              <a:cubicBezTo>
                                <a:pt x="109298" y="708219"/>
                                <a:pt x="122823" y="707698"/>
                                <a:pt x="122823" y="707698"/>
                              </a:cubicBezTo>
                              <a:cubicBezTo>
                                <a:pt x="122823" y="707698"/>
                                <a:pt x="277147" y="707698"/>
                                <a:pt x="288418" y="707698"/>
                              </a:cubicBezTo>
                              <a:cubicBezTo>
                                <a:pt x="299689" y="707698"/>
                                <a:pt x="304024" y="612330"/>
                                <a:pt x="304024" y="612330"/>
                              </a:cubicBezTo>
                              <a:cubicBezTo>
                                <a:pt x="304024" y="612330"/>
                                <a:pt x="308358" y="707698"/>
                                <a:pt x="319629" y="707698"/>
                              </a:cubicBezTo>
                              <a:cubicBezTo>
                                <a:pt x="330900" y="707698"/>
                                <a:pt x="485224" y="707698"/>
                                <a:pt x="485224" y="707698"/>
                              </a:cubicBezTo>
                              <a:cubicBezTo>
                                <a:pt x="485224" y="707698"/>
                                <a:pt x="498749" y="708219"/>
                                <a:pt x="498749" y="699029"/>
                              </a:cubicBezTo>
                              <a:cubicBezTo>
                                <a:pt x="498749" y="687238"/>
                                <a:pt x="484704" y="688105"/>
                                <a:pt x="482103" y="677007"/>
                              </a:cubicBezTo>
                              <a:cubicBezTo>
                                <a:pt x="481063" y="673019"/>
                                <a:pt x="485397" y="636779"/>
                                <a:pt x="491293" y="584759"/>
                              </a:cubicBezTo>
                              <a:lnTo>
                                <a:pt x="498576" y="592562"/>
                              </a:lnTo>
                              <a:cubicBezTo>
                                <a:pt x="498576" y="592562"/>
                                <a:pt x="499616" y="582679"/>
                                <a:pt x="497535" y="569327"/>
                              </a:cubicBezTo>
                              <a:cubicBezTo>
                                <a:pt x="496495" y="562911"/>
                                <a:pt x="495455" y="558056"/>
                                <a:pt x="494588" y="554935"/>
                              </a:cubicBezTo>
                              <a:cubicBezTo>
                                <a:pt x="494761" y="553028"/>
                                <a:pt x="494934" y="551120"/>
                                <a:pt x="495281" y="549039"/>
                              </a:cubicBezTo>
                              <a:cubicBezTo>
                                <a:pt x="495801" y="549560"/>
                                <a:pt x="496322" y="550253"/>
                                <a:pt x="496842" y="551467"/>
                              </a:cubicBezTo>
                              <a:cubicBezTo>
                                <a:pt x="499790" y="556842"/>
                                <a:pt x="503084" y="580771"/>
                                <a:pt x="503084" y="580771"/>
                              </a:cubicBezTo>
                              <a:cubicBezTo>
                                <a:pt x="503084" y="580771"/>
                                <a:pt x="503951" y="574529"/>
                                <a:pt x="504645" y="566726"/>
                              </a:cubicBezTo>
                              <a:cubicBezTo>
                                <a:pt x="505338" y="559097"/>
                                <a:pt x="504124" y="554935"/>
                                <a:pt x="503778" y="551294"/>
                              </a:cubicBezTo>
                              <a:cubicBezTo>
                                <a:pt x="503431" y="547999"/>
                                <a:pt x="498923" y="528232"/>
                                <a:pt x="498056" y="524417"/>
                              </a:cubicBezTo>
                              <a:cubicBezTo>
                                <a:pt x="498056" y="524417"/>
                                <a:pt x="498056" y="524417"/>
                                <a:pt x="498056" y="524417"/>
                              </a:cubicBezTo>
                              <a:cubicBezTo>
                                <a:pt x="498056" y="524417"/>
                                <a:pt x="498229" y="524590"/>
                                <a:pt x="498229" y="524590"/>
                              </a:cubicBezTo>
                              <a:lnTo>
                                <a:pt x="503431" y="537422"/>
                              </a:lnTo>
                              <a:cubicBezTo>
                                <a:pt x="503431" y="537422"/>
                                <a:pt x="503604" y="535341"/>
                                <a:pt x="503604" y="530139"/>
                              </a:cubicBezTo>
                              <a:cubicBezTo>
                                <a:pt x="519037" y="543491"/>
                                <a:pt x="541058" y="548693"/>
                                <a:pt x="561866" y="541757"/>
                              </a:cubicBezTo>
                              <a:lnTo>
                                <a:pt x="561866" y="541757"/>
                              </a:lnTo>
                              <a:cubicBezTo>
                                <a:pt x="593077" y="530833"/>
                                <a:pt x="610070" y="496847"/>
                                <a:pt x="599667" y="465462"/>
                              </a:cubicBezTo>
                              <a:close/>
                              <a:moveTo>
                                <a:pt x="226862" y="135833"/>
                              </a:moveTo>
                              <a:cubicBezTo>
                                <a:pt x="246802" y="151438"/>
                                <a:pt x="267090" y="158894"/>
                                <a:pt x="267090" y="158894"/>
                              </a:cubicBezTo>
                              <a:cubicBezTo>
                                <a:pt x="267090" y="158894"/>
                                <a:pt x="254605" y="143635"/>
                                <a:pt x="249577" y="134272"/>
                              </a:cubicBezTo>
                              <a:lnTo>
                                <a:pt x="261021" y="141555"/>
                              </a:lnTo>
                              <a:lnTo>
                                <a:pt x="258247" y="131151"/>
                              </a:lnTo>
                              <a:cubicBezTo>
                                <a:pt x="264142" y="134966"/>
                                <a:pt x="271425" y="141034"/>
                                <a:pt x="280095" y="144156"/>
                              </a:cubicBezTo>
                              <a:cubicBezTo>
                                <a:pt x="287204" y="146757"/>
                                <a:pt x="293966" y="147970"/>
                                <a:pt x="299168" y="148664"/>
                              </a:cubicBezTo>
                              <a:cubicBezTo>
                                <a:pt x="299168" y="148664"/>
                                <a:pt x="299168" y="148664"/>
                                <a:pt x="299168" y="148664"/>
                              </a:cubicBezTo>
                              <a:lnTo>
                                <a:pt x="299168" y="148664"/>
                              </a:lnTo>
                              <a:cubicBezTo>
                                <a:pt x="304370" y="149358"/>
                                <a:pt x="307838" y="149358"/>
                                <a:pt x="307838" y="149358"/>
                              </a:cubicBezTo>
                              <a:cubicBezTo>
                                <a:pt x="307838" y="149358"/>
                                <a:pt x="303503" y="146063"/>
                                <a:pt x="298648" y="141728"/>
                              </a:cubicBezTo>
                              <a:cubicBezTo>
                                <a:pt x="304544" y="142422"/>
                                <a:pt x="309399" y="142768"/>
                                <a:pt x="312000" y="142942"/>
                              </a:cubicBezTo>
                              <a:cubicBezTo>
                                <a:pt x="315468" y="145196"/>
                                <a:pt x="318242" y="147797"/>
                                <a:pt x="319456" y="150571"/>
                              </a:cubicBezTo>
                              <a:cubicBezTo>
                                <a:pt x="323617" y="160108"/>
                                <a:pt x="322577" y="166351"/>
                                <a:pt x="322577" y="166351"/>
                              </a:cubicBezTo>
                              <a:cubicBezTo>
                                <a:pt x="322577" y="166351"/>
                                <a:pt x="326739" y="153866"/>
                                <a:pt x="326045" y="144329"/>
                              </a:cubicBezTo>
                              <a:cubicBezTo>
                                <a:pt x="330553" y="145716"/>
                                <a:pt x="332461" y="145890"/>
                                <a:pt x="332461" y="145890"/>
                              </a:cubicBezTo>
                              <a:lnTo>
                                <a:pt x="322924" y="135139"/>
                              </a:lnTo>
                              <a:cubicBezTo>
                                <a:pt x="324138" y="135139"/>
                                <a:pt x="325525" y="135139"/>
                                <a:pt x="326739" y="135139"/>
                              </a:cubicBezTo>
                              <a:cubicBezTo>
                                <a:pt x="326739" y="135139"/>
                                <a:pt x="326739" y="135139"/>
                                <a:pt x="326912" y="135139"/>
                              </a:cubicBezTo>
                              <a:cubicBezTo>
                                <a:pt x="332114" y="138954"/>
                                <a:pt x="338183" y="143462"/>
                                <a:pt x="343038" y="146930"/>
                              </a:cubicBezTo>
                              <a:cubicBezTo>
                                <a:pt x="343211" y="147277"/>
                                <a:pt x="343385" y="147624"/>
                                <a:pt x="343558" y="147797"/>
                              </a:cubicBezTo>
                              <a:cubicBezTo>
                                <a:pt x="347720" y="157334"/>
                                <a:pt x="346679" y="163576"/>
                                <a:pt x="346679" y="163576"/>
                              </a:cubicBezTo>
                              <a:cubicBezTo>
                                <a:pt x="346679" y="163576"/>
                                <a:pt x="348587" y="157854"/>
                                <a:pt x="349627" y="151265"/>
                              </a:cubicBezTo>
                              <a:cubicBezTo>
                                <a:pt x="350321" y="151612"/>
                                <a:pt x="350668" y="151959"/>
                                <a:pt x="351188" y="152132"/>
                              </a:cubicBezTo>
                              <a:cubicBezTo>
                                <a:pt x="356043" y="154733"/>
                                <a:pt x="361245" y="159068"/>
                                <a:pt x="371649" y="160802"/>
                              </a:cubicBezTo>
                              <a:cubicBezTo>
                                <a:pt x="382052" y="162536"/>
                                <a:pt x="390722" y="163056"/>
                                <a:pt x="390722" y="163056"/>
                              </a:cubicBezTo>
                              <a:cubicBezTo>
                                <a:pt x="390722" y="163056"/>
                                <a:pt x="359511" y="145196"/>
                                <a:pt x="352922" y="136179"/>
                              </a:cubicBezTo>
                              <a:cubicBezTo>
                                <a:pt x="352055" y="135139"/>
                                <a:pt x="351534" y="134099"/>
                                <a:pt x="351014" y="133232"/>
                              </a:cubicBezTo>
                              <a:lnTo>
                                <a:pt x="364193" y="141381"/>
                              </a:lnTo>
                              <a:lnTo>
                                <a:pt x="361765" y="135139"/>
                              </a:lnTo>
                              <a:cubicBezTo>
                                <a:pt x="365580" y="138087"/>
                                <a:pt x="370608" y="141555"/>
                                <a:pt x="376677" y="145196"/>
                              </a:cubicBezTo>
                              <a:cubicBezTo>
                                <a:pt x="383960" y="149531"/>
                                <a:pt x="390722" y="152479"/>
                                <a:pt x="395924" y="154213"/>
                              </a:cubicBezTo>
                              <a:cubicBezTo>
                                <a:pt x="406675" y="171032"/>
                                <a:pt x="412744" y="190973"/>
                                <a:pt x="412744" y="212474"/>
                              </a:cubicBezTo>
                              <a:cubicBezTo>
                                <a:pt x="412744" y="272643"/>
                                <a:pt x="364019" y="321368"/>
                                <a:pt x="303850" y="321368"/>
                              </a:cubicBezTo>
                              <a:cubicBezTo>
                                <a:pt x="243681" y="321368"/>
                                <a:pt x="194956" y="272643"/>
                                <a:pt x="194956" y="212474"/>
                              </a:cubicBezTo>
                              <a:cubicBezTo>
                                <a:pt x="194956" y="182650"/>
                                <a:pt x="207094" y="155426"/>
                                <a:pt x="226862" y="135833"/>
                              </a:cubicBezTo>
                              <a:close/>
                              <a:moveTo>
                                <a:pt x="433725" y="354140"/>
                              </a:moveTo>
                              <a:cubicBezTo>
                                <a:pt x="399566" y="391941"/>
                                <a:pt x="349107" y="407027"/>
                                <a:pt x="309746" y="412922"/>
                              </a:cubicBezTo>
                              <a:cubicBezTo>
                                <a:pt x="309399" y="413096"/>
                                <a:pt x="309052" y="413096"/>
                                <a:pt x="308705" y="413269"/>
                              </a:cubicBezTo>
                              <a:cubicBezTo>
                                <a:pt x="307318" y="413442"/>
                                <a:pt x="305757" y="413616"/>
                                <a:pt x="304370" y="413789"/>
                              </a:cubicBezTo>
                              <a:cubicBezTo>
                                <a:pt x="302983" y="413963"/>
                                <a:pt x="301423" y="414136"/>
                                <a:pt x="300035" y="414309"/>
                              </a:cubicBezTo>
                              <a:cubicBezTo>
                                <a:pt x="299862" y="414309"/>
                                <a:pt x="299689" y="414309"/>
                                <a:pt x="299515" y="414309"/>
                              </a:cubicBezTo>
                              <a:cubicBezTo>
                                <a:pt x="299342" y="414309"/>
                                <a:pt x="299168" y="414309"/>
                                <a:pt x="298995" y="414309"/>
                              </a:cubicBezTo>
                              <a:cubicBezTo>
                                <a:pt x="290672" y="415003"/>
                                <a:pt x="281829" y="415523"/>
                                <a:pt x="272639" y="415523"/>
                              </a:cubicBezTo>
                              <a:cubicBezTo>
                                <a:pt x="237786" y="415523"/>
                                <a:pt x="197904" y="408934"/>
                                <a:pt x="164612" y="386219"/>
                              </a:cubicBezTo>
                              <a:cubicBezTo>
                                <a:pt x="163398" y="385352"/>
                                <a:pt x="162704" y="384138"/>
                                <a:pt x="162704" y="382751"/>
                              </a:cubicBezTo>
                              <a:lnTo>
                                <a:pt x="164092" y="379456"/>
                              </a:lnTo>
                              <a:cubicBezTo>
                                <a:pt x="165479" y="378069"/>
                                <a:pt x="167733" y="377896"/>
                                <a:pt x="169467" y="379110"/>
                              </a:cubicBezTo>
                              <a:cubicBezTo>
                                <a:pt x="175189" y="382924"/>
                                <a:pt x="180911" y="386392"/>
                                <a:pt x="186980" y="389167"/>
                              </a:cubicBezTo>
                              <a:cubicBezTo>
                                <a:pt x="191315" y="384312"/>
                                <a:pt x="202412" y="373041"/>
                                <a:pt x="218712" y="366452"/>
                              </a:cubicBezTo>
                              <a:cubicBezTo>
                                <a:pt x="233797" y="360209"/>
                                <a:pt x="230156" y="364197"/>
                                <a:pt x="226862" y="370613"/>
                              </a:cubicBezTo>
                              <a:cubicBezTo>
                                <a:pt x="219579" y="384832"/>
                                <a:pt x="221139" y="394542"/>
                                <a:pt x="224781" y="401998"/>
                              </a:cubicBezTo>
                              <a:cubicBezTo>
                                <a:pt x="252524" y="408067"/>
                                <a:pt x="280615" y="407547"/>
                                <a:pt x="303503" y="405119"/>
                              </a:cubicBezTo>
                              <a:cubicBezTo>
                                <a:pt x="326392" y="401998"/>
                                <a:pt x="353789" y="395929"/>
                                <a:pt x="379278" y="383618"/>
                              </a:cubicBezTo>
                              <a:cubicBezTo>
                                <a:pt x="381012" y="375642"/>
                                <a:pt x="380318" y="365758"/>
                                <a:pt x="369915" y="353620"/>
                              </a:cubicBezTo>
                              <a:cubicBezTo>
                                <a:pt x="365233" y="348245"/>
                                <a:pt x="360725" y="345297"/>
                                <a:pt x="376851" y="347725"/>
                              </a:cubicBezTo>
                              <a:cubicBezTo>
                                <a:pt x="394017" y="350326"/>
                                <a:pt x="407542" y="358649"/>
                                <a:pt x="412917" y="362463"/>
                              </a:cubicBezTo>
                              <a:cubicBezTo>
                                <a:pt x="418119" y="358302"/>
                                <a:pt x="422974" y="353620"/>
                                <a:pt x="427483" y="348592"/>
                              </a:cubicBezTo>
                              <a:cubicBezTo>
                                <a:pt x="429043" y="346858"/>
                                <a:pt x="431818" y="346684"/>
                                <a:pt x="433552" y="348245"/>
                              </a:cubicBezTo>
                              <a:cubicBezTo>
                                <a:pt x="435286" y="349805"/>
                                <a:pt x="435459" y="352406"/>
                                <a:pt x="433725" y="3541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724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" name="Freeform: Shape 135">
                        <a:extLst/>
                      </wps:cNvPr>
                      <wps:cNvSpPr/>
                      <wps:spPr>
                        <a:xfrm flipH="1">
                          <a:off x="4059614" y="3571682"/>
                          <a:ext cx="830708" cy="231122"/>
                        </a:xfrm>
                        <a:custGeom>
                          <a:avLst/>
                          <a:gdLst>
                            <a:gd name="connsiteX0" fmla="*/ 118624 w 1349129"/>
                            <a:gd name="connsiteY0" fmla="*/ 96012 h 375358"/>
                            <a:gd name="connsiteX1" fmla="*/ 116283 w 1349129"/>
                            <a:gd name="connsiteY1" fmla="*/ 102647 h 375358"/>
                            <a:gd name="connsiteX2" fmla="*/ 72180 w 1349129"/>
                            <a:gd name="connsiteY2" fmla="*/ 118649 h 375358"/>
                            <a:gd name="connsiteX3" fmla="*/ 72570 w 1349129"/>
                            <a:gd name="connsiteY3" fmla="*/ 118258 h 375358"/>
                            <a:gd name="connsiteX4" fmla="*/ 118624 w 1349129"/>
                            <a:gd name="connsiteY4" fmla="*/ 96012 h 375358"/>
                            <a:gd name="connsiteX5" fmla="*/ 266155 w 1349129"/>
                            <a:gd name="connsiteY5" fmla="*/ 72594 h 375358"/>
                            <a:gd name="connsiteX6" fmla="*/ 260301 w 1349129"/>
                            <a:gd name="connsiteY6" fmla="*/ 77668 h 375358"/>
                            <a:gd name="connsiteX7" fmla="*/ 226736 w 1349129"/>
                            <a:gd name="connsiteY7" fmla="*/ 92109 h 375358"/>
                            <a:gd name="connsiteX8" fmla="*/ 230639 w 1349129"/>
                            <a:gd name="connsiteY8" fmla="*/ 85474 h 375358"/>
                            <a:gd name="connsiteX9" fmla="*/ 248982 w 1349129"/>
                            <a:gd name="connsiteY9" fmla="*/ 80010 h 375358"/>
                            <a:gd name="connsiteX10" fmla="*/ 239615 w 1349129"/>
                            <a:gd name="connsiteY10" fmla="*/ 80010 h 375358"/>
                            <a:gd name="connsiteX11" fmla="*/ 266155 w 1349129"/>
                            <a:gd name="connsiteY11" fmla="*/ 72594 h 375358"/>
                            <a:gd name="connsiteX12" fmla="*/ 394952 w 1349129"/>
                            <a:gd name="connsiteY12" fmla="*/ 67520 h 375358"/>
                            <a:gd name="connsiteX13" fmla="*/ 393781 w 1349129"/>
                            <a:gd name="connsiteY13" fmla="*/ 69081 h 375358"/>
                            <a:gd name="connsiteX14" fmla="*/ 391829 w 1349129"/>
                            <a:gd name="connsiteY14" fmla="*/ 69472 h 375358"/>
                            <a:gd name="connsiteX15" fmla="*/ 392220 w 1349129"/>
                            <a:gd name="connsiteY15" fmla="*/ 68691 h 375358"/>
                            <a:gd name="connsiteX16" fmla="*/ 394952 w 1349129"/>
                            <a:gd name="connsiteY16" fmla="*/ 67520 h 375358"/>
                            <a:gd name="connsiteX17" fmla="*/ 378950 w 1349129"/>
                            <a:gd name="connsiteY17" fmla="*/ 65179 h 375358"/>
                            <a:gd name="connsiteX18" fmla="*/ 362948 w 1349129"/>
                            <a:gd name="connsiteY18" fmla="*/ 74155 h 375358"/>
                            <a:gd name="connsiteX19" fmla="*/ 350849 w 1349129"/>
                            <a:gd name="connsiteY19" fmla="*/ 79229 h 375358"/>
                            <a:gd name="connsiteX20" fmla="*/ 378950 w 1349129"/>
                            <a:gd name="connsiteY20" fmla="*/ 65179 h 375358"/>
                            <a:gd name="connsiteX21" fmla="*/ 410563 w 1349129"/>
                            <a:gd name="connsiteY21" fmla="*/ 49957 h 375358"/>
                            <a:gd name="connsiteX22" fmla="*/ 403148 w 1349129"/>
                            <a:gd name="connsiteY22" fmla="*/ 57763 h 375358"/>
                            <a:gd name="connsiteX23" fmla="*/ 394952 w 1349129"/>
                            <a:gd name="connsiteY23" fmla="*/ 60495 h 375358"/>
                            <a:gd name="connsiteX24" fmla="*/ 395732 w 1349129"/>
                            <a:gd name="connsiteY24" fmla="*/ 56982 h 375358"/>
                            <a:gd name="connsiteX25" fmla="*/ 410563 w 1349129"/>
                            <a:gd name="connsiteY25" fmla="*/ 49957 h 375358"/>
                            <a:gd name="connsiteX26" fmla="*/ 523748 w 1349129"/>
                            <a:gd name="connsiteY26" fmla="*/ 49177 h 375358"/>
                            <a:gd name="connsiteX27" fmla="*/ 516723 w 1349129"/>
                            <a:gd name="connsiteY27" fmla="*/ 53079 h 375358"/>
                            <a:gd name="connsiteX28" fmla="*/ 514381 w 1349129"/>
                            <a:gd name="connsiteY28" fmla="*/ 53860 h 375358"/>
                            <a:gd name="connsiteX29" fmla="*/ 523748 w 1349129"/>
                            <a:gd name="connsiteY29" fmla="*/ 49177 h 375358"/>
                            <a:gd name="connsiteX30" fmla="*/ 729823 w 1349129"/>
                            <a:gd name="connsiteY30" fmla="*/ 32004 h 375358"/>
                            <a:gd name="connsiteX31" fmla="*/ 701429 w 1349129"/>
                            <a:gd name="connsiteY31" fmla="*/ 36980 h 375358"/>
                            <a:gd name="connsiteX32" fmla="*/ 696985 w 1349129"/>
                            <a:gd name="connsiteY32" fmla="*/ 39069 h 375358"/>
                            <a:gd name="connsiteX33" fmla="*/ 487451 w 1349129"/>
                            <a:gd name="connsiteY33" fmla="*/ 0 h 375358"/>
                            <a:gd name="connsiteX34" fmla="*/ 421492 w 1349129"/>
                            <a:gd name="connsiteY34" fmla="*/ 40590 h 375358"/>
                            <a:gd name="connsiteX35" fmla="*/ 397294 w 1349129"/>
                            <a:gd name="connsiteY35" fmla="*/ 51128 h 375358"/>
                            <a:gd name="connsiteX36" fmla="*/ 387536 w 1349129"/>
                            <a:gd name="connsiteY36" fmla="*/ 38248 h 375358"/>
                            <a:gd name="connsiteX37" fmla="*/ 386756 w 1349129"/>
                            <a:gd name="connsiteY37" fmla="*/ 55812 h 375358"/>
                            <a:gd name="connsiteX38" fmla="*/ 338750 w 1349129"/>
                            <a:gd name="connsiteY38" fmla="*/ 71423 h 375358"/>
                            <a:gd name="connsiteX39" fmla="*/ 373876 w 1349129"/>
                            <a:gd name="connsiteY39" fmla="*/ 56202 h 375358"/>
                            <a:gd name="connsiteX40" fmla="*/ 337579 w 1349129"/>
                            <a:gd name="connsiteY40" fmla="*/ 67911 h 375358"/>
                            <a:gd name="connsiteX41" fmla="*/ 423833 w 1349129"/>
                            <a:gd name="connsiteY41" fmla="*/ 19514 h 375358"/>
                            <a:gd name="connsiteX42" fmla="*/ 351239 w 1349129"/>
                            <a:gd name="connsiteY42" fmla="*/ 50738 h 375358"/>
                            <a:gd name="connsiteX43" fmla="*/ 313771 w 1349129"/>
                            <a:gd name="connsiteY43" fmla="*/ 64788 h 375358"/>
                            <a:gd name="connsiteX44" fmla="*/ 304014 w 1349129"/>
                            <a:gd name="connsiteY44" fmla="*/ 68691 h 375358"/>
                            <a:gd name="connsiteX45" fmla="*/ 310258 w 1349129"/>
                            <a:gd name="connsiteY45" fmla="*/ 62837 h 375358"/>
                            <a:gd name="connsiteX46" fmla="*/ 267326 w 1349129"/>
                            <a:gd name="connsiteY46" fmla="*/ 85083 h 375358"/>
                            <a:gd name="connsiteX47" fmla="*/ 258349 w 1349129"/>
                            <a:gd name="connsiteY47" fmla="*/ 88986 h 375358"/>
                            <a:gd name="connsiteX48" fmla="*/ 272010 w 1349129"/>
                            <a:gd name="connsiteY48" fmla="*/ 72594 h 375358"/>
                            <a:gd name="connsiteX49" fmla="*/ 274351 w 1349129"/>
                            <a:gd name="connsiteY49" fmla="*/ 68301 h 375358"/>
                            <a:gd name="connsiteX50" fmla="*/ 278644 w 1349129"/>
                            <a:gd name="connsiteY50" fmla="*/ 66349 h 375358"/>
                            <a:gd name="connsiteX51" fmla="*/ 275522 w 1349129"/>
                            <a:gd name="connsiteY51" fmla="*/ 66740 h 375358"/>
                            <a:gd name="connsiteX52" fmla="*/ 277083 w 1349129"/>
                            <a:gd name="connsiteY52" fmla="*/ 62056 h 375358"/>
                            <a:gd name="connsiteX53" fmla="*/ 272010 w 1349129"/>
                            <a:gd name="connsiteY53" fmla="*/ 67130 h 375358"/>
                            <a:gd name="connsiteX54" fmla="*/ 234151 w 1349129"/>
                            <a:gd name="connsiteY54" fmla="*/ 79619 h 375358"/>
                            <a:gd name="connsiteX55" fmla="*/ 219320 w 1349129"/>
                            <a:gd name="connsiteY55" fmla="*/ 81571 h 375358"/>
                            <a:gd name="connsiteX56" fmla="*/ 226345 w 1349129"/>
                            <a:gd name="connsiteY56" fmla="*/ 76107 h 375358"/>
                            <a:gd name="connsiteX57" fmla="*/ 205270 w 1349129"/>
                            <a:gd name="connsiteY57" fmla="*/ 85083 h 375358"/>
                            <a:gd name="connsiteX58" fmla="*/ 203318 w 1349129"/>
                            <a:gd name="connsiteY58" fmla="*/ 85474 h 375358"/>
                            <a:gd name="connsiteX59" fmla="*/ 229858 w 1349129"/>
                            <a:gd name="connsiteY59" fmla="*/ 60105 h 375358"/>
                            <a:gd name="connsiteX60" fmla="*/ 176388 w 1349129"/>
                            <a:gd name="connsiteY60" fmla="*/ 96402 h 375358"/>
                            <a:gd name="connsiteX61" fmla="*/ 162728 w 1349129"/>
                            <a:gd name="connsiteY61" fmla="*/ 100305 h 375358"/>
                            <a:gd name="connsiteX62" fmla="*/ 174046 w 1349129"/>
                            <a:gd name="connsiteY62" fmla="*/ 89377 h 375358"/>
                            <a:gd name="connsiteX63" fmla="*/ 156093 w 1349129"/>
                            <a:gd name="connsiteY63" fmla="*/ 96792 h 375358"/>
                            <a:gd name="connsiteX64" fmla="*/ 159605 w 1349129"/>
                            <a:gd name="connsiteY64" fmla="*/ 89767 h 375358"/>
                            <a:gd name="connsiteX65" fmla="*/ 161166 w 1349129"/>
                            <a:gd name="connsiteY65" fmla="*/ 89377 h 375358"/>
                            <a:gd name="connsiteX66" fmla="*/ 159996 w 1349129"/>
                            <a:gd name="connsiteY66" fmla="*/ 89377 h 375358"/>
                            <a:gd name="connsiteX67" fmla="*/ 215417 w 1349129"/>
                            <a:gd name="connsiteY67" fmla="*/ 39810 h 375358"/>
                            <a:gd name="connsiteX68" fmla="*/ 151019 w 1349129"/>
                            <a:gd name="connsiteY68" fmla="*/ 90938 h 375358"/>
                            <a:gd name="connsiteX69" fmla="*/ 139700 w 1349129"/>
                            <a:gd name="connsiteY69" fmla="*/ 94841 h 375358"/>
                            <a:gd name="connsiteX70" fmla="*/ 149848 w 1349129"/>
                            <a:gd name="connsiteY70" fmla="*/ 92109 h 375358"/>
                            <a:gd name="connsiteX71" fmla="*/ 140871 w 1349129"/>
                            <a:gd name="connsiteY71" fmla="*/ 101476 h 375358"/>
                            <a:gd name="connsiteX72" fmla="*/ 129553 w 1349129"/>
                            <a:gd name="connsiteY72" fmla="*/ 104598 h 375358"/>
                            <a:gd name="connsiteX73" fmla="*/ 131114 w 1349129"/>
                            <a:gd name="connsiteY73" fmla="*/ 98744 h 375358"/>
                            <a:gd name="connsiteX74" fmla="*/ 139310 w 1349129"/>
                            <a:gd name="connsiteY74" fmla="*/ 94451 h 375358"/>
                            <a:gd name="connsiteX75" fmla="*/ 131114 w 1349129"/>
                            <a:gd name="connsiteY75" fmla="*/ 96792 h 375358"/>
                            <a:gd name="connsiteX76" fmla="*/ 127211 w 1349129"/>
                            <a:gd name="connsiteY76" fmla="*/ 89377 h 375358"/>
                            <a:gd name="connsiteX77" fmla="*/ 145945 w 1349129"/>
                            <a:gd name="connsiteY77" fmla="*/ 73765 h 375358"/>
                            <a:gd name="connsiteX78" fmla="*/ 123308 w 1349129"/>
                            <a:gd name="connsiteY78" fmla="*/ 87035 h 375358"/>
                            <a:gd name="connsiteX79" fmla="*/ 119405 w 1349129"/>
                            <a:gd name="connsiteY79" fmla="*/ 85474 h 375358"/>
                            <a:gd name="connsiteX80" fmla="*/ 119795 w 1349129"/>
                            <a:gd name="connsiteY80" fmla="*/ 88986 h 375358"/>
                            <a:gd name="connsiteX81" fmla="*/ 98329 w 1349129"/>
                            <a:gd name="connsiteY81" fmla="*/ 99915 h 375358"/>
                            <a:gd name="connsiteX82" fmla="*/ 78815 w 1349129"/>
                            <a:gd name="connsiteY82" fmla="*/ 108891 h 375358"/>
                            <a:gd name="connsiteX83" fmla="*/ 60471 w 1349129"/>
                            <a:gd name="connsiteY83" fmla="*/ 117087 h 375358"/>
                            <a:gd name="connsiteX84" fmla="*/ 91694 w 1349129"/>
                            <a:gd name="connsiteY84" fmla="*/ 98353 h 375358"/>
                            <a:gd name="connsiteX85" fmla="*/ 55787 w 1349129"/>
                            <a:gd name="connsiteY85" fmla="*/ 113965 h 375358"/>
                            <a:gd name="connsiteX86" fmla="*/ 125650 w 1349129"/>
                            <a:gd name="connsiteY86" fmla="*/ 65959 h 375358"/>
                            <a:gd name="connsiteX87" fmla="*/ 35102 w 1349129"/>
                            <a:gd name="connsiteY87" fmla="*/ 123722 h 375358"/>
                            <a:gd name="connsiteX88" fmla="*/ 34321 w 1349129"/>
                            <a:gd name="connsiteY88" fmla="*/ 123332 h 375358"/>
                            <a:gd name="connsiteX89" fmla="*/ 49933 w 1349129"/>
                            <a:gd name="connsiteY89" fmla="*/ 110453 h 375358"/>
                            <a:gd name="connsiteX90" fmla="*/ 31199 w 1349129"/>
                            <a:gd name="connsiteY90" fmla="*/ 118649 h 375358"/>
                            <a:gd name="connsiteX91" fmla="*/ 31980 w 1349129"/>
                            <a:gd name="connsiteY91" fmla="*/ 106550 h 375358"/>
                            <a:gd name="connsiteX92" fmla="*/ 1146 w 1349129"/>
                            <a:gd name="connsiteY92" fmla="*/ 133480 h 375358"/>
                            <a:gd name="connsiteX93" fmla="*/ 8172 w 1349129"/>
                            <a:gd name="connsiteY93" fmla="*/ 122942 h 375358"/>
                            <a:gd name="connsiteX94" fmla="*/ 16368 w 1349129"/>
                            <a:gd name="connsiteY94" fmla="*/ 110843 h 375358"/>
                            <a:gd name="connsiteX95" fmla="*/ 1537 w 1349129"/>
                            <a:gd name="connsiteY95" fmla="*/ 125284 h 375358"/>
                            <a:gd name="connsiteX96" fmla="*/ 0 w 1349129"/>
                            <a:gd name="connsiteY96" fmla="*/ 125829 h 375358"/>
                            <a:gd name="connsiteX97" fmla="*/ 0 w 1349129"/>
                            <a:gd name="connsiteY97" fmla="*/ 375358 h 375358"/>
                            <a:gd name="connsiteX98" fmla="*/ 1349129 w 1349129"/>
                            <a:gd name="connsiteY98" fmla="*/ 375358 h 375358"/>
                            <a:gd name="connsiteX99" fmla="*/ 1349129 w 1349129"/>
                            <a:gd name="connsiteY99" fmla="*/ 129617 h 375358"/>
                            <a:gd name="connsiteX100" fmla="*/ 1325019 w 1349129"/>
                            <a:gd name="connsiteY100" fmla="*/ 134260 h 375358"/>
                            <a:gd name="connsiteX101" fmla="*/ 1349129 w 1349129"/>
                            <a:gd name="connsiteY101" fmla="*/ 121201 h 375358"/>
                            <a:gd name="connsiteX102" fmla="*/ 1349129 w 1349129"/>
                            <a:gd name="connsiteY102" fmla="*/ 120395 h 375358"/>
                            <a:gd name="connsiteX103" fmla="*/ 1312920 w 1349129"/>
                            <a:gd name="connsiteY103" fmla="*/ 132699 h 375358"/>
                            <a:gd name="connsiteX104" fmla="*/ 1343315 w 1349129"/>
                            <a:gd name="connsiteY104" fmla="*/ 113819 h 375358"/>
                            <a:gd name="connsiteX105" fmla="*/ 1349129 w 1349129"/>
                            <a:gd name="connsiteY105" fmla="*/ 113653 h 375358"/>
                            <a:gd name="connsiteX106" fmla="*/ 1349129 w 1349129"/>
                            <a:gd name="connsiteY106" fmla="*/ 110686 h 375358"/>
                            <a:gd name="connsiteX107" fmla="*/ 1346486 w 1349129"/>
                            <a:gd name="connsiteY107" fmla="*/ 110502 h 375358"/>
                            <a:gd name="connsiteX108" fmla="*/ 1316042 w 1349129"/>
                            <a:gd name="connsiteY108" fmla="*/ 119039 h 375358"/>
                            <a:gd name="connsiteX109" fmla="*/ 1337655 w 1349129"/>
                            <a:gd name="connsiteY109" fmla="*/ 108794 h 375358"/>
                            <a:gd name="connsiteX110" fmla="*/ 1349129 w 1349129"/>
                            <a:gd name="connsiteY110" fmla="*/ 107577 h 375358"/>
                            <a:gd name="connsiteX111" fmla="*/ 1349129 w 1349129"/>
                            <a:gd name="connsiteY111" fmla="*/ 104688 h 375358"/>
                            <a:gd name="connsiteX112" fmla="*/ 1341716 w 1349129"/>
                            <a:gd name="connsiteY112" fmla="*/ 103872 h 375358"/>
                            <a:gd name="connsiteX113" fmla="*/ 1287161 w 1349129"/>
                            <a:gd name="connsiteY113" fmla="*/ 110843 h 375358"/>
                            <a:gd name="connsiteX114" fmla="*/ 1320336 w 1349129"/>
                            <a:gd name="connsiteY114" fmla="*/ 100695 h 375358"/>
                            <a:gd name="connsiteX115" fmla="*/ 1257108 w 1349129"/>
                            <a:gd name="connsiteY115" fmla="*/ 106940 h 375358"/>
                            <a:gd name="connsiteX116" fmla="*/ 1292235 w 1349129"/>
                            <a:gd name="connsiteY116" fmla="*/ 87816 h 375358"/>
                            <a:gd name="connsiteX117" fmla="*/ 1209102 w 1349129"/>
                            <a:gd name="connsiteY117" fmla="*/ 101476 h 375358"/>
                            <a:gd name="connsiteX118" fmla="*/ 1260231 w 1349129"/>
                            <a:gd name="connsiteY118" fmla="*/ 93670 h 375358"/>
                            <a:gd name="connsiteX119" fmla="*/ 1166951 w 1349129"/>
                            <a:gd name="connsiteY119" fmla="*/ 96792 h 375358"/>
                            <a:gd name="connsiteX120" fmla="*/ 1252815 w 1349129"/>
                            <a:gd name="connsiteY120" fmla="*/ 69472 h 375358"/>
                            <a:gd name="connsiteX121" fmla="*/ 1149778 w 1349129"/>
                            <a:gd name="connsiteY121" fmla="*/ 90157 h 375358"/>
                            <a:gd name="connsiteX122" fmla="*/ 1251644 w 1349129"/>
                            <a:gd name="connsiteY122" fmla="*/ 46054 h 375358"/>
                            <a:gd name="connsiteX123" fmla="*/ 1132605 w 1349129"/>
                            <a:gd name="connsiteY123" fmla="*/ 83522 h 375358"/>
                            <a:gd name="connsiteX124" fmla="*/ 1143533 w 1349129"/>
                            <a:gd name="connsiteY124" fmla="*/ 56982 h 375358"/>
                            <a:gd name="connsiteX125" fmla="*/ 1070549 w 1349129"/>
                            <a:gd name="connsiteY125" fmla="*/ 86254 h 375358"/>
                            <a:gd name="connsiteX126" fmla="*/ 1085380 w 1349129"/>
                            <a:gd name="connsiteY126" fmla="*/ 75326 h 375358"/>
                            <a:gd name="connsiteX127" fmla="*/ 1064304 w 1349129"/>
                            <a:gd name="connsiteY127" fmla="*/ 85474 h 375358"/>
                            <a:gd name="connsiteX128" fmla="*/ 1123238 w 1349129"/>
                            <a:gd name="connsiteY128" fmla="*/ 64008 h 375358"/>
                            <a:gd name="connsiteX129" fmla="*/ 1092801 w 1349129"/>
                            <a:gd name="connsiteY129" fmla="*/ 62247 h 375358"/>
                            <a:gd name="connsiteX130" fmla="*/ 1060401 w 1349129"/>
                            <a:gd name="connsiteY130" fmla="*/ 71033 h 375358"/>
                            <a:gd name="connsiteX131" fmla="*/ 1090356 w 1349129"/>
                            <a:gd name="connsiteY131" fmla="*/ 62105 h 375358"/>
                            <a:gd name="connsiteX132" fmla="*/ 1092801 w 1349129"/>
                            <a:gd name="connsiteY132" fmla="*/ 62247 h 375358"/>
                            <a:gd name="connsiteX133" fmla="*/ 1106455 w 1349129"/>
                            <a:gd name="connsiteY133" fmla="*/ 58544 h 375358"/>
                            <a:gd name="connsiteX134" fmla="*/ 1031519 w 1349129"/>
                            <a:gd name="connsiteY134" fmla="*/ 65179 h 375358"/>
                            <a:gd name="connsiteX135" fmla="*/ 1064304 w 1349129"/>
                            <a:gd name="connsiteY135" fmla="*/ 55031 h 375358"/>
                            <a:gd name="connsiteX136" fmla="*/ 1001467 w 1349129"/>
                            <a:gd name="connsiteY136" fmla="*/ 62447 h 375358"/>
                            <a:gd name="connsiteX137" fmla="*/ 1035812 w 1349129"/>
                            <a:gd name="connsiteY137" fmla="*/ 43712 h 375358"/>
                            <a:gd name="connsiteX138" fmla="*/ 953070 w 1349129"/>
                            <a:gd name="connsiteY138" fmla="*/ 58153 h 375358"/>
                            <a:gd name="connsiteX139" fmla="*/ 997954 w 1349129"/>
                            <a:gd name="connsiteY139" fmla="*/ 49177 h 375358"/>
                            <a:gd name="connsiteX140" fmla="*/ 909748 w 1349129"/>
                            <a:gd name="connsiteY140" fmla="*/ 58544 h 375358"/>
                            <a:gd name="connsiteX141" fmla="*/ 996002 w 1349129"/>
                            <a:gd name="connsiteY141" fmla="*/ 26930 h 375358"/>
                            <a:gd name="connsiteX142" fmla="*/ 892185 w 1349129"/>
                            <a:gd name="connsiteY142" fmla="*/ 52689 h 375358"/>
                            <a:gd name="connsiteX143" fmla="*/ 993661 w 1349129"/>
                            <a:gd name="connsiteY143" fmla="*/ 4683 h 375358"/>
                            <a:gd name="connsiteX144" fmla="*/ 867206 w 1349129"/>
                            <a:gd name="connsiteY144" fmla="*/ 51128 h 375358"/>
                            <a:gd name="connsiteX145" fmla="*/ 877744 w 1349129"/>
                            <a:gd name="connsiteY145" fmla="*/ 21466 h 375358"/>
                            <a:gd name="connsiteX146" fmla="*/ 803588 w 1349129"/>
                            <a:gd name="connsiteY146" fmla="*/ 56202 h 375358"/>
                            <a:gd name="connsiteX147" fmla="*/ 830518 w 1349129"/>
                            <a:gd name="connsiteY147" fmla="*/ 44493 h 375358"/>
                            <a:gd name="connsiteX148" fmla="*/ 797344 w 1349129"/>
                            <a:gd name="connsiteY148" fmla="*/ 55812 h 375358"/>
                            <a:gd name="connsiteX149" fmla="*/ 858619 w 1349129"/>
                            <a:gd name="connsiteY149" fmla="*/ 33175 h 375358"/>
                            <a:gd name="connsiteX150" fmla="*/ 792270 w 1349129"/>
                            <a:gd name="connsiteY150" fmla="*/ 46835 h 375358"/>
                            <a:gd name="connsiteX151" fmla="*/ 845350 w 1349129"/>
                            <a:gd name="connsiteY151" fmla="*/ 27710 h 375358"/>
                            <a:gd name="connsiteX152" fmla="*/ 760656 w 1349129"/>
                            <a:gd name="connsiteY152" fmla="*/ 45664 h 375358"/>
                            <a:gd name="connsiteX153" fmla="*/ 794221 w 1349129"/>
                            <a:gd name="connsiteY153" fmla="*/ 29662 h 375358"/>
                            <a:gd name="connsiteX154" fmla="*/ 728652 w 1349129"/>
                            <a:gd name="connsiteY154" fmla="*/ 44883 h 375358"/>
                            <a:gd name="connsiteX155" fmla="*/ 762998 w 1349129"/>
                            <a:gd name="connsiteY155" fmla="*/ 24198 h 375358"/>
                            <a:gd name="connsiteX156" fmla="*/ 677133 w 1349129"/>
                            <a:gd name="connsiteY156" fmla="*/ 48396 h 375358"/>
                            <a:gd name="connsiteX157" fmla="*/ 696985 w 1349129"/>
                            <a:gd name="connsiteY157" fmla="*/ 39069 h 375358"/>
                            <a:gd name="connsiteX158" fmla="*/ 631859 w 1349129"/>
                            <a:gd name="connsiteY158" fmla="*/ 53079 h 375358"/>
                            <a:gd name="connsiteX159" fmla="*/ 718895 w 1349129"/>
                            <a:gd name="connsiteY159" fmla="*/ 14831 h 375358"/>
                            <a:gd name="connsiteX160" fmla="*/ 612735 w 1349129"/>
                            <a:gd name="connsiteY160" fmla="*/ 49177 h 375358"/>
                            <a:gd name="connsiteX161" fmla="*/ 650984 w 1349129"/>
                            <a:gd name="connsiteY161" fmla="*/ 21075 h 375358"/>
                            <a:gd name="connsiteX162" fmla="*/ 593220 w 1349129"/>
                            <a:gd name="connsiteY162" fmla="*/ 49957 h 375358"/>
                            <a:gd name="connsiteX163" fmla="*/ 601417 w 1349129"/>
                            <a:gd name="connsiteY163" fmla="*/ 24588 h 375358"/>
                            <a:gd name="connsiteX164" fmla="*/ 528042 w 1349129"/>
                            <a:gd name="connsiteY164" fmla="*/ 64398 h 375358"/>
                            <a:gd name="connsiteX165" fmla="*/ 554581 w 1349129"/>
                            <a:gd name="connsiteY165" fmla="*/ 46835 h 375358"/>
                            <a:gd name="connsiteX166" fmla="*/ 521407 w 1349129"/>
                            <a:gd name="connsiteY166" fmla="*/ 64788 h 375358"/>
                            <a:gd name="connsiteX167" fmla="*/ 576048 w 1349129"/>
                            <a:gd name="connsiteY167" fmla="*/ 37858 h 375358"/>
                            <a:gd name="connsiteX168" fmla="*/ 526480 w 1349129"/>
                            <a:gd name="connsiteY168" fmla="*/ 48006 h 375358"/>
                            <a:gd name="connsiteX169" fmla="*/ 526871 w 1349129"/>
                            <a:gd name="connsiteY169" fmla="*/ 46835 h 375358"/>
                            <a:gd name="connsiteX170" fmla="*/ 561607 w 1349129"/>
                            <a:gd name="connsiteY170" fmla="*/ 33955 h 375358"/>
                            <a:gd name="connsiteX171" fmla="*/ 515552 w 1349129"/>
                            <a:gd name="connsiteY171" fmla="*/ 45664 h 375358"/>
                            <a:gd name="connsiteX172" fmla="*/ 519065 w 1349129"/>
                            <a:gd name="connsiteY172" fmla="*/ 41761 h 375358"/>
                            <a:gd name="connsiteX173" fmla="*/ 503453 w 1349129"/>
                            <a:gd name="connsiteY173" fmla="*/ 44883 h 375358"/>
                            <a:gd name="connsiteX174" fmla="*/ 515943 w 1349129"/>
                            <a:gd name="connsiteY174" fmla="*/ 40200 h 375358"/>
                            <a:gd name="connsiteX175" fmla="*/ 493696 w 1349129"/>
                            <a:gd name="connsiteY175" fmla="*/ 47225 h 375358"/>
                            <a:gd name="connsiteX176" fmla="*/ 460911 w 1349129"/>
                            <a:gd name="connsiteY176" fmla="*/ 57373 h 375358"/>
                            <a:gd name="connsiteX177" fmla="*/ 500331 w 1349129"/>
                            <a:gd name="connsiteY177" fmla="*/ 21856 h 375358"/>
                            <a:gd name="connsiteX178" fmla="*/ 437884 w 1349129"/>
                            <a:gd name="connsiteY178" fmla="*/ 59324 h 375358"/>
                            <a:gd name="connsiteX179" fmla="*/ 418760 w 1349129"/>
                            <a:gd name="connsiteY179" fmla="*/ 64008 h 375358"/>
                            <a:gd name="connsiteX180" fmla="*/ 420321 w 1349129"/>
                            <a:gd name="connsiteY180" fmla="*/ 57763 h 375358"/>
                            <a:gd name="connsiteX181" fmla="*/ 444129 w 1349129"/>
                            <a:gd name="connsiteY181" fmla="*/ 49957 h 375358"/>
                            <a:gd name="connsiteX182" fmla="*/ 422663 w 1349129"/>
                            <a:gd name="connsiteY182" fmla="*/ 51909 h 375358"/>
                            <a:gd name="connsiteX183" fmla="*/ 432810 w 1349129"/>
                            <a:gd name="connsiteY183" fmla="*/ 37468 h 375358"/>
                            <a:gd name="connsiteX184" fmla="*/ 437494 w 1349129"/>
                            <a:gd name="connsiteY184" fmla="*/ 34345 h 375358"/>
                            <a:gd name="connsiteX185" fmla="*/ 434762 w 1349129"/>
                            <a:gd name="connsiteY185" fmla="*/ 35516 h 375358"/>
                            <a:gd name="connsiteX186" fmla="*/ 487451 w 1349129"/>
                            <a:gd name="connsiteY186" fmla="*/ 0 h 375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</a:cxnLst>
                          <a:rect l="l" t="t" r="r" b="b"/>
                          <a:pathLst>
                            <a:path w="1349129" h="375358">
                              <a:moveTo>
                                <a:pt x="118624" y="96012"/>
                              </a:moveTo>
                              <a:cubicBezTo>
                                <a:pt x="118234" y="98353"/>
                                <a:pt x="117454" y="100305"/>
                                <a:pt x="116283" y="102647"/>
                              </a:cubicBezTo>
                              <a:cubicBezTo>
                                <a:pt x="101452" y="107330"/>
                                <a:pt x="86621" y="112404"/>
                                <a:pt x="72180" y="118649"/>
                              </a:cubicBezTo>
                              <a:cubicBezTo>
                                <a:pt x="72180" y="118649"/>
                                <a:pt x="72570" y="118258"/>
                                <a:pt x="72570" y="118258"/>
                              </a:cubicBezTo>
                              <a:cubicBezTo>
                                <a:pt x="88572" y="111233"/>
                                <a:pt x="104964" y="104208"/>
                                <a:pt x="118624" y="96012"/>
                              </a:cubicBezTo>
                              <a:close/>
                              <a:moveTo>
                                <a:pt x="266155" y="72594"/>
                              </a:moveTo>
                              <a:cubicBezTo>
                                <a:pt x="264204" y="74546"/>
                                <a:pt x="262252" y="76107"/>
                                <a:pt x="260301" y="77668"/>
                              </a:cubicBezTo>
                              <a:cubicBezTo>
                                <a:pt x="249373" y="81571"/>
                                <a:pt x="238835" y="86254"/>
                                <a:pt x="226736" y="92109"/>
                              </a:cubicBezTo>
                              <a:cubicBezTo>
                                <a:pt x="227126" y="89377"/>
                                <a:pt x="228687" y="87035"/>
                                <a:pt x="230639" y="85474"/>
                              </a:cubicBezTo>
                              <a:cubicBezTo>
                                <a:pt x="236493" y="83522"/>
                                <a:pt x="242738" y="81571"/>
                                <a:pt x="248982" y="80010"/>
                              </a:cubicBezTo>
                              <a:cubicBezTo>
                                <a:pt x="245860" y="80010"/>
                                <a:pt x="242738" y="80010"/>
                                <a:pt x="239615" y="80010"/>
                              </a:cubicBezTo>
                              <a:cubicBezTo>
                                <a:pt x="247031" y="77278"/>
                                <a:pt x="256788" y="75326"/>
                                <a:pt x="266155" y="72594"/>
                              </a:cubicBezTo>
                              <a:close/>
                              <a:moveTo>
                                <a:pt x="394952" y="67520"/>
                              </a:moveTo>
                              <a:cubicBezTo>
                                <a:pt x="394561" y="67911"/>
                                <a:pt x="394171" y="68691"/>
                                <a:pt x="393781" y="69081"/>
                              </a:cubicBezTo>
                              <a:cubicBezTo>
                                <a:pt x="393000" y="69081"/>
                                <a:pt x="392610" y="69081"/>
                                <a:pt x="391829" y="69472"/>
                              </a:cubicBezTo>
                              <a:cubicBezTo>
                                <a:pt x="391829" y="69081"/>
                                <a:pt x="391829" y="69081"/>
                                <a:pt x="392220" y="68691"/>
                              </a:cubicBezTo>
                              <a:cubicBezTo>
                                <a:pt x="393000" y="68301"/>
                                <a:pt x="394171" y="67911"/>
                                <a:pt x="394952" y="67520"/>
                              </a:cubicBezTo>
                              <a:close/>
                              <a:moveTo>
                                <a:pt x="378950" y="65179"/>
                              </a:moveTo>
                              <a:cubicBezTo>
                                <a:pt x="374266" y="68301"/>
                                <a:pt x="368802" y="71423"/>
                                <a:pt x="362948" y="74155"/>
                              </a:cubicBezTo>
                              <a:cubicBezTo>
                                <a:pt x="359045" y="75716"/>
                                <a:pt x="355142" y="77278"/>
                                <a:pt x="350849" y="79229"/>
                              </a:cubicBezTo>
                              <a:cubicBezTo>
                                <a:pt x="359435" y="74155"/>
                                <a:pt x="369192" y="69472"/>
                                <a:pt x="378950" y="65179"/>
                              </a:cubicBezTo>
                              <a:close/>
                              <a:moveTo>
                                <a:pt x="410563" y="49957"/>
                              </a:moveTo>
                              <a:cubicBezTo>
                                <a:pt x="408222" y="53079"/>
                                <a:pt x="405490" y="55421"/>
                                <a:pt x="403148" y="57763"/>
                              </a:cubicBezTo>
                              <a:cubicBezTo>
                                <a:pt x="400416" y="58544"/>
                                <a:pt x="397684" y="59714"/>
                                <a:pt x="394952" y="60495"/>
                              </a:cubicBezTo>
                              <a:cubicBezTo>
                                <a:pt x="395342" y="59324"/>
                                <a:pt x="395732" y="58153"/>
                                <a:pt x="395732" y="56982"/>
                              </a:cubicBezTo>
                              <a:cubicBezTo>
                                <a:pt x="400806" y="54641"/>
                                <a:pt x="405490" y="52299"/>
                                <a:pt x="410563" y="49957"/>
                              </a:cubicBezTo>
                              <a:close/>
                              <a:moveTo>
                                <a:pt x="523748" y="49177"/>
                              </a:moveTo>
                              <a:cubicBezTo>
                                <a:pt x="521407" y="50347"/>
                                <a:pt x="519065" y="51909"/>
                                <a:pt x="516723" y="53079"/>
                              </a:cubicBezTo>
                              <a:cubicBezTo>
                                <a:pt x="515943" y="53079"/>
                                <a:pt x="515162" y="53470"/>
                                <a:pt x="514381" y="53860"/>
                              </a:cubicBezTo>
                              <a:cubicBezTo>
                                <a:pt x="517113" y="51909"/>
                                <a:pt x="520626" y="50347"/>
                                <a:pt x="523748" y="49177"/>
                              </a:cubicBezTo>
                              <a:close/>
                              <a:moveTo>
                                <a:pt x="729823" y="32004"/>
                              </a:moveTo>
                              <a:cubicBezTo>
                                <a:pt x="720066" y="33956"/>
                                <a:pt x="710406" y="34931"/>
                                <a:pt x="701429" y="36980"/>
                              </a:cubicBezTo>
                              <a:lnTo>
                                <a:pt x="696985" y="39069"/>
                              </a:lnTo>
                              <a:close/>
                              <a:moveTo>
                                <a:pt x="487451" y="0"/>
                              </a:moveTo>
                              <a:cubicBezTo>
                                <a:pt x="462082" y="11708"/>
                                <a:pt x="440226" y="24978"/>
                                <a:pt x="421492" y="40590"/>
                              </a:cubicBezTo>
                              <a:cubicBezTo>
                                <a:pt x="413686" y="44103"/>
                                <a:pt x="405490" y="47615"/>
                                <a:pt x="397294" y="51128"/>
                              </a:cubicBezTo>
                              <a:cubicBezTo>
                                <a:pt x="396903" y="46835"/>
                                <a:pt x="394171" y="42151"/>
                                <a:pt x="387536" y="38248"/>
                              </a:cubicBezTo>
                              <a:cubicBezTo>
                                <a:pt x="389878" y="45664"/>
                                <a:pt x="389488" y="51128"/>
                                <a:pt x="386756" y="55812"/>
                              </a:cubicBezTo>
                              <a:cubicBezTo>
                                <a:pt x="371534" y="62447"/>
                                <a:pt x="355923" y="67911"/>
                                <a:pt x="338750" y="71423"/>
                              </a:cubicBezTo>
                              <a:cubicBezTo>
                                <a:pt x="348897" y="64788"/>
                                <a:pt x="364119" y="61666"/>
                                <a:pt x="373876" y="56202"/>
                              </a:cubicBezTo>
                              <a:cubicBezTo>
                                <a:pt x="359045" y="56982"/>
                                <a:pt x="347726" y="62056"/>
                                <a:pt x="337579" y="67911"/>
                              </a:cubicBezTo>
                              <a:cubicBezTo>
                                <a:pt x="361387" y="46835"/>
                                <a:pt x="386756" y="32004"/>
                                <a:pt x="423833" y="19514"/>
                              </a:cubicBezTo>
                              <a:cubicBezTo>
                                <a:pt x="397294" y="27710"/>
                                <a:pt x="373095" y="38248"/>
                                <a:pt x="351239" y="50738"/>
                              </a:cubicBezTo>
                              <a:cubicBezTo>
                                <a:pt x="341091" y="52299"/>
                                <a:pt x="327041" y="56982"/>
                                <a:pt x="313771" y="64788"/>
                              </a:cubicBezTo>
                              <a:cubicBezTo>
                                <a:pt x="310649" y="65959"/>
                                <a:pt x="307136" y="67130"/>
                                <a:pt x="304014" y="68691"/>
                              </a:cubicBezTo>
                              <a:cubicBezTo>
                                <a:pt x="305965" y="66740"/>
                                <a:pt x="307916" y="64788"/>
                                <a:pt x="310258" y="62837"/>
                              </a:cubicBezTo>
                              <a:cubicBezTo>
                                <a:pt x="297769" y="69862"/>
                                <a:pt x="281767" y="77668"/>
                                <a:pt x="267326" y="85083"/>
                              </a:cubicBezTo>
                              <a:cubicBezTo>
                                <a:pt x="264204" y="86645"/>
                                <a:pt x="261472" y="87816"/>
                                <a:pt x="258349" y="88986"/>
                              </a:cubicBezTo>
                              <a:cubicBezTo>
                                <a:pt x="263813" y="84303"/>
                                <a:pt x="268497" y="78449"/>
                                <a:pt x="272010" y="72594"/>
                              </a:cubicBezTo>
                              <a:cubicBezTo>
                                <a:pt x="272790" y="71033"/>
                                <a:pt x="273571" y="69472"/>
                                <a:pt x="274351" y="68301"/>
                              </a:cubicBezTo>
                              <a:cubicBezTo>
                                <a:pt x="275913" y="67520"/>
                                <a:pt x="277083" y="67130"/>
                                <a:pt x="278644" y="66349"/>
                              </a:cubicBezTo>
                              <a:cubicBezTo>
                                <a:pt x="277474" y="66349"/>
                                <a:pt x="276303" y="66740"/>
                                <a:pt x="275522" y="66740"/>
                              </a:cubicBezTo>
                              <a:cubicBezTo>
                                <a:pt x="276303" y="65179"/>
                                <a:pt x="276693" y="63617"/>
                                <a:pt x="277083" y="62056"/>
                              </a:cubicBezTo>
                              <a:cubicBezTo>
                                <a:pt x="275522" y="63617"/>
                                <a:pt x="273571" y="65569"/>
                                <a:pt x="272010" y="67130"/>
                              </a:cubicBezTo>
                              <a:cubicBezTo>
                                <a:pt x="257569" y="69081"/>
                                <a:pt x="245860" y="74155"/>
                                <a:pt x="234151" y="79619"/>
                              </a:cubicBezTo>
                              <a:cubicBezTo>
                                <a:pt x="229077" y="80010"/>
                                <a:pt x="224004" y="80790"/>
                                <a:pt x="219320" y="81571"/>
                              </a:cubicBezTo>
                              <a:cubicBezTo>
                                <a:pt x="222052" y="79619"/>
                                <a:pt x="224784" y="77668"/>
                                <a:pt x="226345" y="76107"/>
                              </a:cubicBezTo>
                              <a:cubicBezTo>
                                <a:pt x="219320" y="78839"/>
                                <a:pt x="212295" y="81961"/>
                                <a:pt x="205270" y="85083"/>
                              </a:cubicBezTo>
                              <a:cubicBezTo>
                                <a:pt x="204489" y="85474"/>
                                <a:pt x="204099" y="85474"/>
                                <a:pt x="203318" y="85474"/>
                              </a:cubicBezTo>
                              <a:cubicBezTo>
                                <a:pt x="211905" y="76497"/>
                                <a:pt x="219710" y="67520"/>
                                <a:pt x="229858" y="60105"/>
                              </a:cubicBezTo>
                              <a:cubicBezTo>
                                <a:pt x="211514" y="71423"/>
                                <a:pt x="194341" y="85083"/>
                                <a:pt x="176388" y="96402"/>
                              </a:cubicBezTo>
                              <a:cubicBezTo>
                                <a:pt x="172095" y="97963"/>
                                <a:pt x="167411" y="99134"/>
                                <a:pt x="162728" y="100305"/>
                              </a:cubicBezTo>
                              <a:cubicBezTo>
                                <a:pt x="165460" y="96402"/>
                                <a:pt x="169363" y="92499"/>
                                <a:pt x="174046" y="89377"/>
                              </a:cubicBezTo>
                              <a:cubicBezTo>
                                <a:pt x="168192" y="92109"/>
                                <a:pt x="162337" y="94451"/>
                                <a:pt x="156093" y="96792"/>
                              </a:cubicBezTo>
                              <a:cubicBezTo>
                                <a:pt x="157264" y="94451"/>
                                <a:pt x="158434" y="92109"/>
                                <a:pt x="159605" y="89767"/>
                              </a:cubicBezTo>
                              <a:cubicBezTo>
                                <a:pt x="159996" y="89767"/>
                                <a:pt x="160386" y="89377"/>
                                <a:pt x="161166" y="89377"/>
                              </a:cubicBezTo>
                              <a:cubicBezTo>
                                <a:pt x="160776" y="89377"/>
                                <a:pt x="160386" y="89377"/>
                                <a:pt x="159996" y="89377"/>
                              </a:cubicBezTo>
                              <a:cubicBezTo>
                                <a:pt x="171314" y="69472"/>
                                <a:pt x="189658" y="50347"/>
                                <a:pt x="215417" y="39810"/>
                              </a:cubicBezTo>
                              <a:cubicBezTo>
                                <a:pt x="179510" y="46054"/>
                                <a:pt x="168192" y="70252"/>
                                <a:pt x="151019" y="90938"/>
                              </a:cubicBezTo>
                              <a:cubicBezTo>
                                <a:pt x="147116" y="92109"/>
                                <a:pt x="143213" y="93280"/>
                                <a:pt x="139700" y="94841"/>
                              </a:cubicBezTo>
                              <a:cubicBezTo>
                                <a:pt x="143213" y="94060"/>
                                <a:pt x="146335" y="92889"/>
                                <a:pt x="149848" y="92109"/>
                              </a:cubicBezTo>
                              <a:cubicBezTo>
                                <a:pt x="147116" y="95231"/>
                                <a:pt x="143994" y="98353"/>
                                <a:pt x="140871" y="101476"/>
                              </a:cubicBezTo>
                              <a:cubicBezTo>
                                <a:pt x="137359" y="102647"/>
                                <a:pt x="133456" y="103818"/>
                                <a:pt x="129553" y="104598"/>
                              </a:cubicBezTo>
                              <a:cubicBezTo>
                                <a:pt x="130333" y="102647"/>
                                <a:pt x="130724" y="100695"/>
                                <a:pt x="131114" y="98744"/>
                              </a:cubicBezTo>
                              <a:cubicBezTo>
                                <a:pt x="133846" y="97183"/>
                                <a:pt x="136578" y="95621"/>
                                <a:pt x="139310" y="94451"/>
                              </a:cubicBezTo>
                              <a:cubicBezTo>
                                <a:pt x="136578" y="95231"/>
                                <a:pt x="133846" y="96012"/>
                                <a:pt x="131114" y="96792"/>
                              </a:cubicBezTo>
                              <a:cubicBezTo>
                                <a:pt x="131114" y="94060"/>
                                <a:pt x="129943" y="91328"/>
                                <a:pt x="127211" y="89377"/>
                              </a:cubicBezTo>
                              <a:cubicBezTo>
                                <a:pt x="134236" y="84693"/>
                                <a:pt x="140871" y="79229"/>
                                <a:pt x="145945" y="73765"/>
                              </a:cubicBezTo>
                              <a:cubicBezTo>
                                <a:pt x="138529" y="78449"/>
                                <a:pt x="131114" y="82742"/>
                                <a:pt x="123308" y="87035"/>
                              </a:cubicBezTo>
                              <a:cubicBezTo>
                                <a:pt x="122137" y="86254"/>
                                <a:pt x="120966" y="85864"/>
                                <a:pt x="119405" y="85474"/>
                              </a:cubicBezTo>
                              <a:cubicBezTo>
                                <a:pt x="119795" y="86645"/>
                                <a:pt x="119795" y="87816"/>
                                <a:pt x="119795" y="88986"/>
                              </a:cubicBezTo>
                              <a:cubicBezTo>
                                <a:pt x="112770" y="92889"/>
                                <a:pt x="105355" y="96402"/>
                                <a:pt x="98329" y="99915"/>
                              </a:cubicBezTo>
                              <a:cubicBezTo>
                                <a:pt x="90914" y="101866"/>
                                <a:pt x="84279" y="104988"/>
                                <a:pt x="78815" y="108891"/>
                              </a:cubicBezTo>
                              <a:cubicBezTo>
                                <a:pt x="72960" y="111623"/>
                                <a:pt x="66716" y="114355"/>
                                <a:pt x="60471" y="117087"/>
                              </a:cubicBezTo>
                              <a:cubicBezTo>
                                <a:pt x="67496" y="108501"/>
                                <a:pt x="85450" y="107330"/>
                                <a:pt x="91694" y="98353"/>
                              </a:cubicBezTo>
                              <a:cubicBezTo>
                                <a:pt x="75692" y="100305"/>
                                <a:pt x="65154" y="106940"/>
                                <a:pt x="55787" y="113965"/>
                              </a:cubicBezTo>
                              <a:cubicBezTo>
                                <a:pt x="74131" y="94451"/>
                                <a:pt x="97549" y="78449"/>
                                <a:pt x="125650" y="65959"/>
                              </a:cubicBezTo>
                              <a:cubicBezTo>
                                <a:pt x="92085" y="80790"/>
                                <a:pt x="60471" y="101476"/>
                                <a:pt x="35102" y="123722"/>
                              </a:cubicBezTo>
                              <a:cubicBezTo>
                                <a:pt x="34712" y="123722"/>
                                <a:pt x="34712" y="123332"/>
                                <a:pt x="34321" y="123332"/>
                              </a:cubicBezTo>
                              <a:cubicBezTo>
                                <a:pt x="36273" y="118649"/>
                                <a:pt x="39005" y="113575"/>
                                <a:pt x="49933" y="110453"/>
                              </a:cubicBezTo>
                              <a:cubicBezTo>
                                <a:pt x="42908" y="111233"/>
                                <a:pt x="37053" y="114355"/>
                                <a:pt x="31199" y="118649"/>
                              </a:cubicBezTo>
                              <a:cubicBezTo>
                                <a:pt x="30809" y="115136"/>
                                <a:pt x="32760" y="111233"/>
                                <a:pt x="31980" y="106550"/>
                              </a:cubicBezTo>
                              <a:cubicBezTo>
                                <a:pt x="26906" y="119039"/>
                                <a:pt x="14807" y="126845"/>
                                <a:pt x="1146" y="133480"/>
                              </a:cubicBezTo>
                              <a:cubicBezTo>
                                <a:pt x="3878" y="129577"/>
                                <a:pt x="5830" y="126455"/>
                                <a:pt x="8172" y="122942"/>
                              </a:cubicBezTo>
                              <a:cubicBezTo>
                                <a:pt x="10513" y="119429"/>
                                <a:pt x="13245" y="115526"/>
                                <a:pt x="16368" y="110843"/>
                              </a:cubicBezTo>
                              <a:cubicBezTo>
                                <a:pt x="11684" y="115917"/>
                                <a:pt x="6611" y="120990"/>
                                <a:pt x="1537" y="125284"/>
                              </a:cubicBezTo>
                              <a:lnTo>
                                <a:pt x="0" y="125829"/>
                              </a:lnTo>
                              <a:lnTo>
                                <a:pt x="0" y="375358"/>
                              </a:lnTo>
                              <a:lnTo>
                                <a:pt x="1349129" y="375358"/>
                              </a:lnTo>
                              <a:lnTo>
                                <a:pt x="1349129" y="129617"/>
                              </a:lnTo>
                              <a:lnTo>
                                <a:pt x="1325019" y="134260"/>
                              </a:lnTo>
                              <a:lnTo>
                                <a:pt x="1349129" y="121201"/>
                              </a:lnTo>
                              <a:lnTo>
                                <a:pt x="1349129" y="120395"/>
                              </a:lnTo>
                              <a:lnTo>
                                <a:pt x="1312920" y="132699"/>
                              </a:lnTo>
                              <a:cubicBezTo>
                                <a:pt x="1321312" y="122161"/>
                                <a:pt x="1331850" y="116502"/>
                                <a:pt x="1343315" y="113819"/>
                              </a:cubicBezTo>
                              <a:lnTo>
                                <a:pt x="1349129" y="113653"/>
                              </a:lnTo>
                              <a:lnTo>
                                <a:pt x="1349129" y="110686"/>
                              </a:lnTo>
                              <a:lnTo>
                                <a:pt x="1346486" y="110502"/>
                              </a:lnTo>
                              <a:cubicBezTo>
                                <a:pt x="1336045" y="112112"/>
                                <a:pt x="1325995" y="115527"/>
                                <a:pt x="1316042" y="119039"/>
                              </a:cubicBezTo>
                              <a:cubicBezTo>
                                <a:pt x="1321116" y="110258"/>
                                <a:pt x="1329117" y="108892"/>
                                <a:pt x="1337655" y="108794"/>
                              </a:cubicBezTo>
                              <a:lnTo>
                                <a:pt x="1349129" y="107577"/>
                              </a:lnTo>
                              <a:lnTo>
                                <a:pt x="1349129" y="104688"/>
                              </a:lnTo>
                              <a:lnTo>
                                <a:pt x="1341716" y="103872"/>
                              </a:lnTo>
                              <a:cubicBezTo>
                                <a:pt x="1321995" y="104769"/>
                                <a:pt x="1305017" y="113185"/>
                                <a:pt x="1287161" y="110843"/>
                              </a:cubicBezTo>
                              <a:cubicBezTo>
                                <a:pt x="1299260" y="112404"/>
                                <a:pt x="1300041" y="98353"/>
                                <a:pt x="1320336" y="100695"/>
                              </a:cubicBezTo>
                              <a:cubicBezTo>
                                <a:pt x="1303163" y="94841"/>
                                <a:pt x="1281307" y="110062"/>
                                <a:pt x="1257108" y="106940"/>
                              </a:cubicBezTo>
                              <a:cubicBezTo>
                                <a:pt x="1271159" y="99134"/>
                                <a:pt x="1278184" y="95621"/>
                                <a:pt x="1292235" y="87816"/>
                              </a:cubicBezTo>
                              <a:cubicBezTo>
                                <a:pt x="1264914" y="98353"/>
                                <a:pt x="1239155" y="104598"/>
                                <a:pt x="1209102" y="101476"/>
                              </a:cubicBezTo>
                              <a:cubicBezTo>
                                <a:pt x="1219640" y="79619"/>
                                <a:pt x="1245400" y="105769"/>
                                <a:pt x="1260231" y="93670"/>
                              </a:cubicBezTo>
                              <a:cubicBezTo>
                                <a:pt x="1230959" y="85474"/>
                                <a:pt x="1198955" y="90938"/>
                                <a:pt x="1166951" y="96792"/>
                              </a:cubicBezTo>
                              <a:cubicBezTo>
                                <a:pt x="1198955" y="90938"/>
                                <a:pt x="1224714" y="84693"/>
                                <a:pt x="1252815" y="69472"/>
                              </a:cubicBezTo>
                              <a:cubicBezTo>
                                <a:pt x="1219640" y="79619"/>
                                <a:pt x="1186856" y="89767"/>
                                <a:pt x="1149778" y="90157"/>
                              </a:cubicBezTo>
                              <a:cubicBezTo>
                                <a:pt x="1172805" y="64788"/>
                                <a:pt x="1213005" y="50738"/>
                                <a:pt x="1251644" y="46054"/>
                              </a:cubicBezTo>
                              <a:cubicBezTo>
                                <a:pt x="1206761" y="49957"/>
                                <a:pt x="1172025" y="69472"/>
                                <a:pt x="1132605" y="83522"/>
                              </a:cubicBezTo>
                              <a:cubicBezTo>
                                <a:pt x="1146265" y="75716"/>
                                <a:pt x="1154071" y="67520"/>
                                <a:pt x="1143533" y="56982"/>
                              </a:cubicBezTo>
                              <a:cubicBezTo>
                                <a:pt x="1132605" y="83522"/>
                                <a:pt x="1096308" y="79619"/>
                                <a:pt x="1070549" y="86254"/>
                              </a:cubicBezTo>
                              <a:cubicBezTo>
                                <a:pt x="1071329" y="80010"/>
                                <a:pt x="1077574" y="76497"/>
                                <a:pt x="1085380" y="75326"/>
                              </a:cubicBezTo>
                              <a:cubicBezTo>
                                <a:pt x="1077184" y="76497"/>
                                <a:pt x="1069378" y="79619"/>
                                <a:pt x="1064304" y="85474"/>
                              </a:cubicBezTo>
                              <a:cubicBezTo>
                                <a:pt x="1074061" y="63227"/>
                                <a:pt x="1103723" y="71033"/>
                                <a:pt x="1123238" y="64008"/>
                              </a:cubicBezTo>
                              <a:lnTo>
                                <a:pt x="1092801" y="62247"/>
                              </a:lnTo>
                              <a:lnTo>
                                <a:pt x="1060401" y="71033"/>
                              </a:lnTo>
                              <a:cubicBezTo>
                                <a:pt x="1070158" y="67521"/>
                                <a:pt x="1080013" y="63910"/>
                                <a:pt x="1090356" y="62105"/>
                              </a:cubicBezTo>
                              <a:lnTo>
                                <a:pt x="1092801" y="62247"/>
                              </a:lnTo>
                              <a:lnTo>
                                <a:pt x="1106455" y="58544"/>
                              </a:lnTo>
                              <a:cubicBezTo>
                                <a:pt x="1077184" y="51518"/>
                                <a:pt x="1055717" y="67130"/>
                                <a:pt x="1031519" y="65179"/>
                              </a:cubicBezTo>
                              <a:cubicBezTo>
                                <a:pt x="1043618" y="66349"/>
                                <a:pt x="1052205" y="53860"/>
                                <a:pt x="1064304" y="55031"/>
                              </a:cubicBezTo>
                              <a:cubicBezTo>
                                <a:pt x="1040106" y="52689"/>
                                <a:pt x="1024884" y="69081"/>
                                <a:pt x="1001467" y="62447"/>
                              </a:cubicBezTo>
                              <a:cubicBezTo>
                                <a:pt x="1015127" y="55031"/>
                                <a:pt x="1022152" y="51128"/>
                                <a:pt x="1035812" y="43712"/>
                              </a:cubicBezTo>
                              <a:cubicBezTo>
                                <a:pt x="1008882" y="54250"/>
                                <a:pt x="983513" y="60885"/>
                                <a:pt x="953070" y="58153"/>
                              </a:cubicBezTo>
                              <a:cubicBezTo>
                                <a:pt x="966730" y="50738"/>
                                <a:pt x="985074" y="52299"/>
                                <a:pt x="997954" y="49177"/>
                              </a:cubicBezTo>
                              <a:cubicBezTo>
                                <a:pt x="967511" y="46445"/>
                                <a:pt x="941752" y="52689"/>
                                <a:pt x="909748" y="58544"/>
                              </a:cubicBezTo>
                              <a:cubicBezTo>
                                <a:pt x="936288" y="47615"/>
                                <a:pt x="974536" y="42542"/>
                                <a:pt x="996002" y="26930"/>
                              </a:cubicBezTo>
                              <a:cubicBezTo>
                                <a:pt x="962437" y="41371"/>
                                <a:pt x="924969" y="42151"/>
                                <a:pt x="892185" y="52689"/>
                              </a:cubicBezTo>
                              <a:cubicBezTo>
                                <a:pt x="915212" y="23808"/>
                                <a:pt x="954631" y="14050"/>
                                <a:pt x="993661" y="4683"/>
                              </a:cubicBezTo>
                              <a:cubicBezTo>
                                <a:pt x="942923" y="8586"/>
                                <a:pt x="907406" y="32004"/>
                                <a:pt x="867206" y="51128"/>
                              </a:cubicBezTo>
                              <a:cubicBezTo>
                                <a:pt x="874621" y="42932"/>
                                <a:pt x="888282" y="35126"/>
                                <a:pt x="877744" y="21466"/>
                              </a:cubicBezTo>
                              <a:cubicBezTo>
                                <a:pt x="867596" y="46835"/>
                                <a:pt x="828957" y="53079"/>
                                <a:pt x="803588" y="56202"/>
                              </a:cubicBezTo>
                              <a:cubicBezTo>
                                <a:pt x="810223" y="52299"/>
                                <a:pt x="823493" y="48396"/>
                                <a:pt x="830518" y="44493"/>
                              </a:cubicBezTo>
                              <a:cubicBezTo>
                                <a:pt x="817248" y="48006"/>
                                <a:pt x="810613" y="51909"/>
                                <a:pt x="797344" y="55812"/>
                              </a:cubicBezTo>
                              <a:cubicBezTo>
                                <a:pt x="805149" y="40200"/>
                                <a:pt x="834421" y="32784"/>
                                <a:pt x="858619" y="33175"/>
                              </a:cubicBezTo>
                              <a:cubicBezTo>
                                <a:pt x="835202" y="32394"/>
                                <a:pt x="811394" y="35907"/>
                                <a:pt x="792270" y="46835"/>
                              </a:cubicBezTo>
                              <a:cubicBezTo>
                                <a:pt x="800856" y="30052"/>
                                <a:pt x="831299" y="39810"/>
                                <a:pt x="845350" y="27710"/>
                              </a:cubicBezTo>
                              <a:cubicBezTo>
                                <a:pt x="813345" y="30443"/>
                                <a:pt x="786806" y="37858"/>
                                <a:pt x="760656" y="45664"/>
                              </a:cubicBezTo>
                              <a:cubicBezTo>
                                <a:pt x="768072" y="37468"/>
                                <a:pt x="786806" y="37858"/>
                                <a:pt x="794221" y="29662"/>
                              </a:cubicBezTo>
                              <a:cubicBezTo>
                                <a:pt x="774316" y="37468"/>
                                <a:pt x="754021" y="45274"/>
                                <a:pt x="728652" y="44883"/>
                              </a:cubicBezTo>
                              <a:cubicBezTo>
                                <a:pt x="742312" y="36687"/>
                                <a:pt x="753240" y="36297"/>
                                <a:pt x="762998" y="24198"/>
                              </a:cubicBezTo>
                              <a:cubicBezTo>
                                <a:pt x="741532" y="44883"/>
                                <a:pt x="703673" y="40200"/>
                                <a:pt x="677133" y="48396"/>
                              </a:cubicBezTo>
                              <a:lnTo>
                                <a:pt x="696985" y="39069"/>
                              </a:lnTo>
                              <a:lnTo>
                                <a:pt x="631859" y="53079"/>
                              </a:lnTo>
                              <a:cubicBezTo>
                                <a:pt x="658399" y="40200"/>
                                <a:pt x="697429" y="35907"/>
                                <a:pt x="718895" y="14831"/>
                              </a:cubicBezTo>
                              <a:cubicBezTo>
                                <a:pt x="685330" y="27320"/>
                                <a:pt x="651764" y="44103"/>
                                <a:pt x="612735" y="49177"/>
                              </a:cubicBezTo>
                              <a:cubicBezTo>
                                <a:pt x="624444" y="38248"/>
                                <a:pt x="637324" y="28881"/>
                                <a:pt x="650984" y="21075"/>
                              </a:cubicBezTo>
                              <a:cubicBezTo>
                                <a:pt x="631469" y="30052"/>
                                <a:pt x="612345" y="39419"/>
                                <a:pt x="593220" y="49957"/>
                              </a:cubicBezTo>
                              <a:cubicBezTo>
                                <a:pt x="606490" y="41371"/>
                                <a:pt x="613906" y="32784"/>
                                <a:pt x="601417" y="24588"/>
                              </a:cubicBezTo>
                              <a:cubicBezTo>
                                <a:pt x="586976" y="49957"/>
                                <a:pt x="554581" y="51128"/>
                                <a:pt x="528042" y="64398"/>
                              </a:cubicBezTo>
                              <a:cubicBezTo>
                                <a:pt x="534677" y="55812"/>
                                <a:pt x="541312" y="51518"/>
                                <a:pt x="554581" y="46835"/>
                              </a:cubicBezTo>
                              <a:cubicBezTo>
                                <a:pt x="541312" y="51518"/>
                                <a:pt x="528432" y="56202"/>
                                <a:pt x="521407" y="64788"/>
                              </a:cubicBezTo>
                              <a:cubicBezTo>
                                <a:pt x="528042" y="48786"/>
                                <a:pt x="551459" y="39810"/>
                                <a:pt x="576048" y="37858"/>
                              </a:cubicBezTo>
                              <a:cubicBezTo>
                                <a:pt x="557314" y="39029"/>
                                <a:pt x="541312" y="42151"/>
                                <a:pt x="526480" y="48006"/>
                              </a:cubicBezTo>
                              <a:cubicBezTo>
                                <a:pt x="526480" y="47615"/>
                                <a:pt x="526871" y="47225"/>
                                <a:pt x="526871" y="46835"/>
                              </a:cubicBezTo>
                              <a:cubicBezTo>
                                <a:pt x="538579" y="42542"/>
                                <a:pt x="551849" y="40590"/>
                                <a:pt x="561607" y="33955"/>
                              </a:cubicBezTo>
                              <a:cubicBezTo>
                                <a:pt x="547166" y="39029"/>
                                <a:pt x="530774" y="41761"/>
                                <a:pt x="515552" y="45664"/>
                              </a:cubicBezTo>
                              <a:cubicBezTo>
                                <a:pt x="516723" y="44493"/>
                                <a:pt x="518284" y="42932"/>
                                <a:pt x="519065" y="41761"/>
                              </a:cubicBezTo>
                              <a:cubicBezTo>
                                <a:pt x="513991" y="42932"/>
                                <a:pt x="508527" y="44103"/>
                                <a:pt x="503453" y="44883"/>
                              </a:cubicBezTo>
                              <a:cubicBezTo>
                                <a:pt x="507356" y="43322"/>
                                <a:pt x="511649" y="41761"/>
                                <a:pt x="515943" y="40200"/>
                              </a:cubicBezTo>
                              <a:cubicBezTo>
                                <a:pt x="508137" y="41761"/>
                                <a:pt x="500721" y="44493"/>
                                <a:pt x="493696" y="47225"/>
                              </a:cubicBezTo>
                              <a:cubicBezTo>
                                <a:pt x="481987" y="49567"/>
                                <a:pt x="470669" y="52689"/>
                                <a:pt x="460911" y="57373"/>
                              </a:cubicBezTo>
                              <a:cubicBezTo>
                                <a:pt x="476133" y="46445"/>
                                <a:pt x="491744" y="36687"/>
                                <a:pt x="500331" y="21856"/>
                              </a:cubicBezTo>
                              <a:cubicBezTo>
                                <a:pt x="484719" y="36687"/>
                                <a:pt x="460521" y="47615"/>
                                <a:pt x="437884" y="59324"/>
                              </a:cubicBezTo>
                              <a:cubicBezTo>
                                <a:pt x="431639" y="61276"/>
                                <a:pt x="425395" y="62837"/>
                                <a:pt x="418760" y="64008"/>
                              </a:cubicBezTo>
                              <a:cubicBezTo>
                                <a:pt x="419150" y="62056"/>
                                <a:pt x="419540" y="59714"/>
                                <a:pt x="420321" y="57763"/>
                              </a:cubicBezTo>
                              <a:cubicBezTo>
                                <a:pt x="427736" y="55031"/>
                                <a:pt x="435933" y="52689"/>
                                <a:pt x="444129" y="49957"/>
                              </a:cubicBezTo>
                              <a:cubicBezTo>
                                <a:pt x="436713" y="49957"/>
                                <a:pt x="429688" y="50738"/>
                                <a:pt x="422663" y="51909"/>
                              </a:cubicBezTo>
                              <a:cubicBezTo>
                                <a:pt x="425395" y="46835"/>
                                <a:pt x="428907" y="41761"/>
                                <a:pt x="432810" y="37468"/>
                              </a:cubicBezTo>
                              <a:cubicBezTo>
                                <a:pt x="434371" y="36297"/>
                                <a:pt x="435933" y="35516"/>
                                <a:pt x="437494" y="34345"/>
                              </a:cubicBezTo>
                              <a:cubicBezTo>
                                <a:pt x="436713" y="34736"/>
                                <a:pt x="435542" y="35126"/>
                                <a:pt x="434762" y="35516"/>
                              </a:cubicBezTo>
                              <a:cubicBezTo>
                                <a:pt x="449202" y="20685"/>
                                <a:pt x="470669" y="9757"/>
                                <a:pt x="48745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3891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0E4B56" id="Group 129" o:spid="_x0000_s1026" alt="decorative element" style="position:absolute;margin-left:289.5pt;margin-top:-7.6pt;width:266.7pt;height:366.35pt;z-index:251662336" coordorigin="34290" coordsize="31172,4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">
              <v:roundrect id="Rectangle: Rounded Corners 130" o:spid="_x0000_s1027" alt="decorative element" style="position:absolute;left:34290;width:31172;height:428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" fillcolor="#93e3ff [3208]" stroked="f" strokeweight="1pt"/>
              <v:rect id="Rectangle 131" o:spid="_x0000_s1028" style="position:absolute;left:41064;top:30551;width:3003;height: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" fillcolor="white [3212]" stroked="f" strokeweight="1pt"/>
              <v:shape id="Graphic 187" o:spid="_x0000_s1029" alt="speech bubble" style="position:absolute;left:38295;top:12691;width:23505;height:19995;visibility:visible;mso-wrap-style:square;v-text-anchor:middle" coordsize="2350521,1817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" path="m2277225,760355v,-376084,-492043,-683218,-1100044,-683218c569179,77137,77137,384271,77137,760355v,325939,366681,598599,855590,667548c923324,1452975,910788,1478047,904520,1487449v-43876,84619,-128495,247588,-219382,275795l685138,1769512v43877,-6268,90887,-3134,131630,-15671c982871,1706831,1089428,1625346,1208521,1534460v34474,-28207,84619,-62681,122227,-100289c1866667,1390294,2277225,1105098,2277225,760355xe" fillcolor="white [3212]" stroked="f" strokeweight=".86828mm">
                <v:stroke joinstyle="miter"/>
                <v:path arrowok="t" o:connecttype="custom" o:connectlocs="2277225,836391;1177181,84851;77137,836391;932727,1570694;904520,1636195;685138,1939570;685138,1946465;816768,1929227;1208521,1687907;1330748,1577589;2277225,836391" o:connectangles="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428" o:spid="_x0000_s1030" type="#_x0000_t75" alt="decorative element" style="position:absolute;left:42725;top:31313;width:708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">
                <v:imagedata r:id="rId3" o:title="decorative element"/>
                <v:path arrowok="t"/>
              </v:shape>
              <v:shape id="Graphic 189" o:spid="_x0000_s1031" alt="monster graphic" style="position:absolute;left:39546;top:29523;width:6017;height:7075;visibility:visible;mso-wrap-style:square;v-text-anchor:middle" coordsize="601690,707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" path="m599667,465462r-4509,-10751l595332,454711r-6936,-22715c588396,428528,588222,425060,588049,421765v2428,-5201,4335,-8496,4335,-8496l587529,417604v-694,-5722,-1734,-10577,-2254,-12831c586315,401825,587702,399050,589436,397663v6242,-5028,11098,-5722,11098,-5722c600534,391941,588049,391247,581286,394889v-1387,693,-2601,2254,-3814,4335c577472,399050,577472,398877,577298,398704v-346,-1214,-693,-2255,-1040,-3468c577125,389513,578859,382751,582327,380150v6242,-5029,11097,-5722,11097,-5722c593424,374428,580940,373734,574177,377376v-2254,1213,-4508,5028,-6416,9710c567935,385005,567761,382751,567415,380844v-1561,-6936,-2775,-9364,-2775,-9364l563600,381190r-347,-693c562906,375295,562213,363330,561866,361076v-520,-2774,-520,-6069,-2601,-11617c557184,343910,555103,339402,555103,339402v,,2601,18553,1561,23061c556491,363330,556317,363851,556144,364197r-1908,-4508c554236,357088,554063,353447,553369,348938v-1387,-10403,-4161,-17513,-4161,-17513l545393,338881r-5202,-12311c536723,318247,533602,310617,530828,303855r-347,173l515049,267962r173,-26183c515222,241605,515222,241258,515222,241085r11791,14045c527013,255130,526146,250275,521811,238484v-1214,-3295,-3295,-6589,-5549,-9710c523718,233802,530828,237444,535509,237097v13699,-1387,31732,-14739,31732,-14739c567241,222358,559438,226346,545046,224959v-7629,-694,-16993,-9017,-23929,-16646c520597,206405,519904,204325,519210,202244v-173,-347,-173,-520,-347,-867c522678,203284,526146,204325,528747,203978v13698,-1387,31732,-14739,31732,-14739c560479,189239,552676,193227,538284,191840v-4162,-347,-8843,-2948,-13178,-6416c523545,181610,520424,173460,515742,164270r11444,1734c527186,166004,521117,163229,512274,157681v-5028,-9190,-11271,-19074,-18380,-26877l493894,131151c459388,46012,387601,235,303850,235v-84618,,-156405,46298,-190564,131956c94559,153866,82595,187852,82595,187852v,,13525,-14912,18553,-16993c100108,174847,99241,179009,98547,183170v-2948,5202,-6589,11444,-9190,19074c84502,216289,82595,229988,82595,229988v,,5895,-9884,11444,-16300c93519,218370,93172,222878,92825,227733v-2601,3295,-5028,7110,-6416,10751c82074,250448,81207,255130,81207,255130l92132,242125v,347,,867,,1214l92478,256344,80687,276632v-2601,2254,-5028,4855,-7282,7282c67856,285648,64214,286515,64214,286515r6416,520c66815,291544,64041,295358,62827,297266v-2947,1387,-5722,2081,-7976,1734c46875,297786,43060,294665,43060,294665v,,7976,9537,15259,12138c59706,307323,61614,307150,64041,306629v-173,174,-173,347,-347,347c63001,308017,62481,309057,61787,309924v-4855,3121,-10924,6416,-15259,5895c38552,314606,34737,311484,34737,311484v,,7976,9537,15259,12138c51730,324316,54678,323796,57799,322929r-2948,6762c52770,333159,52077,334720,52077,334720r1040,-694l51210,338535v-2255,2427,-4335,4508,-4855,5375c44621,346164,42193,348418,39592,353794v-2601,5375,-4682,9883,-4682,9883c34910,363677,40979,356221,45834,351193r-3468,8149c36124,366972,33176,373387,33176,373387r3642,-1040l5086,446388v-13005,30345,1040,65544,31385,78723l36471,525111v14912,6415,31038,6242,45083,867c85889,526671,90571,527018,94386,526324v3294,-693,7456,-4681,11444,-9883c104963,519042,104269,521816,104096,524417v-347,9190,,12658,,12658l109818,523377v,,-5549,23929,-5895,27570c103576,554588,102362,558750,103056,566379v693,7630,1560,14045,1560,14045c104616,580424,107911,556496,110858,551120v867,-1560,1388,-2254,2081,-2601c113113,550253,113286,551987,113459,553721v-867,3295,-2080,8323,-3294,15433c108084,582505,109124,592389,109124,592389r7630,-8150c122650,636605,126984,672845,125944,677007v-2601,11098,-16646,10057,-16646,22022c109298,708219,122823,707698,122823,707698v,,154324,,165595,c299689,707698,304024,612330,304024,612330v,,4334,95368,15605,95368c330900,707698,485224,707698,485224,707698v,,13525,521,13525,-8669c498749,687238,484704,688105,482103,677007v-1040,-3988,3294,-40228,9190,-92248l498576,592562v,,1040,-9883,-1041,-23235c496495,562911,495455,558056,494588,554935v173,-1907,346,-3815,693,-5896c495801,549560,496322,550253,496842,551467v2948,5375,6242,29304,6242,29304c503084,580771,503951,574529,504645,566726v693,-7629,-521,-11791,-867,-15432c503431,547999,498923,528232,498056,524417v,,,,,c498056,524417,498229,524590,498229,524590r5202,12832c503431,537422,503604,535341,503604,530139v15433,13352,37454,18554,58262,11618l561866,541757v31211,-10924,48204,-44910,37801,-76295xm226862,135833v19940,15605,40228,23061,40228,23061c267090,158894,254605,143635,249577,134272r11444,7283l258247,131151v5895,3815,13178,9883,21848,13005c287204,146757,293966,147970,299168,148664v,,,,,l299168,148664v5202,694,8670,694,8670,694c307838,149358,303503,146063,298648,141728v5896,694,10751,1040,13352,1214c315468,145196,318242,147797,319456,150571v4161,9537,3121,15780,3121,15780c322577,166351,326739,153866,326045,144329v4508,1387,6416,1561,6416,1561l322924,135139v1214,,2601,,3815,c326739,135139,326739,135139,326912,135139v5202,3815,11271,8323,16126,11791c343211,147277,343385,147624,343558,147797v4162,9537,3121,15779,3121,15779c346679,163576,348587,157854,349627,151265v694,347,1041,694,1561,867c356043,154733,361245,159068,371649,160802v10403,1734,19073,2254,19073,2254c390722,163056,359511,145196,352922,136179v-867,-1040,-1388,-2080,-1908,-2947l364193,141381r-2428,-6242c365580,138087,370608,141555,376677,145196v7283,4335,14045,7283,19247,9017c406675,171032,412744,190973,412744,212474v,60169,-48725,108894,-108894,108894c243681,321368,194956,272643,194956,212474v,-29824,12138,-57048,31906,-76641xm433725,354140v-34159,37801,-84618,52887,-123979,58782c309399,413096,309052,413096,308705,413269v-1387,173,-2948,347,-4335,520c302983,413963,301423,414136,300035,414309v-173,,-346,,-520,c299342,414309,299168,414309,298995,414309v-8323,694,-17166,1214,-26356,1214c237786,415523,197904,408934,164612,386219v-1214,-867,-1908,-2081,-1908,-3468l164092,379456v1387,-1387,3641,-1560,5375,-346c175189,382924,180911,386392,186980,389167v4335,-4855,15432,-16126,31732,-22715c233797,360209,230156,364197,226862,370613v-7283,14219,-5723,23929,-2081,31385c252524,408067,280615,407547,303503,405119v22889,-3121,50286,-9190,75775,-21501c381012,375642,380318,365758,369915,353620v-4682,-5375,-9190,-8323,6936,-5895c394017,350326,407542,358649,412917,362463v5202,-4161,10057,-8843,14566,-13871c429043,346858,431818,346684,433552,348245v1734,1560,1907,4161,173,5895xe" fillcolor="#f06 [3204]" stroked="f" strokeweight=".04789mm">
                <v:stroke joinstyle="miter"/>
                <v:path arrowok="t" o:connecttype="custom" o:connectlocs="599667,465462;595158,454711;595332,454711;588396,431996;588049,421765;592384,413269;587529,417604;585275,404773;589436,397663;600534,391941;581286,394889;577472,399224;577298,398704;576258,395236;582327,380150;593424,374428;574177,377376;567761,387086;567415,380844;564640,371480;563600,381190;563253,380497;561866,361076;559265,349459;555103,339402;556664,362463;556144,364197;554236,359689;553369,348938;549208,331425;545393,338881;540191,326570;530828,303855;530481,304028;515049,267962;515222,241779;515222,241085;527013,255130;521811,238484;516262,228774;535509,237097;567241,222358;545046,224959;521117,208313;519210,202244;518863,201377;528747,203978;560479,189239;538284,191840;525106,185424;515742,164270;527186,166004;512274,157681;493894,130804;493894,131151;303850,235;113286,132191;82595,187852;101148,170859;98547,183170;89357,202244;82595,229988;94039,213688;92825,227733;86409,238484;81207,255130;92132,242125;92132,243339;92478,256344;80687,276632;73405,283914;64214,286515;70630,287035;62827,297266;54851,299000;43060,294665;58319,306803;64041,306629;63694,306976;61787,309924;46528,315819;34737,311484;49996,323622;57799,322929;54851,329691;52077,334720;53117,334026;51210,338535;46355,343910;39592,353794;34910,363677;45834,351193;42366,359342;33176,373387;36818,372347;5086,446388;36471,525111;36471,525111;81554,525978;94386,526324;105830,516441;104096,524417;104096,537075;109818,523377;103923,550947;103056,566379;104616,580424;110858,551120;112939,548519;113459,553721;110165,569154;109124,592389;116754,584239;125944,677007;109298,699029;122823,707698;288418,707698;304024,612330;319629,707698;485224,707698;498749,699029;482103,677007;491293,584759;498576,592562;497535,569327;494588,554935;495281,549039;496842,551467;503084,580771;504645,566726;503778,551294;498056,524417;498056,524417;498229,524590;503431,537422;503604,530139;561866,541757;561866,541757;599667,465462;226862,135833;267090,158894;249577,134272;261021,141555;258247,131151;280095,144156;299168,148664;299168,148664;299168,148664;307838,149358;298648,141728;312000,142942;319456,150571;322577,166351;326045,144329;332461,145890;322924,135139;326739,135139;326912,135139;343038,146930;343558,147797;346679,163576;349627,151265;351188,152132;371649,160802;390722,163056;352922,136179;351014,133232;364193,141381;361765,135139;376677,145196;395924,154213;412744,212474;303850,321368;194956,212474;226862,135833;433725,354140;309746,412922;308705,413269;304370,413789;300035,414309;299515,414309;298995,414309;272639,415523;164612,386219;162704,382751;164092,379456;169467,379110;186980,389167;218712,366452;226862,370613;224781,401998;303503,405119;379278,383618;369915,353620;376851,347725;412917,362463;427483,348592;433552,348245;433725,35414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35" o:spid="_x0000_s1032" style="position:absolute;left:40596;top:35716;width:8307;height:2312;flip:x;visibility:visible;mso-wrap-style:square;v-text-anchor:middle" coordsize="1349129,37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" path="m118624,96012v-390,2341,-1170,4293,-2341,6635c101452,107330,86621,112404,72180,118649v,,390,-391,390,-391c88572,111233,104964,104208,118624,96012xm266155,72594v-1951,1952,-3903,3513,-5854,5074c249373,81571,238835,86254,226736,92109v390,-2732,1951,-5074,3903,-6635c236493,83522,242738,81571,248982,80010v-3122,,-6244,,-9367,c247031,77278,256788,75326,266155,72594xm394952,67520v-391,391,-781,1171,-1171,1561c393000,69081,392610,69081,391829,69472v,-391,,-391,391,-781c393000,68301,394171,67911,394952,67520xm378950,65179v-4684,3122,-10148,6244,-16002,8976c359045,75716,355142,77278,350849,79229v8586,-5074,18343,-9757,28101,-14050xm410563,49957v-2341,3122,-5073,5464,-7415,7806c400416,58544,397684,59714,394952,60495v390,-1171,780,-2342,780,-3513c400806,54641,405490,52299,410563,49957xm523748,49177v-2341,1170,-4683,2732,-7025,3902c515943,53079,515162,53470,514381,53860v2732,-1951,6245,-3513,9367,-4683xm729823,32004v-9757,1952,-19417,2927,-28394,4976l696985,39069r32838,-7065xm487451,c462082,11708,440226,24978,421492,40590v-7806,3513,-16002,7025,-24198,10538c396903,46835,394171,42151,387536,38248v2342,7416,1952,12880,-780,17564c371534,62447,355923,67911,338750,71423v10147,-6635,25369,-9757,35126,-15221c359045,56982,347726,62056,337579,67911,361387,46835,386756,32004,423833,19514v-26539,8196,-50738,18734,-72594,31224c341091,52299,327041,56982,313771,64788v-3122,1171,-6635,2342,-9757,3903c305965,66740,307916,64788,310258,62837v-12489,7025,-28491,14831,-42932,22246c264204,86645,261472,87816,258349,88986v5464,-4683,10148,-10537,13661,-16392c272790,71033,273571,69472,274351,68301v1562,-781,2732,-1171,4293,-1952c277474,66349,276303,66740,275522,66740v781,-1561,1171,-3123,1561,-4684c275522,63617,273571,65569,272010,67130v-14441,1951,-26150,7025,-37859,12489c229077,80010,224004,80790,219320,81571v2732,-1952,5464,-3903,7025,-5464c219320,78839,212295,81961,205270,85083v-781,391,-1171,391,-1952,391c211905,76497,219710,67520,229858,60105,211514,71423,194341,85083,176388,96402v-4293,1561,-8977,2732,-13660,3903c165460,96402,169363,92499,174046,89377v-5854,2732,-11709,5074,-17953,7415c157264,94451,158434,92109,159605,89767v391,,781,-390,1561,-390c160776,89377,160386,89377,159996,89377,171314,69472,189658,50347,215417,39810v-35907,6244,-47225,30442,-64398,51128c147116,92109,143213,93280,139700,94841v3513,-781,6635,-1952,10148,-2732c147116,95231,143994,98353,140871,101476v-3512,1171,-7415,2342,-11318,3122c130333,102647,130724,100695,131114,98744v2732,-1561,5464,-3123,8196,-4293c136578,95231,133846,96012,131114,96792v,-2732,-1171,-5464,-3903,-7415c134236,84693,140871,79229,145945,73765v-7416,4684,-14831,8977,-22637,13270c122137,86254,120966,85864,119405,85474v390,1171,390,2342,390,3512c112770,92889,105355,96402,98329,99915v-7415,1951,-14050,5073,-19514,8976c72960,111623,66716,114355,60471,117087v7025,-8586,24979,-9757,31223,-18734c75692,100305,65154,106940,55787,113965,74131,94451,97549,78449,125650,65959,92085,80790,60471,101476,35102,123722v-390,,-390,-390,-781,-390c36273,118649,39005,113575,49933,110453v-7025,780,-12880,3902,-18734,8196c30809,115136,32760,111233,31980,106550,26906,119039,14807,126845,1146,133480v2732,-3903,4684,-7025,7026,-10538c10513,119429,13245,115526,16368,110843v-4684,5074,-9757,10147,-14831,14441l,125829,,375358r1349129,l1349129,129617r-24110,4643l1349129,121201r,-806l1312920,132699v8392,-10538,18930,-16197,30395,-18880l1349129,113653r,-2967l1346486,110502v-10441,1610,-20491,5025,-30444,8537c1321116,110258,1329117,108892,1337655,108794r11474,-1217l1349129,104688r-7413,-816c1321995,104769,1305017,113185,1287161,110843v12099,1561,12880,-12490,33175,-10148c1303163,94841,1281307,110062,1257108,106940v14051,-7806,21076,-11319,35127,-19124c1264914,98353,1239155,104598,1209102,101476v10538,-21857,36298,4293,51129,-7806c1230959,85474,1198955,90938,1166951,96792v32004,-5854,57763,-12099,85864,-27320c1219640,79619,1186856,89767,1149778,90157v23027,-25369,63227,-39419,101866,-44103c1206761,49957,1172025,69472,1132605,83522v13660,-7806,21466,-16002,10928,-26540c1132605,83522,1096308,79619,1070549,86254v780,-6244,7025,-9757,14831,-10928c1077184,76497,1069378,79619,1064304,85474v9757,-22247,39419,-14441,58934,-21466l1092801,62247r-32400,8786c1070158,67521,1080013,63910,1090356,62105r2445,142l1106455,58544v-29271,-7026,-50738,8586,-74936,6635c1043618,66349,1052205,53860,1064304,55031v-24198,-2342,-39420,14050,-62837,7416c1015127,55031,1022152,51128,1035812,43712v-26930,10538,-52299,17173,-82742,14441c966730,50738,985074,52299,997954,49177v-30443,-2732,-56202,3512,-88206,9367c936288,47615,974536,42542,996002,26930,962437,41371,924969,42151,892185,52689,915212,23808,954631,14050,993661,4683,942923,8586,907406,32004,867206,51128v7415,-8196,21076,-16002,10538,-29662c867596,46835,828957,53079,803588,56202v6635,-3903,19905,-7806,26930,-11709c817248,48006,810613,51909,797344,55812v7805,-15612,37077,-23028,61275,-22637c835202,32394,811394,35907,792270,46835v8586,-16783,39029,-7025,53080,-19125c813345,30443,786806,37858,760656,45664v7416,-8196,26150,-7806,33565,-16002c774316,37468,754021,45274,728652,44883v13660,-8196,24588,-8586,34346,-20685c741532,44883,703673,40200,677133,48396r19852,-9327l631859,53079c658399,40200,697429,35907,718895,14831,685330,27320,651764,44103,612735,49177,624444,38248,637324,28881,650984,21075v-19515,8977,-38639,18344,-57764,28882c606490,41371,613906,32784,601417,24588,586976,49957,554581,51128,528042,64398v6635,-8586,13270,-12880,26539,-17563c541312,51518,528432,56202,521407,64788v6635,-16002,30052,-24978,54641,-26930c557314,39029,541312,42151,526480,48006v,-391,391,-781,391,-1171c538579,42542,551849,40590,561607,33955v-14441,5074,-30833,7806,-46055,11709c516723,44493,518284,42932,519065,41761v-5074,1171,-10538,2342,-15612,3122c507356,43322,511649,41761,515943,40200v-7806,1561,-15222,4293,-22247,7025c481987,49567,470669,52689,460911,57373,476133,46445,491744,36687,500331,21856,484719,36687,460521,47615,437884,59324v-6245,1952,-12489,3513,-19124,4684c419150,62056,419540,59714,420321,57763v7415,-2732,15612,-5074,23808,-7806c436713,49957,429688,50738,422663,51909v2732,-5074,6244,-10148,10147,-14441c434371,36297,435933,35516,437494,34345v-781,391,-1952,781,-2732,1171c449202,20685,470669,9757,487451,xe" fillcolor="#93e3ff [3208]" stroked="f" strokeweight=".1081mm">
                <v:stroke joinstyle="miter"/>
                <v:path arrowok="t" o:connecttype="custom" o:connectlocs="73041,59118;71600,63204;44444,73057;44684,72816;73041,59118;163881,44699;160277,47823;139610,56715;142013,52630;153307,49265;147540,49265;163881,44699;243186,41575;242465,42536;241263,42777;241504,42296;243186,41575;233333,40133;223480,45660;216031,48784;233333,40133;252799,30760;248233,35567;243186,37249;243667,35086;252799,30760;322491,30280;318165,32683;316723,33164;322491,30280;449379,19706;431895,22770;429159,24056;300141,0;259528,24993;244628,31481;238620,23551;238140,34366;208581,43978;230209,34606;207860,41815;260969,12016;216271,31241;193200,39892;187193,42296;191037,38691;164602,52389;159075,54792;167486,44699;168928,42055;171571,40854;169649,41094;170610,38210;167486,41334;144175,49024;135043,50226;139369,46862;126392,52389;125190,52630;141532,37009;108609,59358;100198,61762;107166,55033;96112,59598;98275,55273;99236,55033;98515,55033;132640,24513;92988,55994;86018,58397;92267,56715;86739,62483;79771,64405;80732,60800;85778,58157;80732,59598;78328,55033;89864,45420;75925,53591;73522,52630;73762,54792;60545,61521;48529,67048;37234,72095;56459,60560;34350,70173;77367,40613;21614,76180;21133,75940;30746,68010;19210,73057;19691,65607;706,82189;5032,75700;10078,68250;946,77142;0,77478;0,231122;830708,231122;830708,79810;815863,82669;830708,74628;830708,74132;808413,81708;827128,70083;830708,69980;830708,68154;829081,68040;810335,73297;823643,66989;830708,66239;830708,64460;826144,63958;792552,68250;812979,62002;774047,65847;795676,54072;744488,62483;775970,57676;718534,59598;771404,42777;707960,55513;770683,28357;697386,51428;704115,35086;659176,53110;668308,46381;655331,52630;691619,39412;672877,38328;652928,43738;671372,38240;672877,38328;681285,36048;635144,40133;655331,33885;616640,38451;637787,26915;586840,35807;614477,30280;560165,36048;613275,16582;549351,32443;611833,2883;533970,31481;540459,13217;494798,34606;511380,27396;490954,34366;528683,20427;487830,28838;520513,17062;468364,28117;489031,18264;448658,27636;469806,14900;416936,29799;429159,24056;389059,32683;442650,9132;377283,30280;400835,12977;365267,30760;370314,15140;325135,39652;341476,28838;321049,39892;354694,23311;324173,29559;324414,28838;345802,20907;317444,28117;319607,25714;309994,27636;317685,24753;303987,29078;283800,35327;308072,13458;269621,36528;257846,39412;258807,35567;273466,30760;260249,31962;266497,23070;269381,21148;267699,21869;30014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6B9865" wp14:editId="77DE48C2">
              <wp:simplePos x="0" y="0"/>
              <wp:positionH relativeFrom="column">
                <wp:posOffset>-208915</wp:posOffset>
              </wp:positionH>
              <wp:positionV relativeFrom="paragraph">
                <wp:posOffset>-96520</wp:posOffset>
              </wp:positionV>
              <wp:extent cx="3387619" cy="4653251"/>
              <wp:effectExtent l="0" t="0" r="3810" b="0"/>
              <wp:wrapNone/>
              <wp:docPr id="128" name="Rectangle: Rounded Corners 128" descr="decorative element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87619" cy="4653251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roundrect w14:anchorId="0F9310EC" id="Rectangle: Rounded Corners 128" o:spid="_x0000_s1026" alt="decorative element" style="position:absolute;margin-left:-16.45pt;margin-top:-7.6pt;width:266.75pt;height:36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" fillcolor="#f2f2f2 [305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EAD10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Medal" style="width:45.45pt;height:6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" o:bullet="t">
        <v:imagedata r:id="rId1" o:title="" croptop="-5657f" cropbottom="-5657f" cropleft="-19330f" cropright="-18612f"/>
      </v:shape>
    </w:pict>
  </w:numPicBullet>
  <w:numPicBullet w:numPicBulletId="1">
    <w:pict>
      <v:shape id="_x0000_i1031" type="#_x0000_t75" alt="Medal" style="width:45.45pt;height:6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" o:bullet="t">
        <v:imagedata r:id="rId2" o:title="" croptop="-5657f" cropbottom="-5657f" cropleft="-19330f" cropright="-18612f"/>
      </v:shape>
    </w:pict>
  </w:numPicBullet>
  <w:abstractNum w:abstractNumId="0" w15:restartNumberingAfterBreak="0">
    <w:nsid w:val="FFFFFF7C"/>
    <w:multiLevelType w:val="singleLevel"/>
    <w:tmpl w:val="4208A6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1C3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9A494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F86E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D85C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A4E9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1259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C054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C8ED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9C8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ByJLAwtjC3MjS2NTMyUdpeDU4uLM/DyQAstaAGwYBoAsAAAA"/>
  </w:docVars>
  <w:rsids>
    <w:rsidRoot w:val="000A6277"/>
    <w:rsid w:val="00015DD2"/>
    <w:rsid w:val="00021EAF"/>
    <w:rsid w:val="00025CA8"/>
    <w:rsid w:val="00063DE3"/>
    <w:rsid w:val="000912C5"/>
    <w:rsid w:val="000A280E"/>
    <w:rsid w:val="000A57E8"/>
    <w:rsid w:val="000A6277"/>
    <w:rsid w:val="000B0CF0"/>
    <w:rsid w:val="000C0CFA"/>
    <w:rsid w:val="000D7C28"/>
    <w:rsid w:val="000E4A3F"/>
    <w:rsid w:val="00107C5D"/>
    <w:rsid w:val="00125F97"/>
    <w:rsid w:val="00126A92"/>
    <w:rsid w:val="001313D7"/>
    <w:rsid w:val="00133E48"/>
    <w:rsid w:val="0014644F"/>
    <w:rsid w:val="001467EC"/>
    <w:rsid w:val="00162274"/>
    <w:rsid w:val="00162ABE"/>
    <w:rsid w:val="00170EBD"/>
    <w:rsid w:val="00185070"/>
    <w:rsid w:val="00186449"/>
    <w:rsid w:val="00194D77"/>
    <w:rsid w:val="001A4CF1"/>
    <w:rsid w:val="001A5E8C"/>
    <w:rsid w:val="001A6A67"/>
    <w:rsid w:val="001B2F02"/>
    <w:rsid w:val="001B6573"/>
    <w:rsid w:val="001B6CEA"/>
    <w:rsid w:val="001D2A28"/>
    <w:rsid w:val="001E384B"/>
    <w:rsid w:val="00212A82"/>
    <w:rsid w:val="00212DFB"/>
    <w:rsid w:val="00236355"/>
    <w:rsid w:val="0025034E"/>
    <w:rsid w:val="00256F98"/>
    <w:rsid w:val="0027202B"/>
    <w:rsid w:val="002749A6"/>
    <w:rsid w:val="002A59BD"/>
    <w:rsid w:val="002C148B"/>
    <w:rsid w:val="002C3479"/>
    <w:rsid w:val="002C3F3A"/>
    <w:rsid w:val="002D3828"/>
    <w:rsid w:val="002E0CAB"/>
    <w:rsid w:val="002F0223"/>
    <w:rsid w:val="002F5452"/>
    <w:rsid w:val="00304260"/>
    <w:rsid w:val="00365168"/>
    <w:rsid w:val="00372B3B"/>
    <w:rsid w:val="003905B8"/>
    <w:rsid w:val="00392B18"/>
    <w:rsid w:val="003A6428"/>
    <w:rsid w:val="003B561A"/>
    <w:rsid w:val="003F03C3"/>
    <w:rsid w:val="004126D9"/>
    <w:rsid w:val="004131C3"/>
    <w:rsid w:val="00433A20"/>
    <w:rsid w:val="00462D03"/>
    <w:rsid w:val="004634B6"/>
    <w:rsid w:val="00465B6F"/>
    <w:rsid w:val="00466DD8"/>
    <w:rsid w:val="00467D7F"/>
    <w:rsid w:val="0047089D"/>
    <w:rsid w:val="004708A8"/>
    <w:rsid w:val="004708B9"/>
    <w:rsid w:val="00476BFA"/>
    <w:rsid w:val="00495698"/>
    <w:rsid w:val="004B6446"/>
    <w:rsid w:val="004E05BF"/>
    <w:rsid w:val="004E5BE9"/>
    <w:rsid w:val="0050021C"/>
    <w:rsid w:val="0050293A"/>
    <w:rsid w:val="00522B5C"/>
    <w:rsid w:val="0053164C"/>
    <w:rsid w:val="005469B8"/>
    <w:rsid w:val="00573CE8"/>
    <w:rsid w:val="005823C3"/>
    <w:rsid w:val="00586E4F"/>
    <w:rsid w:val="005C73D7"/>
    <w:rsid w:val="005D183E"/>
    <w:rsid w:val="005D36B2"/>
    <w:rsid w:val="005D3BF4"/>
    <w:rsid w:val="005E119F"/>
    <w:rsid w:val="005F44A3"/>
    <w:rsid w:val="006114F9"/>
    <w:rsid w:val="00615D3C"/>
    <w:rsid w:val="0061786F"/>
    <w:rsid w:val="00633F4A"/>
    <w:rsid w:val="006466C1"/>
    <w:rsid w:val="00646A1B"/>
    <w:rsid w:val="006539A7"/>
    <w:rsid w:val="00657AC8"/>
    <w:rsid w:val="00660D2A"/>
    <w:rsid w:val="00662B00"/>
    <w:rsid w:val="00673F99"/>
    <w:rsid w:val="00690DCF"/>
    <w:rsid w:val="006A130D"/>
    <w:rsid w:val="006C2134"/>
    <w:rsid w:val="006C7B2C"/>
    <w:rsid w:val="006D7EE2"/>
    <w:rsid w:val="00703DDE"/>
    <w:rsid w:val="00725201"/>
    <w:rsid w:val="007533C5"/>
    <w:rsid w:val="007572D6"/>
    <w:rsid w:val="007630F5"/>
    <w:rsid w:val="0077406A"/>
    <w:rsid w:val="00782F70"/>
    <w:rsid w:val="007836F4"/>
    <w:rsid w:val="007973F4"/>
    <w:rsid w:val="007A2F7D"/>
    <w:rsid w:val="007A5C2E"/>
    <w:rsid w:val="007C0A78"/>
    <w:rsid w:val="007D0BA6"/>
    <w:rsid w:val="007E37F1"/>
    <w:rsid w:val="007F79A8"/>
    <w:rsid w:val="00803040"/>
    <w:rsid w:val="0081044F"/>
    <w:rsid w:val="00816C32"/>
    <w:rsid w:val="00820A71"/>
    <w:rsid w:val="0084599F"/>
    <w:rsid w:val="00847AAA"/>
    <w:rsid w:val="008774B2"/>
    <w:rsid w:val="008830A6"/>
    <w:rsid w:val="00892F72"/>
    <w:rsid w:val="00895CA8"/>
    <w:rsid w:val="008B1389"/>
    <w:rsid w:val="008B7F7D"/>
    <w:rsid w:val="008D0BEE"/>
    <w:rsid w:val="008D5847"/>
    <w:rsid w:val="008E49DA"/>
    <w:rsid w:val="00912F0C"/>
    <w:rsid w:val="009330E9"/>
    <w:rsid w:val="009338C0"/>
    <w:rsid w:val="0094628D"/>
    <w:rsid w:val="00955BD1"/>
    <w:rsid w:val="009664E3"/>
    <w:rsid w:val="00967B5A"/>
    <w:rsid w:val="00974057"/>
    <w:rsid w:val="0097788A"/>
    <w:rsid w:val="00994C60"/>
    <w:rsid w:val="009A7464"/>
    <w:rsid w:val="009B0614"/>
    <w:rsid w:val="009C2DCA"/>
    <w:rsid w:val="009E22A1"/>
    <w:rsid w:val="009E7D9E"/>
    <w:rsid w:val="00A0642D"/>
    <w:rsid w:val="00A36688"/>
    <w:rsid w:val="00A3797F"/>
    <w:rsid w:val="00A4297E"/>
    <w:rsid w:val="00A603E3"/>
    <w:rsid w:val="00A62343"/>
    <w:rsid w:val="00A71359"/>
    <w:rsid w:val="00A72575"/>
    <w:rsid w:val="00A96160"/>
    <w:rsid w:val="00A962A7"/>
    <w:rsid w:val="00AA40CA"/>
    <w:rsid w:val="00AB122A"/>
    <w:rsid w:val="00AB4E39"/>
    <w:rsid w:val="00AC2056"/>
    <w:rsid w:val="00AD5412"/>
    <w:rsid w:val="00AE6568"/>
    <w:rsid w:val="00AF733A"/>
    <w:rsid w:val="00B06BD0"/>
    <w:rsid w:val="00B16B98"/>
    <w:rsid w:val="00B2178D"/>
    <w:rsid w:val="00B37662"/>
    <w:rsid w:val="00B67C41"/>
    <w:rsid w:val="00BA47CA"/>
    <w:rsid w:val="00BB5CA0"/>
    <w:rsid w:val="00BC775C"/>
    <w:rsid w:val="00BF00E8"/>
    <w:rsid w:val="00BF0219"/>
    <w:rsid w:val="00BF2F81"/>
    <w:rsid w:val="00C05594"/>
    <w:rsid w:val="00C13659"/>
    <w:rsid w:val="00C22522"/>
    <w:rsid w:val="00C26FA7"/>
    <w:rsid w:val="00C319C2"/>
    <w:rsid w:val="00C34729"/>
    <w:rsid w:val="00C42852"/>
    <w:rsid w:val="00CA1976"/>
    <w:rsid w:val="00CB004F"/>
    <w:rsid w:val="00CB7E40"/>
    <w:rsid w:val="00CE0524"/>
    <w:rsid w:val="00CE5E66"/>
    <w:rsid w:val="00CE77D9"/>
    <w:rsid w:val="00CF558C"/>
    <w:rsid w:val="00D044C9"/>
    <w:rsid w:val="00D22F6E"/>
    <w:rsid w:val="00D27BE1"/>
    <w:rsid w:val="00D3289E"/>
    <w:rsid w:val="00D52A03"/>
    <w:rsid w:val="00D933BB"/>
    <w:rsid w:val="00DA00ED"/>
    <w:rsid w:val="00DA0BB0"/>
    <w:rsid w:val="00DA6CA9"/>
    <w:rsid w:val="00DB0184"/>
    <w:rsid w:val="00DB0A9E"/>
    <w:rsid w:val="00DB4C76"/>
    <w:rsid w:val="00DB6B56"/>
    <w:rsid w:val="00DD7900"/>
    <w:rsid w:val="00DE2040"/>
    <w:rsid w:val="00E13B80"/>
    <w:rsid w:val="00E3127A"/>
    <w:rsid w:val="00E416AF"/>
    <w:rsid w:val="00E62C74"/>
    <w:rsid w:val="00E63B5B"/>
    <w:rsid w:val="00E73F4E"/>
    <w:rsid w:val="00EB13E7"/>
    <w:rsid w:val="00ED08F7"/>
    <w:rsid w:val="00ED6CDB"/>
    <w:rsid w:val="00EE260A"/>
    <w:rsid w:val="00EF276F"/>
    <w:rsid w:val="00EF760F"/>
    <w:rsid w:val="00F040CE"/>
    <w:rsid w:val="00F114B5"/>
    <w:rsid w:val="00F138DB"/>
    <w:rsid w:val="00F30AA3"/>
    <w:rsid w:val="00F410E3"/>
    <w:rsid w:val="00FC2C97"/>
    <w:rsid w:val="00FC3713"/>
    <w:rsid w:val="00FC6428"/>
    <w:rsid w:val="00FD0EEA"/>
    <w:rsid w:val="00FE331E"/>
    <w:rsid w:val="00FE356A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D3E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0F5"/>
  </w:style>
  <w:style w:type="paragraph" w:styleId="Heading1">
    <w:name w:val="heading 1"/>
    <w:basedOn w:val="Normal"/>
    <w:next w:val="Normal"/>
    <w:link w:val="Heading1Char"/>
    <w:uiPriority w:val="9"/>
    <w:semiHidden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semiHidden/>
    <w:qFormat/>
    <w:rsid w:val="00FF2F0E"/>
    <w:pPr>
      <w:outlineLvl w:val="1"/>
    </w:pPr>
    <w:rPr>
      <w:rFonts w:ascii="Lucida Bright" w:hAnsi="Lucida Bright"/>
      <w:sz w:val="9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003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00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00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586E4F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6E4F"/>
    <w:rPr>
      <w:color w:val="auto"/>
    </w:rPr>
  </w:style>
  <w:style w:type="paragraph" w:styleId="Footer">
    <w:name w:val="footer"/>
    <w:basedOn w:val="Normal"/>
    <w:link w:val="FooterChar"/>
    <w:uiPriority w:val="99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F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86E4F"/>
    <w:rPr>
      <w:rFonts w:asciiTheme="majorHAnsi" w:eastAsiaTheme="majorEastAsia" w:hAnsiTheme="majorHAnsi" w:cstheme="majorBidi"/>
      <w:sz w:val="36"/>
      <w:szCs w:val="32"/>
    </w:rPr>
  </w:style>
  <w:style w:type="paragraph" w:styleId="NoSpacing">
    <w:name w:val="No Spacing"/>
    <w:uiPriority w:val="7"/>
    <w:semiHidden/>
    <w:qFormat/>
    <w:rsid w:val="0077406A"/>
    <w:pPr>
      <w:spacing w:after="0" w:line="240" w:lineRule="auto"/>
      <w:jc w:val="left"/>
    </w:pPr>
    <w:rPr>
      <w:color w:val="FFFFFF" w:themeColor="background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E4F"/>
    <w:rPr>
      <w:rFonts w:ascii="Lucida Bright" w:hAnsi="Lucida Bright"/>
      <w:b/>
      <w:color w:val="FFFFFF" w:themeColor="background1"/>
      <w:sz w:val="96"/>
      <w:szCs w:val="1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E4F"/>
    <w:rPr>
      <w:rFonts w:asciiTheme="majorHAnsi" w:eastAsiaTheme="majorEastAsia" w:hAnsiTheme="majorHAnsi" w:cstheme="majorBidi"/>
      <w:color w:val="7F00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E4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E4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E4F"/>
    <w:rPr>
      <w:rFonts w:asciiTheme="majorHAnsi" w:eastAsiaTheme="majorEastAsia" w:hAnsiTheme="majorHAnsi" w:cstheme="majorBidi"/>
      <w:color w:val="7F00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E4F"/>
    <w:rPr>
      <w:rFonts w:asciiTheme="majorHAnsi" w:eastAsiaTheme="majorEastAsia" w:hAnsiTheme="majorHAnsi" w:cstheme="majorBidi"/>
      <w:i/>
      <w:iCs/>
      <w:color w:val="7F00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E4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E4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Web"/>
    <w:next w:val="Normal"/>
    <w:link w:val="TitleChar"/>
    <w:uiPriority w:val="1"/>
    <w:qFormat/>
    <w:rsid w:val="00803040"/>
    <w:pPr>
      <w:spacing w:after="0"/>
    </w:pPr>
    <w:rPr>
      <w:rFonts w:asciiTheme="majorHAnsi" w:hAnsiTheme="majorHAnsi" w:cs="Calibri"/>
      <w:b/>
      <w:bCs/>
      <w:color w:val="000000" w:themeColor="text1"/>
      <w:spacing w:val="-60"/>
      <w:kern w:val="24"/>
      <w:sz w:val="100"/>
      <w:szCs w:val="100"/>
      <w:lang w:val="en-ZA"/>
    </w:rPr>
  </w:style>
  <w:style w:type="character" w:customStyle="1" w:styleId="TitleChar">
    <w:name w:val="Title Char"/>
    <w:basedOn w:val="DefaultParagraphFont"/>
    <w:link w:val="Title"/>
    <w:uiPriority w:val="1"/>
    <w:rsid w:val="00803040"/>
    <w:rPr>
      <w:rFonts w:asciiTheme="majorHAnsi" w:hAnsiTheme="majorHAnsi" w:cs="Calibri"/>
      <w:b/>
      <w:bCs/>
      <w:color w:val="000000" w:themeColor="text1"/>
      <w:spacing w:val="-60"/>
      <w:kern w:val="24"/>
      <w:sz w:val="100"/>
      <w:szCs w:val="10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7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B4C76"/>
  </w:style>
  <w:style w:type="paragraph" w:styleId="BlockText">
    <w:name w:val="Block Text"/>
    <w:basedOn w:val="Normal"/>
    <w:uiPriority w:val="99"/>
    <w:semiHidden/>
    <w:unhideWhenUsed/>
    <w:rsid w:val="004708A8"/>
    <w:pPr>
      <w:pBdr>
        <w:top w:val="single" w:sz="2" w:space="10" w:color="FF0066" w:themeColor="accent1" w:frame="1"/>
        <w:left w:val="single" w:sz="2" w:space="10" w:color="FF0066" w:themeColor="accent1" w:frame="1"/>
        <w:bottom w:val="single" w:sz="2" w:space="10" w:color="FF0066" w:themeColor="accent1" w:frame="1"/>
        <w:right w:val="single" w:sz="2" w:space="10" w:color="FF0066" w:themeColor="accent1" w:frame="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B4C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C76"/>
  </w:style>
  <w:style w:type="paragraph" w:styleId="BodyText2">
    <w:name w:val="Body Text 2"/>
    <w:basedOn w:val="Normal"/>
    <w:link w:val="BodyText2Char"/>
    <w:uiPriority w:val="99"/>
    <w:semiHidden/>
    <w:unhideWhenUsed/>
    <w:rsid w:val="00DB4C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4C76"/>
  </w:style>
  <w:style w:type="paragraph" w:styleId="BodyText3">
    <w:name w:val="Body Text 3"/>
    <w:basedOn w:val="Normal"/>
    <w:link w:val="BodyText3Char"/>
    <w:uiPriority w:val="99"/>
    <w:semiHidden/>
    <w:unhideWhenUsed/>
    <w:rsid w:val="00DB4C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4C7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4C7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4C7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4C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4C7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4C7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4C7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4C7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4C7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4C7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4C7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B4C7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C76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B4C7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4C76"/>
  </w:style>
  <w:style w:type="table" w:styleId="ColorfulGrid">
    <w:name w:val="Colorful Grid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E0" w:themeFill="accent1" w:themeFillTint="33"/>
    </w:tcPr>
    <w:tblStylePr w:type="firstRow">
      <w:rPr>
        <w:b/>
        <w:bCs/>
      </w:rPr>
      <w:tblPr/>
      <w:tcPr>
        <w:shd w:val="clear" w:color="auto" w:fill="FF99C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C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4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4C" w:themeFill="accent1" w:themeFillShade="BF"/>
      </w:tcPr>
    </w:tblStylePr>
    <w:tblStylePr w:type="band1Vert">
      <w:tblPr/>
      <w:tcPr>
        <w:shd w:val="clear" w:color="auto" w:fill="FF80B2" w:themeFill="accent1" w:themeFillTint="7F"/>
      </w:tcPr>
    </w:tblStylePr>
    <w:tblStylePr w:type="band1Horz">
      <w:tblPr/>
      <w:tcPr>
        <w:shd w:val="clear" w:color="auto" w:fill="FF80B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3" w:themeFill="accent2" w:themeFillTint="33"/>
    </w:tcPr>
    <w:tblStylePr w:type="firstRow">
      <w:rPr>
        <w:b/>
        <w:bCs/>
      </w:rPr>
      <w:tblPr/>
      <w:tcPr>
        <w:shd w:val="clear" w:color="auto" w:fill="FFEC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C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795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7953" w:themeFill="accent2" w:themeFillShade="BF"/>
      </w:tcPr>
    </w:tblStylePr>
    <w:tblStylePr w:type="band1Vert">
      <w:tblPr/>
      <w:tcPr>
        <w:shd w:val="clear" w:color="auto" w:fill="FFE8E2" w:themeFill="accent2" w:themeFillTint="7F"/>
      </w:tcPr>
    </w:tblStylePr>
    <w:tblStylePr w:type="band1Horz">
      <w:tblPr/>
      <w:tcPr>
        <w:shd w:val="clear" w:color="auto" w:fill="FFE8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FC6" w:themeFill="accent3" w:themeFillTint="33"/>
    </w:tcPr>
    <w:tblStylePr w:type="firstRow">
      <w:rPr>
        <w:b/>
        <w:bCs/>
      </w:rPr>
      <w:tblPr/>
      <w:tcPr>
        <w:shd w:val="clear" w:color="auto" w:fill="D5FF8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FF8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BAA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BAA00" w:themeFill="accent3" w:themeFillShade="BF"/>
      </w:tcPr>
    </w:tblStylePr>
    <w:tblStylePr w:type="band1Vert">
      <w:tblPr/>
      <w:tcPr>
        <w:shd w:val="clear" w:color="auto" w:fill="CBFF72" w:themeFill="accent3" w:themeFillTint="7F"/>
      </w:tcPr>
    </w:tblStylePr>
    <w:tblStylePr w:type="band1Horz">
      <w:tblPr/>
      <w:tcPr>
        <w:shd w:val="clear" w:color="auto" w:fill="CBFF7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9FF" w:themeFill="accent5" w:themeFillTint="33"/>
    </w:tcPr>
    <w:tblStylePr w:type="firstRow">
      <w:rPr>
        <w:b/>
        <w:bCs/>
      </w:rPr>
      <w:tblPr/>
      <w:tcPr>
        <w:shd w:val="clear" w:color="auto" w:fill="D3F3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3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C8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C8FF" w:themeFill="accent5" w:themeFillShade="BF"/>
      </w:tcPr>
    </w:tblStylePr>
    <w:tblStylePr w:type="band1Vert">
      <w:tblPr/>
      <w:tcPr>
        <w:shd w:val="clear" w:color="auto" w:fill="C9F0FF" w:themeFill="accent5" w:themeFillTint="7F"/>
      </w:tcPr>
    </w:tblStylePr>
    <w:tblStylePr w:type="band1Horz">
      <w:tblPr/>
      <w:tcPr>
        <w:shd w:val="clear" w:color="auto" w:fill="C9F0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D0F1" w:themeFill="accent6" w:themeFillTint="33"/>
    </w:tcPr>
    <w:tblStylePr w:type="firstRow">
      <w:rPr>
        <w:b/>
        <w:bCs/>
      </w:rPr>
      <w:tblPr/>
      <w:tcPr>
        <w:shd w:val="clear" w:color="auto" w:fill="C6A1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A1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24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2477" w:themeFill="accent6" w:themeFillShade="BF"/>
      </w:tcPr>
    </w:tblStylePr>
    <w:tblStylePr w:type="band1Vert">
      <w:tblPr/>
      <w:tcPr>
        <w:shd w:val="clear" w:color="auto" w:fill="B98BDC" w:themeFill="accent6" w:themeFillTint="7F"/>
      </w:tcPr>
    </w:tblStylePr>
    <w:tblStylePr w:type="band1Horz">
      <w:tblPr/>
      <w:tcPr>
        <w:shd w:val="clear" w:color="auto" w:fill="B98BD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8B6A" w:themeFill="accent2" w:themeFillShade="CC"/>
      </w:tcPr>
    </w:tblStylePr>
    <w:tblStylePr w:type="lastRow">
      <w:rPr>
        <w:b/>
        <w:bCs/>
        <w:color w:val="FF8B6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8B6A" w:themeFill="accent2" w:themeFillShade="CC"/>
      </w:tcPr>
    </w:tblStylePr>
    <w:tblStylePr w:type="lastRow">
      <w:rPr>
        <w:b/>
        <w:bCs/>
        <w:color w:val="FF8B6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D9" w:themeFill="accent1" w:themeFillTint="3F"/>
      </w:tcPr>
    </w:tblStylePr>
    <w:tblStylePr w:type="band1Horz">
      <w:tblPr/>
      <w:tcPr>
        <w:shd w:val="clear" w:color="auto" w:fill="FFCCE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A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8B6A" w:themeFill="accent2" w:themeFillShade="CC"/>
      </w:tcPr>
    </w:tblStylePr>
    <w:tblStylePr w:type="lastRow">
      <w:rPr>
        <w:b/>
        <w:bCs/>
        <w:color w:val="FF8B6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F0" w:themeFill="accent2" w:themeFillTint="3F"/>
      </w:tcPr>
    </w:tblStylePr>
    <w:tblStylePr w:type="band1Horz">
      <w:tblPr/>
      <w:tcPr>
        <w:shd w:val="clear" w:color="auto" w:fill="FFF5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F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FB9" w:themeFill="accent3" w:themeFillTint="3F"/>
      </w:tcPr>
    </w:tblStylePr>
    <w:tblStylePr w:type="band1Horz">
      <w:tblPr/>
      <w:tcPr>
        <w:shd w:val="clear" w:color="auto" w:fill="EAFFC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B500" w:themeFill="accent3" w:themeFillShade="CC"/>
      </w:tcPr>
    </w:tblStylePr>
    <w:tblStylePr w:type="lastRow">
      <w:rPr>
        <w:b/>
        <w:bCs/>
        <w:color w:val="72B5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267F" w:themeFill="accent6" w:themeFillShade="CC"/>
      </w:tcPr>
    </w:tblStylePr>
    <w:tblStylePr w:type="lastRow">
      <w:rPr>
        <w:b/>
        <w:bCs/>
        <w:color w:val="59267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7FF" w:themeFill="accent5" w:themeFillTint="3F"/>
      </w:tcPr>
    </w:tblStylePr>
    <w:tblStylePr w:type="band1Horz">
      <w:tblPr/>
      <w:tcPr>
        <w:shd w:val="clear" w:color="auto" w:fill="E9F9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CDFF" w:themeFill="accent5" w:themeFillShade="CC"/>
      </w:tcPr>
    </w:tblStylePr>
    <w:tblStylePr w:type="lastRow">
      <w:rPr>
        <w:b/>
        <w:bCs/>
        <w:color w:val="42CDF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2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2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2C5" w:themeColor="accent2"/>
        <w:left w:val="single" w:sz="4" w:space="0" w:color="FF0066" w:themeColor="accent1"/>
        <w:bottom w:val="single" w:sz="4" w:space="0" w:color="FF0066" w:themeColor="accent1"/>
        <w:right w:val="single" w:sz="4" w:space="0" w:color="FF00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2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3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3D" w:themeColor="accent1" w:themeShade="99"/>
          <w:insideV w:val="nil"/>
        </w:tcBorders>
        <w:shd w:val="clear" w:color="auto" w:fill="99003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3D" w:themeFill="accent1" w:themeFillShade="99"/>
      </w:tcPr>
    </w:tblStylePr>
    <w:tblStylePr w:type="band1Vert">
      <w:tblPr/>
      <w:tcPr>
        <w:shd w:val="clear" w:color="auto" w:fill="FF99C1" w:themeFill="accent1" w:themeFillTint="66"/>
      </w:tcPr>
    </w:tblStylePr>
    <w:tblStylePr w:type="band1Horz">
      <w:tblPr/>
      <w:tcPr>
        <w:shd w:val="clear" w:color="auto" w:fill="FF80B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2C5" w:themeColor="accent2"/>
        <w:left w:val="single" w:sz="4" w:space="0" w:color="FFD2C5" w:themeColor="accent2"/>
        <w:bottom w:val="single" w:sz="4" w:space="0" w:color="FFD2C5" w:themeColor="accent2"/>
        <w:right w:val="single" w:sz="4" w:space="0" w:color="FFD2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2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45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4510" w:themeColor="accent2" w:themeShade="99"/>
          <w:insideV w:val="nil"/>
        </w:tcBorders>
        <w:shd w:val="clear" w:color="auto" w:fill="FF45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510" w:themeFill="accent2" w:themeFillShade="99"/>
      </w:tcPr>
    </w:tblStylePr>
    <w:tblStylePr w:type="band1Vert">
      <w:tblPr/>
      <w:tcPr>
        <w:shd w:val="clear" w:color="auto" w:fill="FFECE7" w:themeFill="accent2" w:themeFillTint="66"/>
      </w:tcPr>
    </w:tblStylePr>
    <w:tblStylePr w:type="band1Horz">
      <w:tblPr/>
      <w:tcPr>
        <w:shd w:val="clear" w:color="auto" w:fill="FFE8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90E300" w:themeColor="accent3"/>
        <w:bottom w:val="single" w:sz="4" w:space="0" w:color="90E300" w:themeColor="accent3"/>
        <w:right w:val="single" w:sz="4" w:space="0" w:color="90E3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F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88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8800" w:themeColor="accent3" w:themeShade="99"/>
          <w:insideV w:val="nil"/>
        </w:tcBorders>
        <w:shd w:val="clear" w:color="auto" w:fill="5588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8800" w:themeFill="accent3" w:themeFillShade="99"/>
      </w:tcPr>
    </w:tblStylePr>
    <w:tblStylePr w:type="band1Vert">
      <w:tblPr/>
      <w:tcPr>
        <w:shd w:val="clear" w:color="auto" w:fill="D5FF8D" w:themeFill="accent3" w:themeFillTint="66"/>
      </w:tcPr>
    </w:tblStylePr>
    <w:tblStylePr w:type="band1Horz">
      <w:tblPr/>
      <w:tcPr>
        <w:shd w:val="clear" w:color="auto" w:fill="CBFF7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E300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E3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30A0" w:themeColor="accent6"/>
        <w:left w:val="single" w:sz="4" w:space="0" w:color="93E3FF" w:themeColor="accent5"/>
        <w:bottom w:val="single" w:sz="4" w:space="0" w:color="93E3FF" w:themeColor="accent5"/>
        <w:right w:val="single" w:sz="4" w:space="0" w:color="93E3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3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B1F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B1F1" w:themeColor="accent5" w:themeShade="99"/>
          <w:insideV w:val="nil"/>
        </w:tcBorders>
        <w:shd w:val="clear" w:color="auto" w:fill="00B1F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1F1" w:themeFill="accent5" w:themeFillShade="99"/>
      </w:tcPr>
    </w:tblStylePr>
    <w:tblStylePr w:type="band1Vert">
      <w:tblPr/>
      <w:tcPr>
        <w:shd w:val="clear" w:color="auto" w:fill="D3F3FF" w:themeFill="accent5" w:themeFillTint="66"/>
      </w:tcPr>
    </w:tblStylePr>
    <w:tblStylePr w:type="band1Horz">
      <w:tblPr/>
      <w:tcPr>
        <w:shd w:val="clear" w:color="auto" w:fill="C9F0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3E3FF" w:themeColor="accent5"/>
        <w:left w:val="single" w:sz="4" w:space="0" w:color="7030A0" w:themeColor="accent6"/>
        <w:bottom w:val="single" w:sz="4" w:space="0" w:color="7030A0" w:themeColor="accent6"/>
        <w:right w:val="single" w:sz="4" w:space="0" w:color="703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E3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5F" w:themeColor="accent6" w:themeShade="99"/>
          <w:insideV w:val="nil"/>
        </w:tcBorders>
        <w:shd w:val="clear" w:color="auto" w:fill="421C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5F" w:themeFill="accent6" w:themeFillShade="99"/>
      </w:tcPr>
    </w:tblStylePr>
    <w:tblStylePr w:type="band1Vert">
      <w:tblPr/>
      <w:tcPr>
        <w:shd w:val="clear" w:color="auto" w:fill="C6A1E3" w:themeFill="accent6" w:themeFillTint="66"/>
      </w:tcPr>
    </w:tblStylePr>
    <w:tblStylePr w:type="band1Horz">
      <w:tblPr/>
      <w:tcPr>
        <w:shd w:val="clear" w:color="auto" w:fill="B98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4C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C7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C7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C7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4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4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4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4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2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132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795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795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95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95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E3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71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AA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AA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AA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AA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3E3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93C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C8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C8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C8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C8F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3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18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24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24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B0184"/>
    <w:pPr>
      <w:spacing w:before="360"/>
    </w:pPr>
    <w:rPr>
      <w:sz w:val="72"/>
    </w:rPr>
  </w:style>
  <w:style w:type="character" w:customStyle="1" w:styleId="DateChar">
    <w:name w:val="Date Char"/>
    <w:basedOn w:val="DefaultParagraphFont"/>
    <w:link w:val="Date"/>
    <w:uiPriority w:val="99"/>
    <w:semiHidden/>
    <w:rsid w:val="007630F5"/>
    <w:rPr>
      <w:rFonts w:ascii="Trebuchet MS" w:hAnsi="Trebuchet MS"/>
      <w:color w:val="000000" w:themeColor="text1"/>
      <w:sz w:val="72"/>
      <w:szCs w:val="24"/>
      <w:lang w:val="en-Z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C7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C7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B4C7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B4C76"/>
  </w:style>
  <w:style w:type="character" w:styleId="Emphasis">
    <w:name w:val="Emphasis"/>
    <w:basedOn w:val="DefaultParagraphFont"/>
    <w:uiPriority w:val="20"/>
    <w:semiHidden/>
    <w:unhideWhenUsed/>
    <w:qFormat/>
    <w:rsid w:val="00DB4C7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B4C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4C7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4C7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4C7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B4C76"/>
    <w:rPr>
      <w:color w:val="FF006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B4C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4C7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C76"/>
    <w:rPr>
      <w:szCs w:val="20"/>
    </w:rPr>
  </w:style>
  <w:style w:type="table" w:styleId="GridTable1Light">
    <w:name w:val="Grid Table 1 Light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99C1" w:themeColor="accent1" w:themeTint="66"/>
        <w:left w:val="single" w:sz="4" w:space="0" w:color="FF99C1" w:themeColor="accent1" w:themeTint="66"/>
        <w:bottom w:val="single" w:sz="4" w:space="0" w:color="FF99C1" w:themeColor="accent1" w:themeTint="66"/>
        <w:right w:val="single" w:sz="4" w:space="0" w:color="FF99C1" w:themeColor="accent1" w:themeTint="66"/>
        <w:insideH w:val="single" w:sz="4" w:space="0" w:color="FF99C1" w:themeColor="accent1" w:themeTint="66"/>
        <w:insideV w:val="single" w:sz="4" w:space="0" w:color="FF99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ECE7" w:themeColor="accent2" w:themeTint="66"/>
        <w:left w:val="single" w:sz="4" w:space="0" w:color="FFECE7" w:themeColor="accent2" w:themeTint="66"/>
        <w:bottom w:val="single" w:sz="4" w:space="0" w:color="FFECE7" w:themeColor="accent2" w:themeTint="66"/>
        <w:right w:val="single" w:sz="4" w:space="0" w:color="FFECE7" w:themeColor="accent2" w:themeTint="66"/>
        <w:insideH w:val="single" w:sz="4" w:space="0" w:color="FFECE7" w:themeColor="accent2" w:themeTint="66"/>
        <w:insideV w:val="single" w:sz="4" w:space="0" w:color="FFEC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3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3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D5FF8D" w:themeColor="accent3" w:themeTint="66"/>
        <w:left w:val="single" w:sz="4" w:space="0" w:color="D5FF8D" w:themeColor="accent3" w:themeTint="66"/>
        <w:bottom w:val="single" w:sz="4" w:space="0" w:color="D5FF8D" w:themeColor="accent3" w:themeTint="66"/>
        <w:right w:val="single" w:sz="4" w:space="0" w:color="D5FF8D" w:themeColor="accent3" w:themeTint="66"/>
        <w:insideH w:val="single" w:sz="4" w:space="0" w:color="D5FF8D" w:themeColor="accent3" w:themeTint="66"/>
        <w:insideV w:val="single" w:sz="4" w:space="0" w:color="D5FF8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FF5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FF5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D3F3FF" w:themeColor="accent5" w:themeTint="66"/>
        <w:left w:val="single" w:sz="4" w:space="0" w:color="D3F3FF" w:themeColor="accent5" w:themeTint="66"/>
        <w:bottom w:val="single" w:sz="4" w:space="0" w:color="D3F3FF" w:themeColor="accent5" w:themeTint="66"/>
        <w:right w:val="single" w:sz="4" w:space="0" w:color="D3F3FF" w:themeColor="accent5" w:themeTint="66"/>
        <w:insideH w:val="single" w:sz="4" w:space="0" w:color="D3F3FF" w:themeColor="accent5" w:themeTint="66"/>
        <w:insideV w:val="single" w:sz="4" w:space="0" w:color="D3F3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ED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ED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6A1E3" w:themeColor="accent6" w:themeTint="66"/>
        <w:left w:val="single" w:sz="4" w:space="0" w:color="C6A1E3" w:themeColor="accent6" w:themeTint="66"/>
        <w:bottom w:val="single" w:sz="4" w:space="0" w:color="C6A1E3" w:themeColor="accent6" w:themeTint="66"/>
        <w:right w:val="single" w:sz="4" w:space="0" w:color="C6A1E3" w:themeColor="accent6" w:themeTint="66"/>
        <w:insideH w:val="single" w:sz="4" w:space="0" w:color="C6A1E3" w:themeColor="accent6" w:themeTint="66"/>
        <w:insideV w:val="single" w:sz="4" w:space="0" w:color="C6A1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73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FF66A3" w:themeColor="accent1" w:themeTint="99"/>
        <w:bottom w:val="single" w:sz="2" w:space="0" w:color="FF66A3" w:themeColor="accent1" w:themeTint="99"/>
        <w:insideH w:val="single" w:sz="2" w:space="0" w:color="FF66A3" w:themeColor="accent1" w:themeTint="99"/>
        <w:insideV w:val="single" w:sz="2" w:space="0" w:color="FF66A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A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A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FFE3DC" w:themeColor="accent2" w:themeTint="99"/>
        <w:bottom w:val="single" w:sz="2" w:space="0" w:color="FFE3DC" w:themeColor="accent2" w:themeTint="99"/>
        <w:insideH w:val="single" w:sz="2" w:space="0" w:color="FFE3DC" w:themeColor="accent2" w:themeTint="99"/>
        <w:insideV w:val="single" w:sz="2" w:space="0" w:color="FFE3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3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3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C0FF55" w:themeColor="accent3" w:themeTint="99"/>
        <w:bottom w:val="single" w:sz="2" w:space="0" w:color="C0FF55" w:themeColor="accent3" w:themeTint="99"/>
        <w:insideH w:val="single" w:sz="2" w:space="0" w:color="C0FF55" w:themeColor="accent3" w:themeTint="99"/>
        <w:insideV w:val="single" w:sz="2" w:space="0" w:color="C0FF5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FF5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FF5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BEEDFF" w:themeColor="accent5" w:themeTint="99"/>
        <w:bottom w:val="single" w:sz="2" w:space="0" w:color="BEEDFF" w:themeColor="accent5" w:themeTint="99"/>
        <w:insideH w:val="single" w:sz="2" w:space="0" w:color="BEEDFF" w:themeColor="accent5" w:themeTint="99"/>
        <w:insideV w:val="single" w:sz="2" w:space="0" w:color="BEED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ED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ED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2" w:space="0" w:color="AB73D5" w:themeColor="accent6" w:themeTint="99"/>
        <w:bottom w:val="single" w:sz="2" w:space="0" w:color="AB73D5" w:themeColor="accent6" w:themeTint="99"/>
        <w:insideH w:val="single" w:sz="2" w:space="0" w:color="AB73D5" w:themeColor="accent6" w:themeTint="99"/>
        <w:insideV w:val="single" w:sz="2" w:space="0" w:color="AB73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73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73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styleId="GridTable3">
    <w:name w:val="Grid Table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66A3" w:themeColor="accent1" w:themeTint="99"/>
        <w:left w:val="single" w:sz="4" w:space="0" w:color="FF66A3" w:themeColor="accent1" w:themeTint="99"/>
        <w:bottom w:val="single" w:sz="4" w:space="0" w:color="FF66A3" w:themeColor="accent1" w:themeTint="99"/>
        <w:right w:val="single" w:sz="4" w:space="0" w:color="FF66A3" w:themeColor="accent1" w:themeTint="99"/>
        <w:insideH w:val="single" w:sz="4" w:space="0" w:color="FF66A3" w:themeColor="accent1" w:themeTint="99"/>
        <w:insideV w:val="single" w:sz="4" w:space="0" w:color="FF66A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  <w:tblStylePr w:type="neCell">
      <w:tblPr/>
      <w:tcPr>
        <w:tcBorders>
          <w:bottom w:val="single" w:sz="4" w:space="0" w:color="FF66A3" w:themeColor="accent1" w:themeTint="99"/>
        </w:tcBorders>
      </w:tcPr>
    </w:tblStylePr>
    <w:tblStylePr w:type="nwCell">
      <w:tblPr/>
      <w:tcPr>
        <w:tcBorders>
          <w:bottom w:val="single" w:sz="4" w:space="0" w:color="FF66A3" w:themeColor="accent1" w:themeTint="99"/>
        </w:tcBorders>
      </w:tcPr>
    </w:tblStylePr>
    <w:tblStylePr w:type="seCell">
      <w:tblPr/>
      <w:tcPr>
        <w:tcBorders>
          <w:top w:val="single" w:sz="4" w:space="0" w:color="FF66A3" w:themeColor="accent1" w:themeTint="99"/>
        </w:tcBorders>
      </w:tcPr>
    </w:tblStylePr>
    <w:tblStylePr w:type="swCell">
      <w:tblPr/>
      <w:tcPr>
        <w:tcBorders>
          <w:top w:val="single" w:sz="4" w:space="0" w:color="FF66A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E3DC" w:themeColor="accent2" w:themeTint="99"/>
        <w:left w:val="single" w:sz="4" w:space="0" w:color="FFE3DC" w:themeColor="accent2" w:themeTint="99"/>
        <w:bottom w:val="single" w:sz="4" w:space="0" w:color="FFE3DC" w:themeColor="accent2" w:themeTint="99"/>
        <w:right w:val="single" w:sz="4" w:space="0" w:color="FFE3DC" w:themeColor="accent2" w:themeTint="99"/>
        <w:insideH w:val="single" w:sz="4" w:space="0" w:color="FFE3DC" w:themeColor="accent2" w:themeTint="99"/>
        <w:insideV w:val="single" w:sz="4" w:space="0" w:color="FFE3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  <w:tblStylePr w:type="neCell">
      <w:tblPr/>
      <w:tcPr>
        <w:tcBorders>
          <w:bottom w:val="single" w:sz="4" w:space="0" w:color="FFE3DC" w:themeColor="accent2" w:themeTint="99"/>
        </w:tcBorders>
      </w:tcPr>
    </w:tblStylePr>
    <w:tblStylePr w:type="nwCell">
      <w:tblPr/>
      <w:tcPr>
        <w:tcBorders>
          <w:bottom w:val="single" w:sz="4" w:space="0" w:color="FFE3DC" w:themeColor="accent2" w:themeTint="99"/>
        </w:tcBorders>
      </w:tcPr>
    </w:tblStylePr>
    <w:tblStylePr w:type="seCell">
      <w:tblPr/>
      <w:tcPr>
        <w:tcBorders>
          <w:top w:val="single" w:sz="4" w:space="0" w:color="FFE3DC" w:themeColor="accent2" w:themeTint="99"/>
        </w:tcBorders>
      </w:tcPr>
    </w:tblStylePr>
    <w:tblStylePr w:type="swCell">
      <w:tblPr/>
      <w:tcPr>
        <w:tcBorders>
          <w:top w:val="single" w:sz="4" w:space="0" w:color="FFE3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0FF55" w:themeColor="accent3" w:themeTint="99"/>
        <w:left w:val="single" w:sz="4" w:space="0" w:color="C0FF55" w:themeColor="accent3" w:themeTint="99"/>
        <w:bottom w:val="single" w:sz="4" w:space="0" w:color="C0FF55" w:themeColor="accent3" w:themeTint="99"/>
        <w:right w:val="single" w:sz="4" w:space="0" w:color="C0FF55" w:themeColor="accent3" w:themeTint="99"/>
        <w:insideH w:val="single" w:sz="4" w:space="0" w:color="C0FF55" w:themeColor="accent3" w:themeTint="99"/>
        <w:insideV w:val="single" w:sz="4" w:space="0" w:color="C0FF5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  <w:tblStylePr w:type="neCell">
      <w:tblPr/>
      <w:tcPr>
        <w:tcBorders>
          <w:bottom w:val="single" w:sz="4" w:space="0" w:color="C0FF55" w:themeColor="accent3" w:themeTint="99"/>
        </w:tcBorders>
      </w:tcPr>
    </w:tblStylePr>
    <w:tblStylePr w:type="nwCell">
      <w:tblPr/>
      <w:tcPr>
        <w:tcBorders>
          <w:bottom w:val="single" w:sz="4" w:space="0" w:color="C0FF55" w:themeColor="accent3" w:themeTint="99"/>
        </w:tcBorders>
      </w:tcPr>
    </w:tblStylePr>
    <w:tblStylePr w:type="seCell">
      <w:tblPr/>
      <w:tcPr>
        <w:tcBorders>
          <w:top w:val="single" w:sz="4" w:space="0" w:color="C0FF55" w:themeColor="accent3" w:themeTint="99"/>
        </w:tcBorders>
      </w:tcPr>
    </w:tblStylePr>
    <w:tblStylePr w:type="swCell">
      <w:tblPr/>
      <w:tcPr>
        <w:tcBorders>
          <w:top w:val="single" w:sz="4" w:space="0" w:color="C0FF5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BEEDFF" w:themeColor="accent5" w:themeTint="99"/>
        <w:left w:val="single" w:sz="4" w:space="0" w:color="BEEDFF" w:themeColor="accent5" w:themeTint="99"/>
        <w:bottom w:val="single" w:sz="4" w:space="0" w:color="BEEDFF" w:themeColor="accent5" w:themeTint="99"/>
        <w:right w:val="single" w:sz="4" w:space="0" w:color="BEEDFF" w:themeColor="accent5" w:themeTint="99"/>
        <w:insideH w:val="single" w:sz="4" w:space="0" w:color="BEEDFF" w:themeColor="accent5" w:themeTint="99"/>
        <w:insideV w:val="single" w:sz="4" w:space="0" w:color="BEED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  <w:tblStylePr w:type="neCell">
      <w:tblPr/>
      <w:tcPr>
        <w:tcBorders>
          <w:bottom w:val="single" w:sz="4" w:space="0" w:color="BEEDFF" w:themeColor="accent5" w:themeTint="99"/>
        </w:tcBorders>
      </w:tcPr>
    </w:tblStylePr>
    <w:tblStylePr w:type="nwCell">
      <w:tblPr/>
      <w:tcPr>
        <w:tcBorders>
          <w:bottom w:val="single" w:sz="4" w:space="0" w:color="BEEDFF" w:themeColor="accent5" w:themeTint="99"/>
        </w:tcBorders>
      </w:tcPr>
    </w:tblStylePr>
    <w:tblStylePr w:type="seCell">
      <w:tblPr/>
      <w:tcPr>
        <w:tcBorders>
          <w:top w:val="single" w:sz="4" w:space="0" w:color="BEEDFF" w:themeColor="accent5" w:themeTint="99"/>
        </w:tcBorders>
      </w:tcPr>
    </w:tblStylePr>
    <w:tblStylePr w:type="swCell">
      <w:tblPr/>
      <w:tcPr>
        <w:tcBorders>
          <w:top w:val="single" w:sz="4" w:space="0" w:color="BEED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6" w:themeTint="99"/>
        <w:left w:val="single" w:sz="4" w:space="0" w:color="AB73D5" w:themeColor="accent6" w:themeTint="99"/>
        <w:bottom w:val="single" w:sz="4" w:space="0" w:color="AB73D5" w:themeColor="accent6" w:themeTint="99"/>
        <w:right w:val="single" w:sz="4" w:space="0" w:color="AB73D5" w:themeColor="accent6" w:themeTint="99"/>
        <w:insideH w:val="single" w:sz="4" w:space="0" w:color="AB73D5" w:themeColor="accent6" w:themeTint="99"/>
        <w:insideV w:val="single" w:sz="4" w:space="0" w:color="AB73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  <w:tblStylePr w:type="neCell">
      <w:tblPr/>
      <w:tcPr>
        <w:tcBorders>
          <w:bottom w:val="single" w:sz="4" w:space="0" w:color="AB73D5" w:themeColor="accent6" w:themeTint="99"/>
        </w:tcBorders>
      </w:tcPr>
    </w:tblStylePr>
    <w:tblStylePr w:type="nwCell">
      <w:tblPr/>
      <w:tcPr>
        <w:tcBorders>
          <w:bottom w:val="single" w:sz="4" w:space="0" w:color="AB73D5" w:themeColor="accent6" w:themeTint="99"/>
        </w:tcBorders>
      </w:tcPr>
    </w:tblStylePr>
    <w:tblStylePr w:type="seCell">
      <w:tblPr/>
      <w:tcPr>
        <w:tcBorders>
          <w:top w:val="single" w:sz="4" w:space="0" w:color="AB73D5" w:themeColor="accent6" w:themeTint="99"/>
        </w:tcBorders>
      </w:tcPr>
    </w:tblStylePr>
    <w:tblStylePr w:type="swCell">
      <w:tblPr/>
      <w:tcPr>
        <w:tcBorders>
          <w:top w:val="single" w:sz="4" w:space="0" w:color="AB73D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66A3" w:themeColor="accent1" w:themeTint="99"/>
        <w:left w:val="single" w:sz="4" w:space="0" w:color="FF66A3" w:themeColor="accent1" w:themeTint="99"/>
        <w:bottom w:val="single" w:sz="4" w:space="0" w:color="FF66A3" w:themeColor="accent1" w:themeTint="99"/>
        <w:right w:val="single" w:sz="4" w:space="0" w:color="FF66A3" w:themeColor="accent1" w:themeTint="99"/>
        <w:insideH w:val="single" w:sz="4" w:space="0" w:color="FF66A3" w:themeColor="accent1" w:themeTint="99"/>
        <w:insideV w:val="single" w:sz="4" w:space="0" w:color="FF6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66" w:themeColor="accent1"/>
          <w:left w:val="single" w:sz="4" w:space="0" w:color="FF0066" w:themeColor="accent1"/>
          <w:bottom w:val="single" w:sz="4" w:space="0" w:color="FF0066" w:themeColor="accent1"/>
          <w:right w:val="single" w:sz="4" w:space="0" w:color="FF0066" w:themeColor="accent1"/>
          <w:insideH w:val="nil"/>
          <w:insideV w:val="nil"/>
        </w:tcBorders>
        <w:shd w:val="clear" w:color="auto" w:fill="FF0066" w:themeFill="accent1"/>
      </w:tcPr>
    </w:tblStylePr>
    <w:tblStylePr w:type="lastRow">
      <w:rPr>
        <w:b/>
        <w:bCs/>
      </w:rPr>
      <w:tblPr/>
      <w:tcPr>
        <w:tcBorders>
          <w:top w:val="double" w:sz="4" w:space="0" w:color="FF00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E3DC" w:themeColor="accent2" w:themeTint="99"/>
        <w:left w:val="single" w:sz="4" w:space="0" w:color="FFE3DC" w:themeColor="accent2" w:themeTint="99"/>
        <w:bottom w:val="single" w:sz="4" w:space="0" w:color="FFE3DC" w:themeColor="accent2" w:themeTint="99"/>
        <w:right w:val="single" w:sz="4" w:space="0" w:color="FFE3DC" w:themeColor="accent2" w:themeTint="99"/>
        <w:insideH w:val="single" w:sz="4" w:space="0" w:color="FFE3DC" w:themeColor="accent2" w:themeTint="99"/>
        <w:insideV w:val="single" w:sz="4" w:space="0" w:color="FFE3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C5" w:themeColor="accent2"/>
          <w:left w:val="single" w:sz="4" w:space="0" w:color="FFD2C5" w:themeColor="accent2"/>
          <w:bottom w:val="single" w:sz="4" w:space="0" w:color="FFD2C5" w:themeColor="accent2"/>
          <w:right w:val="single" w:sz="4" w:space="0" w:color="FFD2C5" w:themeColor="accent2"/>
          <w:insideH w:val="nil"/>
          <w:insideV w:val="nil"/>
        </w:tcBorders>
        <w:shd w:val="clear" w:color="auto" w:fill="FFD2C5" w:themeFill="accent2"/>
      </w:tcPr>
    </w:tblStylePr>
    <w:tblStylePr w:type="lastRow">
      <w:rPr>
        <w:b/>
        <w:bCs/>
      </w:rPr>
      <w:tblPr/>
      <w:tcPr>
        <w:tcBorders>
          <w:top w:val="double" w:sz="4" w:space="0" w:color="FFD2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0FF55" w:themeColor="accent3" w:themeTint="99"/>
        <w:left w:val="single" w:sz="4" w:space="0" w:color="C0FF55" w:themeColor="accent3" w:themeTint="99"/>
        <w:bottom w:val="single" w:sz="4" w:space="0" w:color="C0FF55" w:themeColor="accent3" w:themeTint="99"/>
        <w:right w:val="single" w:sz="4" w:space="0" w:color="C0FF55" w:themeColor="accent3" w:themeTint="99"/>
        <w:insideH w:val="single" w:sz="4" w:space="0" w:color="C0FF55" w:themeColor="accent3" w:themeTint="99"/>
        <w:insideV w:val="single" w:sz="4" w:space="0" w:color="C0FF5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E300" w:themeColor="accent3"/>
          <w:left w:val="single" w:sz="4" w:space="0" w:color="90E300" w:themeColor="accent3"/>
          <w:bottom w:val="single" w:sz="4" w:space="0" w:color="90E300" w:themeColor="accent3"/>
          <w:right w:val="single" w:sz="4" w:space="0" w:color="90E300" w:themeColor="accent3"/>
          <w:insideH w:val="nil"/>
          <w:insideV w:val="nil"/>
        </w:tcBorders>
        <w:shd w:val="clear" w:color="auto" w:fill="90E300" w:themeFill="accent3"/>
      </w:tcPr>
    </w:tblStylePr>
    <w:tblStylePr w:type="lastRow">
      <w:rPr>
        <w:b/>
        <w:bCs/>
      </w:rPr>
      <w:tblPr/>
      <w:tcPr>
        <w:tcBorders>
          <w:top w:val="double" w:sz="4" w:space="0" w:color="90E3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BEEDFF" w:themeColor="accent5" w:themeTint="99"/>
        <w:left w:val="single" w:sz="4" w:space="0" w:color="BEEDFF" w:themeColor="accent5" w:themeTint="99"/>
        <w:bottom w:val="single" w:sz="4" w:space="0" w:color="BEEDFF" w:themeColor="accent5" w:themeTint="99"/>
        <w:right w:val="single" w:sz="4" w:space="0" w:color="BEEDFF" w:themeColor="accent5" w:themeTint="99"/>
        <w:insideH w:val="single" w:sz="4" w:space="0" w:color="BEEDFF" w:themeColor="accent5" w:themeTint="99"/>
        <w:insideV w:val="single" w:sz="4" w:space="0" w:color="BEED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E3FF" w:themeColor="accent5"/>
          <w:left w:val="single" w:sz="4" w:space="0" w:color="93E3FF" w:themeColor="accent5"/>
          <w:bottom w:val="single" w:sz="4" w:space="0" w:color="93E3FF" w:themeColor="accent5"/>
          <w:right w:val="single" w:sz="4" w:space="0" w:color="93E3FF" w:themeColor="accent5"/>
          <w:insideH w:val="nil"/>
          <w:insideV w:val="nil"/>
        </w:tcBorders>
        <w:shd w:val="clear" w:color="auto" w:fill="93E3FF" w:themeFill="accent5"/>
      </w:tcPr>
    </w:tblStylePr>
    <w:tblStylePr w:type="lastRow">
      <w:rPr>
        <w:b/>
        <w:bCs/>
      </w:rPr>
      <w:tblPr/>
      <w:tcPr>
        <w:tcBorders>
          <w:top w:val="double" w:sz="4" w:space="0" w:color="93E3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6" w:themeTint="99"/>
        <w:left w:val="single" w:sz="4" w:space="0" w:color="AB73D5" w:themeColor="accent6" w:themeTint="99"/>
        <w:bottom w:val="single" w:sz="4" w:space="0" w:color="AB73D5" w:themeColor="accent6" w:themeTint="99"/>
        <w:right w:val="single" w:sz="4" w:space="0" w:color="AB73D5" w:themeColor="accent6" w:themeTint="99"/>
        <w:insideH w:val="single" w:sz="4" w:space="0" w:color="AB73D5" w:themeColor="accent6" w:themeTint="99"/>
        <w:insideV w:val="single" w:sz="4" w:space="0" w:color="AB73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6"/>
          <w:left w:val="single" w:sz="4" w:space="0" w:color="7030A0" w:themeColor="accent6"/>
          <w:bottom w:val="single" w:sz="4" w:space="0" w:color="7030A0" w:themeColor="accent6"/>
          <w:right w:val="single" w:sz="4" w:space="0" w:color="7030A0" w:themeColor="accent6"/>
          <w:insideH w:val="nil"/>
          <w:insideV w:val="nil"/>
        </w:tcBorders>
        <w:shd w:val="clear" w:color="auto" w:fill="7030A0" w:themeFill="accent6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66" w:themeFill="accent1"/>
      </w:tcPr>
    </w:tblStylePr>
    <w:tblStylePr w:type="band1Vert">
      <w:tblPr/>
      <w:tcPr>
        <w:shd w:val="clear" w:color="auto" w:fill="FF99C1" w:themeFill="accent1" w:themeFillTint="66"/>
      </w:tcPr>
    </w:tblStylePr>
    <w:tblStylePr w:type="band1Horz">
      <w:tblPr/>
      <w:tcPr>
        <w:shd w:val="clear" w:color="auto" w:fill="FF99C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2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2C5" w:themeFill="accent2"/>
      </w:tcPr>
    </w:tblStylePr>
    <w:tblStylePr w:type="band1Vert">
      <w:tblPr/>
      <w:tcPr>
        <w:shd w:val="clear" w:color="auto" w:fill="FFECE7" w:themeFill="accent2" w:themeFillTint="66"/>
      </w:tcPr>
    </w:tblStylePr>
    <w:tblStylePr w:type="band1Horz">
      <w:tblPr/>
      <w:tcPr>
        <w:shd w:val="clear" w:color="auto" w:fill="FFEC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FC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E3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E3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E3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E300" w:themeFill="accent3"/>
      </w:tcPr>
    </w:tblStylePr>
    <w:tblStylePr w:type="band1Vert">
      <w:tblPr/>
      <w:tcPr>
        <w:shd w:val="clear" w:color="auto" w:fill="D5FF8D" w:themeFill="accent3" w:themeFillTint="66"/>
      </w:tcPr>
    </w:tblStylePr>
    <w:tblStylePr w:type="band1Horz">
      <w:tblPr/>
      <w:tcPr>
        <w:shd w:val="clear" w:color="auto" w:fill="D5FF8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3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3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E3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E3FF" w:themeFill="accent5"/>
      </w:tcPr>
    </w:tblStylePr>
    <w:tblStylePr w:type="band1Vert">
      <w:tblPr/>
      <w:tcPr>
        <w:shd w:val="clear" w:color="auto" w:fill="D3F3FF" w:themeFill="accent5" w:themeFillTint="66"/>
      </w:tcPr>
    </w:tblStylePr>
    <w:tblStylePr w:type="band1Horz">
      <w:tblPr/>
      <w:tcPr>
        <w:shd w:val="clear" w:color="auto" w:fill="D3F3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D0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3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3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3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30A0" w:themeFill="accent6"/>
      </w:tcPr>
    </w:tblStylePr>
    <w:tblStylePr w:type="band1Vert">
      <w:tblPr/>
      <w:tcPr>
        <w:shd w:val="clear" w:color="auto" w:fill="C6A1E3" w:themeFill="accent6" w:themeFillTint="66"/>
      </w:tcPr>
    </w:tblStylePr>
    <w:tblStylePr w:type="band1Horz">
      <w:tblPr/>
      <w:tcPr>
        <w:shd w:val="clear" w:color="auto" w:fill="C6A1E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66A3" w:themeColor="accent1" w:themeTint="99"/>
        <w:left w:val="single" w:sz="4" w:space="0" w:color="FF66A3" w:themeColor="accent1" w:themeTint="99"/>
        <w:bottom w:val="single" w:sz="4" w:space="0" w:color="FF66A3" w:themeColor="accent1" w:themeTint="99"/>
        <w:right w:val="single" w:sz="4" w:space="0" w:color="FF66A3" w:themeColor="accent1" w:themeTint="99"/>
        <w:insideH w:val="single" w:sz="4" w:space="0" w:color="FF66A3" w:themeColor="accent1" w:themeTint="99"/>
        <w:insideV w:val="single" w:sz="4" w:space="0" w:color="FF66A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B4C76"/>
    <w:pPr>
      <w:spacing w:after="0" w:line="240" w:lineRule="auto"/>
    </w:pPr>
    <w:rPr>
      <w:color w:val="FF7953" w:themeColor="accent2" w:themeShade="BF"/>
    </w:rPr>
    <w:tblPr>
      <w:tblStyleRowBandSize w:val="1"/>
      <w:tblStyleColBandSize w:val="1"/>
      <w:tblBorders>
        <w:top w:val="single" w:sz="4" w:space="0" w:color="FFE3DC" w:themeColor="accent2" w:themeTint="99"/>
        <w:left w:val="single" w:sz="4" w:space="0" w:color="FFE3DC" w:themeColor="accent2" w:themeTint="99"/>
        <w:bottom w:val="single" w:sz="4" w:space="0" w:color="FFE3DC" w:themeColor="accent2" w:themeTint="99"/>
        <w:right w:val="single" w:sz="4" w:space="0" w:color="FFE3DC" w:themeColor="accent2" w:themeTint="99"/>
        <w:insideH w:val="single" w:sz="4" w:space="0" w:color="FFE3DC" w:themeColor="accent2" w:themeTint="99"/>
        <w:insideV w:val="single" w:sz="4" w:space="0" w:color="FFE3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3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3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B4C76"/>
    <w:pPr>
      <w:spacing w:after="0" w:line="240" w:lineRule="auto"/>
    </w:pPr>
    <w:rPr>
      <w:color w:val="6BAA00" w:themeColor="accent3" w:themeShade="BF"/>
    </w:rPr>
    <w:tblPr>
      <w:tblStyleRowBandSize w:val="1"/>
      <w:tblStyleColBandSize w:val="1"/>
      <w:tblBorders>
        <w:top w:val="single" w:sz="4" w:space="0" w:color="C0FF55" w:themeColor="accent3" w:themeTint="99"/>
        <w:left w:val="single" w:sz="4" w:space="0" w:color="C0FF55" w:themeColor="accent3" w:themeTint="99"/>
        <w:bottom w:val="single" w:sz="4" w:space="0" w:color="C0FF55" w:themeColor="accent3" w:themeTint="99"/>
        <w:right w:val="single" w:sz="4" w:space="0" w:color="C0FF55" w:themeColor="accent3" w:themeTint="99"/>
        <w:insideH w:val="single" w:sz="4" w:space="0" w:color="C0FF55" w:themeColor="accent3" w:themeTint="99"/>
        <w:insideV w:val="single" w:sz="4" w:space="0" w:color="C0FF5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FF5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FF5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B4C7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B4C76"/>
    <w:pPr>
      <w:spacing w:after="0" w:line="240" w:lineRule="auto"/>
    </w:pPr>
    <w:rPr>
      <w:color w:val="2EC8FF" w:themeColor="accent5" w:themeShade="BF"/>
    </w:rPr>
    <w:tblPr>
      <w:tblStyleRowBandSize w:val="1"/>
      <w:tblStyleColBandSize w:val="1"/>
      <w:tblBorders>
        <w:top w:val="single" w:sz="4" w:space="0" w:color="BEEDFF" w:themeColor="accent5" w:themeTint="99"/>
        <w:left w:val="single" w:sz="4" w:space="0" w:color="BEEDFF" w:themeColor="accent5" w:themeTint="99"/>
        <w:bottom w:val="single" w:sz="4" w:space="0" w:color="BEEDFF" w:themeColor="accent5" w:themeTint="99"/>
        <w:right w:val="single" w:sz="4" w:space="0" w:color="BEEDFF" w:themeColor="accent5" w:themeTint="99"/>
        <w:insideH w:val="single" w:sz="4" w:space="0" w:color="BEEDFF" w:themeColor="accent5" w:themeTint="99"/>
        <w:insideV w:val="single" w:sz="4" w:space="0" w:color="BEED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ED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ED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B4C76"/>
    <w:pPr>
      <w:spacing w:after="0" w:line="240" w:lineRule="auto"/>
    </w:pPr>
    <w:rPr>
      <w:color w:val="532477" w:themeColor="accent6" w:themeShade="BF"/>
    </w:rPr>
    <w:tblPr>
      <w:tblStyleRowBandSize w:val="1"/>
      <w:tblStyleColBandSize w:val="1"/>
      <w:tblBorders>
        <w:top w:val="single" w:sz="4" w:space="0" w:color="AB73D5" w:themeColor="accent6" w:themeTint="99"/>
        <w:left w:val="single" w:sz="4" w:space="0" w:color="AB73D5" w:themeColor="accent6" w:themeTint="99"/>
        <w:bottom w:val="single" w:sz="4" w:space="0" w:color="AB73D5" w:themeColor="accent6" w:themeTint="99"/>
        <w:right w:val="single" w:sz="4" w:space="0" w:color="AB73D5" w:themeColor="accent6" w:themeTint="99"/>
        <w:insideH w:val="single" w:sz="4" w:space="0" w:color="AB73D5" w:themeColor="accent6" w:themeTint="99"/>
        <w:insideV w:val="single" w:sz="4" w:space="0" w:color="AB73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73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66A3" w:themeColor="accent1" w:themeTint="99"/>
        <w:left w:val="single" w:sz="4" w:space="0" w:color="FF66A3" w:themeColor="accent1" w:themeTint="99"/>
        <w:bottom w:val="single" w:sz="4" w:space="0" w:color="FF66A3" w:themeColor="accent1" w:themeTint="99"/>
        <w:right w:val="single" w:sz="4" w:space="0" w:color="FF66A3" w:themeColor="accent1" w:themeTint="99"/>
        <w:insideH w:val="single" w:sz="4" w:space="0" w:color="FF66A3" w:themeColor="accent1" w:themeTint="99"/>
        <w:insideV w:val="single" w:sz="4" w:space="0" w:color="FF66A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  <w:tblStylePr w:type="neCell">
      <w:tblPr/>
      <w:tcPr>
        <w:tcBorders>
          <w:bottom w:val="single" w:sz="4" w:space="0" w:color="FF66A3" w:themeColor="accent1" w:themeTint="99"/>
        </w:tcBorders>
      </w:tcPr>
    </w:tblStylePr>
    <w:tblStylePr w:type="nwCell">
      <w:tblPr/>
      <w:tcPr>
        <w:tcBorders>
          <w:bottom w:val="single" w:sz="4" w:space="0" w:color="FF66A3" w:themeColor="accent1" w:themeTint="99"/>
        </w:tcBorders>
      </w:tcPr>
    </w:tblStylePr>
    <w:tblStylePr w:type="seCell">
      <w:tblPr/>
      <w:tcPr>
        <w:tcBorders>
          <w:top w:val="single" w:sz="4" w:space="0" w:color="FF66A3" w:themeColor="accent1" w:themeTint="99"/>
        </w:tcBorders>
      </w:tcPr>
    </w:tblStylePr>
    <w:tblStylePr w:type="swCell">
      <w:tblPr/>
      <w:tcPr>
        <w:tcBorders>
          <w:top w:val="single" w:sz="4" w:space="0" w:color="FF66A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B4C76"/>
    <w:pPr>
      <w:spacing w:after="0" w:line="240" w:lineRule="auto"/>
    </w:pPr>
    <w:rPr>
      <w:color w:val="FF7953" w:themeColor="accent2" w:themeShade="BF"/>
    </w:rPr>
    <w:tblPr>
      <w:tblStyleRowBandSize w:val="1"/>
      <w:tblStyleColBandSize w:val="1"/>
      <w:tblBorders>
        <w:top w:val="single" w:sz="4" w:space="0" w:color="FFE3DC" w:themeColor="accent2" w:themeTint="99"/>
        <w:left w:val="single" w:sz="4" w:space="0" w:color="FFE3DC" w:themeColor="accent2" w:themeTint="99"/>
        <w:bottom w:val="single" w:sz="4" w:space="0" w:color="FFE3DC" w:themeColor="accent2" w:themeTint="99"/>
        <w:right w:val="single" w:sz="4" w:space="0" w:color="FFE3DC" w:themeColor="accent2" w:themeTint="99"/>
        <w:insideH w:val="single" w:sz="4" w:space="0" w:color="FFE3DC" w:themeColor="accent2" w:themeTint="99"/>
        <w:insideV w:val="single" w:sz="4" w:space="0" w:color="FFE3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  <w:tblStylePr w:type="neCell">
      <w:tblPr/>
      <w:tcPr>
        <w:tcBorders>
          <w:bottom w:val="single" w:sz="4" w:space="0" w:color="FFE3DC" w:themeColor="accent2" w:themeTint="99"/>
        </w:tcBorders>
      </w:tcPr>
    </w:tblStylePr>
    <w:tblStylePr w:type="nwCell">
      <w:tblPr/>
      <w:tcPr>
        <w:tcBorders>
          <w:bottom w:val="single" w:sz="4" w:space="0" w:color="FFE3DC" w:themeColor="accent2" w:themeTint="99"/>
        </w:tcBorders>
      </w:tcPr>
    </w:tblStylePr>
    <w:tblStylePr w:type="seCell">
      <w:tblPr/>
      <w:tcPr>
        <w:tcBorders>
          <w:top w:val="single" w:sz="4" w:space="0" w:color="FFE3DC" w:themeColor="accent2" w:themeTint="99"/>
        </w:tcBorders>
      </w:tcPr>
    </w:tblStylePr>
    <w:tblStylePr w:type="swCell">
      <w:tblPr/>
      <w:tcPr>
        <w:tcBorders>
          <w:top w:val="single" w:sz="4" w:space="0" w:color="FFE3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B4C76"/>
    <w:pPr>
      <w:spacing w:after="0" w:line="240" w:lineRule="auto"/>
    </w:pPr>
    <w:rPr>
      <w:color w:val="6BAA00" w:themeColor="accent3" w:themeShade="BF"/>
    </w:rPr>
    <w:tblPr>
      <w:tblStyleRowBandSize w:val="1"/>
      <w:tblStyleColBandSize w:val="1"/>
      <w:tblBorders>
        <w:top w:val="single" w:sz="4" w:space="0" w:color="C0FF55" w:themeColor="accent3" w:themeTint="99"/>
        <w:left w:val="single" w:sz="4" w:space="0" w:color="C0FF55" w:themeColor="accent3" w:themeTint="99"/>
        <w:bottom w:val="single" w:sz="4" w:space="0" w:color="C0FF55" w:themeColor="accent3" w:themeTint="99"/>
        <w:right w:val="single" w:sz="4" w:space="0" w:color="C0FF55" w:themeColor="accent3" w:themeTint="99"/>
        <w:insideH w:val="single" w:sz="4" w:space="0" w:color="C0FF55" w:themeColor="accent3" w:themeTint="99"/>
        <w:insideV w:val="single" w:sz="4" w:space="0" w:color="C0FF5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  <w:tblStylePr w:type="neCell">
      <w:tblPr/>
      <w:tcPr>
        <w:tcBorders>
          <w:bottom w:val="single" w:sz="4" w:space="0" w:color="C0FF55" w:themeColor="accent3" w:themeTint="99"/>
        </w:tcBorders>
      </w:tcPr>
    </w:tblStylePr>
    <w:tblStylePr w:type="nwCell">
      <w:tblPr/>
      <w:tcPr>
        <w:tcBorders>
          <w:bottom w:val="single" w:sz="4" w:space="0" w:color="C0FF55" w:themeColor="accent3" w:themeTint="99"/>
        </w:tcBorders>
      </w:tcPr>
    </w:tblStylePr>
    <w:tblStylePr w:type="seCell">
      <w:tblPr/>
      <w:tcPr>
        <w:tcBorders>
          <w:top w:val="single" w:sz="4" w:space="0" w:color="C0FF55" w:themeColor="accent3" w:themeTint="99"/>
        </w:tcBorders>
      </w:tcPr>
    </w:tblStylePr>
    <w:tblStylePr w:type="swCell">
      <w:tblPr/>
      <w:tcPr>
        <w:tcBorders>
          <w:top w:val="single" w:sz="4" w:space="0" w:color="C0FF5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B4C7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B4C76"/>
    <w:pPr>
      <w:spacing w:after="0" w:line="240" w:lineRule="auto"/>
    </w:pPr>
    <w:rPr>
      <w:color w:val="2EC8FF" w:themeColor="accent5" w:themeShade="BF"/>
    </w:rPr>
    <w:tblPr>
      <w:tblStyleRowBandSize w:val="1"/>
      <w:tblStyleColBandSize w:val="1"/>
      <w:tblBorders>
        <w:top w:val="single" w:sz="4" w:space="0" w:color="BEEDFF" w:themeColor="accent5" w:themeTint="99"/>
        <w:left w:val="single" w:sz="4" w:space="0" w:color="BEEDFF" w:themeColor="accent5" w:themeTint="99"/>
        <w:bottom w:val="single" w:sz="4" w:space="0" w:color="BEEDFF" w:themeColor="accent5" w:themeTint="99"/>
        <w:right w:val="single" w:sz="4" w:space="0" w:color="BEEDFF" w:themeColor="accent5" w:themeTint="99"/>
        <w:insideH w:val="single" w:sz="4" w:space="0" w:color="BEEDFF" w:themeColor="accent5" w:themeTint="99"/>
        <w:insideV w:val="single" w:sz="4" w:space="0" w:color="BEED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  <w:tblStylePr w:type="neCell">
      <w:tblPr/>
      <w:tcPr>
        <w:tcBorders>
          <w:bottom w:val="single" w:sz="4" w:space="0" w:color="BEEDFF" w:themeColor="accent5" w:themeTint="99"/>
        </w:tcBorders>
      </w:tcPr>
    </w:tblStylePr>
    <w:tblStylePr w:type="nwCell">
      <w:tblPr/>
      <w:tcPr>
        <w:tcBorders>
          <w:bottom w:val="single" w:sz="4" w:space="0" w:color="BEEDFF" w:themeColor="accent5" w:themeTint="99"/>
        </w:tcBorders>
      </w:tcPr>
    </w:tblStylePr>
    <w:tblStylePr w:type="seCell">
      <w:tblPr/>
      <w:tcPr>
        <w:tcBorders>
          <w:top w:val="single" w:sz="4" w:space="0" w:color="BEEDFF" w:themeColor="accent5" w:themeTint="99"/>
        </w:tcBorders>
      </w:tcPr>
    </w:tblStylePr>
    <w:tblStylePr w:type="swCell">
      <w:tblPr/>
      <w:tcPr>
        <w:tcBorders>
          <w:top w:val="single" w:sz="4" w:space="0" w:color="BEED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B4C76"/>
    <w:pPr>
      <w:spacing w:after="0" w:line="240" w:lineRule="auto"/>
    </w:pPr>
    <w:rPr>
      <w:color w:val="532477" w:themeColor="accent6" w:themeShade="BF"/>
    </w:rPr>
    <w:tblPr>
      <w:tblStyleRowBandSize w:val="1"/>
      <w:tblStyleColBandSize w:val="1"/>
      <w:tblBorders>
        <w:top w:val="single" w:sz="4" w:space="0" w:color="AB73D5" w:themeColor="accent6" w:themeTint="99"/>
        <w:left w:val="single" w:sz="4" w:space="0" w:color="AB73D5" w:themeColor="accent6" w:themeTint="99"/>
        <w:bottom w:val="single" w:sz="4" w:space="0" w:color="AB73D5" w:themeColor="accent6" w:themeTint="99"/>
        <w:right w:val="single" w:sz="4" w:space="0" w:color="AB73D5" w:themeColor="accent6" w:themeTint="99"/>
        <w:insideH w:val="single" w:sz="4" w:space="0" w:color="AB73D5" w:themeColor="accent6" w:themeTint="99"/>
        <w:insideV w:val="single" w:sz="4" w:space="0" w:color="AB73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  <w:tblStylePr w:type="neCell">
      <w:tblPr/>
      <w:tcPr>
        <w:tcBorders>
          <w:bottom w:val="single" w:sz="4" w:space="0" w:color="AB73D5" w:themeColor="accent6" w:themeTint="99"/>
        </w:tcBorders>
      </w:tcPr>
    </w:tblStylePr>
    <w:tblStylePr w:type="nwCell">
      <w:tblPr/>
      <w:tcPr>
        <w:tcBorders>
          <w:bottom w:val="single" w:sz="4" w:space="0" w:color="AB73D5" w:themeColor="accent6" w:themeTint="99"/>
        </w:tcBorders>
      </w:tcPr>
    </w:tblStylePr>
    <w:tblStylePr w:type="seCell">
      <w:tblPr/>
      <w:tcPr>
        <w:tcBorders>
          <w:top w:val="single" w:sz="4" w:space="0" w:color="AB73D5" w:themeColor="accent6" w:themeTint="99"/>
        </w:tcBorders>
      </w:tcPr>
    </w:tblStylePr>
    <w:tblStylePr w:type="swCell">
      <w:tblPr/>
      <w:tcPr>
        <w:tcBorders>
          <w:top w:val="single" w:sz="4" w:space="0" w:color="AB73D5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DB4C76"/>
  </w:style>
  <w:style w:type="paragraph" w:styleId="HTMLAddress">
    <w:name w:val="HTML Address"/>
    <w:basedOn w:val="Normal"/>
    <w:link w:val="HTMLAddressChar"/>
    <w:uiPriority w:val="99"/>
    <w:semiHidden/>
    <w:unhideWhenUsed/>
    <w:rsid w:val="00DB4C7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4C7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4C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4C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4C7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4C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C7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C7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4C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4C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4C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4C76"/>
    <w:rPr>
      <w:color w:val="FF006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4C7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4C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708A8"/>
    <w:rPr>
      <w:i/>
      <w:iCs/>
      <w:color w:val="800033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708A8"/>
    <w:pPr>
      <w:pBdr>
        <w:top w:val="single" w:sz="4" w:space="10" w:color="FF0066" w:themeColor="accent1"/>
        <w:bottom w:val="single" w:sz="4" w:space="10" w:color="FF0066" w:themeColor="accent1"/>
      </w:pBdr>
      <w:spacing w:before="360" w:after="360"/>
      <w:ind w:left="864" w:right="864"/>
    </w:pPr>
    <w:rPr>
      <w:i/>
      <w:iCs/>
      <w:color w:val="8000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708A8"/>
    <w:rPr>
      <w:i/>
      <w:iCs/>
      <w:color w:val="8000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708A8"/>
    <w:rPr>
      <w:b/>
      <w:bCs/>
      <w:caps w:val="0"/>
      <w:smallCaps/>
      <w:color w:val="BF004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0066" w:themeColor="accent1"/>
        <w:left w:val="single" w:sz="8" w:space="0" w:color="FF0066" w:themeColor="accent1"/>
        <w:bottom w:val="single" w:sz="8" w:space="0" w:color="FF0066" w:themeColor="accent1"/>
        <w:right w:val="single" w:sz="8" w:space="0" w:color="FF0066" w:themeColor="accent1"/>
        <w:insideH w:val="single" w:sz="8" w:space="0" w:color="FF0066" w:themeColor="accent1"/>
        <w:insideV w:val="single" w:sz="8" w:space="0" w:color="FF00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66" w:themeColor="accent1"/>
          <w:left w:val="single" w:sz="8" w:space="0" w:color="FF0066" w:themeColor="accent1"/>
          <w:bottom w:val="single" w:sz="18" w:space="0" w:color="FF0066" w:themeColor="accent1"/>
          <w:right w:val="single" w:sz="8" w:space="0" w:color="FF0066" w:themeColor="accent1"/>
          <w:insideH w:val="nil"/>
          <w:insideV w:val="single" w:sz="8" w:space="0" w:color="FF00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66" w:themeColor="accent1"/>
          <w:left w:val="single" w:sz="8" w:space="0" w:color="FF0066" w:themeColor="accent1"/>
          <w:bottom w:val="single" w:sz="8" w:space="0" w:color="FF0066" w:themeColor="accent1"/>
          <w:right w:val="single" w:sz="8" w:space="0" w:color="FF0066" w:themeColor="accent1"/>
          <w:insideH w:val="nil"/>
          <w:insideV w:val="single" w:sz="8" w:space="0" w:color="FF00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66" w:themeColor="accent1"/>
          <w:left w:val="single" w:sz="8" w:space="0" w:color="FF0066" w:themeColor="accent1"/>
          <w:bottom w:val="single" w:sz="8" w:space="0" w:color="FF0066" w:themeColor="accent1"/>
          <w:right w:val="single" w:sz="8" w:space="0" w:color="FF0066" w:themeColor="accent1"/>
        </w:tcBorders>
      </w:tcPr>
    </w:tblStylePr>
    <w:tblStylePr w:type="band1Vert">
      <w:tblPr/>
      <w:tcPr>
        <w:tcBorders>
          <w:top w:val="single" w:sz="8" w:space="0" w:color="FF0066" w:themeColor="accent1"/>
          <w:left w:val="single" w:sz="8" w:space="0" w:color="FF0066" w:themeColor="accent1"/>
          <w:bottom w:val="single" w:sz="8" w:space="0" w:color="FF0066" w:themeColor="accent1"/>
          <w:right w:val="single" w:sz="8" w:space="0" w:color="FF0066" w:themeColor="accent1"/>
        </w:tcBorders>
        <w:shd w:val="clear" w:color="auto" w:fill="FFC0D9" w:themeFill="accent1" w:themeFillTint="3F"/>
      </w:tcPr>
    </w:tblStylePr>
    <w:tblStylePr w:type="band1Horz">
      <w:tblPr/>
      <w:tcPr>
        <w:tcBorders>
          <w:top w:val="single" w:sz="8" w:space="0" w:color="FF0066" w:themeColor="accent1"/>
          <w:left w:val="single" w:sz="8" w:space="0" w:color="FF0066" w:themeColor="accent1"/>
          <w:bottom w:val="single" w:sz="8" w:space="0" w:color="FF0066" w:themeColor="accent1"/>
          <w:right w:val="single" w:sz="8" w:space="0" w:color="FF0066" w:themeColor="accent1"/>
          <w:insideV w:val="single" w:sz="8" w:space="0" w:color="FF0066" w:themeColor="accent1"/>
        </w:tcBorders>
        <w:shd w:val="clear" w:color="auto" w:fill="FFC0D9" w:themeFill="accent1" w:themeFillTint="3F"/>
      </w:tcPr>
    </w:tblStylePr>
    <w:tblStylePr w:type="band2Horz">
      <w:tblPr/>
      <w:tcPr>
        <w:tcBorders>
          <w:top w:val="single" w:sz="8" w:space="0" w:color="FF0066" w:themeColor="accent1"/>
          <w:left w:val="single" w:sz="8" w:space="0" w:color="FF0066" w:themeColor="accent1"/>
          <w:bottom w:val="single" w:sz="8" w:space="0" w:color="FF0066" w:themeColor="accent1"/>
          <w:right w:val="single" w:sz="8" w:space="0" w:color="FF0066" w:themeColor="accent1"/>
          <w:insideV w:val="single" w:sz="8" w:space="0" w:color="FF00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D2C5" w:themeColor="accent2"/>
        <w:left w:val="single" w:sz="8" w:space="0" w:color="FFD2C5" w:themeColor="accent2"/>
        <w:bottom w:val="single" w:sz="8" w:space="0" w:color="FFD2C5" w:themeColor="accent2"/>
        <w:right w:val="single" w:sz="8" w:space="0" w:color="FFD2C5" w:themeColor="accent2"/>
        <w:insideH w:val="single" w:sz="8" w:space="0" w:color="FFD2C5" w:themeColor="accent2"/>
        <w:insideV w:val="single" w:sz="8" w:space="0" w:color="FFD2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C5" w:themeColor="accent2"/>
          <w:left w:val="single" w:sz="8" w:space="0" w:color="FFD2C5" w:themeColor="accent2"/>
          <w:bottom w:val="single" w:sz="18" w:space="0" w:color="FFD2C5" w:themeColor="accent2"/>
          <w:right w:val="single" w:sz="8" w:space="0" w:color="FFD2C5" w:themeColor="accent2"/>
          <w:insideH w:val="nil"/>
          <w:insideV w:val="single" w:sz="8" w:space="0" w:color="FFD2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2C5" w:themeColor="accent2"/>
          <w:left w:val="single" w:sz="8" w:space="0" w:color="FFD2C5" w:themeColor="accent2"/>
          <w:bottom w:val="single" w:sz="8" w:space="0" w:color="FFD2C5" w:themeColor="accent2"/>
          <w:right w:val="single" w:sz="8" w:space="0" w:color="FFD2C5" w:themeColor="accent2"/>
          <w:insideH w:val="nil"/>
          <w:insideV w:val="single" w:sz="8" w:space="0" w:color="FFD2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C5" w:themeColor="accent2"/>
          <w:left w:val="single" w:sz="8" w:space="0" w:color="FFD2C5" w:themeColor="accent2"/>
          <w:bottom w:val="single" w:sz="8" w:space="0" w:color="FFD2C5" w:themeColor="accent2"/>
          <w:right w:val="single" w:sz="8" w:space="0" w:color="FFD2C5" w:themeColor="accent2"/>
        </w:tcBorders>
      </w:tcPr>
    </w:tblStylePr>
    <w:tblStylePr w:type="band1Vert">
      <w:tblPr/>
      <w:tcPr>
        <w:tcBorders>
          <w:top w:val="single" w:sz="8" w:space="0" w:color="FFD2C5" w:themeColor="accent2"/>
          <w:left w:val="single" w:sz="8" w:space="0" w:color="FFD2C5" w:themeColor="accent2"/>
          <w:bottom w:val="single" w:sz="8" w:space="0" w:color="FFD2C5" w:themeColor="accent2"/>
          <w:right w:val="single" w:sz="8" w:space="0" w:color="FFD2C5" w:themeColor="accent2"/>
        </w:tcBorders>
        <w:shd w:val="clear" w:color="auto" w:fill="FFF3F0" w:themeFill="accent2" w:themeFillTint="3F"/>
      </w:tcPr>
    </w:tblStylePr>
    <w:tblStylePr w:type="band1Horz">
      <w:tblPr/>
      <w:tcPr>
        <w:tcBorders>
          <w:top w:val="single" w:sz="8" w:space="0" w:color="FFD2C5" w:themeColor="accent2"/>
          <w:left w:val="single" w:sz="8" w:space="0" w:color="FFD2C5" w:themeColor="accent2"/>
          <w:bottom w:val="single" w:sz="8" w:space="0" w:color="FFD2C5" w:themeColor="accent2"/>
          <w:right w:val="single" w:sz="8" w:space="0" w:color="FFD2C5" w:themeColor="accent2"/>
          <w:insideV w:val="single" w:sz="8" w:space="0" w:color="FFD2C5" w:themeColor="accent2"/>
        </w:tcBorders>
        <w:shd w:val="clear" w:color="auto" w:fill="FFF3F0" w:themeFill="accent2" w:themeFillTint="3F"/>
      </w:tcPr>
    </w:tblStylePr>
    <w:tblStylePr w:type="band2Horz">
      <w:tblPr/>
      <w:tcPr>
        <w:tcBorders>
          <w:top w:val="single" w:sz="8" w:space="0" w:color="FFD2C5" w:themeColor="accent2"/>
          <w:left w:val="single" w:sz="8" w:space="0" w:color="FFD2C5" w:themeColor="accent2"/>
          <w:bottom w:val="single" w:sz="8" w:space="0" w:color="FFD2C5" w:themeColor="accent2"/>
          <w:right w:val="single" w:sz="8" w:space="0" w:color="FFD2C5" w:themeColor="accent2"/>
          <w:insideV w:val="single" w:sz="8" w:space="0" w:color="FFD2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90E300" w:themeColor="accent3"/>
        <w:left w:val="single" w:sz="8" w:space="0" w:color="90E300" w:themeColor="accent3"/>
        <w:bottom w:val="single" w:sz="8" w:space="0" w:color="90E300" w:themeColor="accent3"/>
        <w:right w:val="single" w:sz="8" w:space="0" w:color="90E300" w:themeColor="accent3"/>
        <w:insideH w:val="single" w:sz="8" w:space="0" w:color="90E300" w:themeColor="accent3"/>
        <w:insideV w:val="single" w:sz="8" w:space="0" w:color="90E3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E300" w:themeColor="accent3"/>
          <w:left w:val="single" w:sz="8" w:space="0" w:color="90E300" w:themeColor="accent3"/>
          <w:bottom w:val="single" w:sz="18" w:space="0" w:color="90E300" w:themeColor="accent3"/>
          <w:right w:val="single" w:sz="8" w:space="0" w:color="90E300" w:themeColor="accent3"/>
          <w:insideH w:val="nil"/>
          <w:insideV w:val="single" w:sz="8" w:space="0" w:color="90E3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E300" w:themeColor="accent3"/>
          <w:left w:val="single" w:sz="8" w:space="0" w:color="90E300" w:themeColor="accent3"/>
          <w:bottom w:val="single" w:sz="8" w:space="0" w:color="90E300" w:themeColor="accent3"/>
          <w:right w:val="single" w:sz="8" w:space="0" w:color="90E300" w:themeColor="accent3"/>
          <w:insideH w:val="nil"/>
          <w:insideV w:val="single" w:sz="8" w:space="0" w:color="90E3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E300" w:themeColor="accent3"/>
          <w:left w:val="single" w:sz="8" w:space="0" w:color="90E300" w:themeColor="accent3"/>
          <w:bottom w:val="single" w:sz="8" w:space="0" w:color="90E300" w:themeColor="accent3"/>
          <w:right w:val="single" w:sz="8" w:space="0" w:color="90E300" w:themeColor="accent3"/>
        </w:tcBorders>
      </w:tcPr>
    </w:tblStylePr>
    <w:tblStylePr w:type="band1Vert">
      <w:tblPr/>
      <w:tcPr>
        <w:tcBorders>
          <w:top w:val="single" w:sz="8" w:space="0" w:color="90E300" w:themeColor="accent3"/>
          <w:left w:val="single" w:sz="8" w:space="0" w:color="90E300" w:themeColor="accent3"/>
          <w:bottom w:val="single" w:sz="8" w:space="0" w:color="90E300" w:themeColor="accent3"/>
          <w:right w:val="single" w:sz="8" w:space="0" w:color="90E300" w:themeColor="accent3"/>
        </w:tcBorders>
        <w:shd w:val="clear" w:color="auto" w:fill="E5FFB9" w:themeFill="accent3" w:themeFillTint="3F"/>
      </w:tcPr>
    </w:tblStylePr>
    <w:tblStylePr w:type="band1Horz">
      <w:tblPr/>
      <w:tcPr>
        <w:tcBorders>
          <w:top w:val="single" w:sz="8" w:space="0" w:color="90E300" w:themeColor="accent3"/>
          <w:left w:val="single" w:sz="8" w:space="0" w:color="90E300" w:themeColor="accent3"/>
          <w:bottom w:val="single" w:sz="8" w:space="0" w:color="90E300" w:themeColor="accent3"/>
          <w:right w:val="single" w:sz="8" w:space="0" w:color="90E300" w:themeColor="accent3"/>
          <w:insideV w:val="single" w:sz="8" w:space="0" w:color="90E300" w:themeColor="accent3"/>
        </w:tcBorders>
        <w:shd w:val="clear" w:color="auto" w:fill="E5FFB9" w:themeFill="accent3" w:themeFillTint="3F"/>
      </w:tcPr>
    </w:tblStylePr>
    <w:tblStylePr w:type="band2Horz">
      <w:tblPr/>
      <w:tcPr>
        <w:tcBorders>
          <w:top w:val="single" w:sz="8" w:space="0" w:color="90E300" w:themeColor="accent3"/>
          <w:left w:val="single" w:sz="8" w:space="0" w:color="90E300" w:themeColor="accent3"/>
          <w:bottom w:val="single" w:sz="8" w:space="0" w:color="90E300" w:themeColor="accent3"/>
          <w:right w:val="single" w:sz="8" w:space="0" w:color="90E300" w:themeColor="accent3"/>
          <w:insideV w:val="single" w:sz="8" w:space="0" w:color="90E3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93E3FF" w:themeColor="accent5"/>
        <w:left w:val="single" w:sz="8" w:space="0" w:color="93E3FF" w:themeColor="accent5"/>
        <w:bottom w:val="single" w:sz="8" w:space="0" w:color="93E3FF" w:themeColor="accent5"/>
        <w:right w:val="single" w:sz="8" w:space="0" w:color="93E3FF" w:themeColor="accent5"/>
        <w:insideH w:val="single" w:sz="8" w:space="0" w:color="93E3FF" w:themeColor="accent5"/>
        <w:insideV w:val="single" w:sz="8" w:space="0" w:color="93E3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E3FF" w:themeColor="accent5"/>
          <w:left w:val="single" w:sz="8" w:space="0" w:color="93E3FF" w:themeColor="accent5"/>
          <w:bottom w:val="single" w:sz="18" w:space="0" w:color="93E3FF" w:themeColor="accent5"/>
          <w:right w:val="single" w:sz="8" w:space="0" w:color="93E3FF" w:themeColor="accent5"/>
          <w:insideH w:val="nil"/>
          <w:insideV w:val="single" w:sz="8" w:space="0" w:color="93E3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3E3FF" w:themeColor="accent5"/>
          <w:left w:val="single" w:sz="8" w:space="0" w:color="93E3FF" w:themeColor="accent5"/>
          <w:bottom w:val="single" w:sz="8" w:space="0" w:color="93E3FF" w:themeColor="accent5"/>
          <w:right w:val="single" w:sz="8" w:space="0" w:color="93E3FF" w:themeColor="accent5"/>
          <w:insideH w:val="nil"/>
          <w:insideV w:val="single" w:sz="8" w:space="0" w:color="93E3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E3FF" w:themeColor="accent5"/>
          <w:left w:val="single" w:sz="8" w:space="0" w:color="93E3FF" w:themeColor="accent5"/>
          <w:bottom w:val="single" w:sz="8" w:space="0" w:color="93E3FF" w:themeColor="accent5"/>
          <w:right w:val="single" w:sz="8" w:space="0" w:color="93E3FF" w:themeColor="accent5"/>
        </w:tcBorders>
      </w:tcPr>
    </w:tblStylePr>
    <w:tblStylePr w:type="band1Vert">
      <w:tblPr/>
      <w:tcPr>
        <w:tcBorders>
          <w:top w:val="single" w:sz="8" w:space="0" w:color="93E3FF" w:themeColor="accent5"/>
          <w:left w:val="single" w:sz="8" w:space="0" w:color="93E3FF" w:themeColor="accent5"/>
          <w:bottom w:val="single" w:sz="8" w:space="0" w:color="93E3FF" w:themeColor="accent5"/>
          <w:right w:val="single" w:sz="8" w:space="0" w:color="93E3FF" w:themeColor="accent5"/>
        </w:tcBorders>
        <w:shd w:val="clear" w:color="auto" w:fill="E4F7FF" w:themeFill="accent5" w:themeFillTint="3F"/>
      </w:tcPr>
    </w:tblStylePr>
    <w:tblStylePr w:type="band1Horz">
      <w:tblPr/>
      <w:tcPr>
        <w:tcBorders>
          <w:top w:val="single" w:sz="8" w:space="0" w:color="93E3FF" w:themeColor="accent5"/>
          <w:left w:val="single" w:sz="8" w:space="0" w:color="93E3FF" w:themeColor="accent5"/>
          <w:bottom w:val="single" w:sz="8" w:space="0" w:color="93E3FF" w:themeColor="accent5"/>
          <w:right w:val="single" w:sz="8" w:space="0" w:color="93E3FF" w:themeColor="accent5"/>
          <w:insideV w:val="single" w:sz="8" w:space="0" w:color="93E3FF" w:themeColor="accent5"/>
        </w:tcBorders>
        <w:shd w:val="clear" w:color="auto" w:fill="E4F7FF" w:themeFill="accent5" w:themeFillTint="3F"/>
      </w:tcPr>
    </w:tblStylePr>
    <w:tblStylePr w:type="band2Horz">
      <w:tblPr/>
      <w:tcPr>
        <w:tcBorders>
          <w:top w:val="single" w:sz="8" w:space="0" w:color="93E3FF" w:themeColor="accent5"/>
          <w:left w:val="single" w:sz="8" w:space="0" w:color="93E3FF" w:themeColor="accent5"/>
          <w:bottom w:val="single" w:sz="8" w:space="0" w:color="93E3FF" w:themeColor="accent5"/>
          <w:right w:val="single" w:sz="8" w:space="0" w:color="93E3FF" w:themeColor="accent5"/>
          <w:insideV w:val="single" w:sz="8" w:space="0" w:color="93E3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  <w:insideH w:val="single" w:sz="8" w:space="0" w:color="7030A0" w:themeColor="accent6"/>
        <w:insideV w:val="single" w:sz="8" w:space="0" w:color="703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18" w:space="0" w:color="7030A0" w:themeColor="accent6"/>
          <w:right w:val="single" w:sz="8" w:space="0" w:color="7030A0" w:themeColor="accent6"/>
          <w:insideH w:val="nil"/>
          <w:insideV w:val="single" w:sz="8" w:space="0" w:color="703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  <w:insideH w:val="nil"/>
          <w:insideV w:val="single" w:sz="8" w:space="0" w:color="703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  <w:tblStylePr w:type="band1Vert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  <w:shd w:val="clear" w:color="auto" w:fill="DCC5ED" w:themeFill="accent6" w:themeFillTint="3F"/>
      </w:tcPr>
    </w:tblStylePr>
    <w:tblStylePr w:type="band1Horz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  <w:insideV w:val="single" w:sz="8" w:space="0" w:color="7030A0" w:themeColor="accent6"/>
        </w:tcBorders>
        <w:shd w:val="clear" w:color="auto" w:fill="DCC5ED" w:themeFill="accent6" w:themeFillTint="3F"/>
      </w:tcPr>
    </w:tblStylePr>
    <w:tblStylePr w:type="band2Horz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  <w:insideV w:val="single" w:sz="8" w:space="0" w:color="703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0066" w:themeColor="accent1"/>
        <w:left w:val="single" w:sz="8" w:space="0" w:color="FF0066" w:themeColor="accent1"/>
        <w:bottom w:val="single" w:sz="8" w:space="0" w:color="FF0066" w:themeColor="accent1"/>
        <w:right w:val="single" w:sz="8" w:space="0" w:color="FF00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66" w:themeColor="accent1"/>
          <w:left w:val="single" w:sz="8" w:space="0" w:color="FF0066" w:themeColor="accent1"/>
          <w:bottom w:val="single" w:sz="8" w:space="0" w:color="FF0066" w:themeColor="accent1"/>
          <w:right w:val="single" w:sz="8" w:space="0" w:color="FF00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66" w:themeColor="accent1"/>
          <w:left w:val="single" w:sz="8" w:space="0" w:color="FF0066" w:themeColor="accent1"/>
          <w:bottom w:val="single" w:sz="8" w:space="0" w:color="FF0066" w:themeColor="accent1"/>
          <w:right w:val="single" w:sz="8" w:space="0" w:color="FF0066" w:themeColor="accent1"/>
        </w:tcBorders>
      </w:tcPr>
    </w:tblStylePr>
    <w:tblStylePr w:type="band1Horz">
      <w:tblPr/>
      <w:tcPr>
        <w:tcBorders>
          <w:top w:val="single" w:sz="8" w:space="0" w:color="FF0066" w:themeColor="accent1"/>
          <w:left w:val="single" w:sz="8" w:space="0" w:color="FF0066" w:themeColor="accent1"/>
          <w:bottom w:val="single" w:sz="8" w:space="0" w:color="FF0066" w:themeColor="accent1"/>
          <w:right w:val="single" w:sz="8" w:space="0" w:color="FF00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D2C5" w:themeColor="accent2"/>
        <w:left w:val="single" w:sz="8" w:space="0" w:color="FFD2C5" w:themeColor="accent2"/>
        <w:bottom w:val="single" w:sz="8" w:space="0" w:color="FFD2C5" w:themeColor="accent2"/>
        <w:right w:val="single" w:sz="8" w:space="0" w:color="FFD2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2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2C5" w:themeColor="accent2"/>
          <w:left w:val="single" w:sz="8" w:space="0" w:color="FFD2C5" w:themeColor="accent2"/>
          <w:bottom w:val="single" w:sz="8" w:space="0" w:color="FFD2C5" w:themeColor="accent2"/>
          <w:right w:val="single" w:sz="8" w:space="0" w:color="FFD2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2C5" w:themeColor="accent2"/>
          <w:left w:val="single" w:sz="8" w:space="0" w:color="FFD2C5" w:themeColor="accent2"/>
          <w:bottom w:val="single" w:sz="8" w:space="0" w:color="FFD2C5" w:themeColor="accent2"/>
          <w:right w:val="single" w:sz="8" w:space="0" w:color="FFD2C5" w:themeColor="accent2"/>
        </w:tcBorders>
      </w:tcPr>
    </w:tblStylePr>
    <w:tblStylePr w:type="band1Horz">
      <w:tblPr/>
      <w:tcPr>
        <w:tcBorders>
          <w:top w:val="single" w:sz="8" w:space="0" w:color="FFD2C5" w:themeColor="accent2"/>
          <w:left w:val="single" w:sz="8" w:space="0" w:color="FFD2C5" w:themeColor="accent2"/>
          <w:bottom w:val="single" w:sz="8" w:space="0" w:color="FFD2C5" w:themeColor="accent2"/>
          <w:right w:val="single" w:sz="8" w:space="0" w:color="FFD2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90E300" w:themeColor="accent3"/>
        <w:left w:val="single" w:sz="8" w:space="0" w:color="90E300" w:themeColor="accent3"/>
        <w:bottom w:val="single" w:sz="8" w:space="0" w:color="90E300" w:themeColor="accent3"/>
        <w:right w:val="single" w:sz="8" w:space="0" w:color="90E3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E3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E300" w:themeColor="accent3"/>
          <w:left w:val="single" w:sz="8" w:space="0" w:color="90E300" w:themeColor="accent3"/>
          <w:bottom w:val="single" w:sz="8" w:space="0" w:color="90E300" w:themeColor="accent3"/>
          <w:right w:val="single" w:sz="8" w:space="0" w:color="90E3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E300" w:themeColor="accent3"/>
          <w:left w:val="single" w:sz="8" w:space="0" w:color="90E300" w:themeColor="accent3"/>
          <w:bottom w:val="single" w:sz="8" w:space="0" w:color="90E300" w:themeColor="accent3"/>
          <w:right w:val="single" w:sz="8" w:space="0" w:color="90E300" w:themeColor="accent3"/>
        </w:tcBorders>
      </w:tcPr>
    </w:tblStylePr>
    <w:tblStylePr w:type="band1Horz">
      <w:tblPr/>
      <w:tcPr>
        <w:tcBorders>
          <w:top w:val="single" w:sz="8" w:space="0" w:color="90E300" w:themeColor="accent3"/>
          <w:left w:val="single" w:sz="8" w:space="0" w:color="90E300" w:themeColor="accent3"/>
          <w:bottom w:val="single" w:sz="8" w:space="0" w:color="90E300" w:themeColor="accent3"/>
          <w:right w:val="single" w:sz="8" w:space="0" w:color="90E3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93E3FF" w:themeColor="accent5"/>
        <w:left w:val="single" w:sz="8" w:space="0" w:color="93E3FF" w:themeColor="accent5"/>
        <w:bottom w:val="single" w:sz="8" w:space="0" w:color="93E3FF" w:themeColor="accent5"/>
        <w:right w:val="single" w:sz="8" w:space="0" w:color="93E3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E3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E3FF" w:themeColor="accent5"/>
          <w:left w:val="single" w:sz="8" w:space="0" w:color="93E3FF" w:themeColor="accent5"/>
          <w:bottom w:val="single" w:sz="8" w:space="0" w:color="93E3FF" w:themeColor="accent5"/>
          <w:right w:val="single" w:sz="8" w:space="0" w:color="93E3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E3FF" w:themeColor="accent5"/>
          <w:left w:val="single" w:sz="8" w:space="0" w:color="93E3FF" w:themeColor="accent5"/>
          <w:bottom w:val="single" w:sz="8" w:space="0" w:color="93E3FF" w:themeColor="accent5"/>
          <w:right w:val="single" w:sz="8" w:space="0" w:color="93E3FF" w:themeColor="accent5"/>
        </w:tcBorders>
      </w:tcPr>
    </w:tblStylePr>
    <w:tblStylePr w:type="band1Horz">
      <w:tblPr/>
      <w:tcPr>
        <w:tcBorders>
          <w:top w:val="single" w:sz="8" w:space="0" w:color="93E3FF" w:themeColor="accent5"/>
          <w:left w:val="single" w:sz="8" w:space="0" w:color="93E3FF" w:themeColor="accent5"/>
          <w:bottom w:val="single" w:sz="8" w:space="0" w:color="93E3FF" w:themeColor="accent5"/>
          <w:right w:val="single" w:sz="8" w:space="0" w:color="93E3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3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  <w:tblStylePr w:type="band1Horz">
      <w:tblPr/>
      <w:tcPr>
        <w:tcBorders>
          <w:top w:val="single" w:sz="8" w:space="0" w:color="7030A0" w:themeColor="accent6"/>
          <w:left w:val="single" w:sz="8" w:space="0" w:color="7030A0" w:themeColor="accent6"/>
          <w:bottom w:val="single" w:sz="8" w:space="0" w:color="7030A0" w:themeColor="accent6"/>
          <w:right w:val="single" w:sz="8" w:space="0" w:color="703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4C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0066" w:themeColor="accent1"/>
        <w:bottom w:val="single" w:sz="8" w:space="0" w:color="FF00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66" w:themeColor="accent1"/>
          <w:left w:val="nil"/>
          <w:bottom w:val="single" w:sz="8" w:space="0" w:color="FF00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66" w:themeColor="accent1"/>
          <w:left w:val="nil"/>
          <w:bottom w:val="single" w:sz="8" w:space="0" w:color="FF00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D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4C76"/>
    <w:pPr>
      <w:spacing w:after="0" w:line="240" w:lineRule="auto"/>
    </w:pPr>
    <w:rPr>
      <w:color w:val="FF7953" w:themeColor="accent2" w:themeShade="BF"/>
    </w:rPr>
    <w:tblPr>
      <w:tblStyleRowBandSize w:val="1"/>
      <w:tblStyleColBandSize w:val="1"/>
      <w:tblBorders>
        <w:top w:val="single" w:sz="8" w:space="0" w:color="FFD2C5" w:themeColor="accent2"/>
        <w:bottom w:val="single" w:sz="8" w:space="0" w:color="FFD2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C5" w:themeColor="accent2"/>
          <w:left w:val="nil"/>
          <w:bottom w:val="single" w:sz="8" w:space="0" w:color="FFD2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C5" w:themeColor="accent2"/>
          <w:left w:val="nil"/>
          <w:bottom w:val="single" w:sz="8" w:space="0" w:color="FFD2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3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4C76"/>
    <w:pPr>
      <w:spacing w:after="0" w:line="240" w:lineRule="auto"/>
    </w:pPr>
    <w:rPr>
      <w:color w:val="6BAA00" w:themeColor="accent3" w:themeShade="BF"/>
    </w:rPr>
    <w:tblPr>
      <w:tblStyleRowBandSize w:val="1"/>
      <w:tblStyleColBandSize w:val="1"/>
      <w:tblBorders>
        <w:top w:val="single" w:sz="8" w:space="0" w:color="90E300" w:themeColor="accent3"/>
        <w:bottom w:val="single" w:sz="8" w:space="0" w:color="90E3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E300" w:themeColor="accent3"/>
          <w:left w:val="nil"/>
          <w:bottom w:val="single" w:sz="8" w:space="0" w:color="90E3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E300" w:themeColor="accent3"/>
          <w:left w:val="nil"/>
          <w:bottom w:val="single" w:sz="8" w:space="0" w:color="90E3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FB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FB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4C7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4C76"/>
    <w:pPr>
      <w:spacing w:after="0" w:line="240" w:lineRule="auto"/>
    </w:pPr>
    <w:rPr>
      <w:color w:val="2EC8FF" w:themeColor="accent5" w:themeShade="BF"/>
    </w:rPr>
    <w:tblPr>
      <w:tblStyleRowBandSize w:val="1"/>
      <w:tblStyleColBandSize w:val="1"/>
      <w:tblBorders>
        <w:top w:val="single" w:sz="8" w:space="0" w:color="93E3FF" w:themeColor="accent5"/>
        <w:bottom w:val="single" w:sz="8" w:space="0" w:color="93E3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E3FF" w:themeColor="accent5"/>
          <w:left w:val="nil"/>
          <w:bottom w:val="single" w:sz="8" w:space="0" w:color="93E3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E3FF" w:themeColor="accent5"/>
          <w:left w:val="nil"/>
          <w:bottom w:val="single" w:sz="8" w:space="0" w:color="93E3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7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7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4C76"/>
    <w:pPr>
      <w:spacing w:after="0" w:line="240" w:lineRule="auto"/>
    </w:pPr>
    <w:rPr>
      <w:color w:val="532477" w:themeColor="accent6" w:themeShade="BF"/>
    </w:rPr>
    <w:tblPr>
      <w:tblStyleRowBandSize w:val="1"/>
      <w:tblStyleColBandSize w:val="1"/>
      <w:tblBorders>
        <w:top w:val="single" w:sz="8" w:space="0" w:color="7030A0" w:themeColor="accent6"/>
        <w:bottom w:val="single" w:sz="8" w:space="0" w:color="703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6"/>
          <w:left w:val="nil"/>
          <w:bottom w:val="single" w:sz="8" w:space="0" w:color="703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6"/>
          <w:left w:val="nil"/>
          <w:bottom w:val="single" w:sz="8" w:space="0" w:color="703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4C76"/>
  </w:style>
  <w:style w:type="paragraph" w:styleId="List">
    <w:name w:val="List"/>
    <w:basedOn w:val="Normal"/>
    <w:uiPriority w:val="99"/>
    <w:semiHidden/>
    <w:unhideWhenUsed/>
    <w:rsid w:val="00DB4C7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4C7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4C7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4C7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4C7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B4C7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B4C7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4C7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4C7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4C7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4C7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4C7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4C7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4C7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4C7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B4C7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B4C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4C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4C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4C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B4C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3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3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FF5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FF5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ED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ED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73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73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styleId="ListTable2">
    <w:name w:val="List Table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66A3" w:themeColor="accent1" w:themeTint="99"/>
        <w:bottom w:val="single" w:sz="4" w:space="0" w:color="FF66A3" w:themeColor="accent1" w:themeTint="99"/>
        <w:insideH w:val="single" w:sz="4" w:space="0" w:color="FF66A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E3DC" w:themeColor="accent2" w:themeTint="99"/>
        <w:bottom w:val="single" w:sz="4" w:space="0" w:color="FFE3DC" w:themeColor="accent2" w:themeTint="99"/>
        <w:insideH w:val="single" w:sz="4" w:space="0" w:color="FFE3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0FF55" w:themeColor="accent3" w:themeTint="99"/>
        <w:bottom w:val="single" w:sz="4" w:space="0" w:color="C0FF55" w:themeColor="accent3" w:themeTint="99"/>
        <w:insideH w:val="single" w:sz="4" w:space="0" w:color="C0FF5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BEEDFF" w:themeColor="accent5" w:themeTint="99"/>
        <w:bottom w:val="single" w:sz="4" w:space="0" w:color="BEEDFF" w:themeColor="accent5" w:themeTint="99"/>
        <w:insideH w:val="single" w:sz="4" w:space="0" w:color="BEED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6" w:themeTint="99"/>
        <w:bottom w:val="single" w:sz="4" w:space="0" w:color="AB73D5" w:themeColor="accent6" w:themeTint="99"/>
        <w:insideH w:val="single" w:sz="4" w:space="0" w:color="AB73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styleId="ListTable3">
    <w:name w:val="List Table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0066" w:themeColor="accent1"/>
        <w:left w:val="single" w:sz="4" w:space="0" w:color="FF0066" w:themeColor="accent1"/>
        <w:bottom w:val="single" w:sz="4" w:space="0" w:color="FF0066" w:themeColor="accent1"/>
        <w:right w:val="single" w:sz="4" w:space="0" w:color="FF00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66" w:themeFill="accent1"/>
      </w:tcPr>
    </w:tblStylePr>
    <w:tblStylePr w:type="lastRow">
      <w:rPr>
        <w:b/>
        <w:bCs/>
      </w:rPr>
      <w:tblPr/>
      <w:tcPr>
        <w:tcBorders>
          <w:top w:val="double" w:sz="4" w:space="0" w:color="FF00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66" w:themeColor="accent1"/>
          <w:right w:val="single" w:sz="4" w:space="0" w:color="FF0066" w:themeColor="accent1"/>
        </w:tcBorders>
      </w:tcPr>
    </w:tblStylePr>
    <w:tblStylePr w:type="band1Horz">
      <w:tblPr/>
      <w:tcPr>
        <w:tcBorders>
          <w:top w:val="single" w:sz="4" w:space="0" w:color="FF0066" w:themeColor="accent1"/>
          <w:bottom w:val="single" w:sz="4" w:space="0" w:color="FF00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66" w:themeColor="accent1"/>
          <w:left w:val="nil"/>
        </w:tcBorders>
      </w:tcPr>
    </w:tblStylePr>
    <w:tblStylePr w:type="swCell">
      <w:tblPr/>
      <w:tcPr>
        <w:tcBorders>
          <w:top w:val="double" w:sz="4" w:space="0" w:color="FF006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D2C5" w:themeColor="accent2"/>
        <w:left w:val="single" w:sz="4" w:space="0" w:color="FFD2C5" w:themeColor="accent2"/>
        <w:bottom w:val="single" w:sz="4" w:space="0" w:color="FFD2C5" w:themeColor="accent2"/>
        <w:right w:val="single" w:sz="4" w:space="0" w:color="FFD2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2C5" w:themeFill="accent2"/>
      </w:tcPr>
    </w:tblStylePr>
    <w:tblStylePr w:type="lastRow">
      <w:rPr>
        <w:b/>
        <w:bCs/>
      </w:rPr>
      <w:tblPr/>
      <w:tcPr>
        <w:tcBorders>
          <w:top w:val="double" w:sz="4" w:space="0" w:color="FFD2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2C5" w:themeColor="accent2"/>
          <w:right w:val="single" w:sz="4" w:space="0" w:color="FFD2C5" w:themeColor="accent2"/>
        </w:tcBorders>
      </w:tcPr>
    </w:tblStylePr>
    <w:tblStylePr w:type="band1Horz">
      <w:tblPr/>
      <w:tcPr>
        <w:tcBorders>
          <w:top w:val="single" w:sz="4" w:space="0" w:color="FFD2C5" w:themeColor="accent2"/>
          <w:bottom w:val="single" w:sz="4" w:space="0" w:color="FFD2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2C5" w:themeColor="accent2"/>
          <w:left w:val="nil"/>
        </w:tcBorders>
      </w:tcPr>
    </w:tblStylePr>
    <w:tblStylePr w:type="swCell">
      <w:tblPr/>
      <w:tcPr>
        <w:tcBorders>
          <w:top w:val="double" w:sz="4" w:space="0" w:color="FFD2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90E300" w:themeColor="accent3"/>
        <w:left w:val="single" w:sz="4" w:space="0" w:color="90E300" w:themeColor="accent3"/>
        <w:bottom w:val="single" w:sz="4" w:space="0" w:color="90E300" w:themeColor="accent3"/>
        <w:right w:val="single" w:sz="4" w:space="0" w:color="90E3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E300" w:themeFill="accent3"/>
      </w:tcPr>
    </w:tblStylePr>
    <w:tblStylePr w:type="lastRow">
      <w:rPr>
        <w:b/>
        <w:bCs/>
      </w:rPr>
      <w:tblPr/>
      <w:tcPr>
        <w:tcBorders>
          <w:top w:val="double" w:sz="4" w:space="0" w:color="90E3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E300" w:themeColor="accent3"/>
          <w:right w:val="single" w:sz="4" w:space="0" w:color="90E300" w:themeColor="accent3"/>
        </w:tcBorders>
      </w:tcPr>
    </w:tblStylePr>
    <w:tblStylePr w:type="band1Horz">
      <w:tblPr/>
      <w:tcPr>
        <w:tcBorders>
          <w:top w:val="single" w:sz="4" w:space="0" w:color="90E300" w:themeColor="accent3"/>
          <w:bottom w:val="single" w:sz="4" w:space="0" w:color="90E3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E300" w:themeColor="accent3"/>
          <w:left w:val="nil"/>
        </w:tcBorders>
      </w:tcPr>
    </w:tblStylePr>
    <w:tblStylePr w:type="swCell">
      <w:tblPr/>
      <w:tcPr>
        <w:tcBorders>
          <w:top w:val="double" w:sz="4" w:space="0" w:color="90E3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93E3FF" w:themeColor="accent5"/>
        <w:left w:val="single" w:sz="4" w:space="0" w:color="93E3FF" w:themeColor="accent5"/>
        <w:bottom w:val="single" w:sz="4" w:space="0" w:color="93E3FF" w:themeColor="accent5"/>
        <w:right w:val="single" w:sz="4" w:space="0" w:color="93E3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3E3FF" w:themeFill="accent5"/>
      </w:tcPr>
    </w:tblStylePr>
    <w:tblStylePr w:type="lastRow">
      <w:rPr>
        <w:b/>
        <w:bCs/>
      </w:rPr>
      <w:tblPr/>
      <w:tcPr>
        <w:tcBorders>
          <w:top w:val="double" w:sz="4" w:space="0" w:color="93E3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3E3FF" w:themeColor="accent5"/>
          <w:right w:val="single" w:sz="4" w:space="0" w:color="93E3FF" w:themeColor="accent5"/>
        </w:tcBorders>
      </w:tcPr>
    </w:tblStylePr>
    <w:tblStylePr w:type="band1Horz">
      <w:tblPr/>
      <w:tcPr>
        <w:tcBorders>
          <w:top w:val="single" w:sz="4" w:space="0" w:color="93E3FF" w:themeColor="accent5"/>
          <w:bottom w:val="single" w:sz="4" w:space="0" w:color="93E3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3E3FF" w:themeColor="accent5"/>
          <w:left w:val="nil"/>
        </w:tcBorders>
      </w:tcPr>
    </w:tblStylePr>
    <w:tblStylePr w:type="swCell">
      <w:tblPr/>
      <w:tcPr>
        <w:tcBorders>
          <w:top w:val="double" w:sz="4" w:space="0" w:color="93E3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030A0" w:themeColor="accent6"/>
        <w:left w:val="single" w:sz="4" w:space="0" w:color="7030A0" w:themeColor="accent6"/>
        <w:bottom w:val="single" w:sz="4" w:space="0" w:color="7030A0" w:themeColor="accent6"/>
        <w:right w:val="single" w:sz="4" w:space="0" w:color="703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30A0" w:themeFill="accent6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30A0" w:themeColor="accent6"/>
          <w:right w:val="single" w:sz="4" w:space="0" w:color="7030A0" w:themeColor="accent6"/>
        </w:tcBorders>
      </w:tcPr>
    </w:tblStylePr>
    <w:tblStylePr w:type="band1Horz">
      <w:tblPr/>
      <w:tcPr>
        <w:tcBorders>
          <w:top w:val="single" w:sz="4" w:space="0" w:color="7030A0" w:themeColor="accent6"/>
          <w:bottom w:val="single" w:sz="4" w:space="0" w:color="703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30A0" w:themeColor="accent6"/>
          <w:left w:val="nil"/>
        </w:tcBorders>
      </w:tcPr>
    </w:tblStylePr>
    <w:tblStylePr w:type="swCell">
      <w:tblPr/>
      <w:tcPr>
        <w:tcBorders>
          <w:top w:val="double" w:sz="4" w:space="0" w:color="703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66A3" w:themeColor="accent1" w:themeTint="99"/>
        <w:left w:val="single" w:sz="4" w:space="0" w:color="FF66A3" w:themeColor="accent1" w:themeTint="99"/>
        <w:bottom w:val="single" w:sz="4" w:space="0" w:color="FF66A3" w:themeColor="accent1" w:themeTint="99"/>
        <w:right w:val="single" w:sz="4" w:space="0" w:color="FF66A3" w:themeColor="accent1" w:themeTint="99"/>
        <w:insideH w:val="single" w:sz="4" w:space="0" w:color="FF6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66" w:themeColor="accent1"/>
          <w:left w:val="single" w:sz="4" w:space="0" w:color="FF0066" w:themeColor="accent1"/>
          <w:bottom w:val="single" w:sz="4" w:space="0" w:color="FF0066" w:themeColor="accent1"/>
          <w:right w:val="single" w:sz="4" w:space="0" w:color="FF0066" w:themeColor="accent1"/>
          <w:insideH w:val="nil"/>
        </w:tcBorders>
        <w:shd w:val="clear" w:color="auto" w:fill="FF0066" w:themeFill="accent1"/>
      </w:tcPr>
    </w:tblStylePr>
    <w:tblStylePr w:type="lastRow">
      <w:rPr>
        <w:b/>
        <w:bCs/>
      </w:rPr>
      <w:tblPr/>
      <w:tcPr>
        <w:tcBorders>
          <w:top w:val="double" w:sz="4" w:space="0" w:color="FF6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E3DC" w:themeColor="accent2" w:themeTint="99"/>
        <w:left w:val="single" w:sz="4" w:space="0" w:color="FFE3DC" w:themeColor="accent2" w:themeTint="99"/>
        <w:bottom w:val="single" w:sz="4" w:space="0" w:color="FFE3DC" w:themeColor="accent2" w:themeTint="99"/>
        <w:right w:val="single" w:sz="4" w:space="0" w:color="FFE3DC" w:themeColor="accent2" w:themeTint="99"/>
        <w:insideH w:val="single" w:sz="4" w:space="0" w:color="FFE3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C5" w:themeColor="accent2"/>
          <w:left w:val="single" w:sz="4" w:space="0" w:color="FFD2C5" w:themeColor="accent2"/>
          <w:bottom w:val="single" w:sz="4" w:space="0" w:color="FFD2C5" w:themeColor="accent2"/>
          <w:right w:val="single" w:sz="4" w:space="0" w:color="FFD2C5" w:themeColor="accent2"/>
          <w:insideH w:val="nil"/>
        </w:tcBorders>
        <w:shd w:val="clear" w:color="auto" w:fill="FFD2C5" w:themeFill="accent2"/>
      </w:tcPr>
    </w:tblStylePr>
    <w:tblStylePr w:type="lastRow">
      <w:rPr>
        <w:b/>
        <w:bCs/>
      </w:rPr>
      <w:tblPr/>
      <w:tcPr>
        <w:tcBorders>
          <w:top w:val="double" w:sz="4" w:space="0" w:color="FFE3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C0FF55" w:themeColor="accent3" w:themeTint="99"/>
        <w:left w:val="single" w:sz="4" w:space="0" w:color="C0FF55" w:themeColor="accent3" w:themeTint="99"/>
        <w:bottom w:val="single" w:sz="4" w:space="0" w:color="C0FF55" w:themeColor="accent3" w:themeTint="99"/>
        <w:right w:val="single" w:sz="4" w:space="0" w:color="C0FF55" w:themeColor="accent3" w:themeTint="99"/>
        <w:insideH w:val="single" w:sz="4" w:space="0" w:color="C0FF5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E300" w:themeColor="accent3"/>
          <w:left w:val="single" w:sz="4" w:space="0" w:color="90E300" w:themeColor="accent3"/>
          <w:bottom w:val="single" w:sz="4" w:space="0" w:color="90E300" w:themeColor="accent3"/>
          <w:right w:val="single" w:sz="4" w:space="0" w:color="90E300" w:themeColor="accent3"/>
          <w:insideH w:val="nil"/>
        </w:tcBorders>
        <w:shd w:val="clear" w:color="auto" w:fill="90E300" w:themeFill="accent3"/>
      </w:tcPr>
    </w:tblStylePr>
    <w:tblStylePr w:type="lastRow">
      <w:rPr>
        <w:b/>
        <w:bCs/>
      </w:rPr>
      <w:tblPr/>
      <w:tcPr>
        <w:tcBorders>
          <w:top w:val="double" w:sz="4" w:space="0" w:color="C0FF5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BEEDFF" w:themeColor="accent5" w:themeTint="99"/>
        <w:left w:val="single" w:sz="4" w:space="0" w:color="BEEDFF" w:themeColor="accent5" w:themeTint="99"/>
        <w:bottom w:val="single" w:sz="4" w:space="0" w:color="BEEDFF" w:themeColor="accent5" w:themeTint="99"/>
        <w:right w:val="single" w:sz="4" w:space="0" w:color="BEEDFF" w:themeColor="accent5" w:themeTint="99"/>
        <w:insideH w:val="single" w:sz="4" w:space="0" w:color="BEED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E3FF" w:themeColor="accent5"/>
          <w:left w:val="single" w:sz="4" w:space="0" w:color="93E3FF" w:themeColor="accent5"/>
          <w:bottom w:val="single" w:sz="4" w:space="0" w:color="93E3FF" w:themeColor="accent5"/>
          <w:right w:val="single" w:sz="4" w:space="0" w:color="93E3FF" w:themeColor="accent5"/>
          <w:insideH w:val="nil"/>
        </w:tcBorders>
        <w:shd w:val="clear" w:color="auto" w:fill="93E3FF" w:themeFill="accent5"/>
      </w:tcPr>
    </w:tblStylePr>
    <w:tblStylePr w:type="lastRow">
      <w:rPr>
        <w:b/>
        <w:bCs/>
      </w:rPr>
      <w:tblPr/>
      <w:tcPr>
        <w:tcBorders>
          <w:top w:val="double" w:sz="4" w:space="0" w:color="BEED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AB73D5" w:themeColor="accent6" w:themeTint="99"/>
        <w:left w:val="single" w:sz="4" w:space="0" w:color="AB73D5" w:themeColor="accent6" w:themeTint="99"/>
        <w:bottom w:val="single" w:sz="4" w:space="0" w:color="AB73D5" w:themeColor="accent6" w:themeTint="99"/>
        <w:right w:val="single" w:sz="4" w:space="0" w:color="AB73D5" w:themeColor="accent6" w:themeTint="99"/>
        <w:insideH w:val="single" w:sz="4" w:space="0" w:color="AB73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6"/>
          <w:left w:val="single" w:sz="4" w:space="0" w:color="7030A0" w:themeColor="accent6"/>
          <w:bottom w:val="single" w:sz="4" w:space="0" w:color="7030A0" w:themeColor="accent6"/>
          <w:right w:val="single" w:sz="4" w:space="0" w:color="7030A0" w:themeColor="accent6"/>
          <w:insideH w:val="nil"/>
        </w:tcBorders>
        <w:shd w:val="clear" w:color="auto" w:fill="7030A0" w:themeFill="accent6"/>
      </w:tcPr>
    </w:tblStylePr>
    <w:tblStylePr w:type="lastRow">
      <w:rPr>
        <w:b/>
        <w:bCs/>
      </w:rPr>
      <w:tblPr/>
      <w:tcPr>
        <w:tcBorders>
          <w:top w:val="double" w:sz="4" w:space="0" w:color="AB73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66" w:themeColor="accent1"/>
        <w:left w:val="single" w:sz="24" w:space="0" w:color="FF0066" w:themeColor="accent1"/>
        <w:bottom w:val="single" w:sz="24" w:space="0" w:color="FF0066" w:themeColor="accent1"/>
        <w:right w:val="single" w:sz="24" w:space="0" w:color="FF0066" w:themeColor="accent1"/>
      </w:tblBorders>
    </w:tblPr>
    <w:tcPr>
      <w:shd w:val="clear" w:color="auto" w:fill="FF00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2C5" w:themeColor="accent2"/>
        <w:left w:val="single" w:sz="24" w:space="0" w:color="FFD2C5" w:themeColor="accent2"/>
        <w:bottom w:val="single" w:sz="24" w:space="0" w:color="FFD2C5" w:themeColor="accent2"/>
        <w:right w:val="single" w:sz="24" w:space="0" w:color="FFD2C5" w:themeColor="accent2"/>
      </w:tblBorders>
    </w:tblPr>
    <w:tcPr>
      <w:shd w:val="clear" w:color="auto" w:fill="FFD2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E300" w:themeColor="accent3"/>
        <w:left w:val="single" w:sz="24" w:space="0" w:color="90E300" w:themeColor="accent3"/>
        <w:bottom w:val="single" w:sz="24" w:space="0" w:color="90E300" w:themeColor="accent3"/>
        <w:right w:val="single" w:sz="24" w:space="0" w:color="90E300" w:themeColor="accent3"/>
      </w:tblBorders>
    </w:tblPr>
    <w:tcPr>
      <w:shd w:val="clear" w:color="auto" w:fill="90E3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3E3FF" w:themeColor="accent5"/>
        <w:left w:val="single" w:sz="24" w:space="0" w:color="93E3FF" w:themeColor="accent5"/>
        <w:bottom w:val="single" w:sz="24" w:space="0" w:color="93E3FF" w:themeColor="accent5"/>
        <w:right w:val="single" w:sz="24" w:space="0" w:color="93E3FF" w:themeColor="accent5"/>
      </w:tblBorders>
    </w:tblPr>
    <w:tcPr>
      <w:shd w:val="clear" w:color="auto" w:fill="93E3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4C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30A0" w:themeColor="accent6"/>
        <w:left w:val="single" w:sz="24" w:space="0" w:color="7030A0" w:themeColor="accent6"/>
        <w:bottom w:val="single" w:sz="24" w:space="0" w:color="7030A0" w:themeColor="accent6"/>
        <w:right w:val="single" w:sz="24" w:space="0" w:color="7030A0" w:themeColor="accent6"/>
      </w:tblBorders>
    </w:tblPr>
    <w:tcPr>
      <w:shd w:val="clear" w:color="auto" w:fill="703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FF0066" w:themeColor="accent1"/>
        <w:bottom w:val="single" w:sz="4" w:space="0" w:color="FF00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00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B4C76"/>
    <w:pPr>
      <w:spacing w:after="0" w:line="240" w:lineRule="auto"/>
    </w:pPr>
    <w:rPr>
      <w:color w:val="FF7953" w:themeColor="accent2" w:themeShade="BF"/>
    </w:rPr>
    <w:tblPr>
      <w:tblStyleRowBandSize w:val="1"/>
      <w:tblStyleColBandSize w:val="1"/>
      <w:tblBorders>
        <w:top w:val="single" w:sz="4" w:space="0" w:color="FFD2C5" w:themeColor="accent2"/>
        <w:bottom w:val="single" w:sz="4" w:space="0" w:color="FFD2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2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B4C76"/>
    <w:pPr>
      <w:spacing w:after="0" w:line="240" w:lineRule="auto"/>
    </w:pPr>
    <w:rPr>
      <w:color w:val="6BAA00" w:themeColor="accent3" w:themeShade="BF"/>
    </w:rPr>
    <w:tblPr>
      <w:tblStyleRowBandSize w:val="1"/>
      <w:tblStyleColBandSize w:val="1"/>
      <w:tblBorders>
        <w:top w:val="single" w:sz="4" w:space="0" w:color="90E300" w:themeColor="accent3"/>
        <w:bottom w:val="single" w:sz="4" w:space="0" w:color="90E3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0E3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0E3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B4C7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B4C76"/>
    <w:pPr>
      <w:spacing w:after="0" w:line="240" w:lineRule="auto"/>
    </w:pPr>
    <w:rPr>
      <w:color w:val="2EC8FF" w:themeColor="accent5" w:themeShade="BF"/>
    </w:rPr>
    <w:tblPr>
      <w:tblStyleRowBandSize w:val="1"/>
      <w:tblStyleColBandSize w:val="1"/>
      <w:tblBorders>
        <w:top w:val="single" w:sz="4" w:space="0" w:color="93E3FF" w:themeColor="accent5"/>
        <w:bottom w:val="single" w:sz="4" w:space="0" w:color="93E3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3E3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3E3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B4C76"/>
    <w:pPr>
      <w:spacing w:after="0" w:line="240" w:lineRule="auto"/>
    </w:pPr>
    <w:rPr>
      <w:color w:val="532477" w:themeColor="accent6" w:themeShade="BF"/>
    </w:rPr>
    <w:tblPr>
      <w:tblStyleRowBandSize w:val="1"/>
      <w:tblStyleColBandSize w:val="1"/>
      <w:tblBorders>
        <w:top w:val="single" w:sz="4" w:space="0" w:color="7030A0" w:themeColor="accent6"/>
        <w:bottom w:val="single" w:sz="4" w:space="0" w:color="703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3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3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E0" w:themeFill="accent1" w:themeFillTint="33"/>
      </w:tcPr>
    </w:tblStylePr>
    <w:tblStylePr w:type="band1Horz">
      <w:tblPr/>
      <w:tcPr>
        <w:shd w:val="clear" w:color="auto" w:fill="FFCCE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B4C76"/>
    <w:pPr>
      <w:spacing w:after="0" w:line="240" w:lineRule="auto"/>
    </w:pPr>
    <w:rPr>
      <w:color w:val="FF795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2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2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2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2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3" w:themeFill="accent2" w:themeFillTint="33"/>
      </w:tcPr>
    </w:tblStylePr>
    <w:tblStylePr w:type="band1Horz">
      <w:tblPr/>
      <w:tcPr>
        <w:shd w:val="clear" w:color="auto" w:fill="FFF5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B4C76"/>
    <w:pPr>
      <w:spacing w:after="0" w:line="240" w:lineRule="auto"/>
    </w:pPr>
    <w:rPr>
      <w:color w:val="6BAA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E3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E3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E3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E3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FC6" w:themeFill="accent3" w:themeFillTint="33"/>
      </w:tcPr>
    </w:tblStylePr>
    <w:tblStylePr w:type="band1Horz">
      <w:tblPr/>
      <w:tcPr>
        <w:shd w:val="clear" w:color="auto" w:fill="EAFFC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B4C7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B4C76"/>
    <w:pPr>
      <w:spacing w:after="0" w:line="240" w:lineRule="auto"/>
    </w:pPr>
    <w:rPr>
      <w:color w:val="2EC8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E3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E3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E3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E3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9FF" w:themeFill="accent5" w:themeFillTint="33"/>
      </w:tcPr>
    </w:tblStylePr>
    <w:tblStylePr w:type="band1Horz">
      <w:tblPr/>
      <w:tcPr>
        <w:shd w:val="clear" w:color="auto" w:fill="E9F9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B4C76"/>
    <w:pPr>
      <w:spacing w:after="0" w:line="240" w:lineRule="auto"/>
    </w:pPr>
    <w:rPr>
      <w:color w:val="5324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3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3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3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3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D0F1" w:themeFill="accent6" w:themeFillTint="33"/>
      </w:tcPr>
    </w:tblStylePr>
    <w:tblStylePr w:type="band1Horz">
      <w:tblPr/>
      <w:tcPr>
        <w:shd w:val="clear" w:color="auto" w:fill="E2D0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4C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4C7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408C" w:themeColor="accent1" w:themeTint="BF"/>
        <w:left w:val="single" w:sz="8" w:space="0" w:color="FF408C" w:themeColor="accent1" w:themeTint="BF"/>
        <w:bottom w:val="single" w:sz="8" w:space="0" w:color="FF408C" w:themeColor="accent1" w:themeTint="BF"/>
        <w:right w:val="single" w:sz="8" w:space="0" w:color="FF408C" w:themeColor="accent1" w:themeTint="BF"/>
        <w:insideH w:val="single" w:sz="8" w:space="0" w:color="FF408C" w:themeColor="accent1" w:themeTint="BF"/>
        <w:insideV w:val="single" w:sz="8" w:space="0" w:color="FF408C" w:themeColor="accent1" w:themeTint="BF"/>
      </w:tblBorders>
    </w:tblPr>
    <w:tcPr>
      <w:shd w:val="clear" w:color="auto" w:fill="FFC0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B2" w:themeFill="accent1" w:themeFillTint="7F"/>
      </w:tcPr>
    </w:tblStylePr>
    <w:tblStylePr w:type="band1Horz">
      <w:tblPr/>
      <w:tcPr>
        <w:shd w:val="clear" w:color="auto" w:fill="FF80B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DDD3" w:themeColor="accent2" w:themeTint="BF"/>
        <w:left w:val="single" w:sz="8" w:space="0" w:color="FFDDD3" w:themeColor="accent2" w:themeTint="BF"/>
        <w:bottom w:val="single" w:sz="8" w:space="0" w:color="FFDDD3" w:themeColor="accent2" w:themeTint="BF"/>
        <w:right w:val="single" w:sz="8" w:space="0" w:color="FFDDD3" w:themeColor="accent2" w:themeTint="BF"/>
        <w:insideH w:val="single" w:sz="8" w:space="0" w:color="FFDDD3" w:themeColor="accent2" w:themeTint="BF"/>
        <w:insideV w:val="single" w:sz="8" w:space="0" w:color="FFDDD3" w:themeColor="accent2" w:themeTint="BF"/>
      </w:tblBorders>
    </w:tblPr>
    <w:tcPr>
      <w:shd w:val="clear" w:color="auto" w:fill="FFF3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D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E2" w:themeFill="accent2" w:themeFillTint="7F"/>
      </w:tcPr>
    </w:tblStylePr>
    <w:tblStylePr w:type="band1Horz">
      <w:tblPr/>
      <w:tcPr>
        <w:shd w:val="clear" w:color="auto" w:fill="FFE8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B0FF2B" w:themeColor="accent3" w:themeTint="BF"/>
        <w:left w:val="single" w:sz="8" w:space="0" w:color="B0FF2B" w:themeColor="accent3" w:themeTint="BF"/>
        <w:bottom w:val="single" w:sz="8" w:space="0" w:color="B0FF2B" w:themeColor="accent3" w:themeTint="BF"/>
        <w:right w:val="single" w:sz="8" w:space="0" w:color="B0FF2B" w:themeColor="accent3" w:themeTint="BF"/>
        <w:insideH w:val="single" w:sz="8" w:space="0" w:color="B0FF2B" w:themeColor="accent3" w:themeTint="BF"/>
        <w:insideV w:val="single" w:sz="8" w:space="0" w:color="B0FF2B" w:themeColor="accent3" w:themeTint="BF"/>
      </w:tblBorders>
    </w:tblPr>
    <w:tcPr>
      <w:shd w:val="clear" w:color="auto" w:fill="E5FFB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FF2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F72" w:themeFill="accent3" w:themeFillTint="7F"/>
      </w:tcPr>
    </w:tblStylePr>
    <w:tblStylePr w:type="band1Horz">
      <w:tblPr/>
      <w:tcPr>
        <w:shd w:val="clear" w:color="auto" w:fill="CBFF7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AEE9FF" w:themeColor="accent5" w:themeTint="BF"/>
        <w:left w:val="single" w:sz="8" w:space="0" w:color="AEE9FF" w:themeColor="accent5" w:themeTint="BF"/>
        <w:bottom w:val="single" w:sz="8" w:space="0" w:color="AEE9FF" w:themeColor="accent5" w:themeTint="BF"/>
        <w:right w:val="single" w:sz="8" w:space="0" w:color="AEE9FF" w:themeColor="accent5" w:themeTint="BF"/>
        <w:insideH w:val="single" w:sz="8" w:space="0" w:color="AEE9FF" w:themeColor="accent5" w:themeTint="BF"/>
        <w:insideV w:val="single" w:sz="8" w:space="0" w:color="AEE9FF" w:themeColor="accent5" w:themeTint="BF"/>
      </w:tblBorders>
    </w:tblPr>
    <w:tcPr>
      <w:shd w:val="clear" w:color="auto" w:fill="E4F7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9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7F"/>
      </w:tcPr>
    </w:tblStylePr>
    <w:tblStylePr w:type="band1Horz">
      <w:tblPr/>
      <w:tcPr>
        <w:shd w:val="clear" w:color="auto" w:fill="C9F0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9650CA" w:themeColor="accent6" w:themeTint="BF"/>
        <w:left w:val="single" w:sz="8" w:space="0" w:color="9650CA" w:themeColor="accent6" w:themeTint="BF"/>
        <w:bottom w:val="single" w:sz="8" w:space="0" w:color="9650CA" w:themeColor="accent6" w:themeTint="BF"/>
        <w:right w:val="single" w:sz="8" w:space="0" w:color="9650CA" w:themeColor="accent6" w:themeTint="BF"/>
        <w:insideH w:val="single" w:sz="8" w:space="0" w:color="9650CA" w:themeColor="accent6" w:themeTint="BF"/>
        <w:insideV w:val="single" w:sz="8" w:space="0" w:color="9650CA" w:themeColor="accent6" w:themeTint="BF"/>
      </w:tblBorders>
    </w:tblPr>
    <w:tcPr>
      <w:shd w:val="clear" w:color="auto" w:fill="DCC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50C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8BDC" w:themeFill="accent6" w:themeFillTint="7F"/>
      </w:tcPr>
    </w:tblStylePr>
    <w:tblStylePr w:type="band1Horz">
      <w:tblPr/>
      <w:tcPr>
        <w:shd w:val="clear" w:color="auto" w:fill="B98BD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66" w:themeColor="accent1"/>
        <w:left w:val="single" w:sz="8" w:space="0" w:color="FF0066" w:themeColor="accent1"/>
        <w:bottom w:val="single" w:sz="8" w:space="0" w:color="FF0066" w:themeColor="accent1"/>
        <w:right w:val="single" w:sz="8" w:space="0" w:color="FF0066" w:themeColor="accent1"/>
        <w:insideH w:val="single" w:sz="8" w:space="0" w:color="FF0066" w:themeColor="accent1"/>
        <w:insideV w:val="single" w:sz="8" w:space="0" w:color="FF0066" w:themeColor="accent1"/>
      </w:tblBorders>
    </w:tblPr>
    <w:tcPr>
      <w:shd w:val="clear" w:color="auto" w:fill="FFC0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E0" w:themeFill="accent1" w:themeFillTint="33"/>
      </w:tcPr>
    </w:tblStylePr>
    <w:tblStylePr w:type="band1Vert">
      <w:tblPr/>
      <w:tcPr>
        <w:shd w:val="clear" w:color="auto" w:fill="FF80B2" w:themeFill="accent1" w:themeFillTint="7F"/>
      </w:tcPr>
    </w:tblStylePr>
    <w:tblStylePr w:type="band1Horz">
      <w:tblPr/>
      <w:tcPr>
        <w:tcBorders>
          <w:insideH w:val="single" w:sz="6" w:space="0" w:color="FF0066" w:themeColor="accent1"/>
          <w:insideV w:val="single" w:sz="6" w:space="0" w:color="FF0066" w:themeColor="accent1"/>
        </w:tcBorders>
        <w:shd w:val="clear" w:color="auto" w:fill="FF80B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C5" w:themeColor="accent2"/>
        <w:left w:val="single" w:sz="8" w:space="0" w:color="FFD2C5" w:themeColor="accent2"/>
        <w:bottom w:val="single" w:sz="8" w:space="0" w:color="FFD2C5" w:themeColor="accent2"/>
        <w:right w:val="single" w:sz="8" w:space="0" w:color="FFD2C5" w:themeColor="accent2"/>
        <w:insideH w:val="single" w:sz="8" w:space="0" w:color="FFD2C5" w:themeColor="accent2"/>
        <w:insideV w:val="single" w:sz="8" w:space="0" w:color="FFD2C5" w:themeColor="accent2"/>
      </w:tblBorders>
    </w:tblPr>
    <w:tcPr>
      <w:shd w:val="clear" w:color="auto" w:fill="FFF3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3" w:themeFill="accent2" w:themeFillTint="33"/>
      </w:tcPr>
    </w:tblStylePr>
    <w:tblStylePr w:type="band1Vert">
      <w:tblPr/>
      <w:tcPr>
        <w:shd w:val="clear" w:color="auto" w:fill="FFE8E2" w:themeFill="accent2" w:themeFillTint="7F"/>
      </w:tcPr>
    </w:tblStylePr>
    <w:tblStylePr w:type="band1Horz">
      <w:tblPr/>
      <w:tcPr>
        <w:tcBorders>
          <w:insideH w:val="single" w:sz="6" w:space="0" w:color="FFD2C5" w:themeColor="accent2"/>
          <w:insideV w:val="single" w:sz="6" w:space="0" w:color="FFD2C5" w:themeColor="accent2"/>
        </w:tcBorders>
        <w:shd w:val="clear" w:color="auto" w:fill="FFE8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E300" w:themeColor="accent3"/>
        <w:left w:val="single" w:sz="8" w:space="0" w:color="90E300" w:themeColor="accent3"/>
        <w:bottom w:val="single" w:sz="8" w:space="0" w:color="90E300" w:themeColor="accent3"/>
        <w:right w:val="single" w:sz="8" w:space="0" w:color="90E300" w:themeColor="accent3"/>
        <w:insideH w:val="single" w:sz="8" w:space="0" w:color="90E300" w:themeColor="accent3"/>
        <w:insideV w:val="single" w:sz="8" w:space="0" w:color="90E300" w:themeColor="accent3"/>
      </w:tblBorders>
    </w:tblPr>
    <w:tcPr>
      <w:shd w:val="clear" w:color="auto" w:fill="E5FFB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F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FC6" w:themeFill="accent3" w:themeFillTint="33"/>
      </w:tcPr>
    </w:tblStylePr>
    <w:tblStylePr w:type="band1Vert">
      <w:tblPr/>
      <w:tcPr>
        <w:shd w:val="clear" w:color="auto" w:fill="CBFF72" w:themeFill="accent3" w:themeFillTint="7F"/>
      </w:tcPr>
    </w:tblStylePr>
    <w:tblStylePr w:type="band1Horz">
      <w:tblPr/>
      <w:tcPr>
        <w:tcBorders>
          <w:insideH w:val="single" w:sz="6" w:space="0" w:color="90E300" w:themeColor="accent3"/>
          <w:insideV w:val="single" w:sz="6" w:space="0" w:color="90E300" w:themeColor="accent3"/>
        </w:tcBorders>
        <w:shd w:val="clear" w:color="auto" w:fill="CBFF7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3E3FF" w:themeColor="accent5"/>
        <w:left w:val="single" w:sz="8" w:space="0" w:color="93E3FF" w:themeColor="accent5"/>
        <w:bottom w:val="single" w:sz="8" w:space="0" w:color="93E3FF" w:themeColor="accent5"/>
        <w:right w:val="single" w:sz="8" w:space="0" w:color="93E3FF" w:themeColor="accent5"/>
        <w:insideH w:val="single" w:sz="8" w:space="0" w:color="93E3FF" w:themeColor="accent5"/>
        <w:insideV w:val="single" w:sz="8" w:space="0" w:color="93E3FF" w:themeColor="accent5"/>
      </w:tblBorders>
    </w:tblPr>
    <w:tcPr>
      <w:shd w:val="clear" w:color="auto" w:fill="E4F7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FF" w:themeFill="accent5" w:themeFillTint="33"/>
      </w:tcPr>
    </w:tblStylePr>
    <w:tblStylePr w:type="band1Vert">
      <w:tblPr/>
      <w:tcPr>
        <w:shd w:val="clear" w:color="auto" w:fill="C9F0FF" w:themeFill="accent5" w:themeFillTint="7F"/>
      </w:tcPr>
    </w:tblStylePr>
    <w:tblStylePr w:type="band1Horz">
      <w:tblPr/>
      <w:tcPr>
        <w:tcBorders>
          <w:insideH w:val="single" w:sz="6" w:space="0" w:color="93E3FF" w:themeColor="accent5"/>
          <w:insideV w:val="single" w:sz="6" w:space="0" w:color="93E3FF" w:themeColor="accent5"/>
        </w:tcBorders>
        <w:shd w:val="clear" w:color="auto" w:fill="C9F0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  <w:insideH w:val="single" w:sz="8" w:space="0" w:color="7030A0" w:themeColor="accent6"/>
        <w:insideV w:val="single" w:sz="8" w:space="0" w:color="7030A0" w:themeColor="accent6"/>
      </w:tblBorders>
    </w:tblPr>
    <w:tcPr>
      <w:shd w:val="clear" w:color="auto" w:fill="DCC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0F1" w:themeFill="accent6" w:themeFillTint="33"/>
      </w:tcPr>
    </w:tblStylePr>
    <w:tblStylePr w:type="band1Vert">
      <w:tblPr/>
      <w:tcPr>
        <w:shd w:val="clear" w:color="auto" w:fill="B98BDC" w:themeFill="accent6" w:themeFillTint="7F"/>
      </w:tcPr>
    </w:tblStylePr>
    <w:tblStylePr w:type="band1Horz">
      <w:tblPr/>
      <w:tcPr>
        <w:tcBorders>
          <w:insideH w:val="single" w:sz="6" w:space="0" w:color="7030A0" w:themeColor="accent6"/>
          <w:insideV w:val="single" w:sz="6" w:space="0" w:color="7030A0" w:themeColor="accent6"/>
        </w:tcBorders>
        <w:shd w:val="clear" w:color="auto" w:fill="B98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B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B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3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2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2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8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8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FB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E3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E3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E3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E3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FF7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FF7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7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E3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E3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3E3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3E3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0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0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C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3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3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3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3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8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8BD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66" w:themeColor="accent1"/>
        <w:bottom w:val="single" w:sz="8" w:space="0" w:color="FF00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6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66" w:themeColor="accent1"/>
          <w:bottom w:val="single" w:sz="8" w:space="0" w:color="FF00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66" w:themeColor="accent1"/>
          <w:bottom w:val="single" w:sz="8" w:space="0" w:color="FF0066" w:themeColor="accent1"/>
        </w:tcBorders>
      </w:tcPr>
    </w:tblStylePr>
    <w:tblStylePr w:type="band1Vert">
      <w:tblPr/>
      <w:tcPr>
        <w:shd w:val="clear" w:color="auto" w:fill="FFC0D9" w:themeFill="accent1" w:themeFillTint="3F"/>
      </w:tcPr>
    </w:tblStylePr>
    <w:tblStylePr w:type="band1Horz">
      <w:tblPr/>
      <w:tcPr>
        <w:shd w:val="clear" w:color="auto" w:fill="FFC0D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2C5" w:themeColor="accent2"/>
        <w:bottom w:val="single" w:sz="8" w:space="0" w:color="FFD2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2C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D2C5" w:themeColor="accent2"/>
          <w:bottom w:val="single" w:sz="8" w:space="0" w:color="FFD2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2C5" w:themeColor="accent2"/>
          <w:bottom w:val="single" w:sz="8" w:space="0" w:color="FFD2C5" w:themeColor="accent2"/>
        </w:tcBorders>
      </w:tcPr>
    </w:tblStylePr>
    <w:tblStylePr w:type="band1Vert">
      <w:tblPr/>
      <w:tcPr>
        <w:shd w:val="clear" w:color="auto" w:fill="FFF3F0" w:themeFill="accent2" w:themeFillTint="3F"/>
      </w:tcPr>
    </w:tblStylePr>
    <w:tblStylePr w:type="band1Horz">
      <w:tblPr/>
      <w:tcPr>
        <w:shd w:val="clear" w:color="auto" w:fill="FFF3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E300" w:themeColor="accent3"/>
        <w:bottom w:val="single" w:sz="8" w:space="0" w:color="90E3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E3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0E300" w:themeColor="accent3"/>
          <w:bottom w:val="single" w:sz="8" w:space="0" w:color="90E3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E300" w:themeColor="accent3"/>
          <w:bottom w:val="single" w:sz="8" w:space="0" w:color="90E300" w:themeColor="accent3"/>
        </w:tcBorders>
      </w:tcPr>
    </w:tblStylePr>
    <w:tblStylePr w:type="band1Vert">
      <w:tblPr/>
      <w:tcPr>
        <w:shd w:val="clear" w:color="auto" w:fill="E5FFB9" w:themeFill="accent3" w:themeFillTint="3F"/>
      </w:tcPr>
    </w:tblStylePr>
    <w:tblStylePr w:type="band1Horz">
      <w:tblPr/>
      <w:tcPr>
        <w:shd w:val="clear" w:color="auto" w:fill="E5FFB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3E3FF" w:themeColor="accent5"/>
        <w:bottom w:val="single" w:sz="8" w:space="0" w:color="93E3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3E3FF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3E3FF" w:themeColor="accent5"/>
          <w:bottom w:val="single" w:sz="8" w:space="0" w:color="93E3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3E3FF" w:themeColor="accent5"/>
          <w:bottom w:val="single" w:sz="8" w:space="0" w:color="93E3FF" w:themeColor="accent5"/>
        </w:tcBorders>
      </w:tcPr>
    </w:tblStylePr>
    <w:tblStylePr w:type="band1Vert">
      <w:tblPr/>
      <w:tcPr>
        <w:shd w:val="clear" w:color="auto" w:fill="E4F7FF" w:themeFill="accent5" w:themeFillTint="3F"/>
      </w:tcPr>
    </w:tblStylePr>
    <w:tblStylePr w:type="band1Horz">
      <w:tblPr/>
      <w:tcPr>
        <w:shd w:val="clear" w:color="auto" w:fill="E4F7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4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30A0" w:themeColor="accent6"/>
        <w:bottom w:val="single" w:sz="8" w:space="0" w:color="703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30A0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30A0" w:themeColor="accent6"/>
          <w:bottom w:val="single" w:sz="8" w:space="0" w:color="703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30A0" w:themeColor="accent6"/>
          <w:bottom w:val="single" w:sz="8" w:space="0" w:color="7030A0" w:themeColor="accent6"/>
        </w:tcBorders>
      </w:tcPr>
    </w:tblStylePr>
    <w:tblStylePr w:type="band1Vert">
      <w:tblPr/>
      <w:tcPr>
        <w:shd w:val="clear" w:color="auto" w:fill="DCC5ED" w:themeFill="accent6" w:themeFillTint="3F"/>
      </w:tcPr>
    </w:tblStylePr>
    <w:tblStylePr w:type="band1Horz">
      <w:tblPr/>
      <w:tcPr>
        <w:shd w:val="clear" w:color="auto" w:fill="DCC5E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66" w:themeColor="accent1"/>
        <w:left w:val="single" w:sz="8" w:space="0" w:color="FF0066" w:themeColor="accent1"/>
        <w:bottom w:val="single" w:sz="8" w:space="0" w:color="FF0066" w:themeColor="accent1"/>
        <w:right w:val="single" w:sz="8" w:space="0" w:color="FF00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C5" w:themeColor="accent2"/>
        <w:left w:val="single" w:sz="8" w:space="0" w:color="FFD2C5" w:themeColor="accent2"/>
        <w:bottom w:val="single" w:sz="8" w:space="0" w:color="FFD2C5" w:themeColor="accent2"/>
        <w:right w:val="single" w:sz="8" w:space="0" w:color="FFD2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2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2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2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3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E300" w:themeColor="accent3"/>
        <w:left w:val="single" w:sz="8" w:space="0" w:color="90E300" w:themeColor="accent3"/>
        <w:bottom w:val="single" w:sz="8" w:space="0" w:color="90E300" w:themeColor="accent3"/>
        <w:right w:val="single" w:sz="8" w:space="0" w:color="90E3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E3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E3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E3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FB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FB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3E3FF" w:themeColor="accent5"/>
        <w:left w:val="single" w:sz="8" w:space="0" w:color="93E3FF" w:themeColor="accent5"/>
        <w:bottom w:val="single" w:sz="8" w:space="0" w:color="93E3FF" w:themeColor="accent5"/>
        <w:right w:val="single" w:sz="8" w:space="0" w:color="93E3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3E3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3E3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3E3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7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7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4C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30A0" w:themeColor="accent6"/>
        <w:left w:val="single" w:sz="8" w:space="0" w:color="7030A0" w:themeColor="accent6"/>
        <w:bottom w:val="single" w:sz="8" w:space="0" w:color="7030A0" w:themeColor="accent6"/>
        <w:right w:val="single" w:sz="8" w:space="0" w:color="703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3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3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3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C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408C" w:themeColor="accent1" w:themeTint="BF"/>
        <w:left w:val="single" w:sz="8" w:space="0" w:color="FF408C" w:themeColor="accent1" w:themeTint="BF"/>
        <w:bottom w:val="single" w:sz="8" w:space="0" w:color="FF408C" w:themeColor="accent1" w:themeTint="BF"/>
        <w:right w:val="single" w:sz="8" w:space="0" w:color="FF408C" w:themeColor="accent1" w:themeTint="BF"/>
        <w:insideH w:val="single" w:sz="8" w:space="0" w:color="FF408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8C" w:themeColor="accent1" w:themeTint="BF"/>
          <w:left w:val="single" w:sz="8" w:space="0" w:color="FF408C" w:themeColor="accent1" w:themeTint="BF"/>
          <w:bottom w:val="single" w:sz="8" w:space="0" w:color="FF408C" w:themeColor="accent1" w:themeTint="BF"/>
          <w:right w:val="single" w:sz="8" w:space="0" w:color="FF408C" w:themeColor="accent1" w:themeTint="BF"/>
          <w:insideH w:val="nil"/>
          <w:insideV w:val="nil"/>
        </w:tcBorders>
        <w:shd w:val="clear" w:color="auto" w:fill="FF00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8C" w:themeColor="accent1" w:themeTint="BF"/>
          <w:left w:val="single" w:sz="8" w:space="0" w:color="FF408C" w:themeColor="accent1" w:themeTint="BF"/>
          <w:bottom w:val="single" w:sz="8" w:space="0" w:color="FF408C" w:themeColor="accent1" w:themeTint="BF"/>
          <w:right w:val="single" w:sz="8" w:space="0" w:color="FF40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DDD3" w:themeColor="accent2" w:themeTint="BF"/>
        <w:left w:val="single" w:sz="8" w:space="0" w:color="FFDDD3" w:themeColor="accent2" w:themeTint="BF"/>
        <w:bottom w:val="single" w:sz="8" w:space="0" w:color="FFDDD3" w:themeColor="accent2" w:themeTint="BF"/>
        <w:right w:val="single" w:sz="8" w:space="0" w:color="FFDDD3" w:themeColor="accent2" w:themeTint="BF"/>
        <w:insideH w:val="single" w:sz="8" w:space="0" w:color="FFDD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DD3" w:themeColor="accent2" w:themeTint="BF"/>
          <w:left w:val="single" w:sz="8" w:space="0" w:color="FFDDD3" w:themeColor="accent2" w:themeTint="BF"/>
          <w:bottom w:val="single" w:sz="8" w:space="0" w:color="FFDDD3" w:themeColor="accent2" w:themeTint="BF"/>
          <w:right w:val="single" w:sz="8" w:space="0" w:color="FFDDD3" w:themeColor="accent2" w:themeTint="BF"/>
          <w:insideH w:val="nil"/>
          <w:insideV w:val="nil"/>
        </w:tcBorders>
        <w:shd w:val="clear" w:color="auto" w:fill="FFD2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DD3" w:themeColor="accent2" w:themeTint="BF"/>
          <w:left w:val="single" w:sz="8" w:space="0" w:color="FFDDD3" w:themeColor="accent2" w:themeTint="BF"/>
          <w:bottom w:val="single" w:sz="8" w:space="0" w:color="FFDDD3" w:themeColor="accent2" w:themeTint="BF"/>
          <w:right w:val="single" w:sz="8" w:space="0" w:color="FFDD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3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B0FF2B" w:themeColor="accent3" w:themeTint="BF"/>
        <w:left w:val="single" w:sz="8" w:space="0" w:color="B0FF2B" w:themeColor="accent3" w:themeTint="BF"/>
        <w:bottom w:val="single" w:sz="8" w:space="0" w:color="B0FF2B" w:themeColor="accent3" w:themeTint="BF"/>
        <w:right w:val="single" w:sz="8" w:space="0" w:color="B0FF2B" w:themeColor="accent3" w:themeTint="BF"/>
        <w:insideH w:val="single" w:sz="8" w:space="0" w:color="B0FF2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FF2B" w:themeColor="accent3" w:themeTint="BF"/>
          <w:left w:val="single" w:sz="8" w:space="0" w:color="B0FF2B" w:themeColor="accent3" w:themeTint="BF"/>
          <w:bottom w:val="single" w:sz="8" w:space="0" w:color="B0FF2B" w:themeColor="accent3" w:themeTint="BF"/>
          <w:right w:val="single" w:sz="8" w:space="0" w:color="B0FF2B" w:themeColor="accent3" w:themeTint="BF"/>
          <w:insideH w:val="nil"/>
          <w:insideV w:val="nil"/>
        </w:tcBorders>
        <w:shd w:val="clear" w:color="auto" w:fill="90E3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FF2B" w:themeColor="accent3" w:themeTint="BF"/>
          <w:left w:val="single" w:sz="8" w:space="0" w:color="B0FF2B" w:themeColor="accent3" w:themeTint="BF"/>
          <w:bottom w:val="single" w:sz="8" w:space="0" w:color="B0FF2B" w:themeColor="accent3" w:themeTint="BF"/>
          <w:right w:val="single" w:sz="8" w:space="0" w:color="B0FF2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FB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FB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AEE9FF" w:themeColor="accent5" w:themeTint="BF"/>
        <w:left w:val="single" w:sz="8" w:space="0" w:color="AEE9FF" w:themeColor="accent5" w:themeTint="BF"/>
        <w:bottom w:val="single" w:sz="8" w:space="0" w:color="AEE9FF" w:themeColor="accent5" w:themeTint="BF"/>
        <w:right w:val="single" w:sz="8" w:space="0" w:color="AEE9FF" w:themeColor="accent5" w:themeTint="BF"/>
        <w:insideH w:val="single" w:sz="8" w:space="0" w:color="AEE9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9FF" w:themeColor="accent5" w:themeTint="BF"/>
          <w:left w:val="single" w:sz="8" w:space="0" w:color="AEE9FF" w:themeColor="accent5" w:themeTint="BF"/>
          <w:bottom w:val="single" w:sz="8" w:space="0" w:color="AEE9FF" w:themeColor="accent5" w:themeTint="BF"/>
          <w:right w:val="single" w:sz="8" w:space="0" w:color="AEE9FF" w:themeColor="accent5" w:themeTint="BF"/>
          <w:insideH w:val="nil"/>
          <w:insideV w:val="nil"/>
        </w:tcBorders>
        <w:shd w:val="clear" w:color="auto" w:fill="93E3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9FF" w:themeColor="accent5" w:themeTint="BF"/>
          <w:left w:val="single" w:sz="8" w:space="0" w:color="AEE9FF" w:themeColor="accent5" w:themeTint="BF"/>
          <w:bottom w:val="single" w:sz="8" w:space="0" w:color="AEE9FF" w:themeColor="accent5" w:themeTint="BF"/>
          <w:right w:val="single" w:sz="8" w:space="0" w:color="AEE9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7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7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8" w:space="0" w:color="9650CA" w:themeColor="accent6" w:themeTint="BF"/>
        <w:left w:val="single" w:sz="8" w:space="0" w:color="9650CA" w:themeColor="accent6" w:themeTint="BF"/>
        <w:bottom w:val="single" w:sz="8" w:space="0" w:color="9650CA" w:themeColor="accent6" w:themeTint="BF"/>
        <w:right w:val="single" w:sz="8" w:space="0" w:color="9650CA" w:themeColor="accent6" w:themeTint="BF"/>
        <w:insideH w:val="single" w:sz="8" w:space="0" w:color="9650C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50CA" w:themeColor="accent6" w:themeTint="BF"/>
          <w:left w:val="single" w:sz="8" w:space="0" w:color="9650CA" w:themeColor="accent6" w:themeTint="BF"/>
          <w:bottom w:val="single" w:sz="8" w:space="0" w:color="9650CA" w:themeColor="accent6" w:themeTint="BF"/>
          <w:right w:val="single" w:sz="8" w:space="0" w:color="9650CA" w:themeColor="accent6" w:themeTint="BF"/>
          <w:insideH w:val="nil"/>
          <w:insideV w:val="nil"/>
        </w:tcBorders>
        <w:shd w:val="clear" w:color="auto" w:fill="703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50CA" w:themeColor="accent6" w:themeTint="BF"/>
          <w:left w:val="single" w:sz="8" w:space="0" w:color="9650CA" w:themeColor="accent6" w:themeTint="BF"/>
          <w:bottom w:val="single" w:sz="8" w:space="0" w:color="9650CA" w:themeColor="accent6" w:themeTint="BF"/>
          <w:right w:val="single" w:sz="8" w:space="0" w:color="9650C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C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2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2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E3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E3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E3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E3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E3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3E3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4C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3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3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54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800033" w:themeColor="accent1" w:themeShade="8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F5452"/>
    <w:rPr>
      <w:rFonts w:asciiTheme="majorHAnsi" w:eastAsiaTheme="majorEastAsia" w:hAnsiTheme="majorHAnsi" w:cstheme="majorBidi"/>
      <w:color w:val="800033" w:themeColor="accent1" w:themeShade="8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DB4C76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B4C7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4C7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4C76"/>
  </w:style>
  <w:style w:type="character" w:styleId="PageNumber">
    <w:name w:val="page number"/>
    <w:basedOn w:val="DefaultParagraphFont"/>
    <w:uiPriority w:val="99"/>
    <w:semiHidden/>
    <w:unhideWhenUsed/>
    <w:rsid w:val="00DB4C76"/>
  </w:style>
  <w:style w:type="character" w:styleId="PlaceholderText">
    <w:name w:val="Placeholder Text"/>
    <w:basedOn w:val="DefaultParagraphFont"/>
    <w:uiPriority w:val="99"/>
    <w:semiHidden/>
    <w:rsid w:val="002F5452"/>
    <w:rPr>
      <w:color w:val="595959" w:themeColor="text1" w:themeTint="A6"/>
    </w:rPr>
  </w:style>
  <w:style w:type="table" w:styleId="PlainTable1">
    <w:name w:val="Plain Table 1"/>
    <w:basedOn w:val="TableNormal"/>
    <w:uiPriority w:val="40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DB4C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DB4C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4C7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4C7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B4C76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4C7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4C7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4C76"/>
  </w:style>
  <w:style w:type="paragraph" w:styleId="Signature">
    <w:name w:val="Signature"/>
    <w:basedOn w:val="Normal"/>
    <w:link w:val="SignatureChar"/>
    <w:uiPriority w:val="99"/>
    <w:semiHidden/>
    <w:unhideWhenUsed/>
    <w:rsid w:val="00DB4C7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4C76"/>
  </w:style>
  <w:style w:type="character" w:styleId="Strong">
    <w:name w:val="Strong"/>
    <w:basedOn w:val="DefaultParagraphFont"/>
    <w:uiPriority w:val="22"/>
    <w:semiHidden/>
    <w:unhideWhenUsed/>
    <w:qFormat/>
    <w:rsid w:val="00DB4C76"/>
    <w:rPr>
      <w:b/>
      <w:bCs/>
    </w:rPr>
  </w:style>
  <w:style w:type="paragraph" w:styleId="Subtitle">
    <w:name w:val="Subtitle"/>
    <w:basedOn w:val="Normal"/>
    <w:next w:val="Normal"/>
    <w:link w:val="SubtitleChar"/>
    <w:uiPriority w:val="2"/>
    <w:semiHidden/>
    <w:unhideWhenUsed/>
    <w:qFormat/>
    <w:rsid w:val="00DB4C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2"/>
    <w:semiHidden/>
    <w:rsid w:val="00DB4C7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B4C7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B4C7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B4C7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4C7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4C7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4C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4C7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4C7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4C7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B4C7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B4C7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B4C7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4C7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4C7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4C7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4C7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4C7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4C7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4C7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4C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4C7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4C7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4C7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4C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4C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4C7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4C7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DB4C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B4C7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4C7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4C7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4C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4C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4C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4C7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4C7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4C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4C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B4C7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4C7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4C7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4C7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4C7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4C7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4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B4C7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4C7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4C7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4C7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4C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B4C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B4C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4C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4C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4C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4C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4C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4C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C76"/>
    <w:pPr>
      <w:outlineLvl w:val="9"/>
    </w:pPr>
    <w:rPr>
      <w:sz w:val="32"/>
    </w:rPr>
  </w:style>
  <w:style w:type="paragraph" w:customStyle="1" w:styleId="Subtitle2">
    <w:name w:val="Subtitle 2"/>
    <w:basedOn w:val="Normal"/>
    <w:link w:val="Subtitle2Char"/>
    <w:semiHidden/>
    <w:qFormat/>
    <w:rsid w:val="004E05BF"/>
    <w:pPr>
      <w:spacing w:after="0" w:line="168" w:lineRule="auto"/>
    </w:pPr>
    <w:rPr>
      <w:rFonts w:ascii="Brush Script MT" w:hAnsi="Brush Script MT"/>
      <w:color w:val="FFF2CC" w:themeColor="accent4" w:themeTint="33"/>
      <w:sz w:val="104"/>
      <w:szCs w:val="104"/>
    </w:rPr>
  </w:style>
  <w:style w:type="character" w:customStyle="1" w:styleId="Subtitle2Char">
    <w:name w:val="Subtitle 2 Char"/>
    <w:basedOn w:val="DefaultParagraphFont"/>
    <w:link w:val="Subtitle2"/>
    <w:semiHidden/>
    <w:rsid w:val="007630F5"/>
    <w:rPr>
      <w:rFonts w:ascii="Brush Script MT" w:hAnsi="Brush Script MT"/>
      <w:color w:val="FFF2CC" w:themeColor="accent4" w:themeTint="33"/>
      <w:sz w:val="104"/>
      <w:szCs w:val="104"/>
      <w:lang w:val="en-ZA"/>
    </w:rPr>
  </w:style>
  <w:style w:type="paragraph" w:customStyle="1" w:styleId="Style1">
    <w:name w:val="Style1"/>
    <w:basedOn w:val="Normal"/>
    <w:link w:val="Style1Char"/>
    <w:semiHidden/>
    <w:qFormat/>
    <w:rsid w:val="00847AAA"/>
    <w:rPr>
      <w:rFonts w:ascii="Cambria" w:hAnsi="Cambria"/>
      <w:color w:val="93E3FF" w:themeColor="accent5"/>
      <w:sz w:val="36"/>
      <w:szCs w:val="36"/>
      <w:lang w:val="en-ZA"/>
    </w:rPr>
  </w:style>
  <w:style w:type="character" w:customStyle="1" w:styleId="Style1Char">
    <w:name w:val="Style1 Char"/>
    <w:basedOn w:val="DefaultParagraphFont"/>
    <w:link w:val="Style1"/>
    <w:semiHidden/>
    <w:rsid w:val="007630F5"/>
    <w:rPr>
      <w:rFonts w:ascii="Cambria" w:hAnsi="Cambria"/>
      <w:color w:val="93E3FF" w:themeColor="accent5"/>
      <w:sz w:val="36"/>
      <w:szCs w:val="3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Monster%20thank%20you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13EE8AEA94BC5A309A794F70E2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2547A-F0D0-4ADD-9CBC-0365D972C2EE}"/>
      </w:docPartPr>
      <w:docPartBody>
        <w:p w:rsidR="00000000" w:rsidRDefault="0075565C">
          <w:pPr>
            <w:pStyle w:val="34B13EE8AEA94BC5A309A794F70E28EF"/>
          </w:pPr>
          <w:r>
            <w:t>You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5C"/>
    <w:rsid w:val="0075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13EE8AEA94BC5A309A794F70E28EF">
    <w:name w:val="34B13EE8AEA94BC5A309A794F70E2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ard - Monster Hu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66"/>
      </a:accent1>
      <a:accent2>
        <a:srgbClr val="FFD2C5"/>
      </a:accent2>
      <a:accent3>
        <a:srgbClr val="90E300"/>
      </a:accent3>
      <a:accent4>
        <a:srgbClr val="FFC000"/>
      </a:accent4>
      <a:accent5>
        <a:srgbClr val="93E3FF"/>
      </a:accent5>
      <a:accent6>
        <a:srgbClr val="7030A0"/>
      </a:accent6>
      <a:hlink>
        <a:srgbClr val="FF0066"/>
      </a:hlink>
      <a:folHlink>
        <a:srgbClr val="FF0066"/>
      </a:folHlink>
    </a:clrScheme>
    <a:fontScheme name="Custom 31">
      <a:majorFont>
        <a:latin typeface="Calibri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4CD8614-E791-43F0-9AB2-4072FA22DD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7F1754A-7CA5-4914-8BA0-AB3FF61469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40D68A-E3CF-4ECE-A2E2-106FA9F39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51452C-C089-4CC1-8470-9E7DFA8A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Monster thank you card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2019-11-07T06:32:00Z</dcterms:created>
  <dcterms:modified xsi:type="dcterms:W3CDTF">2019-11-07T06:33:00Z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