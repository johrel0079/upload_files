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03" w:rsidRPr="003533E5" w:rsidRDefault="000E7453" w:rsidP="001B2423">
      <w:pPr>
        <w:pStyle w:val="Title"/>
      </w:pPr>
      <w:bookmarkStart w:id="0" w:name="_GoBack"/>
      <w:bookmarkEnd w:id="0"/>
      <w:r w:rsidRPr="00FF7987">
        <w:rPr>
          <w:noProof/>
        </w:rPr>
        <mc:AlternateContent>
          <mc:Choice Requires="wps">
            <w:drawing>
              <wp:inline distT="0" distB="0" distL="0" distR="0" wp14:anchorId="11F9B0D8" wp14:editId="29126DE4">
                <wp:extent cx="4770120" cy="763257"/>
                <wp:effectExtent l="0" t="0" r="0" b="0"/>
                <wp:docPr id="87" name="TextBox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6136B4-A956-4F8E-B60F-F636151013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2222">
                          <a:off x="0" y="0"/>
                          <a:ext cx="4770120" cy="7632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363680066"/>
                              <w:placeholder>
                                <w:docPart w:val="5CE778EB5F1D4F25BC46C4285047305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4E6D59" w:rsidRPr="001B2423" w:rsidRDefault="004E6D59" w:rsidP="001B2423">
                                <w:pPr>
                                  <w:pStyle w:val="Title"/>
                                </w:pPr>
                                <w:r w:rsidRPr="001B2423">
                                  <w:t>Thank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tIns="0" rtlCol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F9B0D8" id="_x0000_t202" coordsize="21600,21600" o:spt="202" path="m,l,21600r21600,l21600,xe">
                <v:stroke joinstyle="miter"/>
                <v:path gradientshapeok="t" o:connecttype="rect"/>
              </v:shapetype>
              <v:shape id="TextBox 86" o:spid="_x0000_s1026" type="#_x0000_t202" style="width:375.6pt;height:60.1pt;rotation:-358021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" filled="f" stroked="f">
                <v:textbox inset=",0">
                  <w:txbxContent>
                    <w:sdt>
                      <w:sdtPr>
                        <w:id w:val="-363680066"/>
                        <w:placeholder>
                          <w:docPart w:val="5CE778EB5F1D4F25BC46C42850473055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4E6D59" w:rsidRPr="001B2423" w:rsidRDefault="004E6D59" w:rsidP="001B2423">
                          <w:pPr>
                            <w:pStyle w:val="Title"/>
                          </w:pPr>
                          <w:r w:rsidRPr="001B2423">
                            <w:t>Thank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  <w:r w:rsidRPr="00FF7987">
        <w:rPr>
          <w:noProof/>
        </w:rPr>
        <mc:AlternateContent>
          <mc:Choice Requires="wps">
            <w:drawing>
              <wp:inline distT="0" distB="0" distL="0" distR="0" wp14:anchorId="6EC995D1" wp14:editId="26A98485">
                <wp:extent cx="4770120" cy="912371"/>
                <wp:effectExtent l="0" t="0" r="0" b="0"/>
                <wp:docPr id="1" name="TextBox 8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2222">
                          <a:off x="0" y="0"/>
                          <a:ext cx="4770120" cy="9123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584418049"/>
                              <w:placeholder>
                                <w:docPart w:val="3568024425224D6ABCF85BA61402D1F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4E6D59" w:rsidRPr="001B2423" w:rsidRDefault="004E6D59" w:rsidP="001B2423">
                                <w:pPr>
                                  <w:pStyle w:val="Title"/>
                                </w:pPr>
                                <w:r w:rsidRPr="001B2423">
                                  <w:t>You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tIns="0" rtlCol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995D1" id="_x0000_s1027" type="#_x0000_t202" style="width:375.6pt;height:71.85pt;rotation:-358021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" filled="f" stroked="f">
                <v:textbox inset=",0">
                  <w:txbxContent>
                    <w:sdt>
                      <w:sdtPr>
                        <w:id w:val="584418049"/>
                        <w:placeholder>
                          <w:docPart w:val="3568024425224D6ABCF85BA61402D1F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4E6D59" w:rsidRPr="001B2423" w:rsidRDefault="004E6D59" w:rsidP="001B2423">
                          <w:pPr>
                            <w:pStyle w:val="Title"/>
                          </w:pPr>
                          <w:r w:rsidRPr="001B2423">
                            <w:t>You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sectPr w:rsidR="00583903" w:rsidRPr="003533E5" w:rsidSect="00700DD1">
      <w:headerReference w:type="default" r:id="rId10"/>
      <w:pgSz w:w="10081" w:h="7201" w:orient="landscape" w:code="23"/>
      <w:pgMar w:top="567" w:right="567" w:bottom="567" w:left="567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C8D" w:rsidRDefault="00431C8D" w:rsidP="003F353E">
      <w:pPr>
        <w:spacing w:after="0"/>
      </w:pPr>
      <w:r>
        <w:separator/>
      </w:r>
    </w:p>
  </w:endnote>
  <w:endnote w:type="continuationSeparator" w:id="0">
    <w:p w:rsidR="00431C8D" w:rsidRDefault="00431C8D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C8D" w:rsidRDefault="00431C8D" w:rsidP="003F353E">
      <w:pPr>
        <w:spacing w:after="0"/>
      </w:pPr>
      <w:r>
        <w:separator/>
      </w:r>
    </w:p>
  </w:footnote>
  <w:footnote w:type="continuationSeparator" w:id="0">
    <w:p w:rsidR="00431C8D" w:rsidRDefault="00431C8D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3E" w:rsidRPr="00D71E5F" w:rsidRDefault="004E6D59" w:rsidP="00D71E5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2CB6B" wp14:editId="0692A862">
              <wp:simplePos x="0" y="0"/>
              <wp:positionH relativeFrom="column">
                <wp:posOffset>834390</wp:posOffset>
              </wp:positionH>
              <wp:positionV relativeFrom="paragraph">
                <wp:posOffset>1359535</wp:posOffset>
              </wp:positionV>
              <wp:extent cx="4012602" cy="2601848"/>
              <wp:effectExtent l="0" t="0" r="26035" b="8255"/>
              <wp:wrapNone/>
              <wp:docPr id="996" name="Group 99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2602" cy="2601848"/>
                        <a:chOff x="365070" y="1985937"/>
                        <a:chExt cx="3220390" cy="2087966"/>
                      </a:xfrm>
                    </wpg:grpSpPr>
                    <wps:wsp>
                      <wps:cNvPr id="997" name="Freeform: Shape 997">
                        <a:extLst/>
                      </wps:cNvPr>
                      <wps:cNvSpPr/>
                      <wps:spPr>
                        <a:xfrm>
                          <a:off x="1355708" y="3895488"/>
                          <a:ext cx="1274391" cy="178415"/>
                        </a:xfrm>
                        <a:custGeom>
                          <a:avLst/>
                          <a:gdLst>
                            <a:gd name="connsiteX0" fmla="*/ 946309 w 952500"/>
                            <a:gd name="connsiteY0" fmla="*/ 69056 h 133350"/>
                            <a:gd name="connsiteX1" fmla="*/ 476726 w 952500"/>
                            <a:gd name="connsiteY1" fmla="*/ 130969 h 133350"/>
                            <a:gd name="connsiteX2" fmla="*/ 7144 w 952500"/>
                            <a:gd name="connsiteY2" fmla="*/ 69056 h 133350"/>
                            <a:gd name="connsiteX3" fmla="*/ 476726 w 952500"/>
                            <a:gd name="connsiteY3" fmla="*/ 7144 h 133350"/>
                            <a:gd name="connsiteX4" fmla="*/ 946309 w 952500"/>
                            <a:gd name="connsiteY4" fmla="*/ 69056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2500" h="133350">
                              <a:moveTo>
                                <a:pt x="946309" y="69056"/>
                              </a:moveTo>
                              <a:cubicBezTo>
                                <a:pt x="946309" y="103250"/>
                                <a:pt x="736070" y="130969"/>
                                <a:pt x="476726" y="130969"/>
                              </a:cubicBezTo>
                              <a:cubicBezTo>
                                <a:pt x="217383" y="130969"/>
                                <a:pt x="7144" y="103250"/>
                                <a:pt x="7144" y="69056"/>
                              </a:cubicBezTo>
                              <a:cubicBezTo>
                                <a:pt x="7144" y="34863"/>
                                <a:pt x="217383" y="7144"/>
                                <a:pt x="476726" y="7144"/>
                              </a:cubicBezTo>
                              <a:cubicBezTo>
                                <a:pt x="736069" y="7144"/>
                                <a:pt x="946309" y="34863"/>
                                <a:pt x="946309" y="690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98" name="Freeform: Shape 998">
                        <a:extLst/>
                      </wps:cNvPr>
                      <wps:cNvSpPr/>
                      <wps:spPr>
                        <a:xfrm>
                          <a:off x="1053445" y="1985937"/>
                          <a:ext cx="1830489" cy="2013538"/>
                        </a:xfrm>
                        <a:custGeom>
                          <a:avLst/>
                          <a:gdLst>
                            <a:gd name="connsiteX0" fmla="*/ 1502569 w 1504950"/>
                            <a:gd name="connsiteY0" fmla="*/ 754856 h 1504950"/>
                            <a:gd name="connsiteX1" fmla="*/ 754856 w 1504950"/>
                            <a:gd name="connsiteY1" fmla="*/ 1502569 h 1504950"/>
                            <a:gd name="connsiteX2" fmla="*/ 7144 w 1504950"/>
                            <a:gd name="connsiteY2" fmla="*/ 754856 h 1504950"/>
                            <a:gd name="connsiteX3" fmla="*/ 754856 w 1504950"/>
                            <a:gd name="connsiteY3" fmla="*/ 7144 h 1504950"/>
                            <a:gd name="connsiteX4" fmla="*/ 1502569 w 1504950"/>
                            <a:gd name="connsiteY4" fmla="*/ 754856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4950" h="1504950">
                              <a:moveTo>
                                <a:pt x="1502569" y="754856"/>
                              </a:moveTo>
                              <a:cubicBezTo>
                                <a:pt x="1502569" y="1167807"/>
                                <a:pt x="1167807" y="1502569"/>
                                <a:pt x="754856" y="1502569"/>
                              </a:cubicBezTo>
                              <a:cubicBezTo>
                                <a:pt x="341906" y="1502569"/>
                                <a:pt x="7144" y="1167807"/>
                                <a:pt x="7144" y="754856"/>
                              </a:cubicBezTo>
                              <a:cubicBezTo>
                                <a:pt x="7144" y="341906"/>
                                <a:pt x="341906" y="7144"/>
                                <a:pt x="754856" y="7144"/>
                              </a:cubicBezTo>
                              <a:cubicBezTo>
                                <a:pt x="1167807" y="7144"/>
                                <a:pt x="1502569" y="341906"/>
                                <a:pt x="1502569" y="754856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9525" cap="flat">
                          <a:solidFill>
                            <a:schemeClr val="accent2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999" name="Freeform: Shape 999">
                        <a:extLst/>
                      </wps:cNvPr>
                      <wps:cNvSpPr/>
                      <wps:spPr>
                        <a:xfrm>
                          <a:off x="1242286" y="2056028"/>
                          <a:ext cx="1452806" cy="1083232"/>
                        </a:xfrm>
                        <a:custGeom>
                          <a:avLst/>
                          <a:gdLst>
                            <a:gd name="connsiteX0" fmla="*/ 1083469 w 1085850"/>
                            <a:gd name="connsiteY0" fmla="*/ 405289 h 809625"/>
                            <a:gd name="connsiteX1" fmla="*/ 545306 w 1085850"/>
                            <a:gd name="connsiteY1" fmla="*/ 803434 h 809625"/>
                            <a:gd name="connsiteX2" fmla="*/ 7144 w 1085850"/>
                            <a:gd name="connsiteY2" fmla="*/ 405289 h 809625"/>
                            <a:gd name="connsiteX3" fmla="*/ 545306 w 1085850"/>
                            <a:gd name="connsiteY3" fmla="*/ 7144 h 809625"/>
                            <a:gd name="connsiteX4" fmla="*/ 1083469 w 1085850"/>
                            <a:gd name="connsiteY4" fmla="*/ 405289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5850" h="809625">
                              <a:moveTo>
                                <a:pt x="1083469" y="405289"/>
                              </a:moveTo>
                              <a:cubicBezTo>
                                <a:pt x="1083469" y="625178"/>
                                <a:pt x="842525" y="803434"/>
                                <a:pt x="545306" y="803434"/>
                              </a:cubicBezTo>
                              <a:cubicBezTo>
                                <a:pt x="248087" y="803434"/>
                                <a:pt x="7144" y="625178"/>
                                <a:pt x="7144" y="405289"/>
                              </a:cubicBezTo>
                              <a:cubicBezTo>
                                <a:pt x="7144" y="185399"/>
                                <a:pt x="248087" y="7144"/>
                                <a:pt x="545306" y="7144"/>
                              </a:cubicBezTo>
                              <a:cubicBezTo>
                                <a:pt x="842525" y="7144"/>
                                <a:pt x="1083469" y="185399"/>
                                <a:pt x="1083469" y="4052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00" name="Freeform: Shape 1000">
                        <a:extLst/>
                      </wps:cNvPr>
                      <wps:cNvSpPr/>
                      <wps:spPr>
                        <a:xfrm>
                          <a:off x="1410506" y="2256972"/>
                          <a:ext cx="369573" cy="191159"/>
                        </a:xfrm>
                        <a:custGeom>
                          <a:avLst/>
                          <a:gdLst>
                            <a:gd name="connsiteX0" fmla="*/ 7144 w 276225"/>
                            <a:gd name="connsiteY0" fmla="*/ 141753 h 142875"/>
                            <a:gd name="connsiteX1" fmla="*/ 181451 w 276225"/>
                            <a:gd name="connsiteY1" fmla="*/ 15070 h 142875"/>
                            <a:gd name="connsiteX2" fmla="*/ 255746 w 276225"/>
                            <a:gd name="connsiteY2" fmla="*/ 53170 h 142875"/>
                            <a:gd name="connsiteX3" fmla="*/ 108109 w 276225"/>
                            <a:gd name="connsiteY3" fmla="*/ 89365 h 142875"/>
                            <a:gd name="connsiteX4" fmla="*/ 7144 w 276225"/>
                            <a:gd name="connsiteY4" fmla="*/ 141753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225" h="142875">
                              <a:moveTo>
                                <a:pt x="7144" y="141753"/>
                              </a:moveTo>
                              <a:cubicBezTo>
                                <a:pt x="7144" y="141753"/>
                                <a:pt x="78581" y="43645"/>
                                <a:pt x="181451" y="15070"/>
                              </a:cubicBezTo>
                              <a:cubicBezTo>
                                <a:pt x="284321" y="-13505"/>
                                <a:pt x="277654" y="43645"/>
                                <a:pt x="255746" y="53170"/>
                              </a:cubicBezTo>
                              <a:cubicBezTo>
                                <a:pt x="233839" y="62695"/>
                                <a:pt x="167164" y="57933"/>
                                <a:pt x="108109" y="89365"/>
                              </a:cubicBezTo>
                              <a:cubicBezTo>
                                <a:pt x="49054" y="120798"/>
                                <a:pt x="7144" y="141753"/>
                                <a:pt x="7144" y="1417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9525" cap="rnd">
                          <a:noFill/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1" name="Freeform: Shape 1001">
                        <a:extLst/>
                      </wps:cNvPr>
                      <wps:cNvSpPr/>
                      <wps:spPr>
                        <a:xfrm>
                          <a:off x="1266524" y="3149703"/>
                          <a:ext cx="1401830" cy="700915"/>
                        </a:xfrm>
                        <a:custGeom>
                          <a:avLst/>
                          <a:gdLst>
                            <a:gd name="connsiteX0" fmla="*/ 520523 w 1047750"/>
                            <a:gd name="connsiteY0" fmla="*/ 526071 h 523875"/>
                            <a:gd name="connsiteX1" fmla="*/ 187148 w 1047750"/>
                            <a:gd name="connsiteY1" fmla="*/ 414629 h 523875"/>
                            <a:gd name="connsiteX2" fmla="*/ 22365 w 1047750"/>
                            <a:gd name="connsiteY2" fmla="*/ 33629 h 523875"/>
                            <a:gd name="connsiteX3" fmla="*/ 250965 w 1047750"/>
                            <a:gd name="connsiteY3" fmla="*/ 97446 h 523875"/>
                            <a:gd name="connsiteX4" fmla="*/ 805320 w 1047750"/>
                            <a:gd name="connsiteY4" fmla="*/ 97446 h 523875"/>
                            <a:gd name="connsiteX5" fmla="*/ 1033920 w 1047750"/>
                            <a:gd name="connsiteY5" fmla="*/ 33629 h 523875"/>
                            <a:gd name="connsiteX6" fmla="*/ 869138 w 1047750"/>
                            <a:gd name="connsiteY6" fmla="*/ 414629 h 523875"/>
                            <a:gd name="connsiteX7" fmla="*/ 520523 w 1047750"/>
                            <a:gd name="connsiteY7" fmla="*/ 526071 h 52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47750" h="523875">
                              <a:moveTo>
                                <a:pt x="520523" y="526071"/>
                              </a:moveTo>
                              <a:cubicBezTo>
                                <a:pt x="520523" y="526071"/>
                                <a:pt x="346215" y="528929"/>
                                <a:pt x="187148" y="414629"/>
                              </a:cubicBezTo>
                              <a:cubicBezTo>
                                <a:pt x="28080" y="300329"/>
                                <a:pt x="-21450" y="83159"/>
                                <a:pt x="22365" y="33629"/>
                              </a:cubicBezTo>
                              <a:cubicBezTo>
                                <a:pt x="67133" y="-16854"/>
                                <a:pt x="98565" y="5054"/>
                                <a:pt x="250965" y="97446"/>
                              </a:cubicBezTo>
                              <a:cubicBezTo>
                                <a:pt x="403365" y="189839"/>
                                <a:pt x="652920" y="189839"/>
                                <a:pt x="805320" y="97446"/>
                              </a:cubicBezTo>
                              <a:cubicBezTo>
                                <a:pt x="957720" y="5054"/>
                                <a:pt x="989153" y="-16854"/>
                                <a:pt x="1033920" y="33629"/>
                              </a:cubicBezTo>
                              <a:cubicBezTo>
                                <a:pt x="1076783" y="83159"/>
                                <a:pt x="1027253" y="300329"/>
                                <a:pt x="869138" y="414629"/>
                              </a:cubicBezTo>
                              <a:cubicBezTo>
                                <a:pt x="711023" y="528929"/>
                                <a:pt x="520523" y="526071"/>
                                <a:pt x="520523" y="5260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rnd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2" name="Freeform: Shape 1002">
                        <a:extLst/>
                      </wps:cNvPr>
                      <wps:cNvSpPr/>
                      <wps:spPr>
                        <a:xfrm>
                          <a:off x="1314301" y="3208568"/>
                          <a:ext cx="1312623" cy="637195"/>
                        </a:xfrm>
                        <a:custGeom>
                          <a:avLst/>
                          <a:gdLst>
                            <a:gd name="connsiteX0" fmla="*/ 484814 w 981075"/>
                            <a:gd name="connsiteY0" fmla="*/ 476359 h 476250"/>
                            <a:gd name="connsiteX1" fmla="*/ 174299 w 981075"/>
                            <a:gd name="connsiteY1" fmla="*/ 376347 h 476250"/>
                            <a:gd name="connsiteX2" fmla="*/ 20946 w 981075"/>
                            <a:gd name="connsiteY2" fmla="*/ 31542 h 476250"/>
                            <a:gd name="connsiteX3" fmla="*/ 234306 w 981075"/>
                            <a:gd name="connsiteY3" fmla="*/ 88692 h 476250"/>
                            <a:gd name="connsiteX4" fmla="*/ 750561 w 981075"/>
                            <a:gd name="connsiteY4" fmla="*/ 88692 h 476250"/>
                            <a:gd name="connsiteX5" fmla="*/ 963921 w 981075"/>
                            <a:gd name="connsiteY5" fmla="*/ 31542 h 476250"/>
                            <a:gd name="connsiteX6" fmla="*/ 810569 w 981075"/>
                            <a:gd name="connsiteY6" fmla="*/ 376347 h 476250"/>
                            <a:gd name="connsiteX7" fmla="*/ 484814 w 981075"/>
                            <a:gd name="connsiteY7" fmla="*/ 476359 h 476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1075" h="476250">
                              <a:moveTo>
                                <a:pt x="484814" y="476359"/>
                              </a:moveTo>
                              <a:cubicBezTo>
                                <a:pt x="484814" y="476359"/>
                                <a:pt x="321936" y="479217"/>
                                <a:pt x="174299" y="376347"/>
                              </a:cubicBezTo>
                              <a:cubicBezTo>
                                <a:pt x="26661" y="273477"/>
                                <a:pt x="-19059" y="76309"/>
                                <a:pt x="20946" y="31542"/>
                              </a:cubicBezTo>
                              <a:cubicBezTo>
                                <a:pt x="61904" y="-14178"/>
                                <a:pt x="92384" y="5824"/>
                                <a:pt x="234306" y="88692"/>
                              </a:cubicBezTo>
                              <a:cubicBezTo>
                                <a:pt x="376229" y="171559"/>
                                <a:pt x="608639" y="171559"/>
                                <a:pt x="750561" y="88692"/>
                              </a:cubicBezTo>
                              <a:cubicBezTo>
                                <a:pt x="892484" y="5824"/>
                                <a:pt x="922011" y="-15131"/>
                                <a:pt x="963921" y="31542"/>
                              </a:cubicBezTo>
                              <a:cubicBezTo>
                                <a:pt x="1003926" y="76309"/>
                                <a:pt x="958206" y="272524"/>
                                <a:pt x="810569" y="376347"/>
                              </a:cubicBezTo>
                              <a:cubicBezTo>
                                <a:pt x="662931" y="480169"/>
                                <a:pt x="484814" y="476359"/>
                                <a:pt x="484814" y="4763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rnd">
                          <a:noFill/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3" name="Freeform: Shape 1003">
                        <a:extLst/>
                      </wps:cNvPr>
                      <wps:cNvSpPr/>
                      <wps:spPr>
                        <a:xfrm>
                          <a:off x="2125405" y="2256972"/>
                          <a:ext cx="369573" cy="191159"/>
                        </a:xfrm>
                        <a:custGeom>
                          <a:avLst/>
                          <a:gdLst>
                            <a:gd name="connsiteX0" fmla="*/ 269107 w 276225"/>
                            <a:gd name="connsiteY0" fmla="*/ 141753 h 142875"/>
                            <a:gd name="connsiteX1" fmla="*/ 94799 w 276225"/>
                            <a:gd name="connsiteY1" fmla="*/ 15070 h 142875"/>
                            <a:gd name="connsiteX2" fmla="*/ 20504 w 276225"/>
                            <a:gd name="connsiteY2" fmla="*/ 53170 h 142875"/>
                            <a:gd name="connsiteX3" fmla="*/ 168142 w 276225"/>
                            <a:gd name="connsiteY3" fmla="*/ 89365 h 142875"/>
                            <a:gd name="connsiteX4" fmla="*/ 269107 w 276225"/>
                            <a:gd name="connsiteY4" fmla="*/ 141753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6225" h="142875">
                              <a:moveTo>
                                <a:pt x="269107" y="141753"/>
                              </a:moveTo>
                              <a:cubicBezTo>
                                <a:pt x="269107" y="141753"/>
                                <a:pt x="197670" y="43645"/>
                                <a:pt x="94799" y="15070"/>
                              </a:cubicBezTo>
                              <a:cubicBezTo>
                                <a:pt x="-8071" y="-13505"/>
                                <a:pt x="-1403" y="43645"/>
                                <a:pt x="20504" y="53170"/>
                              </a:cubicBezTo>
                              <a:cubicBezTo>
                                <a:pt x="42412" y="62695"/>
                                <a:pt x="109087" y="57933"/>
                                <a:pt x="168142" y="89365"/>
                              </a:cubicBezTo>
                              <a:cubicBezTo>
                                <a:pt x="227197" y="120798"/>
                                <a:pt x="269107" y="141753"/>
                                <a:pt x="269107" y="1417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9525" cap="rnd">
                          <a:noFill/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4" name="Freeform: Shape 1004">
                        <a:extLst/>
                      </wps:cNvPr>
                      <wps:cNvSpPr/>
                      <wps:spPr>
                        <a:xfrm>
                          <a:off x="1962318" y="3451486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8604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8604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5" name="Freeform: Shape 1005">
                        <a:extLst/>
                      </wps:cNvPr>
                      <wps:cNvSpPr/>
                      <wps:spPr>
                        <a:xfrm>
                          <a:off x="2126714" y="3434919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7651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7651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6" name="Freeform: Shape 1006">
                        <a:extLst/>
                      </wps:cNvPr>
                      <wps:cNvSpPr/>
                      <wps:spPr>
                        <a:xfrm>
                          <a:off x="2283465" y="3380121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8604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8604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7" name="Freeform: Shape 1007">
                        <a:extLst/>
                      </wps:cNvPr>
                      <wps:cNvSpPr/>
                      <wps:spPr>
                        <a:xfrm>
                          <a:off x="2428745" y="3284541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7651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7651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8" name="Freeform: Shape 1008">
                        <a:extLst/>
                      </wps:cNvPr>
                      <wps:cNvSpPr/>
                      <wps:spPr>
                        <a:xfrm>
                          <a:off x="1794098" y="3429821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8604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8604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09" name="Freeform: Shape 1009">
                        <a:extLst/>
                      </wps:cNvPr>
                      <wps:cNvSpPr/>
                      <wps:spPr>
                        <a:xfrm>
                          <a:off x="1637348" y="3376297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7651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7651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0" name="Freeform: Shape 1010">
                        <a:extLst/>
                      </wps:cNvPr>
                      <wps:cNvSpPr/>
                      <wps:spPr>
                        <a:xfrm>
                          <a:off x="1492067" y="3279443"/>
                          <a:ext cx="12744" cy="344086"/>
                        </a:xfrm>
                        <a:custGeom>
                          <a:avLst/>
                          <a:gdLst>
                            <a:gd name="connsiteX0" fmla="*/ 7144 w 9525"/>
                            <a:gd name="connsiteY0" fmla="*/ 7144 h 257175"/>
                            <a:gd name="connsiteX1" fmla="*/ 7144 w 9525"/>
                            <a:gd name="connsiteY1" fmla="*/ 257651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57175">
                              <a:moveTo>
                                <a:pt x="7144" y="7144"/>
                              </a:moveTo>
                              <a:lnTo>
                                <a:pt x="7144" y="257651"/>
                              </a:lnTo>
                            </a:path>
                          </a:pathLst>
                        </a:custGeom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1" name="Freeform: Shape 1011">
                        <a:extLst/>
                      </wps:cNvPr>
                      <wps:cNvSpPr/>
                      <wps:spPr>
                        <a:xfrm>
                          <a:off x="1451286" y="3447663"/>
                          <a:ext cx="1045001" cy="191159"/>
                        </a:xfrm>
                        <a:custGeom>
                          <a:avLst/>
                          <a:gdLst>
                            <a:gd name="connsiteX0" fmla="*/ 773906 w 781050"/>
                            <a:gd name="connsiteY0" fmla="*/ 7144 h 142875"/>
                            <a:gd name="connsiteX1" fmla="*/ 407194 w 781050"/>
                            <a:gd name="connsiteY1" fmla="*/ 136684 h 142875"/>
                            <a:gd name="connsiteX2" fmla="*/ 373856 w 781050"/>
                            <a:gd name="connsiteY2" fmla="*/ 135731 h 142875"/>
                            <a:gd name="connsiteX3" fmla="*/ 7144 w 781050"/>
                            <a:gd name="connsiteY3" fmla="*/ 7144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1050" h="142875">
                              <a:moveTo>
                                <a:pt x="773906" y="7144"/>
                              </a:moveTo>
                              <a:cubicBezTo>
                                <a:pt x="773906" y="7144"/>
                                <a:pt x="646271" y="122396"/>
                                <a:pt x="407194" y="136684"/>
                              </a:cubicBezTo>
                              <a:lnTo>
                                <a:pt x="373856" y="135731"/>
                              </a:lnTo>
                              <a:cubicBezTo>
                                <a:pt x="133826" y="121444"/>
                                <a:pt x="7144" y="7144"/>
                                <a:pt x="7144" y="7144"/>
                              </a:cubicBez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D1D3D4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2" name="Freeform: Shape 1012">
                        <a:extLst/>
                      </wps:cNvPr>
                      <wps:cNvSpPr/>
                      <wps:spPr>
                        <a:xfrm>
                          <a:off x="663278" y="2324319"/>
                          <a:ext cx="535244" cy="1491037"/>
                        </a:xfrm>
                        <a:custGeom>
                          <a:avLst/>
                          <a:gdLst>
                            <a:gd name="connsiteX0" fmla="*/ 22384 w 400050"/>
                            <a:gd name="connsiteY0" fmla="*/ 872466 h 1114425"/>
                            <a:gd name="connsiteX1" fmla="*/ 121444 w 400050"/>
                            <a:gd name="connsiteY1" fmla="*/ 785789 h 1114425"/>
                            <a:gd name="connsiteX2" fmla="*/ 193834 w 400050"/>
                            <a:gd name="connsiteY2" fmla="*/ 619101 h 1114425"/>
                            <a:gd name="connsiteX3" fmla="*/ 232886 w 400050"/>
                            <a:gd name="connsiteY3" fmla="*/ 435269 h 1114425"/>
                            <a:gd name="connsiteX4" fmla="*/ 270034 w 400050"/>
                            <a:gd name="connsiteY4" fmla="*/ 321921 h 1114425"/>
                            <a:gd name="connsiteX5" fmla="*/ 314801 w 400050"/>
                            <a:gd name="connsiteY5" fmla="*/ 24741 h 1114425"/>
                            <a:gd name="connsiteX6" fmla="*/ 387191 w 400050"/>
                            <a:gd name="connsiteY6" fmla="*/ 24741 h 1114425"/>
                            <a:gd name="connsiteX7" fmla="*/ 399574 w 400050"/>
                            <a:gd name="connsiteY7" fmla="*/ 159996 h 1114425"/>
                            <a:gd name="connsiteX8" fmla="*/ 399574 w 400050"/>
                            <a:gd name="connsiteY8" fmla="*/ 931521 h 1114425"/>
                            <a:gd name="connsiteX9" fmla="*/ 343376 w 400050"/>
                            <a:gd name="connsiteY9" fmla="*/ 992481 h 1114425"/>
                            <a:gd name="connsiteX10" fmla="*/ 294799 w 400050"/>
                            <a:gd name="connsiteY10" fmla="*/ 1039154 h 1114425"/>
                            <a:gd name="connsiteX11" fmla="*/ 237649 w 400050"/>
                            <a:gd name="connsiteY11" fmla="*/ 1112497 h 1114425"/>
                            <a:gd name="connsiteX12" fmla="*/ 7144 w 400050"/>
                            <a:gd name="connsiteY12" fmla="*/ 1043916 h 1114425"/>
                            <a:gd name="connsiteX13" fmla="*/ 22384 w 400050"/>
                            <a:gd name="connsiteY13" fmla="*/ 872466 h 1114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00050" h="1114425">
                              <a:moveTo>
                                <a:pt x="22384" y="872466"/>
                              </a:moveTo>
                              <a:cubicBezTo>
                                <a:pt x="22384" y="872466"/>
                                <a:pt x="76676" y="841986"/>
                                <a:pt x="121444" y="785789"/>
                              </a:cubicBezTo>
                              <a:cubicBezTo>
                                <a:pt x="166211" y="729591"/>
                                <a:pt x="180499" y="712446"/>
                                <a:pt x="193834" y="619101"/>
                              </a:cubicBezTo>
                              <a:cubicBezTo>
                                <a:pt x="206216" y="524804"/>
                                <a:pt x="206216" y="463844"/>
                                <a:pt x="232886" y="435269"/>
                              </a:cubicBezTo>
                              <a:cubicBezTo>
                                <a:pt x="259556" y="406694"/>
                                <a:pt x="268129" y="385739"/>
                                <a:pt x="270034" y="321921"/>
                              </a:cubicBezTo>
                              <a:cubicBezTo>
                                <a:pt x="272891" y="258104"/>
                                <a:pt x="280511" y="55221"/>
                                <a:pt x="314801" y="24741"/>
                              </a:cubicBezTo>
                              <a:cubicBezTo>
                                <a:pt x="349091" y="-5739"/>
                                <a:pt x="377666" y="9501"/>
                                <a:pt x="387191" y="24741"/>
                              </a:cubicBezTo>
                              <a:cubicBezTo>
                                <a:pt x="399574" y="43791"/>
                                <a:pt x="399574" y="89511"/>
                                <a:pt x="399574" y="159996"/>
                              </a:cubicBezTo>
                              <a:cubicBezTo>
                                <a:pt x="399574" y="230481"/>
                                <a:pt x="399574" y="931521"/>
                                <a:pt x="399574" y="931521"/>
                              </a:cubicBezTo>
                              <a:cubicBezTo>
                                <a:pt x="399574" y="931521"/>
                                <a:pt x="381476" y="978194"/>
                                <a:pt x="343376" y="992481"/>
                              </a:cubicBezTo>
                              <a:cubicBezTo>
                                <a:pt x="305276" y="1006769"/>
                                <a:pt x="310039" y="1007721"/>
                                <a:pt x="294799" y="1039154"/>
                              </a:cubicBezTo>
                              <a:cubicBezTo>
                                <a:pt x="279559" y="1070586"/>
                                <a:pt x="237649" y="1112497"/>
                                <a:pt x="237649" y="1112497"/>
                              </a:cubicBezTo>
                              <a:lnTo>
                                <a:pt x="7144" y="1043916"/>
                              </a:lnTo>
                              <a:lnTo>
                                <a:pt x="22384" y="872466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 cap="flat">
                          <a:solidFill>
                            <a:schemeClr val="accent2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3" name="Freeform: Shape 1013">
                        <a:extLst/>
                      </wps:cNvPr>
                      <wps:cNvSpPr/>
                      <wps:spPr>
                        <a:xfrm>
                          <a:off x="365070" y="3425999"/>
                          <a:ext cx="700915" cy="509756"/>
                        </a:xfrm>
                        <a:custGeom>
                          <a:avLst/>
                          <a:gdLst>
                            <a:gd name="connsiteX0" fmla="*/ 281464 w 523875"/>
                            <a:gd name="connsiteY0" fmla="*/ 29051 h 381000"/>
                            <a:gd name="connsiteX1" fmla="*/ 281464 w 523875"/>
                            <a:gd name="connsiteY1" fmla="*/ 79534 h 381000"/>
                            <a:gd name="connsiteX2" fmla="*/ 402431 w 523875"/>
                            <a:gd name="connsiteY2" fmla="*/ 242411 h 381000"/>
                            <a:gd name="connsiteX3" fmla="*/ 491966 w 523875"/>
                            <a:gd name="connsiteY3" fmla="*/ 254794 h 381000"/>
                            <a:gd name="connsiteX4" fmla="*/ 516731 w 523875"/>
                            <a:gd name="connsiteY4" fmla="*/ 214789 h 381000"/>
                            <a:gd name="connsiteX5" fmla="*/ 513874 w 523875"/>
                            <a:gd name="connsiteY5" fmla="*/ 286226 h 381000"/>
                            <a:gd name="connsiteX6" fmla="*/ 438626 w 523875"/>
                            <a:gd name="connsiteY6" fmla="*/ 374809 h 381000"/>
                            <a:gd name="connsiteX7" fmla="*/ 7144 w 523875"/>
                            <a:gd name="connsiteY7" fmla="*/ 374809 h 381000"/>
                            <a:gd name="connsiteX8" fmla="*/ 7144 w 523875"/>
                            <a:gd name="connsiteY8" fmla="*/ 150971 h 381000"/>
                            <a:gd name="connsiteX9" fmla="*/ 277654 w 523875"/>
                            <a:gd name="connsiteY9" fmla="*/ 7144 h 381000"/>
                            <a:gd name="connsiteX10" fmla="*/ 281464 w 523875"/>
                            <a:gd name="connsiteY10" fmla="*/ 29051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23875" h="381000">
                              <a:moveTo>
                                <a:pt x="281464" y="29051"/>
                              </a:moveTo>
                              <a:cubicBezTo>
                                <a:pt x="281464" y="29051"/>
                                <a:pt x="269081" y="31909"/>
                                <a:pt x="281464" y="79534"/>
                              </a:cubicBezTo>
                              <a:cubicBezTo>
                                <a:pt x="293846" y="126206"/>
                                <a:pt x="344329" y="217646"/>
                                <a:pt x="402431" y="242411"/>
                              </a:cubicBezTo>
                              <a:cubicBezTo>
                                <a:pt x="460534" y="267176"/>
                                <a:pt x="473869" y="267176"/>
                                <a:pt x="491966" y="254794"/>
                              </a:cubicBezTo>
                              <a:cubicBezTo>
                                <a:pt x="510064" y="242411"/>
                                <a:pt x="516731" y="214789"/>
                                <a:pt x="516731" y="214789"/>
                              </a:cubicBezTo>
                              <a:cubicBezTo>
                                <a:pt x="516731" y="214789"/>
                                <a:pt x="535781" y="250984"/>
                                <a:pt x="513874" y="286226"/>
                              </a:cubicBezTo>
                              <a:cubicBezTo>
                                <a:pt x="491966" y="321469"/>
                                <a:pt x="438626" y="374809"/>
                                <a:pt x="438626" y="374809"/>
                              </a:cubicBezTo>
                              <a:lnTo>
                                <a:pt x="7144" y="374809"/>
                              </a:lnTo>
                              <a:lnTo>
                                <a:pt x="7144" y="150971"/>
                              </a:lnTo>
                              <a:cubicBezTo>
                                <a:pt x="7144" y="150971"/>
                                <a:pt x="262414" y="7144"/>
                                <a:pt x="277654" y="7144"/>
                              </a:cubicBezTo>
                              <a:cubicBezTo>
                                <a:pt x="305276" y="7144"/>
                                <a:pt x="281464" y="29051"/>
                                <a:pt x="281464" y="29051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76000">
                              <a:schemeClr val="accent4"/>
                            </a:gs>
                            <a:gs pos="100000">
                              <a:schemeClr val="accent4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4" name="Freeform: Shape 1014">
                        <a:extLst/>
                      </wps:cNvPr>
                      <wps:cNvSpPr/>
                      <wps:spPr>
                        <a:xfrm>
                          <a:off x="1000755" y="2388847"/>
                          <a:ext cx="178415" cy="675427"/>
                        </a:xfrm>
                        <a:custGeom>
                          <a:avLst/>
                          <a:gdLst>
                            <a:gd name="connsiteX0" fmla="*/ 129240 w 133350"/>
                            <a:gd name="connsiteY0" fmla="*/ 31757 h 504825"/>
                            <a:gd name="connsiteX1" fmla="*/ 89235 w 133350"/>
                            <a:gd name="connsiteY1" fmla="*/ 8897 h 504825"/>
                            <a:gd name="connsiteX2" fmla="*/ 53040 w 133350"/>
                            <a:gd name="connsiteY2" fmla="*/ 174632 h 504825"/>
                            <a:gd name="connsiteX3" fmla="*/ 16845 w 133350"/>
                            <a:gd name="connsiteY3" fmla="*/ 393707 h 504825"/>
                            <a:gd name="connsiteX4" fmla="*/ 8273 w 133350"/>
                            <a:gd name="connsiteY4" fmla="*/ 499435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3350" h="504825">
                              <a:moveTo>
                                <a:pt x="129240" y="31757"/>
                              </a:moveTo>
                              <a:cubicBezTo>
                                <a:pt x="129240" y="31757"/>
                                <a:pt x="122573" y="-628"/>
                                <a:pt x="89235" y="8897"/>
                              </a:cubicBezTo>
                              <a:cubicBezTo>
                                <a:pt x="68280" y="15565"/>
                                <a:pt x="60660" y="21280"/>
                                <a:pt x="53040" y="174632"/>
                              </a:cubicBezTo>
                              <a:cubicBezTo>
                                <a:pt x="45420" y="327985"/>
                                <a:pt x="31133" y="336557"/>
                                <a:pt x="16845" y="393707"/>
                              </a:cubicBezTo>
                              <a:cubicBezTo>
                                <a:pt x="2558" y="449905"/>
                                <a:pt x="8273" y="499435"/>
                                <a:pt x="8273" y="499435"/>
                              </a:cubicBezTo>
                            </a:path>
                          </a:pathLst>
                        </a:custGeom>
                        <a:noFill/>
                        <a:ln w="9525" cap="rnd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5" name="Freeform: Shape 1015">
                        <a:extLst/>
                      </wps:cNvPr>
                      <wps:cNvSpPr/>
                      <wps:spPr>
                        <a:xfrm>
                          <a:off x="1032851" y="2987608"/>
                          <a:ext cx="152927" cy="535244"/>
                        </a:xfrm>
                        <a:custGeom>
                          <a:avLst/>
                          <a:gdLst>
                            <a:gd name="connsiteX0" fmla="*/ 110014 w 114300"/>
                            <a:gd name="connsiteY0" fmla="*/ 204311 h 400050"/>
                            <a:gd name="connsiteX1" fmla="*/ 58579 w 114300"/>
                            <a:gd name="connsiteY1" fmla="*/ 401479 h 400050"/>
                            <a:gd name="connsiteX2" fmla="*/ 7144 w 114300"/>
                            <a:gd name="connsiteY2" fmla="*/ 204311 h 400050"/>
                            <a:gd name="connsiteX3" fmla="*/ 58579 w 114300"/>
                            <a:gd name="connsiteY3" fmla="*/ 7144 h 400050"/>
                            <a:gd name="connsiteX4" fmla="*/ 110014 w 114300"/>
                            <a:gd name="connsiteY4" fmla="*/ 204311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300" h="400050">
                              <a:moveTo>
                                <a:pt x="110014" y="204311"/>
                              </a:moveTo>
                              <a:cubicBezTo>
                                <a:pt x="110014" y="313204"/>
                                <a:pt x="86986" y="401479"/>
                                <a:pt x="58579" y="401479"/>
                              </a:cubicBezTo>
                              <a:cubicBezTo>
                                <a:pt x="30172" y="401479"/>
                                <a:pt x="7144" y="313204"/>
                                <a:pt x="7144" y="204311"/>
                              </a:cubicBezTo>
                              <a:cubicBezTo>
                                <a:pt x="7144" y="95419"/>
                                <a:pt x="30172" y="7144"/>
                                <a:pt x="58579" y="7144"/>
                              </a:cubicBezTo>
                              <a:cubicBezTo>
                                <a:pt x="86986" y="7144"/>
                                <a:pt x="110014" y="95419"/>
                                <a:pt x="110014" y="2043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6" name="Freeform: Shape 1016">
                        <a:extLst/>
                      </wps:cNvPr>
                      <wps:cNvSpPr/>
                      <wps:spPr>
                        <a:xfrm>
                          <a:off x="2739066" y="2324319"/>
                          <a:ext cx="546159" cy="1521444"/>
                        </a:xfrm>
                        <a:custGeom>
                          <a:avLst/>
                          <a:gdLst>
                            <a:gd name="connsiteX0" fmla="*/ 384334 w 400050"/>
                            <a:gd name="connsiteY0" fmla="*/ 872466 h 1114425"/>
                            <a:gd name="connsiteX1" fmla="*/ 285274 w 400050"/>
                            <a:gd name="connsiteY1" fmla="*/ 785789 h 1114425"/>
                            <a:gd name="connsiteX2" fmla="*/ 212884 w 400050"/>
                            <a:gd name="connsiteY2" fmla="*/ 619101 h 1114425"/>
                            <a:gd name="connsiteX3" fmla="*/ 173831 w 400050"/>
                            <a:gd name="connsiteY3" fmla="*/ 435269 h 1114425"/>
                            <a:gd name="connsiteX4" fmla="*/ 136684 w 400050"/>
                            <a:gd name="connsiteY4" fmla="*/ 321921 h 1114425"/>
                            <a:gd name="connsiteX5" fmla="*/ 91916 w 400050"/>
                            <a:gd name="connsiteY5" fmla="*/ 24741 h 1114425"/>
                            <a:gd name="connsiteX6" fmla="*/ 19526 w 400050"/>
                            <a:gd name="connsiteY6" fmla="*/ 24741 h 1114425"/>
                            <a:gd name="connsiteX7" fmla="*/ 7144 w 400050"/>
                            <a:gd name="connsiteY7" fmla="*/ 159996 h 1114425"/>
                            <a:gd name="connsiteX8" fmla="*/ 7144 w 400050"/>
                            <a:gd name="connsiteY8" fmla="*/ 931521 h 1114425"/>
                            <a:gd name="connsiteX9" fmla="*/ 63341 w 400050"/>
                            <a:gd name="connsiteY9" fmla="*/ 992481 h 1114425"/>
                            <a:gd name="connsiteX10" fmla="*/ 111919 w 400050"/>
                            <a:gd name="connsiteY10" fmla="*/ 1039154 h 1114425"/>
                            <a:gd name="connsiteX11" fmla="*/ 169069 w 400050"/>
                            <a:gd name="connsiteY11" fmla="*/ 1112497 h 1114425"/>
                            <a:gd name="connsiteX12" fmla="*/ 399574 w 400050"/>
                            <a:gd name="connsiteY12" fmla="*/ 1043916 h 1114425"/>
                            <a:gd name="connsiteX13" fmla="*/ 384334 w 400050"/>
                            <a:gd name="connsiteY13" fmla="*/ 872466 h 1114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00050" h="1114425">
                              <a:moveTo>
                                <a:pt x="384334" y="872466"/>
                              </a:moveTo>
                              <a:cubicBezTo>
                                <a:pt x="384334" y="872466"/>
                                <a:pt x="330041" y="841986"/>
                                <a:pt x="285274" y="785789"/>
                              </a:cubicBezTo>
                              <a:cubicBezTo>
                                <a:pt x="240506" y="729591"/>
                                <a:pt x="226219" y="712446"/>
                                <a:pt x="212884" y="619101"/>
                              </a:cubicBezTo>
                              <a:cubicBezTo>
                                <a:pt x="200501" y="524804"/>
                                <a:pt x="200501" y="463844"/>
                                <a:pt x="173831" y="435269"/>
                              </a:cubicBezTo>
                              <a:cubicBezTo>
                                <a:pt x="148114" y="406694"/>
                                <a:pt x="138589" y="385739"/>
                                <a:pt x="136684" y="321921"/>
                              </a:cubicBezTo>
                              <a:cubicBezTo>
                                <a:pt x="133826" y="258104"/>
                                <a:pt x="126206" y="55221"/>
                                <a:pt x="91916" y="24741"/>
                              </a:cubicBezTo>
                              <a:cubicBezTo>
                                <a:pt x="57626" y="-5739"/>
                                <a:pt x="29051" y="9501"/>
                                <a:pt x="19526" y="24741"/>
                              </a:cubicBezTo>
                              <a:cubicBezTo>
                                <a:pt x="7144" y="43791"/>
                                <a:pt x="7144" y="89511"/>
                                <a:pt x="7144" y="159996"/>
                              </a:cubicBezTo>
                              <a:cubicBezTo>
                                <a:pt x="7144" y="230481"/>
                                <a:pt x="7144" y="931521"/>
                                <a:pt x="7144" y="931521"/>
                              </a:cubicBezTo>
                              <a:cubicBezTo>
                                <a:pt x="7144" y="931521"/>
                                <a:pt x="25241" y="978194"/>
                                <a:pt x="63341" y="992481"/>
                              </a:cubicBezTo>
                              <a:cubicBezTo>
                                <a:pt x="101441" y="1006769"/>
                                <a:pt x="96679" y="1007721"/>
                                <a:pt x="111919" y="1039154"/>
                              </a:cubicBezTo>
                              <a:cubicBezTo>
                                <a:pt x="127159" y="1070586"/>
                                <a:pt x="169069" y="1112497"/>
                                <a:pt x="169069" y="1112497"/>
                              </a:cubicBezTo>
                              <a:lnTo>
                                <a:pt x="399574" y="1043916"/>
                              </a:lnTo>
                              <a:lnTo>
                                <a:pt x="384334" y="872466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 cap="flat">
                          <a:solidFill>
                            <a:schemeClr val="accent2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7" name="Freeform: Shape 1017">
                        <a:extLst/>
                      </wps:cNvPr>
                      <wps:cNvSpPr/>
                      <wps:spPr>
                        <a:xfrm>
                          <a:off x="2870250" y="3425999"/>
                          <a:ext cx="715210" cy="520152"/>
                        </a:xfrm>
                        <a:custGeom>
                          <a:avLst/>
                          <a:gdLst>
                            <a:gd name="connsiteX0" fmla="*/ 250091 w 523875"/>
                            <a:gd name="connsiteY0" fmla="*/ 29051 h 381000"/>
                            <a:gd name="connsiteX1" fmla="*/ 250091 w 523875"/>
                            <a:gd name="connsiteY1" fmla="*/ 79534 h 381000"/>
                            <a:gd name="connsiteX2" fmla="*/ 129123 w 523875"/>
                            <a:gd name="connsiteY2" fmla="*/ 242411 h 381000"/>
                            <a:gd name="connsiteX3" fmla="*/ 39588 w 523875"/>
                            <a:gd name="connsiteY3" fmla="*/ 254794 h 381000"/>
                            <a:gd name="connsiteX4" fmla="*/ 14823 w 523875"/>
                            <a:gd name="connsiteY4" fmla="*/ 214789 h 381000"/>
                            <a:gd name="connsiteX5" fmla="*/ 17681 w 523875"/>
                            <a:gd name="connsiteY5" fmla="*/ 286226 h 381000"/>
                            <a:gd name="connsiteX6" fmla="*/ 92928 w 523875"/>
                            <a:gd name="connsiteY6" fmla="*/ 374809 h 381000"/>
                            <a:gd name="connsiteX7" fmla="*/ 524411 w 523875"/>
                            <a:gd name="connsiteY7" fmla="*/ 374809 h 381000"/>
                            <a:gd name="connsiteX8" fmla="*/ 524411 w 523875"/>
                            <a:gd name="connsiteY8" fmla="*/ 150971 h 381000"/>
                            <a:gd name="connsiteX9" fmla="*/ 253901 w 523875"/>
                            <a:gd name="connsiteY9" fmla="*/ 7144 h 381000"/>
                            <a:gd name="connsiteX10" fmla="*/ 250091 w 523875"/>
                            <a:gd name="connsiteY10" fmla="*/ 29051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23875" h="381000">
                              <a:moveTo>
                                <a:pt x="250091" y="29051"/>
                              </a:moveTo>
                              <a:cubicBezTo>
                                <a:pt x="250091" y="29051"/>
                                <a:pt x="262473" y="31909"/>
                                <a:pt x="250091" y="79534"/>
                              </a:cubicBezTo>
                              <a:cubicBezTo>
                                <a:pt x="237708" y="126206"/>
                                <a:pt x="187226" y="217646"/>
                                <a:pt x="129123" y="242411"/>
                              </a:cubicBezTo>
                              <a:cubicBezTo>
                                <a:pt x="71021" y="267176"/>
                                <a:pt x="57686" y="267176"/>
                                <a:pt x="39588" y="254794"/>
                              </a:cubicBezTo>
                              <a:cubicBezTo>
                                <a:pt x="21491" y="242411"/>
                                <a:pt x="14823" y="214789"/>
                                <a:pt x="14823" y="214789"/>
                              </a:cubicBezTo>
                              <a:cubicBezTo>
                                <a:pt x="14823" y="214789"/>
                                <a:pt x="-4227" y="250984"/>
                                <a:pt x="17681" y="286226"/>
                              </a:cubicBezTo>
                              <a:cubicBezTo>
                                <a:pt x="39588" y="320516"/>
                                <a:pt x="92928" y="374809"/>
                                <a:pt x="92928" y="374809"/>
                              </a:cubicBezTo>
                              <a:lnTo>
                                <a:pt x="524411" y="374809"/>
                              </a:lnTo>
                              <a:lnTo>
                                <a:pt x="524411" y="150971"/>
                              </a:lnTo>
                              <a:cubicBezTo>
                                <a:pt x="524411" y="150971"/>
                                <a:pt x="269141" y="7144"/>
                                <a:pt x="253901" y="7144"/>
                              </a:cubicBezTo>
                              <a:cubicBezTo>
                                <a:pt x="226278" y="7144"/>
                                <a:pt x="250091" y="29051"/>
                                <a:pt x="250091" y="29051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76000">
                              <a:schemeClr val="accent4"/>
                            </a:gs>
                            <a:gs pos="100000">
                              <a:schemeClr val="accent4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18" name="Freeform: Shape 1018">
                        <a:extLst/>
                      </wps:cNvPr>
                      <wps:cNvSpPr/>
                      <wps:spPr>
                        <a:xfrm>
                          <a:off x="2762006" y="2388847"/>
                          <a:ext cx="182053" cy="689201"/>
                        </a:xfrm>
                        <a:custGeom>
                          <a:avLst/>
                          <a:gdLst>
                            <a:gd name="connsiteX0" fmla="*/ 7144 w 133350"/>
                            <a:gd name="connsiteY0" fmla="*/ 31757 h 504825"/>
                            <a:gd name="connsiteX1" fmla="*/ 47149 w 133350"/>
                            <a:gd name="connsiteY1" fmla="*/ 8897 h 504825"/>
                            <a:gd name="connsiteX2" fmla="*/ 83344 w 133350"/>
                            <a:gd name="connsiteY2" fmla="*/ 174632 h 504825"/>
                            <a:gd name="connsiteX3" fmla="*/ 119539 w 133350"/>
                            <a:gd name="connsiteY3" fmla="*/ 393707 h 504825"/>
                            <a:gd name="connsiteX4" fmla="*/ 128111 w 133350"/>
                            <a:gd name="connsiteY4" fmla="*/ 499435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3350" h="504825">
                              <a:moveTo>
                                <a:pt x="7144" y="31757"/>
                              </a:moveTo>
                              <a:cubicBezTo>
                                <a:pt x="7144" y="31757"/>
                                <a:pt x="13811" y="-628"/>
                                <a:pt x="47149" y="8897"/>
                              </a:cubicBezTo>
                              <a:cubicBezTo>
                                <a:pt x="68104" y="15565"/>
                                <a:pt x="75724" y="21280"/>
                                <a:pt x="83344" y="174632"/>
                              </a:cubicBezTo>
                              <a:cubicBezTo>
                                <a:pt x="90964" y="327985"/>
                                <a:pt x="105251" y="336557"/>
                                <a:pt x="119539" y="393707"/>
                              </a:cubicBezTo>
                              <a:cubicBezTo>
                                <a:pt x="133826" y="449905"/>
                                <a:pt x="128111" y="499435"/>
                                <a:pt x="128111" y="499435"/>
                              </a:cubicBezTo>
                            </a:path>
                          </a:pathLst>
                        </a:custGeom>
                        <a:noFill/>
                        <a:ln w="9525" cap="rnd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</wps:spPr>
                      <wps:bodyPr rtlCol="0" anchor="ctr"/>
                    </wps:wsp>
                    <wps:wsp>
                      <wps:cNvPr id="1019" name="Freeform: Shape 1019">
                        <a:extLst/>
                      </wps:cNvPr>
                      <wps:cNvSpPr/>
                      <wps:spPr>
                        <a:xfrm>
                          <a:off x="2755635" y="2987607"/>
                          <a:ext cx="156046" cy="546159"/>
                        </a:xfrm>
                        <a:custGeom>
                          <a:avLst/>
                          <a:gdLst>
                            <a:gd name="connsiteX0" fmla="*/ 110014 w 114300"/>
                            <a:gd name="connsiteY0" fmla="*/ 204311 h 400050"/>
                            <a:gd name="connsiteX1" fmla="*/ 58579 w 114300"/>
                            <a:gd name="connsiteY1" fmla="*/ 401479 h 400050"/>
                            <a:gd name="connsiteX2" fmla="*/ 7144 w 114300"/>
                            <a:gd name="connsiteY2" fmla="*/ 204311 h 400050"/>
                            <a:gd name="connsiteX3" fmla="*/ 58579 w 114300"/>
                            <a:gd name="connsiteY3" fmla="*/ 7144 h 400050"/>
                            <a:gd name="connsiteX4" fmla="*/ 110014 w 114300"/>
                            <a:gd name="connsiteY4" fmla="*/ 204311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300" h="400050">
                              <a:moveTo>
                                <a:pt x="110014" y="204311"/>
                              </a:moveTo>
                              <a:cubicBezTo>
                                <a:pt x="110014" y="313204"/>
                                <a:pt x="86985" y="401479"/>
                                <a:pt x="58579" y="401479"/>
                              </a:cubicBezTo>
                              <a:cubicBezTo>
                                <a:pt x="30172" y="401479"/>
                                <a:pt x="7144" y="313204"/>
                                <a:pt x="7144" y="204311"/>
                              </a:cubicBezTo>
                              <a:cubicBezTo>
                                <a:pt x="7144" y="95419"/>
                                <a:pt x="30172" y="7144"/>
                                <a:pt x="58579" y="7144"/>
                              </a:cubicBezTo>
                              <a:cubicBezTo>
                                <a:pt x="86985" y="7144"/>
                                <a:pt x="110014" y="95419"/>
                                <a:pt x="110014" y="2043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g:grpSp>
                      <wpg:cNvPr id="1020" name="Group 1020">
                        <a:extLst/>
                      </wpg:cNvPr>
                      <wpg:cNvGrpSpPr/>
                      <wpg:grpSpPr>
                        <a:xfrm rot="21051578">
                          <a:off x="1434717" y="2459739"/>
                          <a:ext cx="496685" cy="428955"/>
                          <a:chOff x="1434717" y="2459739"/>
                          <a:chExt cx="280366" cy="242134"/>
                        </a:xfrm>
                      </wpg:grpSpPr>
                      <wps:wsp>
                        <wps:cNvPr id="1021" name="Freeform: Shape 1021">
                          <a:extLst/>
                        </wps:cNvPr>
                        <wps:cNvSpPr/>
                        <wps:spPr>
                          <a:xfrm>
                            <a:off x="1434717" y="2459739"/>
                            <a:ext cx="280366" cy="242134"/>
                          </a:xfrm>
                          <a:custGeom>
                            <a:avLst/>
                            <a:gdLst>
                              <a:gd name="connsiteX0" fmla="*/ 111813 w 209550"/>
                              <a:gd name="connsiteY0" fmla="*/ 175736 h 180975"/>
                              <a:gd name="connsiteX1" fmla="*/ 105145 w 209550"/>
                              <a:gd name="connsiteY1" fmla="*/ 177641 h 180975"/>
                              <a:gd name="connsiteX2" fmla="*/ 98478 w 209550"/>
                              <a:gd name="connsiteY2" fmla="*/ 175736 h 180975"/>
                              <a:gd name="connsiteX3" fmla="*/ 14658 w 209550"/>
                              <a:gd name="connsiteY3" fmla="*/ 97631 h 180975"/>
                              <a:gd name="connsiteX4" fmla="*/ 34660 w 209550"/>
                              <a:gd name="connsiteY4" fmla="*/ 15716 h 180975"/>
                              <a:gd name="connsiteX5" fmla="*/ 61330 w 209550"/>
                              <a:gd name="connsiteY5" fmla="*/ 7144 h 180975"/>
                              <a:gd name="connsiteX6" fmla="*/ 104193 w 209550"/>
                              <a:gd name="connsiteY6" fmla="*/ 30004 h 180975"/>
                              <a:gd name="connsiteX7" fmla="*/ 148008 w 209550"/>
                              <a:gd name="connsiteY7" fmla="*/ 7144 h 180975"/>
                              <a:gd name="connsiteX8" fmla="*/ 175630 w 209550"/>
                              <a:gd name="connsiteY8" fmla="*/ 14764 h 180975"/>
                              <a:gd name="connsiteX9" fmla="*/ 195633 w 209550"/>
                              <a:gd name="connsiteY9" fmla="*/ 96679 h 180975"/>
                              <a:gd name="connsiteX10" fmla="*/ 111813 w 209550"/>
                              <a:gd name="connsiteY10" fmla="*/ 175736 h 180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09550" h="180975">
                                <a:moveTo>
                                  <a:pt x="111813" y="175736"/>
                                </a:moveTo>
                                <a:cubicBezTo>
                                  <a:pt x="109908" y="177641"/>
                                  <a:pt x="107050" y="177641"/>
                                  <a:pt x="105145" y="177641"/>
                                </a:cubicBezTo>
                                <a:cubicBezTo>
                                  <a:pt x="102288" y="177641"/>
                                  <a:pt x="100383" y="176689"/>
                                  <a:pt x="98478" y="175736"/>
                                </a:cubicBezTo>
                                <a:cubicBezTo>
                                  <a:pt x="79428" y="161449"/>
                                  <a:pt x="27040" y="120491"/>
                                  <a:pt x="14658" y="97631"/>
                                </a:cubicBezTo>
                                <a:cubicBezTo>
                                  <a:pt x="-582" y="69056"/>
                                  <a:pt x="7990" y="31909"/>
                                  <a:pt x="34660" y="15716"/>
                                </a:cubicBezTo>
                                <a:cubicBezTo>
                                  <a:pt x="42280" y="10001"/>
                                  <a:pt x="51805" y="7144"/>
                                  <a:pt x="61330" y="7144"/>
                                </a:cubicBezTo>
                                <a:cubicBezTo>
                                  <a:pt x="77523" y="7144"/>
                                  <a:pt x="93715" y="14764"/>
                                  <a:pt x="104193" y="30004"/>
                                </a:cubicBezTo>
                                <a:cubicBezTo>
                                  <a:pt x="115623" y="14764"/>
                                  <a:pt x="130863" y="7144"/>
                                  <a:pt x="148008" y="7144"/>
                                </a:cubicBezTo>
                                <a:cubicBezTo>
                                  <a:pt x="157533" y="7144"/>
                                  <a:pt x="167058" y="10001"/>
                                  <a:pt x="175630" y="14764"/>
                                </a:cubicBezTo>
                                <a:cubicBezTo>
                                  <a:pt x="202300" y="30956"/>
                                  <a:pt x="210873" y="68104"/>
                                  <a:pt x="195633" y="96679"/>
                                </a:cubicBezTo>
                                <a:cubicBezTo>
                                  <a:pt x="183250" y="120491"/>
                                  <a:pt x="130863" y="161449"/>
                                  <a:pt x="111813" y="1757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1022" name="Group 1022">
                          <a:extLst/>
                        </wpg:cNvPr>
                        <wpg:cNvGrpSpPr/>
                        <wpg:grpSpPr>
                          <a:xfrm flipH="1">
                            <a:off x="1605758" y="2487775"/>
                            <a:ext cx="76463" cy="86659"/>
                            <a:chOff x="1605758" y="2487775"/>
                            <a:chExt cx="76463" cy="86659"/>
                          </a:xfrm>
                        </wpg:grpSpPr>
                        <wps:wsp>
                          <wps:cNvPr id="1023" name="Freeform: Shape 1023">
                            <a:extLst/>
                          </wps:cNvPr>
                          <wps:cNvSpPr/>
                          <wps:spPr>
                            <a:xfrm>
                              <a:off x="1605758" y="2487775"/>
                              <a:ext cx="50976" cy="50976"/>
                            </a:xfrm>
                            <a:custGeom>
                              <a:avLst/>
                              <a:gdLst>
                                <a:gd name="connsiteX0" fmla="*/ 39529 w 38100"/>
                                <a:gd name="connsiteY0" fmla="*/ 23336 h 38100"/>
                                <a:gd name="connsiteX1" fmla="*/ 23336 w 38100"/>
                                <a:gd name="connsiteY1" fmla="*/ 39529 h 38100"/>
                                <a:gd name="connsiteX2" fmla="*/ 7144 w 38100"/>
                                <a:gd name="connsiteY2" fmla="*/ 23336 h 38100"/>
                                <a:gd name="connsiteX3" fmla="*/ 23336 w 38100"/>
                                <a:gd name="connsiteY3" fmla="*/ 7144 h 38100"/>
                                <a:gd name="connsiteX4" fmla="*/ 39529 w 38100"/>
                                <a:gd name="connsiteY4" fmla="*/ 23336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100" h="38100">
                                  <a:moveTo>
                                    <a:pt x="39529" y="23336"/>
                                  </a:moveTo>
                                  <a:cubicBezTo>
                                    <a:pt x="39529" y="32279"/>
                                    <a:pt x="32279" y="39529"/>
                                    <a:pt x="23336" y="39529"/>
                                  </a:cubicBezTo>
                                  <a:cubicBezTo>
                                    <a:pt x="14393" y="39529"/>
                                    <a:pt x="7144" y="32279"/>
                                    <a:pt x="7144" y="23336"/>
                                  </a:cubicBezTo>
                                  <a:cubicBezTo>
                                    <a:pt x="7144" y="14393"/>
                                    <a:pt x="14393" y="7144"/>
                                    <a:pt x="23336" y="7144"/>
                                  </a:cubicBezTo>
                                  <a:cubicBezTo>
                                    <a:pt x="32279" y="7144"/>
                                    <a:pt x="39529" y="14393"/>
                                    <a:pt x="39529" y="233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24" name="Freeform: Shape 1024">
                            <a:extLst/>
                          </wps:cNvPr>
                          <wps:cNvSpPr/>
                          <wps:spPr>
                            <a:xfrm>
                              <a:off x="1643989" y="2536202"/>
                              <a:ext cx="38232" cy="38232"/>
                            </a:xfrm>
                            <a:custGeom>
                              <a:avLst/>
                              <a:gdLst>
                                <a:gd name="connsiteX0" fmla="*/ 24289 w 28575"/>
                                <a:gd name="connsiteY0" fmla="*/ 15716 h 28575"/>
                                <a:gd name="connsiteX1" fmla="*/ 15716 w 28575"/>
                                <a:gd name="connsiteY1" fmla="*/ 24289 h 28575"/>
                                <a:gd name="connsiteX2" fmla="*/ 7144 w 28575"/>
                                <a:gd name="connsiteY2" fmla="*/ 15716 h 28575"/>
                                <a:gd name="connsiteX3" fmla="*/ 15716 w 28575"/>
                                <a:gd name="connsiteY3" fmla="*/ 7144 h 28575"/>
                                <a:gd name="connsiteX4" fmla="*/ 24289 w 28575"/>
                                <a:gd name="connsiteY4" fmla="*/ 15716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575" h="28575">
                                  <a:moveTo>
                                    <a:pt x="24289" y="15716"/>
                                  </a:moveTo>
                                  <a:cubicBezTo>
                                    <a:pt x="24289" y="20451"/>
                                    <a:pt x="20451" y="24289"/>
                                    <a:pt x="15716" y="24289"/>
                                  </a:cubicBezTo>
                                  <a:cubicBezTo>
                                    <a:pt x="10982" y="24289"/>
                                    <a:pt x="7144" y="20451"/>
                                    <a:pt x="7144" y="15716"/>
                                  </a:cubicBezTo>
                                  <a:cubicBezTo>
                                    <a:pt x="7144" y="10982"/>
                                    <a:pt x="10982" y="7144"/>
                                    <a:pt x="15716" y="7144"/>
                                  </a:cubicBezTo>
                                  <a:cubicBezTo>
                                    <a:pt x="20451" y="7144"/>
                                    <a:pt x="24289" y="10982"/>
                                    <a:pt x="24289" y="157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grpSp>
                    <wpg:grpSp>
                      <wpg:cNvPr id="1025" name="Group 1025">
                        <a:extLst/>
                      </wpg:cNvPr>
                      <wpg:cNvGrpSpPr/>
                      <wpg:grpSpPr>
                        <a:xfrm rot="439678">
                          <a:off x="1958490" y="2459739"/>
                          <a:ext cx="496685" cy="428955"/>
                          <a:chOff x="1958490" y="2459739"/>
                          <a:chExt cx="280366" cy="242134"/>
                        </a:xfrm>
                      </wpg:grpSpPr>
                      <wps:wsp>
                        <wps:cNvPr id="1026" name="Freeform: Shape 1026">
                          <a:extLst/>
                        </wps:cNvPr>
                        <wps:cNvSpPr/>
                        <wps:spPr>
                          <a:xfrm>
                            <a:off x="1958490" y="2459739"/>
                            <a:ext cx="280366" cy="242134"/>
                          </a:xfrm>
                          <a:custGeom>
                            <a:avLst/>
                            <a:gdLst>
                              <a:gd name="connsiteX0" fmla="*/ 14658 w 209550"/>
                              <a:gd name="connsiteY0" fmla="*/ 97631 h 180975"/>
                              <a:gd name="connsiteX1" fmla="*/ 34660 w 209550"/>
                              <a:gd name="connsiteY1" fmla="*/ 15716 h 180975"/>
                              <a:gd name="connsiteX2" fmla="*/ 63235 w 209550"/>
                              <a:gd name="connsiteY2" fmla="*/ 7144 h 180975"/>
                              <a:gd name="connsiteX3" fmla="*/ 106098 w 209550"/>
                              <a:gd name="connsiteY3" fmla="*/ 30004 h 180975"/>
                              <a:gd name="connsiteX4" fmla="*/ 148960 w 209550"/>
                              <a:gd name="connsiteY4" fmla="*/ 7144 h 180975"/>
                              <a:gd name="connsiteX5" fmla="*/ 176583 w 209550"/>
                              <a:gd name="connsiteY5" fmla="*/ 14764 h 180975"/>
                              <a:gd name="connsiteX6" fmla="*/ 196585 w 209550"/>
                              <a:gd name="connsiteY6" fmla="*/ 96679 h 180975"/>
                              <a:gd name="connsiteX7" fmla="*/ 112765 w 209550"/>
                              <a:gd name="connsiteY7" fmla="*/ 174784 h 180975"/>
                              <a:gd name="connsiteX8" fmla="*/ 106098 w 209550"/>
                              <a:gd name="connsiteY8" fmla="*/ 176689 h 180975"/>
                              <a:gd name="connsiteX9" fmla="*/ 99430 w 209550"/>
                              <a:gd name="connsiteY9" fmla="*/ 174784 h 180975"/>
                              <a:gd name="connsiteX10" fmla="*/ 14658 w 209550"/>
                              <a:gd name="connsiteY10" fmla="*/ 97631 h 180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09550" h="180975">
                                <a:moveTo>
                                  <a:pt x="14658" y="97631"/>
                                </a:moveTo>
                                <a:cubicBezTo>
                                  <a:pt x="-582" y="69056"/>
                                  <a:pt x="7990" y="31909"/>
                                  <a:pt x="34660" y="15716"/>
                                </a:cubicBezTo>
                                <a:cubicBezTo>
                                  <a:pt x="44185" y="10001"/>
                                  <a:pt x="53710" y="7144"/>
                                  <a:pt x="63235" y="7144"/>
                                </a:cubicBezTo>
                                <a:cubicBezTo>
                                  <a:pt x="79428" y="7144"/>
                                  <a:pt x="95620" y="14764"/>
                                  <a:pt x="106098" y="30004"/>
                                </a:cubicBezTo>
                                <a:cubicBezTo>
                                  <a:pt x="116575" y="14764"/>
                                  <a:pt x="132768" y="7144"/>
                                  <a:pt x="148960" y="7144"/>
                                </a:cubicBezTo>
                                <a:cubicBezTo>
                                  <a:pt x="158485" y="7144"/>
                                  <a:pt x="168010" y="10001"/>
                                  <a:pt x="176583" y="14764"/>
                                </a:cubicBezTo>
                                <a:cubicBezTo>
                                  <a:pt x="203253" y="30956"/>
                                  <a:pt x="211825" y="68104"/>
                                  <a:pt x="196585" y="96679"/>
                                </a:cubicBezTo>
                                <a:cubicBezTo>
                                  <a:pt x="184203" y="120491"/>
                                  <a:pt x="131815" y="160496"/>
                                  <a:pt x="112765" y="174784"/>
                                </a:cubicBezTo>
                                <a:cubicBezTo>
                                  <a:pt x="110860" y="176689"/>
                                  <a:pt x="108003" y="176689"/>
                                  <a:pt x="106098" y="176689"/>
                                </a:cubicBezTo>
                                <a:cubicBezTo>
                                  <a:pt x="103240" y="176689"/>
                                  <a:pt x="101335" y="175736"/>
                                  <a:pt x="99430" y="174784"/>
                                </a:cubicBezTo>
                                <a:cubicBezTo>
                                  <a:pt x="80380" y="161449"/>
                                  <a:pt x="27040" y="120491"/>
                                  <a:pt x="14658" y="976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1027" name="Group 1027">
                          <a:extLst/>
                        </wpg:cNvPr>
                        <wpg:cNvGrpSpPr/>
                        <wpg:grpSpPr>
                          <a:xfrm>
                            <a:off x="2135489" y="2487775"/>
                            <a:ext cx="68818" cy="86659"/>
                            <a:chOff x="2135489" y="2487775"/>
                            <a:chExt cx="68818" cy="86659"/>
                          </a:xfrm>
                        </wpg:grpSpPr>
                        <wps:wsp>
                          <wps:cNvPr id="1028" name="Freeform: Shape 1028">
                            <a:extLst/>
                          </wps:cNvPr>
                          <wps:cNvSpPr/>
                          <wps:spPr>
                            <a:xfrm>
                              <a:off x="2153331" y="2487775"/>
                              <a:ext cx="50976" cy="50976"/>
                            </a:xfrm>
                            <a:custGeom>
                              <a:avLst/>
                              <a:gdLst>
                                <a:gd name="connsiteX0" fmla="*/ 39529 w 38100"/>
                                <a:gd name="connsiteY0" fmla="*/ 23336 h 38100"/>
                                <a:gd name="connsiteX1" fmla="*/ 23336 w 38100"/>
                                <a:gd name="connsiteY1" fmla="*/ 39529 h 38100"/>
                                <a:gd name="connsiteX2" fmla="*/ 7144 w 38100"/>
                                <a:gd name="connsiteY2" fmla="*/ 23336 h 38100"/>
                                <a:gd name="connsiteX3" fmla="*/ 23336 w 38100"/>
                                <a:gd name="connsiteY3" fmla="*/ 7144 h 38100"/>
                                <a:gd name="connsiteX4" fmla="*/ 39529 w 38100"/>
                                <a:gd name="connsiteY4" fmla="*/ 23336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100" h="38100">
                                  <a:moveTo>
                                    <a:pt x="39529" y="23336"/>
                                  </a:moveTo>
                                  <a:cubicBezTo>
                                    <a:pt x="39529" y="32279"/>
                                    <a:pt x="32279" y="39529"/>
                                    <a:pt x="23336" y="39529"/>
                                  </a:cubicBezTo>
                                  <a:cubicBezTo>
                                    <a:pt x="14393" y="39529"/>
                                    <a:pt x="7144" y="32279"/>
                                    <a:pt x="7144" y="23336"/>
                                  </a:cubicBezTo>
                                  <a:cubicBezTo>
                                    <a:pt x="7144" y="14393"/>
                                    <a:pt x="14393" y="7144"/>
                                    <a:pt x="23336" y="7144"/>
                                  </a:cubicBezTo>
                                  <a:cubicBezTo>
                                    <a:pt x="32279" y="7144"/>
                                    <a:pt x="39529" y="14393"/>
                                    <a:pt x="39529" y="233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29" name="Freeform: Shape 1029">
                            <a:extLst/>
                          </wps:cNvPr>
                          <wps:cNvSpPr/>
                          <wps:spPr>
                            <a:xfrm>
                              <a:off x="2135489" y="2536202"/>
                              <a:ext cx="38232" cy="38232"/>
                            </a:xfrm>
                            <a:custGeom>
                              <a:avLst/>
                              <a:gdLst>
                                <a:gd name="connsiteX0" fmla="*/ 24289 w 28575"/>
                                <a:gd name="connsiteY0" fmla="*/ 15716 h 28575"/>
                                <a:gd name="connsiteX1" fmla="*/ 15716 w 28575"/>
                                <a:gd name="connsiteY1" fmla="*/ 24289 h 28575"/>
                                <a:gd name="connsiteX2" fmla="*/ 7144 w 28575"/>
                                <a:gd name="connsiteY2" fmla="*/ 15716 h 28575"/>
                                <a:gd name="connsiteX3" fmla="*/ 15716 w 28575"/>
                                <a:gd name="connsiteY3" fmla="*/ 7144 h 28575"/>
                                <a:gd name="connsiteX4" fmla="*/ 24289 w 28575"/>
                                <a:gd name="connsiteY4" fmla="*/ 15716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575" h="28575">
                                  <a:moveTo>
                                    <a:pt x="24289" y="15716"/>
                                  </a:moveTo>
                                  <a:cubicBezTo>
                                    <a:pt x="24289" y="20451"/>
                                    <a:pt x="20451" y="24289"/>
                                    <a:pt x="15716" y="24289"/>
                                  </a:cubicBezTo>
                                  <a:cubicBezTo>
                                    <a:pt x="10982" y="24289"/>
                                    <a:pt x="7144" y="20451"/>
                                    <a:pt x="7144" y="15716"/>
                                  </a:cubicBezTo>
                                  <a:cubicBezTo>
                                    <a:pt x="7144" y="10982"/>
                                    <a:pt x="10982" y="7144"/>
                                    <a:pt x="15716" y="7144"/>
                                  </a:cubicBezTo>
                                  <a:cubicBezTo>
                                    <a:pt x="20451" y="7144"/>
                                    <a:pt x="24289" y="10982"/>
                                    <a:pt x="24289" y="157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C733FF" id="Group 996" o:spid="_x0000_s1026" style="position:absolute;margin-left:65.7pt;margin-top:107.05pt;width:315.95pt;height:204.85pt;z-index:251659264;mso-width-relative:margin;mso-height-relative:margin" coordorigin="3650,19859" coordsize="32203,20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">
              <v:shape id="Freeform: Shape 997" o:spid="_x0000_s1027" style="position:absolute;left:13557;top:38954;width:12743;height:1785;visibility:visible;mso-wrap-style:square;v-text-anchor:middle" coordsize="9525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" path="m946309,69056v,34194,-210239,61913,-469583,61913c217383,130969,7144,103250,7144,69056,7144,34863,217383,7144,476726,7144v259343,,469583,27719,469583,61912xe" fillcolor="#d8d8d8 [2732]" stroked="f">
                <v:stroke joinstyle="miter"/>
                <v:path arrowok="t" o:connecttype="custom" o:connectlocs="1266108,92393;637832,175229;9558,92393;637832,9558;1266108,92393" o:connectangles="0,0,0,0,0"/>
              </v:shape>
              <v:shape id="Freeform: Shape 998" o:spid="_x0000_s1028" style="position:absolute;left:10534;top:19859;width:18305;height:20135;visibility:visible;mso-wrap-style:square;v-text-anchor:middle" coordsize="1504950,15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" path="m1502569,754856v,412951,-334762,747713,-747713,747713c341906,1502569,7144,1167807,7144,754856,7144,341906,341906,7144,754856,7144v412951,,747713,334762,747713,747712xe" fillcolor="#fdd473 [1941]" strokecolor="#fcb817 [3205]">
                <v:fill color2="#fcb817 [3205]" rotate="t" focusposition=".5,.5" focussize="" focus="100%" type="gradientRadial"/>
                <v:stroke joinstyle="miter"/>
                <v:path arrowok="t" o:connecttype="custom" o:connectlocs="1827593,1009955;918141,2010352;8689,1009955;918141,9558;1827593,1009955" o:connectangles="0,0,0,0,0"/>
              </v:shape>
              <v:shape id="Freeform: Shape 999" o:spid="_x0000_s1029" style="position:absolute;left:12422;top:20560;width:14528;height:10832;visibility:visible;mso-wrap-style:square;v-text-anchor:middle" coordsize="108585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" path="m1083469,405289v,219889,-240944,398145,-538163,398145c248087,803434,7144,625178,7144,405289,7144,185399,248087,7144,545306,7144v297219,,538163,178255,538163,398145xe" fillcolor="white [3212]" stroked="f">
                <v:fill opacity="23644f"/>
                <v:stroke joinstyle="miter"/>
                <v:path arrowok="t" o:connecttype="custom" o:connectlocs="1449620,542254;729589,1074949;9558,542254;729589,9558;1449620,542254" o:connectangles="0,0,0,0,0"/>
              </v:shape>
              <v:shape id="Freeform: Shape 1000" o:spid="_x0000_s1030" style="position:absolute;left:14105;top:22569;width:3695;height:1912;visibility:visible;mso-wrap-style:square;v-text-anchor:middle" coordsize="2762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" path="m7144,141753v,,71437,-98108,174307,-126683c284321,-13505,277654,43645,255746,53170v-21907,9525,-88582,4763,-147637,36195c49054,120798,7144,141753,7144,141753xe" fillcolor="#87381d [3208]" stroked="f">
                <v:stroke endcap="round"/>
                <v:path arrowok="t" o:connecttype="custom" o:connectlocs="9558,189658;242771,20163;342173,71139;144644,119566;9558,189658" o:connectangles="0,0,0,0,0"/>
              </v:shape>
              <v:shape id="Freeform: Shape 1001" o:spid="_x0000_s1031" style="position:absolute;left:12665;top:31497;width:14018;height:7009;visibility:visible;mso-wrap-style:square;v-text-anchor:middle" coordsize="10477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" path="m520523,526071v,,-174308,2858,-333375,-111442c28080,300329,-21450,83159,22365,33629,67133,-16854,98565,5054,250965,97446v152400,92393,401955,92393,554355,c957720,5054,989153,-16854,1033920,33629v42863,49530,-6667,266700,-164782,381000c711023,528929,520523,526071,520523,526071xe" fillcolor="#fcb817 [3205]" strokecolor="#fcb817 [3205]">
                <v:stroke endcap="round"/>
                <v:path arrowok="t" o:connecttype="custom" o:connectlocs="696430,703853;250393,554750;29923,44994;335777,130377;1077472,130377;1383326,44994;1162857,554750;696430,703853" o:connectangles="0,0,0,0,0,0,0,0"/>
              </v:shape>
              <v:shape id="Freeform: Shape 1002" o:spid="_x0000_s1032" style="position:absolute;left:13143;top:32085;width:13126;height:6372;visibility:visible;mso-wrap-style:square;v-text-anchor:middle" coordsize="98107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" path="m484814,476359v,,-162878,2858,-310515,-100012c26661,273477,-19059,76309,20946,31542,61904,-14178,92384,5824,234306,88692v141923,82867,374333,82867,516255,c892484,5824,922011,-15131,963921,31542v40005,44767,-5715,240982,-153352,344805c662931,480169,484814,476359,484814,476359xe" stroked="f">
                <v:stroke endcap="round"/>
                <v:path arrowok="t" o:connecttype="custom" o:connectlocs="648654,637341;233202,503531;28025,42201;313488,118665;1004208,118665;1289672,42201;1084496,503531;648654,637341" o:connectangles="0,0,0,0,0,0,0,0"/>
              </v:shape>
              <v:shape id="Freeform: Shape 1003" o:spid="_x0000_s1033" style="position:absolute;left:21254;top:22569;width:3695;height:1912;visibility:visible;mso-wrap-style:square;v-text-anchor:middle" coordsize="2762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" path="m269107,141753v,,-71437,-98108,-174308,-126683c-8071,-13505,-1403,43645,20504,53170v21908,9525,88583,4763,147638,36195c227197,120798,269107,141753,269107,141753xe" fillcolor="#87381d [3208]" stroked="f">
                <v:stroke endcap="round"/>
                <v:path arrowok="t" o:connecttype="custom" o:connectlocs="360050,189658;126836,20163;27433,71139;224964,119566;360050,189658" o:connectangles="0,0,0,0,0"/>
              </v:shape>
              <v:shape id="Freeform: Shape 1004" o:spid="_x0000_s1034" style="position:absolute;left:19623;top:34514;width:127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" path="m7144,7144r,251460e" filled="f" strokecolor="#d1d3d4">
                <v:stroke endcap="round"/>
                <v:path arrowok="t" o:connecttype="custom" o:connectlocs="9558,9558;9558,345998" o:connectangles="0,0"/>
              </v:shape>
              <v:shape id="Freeform: Shape 1005" o:spid="_x0000_s1035" style="position:absolute;left:21267;top:34349;width:127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" path="m7144,7144r,250507e" filled="f" strokecolor="#d1d3d4">
                <v:stroke endcap="round"/>
                <v:path arrowok="t" o:connecttype="custom" o:connectlocs="9558,9558;9558,344723" o:connectangles="0,0"/>
              </v:shape>
              <v:shape id="Freeform: Shape 1006" o:spid="_x0000_s1036" style="position:absolute;left:22834;top:33801;width:128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" path="m7144,7144r,251460e" filled="f" strokecolor="#d1d3d4">
                <v:stroke endcap="round"/>
                <v:path arrowok="t" o:connecttype="custom" o:connectlocs="9558,9558;9558,345998" o:connectangles="0,0"/>
              </v:shape>
              <v:shape id="Freeform: Shape 1007" o:spid="_x0000_s1037" style="position:absolute;left:24287;top:32845;width:127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" path="m7144,7144r,250507e" filled="f" strokecolor="#d1d3d4">
                <v:stroke endcap="round"/>
                <v:path arrowok="t" o:connecttype="custom" o:connectlocs="9558,9558;9558,344723" o:connectangles="0,0"/>
              </v:shape>
              <v:shape id="Freeform: Shape 1008" o:spid="_x0000_s1038" style="position:absolute;left:17940;top:34298;width:128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" path="m7144,7144r,251460e" filled="f" strokecolor="#d1d3d4">
                <v:stroke endcap="round"/>
                <v:path arrowok="t" o:connecttype="custom" o:connectlocs="9558,9558;9558,345998" o:connectangles="0,0"/>
              </v:shape>
              <v:shape id="Freeform: Shape 1009" o:spid="_x0000_s1039" style="position:absolute;left:16373;top:33762;width:127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" path="m7144,7144r,250507e" filled="f" strokecolor="#d1d3d4">
                <v:stroke endcap="round"/>
                <v:path arrowok="t" o:connecttype="custom" o:connectlocs="9558,9558;9558,344723" o:connectangles="0,0"/>
              </v:shape>
              <v:shape id="Freeform: Shape 1010" o:spid="_x0000_s1040" style="position:absolute;left:14920;top:32794;width:128;height:3441;visibility:visible;mso-wrap-style:square;v-text-anchor:middle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" path="m7144,7144r,250507e" filled="f" strokecolor="#d1d3d4">
                <v:stroke endcap="round"/>
                <v:path arrowok="t" o:connecttype="custom" o:connectlocs="9558,9558;9558,344723" o:connectangles="0,0"/>
              </v:shape>
              <v:shape id="Freeform: Shape 1011" o:spid="_x0000_s1041" style="position:absolute;left:14512;top:34476;width:10450;height:1912;visibility:visible;mso-wrap-style:square;v-text-anchor:middle" coordsize="78105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" path="m773906,7144v,,-127635,115252,-366712,129540l373856,135731c133826,121444,7144,7144,7144,7144e" filled="f" strokecolor="#d1d3d4">
                <v:stroke endcap="round"/>
                <v:path arrowok="t" o:connecttype="custom" o:connectlocs="1035443,9558;544803,182876;500198,181601;9558,9558" o:connectangles="0,0,0,0"/>
              </v:shape>
              <v:shape id="Freeform: Shape 1012" o:spid="_x0000_s1042" style="position:absolute;left:6632;top:23243;width:5353;height:14910;visibility:visible;mso-wrap-style:square;v-text-anchor:middle" coordsize="40005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" path="m22384,872466v,,54292,-30480,99060,-86677c166211,729591,180499,712446,193834,619101v12382,-94297,12382,-155257,39052,-183832c259556,406694,268129,385739,270034,321921,272891,258104,280511,55221,314801,24741v34290,-30480,62865,-15240,72390,c399574,43791,399574,89511,399574,159996v,70485,,771525,,771525c399574,931521,381476,978194,343376,992481v-38100,14288,-33337,15240,-48577,46673c279559,1070586,237649,1112497,237649,1112497l7144,1043916,22384,872466xe" fillcolor="#fdd473 [1941]" strokecolor="#fcb817 [3205]">
                <v:fill color2="#fcb817 [3205]" focusposition=".5,.5" focussize="" focus="100%" type="gradientRadial"/>
                <v:stroke joinstyle="miter"/>
                <v:path arrowok="t" o:connecttype="custom" o:connectlocs="29949,1167310;162485,1051341;259339,828322;311588,582365;361290,430712;421186,33102;518039,33102;534607,214066;534607,1246322;459417,1327883;394424,1390329;317961,1488457;9558,1396700;29949,1167310" o:connectangles="0,0,0,0,0,0,0,0,0,0,0,0,0,0"/>
              </v:shape>
              <v:shape id="Freeform: Shape 1013" o:spid="_x0000_s1043" style="position:absolute;left:3650;top:34259;width:7009;height:5098;visibility:visible;mso-wrap-style:square;v-text-anchor:middle" coordsize="5238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" path="m281464,29051v,,-12383,2858,,50483c293846,126206,344329,217646,402431,242411v58103,24765,71438,24765,89535,12383c510064,242411,516731,214789,516731,214789v,,19050,36195,-2857,71437c491966,321469,438626,374809,438626,374809r-431482,l7144,150971v,,255270,-143827,270510,-143827c305276,7144,281464,29051,281464,29051xe" fillcolor="#5680d4 [1943]" stroked="f">
                <v:fill color2="#20407f [3207]" focusposition=".5,.5" focussize="" colors="0 #5781d5;49807f #20407f;1 #20407f" focus="100%" type="gradientRadial"/>
                <v:stroke joinstyle="miter"/>
                <v:path arrowok="t" o:connecttype="custom" o:connectlocs="376583,38869;376583,106412;538430,324332;658223,340900;691357,287375;687534,382954;586857,501473;9558,501473;9558,201990;371485,9558;376583,38869" o:connectangles="0,0,0,0,0,0,0,0,0,0,0"/>
              </v:shape>
              <v:shape id="Freeform: Shape 1014" o:spid="_x0000_s1044" style="position:absolute;left:10007;top:23888;width:1784;height:6754;visibility:visible;mso-wrap-style:square;v-text-anchor:middle" coordsize="13335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" path="m129240,31757v,,-6667,-32385,-40005,-22860c68280,15565,60660,21280,53040,174632,45420,327985,31133,336557,16845,393707,2558,449905,8273,499435,8273,499435e" filled="f" strokecolor="#fcb817 [3205]">
                <v:stroke endcap="round"/>
                <v:path arrowok="t" o:connecttype="custom" o:connectlocs="172916,42489;119392,11904;70965,233648;22538,526757;11069,668215" o:connectangles="0,0,0,0,0"/>
              </v:shape>
              <v:shape id="Freeform: Shape 1015" o:spid="_x0000_s1045" style="position:absolute;left:10328;top:29876;width:1529;height:5352;visibility:visible;mso-wrap-style:square;v-text-anchor:middle" coordsize="1143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" path="m110014,204311v,108893,-23028,197168,-51435,197168c30172,401479,7144,313204,7144,204311,7144,95419,30172,7144,58579,7144v28407,,51435,88275,51435,197167xe" fillcolor="#fef0d0 [661]" stroked="f">
                <v:fill opacity="23644f"/>
                <v:stroke joinstyle="miter"/>
                <v:path arrowok="t" o:connecttype="custom" o:connectlocs="147193,273356;78375,537156;9558,273356;78375,9558;147193,273356" o:connectangles="0,0,0,0,0"/>
              </v:shape>
              <v:shape id="Freeform: Shape 1016" o:spid="_x0000_s1046" style="position:absolute;left:27390;top:23243;width:5462;height:15214;visibility:visible;mso-wrap-style:square;v-text-anchor:middle" coordsize="40005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" path="m384334,872466v,,-54293,-30480,-99060,-86677c240506,729591,226219,712446,212884,619101,200501,524804,200501,463844,173831,435269,148114,406694,138589,385739,136684,321921,133826,258104,126206,55221,91916,24741,57626,-5739,29051,9501,19526,24741,7144,43791,7144,89511,7144,159996v,70485,,771525,,771525c7144,931521,25241,978194,63341,992481v38100,14288,33338,15240,48578,46673c127159,1070586,169069,1112497,169069,1112497r230505,-68581l384334,872466xe" fillcolor="#fdd473 [1941]" strokecolor="#fcb817 [3205]">
                <v:fill color2="#fcb817 [3205]" focusposition=".5,.5" focussize="" focus="100%" type="gradientRadial"/>
                <v:stroke joinstyle="miter"/>
                <v:path arrowok="t" o:connecttype="custom" o:connectlocs="524703,1191115;389464,1072781;290635,845214;237319,594241;186605,439496;125486,33777;26657,33777;9753,218431;9753,1271738;86475,1354963;152795,1418682;230818,1518812;545509,1425183;524703,1191115" o:connectangles="0,0,0,0,0,0,0,0,0,0,0,0,0,0"/>
              </v:shape>
              <v:shape id="Freeform: Shape 1017" o:spid="_x0000_s1047" style="position:absolute;left:28702;top:34259;width:7152;height:5202;visibility:visible;mso-wrap-style:square;v-text-anchor:middle" coordsize="5238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" path="m250091,29051v,,12382,2858,,50483c237708,126206,187226,217646,129123,242411,71021,267176,57686,267176,39588,254794,21491,242411,14823,214789,14823,214789v,,-19050,36195,2858,71437c39588,320516,92928,374809,92928,374809r431483,l524411,150971v,,-255270,-143827,-270510,-143827c226278,7144,250091,29051,250091,29051xe" fillcolor="#5680d4 [1943]" stroked="f">
                <v:fill color2="#20407f [3207]" focusposition=".5,.5" focussize="" colors="0 #5781d5;49807f #20407f;1 #20407f" focus="100%" type="gradientRadial"/>
                <v:stroke joinstyle="miter"/>
                <v:path arrowok="t" o:connecttype="custom" o:connectlocs="341432,39661;341432,108582;176283,330946;54047,347852;20237,293236;24139,390764;126868,511700;715942,511700;715942,206110;346633,9753;341432,39661" o:connectangles="0,0,0,0,0,0,0,0,0,0,0"/>
              </v:shape>
              <v:shape id="Freeform: Shape 1018" o:spid="_x0000_s1048" style="position:absolute;left:27620;top:23888;width:1820;height:6892;visibility:visible;mso-wrap-style:square;v-text-anchor:middle" coordsize="13335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" path="m7144,31757v,,6667,-32385,40005,-22860c68104,15565,75724,21280,83344,174632v7620,153353,21907,161925,36195,219075c133826,449905,128111,499435,128111,499435e" filled="f" strokecolor="#fcb817 [3205]">
                <v:stroke endcap="round"/>
                <v:path arrowok="t" o:connecttype="custom" o:connectlocs="9753,43356;64369,12146;113783,238412;163198,537500;174901,681842" o:connectangles="0,0,0,0,0"/>
              </v:shape>
              <v:shape id="Freeform: Shape 1019" o:spid="_x0000_s1049" style="position:absolute;left:27556;top:29876;width:1560;height:5461;visibility:visible;mso-wrap-style:square;v-text-anchor:middle" coordsize="1143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" path="m110014,204311v,108893,-23029,197168,-51435,197168c30172,401479,7144,313204,7144,204311,7144,95419,30172,7144,58579,7144v28406,,51435,88275,51435,197167xe" fillcolor="#fef0d0 [661]" stroked="f">
                <v:fill opacity="23644f"/>
                <v:stroke joinstyle="miter"/>
                <v:path arrowok="t" o:connecttype="custom" o:connectlocs="150195,278931;79974,548110;9753,278931;79974,9753;150195,278931" o:connectangles="0,0,0,0,0"/>
              </v:shape>
              <v:group id="Group 1020" o:spid="_x0000_s1050" style="position:absolute;left:14347;top:24597;width:4967;height:4289;rotation:-599023fd" coordorigin="14347,24597" coordsize="2803,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">
                <v:shape id="Freeform: Shape 1021" o:spid="_x0000_s1051" style="position:absolute;left:14347;top:24597;width:2803;height:2421;visibility:visible;mso-wrap-style:square;v-text-anchor:middle" coordsize="2095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" path="m111813,175736v-1905,1905,-4763,1905,-6668,1905c102288,177641,100383,176689,98478,175736,79428,161449,27040,120491,14658,97631,-582,69056,7990,31909,34660,15716,42280,10001,51805,7144,61330,7144v16193,,32385,7620,42863,22860c115623,14764,130863,7144,148008,7144v9525,,19050,2857,27622,7620c202300,30956,210873,68104,195633,96679v-12383,23812,-64770,64770,-83820,79057xe" fillcolor="red [3204]" stroked="f">
                  <v:stroke joinstyle="miter"/>
                  <v:path arrowok="t" o:connecttype="custom" o:connectlocs="149599,235125;140678,237673;131758,235125;19612,130625;46373,21027;82056,9558;139404,40144;198026,9558;234983,19753;261746,129351;149599,235125" o:connectangles="0,0,0,0,0,0,0,0,0,0,0"/>
                </v:shape>
                <v:group id="Group 1022" o:spid="_x0000_s1052" style="position:absolute;left:16057;top:24877;width:765;height:867;flip:x" coordorigin="16057,24877" coordsize="764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">
                  <v:shape id="Freeform: Shape 1023" o:spid="_x0000_s1053" style="position:absolute;left:16057;top:24877;width:510;height:510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" path="m39529,23336v,8943,-7250,16193,-16193,16193c14393,39529,7144,32279,7144,23336v,-8943,7249,-16192,16192,-16192c32279,7144,39529,14393,39529,23336xe" stroked="f">
                    <v:stroke joinstyle="miter"/>
                    <v:path arrowok="t" o:connecttype="custom" o:connectlocs="52888,31222;31222,52888;9558,31222;31222,9558;52888,31222" o:connectangles="0,0,0,0,0"/>
                  </v:shape>
                  <v:shape id="Freeform: Shape 1024" o:spid="_x0000_s1054" style="position:absolute;left:16439;top:25362;width:383;height:382;visibility:visible;mso-wrap-style:square;v-text-anchor:middle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" path="m24289,15716v,4735,-3838,8573,-8573,8573c10982,24289,7144,20451,7144,15716v,-4734,3838,-8572,8572,-8572c20451,7144,24289,10982,24289,15716xe" stroked="f">
                    <v:stroke joinstyle="miter"/>
                    <v:path arrowok="t" o:connecttype="custom" o:connectlocs="32498,21027;21027,32498;9558,21027;21027,9558;32498,21027" o:connectangles="0,0,0,0,0"/>
                  </v:shape>
                </v:group>
              </v:group>
              <v:group id="Group 1025" o:spid="_x0000_s1055" style="position:absolute;left:19584;top:24597;width:4967;height:4289;rotation:480246fd" coordorigin="19584,24597" coordsize="2803,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">
                <v:shape id="Freeform: Shape 1026" o:spid="_x0000_s1056" style="position:absolute;left:19584;top:24597;width:2804;height:2421;visibility:visible;mso-wrap-style:square;v-text-anchor:middle" coordsize="2095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" path="m14658,97631c-582,69056,7990,31909,34660,15716,44185,10001,53710,7144,63235,7144v16193,,32385,7620,42863,22860c116575,14764,132768,7144,148960,7144v9525,,19050,2857,27623,7620c203253,30956,211825,68104,196585,96679v-12382,23812,-64770,63817,-83820,78105c110860,176689,108003,176689,106098,176689v-2858,,-4763,-953,-6668,-1905c80380,161449,27040,120491,14658,97631xe" fillcolor="red [3204]" stroked="f">
                  <v:stroke joinstyle="miter"/>
                  <v:path arrowok="t" o:connecttype="custom" o:connectlocs="19612,130625;46373,21027;84605,9558;141953,40144;199300,9558;236258,19753;263020,129351;150873,233851;141953,236400;133032,233851;19612,130625" o:connectangles="0,0,0,0,0,0,0,0,0,0,0"/>
                </v:shape>
                <v:group id="Group 1027" o:spid="_x0000_s1057" style="position:absolute;left:21354;top:24877;width:689;height:867" coordorigin="21354,24877" coordsize="688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<v:shape id="Freeform: Shape 1028" o:spid="_x0000_s1058" style="position:absolute;left:21533;top:24877;width:510;height:510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" path="m39529,23336v,8943,-7250,16193,-16193,16193c14393,39529,7144,32279,7144,23336v,-8943,7249,-16192,16192,-16192c32279,7144,39529,14393,39529,23336xe" stroked="f">
                    <v:stroke joinstyle="miter"/>
                    <v:path arrowok="t" o:connecttype="custom" o:connectlocs="52888,31222;31222,52888;9558,31222;31222,9558;52888,31222" o:connectangles="0,0,0,0,0"/>
                  </v:shape>
                  <v:shape id="Freeform: Shape 1029" o:spid="_x0000_s1059" style="position:absolute;left:21354;top:25362;width:383;height:382;visibility:visible;mso-wrap-style:square;v-text-anchor:middle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" path="m24289,15716v,4735,-3838,8573,-8573,8573c10982,24289,7144,20451,7144,15716v,-4734,3838,-8572,8572,-8572c20451,7144,24289,10982,24289,15716xe" stroked="f">
                    <v:stroke joinstyle="miter"/>
                    <v:path arrowok="t" o:connecttype="custom" o:connectlocs="32498,21027;21027,32498;9558,21027;21027,9558;32498,21027" o:connectangles="0,0,0,0,0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3526947" wp14:editId="4B9DB30A">
              <wp:simplePos x="0" y="0"/>
              <wp:positionH relativeFrom="column">
                <wp:posOffset>-379095</wp:posOffset>
              </wp:positionH>
              <wp:positionV relativeFrom="paragraph">
                <wp:posOffset>-225426</wp:posOffset>
              </wp:positionV>
              <wp:extent cx="6438900" cy="4581525"/>
              <wp:effectExtent l="0" t="0" r="0" b="9525"/>
              <wp:wrapNone/>
              <wp:docPr id="995" name="Rectangle 99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45815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986365" id="Rectangle 995" o:spid="_x0000_s1026" style="position:absolute;margin-left:-29.85pt;margin-top:-17.75pt;width:507pt;height:360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" fillcolor="#f2f2f2 [3052]" stroked="f" strokeweight="1pt">
              <v:fill opacity="49858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67"/>
    <w:rsid w:val="00022CB5"/>
    <w:rsid w:val="00054128"/>
    <w:rsid w:val="00094B47"/>
    <w:rsid w:val="000B0C7F"/>
    <w:rsid w:val="000E7453"/>
    <w:rsid w:val="001221EE"/>
    <w:rsid w:val="001B2423"/>
    <w:rsid w:val="001E3067"/>
    <w:rsid w:val="00240FDC"/>
    <w:rsid w:val="00254137"/>
    <w:rsid w:val="002C2AE4"/>
    <w:rsid w:val="003533E5"/>
    <w:rsid w:val="003618D8"/>
    <w:rsid w:val="003B4C84"/>
    <w:rsid w:val="003F353E"/>
    <w:rsid w:val="004244D3"/>
    <w:rsid w:val="00431C8D"/>
    <w:rsid w:val="0045539D"/>
    <w:rsid w:val="0046185B"/>
    <w:rsid w:val="00470158"/>
    <w:rsid w:val="00473E6D"/>
    <w:rsid w:val="004A517E"/>
    <w:rsid w:val="004C5297"/>
    <w:rsid w:val="004D566C"/>
    <w:rsid w:val="004E6D59"/>
    <w:rsid w:val="005456B4"/>
    <w:rsid w:val="00577406"/>
    <w:rsid w:val="00580075"/>
    <w:rsid w:val="00583903"/>
    <w:rsid w:val="005E706E"/>
    <w:rsid w:val="00646970"/>
    <w:rsid w:val="00665BCE"/>
    <w:rsid w:val="00691D68"/>
    <w:rsid w:val="006A0C61"/>
    <w:rsid w:val="006D3152"/>
    <w:rsid w:val="006E47A9"/>
    <w:rsid w:val="00700DD1"/>
    <w:rsid w:val="00793FDA"/>
    <w:rsid w:val="00831CCC"/>
    <w:rsid w:val="00875ADF"/>
    <w:rsid w:val="008F1CFE"/>
    <w:rsid w:val="00905E1B"/>
    <w:rsid w:val="00940862"/>
    <w:rsid w:val="00944156"/>
    <w:rsid w:val="0095228F"/>
    <w:rsid w:val="009F5CCE"/>
    <w:rsid w:val="00A60540"/>
    <w:rsid w:val="00A947B4"/>
    <w:rsid w:val="00BA7237"/>
    <w:rsid w:val="00BB056A"/>
    <w:rsid w:val="00BD3305"/>
    <w:rsid w:val="00BE022E"/>
    <w:rsid w:val="00C165EB"/>
    <w:rsid w:val="00C60FDC"/>
    <w:rsid w:val="00D338FB"/>
    <w:rsid w:val="00D71E5F"/>
    <w:rsid w:val="00E11B39"/>
    <w:rsid w:val="00E51FBE"/>
    <w:rsid w:val="00E54147"/>
    <w:rsid w:val="00F81B8E"/>
    <w:rsid w:val="00F87F18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2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Web"/>
    <w:next w:val="Normal"/>
    <w:link w:val="TitleChar"/>
    <w:uiPriority w:val="10"/>
    <w:qFormat/>
    <w:rsid w:val="001B2423"/>
    <w:pPr>
      <w:spacing w:before="240" w:beforeAutospacing="0" w:after="0" w:afterAutospacing="0" w:line="1000" w:lineRule="exact"/>
      <w:jc w:val="center"/>
    </w:pPr>
    <w:rPr>
      <w:rFonts w:ascii="Century Gothic" w:hAnsi="Century Gothic" w:cstheme="minorBidi"/>
      <w:b/>
      <w:bCs/>
      <w:color w:val="20407F" w:themeColor="accent4"/>
      <w:spacing w:val="-50"/>
      <w:kern w:val="24"/>
      <w:sz w:val="104"/>
      <w:szCs w:val="104"/>
    </w:rPr>
  </w:style>
  <w:style w:type="character" w:customStyle="1" w:styleId="TitleChar">
    <w:name w:val="Title Char"/>
    <w:basedOn w:val="DefaultParagraphFont"/>
    <w:link w:val="Title"/>
    <w:uiPriority w:val="10"/>
    <w:rsid w:val="001B2423"/>
    <w:rPr>
      <w:rFonts w:ascii="Century Gothic" w:eastAsiaTheme="minorEastAsia" w:hAnsi="Century Gothic" w:cstheme="minorBidi"/>
      <w:b/>
      <w:bCs/>
      <w:color w:val="20407F" w:themeColor="accent4"/>
      <w:spacing w:val="-50"/>
      <w:kern w:val="24"/>
      <w:sz w:val="104"/>
      <w:szCs w:val="104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Emoji%20thank%20you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E778EB5F1D4F25BC46C42850473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38983-5468-4DB3-971A-0E24F5EF5A18}"/>
      </w:docPartPr>
      <w:docPartBody>
        <w:p w:rsidR="00000000" w:rsidRDefault="00870A40">
          <w:pPr>
            <w:pStyle w:val="5CE778EB5F1D4F25BC46C42850473055"/>
          </w:pPr>
          <w:r w:rsidRPr="001B2423">
            <w:t>Thank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40"/>
    <w:rsid w:val="0087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778EB5F1D4F25BC46C42850473055">
    <w:name w:val="5CE778EB5F1D4F25BC46C42850473055"/>
  </w:style>
  <w:style w:type="paragraph" w:customStyle="1" w:styleId="3568024425224D6ABCF85BA61402D1F1">
    <w:name w:val="3568024425224D6ABCF85BA61402D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ard - Thank You Emoj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CB817"/>
      </a:accent2>
      <a:accent3>
        <a:srgbClr val="4E83C3"/>
      </a:accent3>
      <a:accent4>
        <a:srgbClr val="20407F"/>
      </a:accent4>
      <a:accent5>
        <a:srgbClr val="87381D"/>
      </a:accent5>
      <a:accent6>
        <a:srgbClr val="FCB817"/>
      </a:accent6>
      <a:hlink>
        <a:srgbClr val="F4D443"/>
      </a:hlink>
      <a:folHlink>
        <a:srgbClr val="87381D"/>
      </a:folHlink>
    </a:clrScheme>
    <a:fontScheme name="Custom 4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2D01-1428-4D18-AEC7-1FEA3B2519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B1F3F-70A5-43AB-9FAB-979D224A8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E9E55E-FBE7-4576-BE12-A8FDE310FE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8EB901D-6324-4D24-93AA-0D4B3DD8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Emoji thank you card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2019-11-07T05:40:00Z</dcterms:created>
  <dcterms:modified xsi:type="dcterms:W3CDTF">2019-11-07T06:19:00Z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