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03" w:rsidRPr="003533E5" w:rsidRDefault="00424359" w:rsidP="00424359">
      <w:bookmarkStart w:id="0" w:name="_GoBack"/>
      <w:bookmarkEnd w:id="0"/>
      <w:r w:rsidRPr="002319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23281" wp14:editId="6E98284C">
                <wp:simplePos x="0" y="0"/>
                <wp:positionH relativeFrom="margin">
                  <wp:posOffset>4589145</wp:posOffset>
                </wp:positionH>
                <wp:positionV relativeFrom="paragraph">
                  <wp:posOffset>3557270</wp:posOffset>
                </wp:positionV>
                <wp:extent cx="1092200" cy="249844"/>
                <wp:effectExtent l="0" t="0" r="0" b="0"/>
                <wp:wrapNone/>
                <wp:docPr id="451" name="TextBox 4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21C0B0-F203-441E-89E3-4F85048EA4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498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1572536080"/>
                              <w:placeholder>
                                <w:docPart w:val="9413DEC3C1D34F7DAEDC1EDC4BE0E926"/>
                              </w:placeholder>
                              <w:showingPlcHdr/>
                            </w:sdtPr>
                            <w:sdtEndPr/>
                            <w:sdtContent>
                              <w:p w:rsidR="00424359" w:rsidRPr="00424359" w:rsidRDefault="00424359" w:rsidP="00424359">
                                <w:pPr>
                                  <w:pStyle w:val="From"/>
                                </w:pPr>
                                <w:r w:rsidRPr="00424359">
                                  <w:t>From…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23281" id="_x0000_t202" coordsize="21600,21600" o:spt="202" path="m,l,21600r21600,l21600,xe">
                <v:stroke joinstyle="miter"/>
                <v:path gradientshapeok="t" o:connecttype="rect"/>
              </v:shapetype>
              <v:shape id="TextBox 450" o:spid="_x0000_s1026" type="#_x0000_t202" style="position:absolute;left:0;text-align:left;margin-left:361.35pt;margin-top:280.1pt;width:86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" filled="f" stroked="f">
                <v:textbox>
                  <w:txbxContent>
                    <w:sdt>
                      <w:sdtPr>
                        <w:id w:val="1572536080"/>
                        <w:placeholder>
                          <w:docPart w:val="9413DEC3C1D34F7DAEDC1EDC4BE0E926"/>
                        </w:placeholder>
                        <w:showingPlcHdr/>
                      </w:sdtPr>
                      <w:sdtEndPr/>
                      <w:sdtContent>
                        <w:p w:rsidR="00424359" w:rsidRPr="00424359" w:rsidRDefault="00424359" w:rsidP="00424359">
                          <w:pPr>
                            <w:pStyle w:val="From"/>
                          </w:pPr>
                          <w:r w:rsidRPr="00424359">
                            <w:t>From…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6AEAC" wp14:editId="46A7B0A2">
                <wp:simplePos x="0" y="0"/>
                <wp:positionH relativeFrom="column">
                  <wp:posOffset>4419600</wp:posOffset>
                </wp:positionH>
                <wp:positionV relativeFrom="paragraph">
                  <wp:posOffset>3574415</wp:posOffset>
                </wp:positionV>
                <wp:extent cx="101325" cy="213169"/>
                <wp:effectExtent l="0" t="0" r="0" b="0"/>
                <wp:wrapNone/>
                <wp:docPr id="1036" name="Freeform: Shape 103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25" cy="213169"/>
                        </a:xfrm>
                        <a:custGeom>
                          <a:avLst/>
                          <a:gdLst>
                            <a:gd name="connsiteX0" fmla="*/ 639231 w 1092276"/>
                            <a:gd name="connsiteY0" fmla="*/ 550101 h 2297933"/>
                            <a:gd name="connsiteX1" fmla="*/ 672583 w 1092276"/>
                            <a:gd name="connsiteY1" fmla="*/ 581979 h 2297933"/>
                            <a:gd name="connsiteX2" fmla="*/ 584953 w 1092276"/>
                            <a:gd name="connsiteY2" fmla="*/ 938214 h 2297933"/>
                            <a:gd name="connsiteX3" fmla="*/ 534471 w 1092276"/>
                            <a:gd name="connsiteY3" fmla="*/ 1302069 h 2297933"/>
                            <a:gd name="connsiteX4" fmla="*/ 563046 w 1092276"/>
                            <a:gd name="connsiteY4" fmla="*/ 2034542 h 2297933"/>
                            <a:gd name="connsiteX5" fmla="*/ 484941 w 1092276"/>
                            <a:gd name="connsiteY5" fmla="*/ 2056449 h 2297933"/>
                            <a:gd name="connsiteX6" fmla="*/ 460176 w 1092276"/>
                            <a:gd name="connsiteY6" fmla="*/ 1293497 h 2297933"/>
                            <a:gd name="connsiteX7" fmla="*/ 523041 w 1092276"/>
                            <a:gd name="connsiteY7" fmla="*/ 921069 h 2297933"/>
                            <a:gd name="connsiteX8" fmla="*/ 624958 w 1092276"/>
                            <a:gd name="connsiteY8" fmla="*/ 561977 h 2297933"/>
                            <a:gd name="connsiteX9" fmla="*/ 639231 w 1092276"/>
                            <a:gd name="connsiteY9" fmla="*/ 550101 h 2297933"/>
                            <a:gd name="connsiteX10" fmla="*/ 732829 w 1092276"/>
                            <a:gd name="connsiteY10" fmla="*/ 211323 h 2297933"/>
                            <a:gd name="connsiteX11" fmla="*/ 756403 w 1092276"/>
                            <a:gd name="connsiteY11" fmla="*/ 271464 h 2297933"/>
                            <a:gd name="connsiteX12" fmla="*/ 407788 w 1092276"/>
                            <a:gd name="connsiteY12" fmla="*/ 641034 h 2297933"/>
                            <a:gd name="connsiteX13" fmla="*/ 74413 w 1092276"/>
                            <a:gd name="connsiteY13" fmla="*/ 1461137 h 2297933"/>
                            <a:gd name="connsiteX14" fmla="*/ 206811 w 1092276"/>
                            <a:gd name="connsiteY14" fmla="*/ 1900239 h 2297933"/>
                            <a:gd name="connsiteX15" fmla="*/ 461128 w 1092276"/>
                            <a:gd name="connsiteY15" fmla="*/ 2258379 h 2297933"/>
                            <a:gd name="connsiteX16" fmla="*/ 433506 w 1092276"/>
                            <a:gd name="connsiteY16" fmla="*/ 2293622 h 2297933"/>
                            <a:gd name="connsiteX17" fmla="*/ 119181 w 1092276"/>
                            <a:gd name="connsiteY17" fmla="*/ 1884047 h 2297933"/>
                            <a:gd name="connsiteX18" fmla="*/ 118 w 1092276"/>
                            <a:gd name="connsiteY18" fmla="*/ 1428752 h 2297933"/>
                            <a:gd name="connsiteX19" fmla="*/ 113466 w 1092276"/>
                            <a:gd name="connsiteY19" fmla="*/ 978219 h 2297933"/>
                            <a:gd name="connsiteX20" fmla="*/ 368736 w 1092276"/>
                            <a:gd name="connsiteY20" fmla="*/ 569597 h 2297933"/>
                            <a:gd name="connsiteX21" fmla="*/ 704968 w 1092276"/>
                            <a:gd name="connsiteY21" fmla="*/ 220029 h 2297933"/>
                            <a:gd name="connsiteX22" fmla="*/ 732829 w 1092276"/>
                            <a:gd name="connsiteY22" fmla="*/ 211323 h 2297933"/>
                            <a:gd name="connsiteX23" fmla="*/ 653623 w 1092276"/>
                            <a:gd name="connsiteY23" fmla="*/ 612 h 2297933"/>
                            <a:gd name="connsiteX24" fmla="*/ 669726 w 1092276"/>
                            <a:gd name="connsiteY24" fmla="*/ 3812 h 2297933"/>
                            <a:gd name="connsiteX25" fmla="*/ 943093 w 1092276"/>
                            <a:gd name="connsiteY25" fmla="*/ 320994 h 2297933"/>
                            <a:gd name="connsiteX26" fmla="*/ 838318 w 1092276"/>
                            <a:gd name="connsiteY26" fmla="*/ 2019302 h 2297933"/>
                            <a:gd name="connsiteX27" fmla="*/ 764976 w 1092276"/>
                            <a:gd name="connsiteY27" fmla="*/ 1999299 h 2297933"/>
                            <a:gd name="connsiteX28" fmla="*/ 937378 w 1092276"/>
                            <a:gd name="connsiteY28" fmla="*/ 1507809 h 2297933"/>
                            <a:gd name="connsiteX29" fmla="*/ 1006911 w 1092276"/>
                            <a:gd name="connsiteY29" fmla="*/ 665799 h 2297933"/>
                            <a:gd name="connsiteX30" fmla="*/ 642103 w 1092276"/>
                            <a:gd name="connsiteY30" fmla="*/ 39054 h 2297933"/>
                            <a:gd name="connsiteX31" fmla="*/ 653623 w 1092276"/>
                            <a:gd name="connsiteY31" fmla="*/ 612 h 22979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092276" h="2297933">
                              <a:moveTo>
                                <a:pt x="639231" y="550101"/>
                              </a:moveTo>
                              <a:cubicBezTo>
                                <a:pt x="657046" y="545725"/>
                                <a:pt x="681156" y="561977"/>
                                <a:pt x="672583" y="581979"/>
                              </a:cubicBezTo>
                              <a:cubicBezTo>
                                <a:pt x="625911" y="696279"/>
                                <a:pt x="603051" y="816294"/>
                                <a:pt x="584953" y="938214"/>
                              </a:cubicBezTo>
                              <a:cubicBezTo>
                                <a:pt x="566856" y="1059182"/>
                                <a:pt x="548758" y="1180149"/>
                                <a:pt x="534471" y="1302069"/>
                              </a:cubicBezTo>
                              <a:cubicBezTo>
                                <a:pt x="505896" y="1546862"/>
                                <a:pt x="501133" y="1794512"/>
                                <a:pt x="563046" y="2034542"/>
                              </a:cubicBezTo>
                              <a:cubicBezTo>
                                <a:pt x="576381" y="2085977"/>
                                <a:pt x="498276" y="2106932"/>
                                <a:pt x="484941" y="2056449"/>
                              </a:cubicBezTo>
                              <a:cubicBezTo>
                                <a:pt x="417313" y="1806894"/>
                                <a:pt x="426838" y="1547814"/>
                                <a:pt x="460176" y="1293497"/>
                              </a:cubicBezTo>
                              <a:cubicBezTo>
                                <a:pt x="476368" y="1168719"/>
                                <a:pt x="499228" y="1044894"/>
                                <a:pt x="523041" y="921069"/>
                              </a:cubicBezTo>
                              <a:cubicBezTo>
                                <a:pt x="546853" y="798197"/>
                                <a:pt x="573523" y="677229"/>
                                <a:pt x="624958" y="561977"/>
                              </a:cubicBezTo>
                              <a:cubicBezTo>
                                <a:pt x="628054" y="555310"/>
                                <a:pt x="633293" y="551559"/>
                                <a:pt x="639231" y="550101"/>
                              </a:cubicBezTo>
                              <a:close/>
                              <a:moveTo>
                                <a:pt x="732829" y="211323"/>
                              </a:moveTo>
                              <a:cubicBezTo>
                                <a:pt x="760511" y="213957"/>
                                <a:pt x="782835" y="246461"/>
                                <a:pt x="756403" y="271464"/>
                              </a:cubicBezTo>
                              <a:cubicBezTo>
                                <a:pt x="631626" y="387669"/>
                                <a:pt x="511611" y="504827"/>
                                <a:pt x="407788" y="641034"/>
                              </a:cubicBezTo>
                              <a:cubicBezTo>
                                <a:pt x="231576" y="874397"/>
                                <a:pt x="68698" y="1160147"/>
                                <a:pt x="74413" y="1461137"/>
                              </a:cubicBezTo>
                              <a:cubicBezTo>
                                <a:pt x="77271" y="1618299"/>
                                <a:pt x="136326" y="1762127"/>
                                <a:pt x="206811" y="1900239"/>
                              </a:cubicBezTo>
                              <a:cubicBezTo>
                                <a:pt x="273486" y="2031684"/>
                                <a:pt x="351591" y="2158367"/>
                                <a:pt x="461128" y="2258379"/>
                              </a:cubicBezTo>
                              <a:cubicBezTo>
                                <a:pt x="480178" y="2276477"/>
                                <a:pt x="454461" y="2309814"/>
                                <a:pt x="433506" y="2293622"/>
                              </a:cubicBezTo>
                              <a:cubicBezTo>
                                <a:pt x="292536" y="2190752"/>
                                <a:pt x="198238" y="2037399"/>
                                <a:pt x="119181" y="1884047"/>
                              </a:cubicBezTo>
                              <a:cubicBezTo>
                                <a:pt x="46791" y="1743077"/>
                                <a:pt x="-2739" y="1588772"/>
                                <a:pt x="118" y="1428752"/>
                              </a:cubicBezTo>
                              <a:cubicBezTo>
                                <a:pt x="2976" y="1272542"/>
                                <a:pt x="48696" y="1119189"/>
                                <a:pt x="113466" y="978219"/>
                              </a:cubicBezTo>
                              <a:cubicBezTo>
                                <a:pt x="181093" y="832487"/>
                                <a:pt x="269676" y="696279"/>
                                <a:pt x="368736" y="569597"/>
                              </a:cubicBezTo>
                              <a:cubicBezTo>
                                <a:pt x="466843" y="442914"/>
                                <a:pt x="578286" y="319089"/>
                                <a:pt x="704968" y="220029"/>
                              </a:cubicBezTo>
                              <a:cubicBezTo>
                                <a:pt x="713779" y="212885"/>
                                <a:pt x="723602" y="210445"/>
                                <a:pt x="732829" y="211323"/>
                              </a:cubicBezTo>
                              <a:close/>
                              <a:moveTo>
                                <a:pt x="653623" y="612"/>
                              </a:moveTo>
                              <a:cubicBezTo>
                                <a:pt x="658832" y="-712"/>
                                <a:pt x="664487" y="2"/>
                                <a:pt x="669726" y="3812"/>
                              </a:cubicBezTo>
                              <a:cubicBezTo>
                                <a:pt x="784978" y="86679"/>
                                <a:pt x="876418" y="196217"/>
                                <a:pt x="943093" y="320994"/>
                              </a:cubicBezTo>
                              <a:cubicBezTo>
                                <a:pt x="1228843" y="855347"/>
                                <a:pt x="1053583" y="1493522"/>
                                <a:pt x="838318" y="2019302"/>
                              </a:cubicBezTo>
                              <a:cubicBezTo>
                                <a:pt x="820221" y="2064069"/>
                                <a:pt x="747831" y="2045972"/>
                                <a:pt x="764976" y="1999299"/>
                              </a:cubicBezTo>
                              <a:cubicBezTo>
                                <a:pt x="824031" y="1835469"/>
                                <a:pt x="888801" y="1674497"/>
                                <a:pt x="937378" y="1507809"/>
                              </a:cubicBezTo>
                              <a:cubicBezTo>
                                <a:pt x="1016436" y="1235394"/>
                                <a:pt x="1062156" y="947739"/>
                                <a:pt x="1006911" y="665799"/>
                              </a:cubicBezTo>
                              <a:cubicBezTo>
                                <a:pt x="959286" y="421007"/>
                                <a:pt x="839271" y="195264"/>
                                <a:pt x="642103" y="39054"/>
                              </a:cubicBezTo>
                              <a:cubicBezTo>
                                <a:pt x="626387" y="26910"/>
                                <a:pt x="637996" y="4586"/>
                                <a:pt x="653623" y="6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F21E386" id="Freeform: Shape 1036" o:spid="_x0000_s1026" style="position:absolute;margin-left:348pt;margin-top:281.45pt;width:8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2276,229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" path="m639231,550101v17815,-4376,41925,11876,33352,31878c625911,696279,603051,816294,584953,938214v-18097,120968,-36195,241935,-50482,363855c505896,1546862,501133,1794512,563046,2034542v13335,51435,-64770,72390,-78105,21907c417313,1806894,426838,1547814,460176,1293497v16192,-124778,39052,-248603,62865,-372428c546853,798197,573523,677229,624958,561977v3096,-6667,8335,-10418,14273,-11876xm732829,211323v27682,2634,50006,35138,23574,60141c631626,387669,511611,504827,407788,641034,231576,874397,68698,1160147,74413,1461137v2858,157162,61913,300990,132398,439102c273486,2031684,351591,2158367,461128,2258379v19050,18098,-6667,51435,-27622,35243c292536,2190752,198238,2037399,119181,1884047,46791,1743077,-2739,1588772,118,1428752,2976,1272542,48696,1119189,113466,978219,181093,832487,269676,696279,368736,569597,466843,442914,578286,319089,704968,220029v8811,-7144,18634,-9584,27861,-8706xm653623,612c658832,-712,664487,2,669726,3812,784978,86679,876418,196217,943093,320994v285750,534353,110490,1172528,-104775,1698308c820221,2064069,747831,2045972,764976,1999299v59055,-163830,123825,-324802,172402,-491490c1016436,1235394,1062156,947739,1006911,665799,959286,421007,839271,195264,642103,39054,626387,26910,637996,4586,653623,612xe" fillcolor="#92d050 [3205]" stroked="f">
                <v:stroke joinstyle="miter"/>
                <v:path arrowok="t" o:connecttype="custom" o:connectlocs="59298,51030;62392,53988;54263,87034;49580,120787;52231,188735;44986,190768;42688,119992;48520,85443;57974,52132;59298,51030;67981,19603;70168,25183;37828,59466;6903,135543;19185,176277;42777,209500;40214,212769;11056,174775;11,132539;10526,90745;34206,52839;65396,20411;67981,19603;60633,57;62127,354;87486,29777;77767,187322;70963,185466;86956,139873;93406,61763;59565,3623;60633,57" o:connectangles="0,0,0,0,0,0,0,0,0,0,0,0,0,0,0,0,0,0,0,0,0,0,0,0,0,0,0,0,0,0,0,0"/>
              </v:shape>
            </w:pict>
          </mc:Fallback>
        </mc:AlternateContent>
      </w:r>
      <w:r w:rsidR="004244D3" w:rsidRPr="00C24C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860F9" wp14:editId="7C7CE7E7">
                <wp:simplePos x="0" y="0"/>
                <wp:positionH relativeFrom="column">
                  <wp:posOffset>851535</wp:posOffset>
                </wp:positionH>
                <wp:positionV relativeFrom="paragraph">
                  <wp:posOffset>3014980</wp:posOffset>
                </wp:positionV>
                <wp:extent cx="3806443" cy="230832"/>
                <wp:effectExtent l="0" t="0" r="0" b="0"/>
                <wp:wrapNone/>
                <wp:docPr id="443" name="TextBox 4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F3BDB8-5CE6-4933-B68F-39965236FA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443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rPr>
                                <w:sz w:val="36"/>
                                <w:szCs w:val="14"/>
                              </w:rPr>
                              <w:id w:val="1132139512"/>
                              <w:showingPlcHdr/>
                            </w:sdtPr>
                            <w:sdtEndPr/>
                            <w:sdtContent>
                              <w:p w:rsidR="004244D3" w:rsidRPr="004244D3" w:rsidRDefault="00424359" w:rsidP="00424359">
                                <w:pPr>
                                  <w:rPr>
                                    <w:sz w:val="36"/>
                                    <w:szCs w:val="14"/>
                                  </w:rPr>
                                </w:pPr>
                                <w:r w:rsidRPr="00424359">
                                  <w:rPr>
                                    <w:lang w:val="en-ZA"/>
                                  </w:rPr>
                                  <w:t>Thinking of You…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860F9" id="TextBox 442" o:spid="_x0000_s1027" type="#_x0000_t202" style="position:absolute;left:0;text-align:left;margin-left:67.05pt;margin-top:237.4pt;width:299.7pt;height:1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" filled="f" stroked="f">
                <v:textbox style="mso-fit-shape-to-text:t">
                  <w:txbxContent>
                    <w:sdt>
                      <w:sdtPr>
                        <w:rPr>
                          <w:sz w:val="36"/>
                          <w:szCs w:val="14"/>
                        </w:rPr>
                        <w:id w:val="1132139512"/>
                        <w:showingPlcHdr/>
                      </w:sdtPr>
                      <w:sdtEndPr/>
                      <w:sdtContent>
                        <w:p w:rsidR="004244D3" w:rsidRPr="004244D3" w:rsidRDefault="00424359" w:rsidP="00424359">
                          <w:pPr>
                            <w:rPr>
                              <w:sz w:val="36"/>
                              <w:szCs w:val="14"/>
                            </w:rPr>
                          </w:pPr>
                          <w:r w:rsidRPr="00424359">
                            <w:rPr>
                              <w:lang w:val="en-ZA"/>
                            </w:rPr>
                            <w:t>Thinking of You…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ectPr w:rsidR="00583903" w:rsidRPr="003533E5" w:rsidSect="00700DD1">
      <w:headerReference w:type="default" r:id="rId10"/>
      <w:pgSz w:w="10081" w:h="7201" w:orient="landscape" w:code="23"/>
      <w:pgMar w:top="567" w:right="567" w:bottom="567" w:left="567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2E0" w:rsidRDefault="00E062E0" w:rsidP="003F353E">
      <w:r>
        <w:separator/>
      </w:r>
    </w:p>
  </w:endnote>
  <w:endnote w:type="continuationSeparator" w:id="0">
    <w:p w:rsidR="00E062E0" w:rsidRDefault="00E062E0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2E0" w:rsidRDefault="00E062E0" w:rsidP="003F353E">
      <w:r>
        <w:separator/>
      </w:r>
    </w:p>
  </w:footnote>
  <w:footnote w:type="continuationSeparator" w:id="0">
    <w:p w:rsidR="00E062E0" w:rsidRDefault="00E062E0" w:rsidP="003F3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3E" w:rsidRPr="00D71E5F" w:rsidRDefault="004244D3" w:rsidP="00D71E5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05B9EC" wp14:editId="24BA3E0C">
              <wp:simplePos x="0" y="0"/>
              <wp:positionH relativeFrom="column">
                <wp:posOffset>-36195</wp:posOffset>
              </wp:positionH>
              <wp:positionV relativeFrom="paragraph">
                <wp:posOffset>28657</wp:posOffset>
              </wp:positionV>
              <wp:extent cx="1488587" cy="1209675"/>
              <wp:effectExtent l="0" t="0" r="0" b="9525"/>
              <wp:wrapNone/>
              <wp:docPr id="1037" name="Group 1037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8587" cy="1209675"/>
                        <a:chOff x="0" y="3379754"/>
                        <a:chExt cx="2121645" cy="1724581"/>
                      </a:xfrm>
                    </wpg:grpSpPr>
                    <wps:wsp>
                      <wps:cNvPr id="1038" name="Freeform: Shape 1038">
                        <a:extLst/>
                      </wps:cNvPr>
                      <wps:cNvSpPr/>
                      <wps:spPr>
                        <a:xfrm>
                          <a:off x="0" y="3379754"/>
                          <a:ext cx="366714" cy="117711"/>
                        </a:xfrm>
                        <a:custGeom>
                          <a:avLst/>
                          <a:gdLst>
                            <a:gd name="connsiteX0" fmla="*/ 577441 w 771525"/>
                            <a:gd name="connsiteY0" fmla="*/ 80014 h 247650"/>
                            <a:gd name="connsiteX1" fmla="*/ 717459 w 771525"/>
                            <a:gd name="connsiteY1" fmla="*/ 227651 h 247650"/>
                            <a:gd name="connsiteX2" fmla="*/ 767941 w 771525"/>
                            <a:gd name="connsiteY2" fmla="*/ 198124 h 247650"/>
                            <a:gd name="connsiteX3" fmla="*/ 566964 w 771525"/>
                            <a:gd name="connsiteY3" fmla="*/ 9529 h 247650"/>
                            <a:gd name="connsiteX4" fmla="*/ 382179 w 771525"/>
                            <a:gd name="connsiteY4" fmla="*/ 119066 h 247650"/>
                            <a:gd name="connsiteX5" fmla="*/ 198346 w 771525"/>
                            <a:gd name="connsiteY5" fmla="*/ 27626 h 247650"/>
                            <a:gd name="connsiteX6" fmla="*/ 106906 w 771525"/>
                            <a:gd name="connsiteY6" fmla="*/ 101921 h 247650"/>
                            <a:gd name="connsiteX7" fmla="*/ 10704 w 771525"/>
                            <a:gd name="connsiteY7" fmla="*/ 219079 h 247650"/>
                            <a:gd name="connsiteX8" fmla="*/ 43089 w 771525"/>
                            <a:gd name="connsiteY8" fmla="*/ 238129 h 247650"/>
                            <a:gd name="connsiteX9" fmla="*/ 193584 w 771525"/>
                            <a:gd name="connsiteY9" fmla="*/ 76204 h 247650"/>
                            <a:gd name="connsiteX10" fmla="*/ 367891 w 771525"/>
                            <a:gd name="connsiteY10" fmla="*/ 179074 h 247650"/>
                            <a:gd name="connsiteX11" fmla="*/ 408849 w 771525"/>
                            <a:gd name="connsiteY11" fmla="*/ 179074 h 247650"/>
                            <a:gd name="connsiteX12" fmla="*/ 577441 w 771525"/>
                            <a:gd name="connsiteY12" fmla="*/ 80014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1525" h="247650">
                              <a:moveTo>
                                <a:pt x="577441" y="80014"/>
                              </a:moveTo>
                              <a:cubicBezTo>
                                <a:pt x="635544" y="114304"/>
                                <a:pt x="679359" y="174311"/>
                                <a:pt x="717459" y="227651"/>
                              </a:cubicBezTo>
                              <a:cubicBezTo>
                                <a:pt x="738414" y="258131"/>
                                <a:pt x="786991" y="231461"/>
                                <a:pt x="767941" y="198124"/>
                              </a:cubicBezTo>
                              <a:cubicBezTo>
                                <a:pt x="726984" y="128591"/>
                                <a:pt x="650784" y="28579"/>
                                <a:pt x="566964" y="9529"/>
                              </a:cubicBezTo>
                              <a:cubicBezTo>
                                <a:pt x="494574" y="-6664"/>
                                <a:pt x="427899" y="62869"/>
                                <a:pt x="382179" y="119066"/>
                              </a:cubicBezTo>
                              <a:cubicBezTo>
                                <a:pt x="325981" y="75251"/>
                                <a:pt x="281214" y="-2854"/>
                                <a:pt x="198346" y="27626"/>
                              </a:cubicBezTo>
                              <a:cubicBezTo>
                                <a:pt x="162151" y="40961"/>
                                <a:pt x="132624" y="74299"/>
                                <a:pt x="106906" y="101921"/>
                              </a:cubicBezTo>
                              <a:cubicBezTo>
                                <a:pt x="72616" y="139069"/>
                                <a:pt x="40231" y="178121"/>
                                <a:pt x="10704" y="219079"/>
                              </a:cubicBezTo>
                              <a:cubicBezTo>
                                <a:pt x="-3584" y="239081"/>
                                <a:pt x="28801" y="257179"/>
                                <a:pt x="43089" y="238129"/>
                              </a:cubicBezTo>
                              <a:cubicBezTo>
                                <a:pt x="84046" y="182884"/>
                                <a:pt x="134529" y="112399"/>
                                <a:pt x="193584" y="76204"/>
                              </a:cubicBezTo>
                              <a:cubicBezTo>
                                <a:pt x="266926" y="31436"/>
                                <a:pt x="325029" y="134306"/>
                                <a:pt x="367891" y="179074"/>
                              </a:cubicBezTo>
                              <a:cubicBezTo>
                                <a:pt x="377416" y="189551"/>
                                <a:pt x="399324" y="191456"/>
                                <a:pt x="408849" y="179074"/>
                              </a:cubicBezTo>
                              <a:cubicBezTo>
                                <a:pt x="444091" y="134306"/>
                                <a:pt x="513624" y="42866"/>
                                <a:pt x="577441" y="800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39" name="Freeform: Shape 1039">
                        <a:extLst/>
                      </wps:cNvPr>
                      <wps:cNvSpPr/>
                      <wps:spPr>
                        <a:xfrm>
                          <a:off x="392486" y="3754377"/>
                          <a:ext cx="208257" cy="72437"/>
                        </a:xfrm>
                        <a:custGeom>
                          <a:avLst/>
                          <a:gdLst>
                            <a:gd name="connsiteX0" fmla="*/ 291763 w 438150"/>
                            <a:gd name="connsiteY0" fmla="*/ 7178 h 152400"/>
                            <a:gd name="connsiteX1" fmla="*/ 194608 w 438150"/>
                            <a:gd name="connsiteY1" fmla="*/ 56708 h 152400"/>
                            <a:gd name="connsiteX2" fmla="*/ 7918 w 438150"/>
                            <a:gd name="connsiteY2" fmla="*/ 102428 h 152400"/>
                            <a:gd name="connsiteX3" fmla="*/ 35540 w 438150"/>
                            <a:gd name="connsiteY3" fmla="*/ 110048 h 152400"/>
                            <a:gd name="connsiteX4" fmla="*/ 179368 w 438150"/>
                            <a:gd name="connsiteY4" fmla="*/ 104333 h 152400"/>
                            <a:gd name="connsiteX5" fmla="*/ 222230 w 438150"/>
                            <a:gd name="connsiteY5" fmla="*/ 104333 h 152400"/>
                            <a:gd name="connsiteX6" fmla="*/ 313670 w 438150"/>
                            <a:gd name="connsiteY6" fmla="*/ 58613 h 152400"/>
                            <a:gd name="connsiteX7" fmla="*/ 390823 w 438150"/>
                            <a:gd name="connsiteY7" fmla="*/ 138623 h 152400"/>
                            <a:gd name="connsiteX8" fmla="*/ 431780 w 438150"/>
                            <a:gd name="connsiteY8" fmla="*/ 114810 h 152400"/>
                            <a:gd name="connsiteX9" fmla="*/ 291763 w 438150"/>
                            <a:gd name="connsiteY9" fmla="*/ 7178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38150" h="152400">
                              <a:moveTo>
                                <a:pt x="291763" y="7178"/>
                              </a:moveTo>
                              <a:cubicBezTo>
                                <a:pt x="252710" y="6225"/>
                                <a:pt x="214610" y="25275"/>
                                <a:pt x="194608" y="56708"/>
                              </a:cubicBezTo>
                              <a:cubicBezTo>
                                <a:pt x="133648" y="2415"/>
                                <a:pt x="38398" y="10035"/>
                                <a:pt x="7918" y="102428"/>
                              </a:cubicBezTo>
                              <a:cubicBezTo>
                                <a:pt x="2203" y="120525"/>
                                <a:pt x="29825" y="127193"/>
                                <a:pt x="35540" y="110048"/>
                              </a:cubicBezTo>
                              <a:cubicBezTo>
                                <a:pt x="59353" y="44325"/>
                                <a:pt x="159365" y="28133"/>
                                <a:pt x="179368" y="104333"/>
                              </a:cubicBezTo>
                              <a:cubicBezTo>
                                <a:pt x="185083" y="124335"/>
                                <a:pt x="217468" y="126240"/>
                                <a:pt x="222230" y="104333"/>
                              </a:cubicBezTo>
                              <a:cubicBezTo>
                                <a:pt x="230803" y="62423"/>
                                <a:pt x="274618" y="45278"/>
                                <a:pt x="313670" y="58613"/>
                              </a:cubicBezTo>
                              <a:cubicBezTo>
                                <a:pt x="350818" y="70995"/>
                                <a:pt x="373678" y="104333"/>
                                <a:pt x="390823" y="138623"/>
                              </a:cubicBezTo>
                              <a:cubicBezTo>
                                <a:pt x="404158" y="165293"/>
                                <a:pt x="445115" y="141480"/>
                                <a:pt x="431780" y="114810"/>
                              </a:cubicBezTo>
                              <a:cubicBezTo>
                                <a:pt x="404158" y="59565"/>
                                <a:pt x="356533" y="8130"/>
                                <a:pt x="291763" y="717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0" name="Freeform: Shape 1040">
                        <a:extLst/>
                      </wps:cNvPr>
                      <wps:cNvSpPr/>
                      <wps:spPr>
                        <a:xfrm>
                          <a:off x="214979" y="4140314"/>
                          <a:ext cx="217312" cy="90547"/>
                        </a:xfrm>
                        <a:custGeom>
                          <a:avLst/>
                          <a:gdLst>
                            <a:gd name="connsiteX0" fmla="*/ 108004 w 457200"/>
                            <a:gd name="connsiteY0" fmla="*/ 91510 h 190500"/>
                            <a:gd name="connsiteX1" fmla="*/ 157534 w 457200"/>
                            <a:gd name="connsiteY1" fmla="*/ 121037 h 190500"/>
                            <a:gd name="connsiteX2" fmla="*/ 202302 w 457200"/>
                            <a:gd name="connsiteY2" fmla="*/ 140087 h 190500"/>
                            <a:gd name="connsiteX3" fmla="*/ 408994 w 457200"/>
                            <a:gd name="connsiteY3" fmla="*/ 100082 h 190500"/>
                            <a:gd name="connsiteX4" fmla="*/ 445189 w 457200"/>
                            <a:gd name="connsiteY4" fmla="*/ 63887 h 190500"/>
                            <a:gd name="connsiteX5" fmla="*/ 183252 w 457200"/>
                            <a:gd name="connsiteY5" fmla="*/ 76270 h 190500"/>
                            <a:gd name="connsiteX6" fmla="*/ 114672 w 457200"/>
                            <a:gd name="connsiteY6" fmla="*/ 52457 h 190500"/>
                            <a:gd name="connsiteX7" fmla="*/ 7992 w 457200"/>
                            <a:gd name="connsiteY7" fmla="*/ 170567 h 190500"/>
                            <a:gd name="connsiteX8" fmla="*/ 34662 w 457200"/>
                            <a:gd name="connsiteY8" fmla="*/ 181997 h 190500"/>
                            <a:gd name="connsiteX9" fmla="*/ 75619 w 457200"/>
                            <a:gd name="connsiteY9" fmla="*/ 114370 h 190500"/>
                            <a:gd name="connsiteX10" fmla="*/ 108004 w 457200"/>
                            <a:gd name="connsiteY10" fmla="*/ 9151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57200" h="190500">
                              <a:moveTo>
                                <a:pt x="108004" y="91510"/>
                              </a:moveTo>
                              <a:cubicBezTo>
                                <a:pt x="123244" y="87700"/>
                                <a:pt x="161344" y="95320"/>
                                <a:pt x="157534" y="121037"/>
                              </a:cubicBezTo>
                              <a:cubicBezTo>
                                <a:pt x="153724" y="145802"/>
                                <a:pt x="188967" y="166757"/>
                                <a:pt x="202302" y="140087"/>
                              </a:cubicBezTo>
                              <a:cubicBezTo>
                                <a:pt x="243259" y="56267"/>
                                <a:pt x="338509" y="36265"/>
                                <a:pt x="408994" y="100082"/>
                              </a:cubicBezTo>
                              <a:cubicBezTo>
                                <a:pt x="432807" y="121990"/>
                                <a:pt x="466144" y="88652"/>
                                <a:pt x="445189" y="63887"/>
                              </a:cubicBezTo>
                              <a:cubicBezTo>
                                <a:pt x="370894" y="-20885"/>
                                <a:pt x="245164" y="-5645"/>
                                <a:pt x="183252" y="76270"/>
                              </a:cubicBezTo>
                              <a:cubicBezTo>
                                <a:pt x="166107" y="59125"/>
                                <a:pt x="140389" y="50552"/>
                                <a:pt x="114672" y="52457"/>
                              </a:cubicBezTo>
                              <a:cubicBezTo>
                                <a:pt x="53712" y="58172"/>
                                <a:pt x="27042" y="121037"/>
                                <a:pt x="7992" y="170567"/>
                              </a:cubicBezTo>
                              <a:cubicBezTo>
                                <a:pt x="2277" y="185807"/>
                                <a:pt x="27042" y="196285"/>
                                <a:pt x="34662" y="181997"/>
                              </a:cubicBezTo>
                              <a:cubicBezTo>
                                <a:pt x="46092" y="158185"/>
                                <a:pt x="57522" y="133420"/>
                                <a:pt x="75619" y="114370"/>
                              </a:cubicBezTo>
                              <a:cubicBezTo>
                                <a:pt x="82287" y="104845"/>
                                <a:pt x="95622" y="94367"/>
                                <a:pt x="108004" y="915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1" name="Freeform: Shape 1041">
                        <a:extLst/>
                      </wps:cNvPr>
                      <wps:cNvSpPr/>
                      <wps:spPr>
                        <a:xfrm>
                          <a:off x="614201" y="4076139"/>
                          <a:ext cx="181093" cy="95074"/>
                        </a:xfrm>
                        <a:custGeom>
                          <a:avLst/>
                          <a:gdLst>
                            <a:gd name="connsiteX0" fmla="*/ 305359 w 381000"/>
                            <a:gd name="connsiteY0" fmla="*/ 7452 h 200025"/>
                            <a:gd name="connsiteX1" fmla="*/ 257734 w 381000"/>
                            <a:gd name="connsiteY1" fmla="*/ 27455 h 200025"/>
                            <a:gd name="connsiteX2" fmla="*/ 189154 w 381000"/>
                            <a:gd name="connsiteY2" fmla="*/ 51267 h 200025"/>
                            <a:gd name="connsiteX3" fmla="*/ 107239 w 381000"/>
                            <a:gd name="connsiteY3" fmla="*/ 52220 h 200025"/>
                            <a:gd name="connsiteX4" fmla="*/ 9131 w 381000"/>
                            <a:gd name="connsiteY4" fmla="*/ 170330 h 200025"/>
                            <a:gd name="connsiteX5" fmla="*/ 37706 w 381000"/>
                            <a:gd name="connsiteY5" fmla="*/ 192237 h 200025"/>
                            <a:gd name="connsiteX6" fmla="*/ 111049 w 381000"/>
                            <a:gd name="connsiteY6" fmla="*/ 116990 h 200025"/>
                            <a:gd name="connsiteX7" fmla="*/ 161531 w 381000"/>
                            <a:gd name="connsiteY7" fmla="*/ 98892 h 200025"/>
                            <a:gd name="connsiteX8" fmla="*/ 181534 w 381000"/>
                            <a:gd name="connsiteY8" fmla="*/ 112227 h 200025"/>
                            <a:gd name="connsiteX9" fmla="*/ 238684 w 381000"/>
                            <a:gd name="connsiteY9" fmla="*/ 108417 h 200025"/>
                            <a:gd name="connsiteX10" fmla="*/ 323456 w 381000"/>
                            <a:gd name="connsiteY10" fmla="*/ 65555 h 200025"/>
                            <a:gd name="connsiteX11" fmla="*/ 372986 w 381000"/>
                            <a:gd name="connsiteY11" fmla="*/ 52220 h 200025"/>
                            <a:gd name="connsiteX12" fmla="*/ 305359 w 381000"/>
                            <a:gd name="connsiteY12" fmla="*/ 7452 h 20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81000" h="200025">
                              <a:moveTo>
                                <a:pt x="305359" y="7452"/>
                              </a:moveTo>
                              <a:cubicBezTo>
                                <a:pt x="287261" y="8405"/>
                                <a:pt x="272021" y="16977"/>
                                <a:pt x="257734" y="27455"/>
                              </a:cubicBezTo>
                              <a:cubicBezTo>
                                <a:pt x="233921" y="45552"/>
                                <a:pt x="220586" y="72222"/>
                                <a:pt x="189154" y="51267"/>
                              </a:cubicBezTo>
                              <a:cubicBezTo>
                                <a:pt x="157721" y="31265"/>
                                <a:pt x="139624" y="27455"/>
                                <a:pt x="107239" y="52220"/>
                              </a:cubicBezTo>
                              <a:cubicBezTo>
                                <a:pt x="68186" y="82700"/>
                                <a:pt x="30086" y="125562"/>
                                <a:pt x="9131" y="170330"/>
                              </a:cubicBezTo>
                              <a:cubicBezTo>
                                <a:pt x="559" y="188427"/>
                                <a:pt x="21514" y="206525"/>
                                <a:pt x="37706" y="192237"/>
                              </a:cubicBezTo>
                              <a:cubicBezTo>
                                <a:pt x="63424" y="168425"/>
                                <a:pt x="86284" y="141755"/>
                                <a:pt x="111049" y="116990"/>
                              </a:cubicBezTo>
                              <a:cubicBezTo>
                                <a:pt x="127241" y="101750"/>
                                <a:pt x="139624" y="91272"/>
                                <a:pt x="161531" y="98892"/>
                              </a:cubicBezTo>
                              <a:cubicBezTo>
                                <a:pt x="169151" y="101750"/>
                                <a:pt x="173914" y="108417"/>
                                <a:pt x="181534" y="112227"/>
                              </a:cubicBezTo>
                              <a:cubicBezTo>
                                <a:pt x="199631" y="119847"/>
                                <a:pt x="220586" y="116037"/>
                                <a:pt x="238684" y="108417"/>
                              </a:cubicBezTo>
                              <a:cubicBezTo>
                                <a:pt x="252971" y="102702"/>
                                <a:pt x="316789" y="47457"/>
                                <a:pt x="323456" y="65555"/>
                              </a:cubicBezTo>
                              <a:cubicBezTo>
                                <a:pt x="333934" y="96035"/>
                                <a:pt x="382511" y="83652"/>
                                <a:pt x="372986" y="52220"/>
                              </a:cubicBezTo>
                              <a:cubicBezTo>
                                <a:pt x="363461" y="21740"/>
                                <a:pt x="337744" y="4595"/>
                                <a:pt x="305359" y="74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2" name="Freeform: Shape 1042">
                        <a:extLst/>
                      </wps:cNvPr>
                      <wps:cNvSpPr/>
                      <wps:spPr>
                        <a:xfrm>
                          <a:off x="1177491" y="4230861"/>
                          <a:ext cx="253531" cy="90547"/>
                        </a:xfrm>
                        <a:custGeom>
                          <a:avLst/>
                          <a:gdLst>
                            <a:gd name="connsiteX0" fmla="*/ 521123 w 533400"/>
                            <a:gd name="connsiteY0" fmla="*/ 92476 h 190500"/>
                            <a:gd name="connsiteX1" fmla="*/ 351578 w 533400"/>
                            <a:gd name="connsiteY1" fmla="*/ 9609 h 190500"/>
                            <a:gd name="connsiteX2" fmla="*/ 221086 w 533400"/>
                            <a:gd name="connsiteY2" fmla="*/ 102001 h 190500"/>
                            <a:gd name="connsiteX3" fmla="*/ 137266 w 533400"/>
                            <a:gd name="connsiteY3" fmla="*/ 43899 h 190500"/>
                            <a:gd name="connsiteX4" fmla="*/ 9631 w 533400"/>
                            <a:gd name="connsiteY4" fmla="*/ 151531 h 190500"/>
                            <a:gd name="connsiteX5" fmla="*/ 48683 w 533400"/>
                            <a:gd name="connsiteY5" fmla="*/ 174391 h 190500"/>
                            <a:gd name="connsiteX6" fmla="*/ 120121 w 533400"/>
                            <a:gd name="connsiteY6" fmla="*/ 98191 h 190500"/>
                            <a:gd name="connsiteX7" fmla="*/ 189653 w 533400"/>
                            <a:gd name="connsiteY7" fmla="*/ 167724 h 190500"/>
                            <a:gd name="connsiteX8" fmla="*/ 242993 w 533400"/>
                            <a:gd name="connsiteY8" fmla="*/ 174391 h 190500"/>
                            <a:gd name="connsiteX9" fmla="*/ 354436 w 533400"/>
                            <a:gd name="connsiteY9" fmla="*/ 74379 h 190500"/>
                            <a:gd name="connsiteX10" fmla="*/ 477308 w 533400"/>
                            <a:gd name="connsiteY10" fmla="*/ 137244 h 190500"/>
                            <a:gd name="connsiteX11" fmla="*/ 521123 w 533400"/>
                            <a:gd name="connsiteY11" fmla="*/ 92476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533400" h="190500">
                              <a:moveTo>
                                <a:pt x="521123" y="92476"/>
                              </a:moveTo>
                              <a:cubicBezTo>
                                <a:pt x="470641" y="45804"/>
                                <a:pt x="427778" y="-4679"/>
                                <a:pt x="351578" y="9609"/>
                              </a:cubicBezTo>
                              <a:cubicBezTo>
                                <a:pt x="295381" y="19134"/>
                                <a:pt x="254423" y="57234"/>
                                <a:pt x="221086" y="102001"/>
                              </a:cubicBezTo>
                              <a:cubicBezTo>
                                <a:pt x="202036" y="71521"/>
                                <a:pt x="176318" y="45804"/>
                                <a:pt x="137266" y="43899"/>
                              </a:cubicBezTo>
                              <a:cubicBezTo>
                                <a:pt x="73448" y="40089"/>
                                <a:pt x="34396" y="101049"/>
                                <a:pt x="9631" y="151531"/>
                              </a:cubicBezTo>
                              <a:cubicBezTo>
                                <a:pt x="-2752" y="177249"/>
                                <a:pt x="34396" y="200109"/>
                                <a:pt x="48683" y="174391"/>
                              </a:cubicBezTo>
                              <a:cubicBezTo>
                                <a:pt x="63923" y="145816"/>
                                <a:pt x="85831" y="104859"/>
                                <a:pt x="120121" y="98191"/>
                              </a:cubicBezTo>
                              <a:cubicBezTo>
                                <a:pt x="162031" y="90571"/>
                                <a:pt x="178223" y="136291"/>
                                <a:pt x="189653" y="167724"/>
                              </a:cubicBezTo>
                              <a:cubicBezTo>
                                <a:pt x="199178" y="193441"/>
                                <a:pt x="227753" y="194394"/>
                                <a:pt x="242993" y="174391"/>
                              </a:cubicBezTo>
                              <a:cubicBezTo>
                                <a:pt x="272521" y="136291"/>
                                <a:pt x="303953" y="85809"/>
                                <a:pt x="354436" y="74379"/>
                              </a:cubicBezTo>
                              <a:cubicBezTo>
                                <a:pt x="409681" y="61996"/>
                                <a:pt x="438256" y="106764"/>
                                <a:pt x="477308" y="137244"/>
                              </a:cubicBezTo>
                              <a:cubicBezTo>
                                <a:pt x="507788" y="161056"/>
                                <a:pt x="551603" y="120099"/>
                                <a:pt x="521123" y="924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3" name="Freeform: Shape 1043">
                        <a:extLst/>
                      </wps:cNvPr>
                      <wps:cNvSpPr/>
                      <wps:spPr>
                        <a:xfrm>
                          <a:off x="906115" y="4461792"/>
                          <a:ext cx="176566" cy="72437"/>
                        </a:xfrm>
                        <a:custGeom>
                          <a:avLst/>
                          <a:gdLst>
                            <a:gd name="connsiteX0" fmla="*/ 184599 w 371475"/>
                            <a:gd name="connsiteY0" fmla="*/ 41902 h 152400"/>
                            <a:gd name="connsiteX1" fmla="*/ 109352 w 371475"/>
                            <a:gd name="connsiteY1" fmla="*/ 19042 h 152400"/>
                            <a:gd name="connsiteX2" fmla="*/ 8386 w 371475"/>
                            <a:gd name="connsiteY2" fmla="*/ 125722 h 152400"/>
                            <a:gd name="connsiteX3" fmla="*/ 39819 w 371475"/>
                            <a:gd name="connsiteY3" fmla="*/ 139057 h 152400"/>
                            <a:gd name="connsiteX4" fmla="*/ 84586 w 371475"/>
                            <a:gd name="connsiteY4" fmla="*/ 79049 h 152400"/>
                            <a:gd name="connsiteX5" fmla="*/ 161739 w 371475"/>
                            <a:gd name="connsiteY5" fmla="*/ 86669 h 152400"/>
                            <a:gd name="connsiteX6" fmla="*/ 202697 w 371475"/>
                            <a:gd name="connsiteY6" fmla="*/ 92384 h 152400"/>
                            <a:gd name="connsiteX7" fmla="*/ 331284 w 371475"/>
                            <a:gd name="connsiteY7" fmla="*/ 97147 h 152400"/>
                            <a:gd name="connsiteX8" fmla="*/ 370336 w 371475"/>
                            <a:gd name="connsiteY8" fmla="*/ 74287 h 152400"/>
                            <a:gd name="connsiteX9" fmla="*/ 184599 w 371475"/>
                            <a:gd name="connsiteY9" fmla="*/ 41902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71475" h="152400">
                              <a:moveTo>
                                <a:pt x="184599" y="41902"/>
                              </a:moveTo>
                              <a:cubicBezTo>
                                <a:pt x="165549" y="22852"/>
                                <a:pt x="137927" y="14279"/>
                                <a:pt x="109352" y="19042"/>
                              </a:cubicBezTo>
                              <a:cubicBezTo>
                                <a:pt x="54106" y="27614"/>
                                <a:pt x="26484" y="78097"/>
                                <a:pt x="8386" y="125722"/>
                              </a:cubicBezTo>
                              <a:cubicBezTo>
                                <a:pt x="766" y="143819"/>
                                <a:pt x="30294" y="155249"/>
                                <a:pt x="39819" y="139057"/>
                              </a:cubicBezTo>
                              <a:cubicBezTo>
                                <a:pt x="52201" y="118102"/>
                                <a:pt x="65536" y="94289"/>
                                <a:pt x="84586" y="79049"/>
                              </a:cubicBezTo>
                              <a:cubicBezTo>
                                <a:pt x="105541" y="61904"/>
                                <a:pt x="150309" y="49522"/>
                                <a:pt x="161739" y="86669"/>
                              </a:cubicBezTo>
                              <a:cubicBezTo>
                                <a:pt x="167454" y="104767"/>
                                <a:pt x="193172" y="109529"/>
                                <a:pt x="202697" y="92384"/>
                              </a:cubicBezTo>
                              <a:cubicBezTo>
                                <a:pt x="234129" y="38092"/>
                                <a:pt x="302709" y="41902"/>
                                <a:pt x="331284" y="97147"/>
                              </a:cubicBezTo>
                              <a:cubicBezTo>
                                <a:pt x="344619" y="122864"/>
                                <a:pt x="382719" y="100004"/>
                                <a:pt x="370336" y="74287"/>
                              </a:cubicBezTo>
                              <a:cubicBezTo>
                                <a:pt x="333189" y="-2866"/>
                                <a:pt x="238891" y="-13343"/>
                                <a:pt x="184599" y="419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4" name="Freeform: Shape 1044">
                        <a:extLst/>
                      </wps:cNvPr>
                      <wps:cNvSpPr/>
                      <wps:spPr>
                        <a:xfrm>
                          <a:off x="1450397" y="4653256"/>
                          <a:ext cx="158457" cy="72437"/>
                        </a:xfrm>
                        <a:custGeom>
                          <a:avLst/>
                          <a:gdLst>
                            <a:gd name="connsiteX0" fmla="*/ 132883 w 333375"/>
                            <a:gd name="connsiteY0" fmla="*/ 65668 h 152400"/>
                            <a:gd name="connsiteX1" fmla="*/ 7153 w 333375"/>
                            <a:gd name="connsiteY1" fmla="*/ 136153 h 152400"/>
                            <a:gd name="connsiteX2" fmla="*/ 41443 w 333375"/>
                            <a:gd name="connsiteY2" fmla="*/ 136153 h 152400"/>
                            <a:gd name="connsiteX3" fmla="*/ 121453 w 333375"/>
                            <a:gd name="connsiteY3" fmla="*/ 111387 h 152400"/>
                            <a:gd name="connsiteX4" fmla="*/ 159553 w 333375"/>
                            <a:gd name="connsiteY4" fmla="*/ 106625 h 152400"/>
                            <a:gd name="connsiteX5" fmla="*/ 291950 w 333375"/>
                            <a:gd name="connsiteY5" fmla="*/ 79955 h 152400"/>
                            <a:gd name="connsiteX6" fmla="*/ 322430 w 333375"/>
                            <a:gd name="connsiteY6" fmla="*/ 49475 h 152400"/>
                            <a:gd name="connsiteX7" fmla="*/ 132883 w 333375"/>
                            <a:gd name="connsiteY7" fmla="*/ 65668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33375" h="152400">
                              <a:moveTo>
                                <a:pt x="132883" y="65668"/>
                              </a:moveTo>
                              <a:cubicBezTo>
                                <a:pt x="80495" y="31377"/>
                                <a:pt x="6200" y="61857"/>
                                <a:pt x="7153" y="136153"/>
                              </a:cubicBezTo>
                              <a:cubicBezTo>
                                <a:pt x="7153" y="158060"/>
                                <a:pt x="40490" y="158060"/>
                                <a:pt x="41443" y="136153"/>
                              </a:cubicBezTo>
                              <a:cubicBezTo>
                                <a:pt x="43348" y="90432"/>
                                <a:pt x="94783" y="71382"/>
                                <a:pt x="121453" y="111387"/>
                              </a:cubicBezTo>
                              <a:cubicBezTo>
                                <a:pt x="131930" y="126627"/>
                                <a:pt x="153838" y="123770"/>
                                <a:pt x="159553" y="106625"/>
                              </a:cubicBezTo>
                              <a:cubicBezTo>
                                <a:pt x="181460" y="45665"/>
                                <a:pt x="248135" y="38045"/>
                                <a:pt x="291950" y="79955"/>
                              </a:cubicBezTo>
                              <a:cubicBezTo>
                                <a:pt x="311953" y="99005"/>
                                <a:pt x="339575" y="70430"/>
                                <a:pt x="322430" y="49475"/>
                              </a:cubicBezTo>
                              <a:cubicBezTo>
                                <a:pt x="266233" y="-17200"/>
                                <a:pt x="173840" y="-55"/>
                                <a:pt x="132883" y="656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5" name="Freeform: Shape 1045">
                        <a:extLst/>
                      </wps:cNvPr>
                      <wps:cNvSpPr/>
                      <wps:spPr>
                        <a:xfrm>
                          <a:off x="695692" y="3617977"/>
                          <a:ext cx="199203" cy="81492"/>
                        </a:xfrm>
                        <a:custGeom>
                          <a:avLst/>
                          <a:gdLst>
                            <a:gd name="connsiteX0" fmla="*/ 401137 w 419100"/>
                            <a:gd name="connsiteY0" fmla="*/ 24335 h 171450"/>
                            <a:gd name="connsiteX1" fmla="*/ 203969 w 419100"/>
                            <a:gd name="connsiteY1" fmla="*/ 47195 h 171450"/>
                            <a:gd name="connsiteX2" fmla="*/ 129674 w 419100"/>
                            <a:gd name="connsiteY2" fmla="*/ 36717 h 171450"/>
                            <a:gd name="connsiteX3" fmla="*/ 14422 w 419100"/>
                            <a:gd name="connsiteY3" fmla="*/ 137682 h 171450"/>
                            <a:gd name="connsiteX4" fmla="*/ 31567 w 419100"/>
                            <a:gd name="connsiteY4" fmla="*/ 167210 h 171450"/>
                            <a:gd name="connsiteX5" fmla="*/ 185872 w 419100"/>
                            <a:gd name="connsiteY5" fmla="*/ 84342 h 171450"/>
                            <a:gd name="connsiteX6" fmla="*/ 217304 w 419100"/>
                            <a:gd name="connsiteY6" fmla="*/ 88152 h 171450"/>
                            <a:gd name="connsiteX7" fmla="*/ 377324 w 419100"/>
                            <a:gd name="connsiteY7" fmla="*/ 62435 h 171450"/>
                            <a:gd name="connsiteX8" fmla="*/ 401137 w 419100"/>
                            <a:gd name="connsiteY8" fmla="*/ 24335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19100" h="171450">
                              <a:moveTo>
                                <a:pt x="401137" y="24335"/>
                              </a:moveTo>
                              <a:cubicBezTo>
                                <a:pt x="334462" y="-4240"/>
                                <a:pt x="260167" y="2427"/>
                                <a:pt x="203969" y="47195"/>
                              </a:cubicBezTo>
                              <a:cubicBezTo>
                                <a:pt x="183014" y="31955"/>
                                <a:pt x="158249" y="28145"/>
                                <a:pt x="129674" y="36717"/>
                              </a:cubicBezTo>
                              <a:cubicBezTo>
                                <a:pt x="77287" y="52910"/>
                                <a:pt x="56332" y="107202"/>
                                <a:pt x="14422" y="137682"/>
                              </a:cubicBezTo>
                              <a:cubicBezTo>
                                <a:pt x="-2723" y="150065"/>
                                <a:pt x="13469" y="179592"/>
                                <a:pt x="31567" y="167210"/>
                              </a:cubicBezTo>
                              <a:cubicBezTo>
                                <a:pt x="61094" y="147207"/>
                                <a:pt x="147772" y="24335"/>
                                <a:pt x="185872" y="84342"/>
                              </a:cubicBezTo>
                              <a:cubicBezTo>
                                <a:pt x="193492" y="95772"/>
                                <a:pt x="207779" y="96725"/>
                                <a:pt x="217304" y="88152"/>
                              </a:cubicBezTo>
                              <a:cubicBezTo>
                                <a:pt x="262072" y="51005"/>
                                <a:pt x="323032" y="39575"/>
                                <a:pt x="377324" y="62435"/>
                              </a:cubicBezTo>
                              <a:cubicBezTo>
                                <a:pt x="404947" y="74817"/>
                                <a:pt x="427807" y="35765"/>
                                <a:pt x="401137" y="24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6" name="Freeform: Shape 1046">
                        <a:extLst/>
                      </wps:cNvPr>
                      <wps:cNvSpPr/>
                      <wps:spPr>
                        <a:xfrm>
                          <a:off x="1019636" y="3897842"/>
                          <a:ext cx="122238" cy="58855"/>
                        </a:xfrm>
                        <a:custGeom>
                          <a:avLst/>
                          <a:gdLst>
                            <a:gd name="connsiteX0" fmla="*/ 37204 w 257175"/>
                            <a:gd name="connsiteY0" fmla="*/ 76817 h 123825"/>
                            <a:gd name="connsiteX1" fmla="*/ 88639 w 257175"/>
                            <a:gd name="connsiteY1" fmla="*/ 88247 h 123825"/>
                            <a:gd name="connsiteX2" fmla="*/ 88639 w 257175"/>
                            <a:gd name="connsiteY2" fmla="*/ 106345 h 123825"/>
                            <a:gd name="connsiteX3" fmla="*/ 121977 w 257175"/>
                            <a:gd name="connsiteY3" fmla="*/ 114917 h 123825"/>
                            <a:gd name="connsiteX4" fmla="*/ 223894 w 257175"/>
                            <a:gd name="connsiteY4" fmla="*/ 57767 h 123825"/>
                            <a:gd name="connsiteX5" fmla="*/ 252469 w 257175"/>
                            <a:gd name="connsiteY5" fmla="*/ 29192 h 123825"/>
                            <a:gd name="connsiteX6" fmla="*/ 116262 w 257175"/>
                            <a:gd name="connsiteY6" fmla="*/ 57767 h 123825"/>
                            <a:gd name="connsiteX7" fmla="*/ 78162 w 257175"/>
                            <a:gd name="connsiteY7" fmla="*/ 26335 h 123825"/>
                            <a:gd name="connsiteX8" fmla="*/ 7677 w 257175"/>
                            <a:gd name="connsiteY8" fmla="*/ 68245 h 123825"/>
                            <a:gd name="connsiteX9" fmla="*/ 37204 w 257175"/>
                            <a:gd name="connsiteY9" fmla="*/ 76817 h 123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57175" h="123825">
                              <a:moveTo>
                                <a:pt x="37204" y="76817"/>
                              </a:moveTo>
                              <a:cubicBezTo>
                                <a:pt x="71494" y="62530"/>
                                <a:pt x="88639" y="66340"/>
                                <a:pt x="88639" y="88247"/>
                              </a:cubicBezTo>
                              <a:cubicBezTo>
                                <a:pt x="90544" y="93962"/>
                                <a:pt x="90544" y="100630"/>
                                <a:pt x="88639" y="106345"/>
                              </a:cubicBezTo>
                              <a:cubicBezTo>
                                <a:pt x="86734" y="125395"/>
                                <a:pt x="113404" y="129205"/>
                                <a:pt x="121977" y="114917"/>
                              </a:cubicBezTo>
                              <a:cubicBezTo>
                                <a:pt x="141027" y="85390"/>
                                <a:pt x="181032" y="18715"/>
                                <a:pt x="223894" y="57767"/>
                              </a:cubicBezTo>
                              <a:cubicBezTo>
                                <a:pt x="242944" y="74912"/>
                                <a:pt x="271519" y="46337"/>
                                <a:pt x="252469" y="29192"/>
                              </a:cubicBezTo>
                              <a:cubicBezTo>
                                <a:pt x="202939" y="-15575"/>
                                <a:pt x="150552" y="14905"/>
                                <a:pt x="116262" y="57767"/>
                              </a:cubicBezTo>
                              <a:cubicBezTo>
                                <a:pt x="108642" y="42527"/>
                                <a:pt x="96259" y="31097"/>
                                <a:pt x="78162" y="26335"/>
                              </a:cubicBezTo>
                              <a:cubicBezTo>
                                <a:pt x="45777" y="17762"/>
                                <a:pt x="16249" y="36812"/>
                                <a:pt x="7677" y="68245"/>
                              </a:cubicBezTo>
                              <a:cubicBezTo>
                                <a:pt x="2914" y="88247"/>
                                <a:pt x="31489" y="95867"/>
                                <a:pt x="37204" y="768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7" name="Freeform: Shape 1047">
                        <a:extLst/>
                      </wps:cNvPr>
                      <wps:cNvSpPr/>
                      <wps:spPr>
                        <a:xfrm>
                          <a:off x="1809259" y="5022843"/>
                          <a:ext cx="312386" cy="81492"/>
                        </a:xfrm>
                        <a:custGeom>
                          <a:avLst/>
                          <a:gdLst>
                            <a:gd name="connsiteX0" fmla="*/ 649393 w 657225"/>
                            <a:gd name="connsiteY0" fmla="*/ 107985 h 171450"/>
                            <a:gd name="connsiteX1" fmla="*/ 331258 w 657225"/>
                            <a:gd name="connsiteY1" fmla="*/ 84173 h 171450"/>
                            <a:gd name="connsiteX2" fmla="*/ 191240 w 657225"/>
                            <a:gd name="connsiteY2" fmla="*/ 7973 h 171450"/>
                            <a:gd name="connsiteX3" fmla="*/ 10265 w 657225"/>
                            <a:gd name="connsiteY3" fmla="*/ 143228 h 171450"/>
                            <a:gd name="connsiteX4" fmla="*/ 37888 w 657225"/>
                            <a:gd name="connsiteY4" fmla="*/ 164183 h 171450"/>
                            <a:gd name="connsiteX5" fmla="*/ 168380 w 657225"/>
                            <a:gd name="connsiteY5" fmla="*/ 51788 h 171450"/>
                            <a:gd name="connsiteX6" fmla="*/ 309350 w 657225"/>
                            <a:gd name="connsiteY6" fmla="*/ 136560 h 171450"/>
                            <a:gd name="connsiteX7" fmla="*/ 347450 w 657225"/>
                            <a:gd name="connsiteY7" fmla="*/ 136560 h 171450"/>
                            <a:gd name="connsiteX8" fmla="*/ 611293 w 657225"/>
                            <a:gd name="connsiteY8" fmla="*/ 130845 h 171450"/>
                            <a:gd name="connsiteX9" fmla="*/ 649393 w 657225"/>
                            <a:gd name="connsiteY9" fmla="*/ 107985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57225" h="171450">
                              <a:moveTo>
                                <a:pt x="649393" y="107985"/>
                              </a:moveTo>
                              <a:cubicBezTo>
                                <a:pt x="575098" y="-9172"/>
                                <a:pt x="416983" y="-14887"/>
                                <a:pt x="331258" y="84173"/>
                              </a:cubicBezTo>
                              <a:cubicBezTo>
                                <a:pt x="299825" y="35595"/>
                                <a:pt x="254105" y="1305"/>
                                <a:pt x="191240" y="7973"/>
                              </a:cubicBezTo>
                              <a:cubicBezTo>
                                <a:pt x="109325" y="16545"/>
                                <a:pt x="56938" y="83220"/>
                                <a:pt x="10265" y="143228"/>
                              </a:cubicBezTo>
                              <a:cubicBezTo>
                                <a:pt x="-2117" y="159420"/>
                                <a:pt x="25505" y="180375"/>
                                <a:pt x="37888" y="164183"/>
                              </a:cubicBezTo>
                              <a:cubicBezTo>
                                <a:pt x="73130" y="120368"/>
                                <a:pt x="112183" y="67980"/>
                                <a:pt x="168380" y="51788"/>
                              </a:cubicBezTo>
                              <a:cubicBezTo>
                                <a:pt x="239818" y="30833"/>
                                <a:pt x="282680" y="76553"/>
                                <a:pt x="309350" y="136560"/>
                              </a:cubicBezTo>
                              <a:cubicBezTo>
                                <a:pt x="316018" y="152753"/>
                                <a:pt x="339830" y="148943"/>
                                <a:pt x="347450" y="136560"/>
                              </a:cubicBezTo>
                              <a:cubicBezTo>
                                <a:pt x="409363" y="37500"/>
                                <a:pt x="544618" y="35595"/>
                                <a:pt x="611293" y="130845"/>
                              </a:cubicBezTo>
                              <a:cubicBezTo>
                                <a:pt x="627485" y="152753"/>
                                <a:pt x="664633" y="131798"/>
                                <a:pt x="649393" y="1079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39B41A" id="Group 1037" o:spid="_x0000_s1026" style="position:absolute;margin-left:-2.85pt;margin-top:2.25pt;width:117.2pt;height:95.25pt;z-index:251661312;mso-width-relative:margin;mso-height-relative:margin" coordorigin=",33797" coordsize="21216,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">
              <v:shape id="Freeform: Shape 1038" o:spid="_x0000_s1027" style="position:absolute;top:33797;width:3667;height:1177;visibility:visible;mso-wrap-style:square;v-text-anchor:middle" coordsize="771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" path="m577441,80014v58103,34290,101918,94297,140018,147637c738414,258131,786991,231461,767941,198124,726984,128591,650784,28579,566964,9529,494574,-6664,427899,62869,382179,119066,325981,75251,281214,-2854,198346,27626v-36195,13335,-65722,46673,-91440,74295c72616,139069,40231,178121,10704,219079v-14288,20002,18097,38100,32385,19050c84046,182884,134529,112399,193584,76204v73342,-44768,131445,58102,174307,102870c377416,189551,399324,191456,408849,179074,444091,134306,513624,42866,577441,80014xe" fillcolor="black" stroked="f">
                <v:stroke joinstyle="miter"/>
                <v:path arrowok="t" o:connecttype="custom" o:connectlocs="274464,38032;341016,108205;365010,94171;269484,4529;181654,56593;94276,13131;50814,48444;5088,104131;20481,113186;92013,36221;174862,85116;194330,85116;274464,38032" o:connectangles="0,0,0,0,0,0,0,0,0,0,0,0,0"/>
              </v:shape>
              <v:shape id="Freeform: Shape 1039" o:spid="_x0000_s1028" style="position:absolute;left:3924;top:37543;width:2083;height:725;visibility:visible;mso-wrap-style:square;v-text-anchor:middle" coordsize="4381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" path="m291763,7178c252710,6225,214610,25275,194608,56708,133648,2415,38398,10035,7918,102428v-5715,18097,21907,24765,27622,7620c59353,44325,159365,28133,179368,104333v5715,20002,38100,21907,42862,c230803,62423,274618,45278,313670,58613v37148,12382,60008,45720,77153,80010c404158,165293,445115,141480,431780,114810,404158,59565,356533,8130,291763,7178xe" fillcolor="black" stroked="f">
                <v:stroke joinstyle="miter"/>
                <v:path arrowok="t" o:connecttype="custom" o:connectlocs="138678,3412;92499,26954;3764,48685;16893,52307;85255,49590;105628,49590;149090,27859;185762,65889;205229,54570;138678,3412" o:connectangles="0,0,0,0,0,0,0,0,0,0"/>
              </v:shape>
              <v:shape id="Freeform: Shape 1040" o:spid="_x0000_s1029" style="position:absolute;left:2149;top:41403;width:2173;height:905;visibility:visible;mso-wrap-style:square;v-text-anchor:middle" coordsize="4572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" path="m108004,91510v15240,-3810,53340,3810,49530,29527c153724,145802,188967,166757,202302,140087,243259,56267,338509,36265,408994,100082v23813,21908,57150,-11430,36195,-36195c370894,-20885,245164,-5645,183252,76270,166107,59125,140389,50552,114672,52457,53712,58172,27042,121037,7992,170567v-5715,15240,19050,25718,26670,11430c46092,158185,57522,133420,75619,114370v6668,-9525,20003,-20003,32385,-22860xe" fillcolor="black" stroked="f">
                <v:stroke joinstyle="miter"/>
                <v:path arrowok="t" o:connecttype="custom" o:connectlocs="51335,43496;74878,57530;96156,66585;194399,47570;211603,30366;87102,36252;54505,24933;3799,81073;16475,86505;35943,54361;51335,43496" o:connectangles="0,0,0,0,0,0,0,0,0,0,0"/>
              </v:shape>
              <v:shape id="Freeform: Shape 1041" o:spid="_x0000_s1030" style="position:absolute;left:6142;top:40761;width:1810;height:951;visibility:visible;mso-wrap-style:square;v-text-anchor:middle" coordsize="3810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" path="m305359,7452v-18098,953,-33338,9525,-47625,20003c233921,45552,220586,72222,189154,51267,157721,31265,139624,27455,107239,52220,68186,82700,30086,125562,9131,170330v-8572,18097,12383,36195,28575,21907c63424,168425,86284,141755,111049,116990v16192,-15240,28575,-25718,50482,-18098c169151,101750,173914,108417,181534,112227v18097,7620,39052,3810,57150,-3810c252971,102702,316789,47457,323456,65555v10478,30480,59055,18097,49530,-13335c363461,21740,337744,4595,305359,7452xe" fillcolor="black" stroked="f">
                <v:stroke joinstyle="miter"/>
                <v:path arrowok="t" o:connecttype="custom" o:connectlocs="145140,3542;122503,13050;89907,24368;50972,24821;4340,80960;17922,91372;52783,55607;76777,47004;86285,53343;113449,51532;153742,31159;177284,24821;145140,3542" o:connectangles="0,0,0,0,0,0,0,0,0,0,0,0,0"/>
              </v:shape>
              <v:shape id="Freeform: Shape 1042" o:spid="_x0000_s1031" style="position:absolute;left:11774;top:42308;width:2536;height:906;visibility:visible;mso-wrap-style:square;v-text-anchor:middle" coordsize="533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" path="m521123,92476c470641,45804,427778,-4679,351578,9609v-56197,9525,-97155,47625,-130492,92392c202036,71521,176318,45804,137266,43899,73448,40089,34396,101049,9631,151531v-12383,25718,24765,48578,39052,22860c63923,145816,85831,104859,120121,98191v41910,-7620,58102,38100,69532,69533c199178,193441,227753,194394,242993,174391,272521,136291,303953,85809,354436,74379v55245,-12383,83820,32385,122872,62865c507788,161056,551603,120099,521123,92476xe" fillcolor="black" stroked="f">
                <v:stroke joinstyle="miter"/>
                <v:path arrowok="t" o:connecttype="custom" o:connectlocs="247696,43955;167109,4567;105085,48482;65244,20866;4578,72025;23140,82890;57095,46671;90144,79721;115497,82890;168467,35353;226870,65234;247696,43955" o:connectangles="0,0,0,0,0,0,0,0,0,0,0,0"/>
              </v:shape>
              <v:shape id="Freeform: Shape 1043" o:spid="_x0000_s1032" style="position:absolute;left:9061;top:44617;width:1765;height:725;visibility:visible;mso-wrap-style:square;v-text-anchor:middle" coordsize="3714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" path="m184599,41902c165549,22852,137927,14279,109352,19042,54106,27614,26484,78097,8386,125722v-7620,18097,21908,29527,31433,13335c52201,118102,65536,94289,84586,79049v20955,-17145,65723,-29527,77153,7620c167454,104767,193172,109529,202697,92384,234129,38092,302709,41902,331284,97147v13335,25717,51435,2857,39052,-22860c333189,-2866,238891,-13343,184599,41902xe" fillcolor="black" stroked="f">
                <v:stroke joinstyle="miter"/>
                <v:path arrowok="t" o:connecttype="custom" o:connectlocs="87742,19916;51976,9051;3986,59757;18926,66095;40205,37573;76876,41195;96344,43911;157463,46175;176025,35309;87742,19916" o:connectangles="0,0,0,0,0,0,0,0,0,0"/>
              </v:shape>
              <v:shape id="Freeform: Shape 1044" o:spid="_x0000_s1033" style="position:absolute;left:14503;top:46532;width:1585;height:724;visibility:visible;mso-wrap-style:square;v-text-anchor:middle" coordsize="3333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" path="m132883,65668c80495,31377,6200,61857,7153,136153v,21907,33337,21907,34290,c43348,90432,94783,71382,121453,111387v10477,15240,32385,12383,38100,-4762c181460,45665,248135,38045,291950,79955v20003,19050,47625,-9525,30480,-30480c266233,-17200,173840,-55,132883,65668xe" fillcolor="black" stroked="f">
                <v:stroke joinstyle="miter"/>
                <v:path arrowok="t" o:connecttype="custom" o:connectlocs="63161,31213;3400,64715;19698,64715;57728,52943;75837,50680;138767,38003;153255,23516;63161,31213" o:connectangles="0,0,0,0,0,0,0,0"/>
              </v:shape>
              <v:shape id="Freeform: Shape 1045" o:spid="_x0000_s1034" style="position:absolute;left:6956;top:36179;width:1992;height:815;visibility:visible;mso-wrap-style:square;v-text-anchor:middle" coordsize="4191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" path="m401137,24335c334462,-4240,260167,2427,203969,47195,183014,31955,158249,28145,129674,36717,77287,52910,56332,107202,14422,137682v-17145,12383,-953,41910,17145,29528c61094,147207,147772,24335,185872,84342v7620,11430,21907,12383,31432,3810c262072,51005,323032,39575,377324,62435v27623,12382,50483,-26670,23813,-38100xe" fillcolor="black" stroked="f">
                <v:stroke joinstyle="miter"/>
                <v:path arrowok="t" o:connecttype="custom" o:connectlocs="190665,11567;96949,22432;61636,17452;6855,65442;15004,79477;88347,40089;103287,41900;179346,29676;190665,11567" o:connectangles="0,0,0,0,0,0,0,0,0"/>
              </v:shape>
              <v:shape id="Freeform: Shape 1046" o:spid="_x0000_s1035" style="position:absolute;left:10196;top:38978;width:1222;height:588;visibility:visible;mso-wrap-style:square;v-text-anchor:middle" coordsize="2571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" path="m37204,76817c71494,62530,88639,66340,88639,88247v1905,5715,1905,12383,,18098c86734,125395,113404,129205,121977,114917,141027,85390,181032,18715,223894,57767v19050,17145,47625,-11430,28575,-28575c202939,-15575,150552,14905,116262,57767,108642,42527,96259,31097,78162,26335,45777,17762,16249,36812,7677,68245,2914,88247,31489,95867,37204,76817xe" fillcolor="black" stroked="f">
                <v:stroke joinstyle="miter"/>
                <v:path arrowok="t" o:connecttype="custom" o:connectlocs="17683,36512;42131,41944;42131,50547;57977,54621;106419,27457;120001,13875;55261,27457;37151,12517;3649,32437;17683,36512" o:connectangles="0,0,0,0,0,0,0,0,0,0"/>
              </v:shape>
              <v:shape id="Freeform: Shape 1047" o:spid="_x0000_s1036" style="position:absolute;left:18092;top:50228;width:3124;height:815;visibility:visible;mso-wrap-style:square;v-text-anchor:middle" coordsize="6572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" path="m649393,107985c575098,-9172,416983,-14887,331258,84173,299825,35595,254105,1305,191240,7973,109325,16545,56938,83220,10265,143228v-12382,16192,15240,37147,27623,20955c73130,120368,112183,67980,168380,51788v71438,-20955,114300,24765,140970,84772c316018,152753,339830,148943,347450,136560,409363,37500,544618,35595,611293,130845v16192,21908,53340,953,38100,-22860xe" fillcolor="black" stroked="f">
                <v:stroke joinstyle="miter"/>
                <v:path arrowok="t" o:connecttype="custom" o:connectlocs="308663,51326;157450,40008;90898,3790;4879,68078;18009,78038;80033,24615;147037,64908;165147,64908;290554,62192;308663,51326" o:connectangles="0,0,0,0,0,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F8F25A" wp14:editId="44761B25">
              <wp:simplePos x="0" y="0"/>
              <wp:positionH relativeFrom="column">
                <wp:posOffset>1938655</wp:posOffset>
              </wp:positionH>
              <wp:positionV relativeFrom="paragraph">
                <wp:posOffset>882566</wp:posOffset>
              </wp:positionV>
              <wp:extent cx="1803494" cy="2087880"/>
              <wp:effectExtent l="0" t="0" r="6350" b="7620"/>
              <wp:wrapNone/>
              <wp:docPr id="1031" name="Group 1031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3494" cy="2087880"/>
                        <a:chOff x="4097317" y="0"/>
                        <a:chExt cx="1605295" cy="1858162"/>
                      </a:xfrm>
                    </wpg:grpSpPr>
                    <wps:wsp>
                      <wps:cNvPr id="1032" name="Freeform: Shape 1032">
                        <a:extLst/>
                      </wps:cNvPr>
                      <wps:cNvSpPr/>
                      <wps:spPr>
                        <a:xfrm>
                          <a:off x="4204544" y="153439"/>
                          <a:ext cx="1453620" cy="1704723"/>
                        </a:xfrm>
                        <a:custGeom>
                          <a:avLst/>
                          <a:gdLst>
                            <a:gd name="connsiteX0" fmla="*/ 2196362 w 2832694"/>
                            <a:gd name="connsiteY0" fmla="*/ 3227449 h 3322022"/>
                            <a:gd name="connsiteX1" fmla="*/ 2246844 w 2832694"/>
                            <a:gd name="connsiteY1" fmla="*/ 3228758 h 3322022"/>
                            <a:gd name="connsiteX2" fmla="*/ 2370669 w 2832694"/>
                            <a:gd name="connsiteY2" fmla="*/ 3238283 h 3322022"/>
                            <a:gd name="connsiteX3" fmla="*/ 2384957 w 2832694"/>
                            <a:gd name="connsiteY3" fmla="*/ 3246856 h 3322022"/>
                            <a:gd name="connsiteX4" fmla="*/ 2319234 w 2832694"/>
                            <a:gd name="connsiteY4" fmla="*/ 3268763 h 3322022"/>
                            <a:gd name="connsiteX5" fmla="*/ 2168739 w 2832694"/>
                            <a:gd name="connsiteY5" fmla="*/ 3247808 h 3322022"/>
                            <a:gd name="connsiteX6" fmla="*/ 1893467 w 2832694"/>
                            <a:gd name="connsiteY6" fmla="*/ 3249713 h 3322022"/>
                            <a:gd name="connsiteX7" fmla="*/ 1898229 w 2832694"/>
                            <a:gd name="connsiteY7" fmla="*/ 3233521 h 3322022"/>
                            <a:gd name="connsiteX8" fmla="*/ 2145879 w 2832694"/>
                            <a:gd name="connsiteY8" fmla="*/ 3232568 h 3322022"/>
                            <a:gd name="connsiteX9" fmla="*/ 2196362 w 2832694"/>
                            <a:gd name="connsiteY9" fmla="*/ 3227449 h 3322022"/>
                            <a:gd name="connsiteX10" fmla="*/ 1332950 w 2832694"/>
                            <a:gd name="connsiteY10" fmla="*/ 3218117 h 3322022"/>
                            <a:gd name="connsiteX11" fmla="*/ 1459127 w 2832694"/>
                            <a:gd name="connsiteY11" fmla="*/ 3242093 h 3322022"/>
                            <a:gd name="connsiteX12" fmla="*/ 1462641 w 2832694"/>
                            <a:gd name="connsiteY12" fmla="*/ 3244467 h 3322022"/>
                            <a:gd name="connsiteX13" fmla="*/ 1464842 w 2832694"/>
                            <a:gd name="connsiteY13" fmla="*/ 3241855 h 3322022"/>
                            <a:gd name="connsiteX14" fmla="*/ 1476272 w 2832694"/>
                            <a:gd name="connsiteY14" fmla="*/ 3243998 h 3322022"/>
                            <a:gd name="connsiteX15" fmla="*/ 1560092 w 2832694"/>
                            <a:gd name="connsiteY15" fmla="*/ 3241141 h 3322022"/>
                            <a:gd name="connsiteX16" fmla="*/ 1587953 w 2832694"/>
                            <a:gd name="connsiteY16" fmla="*/ 3237331 h 3322022"/>
                            <a:gd name="connsiteX17" fmla="*/ 1614385 w 2832694"/>
                            <a:gd name="connsiteY17" fmla="*/ 3244951 h 3322022"/>
                            <a:gd name="connsiteX18" fmla="*/ 1605812 w 2832694"/>
                            <a:gd name="connsiteY18" fmla="*/ 3259239 h 3322022"/>
                            <a:gd name="connsiteX19" fmla="*/ 1477268 w 2832694"/>
                            <a:gd name="connsiteY19" fmla="*/ 3267430 h 3322022"/>
                            <a:gd name="connsiteX20" fmla="*/ 1470062 w 2832694"/>
                            <a:gd name="connsiteY20" fmla="*/ 3260424 h 3322022"/>
                            <a:gd name="connsiteX21" fmla="*/ 1464842 w 2832694"/>
                            <a:gd name="connsiteY21" fmla="*/ 3264001 h 3322022"/>
                            <a:gd name="connsiteX22" fmla="*/ 1387689 w 2832694"/>
                            <a:gd name="connsiteY22" fmla="*/ 3258286 h 3322022"/>
                            <a:gd name="connsiteX23" fmla="*/ 1254339 w 2832694"/>
                            <a:gd name="connsiteY23" fmla="*/ 3289718 h 3322022"/>
                            <a:gd name="connsiteX24" fmla="*/ 1238147 w 2832694"/>
                            <a:gd name="connsiteY24" fmla="*/ 3289718 h 3322022"/>
                            <a:gd name="connsiteX25" fmla="*/ 1290534 w 2832694"/>
                            <a:gd name="connsiteY25" fmla="*/ 3219233 h 3322022"/>
                            <a:gd name="connsiteX26" fmla="*/ 1332950 w 2832694"/>
                            <a:gd name="connsiteY26" fmla="*/ 3218117 h 3322022"/>
                            <a:gd name="connsiteX27" fmla="*/ 1163361 w 2832694"/>
                            <a:gd name="connsiteY27" fmla="*/ 3183544 h 3322022"/>
                            <a:gd name="connsiteX28" fmla="*/ 1227669 w 2832694"/>
                            <a:gd name="connsiteY28" fmla="*/ 3206850 h 3322022"/>
                            <a:gd name="connsiteX29" fmla="*/ 1214334 w 2832694"/>
                            <a:gd name="connsiteY29" fmla="*/ 3224948 h 3322022"/>
                            <a:gd name="connsiteX30" fmla="*/ 1034312 w 2832694"/>
                            <a:gd name="connsiteY30" fmla="*/ 3318293 h 3322022"/>
                            <a:gd name="connsiteX31" fmla="*/ 1020977 w 2832694"/>
                            <a:gd name="connsiteY31" fmla="*/ 3309720 h 3322022"/>
                            <a:gd name="connsiteX32" fmla="*/ 1163361 w 2832694"/>
                            <a:gd name="connsiteY32" fmla="*/ 3183544 h 3322022"/>
                            <a:gd name="connsiteX33" fmla="*/ 134199 w 2832694"/>
                            <a:gd name="connsiteY33" fmla="*/ 3164941 h 3322022"/>
                            <a:gd name="connsiteX34" fmla="*/ 178967 w 2832694"/>
                            <a:gd name="connsiteY34" fmla="*/ 3176371 h 3322022"/>
                            <a:gd name="connsiteX35" fmla="*/ 188492 w 2832694"/>
                            <a:gd name="connsiteY35" fmla="*/ 3186848 h 3322022"/>
                            <a:gd name="connsiteX36" fmla="*/ 220877 w 2832694"/>
                            <a:gd name="connsiteY36" fmla="*/ 3190658 h 3322022"/>
                            <a:gd name="connsiteX37" fmla="*/ 667599 w 2832694"/>
                            <a:gd name="connsiteY37" fmla="*/ 3212566 h 3322022"/>
                            <a:gd name="connsiteX38" fmla="*/ 667599 w 2832694"/>
                            <a:gd name="connsiteY38" fmla="*/ 3231616 h 3322022"/>
                            <a:gd name="connsiteX39" fmla="*/ 183729 w 2832694"/>
                            <a:gd name="connsiteY39" fmla="*/ 3211613 h 3322022"/>
                            <a:gd name="connsiteX40" fmla="*/ 174204 w 2832694"/>
                            <a:gd name="connsiteY40" fmla="*/ 3203993 h 3322022"/>
                            <a:gd name="connsiteX41" fmla="*/ 31329 w 2832694"/>
                            <a:gd name="connsiteY41" fmla="*/ 3253523 h 3322022"/>
                            <a:gd name="connsiteX42" fmla="*/ 22757 w 2832694"/>
                            <a:gd name="connsiteY42" fmla="*/ 3237331 h 3322022"/>
                            <a:gd name="connsiteX43" fmla="*/ 134199 w 2832694"/>
                            <a:gd name="connsiteY43" fmla="*/ 3164941 h 3322022"/>
                            <a:gd name="connsiteX44" fmla="*/ 1126586 w 2832694"/>
                            <a:gd name="connsiteY44" fmla="*/ 2310191 h 3322022"/>
                            <a:gd name="connsiteX45" fmla="*/ 1134325 w 2832694"/>
                            <a:gd name="connsiteY45" fmla="*/ 2317215 h 3322022"/>
                            <a:gd name="connsiteX46" fmla="*/ 1141945 w 2832694"/>
                            <a:gd name="connsiteY46" fmla="*/ 2682975 h 3322022"/>
                            <a:gd name="connsiteX47" fmla="*/ 1158137 w 2832694"/>
                            <a:gd name="connsiteY47" fmla="*/ 2861093 h 3322022"/>
                            <a:gd name="connsiteX48" fmla="*/ 1140040 w 2832694"/>
                            <a:gd name="connsiteY48" fmla="*/ 2955390 h 3322022"/>
                            <a:gd name="connsiteX49" fmla="*/ 1061935 w 2832694"/>
                            <a:gd name="connsiteY49" fmla="*/ 3004920 h 3322022"/>
                            <a:gd name="connsiteX50" fmla="*/ 1011452 w 2832694"/>
                            <a:gd name="connsiteY50" fmla="*/ 3048735 h 3322022"/>
                            <a:gd name="connsiteX51" fmla="*/ 993355 w 2832694"/>
                            <a:gd name="connsiteY51" fmla="*/ 3115410 h 3322022"/>
                            <a:gd name="connsiteX52" fmla="*/ 922632 w 2832694"/>
                            <a:gd name="connsiteY52" fmla="*/ 3178037 h 3322022"/>
                            <a:gd name="connsiteX53" fmla="*/ 886448 w 2832694"/>
                            <a:gd name="connsiteY53" fmla="*/ 3188917 h 3322022"/>
                            <a:gd name="connsiteX54" fmla="*/ 944658 w 2832694"/>
                            <a:gd name="connsiteY54" fmla="*/ 3195108 h 3322022"/>
                            <a:gd name="connsiteX55" fmla="*/ 1050505 w 2832694"/>
                            <a:gd name="connsiteY55" fmla="*/ 3230663 h 3322022"/>
                            <a:gd name="connsiteX56" fmla="*/ 1040980 w 2832694"/>
                            <a:gd name="connsiteY56" fmla="*/ 3252570 h 3322022"/>
                            <a:gd name="connsiteX57" fmla="*/ 649502 w 2832694"/>
                            <a:gd name="connsiteY57" fmla="*/ 3281145 h 3322022"/>
                            <a:gd name="connsiteX58" fmla="*/ 637120 w 2832694"/>
                            <a:gd name="connsiteY58" fmla="*/ 3269715 h 3322022"/>
                            <a:gd name="connsiteX59" fmla="*/ 780642 w 2832694"/>
                            <a:gd name="connsiteY59" fmla="*/ 3189466 h 3322022"/>
                            <a:gd name="connsiteX60" fmla="*/ 813594 w 2832694"/>
                            <a:gd name="connsiteY60" fmla="*/ 3185753 h 3322022"/>
                            <a:gd name="connsiteX61" fmla="*/ 815297 w 2832694"/>
                            <a:gd name="connsiteY61" fmla="*/ 3175656 h 3322022"/>
                            <a:gd name="connsiteX62" fmla="*/ 823810 w 2832694"/>
                            <a:gd name="connsiteY62" fmla="*/ 3169703 h 3322022"/>
                            <a:gd name="connsiteX63" fmla="*/ 936205 w 2832694"/>
                            <a:gd name="connsiteY63" fmla="*/ 3132555 h 3322022"/>
                            <a:gd name="connsiteX64" fmla="*/ 986687 w 2832694"/>
                            <a:gd name="connsiteY64" fmla="*/ 3022065 h 3322022"/>
                            <a:gd name="connsiteX65" fmla="*/ 1120990 w 2832694"/>
                            <a:gd name="connsiteY65" fmla="*/ 2927768 h 3322022"/>
                            <a:gd name="connsiteX66" fmla="*/ 1117180 w 2832694"/>
                            <a:gd name="connsiteY66" fmla="*/ 2758223 h 3322022"/>
                            <a:gd name="connsiteX67" fmla="*/ 1108607 w 2832694"/>
                            <a:gd name="connsiteY67" fmla="*/ 2608680 h 3322022"/>
                            <a:gd name="connsiteX68" fmla="*/ 1118132 w 2832694"/>
                            <a:gd name="connsiteY68" fmla="*/ 2315310 h 3322022"/>
                            <a:gd name="connsiteX69" fmla="*/ 1126586 w 2832694"/>
                            <a:gd name="connsiteY69" fmla="*/ 2310191 h 3322022"/>
                            <a:gd name="connsiteX70" fmla="*/ 1984907 w 2832694"/>
                            <a:gd name="connsiteY70" fmla="*/ 1995270 h 3322022"/>
                            <a:gd name="connsiteX71" fmla="*/ 1984907 w 2832694"/>
                            <a:gd name="connsiteY71" fmla="*/ 2017178 h 3322022"/>
                            <a:gd name="connsiteX72" fmla="*/ 1492465 w 2832694"/>
                            <a:gd name="connsiteY72" fmla="*/ 2496285 h 3322022"/>
                            <a:gd name="connsiteX73" fmla="*/ 1483027 w 2832694"/>
                            <a:gd name="connsiteY73" fmla="*/ 2499432 h 3322022"/>
                            <a:gd name="connsiteX74" fmla="*/ 1479129 w 2832694"/>
                            <a:gd name="connsiteY74" fmla="*/ 2668688 h 3322022"/>
                            <a:gd name="connsiteX75" fmla="*/ 1485797 w 2832694"/>
                            <a:gd name="connsiteY75" fmla="*/ 2965868 h 3322022"/>
                            <a:gd name="connsiteX76" fmla="*/ 1593429 w 2832694"/>
                            <a:gd name="connsiteY76" fmla="*/ 3183038 h 3322022"/>
                            <a:gd name="connsiteX77" fmla="*/ 1854414 w 2832694"/>
                            <a:gd name="connsiteY77" fmla="*/ 3227806 h 3322022"/>
                            <a:gd name="connsiteX78" fmla="*/ 1867749 w 2832694"/>
                            <a:gd name="connsiteY78" fmla="*/ 3260191 h 3322022"/>
                            <a:gd name="connsiteX79" fmla="*/ 1475319 w 2832694"/>
                            <a:gd name="connsiteY79" fmla="*/ 3056356 h 3322022"/>
                            <a:gd name="connsiteX80" fmla="*/ 1450554 w 2832694"/>
                            <a:gd name="connsiteY80" fmla="*/ 2732506 h 3322022"/>
                            <a:gd name="connsiteX81" fmla="*/ 1466747 w 2832694"/>
                            <a:gd name="connsiteY81" fmla="*/ 2379128 h 3322022"/>
                            <a:gd name="connsiteX82" fmla="*/ 1485797 w 2832694"/>
                            <a:gd name="connsiteY82" fmla="*/ 2379128 h 3322022"/>
                            <a:gd name="connsiteX83" fmla="*/ 1483533 w 2832694"/>
                            <a:gd name="connsiteY83" fmla="*/ 2477444 h 3322022"/>
                            <a:gd name="connsiteX84" fmla="*/ 1563783 w 2832694"/>
                            <a:gd name="connsiteY84" fmla="*/ 2323570 h 3322022"/>
                            <a:gd name="connsiteX85" fmla="*/ 1984907 w 2832694"/>
                            <a:gd name="connsiteY85" fmla="*/ 1995270 h 3322022"/>
                            <a:gd name="connsiteX86" fmla="*/ 819136 w 2832694"/>
                            <a:gd name="connsiteY86" fmla="*/ 1905646 h 3322022"/>
                            <a:gd name="connsiteX87" fmla="*/ 855242 w 2832694"/>
                            <a:gd name="connsiteY87" fmla="*/ 1909545 h 3322022"/>
                            <a:gd name="connsiteX88" fmla="*/ 849527 w 2832694"/>
                            <a:gd name="connsiteY88" fmla="*/ 1932405 h 3322022"/>
                            <a:gd name="connsiteX89" fmla="*/ 695222 w 2832694"/>
                            <a:gd name="connsiteY89" fmla="*/ 2040990 h 3322022"/>
                            <a:gd name="connsiteX90" fmla="*/ 577112 w 2832694"/>
                            <a:gd name="connsiteY90" fmla="*/ 2150528 h 3322022"/>
                            <a:gd name="connsiteX91" fmla="*/ 556157 w 2832694"/>
                            <a:gd name="connsiteY91" fmla="*/ 2129573 h 3322022"/>
                            <a:gd name="connsiteX92" fmla="*/ 730464 w 2832694"/>
                            <a:gd name="connsiteY92" fmla="*/ 1968600 h 3322022"/>
                            <a:gd name="connsiteX93" fmla="*/ 819136 w 2832694"/>
                            <a:gd name="connsiteY93" fmla="*/ 1905646 h 3322022"/>
                            <a:gd name="connsiteX94" fmla="*/ 1218502 w 2832694"/>
                            <a:gd name="connsiteY94" fmla="*/ 1881685 h 3322022"/>
                            <a:gd name="connsiteX95" fmla="*/ 1228622 w 2832694"/>
                            <a:gd name="connsiteY95" fmla="*/ 1888591 h 3322022"/>
                            <a:gd name="connsiteX96" fmla="*/ 1521040 w 2832694"/>
                            <a:gd name="connsiteY96" fmla="*/ 2172436 h 3322022"/>
                            <a:gd name="connsiteX97" fmla="*/ 1502943 w 2832694"/>
                            <a:gd name="connsiteY97" fmla="*/ 2190533 h 3322022"/>
                            <a:gd name="connsiteX98" fmla="*/ 1210525 w 2832694"/>
                            <a:gd name="connsiteY98" fmla="*/ 1893353 h 3322022"/>
                            <a:gd name="connsiteX99" fmla="*/ 1218502 w 2832694"/>
                            <a:gd name="connsiteY99" fmla="*/ 1881685 h 3322022"/>
                            <a:gd name="connsiteX100" fmla="*/ 2563074 w 2832694"/>
                            <a:gd name="connsiteY100" fmla="*/ 1807628 h 3322022"/>
                            <a:gd name="connsiteX101" fmla="*/ 2589744 w 2832694"/>
                            <a:gd name="connsiteY101" fmla="*/ 1880018 h 3322022"/>
                            <a:gd name="connsiteX102" fmla="*/ 2520212 w 2832694"/>
                            <a:gd name="connsiteY102" fmla="*/ 2104808 h 3322022"/>
                            <a:gd name="connsiteX103" fmla="*/ 2435439 w 2832694"/>
                            <a:gd name="connsiteY103" fmla="*/ 2154338 h 3322022"/>
                            <a:gd name="connsiteX104" fmla="*/ 2384004 w 2832694"/>
                            <a:gd name="connsiteY104" fmla="*/ 2107665 h 3322022"/>
                            <a:gd name="connsiteX105" fmla="*/ 2339356 w 2832694"/>
                            <a:gd name="connsiteY105" fmla="*/ 2089806 h 3322022"/>
                            <a:gd name="connsiteX106" fmla="*/ 2295868 w 2832694"/>
                            <a:gd name="connsiteY106" fmla="*/ 2077192 h 3322022"/>
                            <a:gd name="connsiteX107" fmla="*/ 2310662 w 2832694"/>
                            <a:gd name="connsiteY107" fmla="*/ 2092187 h 3322022"/>
                            <a:gd name="connsiteX108" fmla="*/ 2345904 w 2832694"/>
                            <a:gd name="connsiteY108" fmla="*/ 2158148 h 3322022"/>
                            <a:gd name="connsiteX109" fmla="*/ 2326854 w 2832694"/>
                            <a:gd name="connsiteY109" fmla="*/ 2163863 h 3322022"/>
                            <a:gd name="connsiteX110" fmla="*/ 2293874 w 2832694"/>
                            <a:gd name="connsiteY110" fmla="*/ 2103736 h 3322022"/>
                            <a:gd name="connsiteX111" fmla="*/ 2249997 w 2832694"/>
                            <a:gd name="connsiteY111" fmla="*/ 2052913 h 3322022"/>
                            <a:gd name="connsiteX112" fmla="*/ 2220412 w 2832694"/>
                            <a:gd name="connsiteY112" fmla="*/ 2036705 h 3322022"/>
                            <a:gd name="connsiteX113" fmla="*/ 2149689 w 2832694"/>
                            <a:gd name="connsiteY113" fmla="*/ 1994318 h 3322022"/>
                            <a:gd name="connsiteX114" fmla="*/ 2020149 w 2832694"/>
                            <a:gd name="connsiteY114" fmla="*/ 1974315 h 3322022"/>
                            <a:gd name="connsiteX115" fmla="*/ 1930614 w 2832694"/>
                            <a:gd name="connsiteY115" fmla="*/ 1990508 h 3322022"/>
                            <a:gd name="connsiteX116" fmla="*/ 1638197 w 2832694"/>
                            <a:gd name="connsiteY116" fmla="*/ 1826678 h 3322022"/>
                            <a:gd name="connsiteX117" fmla="*/ 1649627 w 2832694"/>
                            <a:gd name="connsiteY117" fmla="*/ 1817153 h 3322022"/>
                            <a:gd name="connsiteX118" fmla="*/ 1929662 w 2832694"/>
                            <a:gd name="connsiteY118" fmla="*/ 1965743 h 3322022"/>
                            <a:gd name="connsiteX119" fmla="*/ 2081109 w 2832694"/>
                            <a:gd name="connsiteY119" fmla="*/ 1941930 h 3322022"/>
                            <a:gd name="connsiteX120" fmla="*/ 2183979 w 2832694"/>
                            <a:gd name="connsiteY120" fmla="*/ 1979078 h 3322022"/>
                            <a:gd name="connsiteX121" fmla="*/ 2307804 w 2832694"/>
                            <a:gd name="connsiteY121" fmla="*/ 2049563 h 3322022"/>
                            <a:gd name="connsiteX122" fmla="*/ 2414484 w 2832694"/>
                            <a:gd name="connsiteY122" fmla="*/ 2090520 h 3322022"/>
                            <a:gd name="connsiteX123" fmla="*/ 2425914 w 2832694"/>
                            <a:gd name="connsiteY123" fmla="*/ 2102903 h 3322022"/>
                            <a:gd name="connsiteX124" fmla="*/ 2454489 w 2832694"/>
                            <a:gd name="connsiteY124" fmla="*/ 2113380 h 3322022"/>
                            <a:gd name="connsiteX125" fmla="*/ 2484969 w 2832694"/>
                            <a:gd name="connsiteY125" fmla="*/ 2099093 h 3322022"/>
                            <a:gd name="connsiteX126" fmla="*/ 2517354 w 2832694"/>
                            <a:gd name="connsiteY126" fmla="*/ 2005748 h 3322022"/>
                            <a:gd name="connsiteX127" fmla="*/ 2542119 w 2832694"/>
                            <a:gd name="connsiteY127" fmla="*/ 1925738 h 3322022"/>
                            <a:gd name="connsiteX128" fmla="*/ 2563074 w 2832694"/>
                            <a:gd name="connsiteY128" fmla="*/ 1840965 h 3322022"/>
                            <a:gd name="connsiteX129" fmla="*/ 2563074 w 2832694"/>
                            <a:gd name="connsiteY129" fmla="*/ 1807628 h 3322022"/>
                            <a:gd name="connsiteX130" fmla="*/ 1974429 w 2832694"/>
                            <a:gd name="connsiteY130" fmla="*/ 1751431 h 3322022"/>
                            <a:gd name="connsiteX131" fmla="*/ 1974429 w 2832694"/>
                            <a:gd name="connsiteY131" fmla="*/ 1778101 h 3322022"/>
                            <a:gd name="connsiteX132" fmla="*/ 1626767 w 2832694"/>
                            <a:gd name="connsiteY132" fmla="*/ 1811438 h 3322022"/>
                            <a:gd name="connsiteX133" fmla="*/ 1339112 w 2832694"/>
                            <a:gd name="connsiteY133" fmla="*/ 1992413 h 3322022"/>
                            <a:gd name="connsiteX134" fmla="*/ 1327682 w 2832694"/>
                            <a:gd name="connsiteY134" fmla="*/ 1980031 h 3322022"/>
                            <a:gd name="connsiteX135" fmla="*/ 1604859 w 2832694"/>
                            <a:gd name="connsiteY135" fmla="*/ 1791436 h 3322022"/>
                            <a:gd name="connsiteX136" fmla="*/ 1974429 w 2832694"/>
                            <a:gd name="connsiteY136" fmla="*/ 1751431 h 3322022"/>
                            <a:gd name="connsiteX137" fmla="*/ 717606 w 2832694"/>
                            <a:gd name="connsiteY137" fmla="*/ 1592482 h 3322022"/>
                            <a:gd name="connsiteX138" fmla="*/ 719987 w 2832694"/>
                            <a:gd name="connsiteY138" fmla="*/ 1604745 h 3322022"/>
                            <a:gd name="connsiteX139" fmla="*/ 918107 w 2832694"/>
                            <a:gd name="connsiteY139" fmla="*/ 1719998 h 3322022"/>
                            <a:gd name="connsiteX140" fmla="*/ 1076222 w 2832694"/>
                            <a:gd name="connsiteY140" fmla="*/ 1760003 h 3322022"/>
                            <a:gd name="connsiteX141" fmla="*/ 1154327 w 2832694"/>
                            <a:gd name="connsiteY141" fmla="*/ 1882875 h 3322022"/>
                            <a:gd name="connsiteX142" fmla="*/ 1218145 w 2832694"/>
                            <a:gd name="connsiteY142" fmla="*/ 2072423 h 3322022"/>
                            <a:gd name="connsiteX143" fmla="*/ 1190522 w 2832694"/>
                            <a:gd name="connsiteY143" fmla="*/ 2080042 h 3322022"/>
                            <a:gd name="connsiteX144" fmla="*/ 1108607 w 2832694"/>
                            <a:gd name="connsiteY144" fmla="*/ 1844775 h 3322022"/>
                            <a:gd name="connsiteX145" fmla="*/ 1012405 w 2832694"/>
                            <a:gd name="connsiteY145" fmla="*/ 1763812 h 3322022"/>
                            <a:gd name="connsiteX146" fmla="*/ 912392 w 2832694"/>
                            <a:gd name="connsiteY146" fmla="*/ 1742858 h 3322022"/>
                            <a:gd name="connsiteX147" fmla="*/ 706652 w 2832694"/>
                            <a:gd name="connsiteY147" fmla="*/ 1595220 h 3322022"/>
                            <a:gd name="connsiteX148" fmla="*/ 717606 w 2832694"/>
                            <a:gd name="connsiteY148" fmla="*/ 1592482 h 3322022"/>
                            <a:gd name="connsiteX149" fmla="*/ 593186 w 2832694"/>
                            <a:gd name="connsiteY149" fmla="*/ 1567956 h 3322022"/>
                            <a:gd name="connsiteX150" fmla="*/ 605687 w 2832694"/>
                            <a:gd name="connsiteY150" fmla="*/ 1587601 h 3322022"/>
                            <a:gd name="connsiteX151" fmla="*/ 742847 w 2832694"/>
                            <a:gd name="connsiteY151" fmla="*/ 1840966 h 3322022"/>
                            <a:gd name="connsiteX152" fmla="*/ 1000974 w 2832694"/>
                            <a:gd name="connsiteY152" fmla="*/ 1868588 h 3322022"/>
                            <a:gd name="connsiteX153" fmla="*/ 1108607 w 2832694"/>
                            <a:gd name="connsiteY153" fmla="*/ 2275306 h 3322022"/>
                            <a:gd name="connsiteX154" fmla="*/ 1107319 w 2832694"/>
                            <a:gd name="connsiteY154" fmla="*/ 2275978 h 3322022"/>
                            <a:gd name="connsiteX155" fmla="*/ 1108957 w 2832694"/>
                            <a:gd name="connsiteY155" fmla="*/ 2317498 h 3322022"/>
                            <a:gd name="connsiteX156" fmla="*/ 1100987 w 2832694"/>
                            <a:gd name="connsiteY156" fmla="*/ 2370555 h 3322022"/>
                            <a:gd name="connsiteX157" fmla="*/ 1084795 w 2832694"/>
                            <a:gd name="connsiteY157" fmla="*/ 2365793 h 3322022"/>
                            <a:gd name="connsiteX158" fmla="*/ 915250 w 2832694"/>
                            <a:gd name="connsiteY158" fmla="*/ 2049563 h 3322022"/>
                            <a:gd name="connsiteX159" fmla="*/ 920965 w 2832694"/>
                            <a:gd name="connsiteY159" fmla="*/ 2028608 h 3322022"/>
                            <a:gd name="connsiteX160" fmla="*/ 1075270 w 2832694"/>
                            <a:gd name="connsiteY160" fmla="*/ 2166006 h 3322022"/>
                            <a:gd name="connsiteX161" fmla="*/ 1097349 w 2832694"/>
                            <a:gd name="connsiteY161" fmla="*/ 2235071 h 3322022"/>
                            <a:gd name="connsiteX162" fmla="*/ 1104573 w 2832694"/>
                            <a:gd name="connsiteY162" fmla="*/ 2197603 h 3322022"/>
                            <a:gd name="connsiteX163" fmla="*/ 1064792 w 2832694"/>
                            <a:gd name="connsiteY163" fmla="*/ 1982888 h 3322022"/>
                            <a:gd name="connsiteX164" fmla="*/ 952397 w 2832694"/>
                            <a:gd name="connsiteY164" fmla="*/ 1880971 h 3322022"/>
                            <a:gd name="connsiteX165" fmla="*/ 796187 w 2832694"/>
                            <a:gd name="connsiteY165" fmla="*/ 1884781 h 3322022"/>
                            <a:gd name="connsiteX166" fmla="*/ 574254 w 2832694"/>
                            <a:gd name="connsiteY166" fmla="*/ 1579028 h 3322022"/>
                            <a:gd name="connsiteX167" fmla="*/ 593186 w 2832694"/>
                            <a:gd name="connsiteY167" fmla="*/ 1567956 h 3322022"/>
                            <a:gd name="connsiteX168" fmla="*/ 178491 w 2832694"/>
                            <a:gd name="connsiteY168" fmla="*/ 1070155 h 3322022"/>
                            <a:gd name="connsiteX169" fmla="*/ 194207 w 2832694"/>
                            <a:gd name="connsiteY169" fmla="*/ 1086585 h 3322022"/>
                            <a:gd name="connsiteX170" fmla="*/ 270407 w 2832694"/>
                            <a:gd name="connsiteY170" fmla="*/ 1378050 h 3322022"/>
                            <a:gd name="connsiteX171" fmla="*/ 580922 w 2832694"/>
                            <a:gd name="connsiteY171" fmla="*/ 1447583 h 3322022"/>
                            <a:gd name="connsiteX172" fmla="*/ 809522 w 2832694"/>
                            <a:gd name="connsiteY172" fmla="*/ 1479968 h 3322022"/>
                            <a:gd name="connsiteX173" fmla="*/ 935252 w 2832694"/>
                            <a:gd name="connsiteY173" fmla="*/ 1680945 h 3322022"/>
                            <a:gd name="connsiteX174" fmla="*/ 919060 w 2832694"/>
                            <a:gd name="connsiteY174" fmla="*/ 1687613 h 3322022"/>
                            <a:gd name="connsiteX175" fmla="*/ 696175 w 2832694"/>
                            <a:gd name="connsiteY175" fmla="*/ 1462823 h 3322022"/>
                            <a:gd name="connsiteX176" fmla="*/ 543775 w 2832694"/>
                            <a:gd name="connsiteY176" fmla="*/ 1483778 h 3322022"/>
                            <a:gd name="connsiteX177" fmla="*/ 404710 w 2832694"/>
                            <a:gd name="connsiteY177" fmla="*/ 1475205 h 3322022"/>
                            <a:gd name="connsiteX178" fmla="*/ 400833 w 2832694"/>
                            <a:gd name="connsiteY178" fmla="*/ 1474078 h 3322022"/>
                            <a:gd name="connsiteX179" fmla="*/ 376298 w 2832694"/>
                            <a:gd name="connsiteY179" fmla="*/ 1503334 h 3322022"/>
                            <a:gd name="connsiteX180" fmla="*/ 232307 w 2832694"/>
                            <a:gd name="connsiteY180" fmla="*/ 1518068 h 3322022"/>
                            <a:gd name="connsiteX181" fmla="*/ 242784 w 2832694"/>
                            <a:gd name="connsiteY181" fmla="*/ 1499971 h 3322022"/>
                            <a:gd name="connsiteX182" fmla="*/ 366148 w 2832694"/>
                            <a:gd name="connsiteY182" fmla="*/ 1488317 h 3322022"/>
                            <a:gd name="connsiteX183" fmla="*/ 383143 w 2832694"/>
                            <a:gd name="connsiteY183" fmla="*/ 1468935 h 3322022"/>
                            <a:gd name="connsiteX184" fmla="*/ 346042 w 2832694"/>
                            <a:gd name="connsiteY184" fmla="*/ 1458149 h 3322022"/>
                            <a:gd name="connsiteX185" fmla="*/ 198970 w 2832694"/>
                            <a:gd name="connsiteY185" fmla="*/ 1352333 h 3322022"/>
                            <a:gd name="connsiteX186" fmla="*/ 154440 w 2832694"/>
                            <a:gd name="connsiteY186" fmla="*/ 1224103 h 3322022"/>
                            <a:gd name="connsiteX187" fmla="*/ 153996 w 2832694"/>
                            <a:gd name="connsiteY187" fmla="*/ 1183046 h 3322022"/>
                            <a:gd name="connsiteX188" fmla="*/ 123410 w 2832694"/>
                            <a:gd name="connsiteY188" fmla="*/ 1184529 h 3322022"/>
                            <a:gd name="connsiteX189" fmla="*/ 850 w 2832694"/>
                            <a:gd name="connsiteY189" fmla="*/ 1088490 h 3322022"/>
                            <a:gd name="connsiteX190" fmla="*/ 25615 w 2832694"/>
                            <a:gd name="connsiteY190" fmla="*/ 1081823 h 3322022"/>
                            <a:gd name="connsiteX191" fmla="*/ 129020 w 2832694"/>
                            <a:gd name="connsiteY191" fmla="*/ 1165271 h 3322022"/>
                            <a:gd name="connsiteX192" fmla="*/ 153806 w 2832694"/>
                            <a:gd name="connsiteY192" fmla="*/ 1165471 h 3322022"/>
                            <a:gd name="connsiteX193" fmla="*/ 153696 w 2832694"/>
                            <a:gd name="connsiteY193" fmla="*/ 1155299 h 3322022"/>
                            <a:gd name="connsiteX194" fmla="*/ 159917 w 2832694"/>
                            <a:gd name="connsiteY194" fmla="*/ 1086585 h 3322022"/>
                            <a:gd name="connsiteX195" fmla="*/ 178491 w 2832694"/>
                            <a:gd name="connsiteY195" fmla="*/ 1070155 h 3322022"/>
                            <a:gd name="connsiteX196" fmla="*/ 1515325 w 2832694"/>
                            <a:gd name="connsiteY196" fmla="*/ 979905 h 3322022"/>
                            <a:gd name="connsiteX197" fmla="*/ 1521040 w 2832694"/>
                            <a:gd name="connsiteY197" fmla="*/ 1001813 h 3322022"/>
                            <a:gd name="connsiteX198" fmla="*/ 1355305 w 2832694"/>
                            <a:gd name="connsiteY198" fmla="*/ 1107540 h 3322022"/>
                            <a:gd name="connsiteX199" fmla="*/ 1274342 w 2832694"/>
                            <a:gd name="connsiteY199" fmla="*/ 1237080 h 3322022"/>
                            <a:gd name="connsiteX200" fmla="*/ 1088605 w 2832694"/>
                            <a:gd name="connsiteY200" fmla="*/ 1295183 h 3322022"/>
                            <a:gd name="connsiteX201" fmla="*/ 1097177 w 2832694"/>
                            <a:gd name="connsiteY201" fmla="*/ 1279943 h 3322022"/>
                            <a:gd name="connsiteX202" fmla="*/ 1325777 w 2832694"/>
                            <a:gd name="connsiteY202" fmla="*/ 1107540 h 3322022"/>
                            <a:gd name="connsiteX203" fmla="*/ 1515325 w 2832694"/>
                            <a:gd name="connsiteY203" fmla="*/ 979905 h 3322022"/>
                            <a:gd name="connsiteX204" fmla="*/ 1080926 w 2832694"/>
                            <a:gd name="connsiteY204" fmla="*/ 950527 h 3322022"/>
                            <a:gd name="connsiteX205" fmla="*/ 1094320 w 2832694"/>
                            <a:gd name="connsiteY205" fmla="*/ 968475 h 3322022"/>
                            <a:gd name="connsiteX206" fmla="*/ 907630 w 2832694"/>
                            <a:gd name="connsiteY206" fmla="*/ 1189455 h 3322022"/>
                            <a:gd name="connsiteX207" fmla="*/ 894295 w 2832694"/>
                            <a:gd name="connsiteY207" fmla="*/ 1176120 h 3322022"/>
                            <a:gd name="connsiteX208" fmla="*/ 1073365 w 2832694"/>
                            <a:gd name="connsiteY208" fmla="*/ 956093 h 3322022"/>
                            <a:gd name="connsiteX209" fmla="*/ 1080926 w 2832694"/>
                            <a:gd name="connsiteY209" fmla="*/ 950527 h 3322022"/>
                            <a:gd name="connsiteX210" fmla="*/ 665115 w 2832694"/>
                            <a:gd name="connsiteY210" fmla="*/ 852419 h 3322022"/>
                            <a:gd name="connsiteX211" fmla="*/ 676172 w 2832694"/>
                            <a:gd name="connsiteY211" fmla="*/ 860843 h 3322022"/>
                            <a:gd name="connsiteX212" fmla="*/ 855243 w 2832694"/>
                            <a:gd name="connsiteY212" fmla="*/ 1141830 h 3322022"/>
                            <a:gd name="connsiteX213" fmla="*/ 1104798 w 2832694"/>
                            <a:gd name="connsiteY213" fmla="*/ 1318043 h 3322022"/>
                            <a:gd name="connsiteX214" fmla="*/ 1338160 w 2832694"/>
                            <a:gd name="connsiteY214" fmla="*/ 1363763 h 3322022"/>
                            <a:gd name="connsiteX215" fmla="*/ 1386738 w 2832694"/>
                            <a:gd name="connsiteY215" fmla="*/ 1544738 h 3322022"/>
                            <a:gd name="connsiteX216" fmla="*/ 1369593 w 2832694"/>
                            <a:gd name="connsiteY216" fmla="*/ 1539975 h 3322022"/>
                            <a:gd name="connsiteX217" fmla="*/ 1214335 w 2832694"/>
                            <a:gd name="connsiteY217" fmla="*/ 1340903 h 3322022"/>
                            <a:gd name="connsiteX218" fmla="*/ 1078127 w 2832694"/>
                            <a:gd name="connsiteY218" fmla="*/ 1348523 h 3322022"/>
                            <a:gd name="connsiteX219" fmla="*/ 975258 w 2832694"/>
                            <a:gd name="connsiteY219" fmla="*/ 1311375 h 3322022"/>
                            <a:gd name="connsiteX220" fmla="*/ 802855 w 2832694"/>
                            <a:gd name="connsiteY220" fmla="*/ 1133258 h 3322022"/>
                            <a:gd name="connsiteX221" fmla="*/ 787585 w 2832694"/>
                            <a:gd name="connsiteY221" fmla="*/ 1110613 h 3322022"/>
                            <a:gd name="connsiteX222" fmla="*/ 724408 w 2832694"/>
                            <a:gd name="connsiteY222" fmla="*/ 1146266 h 3322022"/>
                            <a:gd name="connsiteX223" fmla="*/ 488530 w 2832694"/>
                            <a:gd name="connsiteY223" fmla="*/ 1134211 h 3322022"/>
                            <a:gd name="connsiteX224" fmla="*/ 504722 w 2832694"/>
                            <a:gd name="connsiteY224" fmla="*/ 1118018 h 3322022"/>
                            <a:gd name="connsiteX225" fmla="*/ 721580 w 2832694"/>
                            <a:gd name="connsiteY225" fmla="*/ 1127797 h 3322022"/>
                            <a:gd name="connsiteX226" fmla="*/ 778166 w 2832694"/>
                            <a:gd name="connsiteY226" fmla="*/ 1096646 h 3322022"/>
                            <a:gd name="connsiteX227" fmla="*/ 719273 w 2832694"/>
                            <a:gd name="connsiteY227" fmla="*/ 1009314 h 3322022"/>
                            <a:gd name="connsiteX228" fmla="*/ 645693 w 2832694"/>
                            <a:gd name="connsiteY228" fmla="*/ 878940 h 3322022"/>
                            <a:gd name="connsiteX229" fmla="*/ 665115 w 2832694"/>
                            <a:gd name="connsiteY229" fmla="*/ 852419 h 3322022"/>
                            <a:gd name="connsiteX230" fmla="*/ 2823286 w 2832694"/>
                            <a:gd name="connsiteY230" fmla="*/ 700510 h 3322022"/>
                            <a:gd name="connsiteX231" fmla="*/ 2825965 w 2832694"/>
                            <a:gd name="connsiteY231" fmla="*/ 723683 h 3322022"/>
                            <a:gd name="connsiteX232" fmla="*/ 2400197 w 2832694"/>
                            <a:gd name="connsiteY232" fmla="*/ 902753 h 3322022"/>
                            <a:gd name="connsiteX233" fmla="*/ 2393530 w 2832694"/>
                            <a:gd name="connsiteY233" fmla="*/ 886560 h 3322022"/>
                            <a:gd name="connsiteX234" fmla="*/ 2812630 w 2832694"/>
                            <a:gd name="connsiteY234" fmla="*/ 700823 h 3322022"/>
                            <a:gd name="connsiteX235" fmla="*/ 2823286 w 2832694"/>
                            <a:gd name="connsiteY235" fmla="*/ 700510 h 3322022"/>
                            <a:gd name="connsiteX236" fmla="*/ 1837031 w 2832694"/>
                            <a:gd name="connsiteY236" fmla="*/ 546398 h 3322022"/>
                            <a:gd name="connsiteX237" fmla="*/ 1856319 w 2832694"/>
                            <a:gd name="connsiteY237" fmla="*/ 564615 h 3322022"/>
                            <a:gd name="connsiteX238" fmla="*/ 1800122 w 2832694"/>
                            <a:gd name="connsiteY238" fmla="*/ 953235 h 3322022"/>
                            <a:gd name="connsiteX239" fmla="*/ 1924825 w 2832694"/>
                            <a:gd name="connsiteY239" fmla="*/ 1169289 h 3322022"/>
                            <a:gd name="connsiteX240" fmla="*/ 1987452 w 2832694"/>
                            <a:gd name="connsiteY240" fmla="*/ 1209472 h 3322022"/>
                            <a:gd name="connsiteX241" fmla="*/ 2038485 w 2832694"/>
                            <a:gd name="connsiteY241" fmla="*/ 1109565 h 3322022"/>
                            <a:gd name="connsiteX242" fmla="*/ 2150642 w 2832694"/>
                            <a:gd name="connsiteY242" fmla="*/ 657008 h 3322022"/>
                            <a:gd name="connsiteX243" fmla="*/ 2174574 w 2832694"/>
                            <a:gd name="connsiteY243" fmla="*/ 642006 h 3322022"/>
                            <a:gd name="connsiteX244" fmla="*/ 2193504 w 2832694"/>
                            <a:gd name="connsiteY244" fmla="*/ 662723 h 3322022"/>
                            <a:gd name="connsiteX245" fmla="*/ 1856319 w 2832694"/>
                            <a:gd name="connsiteY245" fmla="*/ 1421866 h 3322022"/>
                            <a:gd name="connsiteX246" fmla="*/ 1758956 w 2832694"/>
                            <a:gd name="connsiteY246" fmla="*/ 1474834 h 3322022"/>
                            <a:gd name="connsiteX247" fmla="*/ 1668327 w 2832694"/>
                            <a:gd name="connsiteY247" fmla="*/ 1509213 h 3322022"/>
                            <a:gd name="connsiteX248" fmla="*/ 1709397 w 2832694"/>
                            <a:gd name="connsiteY248" fmla="*/ 1523664 h 3322022"/>
                            <a:gd name="connsiteX249" fmla="*/ 1794407 w 2832694"/>
                            <a:gd name="connsiteY249" fmla="*/ 1549501 h 3322022"/>
                            <a:gd name="connsiteX250" fmla="*/ 1975382 w 2832694"/>
                            <a:gd name="connsiteY250" fmla="*/ 1528546 h 3322022"/>
                            <a:gd name="connsiteX251" fmla="*/ 2127782 w 2832694"/>
                            <a:gd name="connsiteY251" fmla="*/ 1515211 h 3322022"/>
                            <a:gd name="connsiteX252" fmla="*/ 2299232 w 2832694"/>
                            <a:gd name="connsiteY252" fmla="*/ 1516163 h 3322022"/>
                            <a:gd name="connsiteX253" fmla="*/ 2308757 w 2832694"/>
                            <a:gd name="connsiteY253" fmla="*/ 1550453 h 3322022"/>
                            <a:gd name="connsiteX254" fmla="*/ 2135402 w 2832694"/>
                            <a:gd name="connsiteY254" fmla="*/ 1553311 h 3322022"/>
                            <a:gd name="connsiteX255" fmla="*/ 2038128 w 2832694"/>
                            <a:gd name="connsiteY255" fmla="*/ 1554025 h 3322022"/>
                            <a:gd name="connsiteX256" fmla="*/ 2023838 w 2832694"/>
                            <a:gd name="connsiteY256" fmla="*/ 1556922 h 3322022"/>
                            <a:gd name="connsiteX257" fmla="*/ 2027769 w 2832694"/>
                            <a:gd name="connsiteY257" fmla="*/ 1559025 h 3322022"/>
                            <a:gd name="connsiteX258" fmla="*/ 2216364 w 2832694"/>
                            <a:gd name="connsiteY258" fmla="*/ 1821916 h 3322022"/>
                            <a:gd name="connsiteX259" fmla="*/ 2203982 w 2832694"/>
                            <a:gd name="connsiteY259" fmla="*/ 1843823 h 3322022"/>
                            <a:gd name="connsiteX260" fmla="*/ 2011577 w 2832694"/>
                            <a:gd name="connsiteY260" fmla="*/ 1563788 h 3322022"/>
                            <a:gd name="connsiteX261" fmla="*/ 2014464 w 2832694"/>
                            <a:gd name="connsiteY261" fmla="*/ 1558823 h 3322022"/>
                            <a:gd name="connsiteX262" fmla="*/ 1942997 w 2832694"/>
                            <a:gd name="connsiteY262" fmla="*/ 1573313 h 3322022"/>
                            <a:gd name="connsiteX263" fmla="*/ 1778215 w 2832694"/>
                            <a:gd name="connsiteY263" fmla="*/ 1575218 h 3322022"/>
                            <a:gd name="connsiteX264" fmla="*/ 1697490 w 2832694"/>
                            <a:gd name="connsiteY264" fmla="*/ 1545452 h 3322022"/>
                            <a:gd name="connsiteX265" fmla="*/ 1637930 w 2832694"/>
                            <a:gd name="connsiteY265" fmla="*/ 1519875 h 3322022"/>
                            <a:gd name="connsiteX266" fmla="*/ 1549585 w 2832694"/>
                            <a:gd name="connsiteY266" fmla="*/ 1548980 h 3322022"/>
                            <a:gd name="connsiteX267" fmla="*/ 1445792 w 2832694"/>
                            <a:gd name="connsiteY267" fmla="*/ 1588553 h 3322022"/>
                            <a:gd name="connsiteX268" fmla="*/ 1190522 w 2832694"/>
                            <a:gd name="connsiteY268" fmla="*/ 1901926 h 3322022"/>
                            <a:gd name="connsiteX269" fmla="*/ 1173377 w 2832694"/>
                            <a:gd name="connsiteY269" fmla="*/ 1901926 h 3322022"/>
                            <a:gd name="connsiteX270" fmla="*/ 1334349 w 2832694"/>
                            <a:gd name="connsiteY270" fmla="*/ 1608556 h 3322022"/>
                            <a:gd name="connsiteX271" fmla="*/ 1730589 w 2832694"/>
                            <a:gd name="connsiteY271" fmla="*/ 1439963 h 3322022"/>
                            <a:gd name="connsiteX272" fmla="*/ 1920256 w 2832694"/>
                            <a:gd name="connsiteY272" fmla="*/ 1301151 h 3322022"/>
                            <a:gd name="connsiteX273" fmla="*/ 1976357 w 2832694"/>
                            <a:gd name="connsiteY273" fmla="*/ 1224888 h 3322022"/>
                            <a:gd name="connsiteX274" fmla="*/ 1912874 w 2832694"/>
                            <a:gd name="connsiteY274" fmla="*/ 1189455 h 3322022"/>
                            <a:gd name="connsiteX275" fmla="*/ 1772499 w 2832694"/>
                            <a:gd name="connsiteY275" fmla="*/ 975143 h 3322022"/>
                            <a:gd name="connsiteX276" fmla="*/ 1829649 w 2832694"/>
                            <a:gd name="connsiteY276" fmla="*/ 553185 h 3322022"/>
                            <a:gd name="connsiteX277" fmla="*/ 1837031 w 2832694"/>
                            <a:gd name="connsiteY277" fmla="*/ 546398 h 3322022"/>
                            <a:gd name="connsiteX278" fmla="*/ 1355305 w 2832694"/>
                            <a:gd name="connsiteY278" fmla="*/ 469366 h 3322022"/>
                            <a:gd name="connsiteX279" fmla="*/ 1541995 w 2832694"/>
                            <a:gd name="connsiteY279" fmla="*/ 544613 h 3322022"/>
                            <a:gd name="connsiteX280" fmla="*/ 1532470 w 2832694"/>
                            <a:gd name="connsiteY280" fmla="*/ 561758 h 3322022"/>
                            <a:gd name="connsiteX281" fmla="*/ 1349590 w 2832694"/>
                            <a:gd name="connsiteY281" fmla="*/ 491273 h 3322022"/>
                            <a:gd name="connsiteX282" fmla="*/ 1355305 w 2832694"/>
                            <a:gd name="connsiteY282" fmla="*/ 469366 h 3322022"/>
                            <a:gd name="connsiteX283" fmla="*/ 909653 w 2832694"/>
                            <a:gd name="connsiteY283" fmla="*/ 465199 h 3322022"/>
                            <a:gd name="connsiteX284" fmla="*/ 920964 w 2832694"/>
                            <a:gd name="connsiteY284" fmla="*/ 476986 h 3322022"/>
                            <a:gd name="connsiteX285" fmla="*/ 902510 w 2832694"/>
                            <a:gd name="connsiteY285" fmla="*/ 592476 h 3322022"/>
                            <a:gd name="connsiteX286" fmla="*/ 867011 w 2832694"/>
                            <a:gd name="connsiteY286" fmla="*/ 680980 h 3322022"/>
                            <a:gd name="connsiteX287" fmla="*/ 882270 w 2832694"/>
                            <a:gd name="connsiteY287" fmla="*/ 672129 h 3322022"/>
                            <a:gd name="connsiteX288" fmla="*/ 979067 w 2832694"/>
                            <a:gd name="connsiteY288" fmla="*/ 607478 h 3322022"/>
                            <a:gd name="connsiteX289" fmla="*/ 987000 w 2832694"/>
                            <a:gd name="connsiteY289" fmla="*/ 606019 h 3322022"/>
                            <a:gd name="connsiteX290" fmla="*/ 989545 w 2832694"/>
                            <a:gd name="connsiteY290" fmla="*/ 625576 h 3322022"/>
                            <a:gd name="connsiteX291" fmla="*/ 799045 w 2832694"/>
                            <a:gd name="connsiteY291" fmla="*/ 743686 h 3322022"/>
                            <a:gd name="connsiteX292" fmla="*/ 654265 w 2832694"/>
                            <a:gd name="connsiteY292" fmla="*/ 772261 h 3322022"/>
                            <a:gd name="connsiteX293" fmla="*/ 533297 w 2832694"/>
                            <a:gd name="connsiteY293" fmla="*/ 758926 h 3322022"/>
                            <a:gd name="connsiteX294" fmla="*/ 439000 w 2832694"/>
                            <a:gd name="connsiteY294" fmla="*/ 825601 h 3322022"/>
                            <a:gd name="connsiteX295" fmla="*/ 294220 w 2832694"/>
                            <a:gd name="connsiteY295" fmla="*/ 997051 h 3322022"/>
                            <a:gd name="connsiteX296" fmla="*/ 279932 w 2832694"/>
                            <a:gd name="connsiteY296" fmla="*/ 988478 h 3322022"/>
                            <a:gd name="connsiteX297" fmla="*/ 282702 w 2832694"/>
                            <a:gd name="connsiteY297" fmla="*/ 985146 h 3322022"/>
                            <a:gd name="connsiteX298" fmla="*/ 281361 w 2832694"/>
                            <a:gd name="connsiteY298" fmla="*/ 983716 h 3322022"/>
                            <a:gd name="connsiteX299" fmla="*/ 288505 w 2832694"/>
                            <a:gd name="connsiteY299" fmla="*/ 976096 h 3322022"/>
                            <a:gd name="connsiteX300" fmla="*/ 289458 w 2832694"/>
                            <a:gd name="connsiteY300" fmla="*/ 977020 h 3322022"/>
                            <a:gd name="connsiteX301" fmla="*/ 420902 w 2832694"/>
                            <a:gd name="connsiteY301" fmla="*/ 818933 h 3322022"/>
                            <a:gd name="connsiteX302" fmla="*/ 558062 w 2832694"/>
                            <a:gd name="connsiteY302" fmla="*/ 734161 h 3322022"/>
                            <a:gd name="connsiteX303" fmla="*/ 637120 w 2832694"/>
                            <a:gd name="connsiteY303" fmla="*/ 746543 h 3322022"/>
                            <a:gd name="connsiteX304" fmla="*/ 781900 w 2832694"/>
                            <a:gd name="connsiteY304" fmla="*/ 730351 h 3322022"/>
                            <a:gd name="connsiteX305" fmla="*/ 845209 w 2832694"/>
                            <a:gd name="connsiteY305" fmla="*/ 693627 h 3322022"/>
                            <a:gd name="connsiteX306" fmla="*/ 844764 w 2832694"/>
                            <a:gd name="connsiteY306" fmla="*/ 692251 h 3322022"/>
                            <a:gd name="connsiteX307" fmla="*/ 896199 w 2832694"/>
                            <a:gd name="connsiteY307" fmla="*/ 476986 h 3322022"/>
                            <a:gd name="connsiteX308" fmla="*/ 909653 w 2832694"/>
                            <a:gd name="connsiteY308" fmla="*/ 465199 h 3322022"/>
                            <a:gd name="connsiteX309" fmla="*/ 2370670 w 2832694"/>
                            <a:gd name="connsiteY309" fmla="*/ 451268 h 3322022"/>
                            <a:gd name="connsiteX310" fmla="*/ 2383052 w 2832694"/>
                            <a:gd name="connsiteY310" fmla="*/ 462698 h 3322022"/>
                            <a:gd name="connsiteX311" fmla="*/ 2430871 w 2832694"/>
                            <a:gd name="connsiteY311" fmla="*/ 667232 h 3322022"/>
                            <a:gd name="connsiteX312" fmla="*/ 2458929 w 2832694"/>
                            <a:gd name="connsiteY312" fmla="*/ 715682 h 3322022"/>
                            <a:gd name="connsiteX313" fmla="*/ 2484746 w 2832694"/>
                            <a:gd name="connsiteY313" fmla="*/ 686655 h 3322022"/>
                            <a:gd name="connsiteX314" fmla="*/ 2561169 w 2832694"/>
                            <a:gd name="connsiteY314" fmla="*/ 574141 h 3322022"/>
                            <a:gd name="connsiteX315" fmla="*/ 2568581 w 2832694"/>
                            <a:gd name="connsiteY315" fmla="*/ 568426 h 3322022"/>
                            <a:gd name="connsiteX316" fmla="*/ 2581172 w 2832694"/>
                            <a:gd name="connsiteY316" fmla="*/ 585571 h 3322022"/>
                            <a:gd name="connsiteX317" fmla="*/ 2187789 w 2832694"/>
                            <a:gd name="connsiteY317" fmla="*/ 965618 h 3322022"/>
                            <a:gd name="connsiteX318" fmla="*/ 2179217 w 2832694"/>
                            <a:gd name="connsiteY318" fmla="*/ 951331 h 3322022"/>
                            <a:gd name="connsiteX319" fmla="*/ 2394839 w 2832694"/>
                            <a:gd name="connsiteY319" fmla="*/ 787739 h 3322022"/>
                            <a:gd name="connsiteX320" fmla="*/ 2445791 w 2832694"/>
                            <a:gd name="connsiteY320" fmla="*/ 730452 h 3322022"/>
                            <a:gd name="connsiteX321" fmla="*/ 2411329 w 2832694"/>
                            <a:gd name="connsiteY321" fmla="*/ 677814 h 3322022"/>
                            <a:gd name="connsiteX322" fmla="*/ 2358287 w 2832694"/>
                            <a:gd name="connsiteY322" fmla="*/ 462698 h 3322022"/>
                            <a:gd name="connsiteX323" fmla="*/ 2370670 w 2832694"/>
                            <a:gd name="connsiteY323" fmla="*/ 451268 h 3322022"/>
                            <a:gd name="connsiteX324" fmla="*/ 766913 w 2832694"/>
                            <a:gd name="connsiteY324" fmla="*/ 304315 h 3322022"/>
                            <a:gd name="connsiteX325" fmla="*/ 774280 w 2832694"/>
                            <a:gd name="connsiteY325" fmla="*/ 321728 h 3322022"/>
                            <a:gd name="connsiteX326" fmla="*/ 737445 w 2832694"/>
                            <a:gd name="connsiteY326" fmla="*/ 467862 h 3322022"/>
                            <a:gd name="connsiteX327" fmla="*/ 753236 w 2832694"/>
                            <a:gd name="connsiteY327" fmla="*/ 514846 h 3322022"/>
                            <a:gd name="connsiteX328" fmla="*/ 759993 w 2832694"/>
                            <a:gd name="connsiteY328" fmla="*/ 510323 h 3322022"/>
                            <a:gd name="connsiteX329" fmla="*/ 769428 w 2832694"/>
                            <a:gd name="connsiteY329" fmla="*/ 508373 h 3322022"/>
                            <a:gd name="connsiteX330" fmla="*/ 772375 w 2832694"/>
                            <a:gd name="connsiteY330" fmla="*/ 531278 h 3322022"/>
                            <a:gd name="connsiteX331" fmla="*/ 362800 w 2832694"/>
                            <a:gd name="connsiteY331" fmla="*/ 806550 h 3322022"/>
                            <a:gd name="connsiteX332" fmla="*/ 277075 w 2832694"/>
                            <a:gd name="connsiteY332" fmla="*/ 1013243 h 3322022"/>
                            <a:gd name="connsiteX333" fmla="*/ 285647 w 2832694"/>
                            <a:gd name="connsiteY333" fmla="*/ 1212315 h 3322022"/>
                            <a:gd name="connsiteX334" fmla="*/ 268502 w 2832694"/>
                            <a:gd name="connsiteY334" fmla="*/ 1208505 h 3322022"/>
                            <a:gd name="connsiteX335" fmla="*/ 318032 w 2832694"/>
                            <a:gd name="connsiteY335" fmla="*/ 808455 h 3322022"/>
                            <a:gd name="connsiteX336" fmla="*/ 526630 w 2832694"/>
                            <a:gd name="connsiteY336" fmla="*/ 666533 h 3322022"/>
                            <a:gd name="connsiteX337" fmla="*/ 623120 w 2832694"/>
                            <a:gd name="connsiteY337" fmla="*/ 601944 h 3322022"/>
                            <a:gd name="connsiteX338" fmla="*/ 622540 w 2832694"/>
                            <a:gd name="connsiteY338" fmla="*/ 601355 h 3322022"/>
                            <a:gd name="connsiteX339" fmla="*/ 620005 w 2832694"/>
                            <a:gd name="connsiteY339" fmla="*/ 603533 h 3322022"/>
                            <a:gd name="connsiteX340" fmla="*/ 612355 w 2832694"/>
                            <a:gd name="connsiteY340" fmla="*/ 602715 h 3322022"/>
                            <a:gd name="connsiteX341" fmla="*/ 512342 w 2832694"/>
                            <a:gd name="connsiteY341" fmla="*/ 446505 h 3322022"/>
                            <a:gd name="connsiteX342" fmla="*/ 523296 w 2832694"/>
                            <a:gd name="connsiteY342" fmla="*/ 434361 h 3322022"/>
                            <a:gd name="connsiteX343" fmla="*/ 537107 w 2832694"/>
                            <a:gd name="connsiteY343" fmla="*/ 446505 h 3322022"/>
                            <a:gd name="connsiteX344" fmla="*/ 621880 w 2832694"/>
                            <a:gd name="connsiteY344" fmla="*/ 586523 h 3322022"/>
                            <a:gd name="connsiteX345" fmla="*/ 624781 w 2832694"/>
                            <a:gd name="connsiteY345" fmla="*/ 598461 h 3322022"/>
                            <a:gd name="connsiteX346" fmla="*/ 629500 w 2832694"/>
                            <a:gd name="connsiteY346" fmla="*/ 593191 h 3322022"/>
                            <a:gd name="connsiteX347" fmla="*/ 632082 w 2832694"/>
                            <a:gd name="connsiteY347" fmla="*/ 595945 h 3322022"/>
                            <a:gd name="connsiteX348" fmla="*/ 738424 w 2832694"/>
                            <a:gd name="connsiteY348" fmla="*/ 524761 h 3322022"/>
                            <a:gd name="connsiteX349" fmla="*/ 719541 w 2832694"/>
                            <a:gd name="connsiteY349" fmla="*/ 470720 h 3322022"/>
                            <a:gd name="connsiteX350" fmla="*/ 759992 w 2832694"/>
                            <a:gd name="connsiteY350" fmla="*/ 307441 h 3322022"/>
                            <a:gd name="connsiteX351" fmla="*/ 766913 w 2832694"/>
                            <a:gd name="connsiteY351" fmla="*/ 304315 h 3322022"/>
                            <a:gd name="connsiteX352" fmla="*/ 1178854 w 2832694"/>
                            <a:gd name="connsiteY352" fmla="*/ 125275 h 3322022"/>
                            <a:gd name="connsiteX353" fmla="*/ 1190522 w 2832694"/>
                            <a:gd name="connsiteY353" fmla="*/ 135990 h 3322022"/>
                            <a:gd name="connsiteX354" fmla="*/ 922870 w 2832694"/>
                            <a:gd name="connsiteY354" fmla="*/ 541755 h 3322022"/>
                            <a:gd name="connsiteX355" fmla="*/ 918107 w 2832694"/>
                            <a:gd name="connsiteY355" fmla="*/ 525563 h 3322022"/>
                            <a:gd name="connsiteX356" fmla="*/ 1168615 w 2832694"/>
                            <a:gd name="connsiteY356" fmla="*/ 135990 h 3322022"/>
                            <a:gd name="connsiteX357" fmla="*/ 1178854 w 2832694"/>
                            <a:gd name="connsiteY357" fmla="*/ 125275 h 3322022"/>
                            <a:gd name="connsiteX358" fmla="*/ 1308394 w 2832694"/>
                            <a:gd name="connsiteY358" fmla="*/ 82531 h 3322022"/>
                            <a:gd name="connsiteX359" fmla="*/ 1321967 w 2832694"/>
                            <a:gd name="connsiteY359" fmla="*/ 95033 h 3322022"/>
                            <a:gd name="connsiteX360" fmla="*/ 1516158 w 2832694"/>
                            <a:gd name="connsiteY360" fmla="*/ 360339 h 3322022"/>
                            <a:gd name="connsiteX361" fmla="*/ 1555394 w 2832694"/>
                            <a:gd name="connsiteY361" fmla="*/ 372443 h 3322022"/>
                            <a:gd name="connsiteX362" fmla="*/ 1524254 w 2832694"/>
                            <a:gd name="connsiteY362" fmla="*/ 330687 h 3322022"/>
                            <a:gd name="connsiteX363" fmla="*/ 1488654 w 2832694"/>
                            <a:gd name="connsiteY363" fmla="*/ 291248 h 3322022"/>
                            <a:gd name="connsiteX364" fmla="*/ 1495084 w 2832694"/>
                            <a:gd name="connsiteY364" fmla="*/ 274773 h 3322022"/>
                            <a:gd name="connsiteX365" fmla="*/ 1501989 w 2832694"/>
                            <a:gd name="connsiteY365" fmla="*/ 277913 h 3322022"/>
                            <a:gd name="connsiteX366" fmla="*/ 1576284 w 2832694"/>
                            <a:gd name="connsiteY366" fmla="*/ 564616 h 3322022"/>
                            <a:gd name="connsiteX367" fmla="*/ 1440077 w 2832694"/>
                            <a:gd name="connsiteY367" fmla="*/ 719873 h 3322022"/>
                            <a:gd name="connsiteX368" fmla="*/ 1314347 w 2832694"/>
                            <a:gd name="connsiteY368" fmla="*/ 941806 h 3322022"/>
                            <a:gd name="connsiteX369" fmla="*/ 1301012 w 2832694"/>
                            <a:gd name="connsiteY369" fmla="*/ 945616 h 3322022"/>
                            <a:gd name="connsiteX370" fmla="*/ 1463889 w 2832694"/>
                            <a:gd name="connsiteY370" fmla="*/ 667485 h 3322022"/>
                            <a:gd name="connsiteX371" fmla="*/ 1589619 w 2832694"/>
                            <a:gd name="connsiteY371" fmla="*/ 475081 h 3322022"/>
                            <a:gd name="connsiteX372" fmla="*/ 1580809 w 2832694"/>
                            <a:gd name="connsiteY372" fmla="*/ 422782 h 3322022"/>
                            <a:gd name="connsiteX373" fmla="*/ 1564165 w 2832694"/>
                            <a:gd name="connsiteY373" fmla="*/ 389099 h 3322022"/>
                            <a:gd name="connsiteX374" fmla="*/ 1559139 w 2832694"/>
                            <a:gd name="connsiteY374" fmla="*/ 392213 h 3322022"/>
                            <a:gd name="connsiteX375" fmla="*/ 1296250 w 2832694"/>
                            <a:gd name="connsiteY375" fmla="*/ 95033 h 3322022"/>
                            <a:gd name="connsiteX376" fmla="*/ 1308394 w 2832694"/>
                            <a:gd name="connsiteY376" fmla="*/ 82531 h 3322022"/>
                            <a:gd name="connsiteX377" fmla="*/ 916708 w 2832694"/>
                            <a:gd name="connsiteY377" fmla="*/ 39878 h 3322022"/>
                            <a:gd name="connsiteX378" fmla="*/ 926679 w 2832694"/>
                            <a:gd name="connsiteY378" fmla="*/ 40741 h 3322022"/>
                            <a:gd name="connsiteX379" fmla="*/ 1140992 w 2832694"/>
                            <a:gd name="connsiteY379" fmla="*/ 300773 h 3322022"/>
                            <a:gd name="connsiteX380" fmla="*/ 1125752 w 2832694"/>
                            <a:gd name="connsiteY380" fmla="*/ 305536 h 3322022"/>
                            <a:gd name="connsiteX381" fmla="*/ 914297 w 2832694"/>
                            <a:gd name="connsiteY381" fmla="*/ 62648 h 3322022"/>
                            <a:gd name="connsiteX382" fmla="*/ 916708 w 2832694"/>
                            <a:gd name="connsiteY382" fmla="*/ 39878 h 3322022"/>
                            <a:gd name="connsiteX383" fmla="*/ 1662367 w 2832694"/>
                            <a:gd name="connsiteY383" fmla="*/ 140 h 3322022"/>
                            <a:gd name="connsiteX384" fmla="*/ 1676297 w 2832694"/>
                            <a:gd name="connsiteY384" fmla="*/ 9308 h 3322022"/>
                            <a:gd name="connsiteX385" fmla="*/ 1809171 w 2832694"/>
                            <a:gd name="connsiteY385" fmla="*/ 262866 h 3322022"/>
                            <a:gd name="connsiteX386" fmla="*/ 1884085 w 2832694"/>
                            <a:gd name="connsiteY386" fmla="*/ 315880 h 3322022"/>
                            <a:gd name="connsiteX387" fmla="*/ 1885252 w 2832694"/>
                            <a:gd name="connsiteY387" fmla="*/ 306964 h 3322022"/>
                            <a:gd name="connsiteX388" fmla="*/ 1968714 w 2832694"/>
                            <a:gd name="connsiteY388" fmla="*/ 191236 h 3322022"/>
                            <a:gd name="connsiteX389" fmla="*/ 1979386 w 2832694"/>
                            <a:gd name="connsiteY389" fmla="*/ 189599 h 3322022"/>
                            <a:gd name="connsiteX390" fmla="*/ 1983002 w 2832694"/>
                            <a:gd name="connsiteY390" fmla="*/ 215048 h 3322022"/>
                            <a:gd name="connsiteX391" fmla="*/ 1936330 w 2832694"/>
                            <a:gd name="connsiteY391" fmla="*/ 500798 h 3322022"/>
                            <a:gd name="connsiteX392" fmla="*/ 2130639 w 2832694"/>
                            <a:gd name="connsiteY392" fmla="*/ 744638 h 3322022"/>
                            <a:gd name="connsiteX393" fmla="*/ 2117305 w 2832694"/>
                            <a:gd name="connsiteY393" fmla="*/ 757021 h 3322022"/>
                            <a:gd name="connsiteX394" fmla="*/ 1886800 w 2832694"/>
                            <a:gd name="connsiteY394" fmla="*/ 451268 h 3322022"/>
                            <a:gd name="connsiteX395" fmla="*/ 1875891 w 2832694"/>
                            <a:gd name="connsiteY395" fmla="*/ 378491 h 3322022"/>
                            <a:gd name="connsiteX396" fmla="*/ 1881184 w 2832694"/>
                            <a:gd name="connsiteY396" fmla="*/ 338043 h 3322022"/>
                            <a:gd name="connsiteX397" fmla="*/ 1879180 w 2832694"/>
                            <a:gd name="connsiteY397" fmla="*/ 337920 h 3322022"/>
                            <a:gd name="connsiteX398" fmla="*/ 1650580 w 2832694"/>
                            <a:gd name="connsiteY398" fmla="*/ 13118 h 3322022"/>
                            <a:gd name="connsiteX399" fmla="*/ 1662367 w 2832694"/>
                            <a:gd name="connsiteY399" fmla="*/ 140 h 33220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</a:cxnLst>
                          <a:rect l="l" t="t" r="r" b="b"/>
                          <a:pathLst>
                            <a:path w="2832694" h="3322022">
                              <a:moveTo>
                                <a:pt x="2196362" y="3227449"/>
                              </a:moveTo>
                              <a:cubicBezTo>
                                <a:pt x="2213269" y="3226615"/>
                                <a:pt x="2230176" y="3226853"/>
                                <a:pt x="2246844" y="3228758"/>
                              </a:cubicBezTo>
                              <a:cubicBezTo>
                                <a:pt x="2273514" y="3232568"/>
                                <a:pt x="2355429" y="3272573"/>
                                <a:pt x="2370669" y="3238283"/>
                              </a:cubicBezTo>
                              <a:cubicBezTo>
                                <a:pt x="2375432" y="3228758"/>
                                <a:pt x="2389719" y="3237331"/>
                                <a:pt x="2384957" y="3246856"/>
                              </a:cubicBezTo>
                              <a:cubicBezTo>
                                <a:pt x="2372574" y="3275431"/>
                                <a:pt x="2345904" y="3277336"/>
                                <a:pt x="2319234" y="3268763"/>
                              </a:cubicBezTo>
                              <a:cubicBezTo>
                                <a:pt x="2266847" y="3252571"/>
                                <a:pt x="2223984" y="3243046"/>
                                <a:pt x="2168739" y="3247808"/>
                              </a:cubicBezTo>
                              <a:cubicBezTo>
                                <a:pt x="2077299" y="3256381"/>
                                <a:pt x="1983002" y="3285908"/>
                                <a:pt x="1893467" y="3249713"/>
                              </a:cubicBezTo>
                              <a:cubicBezTo>
                                <a:pt x="1883942" y="3244951"/>
                                <a:pt x="1888704" y="3229711"/>
                                <a:pt x="1898229" y="3233521"/>
                              </a:cubicBezTo>
                              <a:cubicBezTo>
                                <a:pt x="1979192" y="3266858"/>
                                <a:pt x="2063012" y="3243046"/>
                                <a:pt x="2145879" y="3232568"/>
                              </a:cubicBezTo>
                              <a:cubicBezTo>
                                <a:pt x="2162548" y="3230187"/>
                                <a:pt x="2179455" y="3228282"/>
                                <a:pt x="2196362" y="3227449"/>
                              </a:cubicBezTo>
                              <a:close/>
                              <a:moveTo>
                                <a:pt x="1332950" y="3218117"/>
                              </a:moveTo>
                              <a:cubicBezTo>
                                <a:pt x="1375009" y="3224770"/>
                                <a:pt x="1416265" y="3249237"/>
                                <a:pt x="1459127" y="3242093"/>
                              </a:cubicBezTo>
                              <a:lnTo>
                                <a:pt x="1462641" y="3244467"/>
                              </a:lnTo>
                              <a:lnTo>
                                <a:pt x="1464842" y="3241855"/>
                              </a:lnTo>
                              <a:cubicBezTo>
                                <a:pt x="1468414" y="3239712"/>
                                <a:pt x="1473415" y="3239712"/>
                                <a:pt x="1476272" y="3243998"/>
                              </a:cubicBezTo>
                              <a:cubicBezTo>
                                <a:pt x="1496275" y="3271621"/>
                                <a:pt x="1536280" y="3247808"/>
                                <a:pt x="1560092" y="3241141"/>
                              </a:cubicBezTo>
                              <a:cubicBezTo>
                                <a:pt x="1569617" y="3238284"/>
                                <a:pt x="1578904" y="3236855"/>
                                <a:pt x="1587953" y="3237331"/>
                              </a:cubicBezTo>
                              <a:cubicBezTo>
                                <a:pt x="1597002" y="3237807"/>
                                <a:pt x="1605813" y="3240189"/>
                                <a:pt x="1614385" y="3244951"/>
                              </a:cubicBezTo>
                              <a:cubicBezTo>
                                <a:pt x="1623910" y="3249714"/>
                                <a:pt x="1615337" y="3264953"/>
                                <a:pt x="1605812" y="3259239"/>
                              </a:cubicBezTo>
                              <a:cubicBezTo>
                                <a:pt x="1566641" y="3237569"/>
                                <a:pt x="1515072" y="3290285"/>
                                <a:pt x="1477268" y="3267430"/>
                              </a:cubicBezTo>
                              <a:lnTo>
                                <a:pt x="1470062" y="3260424"/>
                              </a:lnTo>
                              <a:lnTo>
                                <a:pt x="1464842" y="3264001"/>
                              </a:lnTo>
                              <a:cubicBezTo>
                                <a:pt x="1438172" y="3269716"/>
                                <a:pt x="1413407" y="3265906"/>
                                <a:pt x="1387689" y="3258286"/>
                              </a:cubicBezTo>
                              <a:cubicBezTo>
                                <a:pt x="1348637" y="3246856"/>
                                <a:pt x="1245767" y="3204946"/>
                                <a:pt x="1254339" y="3289718"/>
                              </a:cubicBezTo>
                              <a:cubicBezTo>
                                <a:pt x="1255292" y="3300196"/>
                                <a:pt x="1238147" y="3300196"/>
                                <a:pt x="1238147" y="3289718"/>
                              </a:cubicBezTo>
                              <a:cubicBezTo>
                                <a:pt x="1233384" y="3255428"/>
                                <a:pt x="1257197" y="3227806"/>
                                <a:pt x="1290534" y="3219233"/>
                              </a:cubicBezTo>
                              <a:cubicBezTo>
                                <a:pt x="1304822" y="3215662"/>
                                <a:pt x="1318931" y="3215900"/>
                                <a:pt x="1332950" y="3218117"/>
                              </a:cubicBezTo>
                              <a:close/>
                              <a:moveTo>
                                <a:pt x="1163361" y="3183544"/>
                              </a:moveTo>
                              <a:cubicBezTo>
                                <a:pt x="1183914" y="3182740"/>
                                <a:pt x="1205524" y="3189467"/>
                                <a:pt x="1227669" y="3206850"/>
                              </a:cubicBezTo>
                              <a:cubicBezTo>
                                <a:pt x="1238147" y="3215423"/>
                                <a:pt x="1224812" y="3232568"/>
                                <a:pt x="1214334" y="3224948"/>
                              </a:cubicBezTo>
                              <a:cubicBezTo>
                                <a:pt x="1138134" y="3167798"/>
                                <a:pt x="1069554" y="3260190"/>
                                <a:pt x="1034312" y="3318293"/>
                              </a:cubicBezTo>
                              <a:cubicBezTo>
                                <a:pt x="1029549" y="3326865"/>
                                <a:pt x="1016214" y="3319245"/>
                                <a:pt x="1020977" y="3309720"/>
                              </a:cubicBezTo>
                              <a:cubicBezTo>
                                <a:pt x="1049552" y="3256143"/>
                                <a:pt x="1101702" y="3185955"/>
                                <a:pt x="1163361" y="3183544"/>
                              </a:cubicBezTo>
                              <a:close/>
                              <a:moveTo>
                                <a:pt x="134199" y="3164941"/>
                              </a:moveTo>
                              <a:cubicBezTo>
                                <a:pt x="151344" y="3163988"/>
                                <a:pt x="164679" y="3167798"/>
                                <a:pt x="178967" y="3176371"/>
                              </a:cubicBezTo>
                              <a:cubicBezTo>
                                <a:pt x="182777" y="3178276"/>
                                <a:pt x="184682" y="3184943"/>
                                <a:pt x="188492" y="3186848"/>
                              </a:cubicBezTo>
                              <a:cubicBezTo>
                                <a:pt x="198017" y="3191611"/>
                                <a:pt x="209447" y="3190658"/>
                                <a:pt x="220877" y="3190658"/>
                              </a:cubicBezTo>
                              <a:cubicBezTo>
                                <a:pt x="370419" y="3194468"/>
                                <a:pt x="519009" y="3197326"/>
                                <a:pt x="667599" y="3212566"/>
                              </a:cubicBezTo>
                              <a:cubicBezTo>
                                <a:pt x="679029" y="3214471"/>
                                <a:pt x="679982" y="3232568"/>
                                <a:pt x="667599" y="3231616"/>
                              </a:cubicBezTo>
                              <a:cubicBezTo>
                                <a:pt x="506627" y="3218281"/>
                                <a:pt x="345654" y="3211613"/>
                                <a:pt x="183729" y="3211613"/>
                              </a:cubicBezTo>
                              <a:cubicBezTo>
                                <a:pt x="178967" y="3211613"/>
                                <a:pt x="176109" y="3207803"/>
                                <a:pt x="174204" y="3203993"/>
                              </a:cubicBezTo>
                              <a:cubicBezTo>
                                <a:pt x="148487" y="3139223"/>
                                <a:pt x="61809" y="3237331"/>
                                <a:pt x="31329" y="3253523"/>
                              </a:cubicBezTo>
                              <a:cubicBezTo>
                                <a:pt x="20852" y="3259238"/>
                                <a:pt x="12279" y="3243998"/>
                                <a:pt x="22757" y="3237331"/>
                              </a:cubicBezTo>
                              <a:cubicBezTo>
                                <a:pt x="61809" y="3217328"/>
                                <a:pt x="86574" y="3168751"/>
                                <a:pt x="134199" y="3164941"/>
                              </a:cubicBezTo>
                              <a:close/>
                              <a:moveTo>
                                <a:pt x="1126586" y="2310191"/>
                              </a:moveTo>
                              <a:cubicBezTo>
                                <a:pt x="1130277" y="2310786"/>
                                <a:pt x="1133849" y="2313405"/>
                                <a:pt x="1134325" y="2317215"/>
                              </a:cubicBezTo>
                              <a:cubicBezTo>
                                <a:pt x="1140040" y="2439135"/>
                                <a:pt x="1134325" y="2561055"/>
                                <a:pt x="1141945" y="2682975"/>
                              </a:cubicBezTo>
                              <a:cubicBezTo>
                                <a:pt x="1145755" y="2742983"/>
                                <a:pt x="1152422" y="2802038"/>
                                <a:pt x="1158137" y="2861093"/>
                              </a:cubicBezTo>
                              <a:cubicBezTo>
                                <a:pt x="1161947" y="2894430"/>
                                <a:pt x="1162900" y="2927768"/>
                                <a:pt x="1140040" y="2955390"/>
                              </a:cubicBezTo>
                              <a:cubicBezTo>
                                <a:pt x="1120037" y="2980155"/>
                                <a:pt x="1089557" y="2990633"/>
                                <a:pt x="1061935" y="3004920"/>
                              </a:cubicBezTo>
                              <a:cubicBezTo>
                                <a:pt x="1040980" y="3015398"/>
                                <a:pt x="1021930" y="3025875"/>
                                <a:pt x="1011452" y="3048735"/>
                              </a:cubicBezTo>
                              <a:cubicBezTo>
                                <a:pt x="1001927" y="3069690"/>
                                <a:pt x="1002880" y="3094455"/>
                                <a:pt x="993355" y="3115410"/>
                              </a:cubicBezTo>
                              <a:cubicBezTo>
                                <a:pt x="979068" y="3145890"/>
                                <a:pt x="952874" y="3165416"/>
                                <a:pt x="922632" y="3178037"/>
                              </a:cubicBezTo>
                              <a:lnTo>
                                <a:pt x="886448" y="3188917"/>
                              </a:lnTo>
                              <a:lnTo>
                                <a:pt x="944658" y="3195108"/>
                              </a:lnTo>
                              <a:cubicBezTo>
                                <a:pt x="981151" y="3203517"/>
                                <a:pt x="1016929" y="3215899"/>
                                <a:pt x="1050505" y="3230663"/>
                              </a:cubicBezTo>
                              <a:cubicBezTo>
                                <a:pt x="1062887" y="3235425"/>
                                <a:pt x="1053362" y="3257333"/>
                                <a:pt x="1040980" y="3252570"/>
                              </a:cubicBezTo>
                              <a:cubicBezTo>
                                <a:pt x="913345" y="3200183"/>
                                <a:pt x="756182" y="3171608"/>
                                <a:pt x="649502" y="3281145"/>
                              </a:cubicBezTo>
                              <a:cubicBezTo>
                                <a:pt x="641882" y="3288765"/>
                                <a:pt x="630452" y="3276383"/>
                                <a:pt x="637120" y="3269715"/>
                              </a:cubicBezTo>
                              <a:cubicBezTo>
                                <a:pt x="678197" y="3225067"/>
                                <a:pt x="727712" y="3200109"/>
                                <a:pt x="780642" y="3189466"/>
                              </a:cubicBezTo>
                              <a:lnTo>
                                <a:pt x="813594" y="3185753"/>
                              </a:lnTo>
                              <a:lnTo>
                                <a:pt x="815297" y="3175656"/>
                              </a:lnTo>
                              <a:cubicBezTo>
                                <a:pt x="816964" y="3172680"/>
                                <a:pt x="819762" y="3170418"/>
                                <a:pt x="823810" y="3169703"/>
                              </a:cubicBezTo>
                              <a:cubicBezTo>
                                <a:pt x="860957" y="3163035"/>
                                <a:pt x="904772" y="3156368"/>
                                <a:pt x="936205" y="3132555"/>
                              </a:cubicBezTo>
                              <a:cubicBezTo>
                                <a:pt x="975257" y="3103028"/>
                                <a:pt x="963827" y="3059213"/>
                                <a:pt x="986687" y="3022065"/>
                              </a:cubicBezTo>
                              <a:cubicBezTo>
                                <a:pt x="1017167" y="2972535"/>
                                <a:pt x="1091462" y="2975393"/>
                                <a:pt x="1120990" y="2927768"/>
                              </a:cubicBezTo>
                              <a:cubicBezTo>
                                <a:pt x="1145755" y="2887763"/>
                                <a:pt x="1120990" y="2802990"/>
                                <a:pt x="1117180" y="2758223"/>
                              </a:cubicBezTo>
                              <a:cubicBezTo>
                                <a:pt x="1112417" y="2708693"/>
                                <a:pt x="1109560" y="2659163"/>
                                <a:pt x="1108607" y="2608680"/>
                              </a:cubicBezTo>
                              <a:cubicBezTo>
                                <a:pt x="1105750" y="2511525"/>
                                <a:pt x="1103845" y="2411513"/>
                                <a:pt x="1118132" y="2315310"/>
                              </a:cubicBezTo>
                              <a:cubicBezTo>
                                <a:pt x="1119085" y="2311024"/>
                                <a:pt x="1122895" y="2309596"/>
                                <a:pt x="1126586" y="2310191"/>
                              </a:cubicBezTo>
                              <a:close/>
                              <a:moveTo>
                                <a:pt x="1984907" y="1995270"/>
                              </a:moveTo>
                              <a:cubicBezTo>
                                <a:pt x="1999195" y="1993365"/>
                                <a:pt x="1999195" y="2015273"/>
                                <a:pt x="1984907" y="2017178"/>
                              </a:cubicBezTo>
                              <a:cubicBezTo>
                                <a:pt x="1731542" y="2050515"/>
                                <a:pt x="1593430" y="2287688"/>
                                <a:pt x="1492465" y="2496285"/>
                              </a:cubicBezTo>
                              <a:lnTo>
                                <a:pt x="1483027" y="2499432"/>
                              </a:lnTo>
                              <a:lnTo>
                                <a:pt x="1479129" y="2668688"/>
                              </a:lnTo>
                              <a:cubicBezTo>
                                <a:pt x="1477224" y="2767748"/>
                                <a:pt x="1469604" y="2867761"/>
                                <a:pt x="1485797" y="2965868"/>
                              </a:cubicBezTo>
                              <a:cubicBezTo>
                                <a:pt x="1499132" y="3046831"/>
                                <a:pt x="1531517" y="3127793"/>
                                <a:pt x="1593429" y="3183038"/>
                              </a:cubicBezTo>
                              <a:cubicBezTo>
                                <a:pt x="1666772" y="3248761"/>
                                <a:pt x="1763927" y="3256381"/>
                                <a:pt x="1854414" y="3227806"/>
                              </a:cubicBezTo>
                              <a:cubicBezTo>
                                <a:pt x="1873464" y="3221138"/>
                                <a:pt x="1886799" y="3251618"/>
                                <a:pt x="1867749" y="3260191"/>
                              </a:cubicBezTo>
                              <a:cubicBezTo>
                                <a:pt x="1697252" y="3334486"/>
                                <a:pt x="1529612" y="3218281"/>
                                <a:pt x="1475319" y="3056356"/>
                              </a:cubicBezTo>
                              <a:cubicBezTo>
                                <a:pt x="1440077" y="2952533"/>
                                <a:pt x="1445792" y="2840138"/>
                                <a:pt x="1450554" y="2732506"/>
                              </a:cubicBezTo>
                              <a:cubicBezTo>
                                <a:pt x="1455317" y="2614396"/>
                                <a:pt x="1461984" y="2497238"/>
                                <a:pt x="1466747" y="2379128"/>
                              </a:cubicBezTo>
                              <a:cubicBezTo>
                                <a:pt x="1467699" y="2367698"/>
                                <a:pt x="1484844" y="2367698"/>
                                <a:pt x="1485797" y="2379128"/>
                              </a:cubicBezTo>
                              <a:lnTo>
                                <a:pt x="1483533" y="2477444"/>
                              </a:lnTo>
                              <a:lnTo>
                                <a:pt x="1563783" y="2323570"/>
                              </a:lnTo>
                              <a:cubicBezTo>
                                <a:pt x="1659152" y="2162434"/>
                                <a:pt x="1787740" y="2020988"/>
                                <a:pt x="1984907" y="1995270"/>
                              </a:cubicBezTo>
                              <a:close/>
                              <a:moveTo>
                                <a:pt x="819136" y="1905646"/>
                              </a:moveTo>
                              <a:cubicBezTo>
                                <a:pt x="830596" y="1903473"/>
                                <a:pt x="842621" y="1904307"/>
                                <a:pt x="855242" y="1909545"/>
                              </a:cubicBezTo>
                              <a:cubicBezTo>
                                <a:pt x="868577" y="1915260"/>
                                <a:pt x="862862" y="1938120"/>
                                <a:pt x="849527" y="1932405"/>
                              </a:cubicBezTo>
                              <a:cubicBezTo>
                                <a:pt x="800949" y="1914308"/>
                                <a:pt x="726654" y="2011463"/>
                                <a:pt x="695222" y="2040990"/>
                              </a:cubicBezTo>
                              <a:cubicBezTo>
                                <a:pt x="656169" y="2077185"/>
                                <a:pt x="616164" y="2114333"/>
                                <a:pt x="577112" y="2150528"/>
                              </a:cubicBezTo>
                              <a:cubicBezTo>
                                <a:pt x="562824" y="2163863"/>
                                <a:pt x="541869" y="2142908"/>
                                <a:pt x="556157" y="2129573"/>
                              </a:cubicBezTo>
                              <a:cubicBezTo>
                                <a:pt x="613307" y="2075280"/>
                                <a:pt x="671409" y="2020988"/>
                                <a:pt x="730464" y="1968600"/>
                              </a:cubicBezTo>
                              <a:cubicBezTo>
                                <a:pt x="755468" y="1945740"/>
                                <a:pt x="784757" y="1912165"/>
                                <a:pt x="819136" y="1905646"/>
                              </a:cubicBezTo>
                              <a:close/>
                              <a:moveTo>
                                <a:pt x="1218502" y="1881685"/>
                              </a:moveTo>
                              <a:cubicBezTo>
                                <a:pt x="1222908" y="1880495"/>
                                <a:pt x="1227670" y="1882400"/>
                                <a:pt x="1228622" y="1888591"/>
                              </a:cubicBezTo>
                              <a:cubicBezTo>
                                <a:pt x="1253388" y="2036228"/>
                                <a:pt x="1434363" y="2070518"/>
                                <a:pt x="1521040" y="2172436"/>
                              </a:cubicBezTo>
                              <a:cubicBezTo>
                                <a:pt x="1531518" y="2184818"/>
                                <a:pt x="1513420" y="2202916"/>
                                <a:pt x="1502943" y="2190533"/>
                              </a:cubicBezTo>
                              <a:cubicBezTo>
                                <a:pt x="1414360" y="2084806"/>
                                <a:pt x="1232432" y="2048611"/>
                                <a:pt x="1210525" y="1893353"/>
                              </a:cubicBezTo>
                              <a:cubicBezTo>
                                <a:pt x="1210049" y="1887162"/>
                                <a:pt x="1214097" y="1882876"/>
                                <a:pt x="1218502" y="1881685"/>
                              </a:cubicBezTo>
                              <a:close/>
                              <a:moveTo>
                                <a:pt x="2563074" y="1807628"/>
                              </a:moveTo>
                              <a:cubicBezTo>
                                <a:pt x="2604984" y="1802865"/>
                                <a:pt x="2596412" y="1855253"/>
                                <a:pt x="2589744" y="1880018"/>
                              </a:cubicBezTo>
                              <a:cubicBezTo>
                                <a:pt x="2570694" y="1953360"/>
                                <a:pt x="2550692" y="2034323"/>
                                <a:pt x="2520212" y="2104808"/>
                              </a:cubicBezTo>
                              <a:cubicBezTo>
                                <a:pt x="2505924" y="2137193"/>
                                <a:pt x="2473539" y="2168625"/>
                                <a:pt x="2435439" y="2154338"/>
                              </a:cubicBezTo>
                              <a:cubicBezTo>
                                <a:pt x="2411627" y="2145765"/>
                                <a:pt x="2404007" y="2121000"/>
                                <a:pt x="2384004" y="2107665"/>
                              </a:cubicBezTo>
                              <a:cubicBezTo>
                                <a:pt x="2371146" y="2099093"/>
                                <a:pt x="2355429" y="2094092"/>
                                <a:pt x="2339356" y="2089806"/>
                              </a:cubicBezTo>
                              <a:lnTo>
                                <a:pt x="2295868" y="2077192"/>
                              </a:lnTo>
                              <a:lnTo>
                                <a:pt x="2310662" y="2092187"/>
                              </a:lnTo>
                              <a:cubicBezTo>
                                <a:pt x="2325188" y="2112428"/>
                                <a:pt x="2336856" y="2134812"/>
                                <a:pt x="2345904" y="2158148"/>
                              </a:cubicBezTo>
                              <a:cubicBezTo>
                                <a:pt x="2350667" y="2170530"/>
                                <a:pt x="2331617" y="2175292"/>
                                <a:pt x="2326854" y="2163863"/>
                              </a:cubicBezTo>
                              <a:cubicBezTo>
                                <a:pt x="2318282" y="2141956"/>
                                <a:pt x="2307090" y="2122191"/>
                                <a:pt x="2293874" y="2103736"/>
                              </a:cubicBezTo>
                              <a:lnTo>
                                <a:pt x="2249997" y="2052913"/>
                              </a:lnTo>
                              <a:lnTo>
                                <a:pt x="2220412" y="2036705"/>
                              </a:lnTo>
                              <a:cubicBezTo>
                                <a:pt x="2197314" y="2021941"/>
                                <a:pt x="2174454" y="2006701"/>
                                <a:pt x="2149689" y="1994318"/>
                              </a:cubicBezTo>
                              <a:cubicBezTo>
                                <a:pt x="2106827" y="1972410"/>
                                <a:pt x="2067774" y="1965743"/>
                                <a:pt x="2020149" y="1974315"/>
                              </a:cubicBezTo>
                              <a:cubicBezTo>
                                <a:pt x="1990622" y="1979078"/>
                                <a:pt x="1961094" y="1988603"/>
                                <a:pt x="1930614" y="1990508"/>
                              </a:cubicBezTo>
                              <a:cubicBezTo>
                                <a:pt x="1812504" y="1998128"/>
                                <a:pt x="1712492" y="1907640"/>
                                <a:pt x="1638197" y="1826678"/>
                              </a:cubicBezTo>
                              <a:cubicBezTo>
                                <a:pt x="1630577" y="1818105"/>
                                <a:pt x="1642007" y="1807628"/>
                                <a:pt x="1649627" y="1817153"/>
                              </a:cubicBezTo>
                              <a:cubicBezTo>
                                <a:pt x="1727732" y="1888590"/>
                                <a:pt x="1814409" y="1977173"/>
                                <a:pt x="1929662" y="1965743"/>
                              </a:cubicBezTo>
                              <a:cubicBezTo>
                                <a:pt x="1981097" y="1960980"/>
                                <a:pt x="2028722" y="1937168"/>
                                <a:pt x="2081109" y="1941930"/>
                              </a:cubicBezTo>
                              <a:cubicBezTo>
                                <a:pt x="2118257" y="1944788"/>
                                <a:pt x="2152547" y="1960980"/>
                                <a:pt x="2183979" y="1979078"/>
                              </a:cubicBezTo>
                              <a:cubicBezTo>
                                <a:pt x="2224937" y="2002890"/>
                                <a:pt x="2263037" y="2032418"/>
                                <a:pt x="2307804" y="2049563"/>
                              </a:cubicBezTo>
                              <a:cubicBezTo>
                                <a:pt x="2343047" y="2062898"/>
                                <a:pt x="2384957" y="2064803"/>
                                <a:pt x="2414484" y="2090520"/>
                              </a:cubicBezTo>
                              <a:cubicBezTo>
                                <a:pt x="2418294" y="2094330"/>
                                <a:pt x="2421152" y="2100045"/>
                                <a:pt x="2425914" y="2102903"/>
                              </a:cubicBezTo>
                              <a:cubicBezTo>
                                <a:pt x="2430677" y="2114333"/>
                                <a:pt x="2440202" y="2118143"/>
                                <a:pt x="2454489" y="2113380"/>
                              </a:cubicBezTo>
                              <a:cubicBezTo>
                                <a:pt x="2471634" y="2121953"/>
                                <a:pt x="2482112" y="2117190"/>
                                <a:pt x="2484969" y="2099093"/>
                              </a:cubicBezTo>
                              <a:cubicBezTo>
                                <a:pt x="2503067" y="2077185"/>
                                <a:pt x="2508782" y="2032418"/>
                                <a:pt x="2517354" y="2005748"/>
                              </a:cubicBezTo>
                              <a:cubicBezTo>
                                <a:pt x="2525927" y="1979078"/>
                                <a:pt x="2533547" y="1952408"/>
                                <a:pt x="2542119" y="1925738"/>
                              </a:cubicBezTo>
                              <a:cubicBezTo>
                                <a:pt x="2544024" y="1918118"/>
                                <a:pt x="2565932" y="1840965"/>
                                <a:pt x="2563074" y="1840965"/>
                              </a:cubicBezTo>
                              <a:cubicBezTo>
                                <a:pt x="2542119" y="1842870"/>
                                <a:pt x="2542119" y="1809533"/>
                                <a:pt x="2563074" y="1807628"/>
                              </a:cubicBezTo>
                              <a:close/>
                              <a:moveTo>
                                <a:pt x="1974429" y="1751431"/>
                              </a:moveTo>
                              <a:cubicBezTo>
                                <a:pt x="1991574" y="1750478"/>
                                <a:pt x="1991574" y="1776196"/>
                                <a:pt x="1974429" y="1778101"/>
                              </a:cubicBezTo>
                              <a:cubicBezTo>
                                <a:pt x="1859177" y="1789531"/>
                                <a:pt x="1740114" y="1787626"/>
                                <a:pt x="1626767" y="1811438"/>
                              </a:cubicBezTo>
                              <a:cubicBezTo>
                                <a:pt x="1506752" y="1837156"/>
                                <a:pt x="1422932" y="1907641"/>
                                <a:pt x="1339112" y="1992413"/>
                              </a:cubicBezTo>
                              <a:cubicBezTo>
                                <a:pt x="1331492" y="2000033"/>
                                <a:pt x="1320062" y="1988603"/>
                                <a:pt x="1327682" y="1980031"/>
                              </a:cubicBezTo>
                              <a:cubicBezTo>
                                <a:pt x="1407692" y="1895258"/>
                                <a:pt x="1488654" y="1820963"/>
                                <a:pt x="1604859" y="1791436"/>
                              </a:cubicBezTo>
                              <a:cubicBezTo>
                                <a:pt x="1723922" y="1760956"/>
                                <a:pt x="1852509" y="1758098"/>
                                <a:pt x="1974429" y="1751431"/>
                              </a:cubicBezTo>
                              <a:close/>
                              <a:moveTo>
                                <a:pt x="717606" y="1592482"/>
                              </a:moveTo>
                              <a:cubicBezTo>
                                <a:pt x="720940" y="1594744"/>
                                <a:pt x="722845" y="1599506"/>
                                <a:pt x="719987" y="1604745"/>
                              </a:cubicBezTo>
                              <a:cubicBezTo>
                                <a:pt x="672362" y="1697137"/>
                                <a:pt x="868577" y="1710473"/>
                                <a:pt x="918107" y="1719998"/>
                              </a:cubicBezTo>
                              <a:cubicBezTo>
                                <a:pt x="968590" y="1729523"/>
                                <a:pt x="1032407" y="1732380"/>
                                <a:pt x="1076222" y="1760003"/>
                              </a:cubicBezTo>
                              <a:cubicBezTo>
                                <a:pt x="1119085" y="1786673"/>
                                <a:pt x="1136230" y="1839060"/>
                                <a:pt x="1154327" y="1882875"/>
                              </a:cubicBezTo>
                              <a:cubicBezTo>
                                <a:pt x="1180045" y="1943835"/>
                                <a:pt x="1202905" y="2007653"/>
                                <a:pt x="1218145" y="2072423"/>
                              </a:cubicBezTo>
                              <a:cubicBezTo>
                                <a:pt x="1221955" y="2090520"/>
                                <a:pt x="1195285" y="2098140"/>
                                <a:pt x="1190522" y="2080042"/>
                              </a:cubicBezTo>
                              <a:cubicBezTo>
                                <a:pt x="1167662" y="2000033"/>
                                <a:pt x="1143850" y="1920023"/>
                                <a:pt x="1108607" y="1844775"/>
                              </a:cubicBezTo>
                              <a:cubicBezTo>
                                <a:pt x="1087652" y="1799055"/>
                                <a:pt x="1061935" y="1775242"/>
                                <a:pt x="1012405" y="1763812"/>
                              </a:cubicBezTo>
                              <a:cubicBezTo>
                                <a:pt x="979067" y="1755240"/>
                                <a:pt x="945730" y="1749525"/>
                                <a:pt x="912392" y="1742858"/>
                              </a:cubicBezTo>
                              <a:cubicBezTo>
                                <a:pt x="851432" y="1729523"/>
                                <a:pt x="643787" y="1707615"/>
                                <a:pt x="706652" y="1595220"/>
                              </a:cubicBezTo>
                              <a:cubicBezTo>
                                <a:pt x="709510" y="1590458"/>
                                <a:pt x="714272" y="1590220"/>
                                <a:pt x="717606" y="1592482"/>
                              </a:cubicBezTo>
                              <a:close/>
                              <a:moveTo>
                                <a:pt x="593186" y="1567956"/>
                              </a:moveTo>
                              <a:cubicBezTo>
                                <a:pt x="600925" y="1570218"/>
                                <a:pt x="607592" y="1577600"/>
                                <a:pt x="605687" y="1587601"/>
                              </a:cubicBezTo>
                              <a:cubicBezTo>
                                <a:pt x="586637" y="1695233"/>
                                <a:pt x="638072" y="1801913"/>
                                <a:pt x="742847" y="1840966"/>
                              </a:cubicBezTo>
                              <a:cubicBezTo>
                                <a:pt x="826667" y="1873351"/>
                                <a:pt x="921917" y="1824773"/>
                                <a:pt x="1000974" y="1868588"/>
                              </a:cubicBezTo>
                              <a:cubicBezTo>
                                <a:pt x="1132419" y="1941931"/>
                                <a:pt x="1160042" y="2147671"/>
                                <a:pt x="1108607" y="2275306"/>
                              </a:cubicBezTo>
                              <a:lnTo>
                                <a:pt x="1107319" y="2275978"/>
                              </a:lnTo>
                              <a:lnTo>
                                <a:pt x="1108957" y="2317498"/>
                              </a:lnTo>
                              <a:cubicBezTo>
                                <a:pt x="1108012" y="2335179"/>
                                <a:pt x="1105393" y="2352934"/>
                                <a:pt x="1100987" y="2370555"/>
                              </a:cubicBezTo>
                              <a:cubicBezTo>
                                <a:pt x="1099082" y="2381033"/>
                                <a:pt x="1082890" y="2376270"/>
                                <a:pt x="1084795" y="2365793"/>
                              </a:cubicBezTo>
                              <a:cubicBezTo>
                                <a:pt x="1115275" y="2235300"/>
                                <a:pt x="1040980" y="2096235"/>
                                <a:pt x="915250" y="2049563"/>
                              </a:cubicBezTo>
                              <a:cubicBezTo>
                                <a:pt x="901915" y="2044800"/>
                                <a:pt x="907630" y="2023845"/>
                                <a:pt x="920965" y="2028608"/>
                              </a:cubicBezTo>
                              <a:cubicBezTo>
                                <a:pt x="989069" y="2054326"/>
                                <a:pt x="1042885" y="2104570"/>
                                <a:pt x="1075270" y="2166006"/>
                              </a:cubicBezTo>
                              <a:lnTo>
                                <a:pt x="1097349" y="2235071"/>
                              </a:lnTo>
                              <a:lnTo>
                                <a:pt x="1104573" y="2197603"/>
                              </a:lnTo>
                              <a:cubicBezTo>
                                <a:pt x="1112476" y="2124156"/>
                                <a:pt x="1101225" y="2050039"/>
                                <a:pt x="1064792" y="1982888"/>
                              </a:cubicBezTo>
                              <a:cubicBezTo>
                                <a:pt x="1040027" y="1937168"/>
                                <a:pt x="1005737" y="1892401"/>
                                <a:pt x="952397" y="1880971"/>
                              </a:cubicBezTo>
                              <a:cubicBezTo>
                                <a:pt x="901914" y="1869541"/>
                                <a:pt x="847622" y="1889543"/>
                                <a:pt x="796187" y="1884781"/>
                              </a:cubicBezTo>
                              <a:cubicBezTo>
                                <a:pt x="644739" y="1871446"/>
                                <a:pt x="542822" y="1725713"/>
                                <a:pt x="574254" y="1579028"/>
                              </a:cubicBezTo>
                              <a:cubicBezTo>
                                <a:pt x="576636" y="1568551"/>
                                <a:pt x="585446" y="1565693"/>
                                <a:pt x="593186" y="1567956"/>
                              </a:cubicBezTo>
                              <a:close/>
                              <a:moveTo>
                                <a:pt x="178491" y="1070155"/>
                              </a:moveTo>
                              <a:cubicBezTo>
                                <a:pt x="187063" y="1070155"/>
                                <a:pt x="195159" y="1075631"/>
                                <a:pt x="194207" y="1086585"/>
                              </a:cubicBezTo>
                              <a:cubicBezTo>
                                <a:pt x="183730" y="1193265"/>
                                <a:pt x="179920" y="1303755"/>
                                <a:pt x="270407" y="1378050"/>
                              </a:cubicBezTo>
                              <a:cubicBezTo>
                                <a:pt x="355180" y="1447583"/>
                                <a:pt x="475195" y="1464728"/>
                                <a:pt x="580922" y="1447583"/>
                              </a:cubicBezTo>
                              <a:cubicBezTo>
                                <a:pt x="665695" y="1433295"/>
                                <a:pt x="737132" y="1422818"/>
                                <a:pt x="809522" y="1479968"/>
                              </a:cubicBezTo>
                              <a:cubicBezTo>
                                <a:pt x="871435" y="1528545"/>
                                <a:pt x="913345" y="1606650"/>
                                <a:pt x="935252" y="1680945"/>
                              </a:cubicBezTo>
                              <a:cubicBezTo>
                                <a:pt x="938110" y="1691423"/>
                                <a:pt x="923822" y="1697138"/>
                                <a:pt x="919060" y="1687613"/>
                              </a:cubicBezTo>
                              <a:cubicBezTo>
                                <a:pt x="864767" y="1598078"/>
                                <a:pt x="819047" y="1472348"/>
                                <a:pt x="696175" y="1462823"/>
                              </a:cubicBezTo>
                              <a:cubicBezTo>
                                <a:pt x="644740" y="1459013"/>
                                <a:pt x="594257" y="1479015"/>
                                <a:pt x="543775" y="1483778"/>
                              </a:cubicBezTo>
                              <a:cubicBezTo>
                                <a:pt x="497102" y="1488540"/>
                                <a:pt x="450430" y="1484730"/>
                                <a:pt x="404710" y="1475205"/>
                              </a:cubicBezTo>
                              <a:lnTo>
                                <a:pt x="400833" y="1474078"/>
                              </a:lnTo>
                              <a:lnTo>
                                <a:pt x="376298" y="1503334"/>
                              </a:lnTo>
                              <a:cubicBezTo>
                                <a:pt x="336605" y="1535034"/>
                                <a:pt x="280170" y="1542357"/>
                                <a:pt x="232307" y="1518068"/>
                              </a:cubicBezTo>
                              <a:cubicBezTo>
                                <a:pt x="220877" y="1511401"/>
                                <a:pt x="231354" y="1494256"/>
                                <a:pt x="242784" y="1499971"/>
                              </a:cubicBezTo>
                              <a:cubicBezTo>
                                <a:pt x="283504" y="1521402"/>
                                <a:pt x="331724" y="1514973"/>
                                <a:pt x="366148" y="1488317"/>
                              </a:cubicBezTo>
                              <a:lnTo>
                                <a:pt x="383143" y="1468935"/>
                              </a:lnTo>
                              <a:lnTo>
                                <a:pt x="346042" y="1458149"/>
                              </a:lnTo>
                              <a:cubicBezTo>
                                <a:pt x="288445" y="1436807"/>
                                <a:pt x="235403" y="1402339"/>
                                <a:pt x="198970" y="1352333"/>
                              </a:cubicBezTo>
                              <a:cubicBezTo>
                                <a:pt x="170871" y="1313280"/>
                                <a:pt x="158488" y="1269465"/>
                                <a:pt x="154440" y="1224103"/>
                              </a:cubicBezTo>
                              <a:lnTo>
                                <a:pt x="153996" y="1183046"/>
                              </a:lnTo>
                              <a:lnTo>
                                <a:pt x="123410" y="1184529"/>
                              </a:lnTo>
                              <a:cubicBezTo>
                                <a:pt x="69430" y="1177430"/>
                                <a:pt x="22281" y="1142068"/>
                                <a:pt x="850" y="1088490"/>
                              </a:cubicBezTo>
                              <a:cubicBezTo>
                                <a:pt x="-4865" y="1073250"/>
                                <a:pt x="19900" y="1066583"/>
                                <a:pt x="25615" y="1081823"/>
                              </a:cubicBezTo>
                              <a:cubicBezTo>
                                <a:pt x="43474" y="1126114"/>
                                <a:pt x="83836" y="1157011"/>
                                <a:pt x="129020" y="1165271"/>
                              </a:cubicBezTo>
                              <a:lnTo>
                                <a:pt x="153806" y="1165471"/>
                              </a:lnTo>
                              <a:lnTo>
                                <a:pt x="153696" y="1155299"/>
                              </a:lnTo>
                              <a:cubicBezTo>
                                <a:pt x="154916" y="1132246"/>
                                <a:pt x="157298" y="1109207"/>
                                <a:pt x="159917" y="1086585"/>
                              </a:cubicBezTo>
                              <a:cubicBezTo>
                                <a:pt x="160869" y="1075631"/>
                                <a:pt x="169918" y="1070155"/>
                                <a:pt x="178491" y="1070155"/>
                              </a:cubicBezTo>
                              <a:close/>
                              <a:moveTo>
                                <a:pt x="1515325" y="979905"/>
                              </a:moveTo>
                              <a:cubicBezTo>
                                <a:pt x="1529612" y="977048"/>
                                <a:pt x="1535327" y="998955"/>
                                <a:pt x="1521040" y="1001813"/>
                              </a:cubicBezTo>
                              <a:cubicBezTo>
                                <a:pt x="1455317" y="1017053"/>
                                <a:pt x="1396262" y="1052295"/>
                                <a:pt x="1355305" y="1107540"/>
                              </a:cubicBezTo>
                              <a:cubicBezTo>
                                <a:pt x="1325777" y="1148498"/>
                                <a:pt x="1305775" y="1197075"/>
                                <a:pt x="1274342" y="1237080"/>
                              </a:cubicBezTo>
                              <a:cubicBezTo>
                                <a:pt x="1230527" y="1292325"/>
                                <a:pt x="1156232" y="1333283"/>
                                <a:pt x="1088605" y="1295183"/>
                              </a:cubicBezTo>
                              <a:cubicBezTo>
                                <a:pt x="1078127" y="1289468"/>
                                <a:pt x="1086700" y="1275180"/>
                                <a:pt x="1097177" y="1279943"/>
                              </a:cubicBezTo>
                              <a:cubicBezTo>
                                <a:pt x="1212430" y="1341855"/>
                                <a:pt x="1278152" y="1179930"/>
                                <a:pt x="1325777" y="1107540"/>
                              </a:cubicBezTo>
                              <a:cubicBezTo>
                                <a:pt x="1370545" y="1040865"/>
                                <a:pt x="1436267" y="996098"/>
                                <a:pt x="1515325" y="979905"/>
                              </a:cubicBezTo>
                              <a:close/>
                              <a:moveTo>
                                <a:pt x="1080926" y="950527"/>
                              </a:moveTo>
                              <a:cubicBezTo>
                                <a:pt x="1089677" y="949008"/>
                                <a:pt x="1100035" y="958474"/>
                                <a:pt x="1094320" y="968475"/>
                              </a:cubicBezTo>
                              <a:cubicBezTo>
                                <a:pt x="1046695" y="1055153"/>
                                <a:pt x="984782" y="1129448"/>
                                <a:pt x="907630" y="1189455"/>
                              </a:cubicBezTo>
                              <a:cubicBezTo>
                                <a:pt x="898105" y="1197075"/>
                                <a:pt x="884770" y="1183740"/>
                                <a:pt x="894295" y="1176120"/>
                              </a:cubicBezTo>
                              <a:cubicBezTo>
                                <a:pt x="967637" y="1114208"/>
                                <a:pt x="1028597" y="1040865"/>
                                <a:pt x="1073365" y="956093"/>
                              </a:cubicBezTo>
                              <a:cubicBezTo>
                                <a:pt x="1075270" y="952759"/>
                                <a:pt x="1078009" y="951033"/>
                                <a:pt x="1080926" y="950527"/>
                              </a:cubicBezTo>
                              <a:close/>
                              <a:moveTo>
                                <a:pt x="665115" y="852419"/>
                              </a:moveTo>
                              <a:cubicBezTo>
                                <a:pt x="669326" y="853223"/>
                                <a:pt x="673315" y="855842"/>
                                <a:pt x="676172" y="860843"/>
                              </a:cubicBezTo>
                              <a:cubicBezTo>
                                <a:pt x="731418" y="957998"/>
                                <a:pt x="789520" y="1052295"/>
                                <a:pt x="855243" y="1141830"/>
                              </a:cubicBezTo>
                              <a:cubicBezTo>
                                <a:pt x="915250" y="1224698"/>
                                <a:pt x="994308" y="1315185"/>
                                <a:pt x="1104798" y="1318043"/>
                              </a:cubicBezTo>
                              <a:cubicBezTo>
                                <a:pt x="1192427" y="1319948"/>
                                <a:pt x="1269580" y="1293278"/>
                                <a:pt x="1338160" y="1363763"/>
                              </a:cubicBezTo>
                              <a:cubicBezTo>
                                <a:pt x="1385785" y="1412340"/>
                                <a:pt x="1404835" y="1479968"/>
                                <a:pt x="1386738" y="1544738"/>
                              </a:cubicBezTo>
                              <a:cubicBezTo>
                                <a:pt x="1382927" y="1556168"/>
                                <a:pt x="1367688" y="1551405"/>
                                <a:pt x="1369593" y="1539975"/>
                              </a:cubicBezTo>
                              <a:cubicBezTo>
                                <a:pt x="1389595" y="1442820"/>
                                <a:pt x="1314348" y="1342808"/>
                                <a:pt x="1214335" y="1340903"/>
                              </a:cubicBezTo>
                              <a:cubicBezTo>
                                <a:pt x="1168615" y="1339950"/>
                                <a:pt x="1123848" y="1354238"/>
                                <a:pt x="1078127" y="1348523"/>
                              </a:cubicBezTo>
                              <a:cubicBezTo>
                                <a:pt x="1040980" y="1343760"/>
                                <a:pt x="1006690" y="1330425"/>
                                <a:pt x="975258" y="1311375"/>
                              </a:cubicBezTo>
                              <a:cubicBezTo>
                                <a:pt x="903820" y="1267560"/>
                                <a:pt x="851433" y="1199933"/>
                                <a:pt x="802855" y="1133258"/>
                              </a:cubicBezTo>
                              <a:lnTo>
                                <a:pt x="787585" y="1110613"/>
                              </a:lnTo>
                              <a:lnTo>
                                <a:pt x="724408" y="1146266"/>
                              </a:lnTo>
                              <a:cubicBezTo>
                                <a:pt x="646050" y="1184038"/>
                                <a:pt x="557110" y="1202791"/>
                                <a:pt x="488530" y="1134211"/>
                              </a:cubicBezTo>
                              <a:cubicBezTo>
                                <a:pt x="478052" y="1123733"/>
                                <a:pt x="494245" y="1107541"/>
                                <a:pt x="504722" y="1118018"/>
                              </a:cubicBezTo>
                              <a:cubicBezTo>
                                <a:pt x="568302" y="1180883"/>
                                <a:pt x="649562" y="1162310"/>
                                <a:pt x="721580" y="1127797"/>
                              </a:cubicBezTo>
                              <a:lnTo>
                                <a:pt x="778166" y="1096646"/>
                              </a:lnTo>
                              <a:lnTo>
                                <a:pt x="719273" y="1009314"/>
                              </a:lnTo>
                              <a:cubicBezTo>
                                <a:pt x="693079" y="966808"/>
                                <a:pt x="668553" y="923231"/>
                                <a:pt x="645693" y="878940"/>
                              </a:cubicBezTo>
                              <a:cubicBezTo>
                                <a:pt x="637835" y="863938"/>
                                <a:pt x="652480" y="850008"/>
                                <a:pt x="665115" y="852419"/>
                              </a:cubicBezTo>
                              <a:close/>
                              <a:moveTo>
                                <a:pt x="2823286" y="700510"/>
                              </a:moveTo>
                              <a:cubicBezTo>
                                <a:pt x="2832752" y="704216"/>
                                <a:pt x="2837395" y="717968"/>
                                <a:pt x="2825965" y="723683"/>
                              </a:cubicBezTo>
                              <a:cubicBezTo>
                                <a:pt x="2687853" y="789405"/>
                                <a:pt x="2545930" y="857033"/>
                                <a:pt x="2400197" y="902753"/>
                              </a:cubicBezTo>
                              <a:cubicBezTo>
                                <a:pt x="2390672" y="905610"/>
                                <a:pt x="2384957" y="891323"/>
                                <a:pt x="2393530" y="886560"/>
                              </a:cubicBezTo>
                              <a:cubicBezTo>
                                <a:pt x="2531642" y="821790"/>
                                <a:pt x="2674517" y="766545"/>
                                <a:pt x="2812630" y="700823"/>
                              </a:cubicBezTo>
                              <a:cubicBezTo>
                                <a:pt x="2816440" y="699156"/>
                                <a:pt x="2820131" y="699275"/>
                                <a:pt x="2823286" y="700510"/>
                              </a:cubicBezTo>
                              <a:close/>
                              <a:moveTo>
                                <a:pt x="1837031" y="546398"/>
                              </a:moveTo>
                              <a:cubicBezTo>
                                <a:pt x="1846675" y="543898"/>
                                <a:pt x="1860605" y="553185"/>
                                <a:pt x="1856319" y="564615"/>
                              </a:cubicBezTo>
                              <a:cubicBezTo>
                                <a:pt x="1807742" y="686535"/>
                                <a:pt x="1771547" y="821790"/>
                                <a:pt x="1800122" y="953235"/>
                              </a:cubicBezTo>
                              <a:cubicBezTo>
                                <a:pt x="1817981" y="1036102"/>
                                <a:pt x="1860487" y="1114684"/>
                                <a:pt x="1924825" y="1169289"/>
                              </a:cubicBezTo>
                              <a:lnTo>
                                <a:pt x="1987452" y="1209472"/>
                              </a:lnTo>
                              <a:lnTo>
                                <a:pt x="2038485" y="1109565"/>
                              </a:lnTo>
                              <a:cubicBezTo>
                                <a:pt x="2098493" y="969190"/>
                                <a:pt x="2125877" y="808455"/>
                                <a:pt x="2150642" y="657008"/>
                              </a:cubicBezTo>
                              <a:cubicBezTo>
                                <a:pt x="2152547" y="645102"/>
                                <a:pt x="2163977" y="640578"/>
                                <a:pt x="2174574" y="642006"/>
                              </a:cubicBezTo>
                              <a:cubicBezTo>
                                <a:pt x="2185170" y="643435"/>
                                <a:pt x="2194933" y="650817"/>
                                <a:pt x="2193504" y="662723"/>
                              </a:cubicBezTo>
                              <a:cubicBezTo>
                                <a:pt x="2160167" y="938948"/>
                                <a:pt x="2104922" y="1254226"/>
                                <a:pt x="1856319" y="1421866"/>
                              </a:cubicBezTo>
                              <a:cubicBezTo>
                                <a:pt x="1825363" y="1442821"/>
                                <a:pt x="1792680" y="1459966"/>
                                <a:pt x="1758956" y="1474834"/>
                              </a:cubicBezTo>
                              <a:lnTo>
                                <a:pt x="1668327" y="1509213"/>
                              </a:lnTo>
                              <a:lnTo>
                                <a:pt x="1709397" y="1523664"/>
                              </a:lnTo>
                              <a:cubicBezTo>
                                <a:pt x="1737495" y="1533546"/>
                                <a:pt x="1765832" y="1542833"/>
                                <a:pt x="1794407" y="1549501"/>
                              </a:cubicBezTo>
                              <a:cubicBezTo>
                                <a:pt x="1858225" y="1563788"/>
                                <a:pt x="1913470" y="1545691"/>
                                <a:pt x="1975382" y="1528546"/>
                              </a:cubicBezTo>
                              <a:cubicBezTo>
                                <a:pt x="2026817" y="1514258"/>
                                <a:pt x="2074442" y="1510448"/>
                                <a:pt x="2127782" y="1515211"/>
                              </a:cubicBezTo>
                              <a:cubicBezTo>
                                <a:pt x="2185885" y="1519973"/>
                                <a:pt x="2242082" y="1529498"/>
                                <a:pt x="2299232" y="1516163"/>
                              </a:cubicBezTo>
                              <a:cubicBezTo>
                                <a:pt x="2321140" y="1511401"/>
                                <a:pt x="2330665" y="1543786"/>
                                <a:pt x="2308757" y="1550453"/>
                              </a:cubicBezTo>
                              <a:cubicBezTo>
                                <a:pt x="2250655" y="1567598"/>
                                <a:pt x="2194457" y="1559978"/>
                                <a:pt x="2135402" y="1553311"/>
                              </a:cubicBezTo>
                              <a:cubicBezTo>
                                <a:pt x="2101112" y="1549501"/>
                                <a:pt x="2069442" y="1550215"/>
                                <a:pt x="2038128" y="1554025"/>
                              </a:cubicBezTo>
                              <a:lnTo>
                                <a:pt x="2023838" y="1556922"/>
                              </a:lnTo>
                              <a:lnTo>
                                <a:pt x="2027769" y="1559025"/>
                              </a:lnTo>
                              <a:cubicBezTo>
                                <a:pt x="2060154" y="1669516"/>
                                <a:pt x="2119209" y="1758098"/>
                                <a:pt x="2216364" y="1821916"/>
                              </a:cubicBezTo>
                              <a:cubicBezTo>
                                <a:pt x="2229699" y="1831441"/>
                                <a:pt x="2218269" y="1852396"/>
                                <a:pt x="2203982" y="1843823"/>
                              </a:cubicBezTo>
                              <a:cubicBezTo>
                                <a:pt x="2105874" y="1783816"/>
                                <a:pt x="2029674" y="1679041"/>
                                <a:pt x="2011577" y="1563788"/>
                              </a:cubicBezTo>
                              <a:lnTo>
                                <a:pt x="2014464" y="1558823"/>
                              </a:lnTo>
                              <a:lnTo>
                                <a:pt x="1942997" y="1573313"/>
                              </a:lnTo>
                              <a:cubicBezTo>
                                <a:pt x="1886800" y="1587601"/>
                                <a:pt x="1834412" y="1591411"/>
                                <a:pt x="1778215" y="1575218"/>
                              </a:cubicBezTo>
                              <a:cubicBezTo>
                                <a:pt x="1751069" y="1567122"/>
                                <a:pt x="1724160" y="1556644"/>
                                <a:pt x="1697490" y="1545452"/>
                              </a:cubicBezTo>
                              <a:lnTo>
                                <a:pt x="1637930" y="1519875"/>
                              </a:lnTo>
                              <a:lnTo>
                                <a:pt x="1549585" y="1548980"/>
                              </a:lnTo>
                              <a:cubicBezTo>
                                <a:pt x="1514432" y="1560871"/>
                                <a:pt x="1479606" y="1573551"/>
                                <a:pt x="1445792" y="1588553"/>
                              </a:cubicBezTo>
                              <a:cubicBezTo>
                                <a:pt x="1318157" y="1644751"/>
                                <a:pt x="1195284" y="1753336"/>
                                <a:pt x="1190522" y="1901926"/>
                              </a:cubicBezTo>
                              <a:cubicBezTo>
                                <a:pt x="1190522" y="1913356"/>
                                <a:pt x="1176234" y="1912403"/>
                                <a:pt x="1173377" y="1901926"/>
                              </a:cubicBezTo>
                              <a:cubicBezTo>
                                <a:pt x="1157184" y="1778101"/>
                                <a:pt x="1238147" y="1677136"/>
                                <a:pt x="1334349" y="1608556"/>
                              </a:cubicBezTo>
                              <a:cubicBezTo>
                                <a:pt x="1453412" y="1524736"/>
                                <a:pt x="1600097" y="1499018"/>
                                <a:pt x="1730589" y="1439963"/>
                              </a:cubicBezTo>
                              <a:cubicBezTo>
                                <a:pt x="1808218" y="1404958"/>
                                <a:pt x="1870190" y="1357453"/>
                                <a:pt x="1920256" y="1301151"/>
                              </a:cubicBezTo>
                              <a:lnTo>
                                <a:pt x="1976357" y="1224888"/>
                              </a:lnTo>
                              <a:lnTo>
                                <a:pt x="1912874" y="1189455"/>
                              </a:lnTo>
                              <a:cubicBezTo>
                                <a:pt x="1843044" y="1137841"/>
                                <a:pt x="1794645" y="1061582"/>
                                <a:pt x="1772499" y="975143"/>
                              </a:cubicBezTo>
                              <a:cubicBezTo>
                                <a:pt x="1736304" y="833220"/>
                                <a:pt x="1773452" y="684630"/>
                                <a:pt x="1829649" y="553185"/>
                              </a:cubicBezTo>
                              <a:cubicBezTo>
                                <a:pt x="1831078" y="549375"/>
                                <a:pt x="1833816" y="547232"/>
                                <a:pt x="1837031" y="546398"/>
                              </a:cubicBezTo>
                              <a:close/>
                              <a:moveTo>
                                <a:pt x="1355305" y="469366"/>
                              </a:moveTo>
                              <a:cubicBezTo>
                                <a:pt x="1421980" y="483653"/>
                                <a:pt x="1483892" y="508418"/>
                                <a:pt x="1541995" y="544613"/>
                              </a:cubicBezTo>
                              <a:cubicBezTo>
                                <a:pt x="1553425" y="551281"/>
                                <a:pt x="1543900" y="566521"/>
                                <a:pt x="1532470" y="561758"/>
                              </a:cubicBezTo>
                              <a:cubicBezTo>
                                <a:pt x="1474367" y="531278"/>
                                <a:pt x="1413407" y="507466"/>
                                <a:pt x="1349590" y="491273"/>
                              </a:cubicBezTo>
                              <a:cubicBezTo>
                                <a:pt x="1335302" y="487463"/>
                                <a:pt x="1341017" y="466508"/>
                                <a:pt x="1355305" y="469366"/>
                              </a:cubicBezTo>
                              <a:close/>
                              <a:moveTo>
                                <a:pt x="909653" y="465199"/>
                              </a:moveTo>
                              <a:cubicBezTo>
                                <a:pt x="915726" y="465079"/>
                                <a:pt x="921441" y="468889"/>
                                <a:pt x="920964" y="476986"/>
                              </a:cubicBezTo>
                              <a:cubicBezTo>
                                <a:pt x="919059" y="516991"/>
                                <a:pt x="912868" y="555329"/>
                                <a:pt x="902510" y="592476"/>
                              </a:cubicBezTo>
                              <a:lnTo>
                                <a:pt x="867011" y="680980"/>
                              </a:lnTo>
                              <a:lnTo>
                                <a:pt x="882270" y="672129"/>
                              </a:lnTo>
                              <a:cubicBezTo>
                                <a:pt x="915012" y="651293"/>
                                <a:pt x="947159" y="629385"/>
                                <a:pt x="979067" y="607478"/>
                              </a:cubicBezTo>
                              <a:cubicBezTo>
                                <a:pt x="981925" y="605573"/>
                                <a:pt x="984663" y="605275"/>
                                <a:pt x="987000" y="606019"/>
                              </a:cubicBezTo>
                              <a:cubicBezTo>
                                <a:pt x="994010" y="608252"/>
                                <a:pt x="997403" y="619861"/>
                                <a:pt x="989545" y="625576"/>
                              </a:cubicBezTo>
                              <a:cubicBezTo>
                                <a:pt x="928585" y="668438"/>
                                <a:pt x="864767" y="708443"/>
                                <a:pt x="799045" y="743686"/>
                              </a:cubicBezTo>
                              <a:cubicBezTo>
                                <a:pt x="753325" y="768451"/>
                                <a:pt x="706652" y="786548"/>
                                <a:pt x="654265" y="772261"/>
                              </a:cubicBezTo>
                              <a:cubicBezTo>
                                <a:pt x="611402" y="760831"/>
                                <a:pt x="578065" y="743686"/>
                                <a:pt x="533297" y="758926"/>
                              </a:cubicBezTo>
                              <a:cubicBezTo>
                                <a:pt x="497102" y="771308"/>
                                <a:pt x="465670" y="798931"/>
                                <a:pt x="439000" y="825601"/>
                              </a:cubicBezTo>
                              <a:cubicBezTo>
                                <a:pt x="385660" y="878941"/>
                                <a:pt x="338987" y="937043"/>
                                <a:pt x="294220" y="997051"/>
                              </a:cubicBezTo>
                              <a:cubicBezTo>
                                <a:pt x="287552" y="1005623"/>
                                <a:pt x="273265" y="997051"/>
                                <a:pt x="279932" y="988478"/>
                              </a:cubicBezTo>
                              <a:lnTo>
                                <a:pt x="282702" y="985146"/>
                              </a:lnTo>
                              <a:lnTo>
                                <a:pt x="281361" y="983716"/>
                              </a:lnTo>
                              <a:cubicBezTo>
                                <a:pt x="281361" y="979906"/>
                                <a:pt x="283742" y="976096"/>
                                <a:pt x="288505" y="976096"/>
                              </a:cubicBezTo>
                              <a:lnTo>
                                <a:pt x="289458" y="977020"/>
                              </a:lnTo>
                              <a:lnTo>
                                <a:pt x="420902" y="818933"/>
                              </a:lnTo>
                              <a:cubicBezTo>
                                <a:pt x="458050" y="780833"/>
                                <a:pt x="502817" y="740828"/>
                                <a:pt x="558062" y="734161"/>
                              </a:cubicBezTo>
                              <a:cubicBezTo>
                                <a:pt x="586637" y="730351"/>
                                <a:pt x="610450" y="737971"/>
                                <a:pt x="637120" y="746543"/>
                              </a:cubicBezTo>
                              <a:cubicBezTo>
                                <a:pt x="690460" y="763688"/>
                                <a:pt x="731417" y="757021"/>
                                <a:pt x="781900" y="730351"/>
                              </a:cubicBezTo>
                              <a:lnTo>
                                <a:pt x="845209" y="693627"/>
                              </a:lnTo>
                              <a:lnTo>
                                <a:pt x="844764" y="692251"/>
                              </a:lnTo>
                              <a:cubicBezTo>
                                <a:pt x="874292" y="624623"/>
                                <a:pt x="891437" y="550328"/>
                                <a:pt x="896199" y="476986"/>
                              </a:cubicBezTo>
                              <a:cubicBezTo>
                                <a:pt x="897152" y="469366"/>
                                <a:pt x="903581" y="465318"/>
                                <a:pt x="909653" y="465199"/>
                              </a:cubicBezTo>
                              <a:close/>
                              <a:moveTo>
                                <a:pt x="2370670" y="451268"/>
                              </a:moveTo>
                              <a:cubicBezTo>
                                <a:pt x="2376861" y="451268"/>
                                <a:pt x="2383052" y="455078"/>
                                <a:pt x="2383052" y="462698"/>
                              </a:cubicBezTo>
                              <a:cubicBezTo>
                                <a:pt x="2383052" y="535564"/>
                                <a:pt x="2399661" y="603608"/>
                                <a:pt x="2430871" y="667232"/>
                              </a:cubicBezTo>
                              <a:lnTo>
                                <a:pt x="2458929" y="715682"/>
                              </a:lnTo>
                              <a:lnTo>
                                <a:pt x="2484746" y="686655"/>
                              </a:lnTo>
                              <a:cubicBezTo>
                                <a:pt x="2512532" y="650996"/>
                                <a:pt x="2538071" y="613431"/>
                                <a:pt x="2561169" y="574141"/>
                              </a:cubicBezTo>
                              <a:cubicBezTo>
                                <a:pt x="2563074" y="570807"/>
                                <a:pt x="2565754" y="569021"/>
                                <a:pt x="2568581" y="568426"/>
                              </a:cubicBezTo>
                              <a:cubicBezTo>
                                <a:pt x="2577065" y="566640"/>
                                <a:pt x="2586887" y="575570"/>
                                <a:pt x="2581172" y="585571"/>
                              </a:cubicBezTo>
                              <a:cubicBezTo>
                                <a:pt x="2485922" y="745591"/>
                                <a:pt x="2350667" y="876083"/>
                                <a:pt x="2187789" y="965618"/>
                              </a:cubicBezTo>
                              <a:cubicBezTo>
                                <a:pt x="2177312" y="971333"/>
                                <a:pt x="2168739" y="956093"/>
                                <a:pt x="2179217" y="951331"/>
                              </a:cubicBezTo>
                              <a:cubicBezTo>
                                <a:pt x="2258275" y="906087"/>
                                <a:pt x="2330665" y="851080"/>
                                <a:pt x="2394839" y="787739"/>
                              </a:cubicBezTo>
                              <a:lnTo>
                                <a:pt x="2445791" y="730452"/>
                              </a:lnTo>
                              <a:lnTo>
                                <a:pt x="2411329" y="677814"/>
                              </a:lnTo>
                              <a:cubicBezTo>
                                <a:pt x="2375968" y="612002"/>
                                <a:pt x="2358287" y="538422"/>
                                <a:pt x="2358287" y="462698"/>
                              </a:cubicBezTo>
                              <a:cubicBezTo>
                                <a:pt x="2358287" y="455078"/>
                                <a:pt x="2364478" y="451268"/>
                                <a:pt x="2370670" y="451268"/>
                              </a:cubicBezTo>
                              <a:close/>
                              <a:moveTo>
                                <a:pt x="766913" y="304315"/>
                              </a:moveTo>
                              <a:cubicBezTo>
                                <a:pt x="773923" y="304762"/>
                                <a:pt x="779995" y="314584"/>
                                <a:pt x="774280" y="321728"/>
                              </a:cubicBezTo>
                              <a:cubicBezTo>
                                <a:pt x="740704" y="363876"/>
                                <a:pt x="728024" y="416740"/>
                                <a:pt x="737445" y="467862"/>
                              </a:cubicBezTo>
                              <a:lnTo>
                                <a:pt x="753236" y="514846"/>
                              </a:lnTo>
                              <a:lnTo>
                                <a:pt x="759993" y="510323"/>
                              </a:lnTo>
                              <a:cubicBezTo>
                                <a:pt x="763327" y="507942"/>
                                <a:pt x="766601" y="507525"/>
                                <a:pt x="769428" y="508373"/>
                              </a:cubicBezTo>
                              <a:cubicBezTo>
                                <a:pt x="777911" y="510918"/>
                                <a:pt x="782376" y="524848"/>
                                <a:pt x="772375" y="531278"/>
                              </a:cubicBezTo>
                              <a:cubicBezTo>
                                <a:pt x="635215" y="622718"/>
                                <a:pt x="498055" y="713205"/>
                                <a:pt x="362800" y="806550"/>
                              </a:cubicBezTo>
                              <a:cubicBezTo>
                                <a:pt x="286600" y="858938"/>
                                <a:pt x="267550" y="923708"/>
                                <a:pt x="277075" y="1013243"/>
                              </a:cubicBezTo>
                              <a:cubicBezTo>
                                <a:pt x="283742" y="1079918"/>
                                <a:pt x="298982" y="1144688"/>
                                <a:pt x="285647" y="1212315"/>
                              </a:cubicBezTo>
                              <a:cubicBezTo>
                                <a:pt x="282790" y="1222793"/>
                                <a:pt x="267550" y="1218983"/>
                                <a:pt x="268502" y="1208505"/>
                              </a:cubicBezTo>
                              <a:cubicBezTo>
                                <a:pt x="291362" y="1073250"/>
                                <a:pt x="189445" y="914183"/>
                                <a:pt x="318032" y="808455"/>
                              </a:cubicBezTo>
                              <a:cubicBezTo>
                                <a:pt x="382802" y="756068"/>
                                <a:pt x="458050" y="713205"/>
                                <a:pt x="526630" y="666533"/>
                              </a:cubicBezTo>
                              <a:lnTo>
                                <a:pt x="623120" y="601944"/>
                              </a:lnTo>
                              <a:lnTo>
                                <a:pt x="622540" y="601355"/>
                              </a:lnTo>
                              <a:lnTo>
                                <a:pt x="620005" y="603533"/>
                              </a:lnTo>
                              <a:cubicBezTo>
                                <a:pt x="617832" y="604263"/>
                                <a:pt x="615213" y="604144"/>
                                <a:pt x="612355" y="602715"/>
                              </a:cubicBezTo>
                              <a:cubicBezTo>
                                <a:pt x="554252" y="570330"/>
                                <a:pt x="519010" y="512228"/>
                                <a:pt x="512342" y="446505"/>
                              </a:cubicBezTo>
                              <a:cubicBezTo>
                                <a:pt x="511389" y="438409"/>
                                <a:pt x="517104" y="434361"/>
                                <a:pt x="523296" y="434361"/>
                              </a:cubicBezTo>
                              <a:cubicBezTo>
                                <a:pt x="529487" y="434361"/>
                                <a:pt x="536154" y="438409"/>
                                <a:pt x="537107" y="446505"/>
                              </a:cubicBezTo>
                              <a:cubicBezTo>
                                <a:pt x="543775" y="502703"/>
                                <a:pt x="576160" y="553185"/>
                                <a:pt x="621880" y="586523"/>
                              </a:cubicBezTo>
                              <a:lnTo>
                                <a:pt x="624781" y="598461"/>
                              </a:lnTo>
                              <a:lnTo>
                                <a:pt x="629500" y="593191"/>
                              </a:lnTo>
                              <a:lnTo>
                                <a:pt x="632082" y="595945"/>
                              </a:lnTo>
                              <a:lnTo>
                                <a:pt x="738424" y="524761"/>
                              </a:lnTo>
                              <a:lnTo>
                                <a:pt x="719541" y="470720"/>
                              </a:lnTo>
                              <a:cubicBezTo>
                                <a:pt x="708379" y="413883"/>
                                <a:pt x="722131" y="355304"/>
                                <a:pt x="759992" y="307441"/>
                              </a:cubicBezTo>
                              <a:cubicBezTo>
                                <a:pt x="762135" y="305060"/>
                                <a:pt x="764576" y="304167"/>
                                <a:pt x="766913" y="304315"/>
                              </a:cubicBezTo>
                              <a:close/>
                              <a:moveTo>
                                <a:pt x="1178854" y="125275"/>
                              </a:moveTo>
                              <a:cubicBezTo>
                                <a:pt x="1184331" y="125275"/>
                                <a:pt x="1190046" y="128846"/>
                                <a:pt x="1190522" y="135990"/>
                              </a:cubicBezTo>
                              <a:cubicBezTo>
                                <a:pt x="1204810" y="314108"/>
                                <a:pt x="1092415" y="485558"/>
                                <a:pt x="922870" y="541755"/>
                              </a:cubicBezTo>
                              <a:cubicBezTo>
                                <a:pt x="912392" y="544613"/>
                                <a:pt x="908582" y="529373"/>
                                <a:pt x="918107" y="525563"/>
                              </a:cubicBezTo>
                              <a:cubicBezTo>
                                <a:pt x="1078127" y="468413"/>
                                <a:pt x="1183855" y="304583"/>
                                <a:pt x="1168615" y="135990"/>
                              </a:cubicBezTo>
                              <a:cubicBezTo>
                                <a:pt x="1168139" y="128846"/>
                                <a:pt x="1173377" y="125275"/>
                                <a:pt x="1178854" y="125275"/>
                              </a:cubicBezTo>
                              <a:close/>
                              <a:moveTo>
                                <a:pt x="1308394" y="82531"/>
                              </a:moveTo>
                              <a:cubicBezTo>
                                <a:pt x="1314823" y="82650"/>
                                <a:pt x="1321491" y="86936"/>
                                <a:pt x="1321967" y="95033"/>
                              </a:cubicBezTo>
                              <a:cubicBezTo>
                                <a:pt x="1330302" y="212547"/>
                                <a:pt x="1408645" y="316936"/>
                                <a:pt x="1516158" y="360339"/>
                              </a:cubicBezTo>
                              <a:lnTo>
                                <a:pt x="1555394" y="372443"/>
                              </a:lnTo>
                              <a:lnTo>
                                <a:pt x="1524254" y="330687"/>
                              </a:lnTo>
                              <a:cubicBezTo>
                                <a:pt x="1512526" y="316787"/>
                                <a:pt x="1500322" y="303630"/>
                                <a:pt x="1488654" y="291248"/>
                              </a:cubicBezTo>
                              <a:cubicBezTo>
                                <a:pt x="1482225" y="284819"/>
                                <a:pt x="1488119" y="275175"/>
                                <a:pt x="1495084" y="274773"/>
                              </a:cubicBezTo>
                              <a:cubicBezTo>
                                <a:pt x="1497405" y="274639"/>
                                <a:pt x="1499846" y="275532"/>
                                <a:pt x="1501989" y="277913"/>
                              </a:cubicBezTo>
                              <a:cubicBezTo>
                                <a:pt x="1575332" y="357923"/>
                                <a:pt x="1648674" y="459840"/>
                                <a:pt x="1576284" y="564616"/>
                              </a:cubicBezTo>
                              <a:cubicBezTo>
                                <a:pt x="1538184" y="620813"/>
                                <a:pt x="1485797" y="669391"/>
                                <a:pt x="1440077" y="719873"/>
                              </a:cubicBezTo>
                              <a:cubicBezTo>
                                <a:pt x="1386737" y="778928"/>
                                <a:pt x="1294344" y="853223"/>
                                <a:pt x="1314347" y="941806"/>
                              </a:cubicBezTo>
                              <a:cubicBezTo>
                                <a:pt x="1316252" y="951331"/>
                                <a:pt x="1301964" y="956093"/>
                                <a:pt x="1301012" y="945616"/>
                              </a:cubicBezTo>
                              <a:cubicBezTo>
                                <a:pt x="1274342" y="836078"/>
                                <a:pt x="1400072" y="738923"/>
                                <a:pt x="1463889" y="667485"/>
                              </a:cubicBezTo>
                              <a:cubicBezTo>
                                <a:pt x="1510562" y="614146"/>
                                <a:pt x="1588667" y="551281"/>
                                <a:pt x="1589619" y="475081"/>
                              </a:cubicBezTo>
                              <a:cubicBezTo>
                                <a:pt x="1589857" y="456983"/>
                                <a:pt x="1586583" y="439540"/>
                                <a:pt x="1580809" y="422782"/>
                              </a:cubicBezTo>
                              <a:lnTo>
                                <a:pt x="1564165" y="389099"/>
                              </a:lnTo>
                              <a:lnTo>
                                <a:pt x="1559139" y="392213"/>
                              </a:lnTo>
                              <a:cubicBezTo>
                                <a:pt x="1413407" y="367448"/>
                                <a:pt x="1303869" y="242670"/>
                                <a:pt x="1296250" y="95033"/>
                              </a:cubicBezTo>
                              <a:cubicBezTo>
                                <a:pt x="1295774" y="86460"/>
                                <a:pt x="1301965" y="82412"/>
                                <a:pt x="1308394" y="82531"/>
                              </a:cubicBezTo>
                              <a:close/>
                              <a:moveTo>
                                <a:pt x="916708" y="39878"/>
                              </a:moveTo>
                              <a:cubicBezTo>
                                <a:pt x="919655" y="38776"/>
                                <a:pt x="923107" y="38836"/>
                                <a:pt x="926679" y="40741"/>
                              </a:cubicBezTo>
                              <a:cubicBezTo>
                                <a:pt x="1030502" y="95986"/>
                                <a:pt x="1105749" y="188378"/>
                                <a:pt x="1140992" y="300773"/>
                              </a:cubicBezTo>
                              <a:cubicBezTo>
                                <a:pt x="1143849" y="310298"/>
                                <a:pt x="1128609" y="314108"/>
                                <a:pt x="1125752" y="305536"/>
                              </a:cubicBezTo>
                              <a:cubicBezTo>
                                <a:pt x="1085747" y="200761"/>
                                <a:pt x="1012404" y="115988"/>
                                <a:pt x="914297" y="62648"/>
                              </a:cubicBezTo>
                              <a:cubicBezTo>
                                <a:pt x="903581" y="56933"/>
                                <a:pt x="907868" y="43181"/>
                                <a:pt x="916708" y="39878"/>
                              </a:cubicBezTo>
                              <a:close/>
                              <a:moveTo>
                                <a:pt x="1662367" y="140"/>
                              </a:moveTo>
                              <a:cubicBezTo>
                                <a:pt x="1668677" y="-694"/>
                                <a:pt x="1675345" y="2164"/>
                                <a:pt x="1676297" y="9308"/>
                              </a:cubicBezTo>
                              <a:cubicBezTo>
                                <a:pt x="1690585" y="107892"/>
                                <a:pt x="1737019" y="197367"/>
                                <a:pt x="1809171" y="262866"/>
                              </a:cubicBezTo>
                              <a:lnTo>
                                <a:pt x="1884085" y="315880"/>
                              </a:lnTo>
                              <a:lnTo>
                                <a:pt x="1885252" y="306964"/>
                              </a:lnTo>
                              <a:cubicBezTo>
                                <a:pt x="1898467" y="261006"/>
                                <a:pt x="1925852" y="219811"/>
                                <a:pt x="1968714" y="191236"/>
                              </a:cubicBezTo>
                              <a:cubicBezTo>
                                <a:pt x="1972524" y="188855"/>
                                <a:pt x="1976215" y="188557"/>
                                <a:pt x="1979386" y="189599"/>
                              </a:cubicBezTo>
                              <a:cubicBezTo>
                                <a:pt x="1988896" y="192724"/>
                                <a:pt x="1993717" y="207904"/>
                                <a:pt x="1983002" y="215048"/>
                              </a:cubicBezTo>
                              <a:cubicBezTo>
                                <a:pt x="1887752" y="278866"/>
                                <a:pt x="1890610" y="407453"/>
                                <a:pt x="1936330" y="500798"/>
                              </a:cubicBezTo>
                              <a:cubicBezTo>
                                <a:pt x="1983002" y="596048"/>
                                <a:pt x="2063012" y="665581"/>
                                <a:pt x="2130639" y="744638"/>
                              </a:cubicBezTo>
                              <a:cubicBezTo>
                                <a:pt x="2137307" y="753211"/>
                                <a:pt x="2126830" y="763688"/>
                                <a:pt x="2117305" y="757021"/>
                              </a:cubicBezTo>
                              <a:cubicBezTo>
                                <a:pt x="2023007" y="677011"/>
                                <a:pt x="1922994" y="572236"/>
                                <a:pt x="1886800" y="451268"/>
                              </a:cubicBezTo>
                              <a:cubicBezTo>
                                <a:pt x="1879894" y="427455"/>
                                <a:pt x="1876203" y="402869"/>
                                <a:pt x="1875891" y="378491"/>
                              </a:cubicBezTo>
                              <a:lnTo>
                                <a:pt x="1881184" y="338043"/>
                              </a:lnTo>
                              <a:lnTo>
                                <a:pt x="1879180" y="337920"/>
                              </a:lnTo>
                              <a:cubicBezTo>
                                <a:pt x="1752497" y="274103"/>
                                <a:pt x="1666772" y="154088"/>
                                <a:pt x="1650580" y="13118"/>
                              </a:cubicBezTo>
                              <a:cubicBezTo>
                                <a:pt x="1650104" y="5498"/>
                                <a:pt x="1656057" y="973"/>
                                <a:pt x="1662367" y="1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pic:pic xmlns:pic="http://schemas.openxmlformats.org/drawingml/2006/picture">
                      <pic:nvPicPr>
                        <pic:cNvPr id="1033" name="Graphic 335">
                          <a:extLst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097317" y="55395"/>
                          <a:ext cx="1515228" cy="12806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34" name="Graphic 336">
                          <a:extLst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158057" y="0"/>
                          <a:ext cx="1544555" cy="13099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35" name="Graphic 438">
                        <a:extLst/>
                      </wps:cNvPr>
                      <wps:cNvSpPr/>
                      <wps:spPr>
                        <a:xfrm>
                          <a:off x="5194939" y="1727541"/>
                          <a:ext cx="84575" cy="91080"/>
                        </a:xfrm>
                        <a:custGeom>
                          <a:avLst/>
                          <a:gdLst>
                            <a:gd name="connsiteX0" fmla="*/ 148456 w 164811"/>
                            <a:gd name="connsiteY0" fmla="*/ 109966 h 177488"/>
                            <a:gd name="connsiteX1" fmla="*/ 156062 w 164811"/>
                            <a:gd name="connsiteY1" fmla="*/ 82075 h 177488"/>
                            <a:gd name="connsiteX2" fmla="*/ 135778 w 164811"/>
                            <a:gd name="connsiteY2" fmla="*/ 33899 h 177488"/>
                            <a:gd name="connsiteX3" fmla="*/ 87602 w 164811"/>
                            <a:gd name="connsiteY3" fmla="*/ 12347 h 177488"/>
                            <a:gd name="connsiteX4" fmla="*/ 52104 w 164811"/>
                            <a:gd name="connsiteY4" fmla="*/ 19954 h 177488"/>
                            <a:gd name="connsiteX5" fmla="*/ 36891 w 164811"/>
                            <a:gd name="connsiteY5" fmla="*/ 31364 h 177488"/>
                            <a:gd name="connsiteX6" fmla="*/ 26749 w 164811"/>
                            <a:gd name="connsiteY6" fmla="*/ 42774 h 177488"/>
                            <a:gd name="connsiteX7" fmla="*/ 24213 w 164811"/>
                            <a:gd name="connsiteY7" fmla="*/ 135321 h 177488"/>
                            <a:gd name="connsiteX8" fmla="*/ 125636 w 164811"/>
                            <a:gd name="connsiteY8" fmla="*/ 160677 h 177488"/>
                            <a:gd name="connsiteX9" fmla="*/ 148456 w 164811"/>
                            <a:gd name="connsiteY9" fmla="*/ 120108 h 177488"/>
                            <a:gd name="connsiteX10" fmla="*/ 148456 w 164811"/>
                            <a:gd name="connsiteY10" fmla="*/ 109966 h 177488"/>
                            <a:gd name="connsiteX11" fmla="*/ 91406 w 164811"/>
                            <a:gd name="connsiteY11" fmla="*/ 103627 h 177488"/>
                            <a:gd name="connsiteX12" fmla="*/ 102816 w 164811"/>
                            <a:gd name="connsiteY12" fmla="*/ 96020 h 177488"/>
                            <a:gd name="connsiteX13" fmla="*/ 91406 w 164811"/>
                            <a:gd name="connsiteY13" fmla="*/ 103627 h 177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811" h="177488">
                              <a:moveTo>
                                <a:pt x="148456" y="109966"/>
                              </a:moveTo>
                              <a:cubicBezTo>
                                <a:pt x="153527" y="101091"/>
                                <a:pt x="156062" y="92217"/>
                                <a:pt x="156062" y="82075"/>
                              </a:cubicBezTo>
                              <a:cubicBezTo>
                                <a:pt x="156062" y="63058"/>
                                <a:pt x="148456" y="46577"/>
                                <a:pt x="135778" y="33899"/>
                              </a:cubicBezTo>
                              <a:cubicBezTo>
                                <a:pt x="123100" y="21222"/>
                                <a:pt x="105351" y="14883"/>
                                <a:pt x="87602" y="12347"/>
                              </a:cubicBezTo>
                              <a:cubicBezTo>
                                <a:pt x="74924" y="11079"/>
                                <a:pt x="63514" y="14883"/>
                                <a:pt x="52104" y="19954"/>
                              </a:cubicBezTo>
                              <a:cubicBezTo>
                                <a:pt x="45765" y="22489"/>
                                <a:pt x="40694" y="26293"/>
                                <a:pt x="36891" y="31364"/>
                              </a:cubicBezTo>
                              <a:cubicBezTo>
                                <a:pt x="33088" y="33899"/>
                                <a:pt x="29284" y="37703"/>
                                <a:pt x="26749" y="42774"/>
                              </a:cubicBezTo>
                              <a:cubicBezTo>
                                <a:pt x="9000" y="69397"/>
                                <a:pt x="6464" y="106163"/>
                                <a:pt x="24213" y="135321"/>
                              </a:cubicBezTo>
                              <a:cubicBezTo>
                                <a:pt x="45765" y="168284"/>
                                <a:pt x="90138" y="182229"/>
                                <a:pt x="125636" y="160677"/>
                              </a:cubicBezTo>
                              <a:cubicBezTo>
                                <a:pt x="138314" y="153070"/>
                                <a:pt x="150991" y="136589"/>
                                <a:pt x="148456" y="120108"/>
                              </a:cubicBezTo>
                              <a:cubicBezTo>
                                <a:pt x="148456" y="116305"/>
                                <a:pt x="148456" y="113769"/>
                                <a:pt x="148456" y="109966"/>
                              </a:cubicBezTo>
                              <a:close/>
                              <a:moveTo>
                                <a:pt x="91406" y="103627"/>
                              </a:moveTo>
                              <a:cubicBezTo>
                                <a:pt x="95209" y="101091"/>
                                <a:pt x="99012" y="99824"/>
                                <a:pt x="102816" y="96020"/>
                              </a:cubicBezTo>
                              <a:cubicBezTo>
                                <a:pt x="99012" y="99824"/>
                                <a:pt x="95209" y="102359"/>
                                <a:pt x="91406" y="1036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123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12FC41" id="Group 1031" o:spid="_x0000_s1026" style="position:absolute;margin-left:152.65pt;margin-top:69.5pt;width:142pt;height:164.4pt;z-index:251659264;mso-width-relative:margin;mso-height-relative:margin" coordorigin="40973" coordsize="16052,18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">
              <v:shape id="Freeform: Shape 1032" o:spid="_x0000_s1027" style="position:absolute;left:42045;top:1534;width:14536;height:17047;visibility:visible;mso-wrap-style:square;v-text-anchor:middle" coordsize="2832694,3322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" path="m2196362,3227449v16907,-834,33814,-596,50482,1309c2273514,3232568,2355429,3272573,2370669,3238283v4763,-9525,19050,-952,14288,8573c2372574,3275431,2345904,3277336,2319234,3268763v-52387,-16192,-95250,-25717,-150495,-20955c2077299,3256381,1983002,3285908,1893467,3249713v-9525,-4762,-4763,-20002,4762,-16192c1979192,3266858,2063012,3243046,2145879,3232568v16669,-2381,33576,-4286,50483,-5119xm1332950,3218117v42059,6653,83315,31120,126177,23976l1462641,3244467r2201,-2612c1468414,3239712,1473415,3239712,1476272,3243998v20003,27623,60008,3810,83820,-2857c1569617,3238284,1578904,3236855,1587953,3237331v9049,476,17860,2858,26432,7620c1623910,3249714,1615337,3264953,1605812,3259239v-39171,-21670,-90740,31046,-128544,8191l1470062,3260424r-5220,3577c1438172,3269716,1413407,3265906,1387689,3258286v-39052,-11430,-141922,-53340,-133350,31432c1255292,3300196,1238147,3300196,1238147,3289718v-4763,-34290,19050,-61912,52387,-70485c1304822,3215662,1318931,3215900,1332950,3218117xm1163361,3183544v20553,-804,42163,5923,64308,23306c1238147,3215423,1224812,3232568,1214334,3224948v-76200,-57150,-144780,35242,-180022,93345c1029549,3326865,1016214,3319245,1020977,3309720v28575,-53577,80725,-123765,142384,-126176xm134199,3164941v17145,-953,30480,2857,44768,11430c182777,3178276,184682,3184943,188492,3186848v9525,4763,20955,3810,32385,3810c370419,3194468,519009,3197326,667599,3212566v11430,1905,12383,20002,,19050c506627,3218281,345654,3211613,183729,3211613v-4762,,-7620,-3810,-9525,-7620c148487,3139223,61809,3237331,31329,3253523v-10477,5715,-19050,-9525,-8572,-16192c61809,3217328,86574,3168751,134199,3164941xm1126586,2310191v3691,595,7263,3214,7739,7024c1140040,2439135,1134325,2561055,1141945,2682975v3810,60008,10477,119063,16192,178118c1161947,2894430,1162900,2927768,1140040,2955390v-20003,24765,-50483,35243,-78105,49530c1040980,3015398,1021930,3025875,1011452,3048735v-9525,20955,-8572,45720,-18097,66675c979068,3145890,952874,3165416,922632,3178037r-36184,10880l944658,3195108v36493,8409,72271,20791,105847,35555c1062887,3235425,1053362,3257333,1040980,3252570v-127635,-52387,-284798,-80962,-391478,28575c641882,3288765,630452,3276383,637120,3269715v41077,-44648,90592,-69606,143522,-80249l813594,3185753r1703,-10097c816964,3172680,819762,3170418,823810,3169703v37147,-6668,80962,-13335,112395,-37148c975257,3103028,963827,3059213,986687,3022065v30480,-49530,104775,-46672,134303,-94297c1145755,2887763,1120990,2802990,1117180,2758223v-4763,-49530,-7620,-99060,-8573,-149543c1105750,2511525,1103845,2411513,1118132,2315310v953,-4286,4763,-5714,8454,-5119xm1984907,1995270v14288,-1905,14288,20003,,21908c1731542,2050515,1593430,2287688,1492465,2496285r-9438,3147l1479129,2668688v-1905,99060,-9525,199073,6668,297180c1499132,3046831,1531517,3127793,1593429,3183038v73343,65723,170498,73343,260985,44768c1873464,3221138,1886799,3251618,1867749,3260191v-170497,74295,-338137,-41910,-392430,-203835c1440077,2952533,1445792,2840138,1450554,2732506v4763,-118110,11430,-235268,16193,-353378c1467699,2367698,1484844,2367698,1485797,2379128r-2264,98316l1563783,2323570v95369,-161136,223957,-302582,421124,-328300xm819136,1905646v11460,-2173,23485,-1339,36106,3899c868577,1915260,862862,1938120,849527,1932405v-48578,-18097,-122873,79058,-154305,108585c656169,2077185,616164,2114333,577112,2150528v-14288,13335,-35243,-7620,-20955,-20955c613307,2075280,671409,2020988,730464,1968600v25004,-22860,54293,-56435,88672,-62954xm1218502,1881685v4406,-1190,9168,715,10120,6906c1253388,2036228,1434363,2070518,1521040,2172436v10478,12382,-7620,30480,-18097,18097c1414360,2084806,1232432,2048611,1210525,1893353v-476,-6191,3572,-10477,7977,-11668xm2563074,1807628v41910,-4763,33338,47625,26670,72390c2570694,1953360,2550692,2034323,2520212,2104808v-14288,32385,-46673,63817,-84773,49530c2411627,2145765,2404007,2121000,2384004,2107665v-12858,-8572,-28575,-13573,-44648,-17859l2295868,2077192r14794,14995c2325188,2112428,2336856,2134812,2345904,2158148v4763,12382,-14287,17144,-19050,5715c2318282,2141956,2307090,2122191,2293874,2103736r-43877,-50823l2220412,2036705v-23098,-14764,-45958,-30004,-70723,-42387c2106827,1972410,2067774,1965743,2020149,1974315v-29527,4763,-59055,14288,-89535,16193c1812504,1998128,1712492,1907640,1638197,1826678v-7620,-8573,3810,-19050,11430,-9525c1727732,1888590,1814409,1977173,1929662,1965743v51435,-4763,99060,-28575,151447,-23813c2118257,1944788,2152547,1960980,2183979,1979078v40958,23812,79058,53340,123825,70485c2343047,2062898,2384957,2064803,2414484,2090520v3810,3810,6668,9525,11430,12383c2430677,2114333,2440202,2118143,2454489,2113380v17145,8573,27623,3810,30480,-14287c2503067,2077185,2508782,2032418,2517354,2005748v8573,-26670,16193,-53340,24765,-80010c2544024,1918118,2565932,1840965,2563074,1840965v-20955,1905,-20955,-31432,,-33337xm1974429,1751431v17145,-953,17145,24765,,26670c1859177,1789531,1740114,1787626,1626767,1811438v-120015,25718,-203835,96203,-287655,180975c1331492,2000033,1320062,1988603,1327682,1980031v80010,-84773,160972,-159068,277177,-188595c1723922,1760956,1852509,1758098,1974429,1751431xm717606,1592482v3334,2262,5239,7024,2381,12263c672362,1697137,868577,1710473,918107,1719998v50483,9525,114300,12382,158115,40005c1119085,1786673,1136230,1839060,1154327,1882875v25718,60960,48578,124778,63818,189548c1221955,2090520,1195285,2098140,1190522,2080042v-22860,-80009,-46672,-160019,-81915,-235267c1087652,1799055,1061935,1775242,1012405,1763812v-33338,-8572,-66675,-14287,-100013,-20954c851432,1729523,643787,1707615,706652,1595220v2858,-4762,7620,-5000,10954,-2738xm593186,1567956v7739,2262,14406,9644,12501,19645c586637,1695233,638072,1801913,742847,1840966v83820,32385,179070,-16193,258127,27622c1132419,1941931,1160042,2147671,1108607,2275306r-1288,672l1108957,2317498v-945,17681,-3564,35436,-7970,53057c1099082,2381033,1082890,2376270,1084795,2365793v30480,-130493,-43815,-269558,-169545,-316230c901915,2044800,907630,2023845,920965,2028608v68104,25718,121920,75962,154305,137398l1097349,2235071r7224,-37468c1112476,2124156,1101225,2050039,1064792,1982888v-24765,-45720,-59055,-90487,-112395,-101917c901914,1869541,847622,1889543,796187,1884781,644739,1871446,542822,1725713,574254,1579028v2382,-10477,11192,-13335,18932,-11072xm178491,1070155v8572,,16668,5476,15716,16430c183730,1193265,179920,1303755,270407,1378050v84773,69533,204788,86678,310515,69533c665695,1433295,737132,1422818,809522,1479968v61913,48577,103823,126682,125730,200977c938110,1691423,923822,1697138,919060,1687613,864767,1598078,819047,1472348,696175,1462823v-51435,-3810,-101918,16192,-152400,20955c497102,1488540,450430,1484730,404710,1475205r-3877,-1127l376298,1503334v-39693,31700,-96128,39023,-143991,14734c220877,1511401,231354,1494256,242784,1499971v40720,21431,88940,15002,123364,-11654l383143,1468935r-37101,-10786c288445,1436807,235403,1402339,198970,1352333v-28099,-39053,-40482,-82868,-44530,-128230l153996,1183046r-30586,1483c69430,1177430,22281,1142068,850,1088490v-5715,-15240,19050,-21907,24765,-6667c43474,1126114,83836,1157011,129020,1165271r24786,200l153696,1155299v1220,-23053,3602,-46092,6221,-68714c160869,1075631,169918,1070155,178491,1070155xm1515325,979905v14287,-2857,20002,19050,5715,21908c1455317,1017053,1396262,1052295,1355305,1107540v-29528,40958,-49530,89535,-80963,129540c1230527,1292325,1156232,1333283,1088605,1295183v-10478,-5715,-1905,-20003,8572,-15240c1212430,1341855,1278152,1179930,1325777,1107540v44768,-66675,110490,-111442,189548,-127635xm1080926,950527v8751,-1519,19109,7947,13394,17948c1046695,1055153,984782,1129448,907630,1189455v-9525,7620,-22860,-5715,-13335,-13335c967637,1114208,1028597,1040865,1073365,956093v1905,-3334,4644,-5060,7561,-5566xm665115,852419v4211,804,8200,3423,11057,8424c731418,957998,789520,1052295,855243,1141830v60007,82868,139065,173355,249555,176213c1192427,1319948,1269580,1293278,1338160,1363763v47625,48577,66675,116205,48578,180975c1382927,1556168,1367688,1551405,1369593,1539975v20002,-97155,-55245,-197167,-155258,-199072c1168615,1339950,1123848,1354238,1078127,1348523v-37147,-4763,-71437,-18098,-102869,-37148c903820,1267560,851433,1199933,802855,1133258r-15270,-22645l724408,1146266v-78358,37772,-167298,56525,-235878,-12055c478052,1123733,494245,1107541,504722,1118018v63580,62865,144840,44292,216858,9779l778166,1096646r-58893,-87332c693079,966808,668553,923231,645693,878940v-7858,-15002,6787,-28932,19422,-26521xm2823286,700510v9466,3706,14109,17458,2679,23173c2687853,789405,2545930,857033,2400197,902753v-9525,2857,-15240,-11430,-6667,-16193c2531642,821790,2674517,766545,2812630,700823v3810,-1667,7501,-1548,10656,-313xm1837031,546398v9644,-2500,23574,6787,19288,18217c1807742,686535,1771547,821790,1800122,953235v17859,82867,60365,161449,124703,216054l1987452,1209472r51033,-99907c2098493,969190,2125877,808455,2150642,657008v1905,-11906,13335,-16430,23932,-15002c2185170,643435,2194933,650817,2193504,662723v-33337,276225,-88582,591503,-337185,759143c1825363,1442821,1792680,1459966,1758956,1474834r-90629,34379l1709397,1523664v28098,9882,56435,19169,85010,25837c1858225,1563788,1913470,1545691,1975382,1528546v51435,-14288,99060,-18098,152400,-13335c2185885,1519973,2242082,1529498,2299232,1516163v21908,-4762,31433,27623,9525,34290c2250655,1567598,2194457,1559978,2135402,1553311v-34290,-3810,-65960,-3096,-97274,714l2023838,1556922r3931,2103c2060154,1669516,2119209,1758098,2216364,1821916v13335,9525,1905,30480,-12382,21907c2105874,1783816,2029674,1679041,2011577,1563788r2887,-4965l1942997,1573313v-56197,14288,-108585,18098,-164782,1905c1751069,1567122,1724160,1556644,1697490,1545452r-59560,-25577l1549585,1548980v-35153,11891,-69979,24571,-103793,39573c1318157,1644751,1195284,1753336,1190522,1901926v,11430,-14288,10477,-17145,c1157184,1778101,1238147,1677136,1334349,1608556v119063,-83820,265748,-109538,396240,-168593c1808218,1404958,1870190,1357453,1920256,1301151r56101,-76263l1912874,1189455v-69830,-51614,-118229,-127873,-140375,-214312c1736304,833220,1773452,684630,1829649,553185v1429,-3810,4167,-5953,7382,-6787xm1355305,469366v66675,14287,128587,39052,186690,75247c1553425,551281,1543900,566521,1532470,561758v-58103,-30480,-119063,-54292,-182880,-70485c1335302,487463,1341017,466508,1355305,469366xm909653,465199v6073,-120,11788,3690,11311,11787c919059,516991,912868,555329,902510,592476r-35499,88504l882270,672129v32742,-20836,64889,-42744,96797,-64651c981925,605573,984663,605275,987000,606019v7010,2233,10403,13842,2545,19557c928585,668438,864767,708443,799045,743686v-45720,24765,-92393,42862,-144780,28575c611402,760831,578065,743686,533297,758926v-36195,12382,-67627,40005,-94297,66675c385660,878941,338987,937043,294220,997051v-6668,8572,-20955,,-14288,-8573l282702,985146r-1341,-1430c281361,979906,283742,976096,288505,976096r953,924l420902,818933v37148,-38100,81915,-78105,137160,-84772c586637,730351,610450,737971,637120,746543v53340,17145,94297,10478,144780,-16192l845209,693627r-445,-1376c874292,624623,891437,550328,896199,476986v953,-7620,7382,-11668,13454,-11787xm2370670,451268v6191,,12382,3810,12382,11430c2383052,535564,2399661,603608,2430871,667232r28058,48450l2484746,686655v27786,-35659,53325,-73224,76423,-112514c2563074,570807,2565754,569021,2568581,568426v8484,-1786,18306,7144,12591,17145c2485922,745591,2350667,876083,2187789,965618v-10477,5715,-19050,-9525,-8572,-14287c2258275,906087,2330665,851080,2394839,787739r50952,-57287l2411329,677814v-35361,-65812,-53042,-139392,-53042,-215116c2358287,455078,2364478,451268,2370670,451268xm766913,304315v7010,447,13082,10269,7367,17413c740704,363876,728024,416740,737445,467862r15791,46984l759993,510323v3334,-2381,6608,-2798,9435,-1950c777911,510918,782376,524848,772375,531278,635215,622718,498055,713205,362800,806550v-76200,52388,-95250,117158,-85725,206693c283742,1079918,298982,1144688,285647,1212315v-2857,10478,-18097,6668,-17145,-3810c291362,1073250,189445,914183,318032,808455,382802,756068,458050,713205,526630,666533r96490,-64589l622540,601355r-2535,2178c617832,604263,615213,604144,612355,602715,554252,570330,519010,512228,512342,446505v-953,-8096,4762,-12144,10954,-12144c529487,434361,536154,438409,537107,446505v6668,56198,39053,106680,84773,140018l624781,598461r4719,-5270l632082,595945,738424,524761,719541,470720v-11162,-56837,2590,-115416,40451,-163279c762135,305060,764576,304167,766913,304315xm1178854,125275v5477,,11192,3571,11668,10715c1204810,314108,1092415,485558,922870,541755v-10478,2858,-14288,-12382,-4763,-16192c1078127,468413,1183855,304583,1168615,135990v-476,-7144,4762,-10715,10239,-10715xm1308394,82531v6429,119,13097,4405,13573,12502c1330302,212547,1408645,316936,1516158,360339r39236,12104l1524254,330687v-11728,-13900,-23932,-27057,-35600,-39439c1482225,284819,1488119,275175,1495084,274773v2321,-134,4762,759,6905,3140c1575332,357923,1648674,459840,1576284,564616v-38100,56197,-90487,104775,-136207,155257c1386737,778928,1294344,853223,1314347,941806v1905,9525,-12383,14287,-13335,3810c1274342,836078,1400072,738923,1463889,667485v46673,-53339,124778,-116204,125730,-192404c1589857,456983,1586583,439540,1580809,422782r-16644,-33683l1559139,392213c1413407,367448,1303869,242670,1296250,95033v-476,-8573,5715,-12621,12144,-12502xm916708,39878v2947,-1102,6399,-1042,9971,863c1030502,95986,1105749,188378,1140992,300773v2857,9525,-12383,13335,-15240,4763c1085747,200761,1012404,115988,914297,62648v-10716,-5715,-6429,-19467,2411,-22770xm1662367,140v6310,-834,12978,2024,13930,9168c1690585,107892,1737019,197367,1809171,262866r74914,53014l1885252,306964v13215,-45958,40600,-87153,83462,-115728c1972524,188855,1976215,188557,1979386,189599v9510,3125,14331,18305,3616,25449c1887752,278866,1890610,407453,1936330,500798v46672,95250,126682,164783,194309,243840c2137307,753211,2126830,763688,2117305,757021,2023007,677011,1922994,572236,1886800,451268v-6906,-23813,-10597,-48399,-10909,-72777l1881184,338043r-2004,-123c1752497,274103,1666772,154088,1650580,13118v-476,-7620,5477,-12145,11787,-12978xe" fillcolor="black" stroked="f">
                <v:stroke joinstyle="miter"/>
                <v:path arrowok="t" o:connecttype="custom" o:connectlocs="1127081,1656192;1152986,1656864;1216528,1661752;1223860,1666151;1190134,1677393;1112906,1666639;971648,1667617;974092,1659308;1101175,1658819;1127081,1656192;684014,1651403;748763,1663707;750566,1664925;751696,1663585;757561,1664684;800574,1663218;814871,1661263;828435,1665173;824036,1672505;758072,1676709;754374,1673113;751696,1674949;712104,1672016;643674,1688146;635365,1688146;662248,1651976;684014,1651403;596988,1633662;629988,1645622;623145,1654909;530766,1702809;523923,1698410;596988,1633662;68865,1624116;91838,1629981;96726,1635357;113345,1637312;342584,1648555;342584,1658330;94282,1648066;89394,1644155;16077,1669572;11678,1661263;68865,1624116;578117,1185494;582088,1189098;585998,1376791;594307,1468193;585021,1516583;544941,1541999;519035,1564484;509748,1598698;473456,1630836;454888,1636419;484759,1639596;539075,1657841;534187,1669083;333297,1683747;326943,1677881;400593,1636701;417502,1634795;418376,1629614;422745,1626559;480421,1607496;506326,1550798;575245,1502408;573290,1415405;568891,1338666;573779,1188120;578117,1185494;1018571,1023889;1018571,1035132;765871,1280989;761027,1282604;759027,1369459;762449,1521960;817681,1633402;951608,1656375;958451,1672994;757072,1568394;744364,1402208;752673,1220869;762449,1220869;761287,1271321;802468,1192359;1018571,1023889;420346,977898;438874,979899;435942,991630;356759,1047351;296150,1103561;285396,1092808;374844,1010203;420346,977898;625284,965602;630477,969146;780534,1114803;771247,1124090;621191,971590;625284,965602;1315262,927599;1328948,964747;1293267,1080100;1249765,1105516;1223371,1081566;1200460,1072401;1178143,1065928;1185735,1073623;1203820,1107471;1194044,1110404;1177120,1079549;1154604,1053469;1139423,1045152;1103130,1023401;1036656,1013136;990710,1021446;840654,937375;846520,932487;990222,1008737;1067938,996517;1120727,1015580;1184268,1051750;1239012,1072768;1244878,1079122;1259541,1084498;1275182,1077167;1291801,1029266;1304509,988208;1315262,944706;1315262,927599;1013194,898761;1013194,912447;834789,929554;687176,1022423;681311,1016069;823546,919290;1013194,898761;368245,817195;369467,823488;471134,882631;552272,903160;592352,966213;625101,1063481;610926,1067391;568891,946662;519524,905115;468201,894362;362624,818600;368245,817195;304398,804610;310813,814691;381198,944707;513658,958881;568891,1167592;568230,1167937;569070,1189243;564980,1216470;556671,1214026;469668,1051750;472601,1040997;551784,1111504;563114,1146945;566821,1127718;546407,1017535;488730,965236;408570,967191;294683,810291;304398,804610;91594,549159;99659,557590;138762,707158;298105,742839;415413,759458;479932,862591;471623,866013;357248,750660;279043,761413;207680,757014;205691,756435;193100,771448;119210,779009;124587,769722;187892,763742;196613,753796;177574,748261;102103,693961;79252,628159;79024,607090;63329,607851;436,558568;13145,555146;66208,597968;78927,598071;78870,592851;82063,557590;91594,549159;777601,502846;780534,514089;695486,568343;653939,634818;558627,664634;563025,656813;680333,568343;777601,502846;554686,487771;561559,496981;465758,610379;458915,603536;550806,490627;554686,487771;341309,437426;346983,441749;438875,585939;566936,676365;686688,699826;711616,792695;702818,790251;623146,688095;553250,692006;500462,672943;411992,581541;404156,569920;371736,588216;250693,582030;259002,573720;370285,578738;399322,562753;369101,517938;331343,451035;341309,437426;1448792,359472;1450167,371364;1231681,463255;1228259,454946;1443324,359633;1448792,359472;942687,280389;952585,289737;923747,489160;987740,600030;1019877,620651;1046065,569382;1103619,337149;1115900,329451;1125614,340082;952585,729642;902623,756823;856116,774465;877191,781881;920815,795139;1013683,784386;1091889,777543;1179870,778032;1184757,795628;1095799,797094;1045882,797461;1038549,798947;1040566,800027;1137345,934931;1130991,946173;1032257,802471;1033739,799923;997065,807359;912506,808336;871081,793061;840517,779936;795182,794872;741920,815179;610926,975989;602128,975989;684732,825444;888066,738929;985395,667696;1014184,628561;981607,610379;909572,500403;938899,283871;942687,280389;695486,240859;791287,279473;786399,288271;692553,252101;695486,240859;466796,238721;472600,244769;463130,304034;444914,349451;452744,344909;502416,311732;506487,310984;507793,321019;410036,381629;335741,396292;273666,389449;225276,423664;150981,511645;143649,507246;145071,505536;144383,504802;148049,500892;148538,501366;215989,420242;286374,376741;326943,383095;401238,374786;433726,355940;433498,355234;459892,244769;466796,238721;1216529,231572;1222883,237437;1247421,342396;1261819,367258;1275068,352363;1314285,294625;1318088,291692;1324549,300491;1122682,495515;1118283,488183;1228931,404235;1255078,374837;1237393,347826;1210174,237437;1216529,231572;393548,156162;397328,165097;378426,240087;386529,264197;389997,261876;394838,260876;396351,272630;186174,413888;142183,519954;146582,622109;137784,620154;163201,414865;270244,342037;319759,308893;319461,308590;318161,309708;314235,309288;262912,229128;268534,222896;275621,229128;319123,300979;320611,307105;323033,304401;324358,305814;378928,269285;369238,241554;389996,157766;393548,156162;604939,64286;610926,69784;473578,278006;471134,269697;599684,69784;604939,64286;671413,42351;678378,48767;778029,184911;798163,191122;782183,169695;763915,149456;767215,141002;770758,142613;808883,289737;738987,369409;674468,483296;667625,485251;751207,342525;815726,243792;811205,216954;802664,199669;800085,201267;665181,48767;671413,42351;470416,20464;475533,20907;585509,154344;577689,156788;469179,32148;470416,20464;853057,72;860205,4776;928391,134892;966834,162096;967432,157521;1010262,98134;1015738,97294;1017594,110354;993644,256989;1093355,382117;1086512,388472;968227,231572;962629,194226;965345,173470;964317,173406;847009,6732;853057,7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35" o:spid="_x0000_s1028" type="#_x0000_t75" style="position:absolute;left:40973;top:553;width:15152;height:12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">
                <v:imagedata r:id="rId5" o:title=""/>
                <v:path arrowok="t"/>
              </v:shape>
              <v:shape id="Graphic 336" o:spid="_x0000_s1029" type="#_x0000_t75" style="position:absolute;left:41580;width:15446;height:13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">
                <v:imagedata r:id="rId6" o:title=""/>
                <v:path arrowok="t"/>
              </v:shape>
              <v:shape id="Graphic 438" o:spid="_x0000_s1030" style="position:absolute;left:51949;top:17275;width:846;height:911;visibility:visible;mso-wrap-style:square;v-text-anchor:middle" coordsize="164811,177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" path="m148456,109966v5071,-8875,7606,-17749,7606,-27891c156062,63058,148456,46577,135778,33899,123100,21222,105351,14883,87602,12347,74924,11079,63514,14883,52104,19954,45765,22489,40694,26293,36891,31364v-3803,2535,-7607,6339,-10142,11410c9000,69397,6464,106163,24213,135321v21552,32963,65925,46908,101423,25356c138314,153070,150991,136589,148456,120108v,-3803,,-6339,,-10142xm91406,103627v3803,-2536,7606,-3803,11410,-7607c99012,99824,95209,102359,91406,103627xe" fillcolor="#c00000 [3204]" stroked="f" strokeweight=".33675mm">
                <v:stroke joinstyle="miter"/>
                <v:path arrowok="t" o:connecttype="custom" o:connectlocs="76182,56430;80085,42118;69676,17396;44954,6336;26738,10240;18931,16095;13727,21950;12425,69442;64472,82453;76182,61635;76182,56430;46906,53177;52761,49274;46906,53177" o:connectangles="0,0,0,0,0,0,0,0,0,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FF"/>
    <w:rsid w:val="00094B47"/>
    <w:rsid w:val="000B0C7F"/>
    <w:rsid w:val="001221EE"/>
    <w:rsid w:val="00240FDC"/>
    <w:rsid w:val="00254137"/>
    <w:rsid w:val="002C2AE4"/>
    <w:rsid w:val="003533E5"/>
    <w:rsid w:val="003618D8"/>
    <w:rsid w:val="003B4C84"/>
    <w:rsid w:val="003F353E"/>
    <w:rsid w:val="00424359"/>
    <w:rsid w:val="004244D3"/>
    <w:rsid w:val="00470158"/>
    <w:rsid w:val="00473E6D"/>
    <w:rsid w:val="004C5297"/>
    <w:rsid w:val="004D566C"/>
    <w:rsid w:val="005456B4"/>
    <w:rsid w:val="00577406"/>
    <w:rsid w:val="00580075"/>
    <w:rsid w:val="00583903"/>
    <w:rsid w:val="005E706E"/>
    <w:rsid w:val="00646970"/>
    <w:rsid w:val="00665BCE"/>
    <w:rsid w:val="006E47A9"/>
    <w:rsid w:val="00700DD1"/>
    <w:rsid w:val="00793FDA"/>
    <w:rsid w:val="00831CCC"/>
    <w:rsid w:val="00875ADF"/>
    <w:rsid w:val="008A34FF"/>
    <w:rsid w:val="00907FB3"/>
    <w:rsid w:val="00940862"/>
    <w:rsid w:val="00944156"/>
    <w:rsid w:val="0095228F"/>
    <w:rsid w:val="009F5CCE"/>
    <w:rsid w:val="00A60540"/>
    <w:rsid w:val="00A947B4"/>
    <w:rsid w:val="00BB056A"/>
    <w:rsid w:val="00BD3305"/>
    <w:rsid w:val="00C60FDC"/>
    <w:rsid w:val="00D338FB"/>
    <w:rsid w:val="00D71E5F"/>
    <w:rsid w:val="00E062E0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D3413E-1A1E-46A7-BEC8-98F40DEC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424359"/>
    <w:pPr>
      <w:jc w:val="lef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Tree%20sympathy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13DEC3C1D34F7DAEDC1EDC4BE0E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1D562-11A2-45B9-863D-8EC6F2B04471}"/>
      </w:docPartPr>
      <w:docPartBody>
        <w:p w:rsidR="00000000" w:rsidRDefault="00F30299">
          <w:pPr>
            <w:pStyle w:val="9413DEC3C1D34F7DAEDC1EDC4BE0E926"/>
          </w:pPr>
          <w:r w:rsidRPr="00424359">
            <w:t>From…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99"/>
    <w:rsid w:val="00F3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3DEC3C1D34F7DAEDC1EDC4BE0E926">
    <w:name w:val="9413DEC3C1D34F7DAEDC1EDC4BE0E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4A5C-2A9C-4B8E-B35E-F87A02214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28AA3E-6138-4F6D-8853-FDD7134BB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AB6D1A-4BB5-44BF-AE1C-92A76450EB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CBE725A-C7DD-4B93-A0E0-A9B5C947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RAMIREZ</dc:creator>
  <cp:keywords/>
  <dc:description/>
  <cp:lastModifiedBy>MANILYN RATONEL</cp:lastModifiedBy>
  <cp:revision>1</cp:revision>
  <dcterms:created xsi:type="dcterms:W3CDTF">2019-11-07T06:34:00Z</dcterms:created>
  <dcterms:modified xsi:type="dcterms:W3CDTF">2019-11-07T06:34:00Z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