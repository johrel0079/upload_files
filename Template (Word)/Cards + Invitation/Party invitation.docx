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536" w:rsidRPr="00712AEE" w:rsidRDefault="005B01F6" w:rsidP="00712AE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-2980690</wp:posOffset>
                </wp:positionV>
                <wp:extent cx="814070" cy="814705"/>
                <wp:effectExtent l="1905" t="635" r="3175" b="3810"/>
                <wp:wrapNone/>
                <wp:docPr id="323" name="Auto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70" cy="814705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AutoShape 471" o:spid="_x0000_s1026" type="#_x0000_t183" style="position:absolute;margin-left:365.4pt;margin-top:-234.7pt;width:64.1pt;height:64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" fillcolor="#f2eadd [665]" stroked="f" strokecolor="#d9c19b [1945]" strokeweight="1pt">
                <v:shadow color="#664c26 [1609]" opacity=".5" offset="1pt"/>
              </v:shape>
            </w:pict>
          </mc:Fallback>
        </mc:AlternateContent>
      </w:r>
    </w:p>
    <w:p w:rsidR="00DE7536" w:rsidRPr="00712AEE" w:rsidRDefault="005B01F6" w:rsidP="00712AE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5947" behindDoc="0" locked="0" layoutInCell="1" allowOverlap="1">
                <wp:simplePos x="0" y="0"/>
                <wp:positionH relativeFrom="column">
                  <wp:posOffset>5080000</wp:posOffset>
                </wp:positionH>
                <wp:positionV relativeFrom="paragraph">
                  <wp:posOffset>4497070</wp:posOffset>
                </wp:positionV>
                <wp:extent cx="2355850" cy="818515"/>
                <wp:effectExtent l="3175" t="1270" r="3175" b="0"/>
                <wp:wrapNone/>
                <wp:docPr id="322" name="Rectangl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5850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2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InvitationTitleChar"/>
                              </w:rPr>
                              <w:id w:val="12285134"/>
                              <w:placeholder>
                                <w:docPart w:val="D53D35CC479C481A9061C15DCCAAA831"/>
                              </w:placeholder>
                              <w:temporary/>
                              <w:showingPlcHdr/>
                              <w:text w:multiLine="1"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p w:rsidR="00ED77A8" w:rsidRPr="00346CD0" w:rsidRDefault="00ED77A8" w:rsidP="00ED6CF7">
                                <w:pPr>
                                  <w:pStyle w:val="InvitationTitle"/>
                                </w:pPr>
                                <w:r w:rsidRPr="00346CD0">
                                  <w:t>You’re Invited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0" o:spid="_x0000_s1026" style="position:absolute;margin-left:400pt;margin-top:354.1pt;width:185.5pt;height:64.45pt;z-index:2516459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" filled="f" fillcolor="#252525 [2415]" stroked="f">
                <v:textbox inset=",10.8pt">
                  <w:txbxContent>
                    <w:sdt>
                      <w:sdtPr>
                        <w:rPr>
                          <w:rStyle w:val="InvitationTitleChar"/>
                        </w:rPr>
                        <w:id w:val="12285134"/>
                        <w:placeholder>
                          <w:docPart w:val="D53D35CC479C481A9061C15DCCAAA831"/>
                        </w:placeholder>
                        <w:temporary/>
                        <w:showingPlcHdr/>
                        <w:text w:multiLine="1"/>
                      </w:sdtPr>
                      <w:sdtEndPr>
                        <w:rPr>
                          <w:rStyle w:val="DefaultParagraphFont"/>
                        </w:rPr>
                      </w:sdtEndPr>
                      <w:sdtContent>
                        <w:p w:rsidR="00ED77A8" w:rsidRPr="00346CD0" w:rsidRDefault="00ED77A8" w:rsidP="00ED6CF7">
                          <w:pPr>
                            <w:pStyle w:val="InvitationTitle"/>
                          </w:pPr>
                          <w:r w:rsidRPr="00346CD0">
                            <w:t>You’re Invited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4502150</wp:posOffset>
                </wp:positionV>
                <wp:extent cx="2423795" cy="818515"/>
                <wp:effectExtent l="635" t="0" r="4445" b="3810"/>
                <wp:wrapNone/>
                <wp:docPr id="321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3795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2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34C" w:rsidRPr="00346CD0" w:rsidRDefault="005B01F6" w:rsidP="00ED6CF7">
                            <w:pPr>
                              <w:pStyle w:val="InvitationTitle"/>
                            </w:pPr>
                            <w:sdt>
                              <w:sdtPr>
                                <w:rPr>
                                  <w:rStyle w:val="InvitationTitleChar"/>
                                </w:rPr>
                                <w:id w:val="12285135"/>
                                <w:placeholder>
                                  <w:docPart w:val="D27C948A0EE047CEAF0B9F789163E18C"/>
                                </w:placeholder>
                                <w:temporary/>
                                <w:showingPlcHdr/>
                                <w:text w:multiLine="1"/>
                              </w:sdtPr>
                              <w:sdtEndPr>
                                <w:rPr>
                                  <w:rStyle w:val="DefaultParagraphFont"/>
                                </w:rPr>
                              </w:sdtEndPr>
                              <w:sdtContent>
                                <w:r w:rsidR="0071734C" w:rsidRPr="007E2555">
                                  <w:t>You’re Invited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4" o:spid="_x0000_s1027" style="position:absolute;margin-left:9.05pt;margin-top:354.5pt;width:190.85pt;height:64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" filled="f" fillcolor="#252525 [2415]" stroked="f">
                <v:textbox inset=",10.8pt">
                  <w:txbxContent>
                    <w:p w:rsidR="0071734C" w:rsidRPr="00346CD0" w:rsidRDefault="005B01F6" w:rsidP="00ED6CF7">
                      <w:pPr>
                        <w:pStyle w:val="InvitationTitle"/>
                      </w:pPr>
                      <w:sdt>
                        <w:sdtPr>
                          <w:rPr>
                            <w:rStyle w:val="InvitationTitleChar"/>
                          </w:rPr>
                          <w:id w:val="12285135"/>
                          <w:placeholder>
                            <w:docPart w:val="D27C948A0EE047CEAF0B9F789163E18C"/>
                          </w:placeholder>
                          <w:temporary/>
                          <w:showingPlcHdr/>
                          <w:text w:multiLine="1"/>
                        </w:sdtPr>
                        <w:sdtEndPr>
                          <w:rPr>
                            <w:rStyle w:val="DefaultParagraphFont"/>
                          </w:rPr>
                        </w:sdtEndPr>
                        <w:sdtContent>
                          <w:r w:rsidR="0071734C" w:rsidRPr="007E2555">
                            <w:t>You’re Invited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>
                <wp:simplePos x="0" y="0"/>
                <wp:positionH relativeFrom="column">
                  <wp:posOffset>5067935</wp:posOffset>
                </wp:positionH>
                <wp:positionV relativeFrom="paragraph">
                  <wp:posOffset>3733800</wp:posOffset>
                </wp:positionV>
                <wp:extent cx="648970" cy="649605"/>
                <wp:effectExtent l="635" t="0" r="7620" b="7620"/>
                <wp:wrapNone/>
                <wp:docPr id="320" name="AutoShape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970" cy="649605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  <a:alpha val="60001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7" o:spid="_x0000_s1026" type="#_x0000_t183" style="position:absolute;margin-left:399.05pt;margin-top:294pt;width:51.1pt;height:51.15pt;z-index:2516500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" fillcolor="white [3212]" stroked="f" strokecolor="#d9c19b [1945]" strokeweight="1pt">
                <v:fill opacity="39321f"/>
                <v:shadow color="#664c26 [1609]" opacity=".5" offset="1pt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3738880</wp:posOffset>
                </wp:positionV>
                <wp:extent cx="648970" cy="649605"/>
                <wp:effectExtent l="635" t="5080" r="7620" b="2540"/>
                <wp:wrapNone/>
                <wp:docPr id="319" name="Auto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970" cy="649605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  <a:alpha val="60001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8" o:spid="_x0000_s1026" type="#_x0000_t183" style="position:absolute;margin-left:9.05pt;margin-top:294.4pt;width:51.1pt;height:51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" fillcolor="white [3212]" stroked="f" strokecolor="#d9c19b [1945]" strokeweight="1pt">
                <v:fill opacity="39321f"/>
                <v:shadow color="#664c26 [1609]" opacity=".5" offset="1pt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4923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3613150</wp:posOffset>
                </wp:positionV>
                <wp:extent cx="3877310" cy="2597150"/>
                <wp:effectExtent l="0" t="3175" r="8890" b="0"/>
                <wp:wrapNone/>
                <wp:docPr id="318" name="Rectangl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7310" cy="2597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  <a:alpha val="60001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9" o:spid="_x0000_s1026" style="position:absolute;margin-left:384.75pt;margin-top:284.5pt;width:305.3pt;height:204.5pt;z-index:2516449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" fillcolor="#c3e0f2 [662]" stroked="f" strokecolor="#4da4d8 [1942]" strokeweight="1pt">
                <v:fill opacity="39321f"/>
                <v:shadow color="#0d2b3d [1606]" opacity=".5" offset="1pt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49019" behindDoc="0" locked="0" layoutInCell="1" allowOverlap="1">
                <wp:simplePos x="0" y="0"/>
                <wp:positionH relativeFrom="column">
                  <wp:posOffset>6487795</wp:posOffset>
                </wp:positionH>
                <wp:positionV relativeFrom="paragraph">
                  <wp:posOffset>5668645</wp:posOffset>
                </wp:positionV>
                <wp:extent cx="463550" cy="380365"/>
                <wp:effectExtent l="10795" t="10795" r="40005" b="8890"/>
                <wp:wrapNone/>
                <wp:docPr id="298" name="Group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0" cy="380365"/>
                          <a:chOff x="10" y="10"/>
                          <a:chExt cx="3114" cy="2557"/>
                        </a:xfrm>
                      </wpg:grpSpPr>
                      <wps:wsp>
                        <wps:cNvPr id="299" name="Freeform 828"/>
                        <wps:cNvSpPr>
                          <a:spLocks/>
                        </wps:cNvSpPr>
                        <wps:spPr bwMode="auto">
                          <a:xfrm>
                            <a:off x="70" y="10"/>
                            <a:ext cx="1040" cy="926"/>
                          </a:xfrm>
                          <a:custGeom>
                            <a:avLst/>
                            <a:gdLst>
                              <a:gd name="T0" fmla="*/ 30 w 1040"/>
                              <a:gd name="T1" fmla="*/ 385 h 926"/>
                              <a:gd name="T2" fmla="*/ 0 w 1040"/>
                              <a:gd name="T3" fmla="*/ 500 h 926"/>
                              <a:gd name="T4" fmla="*/ 0 w 1040"/>
                              <a:gd name="T5" fmla="*/ 575 h 926"/>
                              <a:gd name="T6" fmla="*/ 10 w 1040"/>
                              <a:gd name="T7" fmla="*/ 651 h 926"/>
                              <a:gd name="T8" fmla="*/ 20 w 1040"/>
                              <a:gd name="T9" fmla="*/ 686 h 926"/>
                              <a:gd name="T10" fmla="*/ 45 w 1040"/>
                              <a:gd name="T11" fmla="*/ 751 h 926"/>
                              <a:gd name="T12" fmla="*/ 85 w 1040"/>
                              <a:gd name="T13" fmla="*/ 806 h 926"/>
                              <a:gd name="T14" fmla="*/ 135 w 1040"/>
                              <a:gd name="T15" fmla="*/ 846 h 926"/>
                              <a:gd name="T16" fmla="*/ 195 w 1040"/>
                              <a:gd name="T17" fmla="*/ 876 h 926"/>
                              <a:gd name="T18" fmla="*/ 300 w 1040"/>
                              <a:gd name="T19" fmla="*/ 906 h 926"/>
                              <a:gd name="T20" fmla="*/ 500 w 1040"/>
                              <a:gd name="T21" fmla="*/ 926 h 926"/>
                              <a:gd name="T22" fmla="*/ 600 w 1040"/>
                              <a:gd name="T23" fmla="*/ 916 h 926"/>
                              <a:gd name="T24" fmla="*/ 770 w 1040"/>
                              <a:gd name="T25" fmla="*/ 871 h 926"/>
                              <a:gd name="T26" fmla="*/ 845 w 1040"/>
                              <a:gd name="T27" fmla="*/ 831 h 926"/>
                              <a:gd name="T28" fmla="*/ 910 w 1040"/>
                              <a:gd name="T29" fmla="*/ 786 h 926"/>
                              <a:gd name="T30" fmla="*/ 940 w 1040"/>
                              <a:gd name="T31" fmla="*/ 756 h 926"/>
                              <a:gd name="T32" fmla="*/ 985 w 1040"/>
                              <a:gd name="T33" fmla="*/ 696 h 926"/>
                              <a:gd name="T34" fmla="*/ 1020 w 1040"/>
                              <a:gd name="T35" fmla="*/ 636 h 926"/>
                              <a:gd name="T36" fmla="*/ 1035 w 1040"/>
                              <a:gd name="T37" fmla="*/ 565 h 926"/>
                              <a:gd name="T38" fmla="*/ 1040 w 1040"/>
                              <a:gd name="T39" fmla="*/ 525 h 926"/>
                              <a:gd name="T40" fmla="*/ 1035 w 1040"/>
                              <a:gd name="T41" fmla="*/ 445 h 926"/>
                              <a:gd name="T42" fmla="*/ 1010 w 1040"/>
                              <a:gd name="T43" fmla="*/ 360 h 926"/>
                              <a:gd name="T44" fmla="*/ 970 w 1040"/>
                              <a:gd name="T45" fmla="*/ 270 h 926"/>
                              <a:gd name="T46" fmla="*/ 910 w 1040"/>
                              <a:gd name="T47" fmla="*/ 185 h 926"/>
                              <a:gd name="T48" fmla="*/ 645 w 1040"/>
                              <a:gd name="T49" fmla="*/ 5 h 926"/>
                              <a:gd name="T50" fmla="*/ 585 w 1040"/>
                              <a:gd name="T51" fmla="*/ 0 h 926"/>
                              <a:gd name="T52" fmla="*/ 475 w 1040"/>
                              <a:gd name="T53" fmla="*/ 10 h 926"/>
                              <a:gd name="T54" fmla="*/ 370 w 1040"/>
                              <a:gd name="T55" fmla="*/ 40 h 926"/>
                              <a:gd name="T56" fmla="*/ 275 w 1040"/>
                              <a:gd name="T57" fmla="*/ 80 h 926"/>
                              <a:gd name="T58" fmla="*/ 235 w 1040"/>
                              <a:gd name="T59" fmla="*/ 110 h 926"/>
                              <a:gd name="T60" fmla="*/ 165 w 1040"/>
                              <a:gd name="T61" fmla="*/ 165 h 926"/>
                              <a:gd name="T62" fmla="*/ 110 w 1040"/>
                              <a:gd name="T63" fmla="*/ 230 h 926"/>
                              <a:gd name="T64" fmla="*/ 65 w 1040"/>
                              <a:gd name="T65" fmla="*/ 300 h 926"/>
                              <a:gd name="T66" fmla="*/ 30 w 1040"/>
                              <a:gd name="T67" fmla="*/ 385 h 9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040" h="926">
                                <a:moveTo>
                                  <a:pt x="30" y="385"/>
                                </a:moveTo>
                                <a:lnTo>
                                  <a:pt x="30" y="385"/>
                                </a:lnTo>
                                <a:lnTo>
                                  <a:pt x="5" y="460"/>
                                </a:lnTo>
                                <a:lnTo>
                                  <a:pt x="0" y="500"/>
                                </a:lnTo>
                                <a:lnTo>
                                  <a:pt x="0" y="535"/>
                                </a:lnTo>
                                <a:lnTo>
                                  <a:pt x="0" y="575"/>
                                </a:lnTo>
                                <a:lnTo>
                                  <a:pt x="5" y="610"/>
                                </a:lnTo>
                                <a:lnTo>
                                  <a:pt x="10" y="651"/>
                                </a:lnTo>
                                <a:lnTo>
                                  <a:pt x="20" y="686"/>
                                </a:lnTo>
                                <a:lnTo>
                                  <a:pt x="30" y="721"/>
                                </a:lnTo>
                                <a:lnTo>
                                  <a:pt x="45" y="751"/>
                                </a:lnTo>
                                <a:lnTo>
                                  <a:pt x="65" y="781"/>
                                </a:lnTo>
                                <a:lnTo>
                                  <a:pt x="85" y="806"/>
                                </a:lnTo>
                                <a:lnTo>
                                  <a:pt x="110" y="831"/>
                                </a:lnTo>
                                <a:lnTo>
                                  <a:pt x="135" y="846"/>
                                </a:lnTo>
                                <a:lnTo>
                                  <a:pt x="165" y="866"/>
                                </a:lnTo>
                                <a:lnTo>
                                  <a:pt x="195" y="876"/>
                                </a:lnTo>
                                <a:lnTo>
                                  <a:pt x="300" y="906"/>
                                </a:lnTo>
                                <a:lnTo>
                                  <a:pt x="400" y="921"/>
                                </a:lnTo>
                                <a:lnTo>
                                  <a:pt x="500" y="926"/>
                                </a:lnTo>
                                <a:lnTo>
                                  <a:pt x="600" y="916"/>
                                </a:lnTo>
                                <a:lnTo>
                                  <a:pt x="690" y="896"/>
                                </a:lnTo>
                                <a:lnTo>
                                  <a:pt x="770" y="871"/>
                                </a:lnTo>
                                <a:lnTo>
                                  <a:pt x="810" y="851"/>
                                </a:lnTo>
                                <a:lnTo>
                                  <a:pt x="845" y="831"/>
                                </a:lnTo>
                                <a:lnTo>
                                  <a:pt x="880" y="811"/>
                                </a:lnTo>
                                <a:lnTo>
                                  <a:pt x="910" y="786"/>
                                </a:lnTo>
                                <a:lnTo>
                                  <a:pt x="940" y="756"/>
                                </a:lnTo>
                                <a:lnTo>
                                  <a:pt x="965" y="726"/>
                                </a:lnTo>
                                <a:lnTo>
                                  <a:pt x="985" y="696"/>
                                </a:lnTo>
                                <a:lnTo>
                                  <a:pt x="1005" y="666"/>
                                </a:lnTo>
                                <a:lnTo>
                                  <a:pt x="1020" y="636"/>
                                </a:lnTo>
                                <a:lnTo>
                                  <a:pt x="1030" y="600"/>
                                </a:lnTo>
                                <a:lnTo>
                                  <a:pt x="1035" y="565"/>
                                </a:lnTo>
                                <a:lnTo>
                                  <a:pt x="1040" y="525"/>
                                </a:lnTo>
                                <a:lnTo>
                                  <a:pt x="1040" y="485"/>
                                </a:lnTo>
                                <a:lnTo>
                                  <a:pt x="1035" y="445"/>
                                </a:lnTo>
                                <a:lnTo>
                                  <a:pt x="1025" y="400"/>
                                </a:lnTo>
                                <a:lnTo>
                                  <a:pt x="1010" y="360"/>
                                </a:lnTo>
                                <a:lnTo>
                                  <a:pt x="995" y="315"/>
                                </a:lnTo>
                                <a:lnTo>
                                  <a:pt x="970" y="270"/>
                                </a:lnTo>
                                <a:lnTo>
                                  <a:pt x="940" y="230"/>
                                </a:lnTo>
                                <a:lnTo>
                                  <a:pt x="910" y="185"/>
                                </a:lnTo>
                                <a:lnTo>
                                  <a:pt x="330" y="736"/>
                                </a:lnTo>
                                <a:lnTo>
                                  <a:pt x="645" y="5"/>
                                </a:lnTo>
                                <a:lnTo>
                                  <a:pt x="585" y="0"/>
                                </a:lnTo>
                                <a:lnTo>
                                  <a:pt x="525" y="5"/>
                                </a:lnTo>
                                <a:lnTo>
                                  <a:pt x="475" y="10"/>
                                </a:lnTo>
                                <a:lnTo>
                                  <a:pt x="420" y="25"/>
                                </a:lnTo>
                                <a:lnTo>
                                  <a:pt x="370" y="40"/>
                                </a:lnTo>
                                <a:lnTo>
                                  <a:pt x="320" y="55"/>
                                </a:lnTo>
                                <a:lnTo>
                                  <a:pt x="275" y="80"/>
                                </a:lnTo>
                                <a:lnTo>
                                  <a:pt x="235" y="110"/>
                                </a:lnTo>
                                <a:lnTo>
                                  <a:pt x="200" y="135"/>
                                </a:lnTo>
                                <a:lnTo>
                                  <a:pt x="165" y="165"/>
                                </a:lnTo>
                                <a:lnTo>
                                  <a:pt x="135" y="195"/>
                                </a:lnTo>
                                <a:lnTo>
                                  <a:pt x="110" y="230"/>
                                </a:lnTo>
                                <a:lnTo>
                                  <a:pt x="85" y="265"/>
                                </a:lnTo>
                                <a:lnTo>
                                  <a:pt x="65" y="300"/>
                                </a:lnTo>
                                <a:lnTo>
                                  <a:pt x="45" y="340"/>
                                </a:lnTo>
                                <a:lnTo>
                                  <a:pt x="30" y="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829"/>
                        <wps:cNvSpPr>
                          <a:spLocks/>
                        </wps:cNvSpPr>
                        <wps:spPr bwMode="auto">
                          <a:xfrm>
                            <a:off x="1979" y="1846"/>
                            <a:ext cx="920" cy="721"/>
                          </a:xfrm>
                          <a:custGeom>
                            <a:avLst/>
                            <a:gdLst>
                              <a:gd name="T0" fmla="*/ 870 w 920"/>
                              <a:gd name="T1" fmla="*/ 146 h 721"/>
                              <a:gd name="T2" fmla="*/ 870 w 920"/>
                              <a:gd name="T3" fmla="*/ 146 h 721"/>
                              <a:gd name="T4" fmla="*/ 795 w 920"/>
                              <a:gd name="T5" fmla="*/ 96 h 721"/>
                              <a:gd name="T6" fmla="*/ 720 w 920"/>
                              <a:gd name="T7" fmla="*/ 55 h 721"/>
                              <a:gd name="T8" fmla="*/ 635 w 920"/>
                              <a:gd name="T9" fmla="*/ 25 h 721"/>
                              <a:gd name="T10" fmla="*/ 545 w 920"/>
                              <a:gd name="T11" fmla="*/ 10 h 721"/>
                              <a:gd name="T12" fmla="*/ 545 w 920"/>
                              <a:gd name="T13" fmla="*/ 10 h 721"/>
                              <a:gd name="T14" fmla="*/ 465 w 920"/>
                              <a:gd name="T15" fmla="*/ 0 h 721"/>
                              <a:gd name="T16" fmla="*/ 385 w 920"/>
                              <a:gd name="T17" fmla="*/ 0 h 721"/>
                              <a:gd name="T18" fmla="*/ 305 w 920"/>
                              <a:gd name="T19" fmla="*/ 10 h 721"/>
                              <a:gd name="T20" fmla="*/ 235 w 920"/>
                              <a:gd name="T21" fmla="*/ 30 h 721"/>
                              <a:gd name="T22" fmla="*/ 235 w 920"/>
                              <a:gd name="T23" fmla="*/ 30 h 721"/>
                              <a:gd name="T24" fmla="*/ 165 w 920"/>
                              <a:gd name="T25" fmla="*/ 55 h 721"/>
                              <a:gd name="T26" fmla="*/ 110 w 920"/>
                              <a:gd name="T27" fmla="*/ 91 h 721"/>
                              <a:gd name="T28" fmla="*/ 85 w 920"/>
                              <a:gd name="T29" fmla="*/ 106 h 721"/>
                              <a:gd name="T30" fmla="*/ 60 w 920"/>
                              <a:gd name="T31" fmla="*/ 126 h 721"/>
                              <a:gd name="T32" fmla="*/ 45 w 920"/>
                              <a:gd name="T33" fmla="*/ 151 h 721"/>
                              <a:gd name="T34" fmla="*/ 30 w 920"/>
                              <a:gd name="T35" fmla="*/ 171 h 721"/>
                              <a:gd name="T36" fmla="*/ 30 w 920"/>
                              <a:gd name="T37" fmla="*/ 171 h 721"/>
                              <a:gd name="T38" fmla="*/ 15 w 920"/>
                              <a:gd name="T39" fmla="*/ 201 h 721"/>
                              <a:gd name="T40" fmla="*/ 5 w 920"/>
                              <a:gd name="T41" fmla="*/ 226 h 721"/>
                              <a:gd name="T42" fmla="*/ 0 w 920"/>
                              <a:gd name="T43" fmla="*/ 256 h 721"/>
                              <a:gd name="T44" fmla="*/ 0 w 920"/>
                              <a:gd name="T45" fmla="*/ 286 h 721"/>
                              <a:gd name="T46" fmla="*/ 0 w 920"/>
                              <a:gd name="T47" fmla="*/ 311 h 721"/>
                              <a:gd name="T48" fmla="*/ 10 w 920"/>
                              <a:gd name="T49" fmla="*/ 341 h 721"/>
                              <a:gd name="T50" fmla="*/ 20 w 920"/>
                              <a:gd name="T51" fmla="*/ 376 h 721"/>
                              <a:gd name="T52" fmla="*/ 35 w 920"/>
                              <a:gd name="T53" fmla="*/ 406 h 721"/>
                              <a:gd name="T54" fmla="*/ 675 w 920"/>
                              <a:gd name="T55" fmla="*/ 221 h 721"/>
                              <a:gd name="T56" fmla="*/ 190 w 920"/>
                              <a:gd name="T57" fmla="*/ 651 h 721"/>
                              <a:gd name="T58" fmla="*/ 190 w 920"/>
                              <a:gd name="T59" fmla="*/ 651 h 721"/>
                              <a:gd name="T60" fmla="*/ 275 w 920"/>
                              <a:gd name="T61" fmla="*/ 686 h 721"/>
                              <a:gd name="T62" fmla="*/ 355 w 920"/>
                              <a:gd name="T63" fmla="*/ 706 h 721"/>
                              <a:gd name="T64" fmla="*/ 440 w 920"/>
                              <a:gd name="T65" fmla="*/ 721 h 721"/>
                              <a:gd name="T66" fmla="*/ 520 w 920"/>
                              <a:gd name="T67" fmla="*/ 721 h 721"/>
                              <a:gd name="T68" fmla="*/ 520 w 920"/>
                              <a:gd name="T69" fmla="*/ 721 h 721"/>
                              <a:gd name="T70" fmla="*/ 595 w 920"/>
                              <a:gd name="T71" fmla="*/ 711 h 721"/>
                              <a:gd name="T72" fmla="*/ 660 w 920"/>
                              <a:gd name="T73" fmla="*/ 691 h 721"/>
                              <a:gd name="T74" fmla="*/ 725 w 920"/>
                              <a:gd name="T75" fmla="*/ 666 h 721"/>
                              <a:gd name="T76" fmla="*/ 780 w 920"/>
                              <a:gd name="T77" fmla="*/ 631 h 721"/>
                              <a:gd name="T78" fmla="*/ 780 w 920"/>
                              <a:gd name="T79" fmla="*/ 631 h 721"/>
                              <a:gd name="T80" fmla="*/ 830 w 920"/>
                              <a:gd name="T81" fmla="*/ 586 h 721"/>
                              <a:gd name="T82" fmla="*/ 865 w 920"/>
                              <a:gd name="T83" fmla="*/ 536 h 721"/>
                              <a:gd name="T84" fmla="*/ 895 w 920"/>
                              <a:gd name="T85" fmla="*/ 486 h 721"/>
                              <a:gd name="T86" fmla="*/ 915 w 920"/>
                              <a:gd name="T87" fmla="*/ 426 h 721"/>
                              <a:gd name="T88" fmla="*/ 915 w 920"/>
                              <a:gd name="T89" fmla="*/ 426 h 721"/>
                              <a:gd name="T90" fmla="*/ 920 w 920"/>
                              <a:gd name="T91" fmla="*/ 391 h 721"/>
                              <a:gd name="T92" fmla="*/ 920 w 920"/>
                              <a:gd name="T93" fmla="*/ 356 h 721"/>
                              <a:gd name="T94" fmla="*/ 920 w 920"/>
                              <a:gd name="T95" fmla="*/ 321 h 721"/>
                              <a:gd name="T96" fmla="*/ 915 w 920"/>
                              <a:gd name="T97" fmla="*/ 286 h 721"/>
                              <a:gd name="T98" fmla="*/ 900 w 920"/>
                              <a:gd name="T99" fmla="*/ 216 h 721"/>
                              <a:gd name="T100" fmla="*/ 870 w 920"/>
                              <a:gd name="T101" fmla="*/ 146 h 721"/>
                              <a:gd name="T102" fmla="*/ 870 w 920"/>
                              <a:gd name="T103" fmla="*/ 146 h 7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920" h="721">
                                <a:moveTo>
                                  <a:pt x="870" y="146"/>
                                </a:moveTo>
                                <a:lnTo>
                                  <a:pt x="870" y="146"/>
                                </a:lnTo>
                                <a:lnTo>
                                  <a:pt x="795" y="96"/>
                                </a:lnTo>
                                <a:lnTo>
                                  <a:pt x="720" y="55"/>
                                </a:lnTo>
                                <a:lnTo>
                                  <a:pt x="635" y="25"/>
                                </a:lnTo>
                                <a:lnTo>
                                  <a:pt x="545" y="10"/>
                                </a:lnTo>
                                <a:lnTo>
                                  <a:pt x="465" y="0"/>
                                </a:lnTo>
                                <a:lnTo>
                                  <a:pt x="385" y="0"/>
                                </a:lnTo>
                                <a:lnTo>
                                  <a:pt x="305" y="10"/>
                                </a:lnTo>
                                <a:lnTo>
                                  <a:pt x="235" y="30"/>
                                </a:lnTo>
                                <a:lnTo>
                                  <a:pt x="165" y="55"/>
                                </a:lnTo>
                                <a:lnTo>
                                  <a:pt x="110" y="91"/>
                                </a:lnTo>
                                <a:lnTo>
                                  <a:pt x="85" y="106"/>
                                </a:lnTo>
                                <a:lnTo>
                                  <a:pt x="60" y="126"/>
                                </a:lnTo>
                                <a:lnTo>
                                  <a:pt x="45" y="151"/>
                                </a:lnTo>
                                <a:lnTo>
                                  <a:pt x="30" y="171"/>
                                </a:lnTo>
                                <a:lnTo>
                                  <a:pt x="15" y="201"/>
                                </a:lnTo>
                                <a:lnTo>
                                  <a:pt x="5" y="226"/>
                                </a:lnTo>
                                <a:lnTo>
                                  <a:pt x="0" y="256"/>
                                </a:lnTo>
                                <a:lnTo>
                                  <a:pt x="0" y="286"/>
                                </a:lnTo>
                                <a:lnTo>
                                  <a:pt x="0" y="311"/>
                                </a:lnTo>
                                <a:lnTo>
                                  <a:pt x="10" y="341"/>
                                </a:lnTo>
                                <a:lnTo>
                                  <a:pt x="20" y="376"/>
                                </a:lnTo>
                                <a:lnTo>
                                  <a:pt x="35" y="406"/>
                                </a:lnTo>
                                <a:lnTo>
                                  <a:pt x="675" y="221"/>
                                </a:lnTo>
                                <a:lnTo>
                                  <a:pt x="190" y="651"/>
                                </a:lnTo>
                                <a:lnTo>
                                  <a:pt x="275" y="686"/>
                                </a:lnTo>
                                <a:lnTo>
                                  <a:pt x="355" y="706"/>
                                </a:lnTo>
                                <a:lnTo>
                                  <a:pt x="440" y="721"/>
                                </a:lnTo>
                                <a:lnTo>
                                  <a:pt x="520" y="721"/>
                                </a:lnTo>
                                <a:lnTo>
                                  <a:pt x="595" y="711"/>
                                </a:lnTo>
                                <a:lnTo>
                                  <a:pt x="660" y="691"/>
                                </a:lnTo>
                                <a:lnTo>
                                  <a:pt x="725" y="666"/>
                                </a:lnTo>
                                <a:lnTo>
                                  <a:pt x="780" y="631"/>
                                </a:lnTo>
                                <a:lnTo>
                                  <a:pt x="830" y="586"/>
                                </a:lnTo>
                                <a:lnTo>
                                  <a:pt x="865" y="536"/>
                                </a:lnTo>
                                <a:lnTo>
                                  <a:pt x="895" y="486"/>
                                </a:lnTo>
                                <a:lnTo>
                                  <a:pt x="915" y="426"/>
                                </a:lnTo>
                                <a:lnTo>
                                  <a:pt x="920" y="391"/>
                                </a:lnTo>
                                <a:lnTo>
                                  <a:pt x="920" y="356"/>
                                </a:lnTo>
                                <a:lnTo>
                                  <a:pt x="920" y="321"/>
                                </a:lnTo>
                                <a:lnTo>
                                  <a:pt x="915" y="286"/>
                                </a:lnTo>
                                <a:lnTo>
                                  <a:pt x="900" y="216"/>
                                </a:lnTo>
                                <a:lnTo>
                                  <a:pt x="87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830"/>
                        <wps:cNvSpPr>
                          <a:spLocks/>
                        </wps:cNvSpPr>
                        <wps:spPr bwMode="auto">
                          <a:xfrm>
                            <a:off x="10" y="866"/>
                            <a:ext cx="410" cy="575"/>
                          </a:xfrm>
                          <a:custGeom>
                            <a:avLst/>
                            <a:gdLst>
                              <a:gd name="T0" fmla="*/ 10 w 410"/>
                              <a:gd name="T1" fmla="*/ 405 h 575"/>
                              <a:gd name="T2" fmla="*/ 10 w 410"/>
                              <a:gd name="T3" fmla="*/ 405 h 575"/>
                              <a:gd name="T4" fmla="*/ 30 w 410"/>
                              <a:gd name="T5" fmla="*/ 455 h 575"/>
                              <a:gd name="T6" fmla="*/ 60 w 410"/>
                              <a:gd name="T7" fmla="*/ 495 h 575"/>
                              <a:gd name="T8" fmla="*/ 95 w 410"/>
                              <a:gd name="T9" fmla="*/ 525 h 575"/>
                              <a:gd name="T10" fmla="*/ 140 w 410"/>
                              <a:gd name="T11" fmla="*/ 550 h 575"/>
                              <a:gd name="T12" fmla="*/ 140 w 410"/>
                              <a:gd name="T13" fmla="*/ 550 h 575"/>
                              <a:gd name="T14" fmla="*/ 170 w 410"/>
                              <a:gd name="T15" fmla="*/ 560 h 575"/>
                              <a:gd name="T16" fmla="*/ 200 w 410"/>
                              <a:gd name="T17" fmla="*/ 570 h 575"/>
                              <a:gd name="T18" fmla="*/ 230 w 410"/>
                              <a:gd name="T19" fmla="*/ 575 h 575"/>
                              <a:gd name="T20" fmla="*/ 265 w 410"/>
                              <a:gd name="T21" fmla="*/ 575 h 575"/>
                              <a:gd name="T22" fmla="*/ 335 w 410"/>
                              <a:gd name="T23" fmla="*/ 570 h 575"/>
                              <a:gd name="T24" fmla="*/ 410 w 410"/>
                              <a:gd name="T25" fmla="*/ 555 h 575"/>
                              <a:gd name="T26" fmla="*/ 410 w 410"/>
                              <a:gd name="T27" fmla="*/ 555 h 575"/>
                              <a:gd name="T28" fmla="*/ 360 w 410"/>
                              <a:gd name="T29" fmla="*/ 535 h 575"/>
                              <a:gd name="T30" fmla="*/ 315 w 410"/>
                              <a:gd name="T31" fmla="*/ 515 h 575"/>
                              <a:gd name="T32" fmla="*/ 270 w 410"/>
                              <a:gd name="T33" fmla="*/ 490 h 575"/>
                              <a:gd name="T34" fmla="*/ 235 w 410"/>
                              <a:gd name="T35" fmla="*/ 465 h 575"/>
                              <a:gd name="T36" fmla="*/ 205 w 410"/>
                              <a:gd name="T37" fmla="*/ 440 h 575"/>
                              <a:gd name="T38" fmla="*/ 180 w 410"/>
                              <a:gd name="T39" fmla="*/ 410 h 575"/>
                              <a:gd name="T40" fmla="*/ 160 w 410"/>
                              <a:gd name="T41" fmla="*/ 380 h 575"/>
                              <a:gd name="T42" fmla="*/ 145 w 410"/>
                              <a:gd name="T43" fmla="*/ 345 h 575"/>
                              <a:gd name="T44" fmla="*/ 135 w 410"/>
                              <a:gd name="T45" fmla="*/ 310 h 575"/>
                              <a:gd name="T46" fmla="*/ 130 w 410"/>
                              <a:gd name="T47" fmla="*/ 270 h 575"/>
                              <a:gd name="T48" fmla="*/ 130 w 410"/>
                              <a:gd name="T49" fmla="*/ 230 h 575"/>
                              <a:gd name="T50" fmla="*/ 135 w 410"/>
                              <a:gd name="T51" fmla="*/ 190 h 575"/>
                              <a:gd name="T52" fmla="*/ 145 w 410"/>
                              <a:gd name="T53" fmla="*/ 145 h 575"/>
                              <a:gd name="T54" fmla="*/ 165 w 410"/>
                              <a:gd name="T55" fmla="*/ 100 h 575"/>
                              <a:gd name="T56" fmla="*/ 185 w 410"/>
                              <a:gd name="T57" fmla="*/ 50 h 575"/>
                              <a:gd name="T58" fmla="*/ 210 w 410"/>
                              <a:gd name="T59" fmla="*/ 0 h 575"/>
                              <a:gd name="T60" fmla="*/ 210 w 410"/>
                              <a:gd name="T61" fmla="*/ 0 h 575"/>
                              <a:gd name="T62" fmla="*/ 150 w 410"/>
                              <a:gd name="T63" fmla="*/ 45 h 575"/>
                              <a:gd name="T64" fmla="*/ 100 w 410"/>
                              <a:gd name="T65" fmla="*/ 90 h 575"/>
                              <a:gd name="T66" fmla="*/ 60 w 410"/>
                              <a:gd name="T67" fmla="*/ 140 h 575"/>
                              <a:gd name="T68" fmla="*/ 30 w 410"/>
                              <a:gd name="T69" fmla="*/ 200 h 575"/>
                              <a:gd name="T70" fmla="*/ 30 w 410"/>
                              <a:gd name="T71" fmla="*/ 200 h 575"/>
                              <a:gd name="T72" fmla="*/ 10 w 410"/>
                              <a:gd name="T73" fmla="*/ 250 h 575"/>
                              <a:gd name="T74" fmla="*/ 0 w 410"/>
                              <a:gd name="T75" fmla="*/ 305 h 575"/>
                              <a:gd name="T76" fmla="*/ 0 w 410"/>
                              <a:gd name="T77" fmla="*/ 355 h 575"/>
                              <a:gd name="T78" fmla="*/ 10 w 410"/>
                              <a:gd name="T79" fmla="*/ 405 h 575"/>
                              <a:gd name="T80" fmla="*/ 10 w 410"/>
                              <a:gd name="T81" fmla="*/ 405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10" h="575">
                                <a:moveTo>
                                  <a:pt x="10" y="405"/>
                                </a:moveTo>
                                <a:lnTo>
                                  <a:pt x="10" y="405"/>
                                </a:lnTo>
                                <a:lnTo>
                                  <a:pt x="30" y="455"/>
                                </a:lnTo>
                                <a:lnTo>
                                  <a:pt x="60" y="495"/>
                                </a:lnTo>
                                <a:lnTo>
                                  <a:pt x="95" y="525"/>
                                </a:lnTo>
                                <a:lnTo>
                                  <a:pt x="140" y="550"/>
                                </a:lnTo>
                                <a:lnTo>
                                  <a:pt x="170" y="560"/>
                                </a:lnTo>
                                <a:lnTo>
                                  <a:pt x="200" y="570"/>
                                </a:lnTo>
                                <a:lnTo>
                                  <a:pt x="230" y="575"/>
                                </a:lnTo>
                                <a:lnTo>
                                  <a:pt x="265" y="575"/>
                                </a:lnTo>
                                <a:lnTo>
                                  <a:pt x="335" y="570"/>
                                </a:lnTo>
                                <a:lnTo>
                                  <a:pt x="410" y="555"/>
                                </a:lnTo>
                                <a:lnTo>
                                  <a:pt x="360" y="535"/>
                                </a:lnTo>
                                <a:lnTo>
                                  <a:pt x="315" y="515"/>
                                </a:lnTo>
                                <a:lnTo>
                                  <a:pt x="270" y="490"/>
                                </a:lnTo>
                                <a:lnTo>
                                  <a:pt x="235" y="465"/>
                                </a:lnTo>
                                <a:lnTo>
                                  <a:pt x="205" y="440"/>
                                </a:lnTo>
                                <a:lnTo>
                                  <a:pt x="180" y="410"/>
                                </a:lnTo>
                                <a:lnTo>
                                  <a:pt x="160" y="380"/>
                                </a:lnTo>
                                <a:lnTo>
                                  <a:pt x="145" y="345"/>
                                </a:lnTo>
                                <a:lnTo>
                                  <a:pt x="135" y="310"/>
                                </a:lnTo>
                                <a:lnTo>
                                  <a:pt x="130" y="270"/>
                                </a:lnTo>
                                <a:lnTo>
                                  <a:pt x="130" y="230"/>
                                </a:lnTo>
                                <a:lnTo>
                                  <a:pt x="135" y="190"/>
                                </a:lnTo>
                                <a:lnTo>
                                  <a:pt x="145" y="145"/>
                                </a:lnTo>
                                <a:lnTo>
                                  <a:pt x="165" y="100"/>
                                </a:lnTo>
                                <a:lnTo>
                                  <a:pt x="185" y="50"/>
                                </a:lnTo>
                                <a:lnTo>
                                  <a:pt x="210" y="0"/>
                                </a:lnTo>
                                <a:lnTo>
                                  <a:pt x="150" y="45"/>
                                </a:lnTo>
                                <a:lnTo>
                                  <a:pt x="100" y="90"/>
                                </a:lnTo>
                                <a:lnTo>
                                  <a:pt x="60" y="140"/>
                                </a:lnTo>
                                <a:lnTo>
                                  <a:pt x="30" y="200"/>
                                </a:lnTo>
                                <a:lnTo>
                                  <a:pt x="10" y="250"/>
                                </a:lnTo>
                                <a:lnTo>
                                  <a:pt x="0" y="305"/>
                                </a:lnTo>
                                <a:lnTo>
                                  <a:pt x="0" y="355"/>
                                </a:lnTo>
                                <a:lnTo>
                                  <a:pt x="10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831"/>
                        <wps:cNvSpPr>
                          <a:spLocks/>
                        </wps:cNvSpPr>
                        <wps:spPr bwMode="auto">
                          <a:xfrm>
                            <a:off x="2794" y="1421"/>
                            <a:ext cx="285" cy="571"/>
                          </a:xfrm>
                          <a:custGeom>
                            <a:avLst/>
                            <a:gdLst>
                              <a:gd name="T0" fmla="*/ 0 w 285"/>
                              <a:gd name="T1" fmla="*/ 0 h 571"/>
                              <a:gd name="T2" fmla="*/ 0 w 285"/>
                              <a:gd name="T3" fmla="*/ 0 h 571"/>
                              <a:gd name="T4" fmla="*/ 60 w 285"/>
                              <a:gd name="T5" fmla="*/ 75 h 571"/>
                              <a:gd name="T6" fmla="*/ 85 w 285"/>
                              <a:gd name="T7" fmla="*/ 115 h 571"/>
                              <a:gd name="T8" fmla="*/ 110 w 285"/>
                              <a:gd name="T9" fmla="*/ 150 h 571"/>
                              <a:gd name="T10" fmla="*/ 125 w 285"/>
                              <a:gd name="T11" fmla="*/ 185 h 571"/>
                              <a:gd name="T12" fmla="*/ 140 w 285"/>
                              <a:gd name="T13" fmla="*/ 225 h 571"/>
                              <a:gd name="T14" fmla="*/ 150 w 285"/>
                              <a:gd name="T15" fmla="*/ 260 h 571"/>
                              <a:gd name="T16" fmla="*/ 155 w 285"/>
                              <a:gd name="T17" fmla="*/ 295 h 571"/>
                              <a:gd name="T18" fmla="*/ 155 w 285"/>
                              <a:gd name="T19" fmla="*/ 330 h 571"/>
                              <a:gd name="T20" fmla="*/ 155 w 285"/>
                              <a:gd name="T21" fmla="*/ 365 h 571"/>
                              <a:gd name="T22" fmla="*/ 145 w 285"/>
                              <a:gd name="T23" fmla="*/ 400 h 571"/>
                              <a:gd name="T24" fmla="*/ 135 w 285"/>
                              <a:gd name="T25" fmla="*/ 435 h 571"/>
                              <a:gd name="T26" fmla="*/ 120 w 285"/>
                              <a:gd name="T27" fmla="*/ 470 h 571"/>
                              <a:gd name="T28" fmla="*/ 105 w 285"/>
                              <a:gd name="T29" fmla="*/ 505 h 571"/>
                              <a:gd name="T30" fmla="*/ 80 w 285"/>
                              <a:gd name="T31" fmla="*/ 536 h 571"/>
                              <a:gd name="T32" fmla="*/ 55 w 285"/>
                              <a:gd name="T33" fmla="*/ 571 h 571"/>
                              <a:gd name="T34" fmla="*/ 55 w 285"/>
                              <a:gd name="T35" fmla="*/ 571 h 571"/>
                              <a:gd name="T36" fmla="*/ 110 w 285"/>
                              <a:gd name="T37" fmla="*/ 546 h 571"/>
                              <a:gd name="T38" fmla="*/ 160 w 285"/>
                              <a:gd name="T39" fmla="*/ 521 h 571"/>
                              <a:gd name="T40" fmla="*/ 200 w 285"/>
                              <a:gd name="T41" fmla="*/ 495 h 571"/>
                              <a:gd name="T42" fmla="*/ 235 w 285"/>
                              <a:gd name="T43" fmla="*/ 465 h 571"/>
                              <a:gd name="T44" fmla="*/ 260 w 285"/>
                              <a:gd name="T45" fmla="*/ 435 h 571"/>
                              <a:gd name="T46" fmla="*/ 275 w 285"/>
                              <a:gd name="T47" fmla="*/ 400 h 571"/>
                              <a:gd name="T48" fmla="*/ 285 w 285"/>
                              <a:gd name="T49" fmla="*/ 370 h 571"/>
                              <a:gd name="T50" fmla="*/ 285 w 285"/>
                              <a:gd name="T51" fmla="*/ 335 h 571"/>
                              <a:gd name="T52" fmla="*/ 280 w 285"/>
                              <a:gd name="T53" fmla="*/ 295 h 571"/>
                              <a:gd name="T54" fmla="*/ 260 w 285"/>
                              <a:gd name="T55" fmla="*/ 260 h 571"/>
                              <a:gd name="T56" fmla="*/ 240 w 285"/>
                              <a:gd name="T57" fmla="*/ 220 h 571"/>
                              <a:gd name="T58" fmla="*/ 205 w 285"/>
                              <a:gd name="T59" fmla="*/ 180 h 571"/>
                              <a:gd name="T60" fmla="*/ 165 w 285"/>
                              <a:gd name="T61" fmla="*/ 135 h 571"/>
                              <a:gd name="T62" fmla="*/ 120 w 285"/>
                              <a:gd name="T63" fmla="*/ 90 h 571"/>
                              <a:gd name="T64" fmla="*/ 65 w 285"/>
                              <a:gd name="T65" fmla="*/ 45 h 571"/>
                              <a:gd name="T66" fmla="*/ 0 w 285"/>
                              <a:gd name="T67" fmla="*/ 0 h 571"/>
                              <a:gd name="T68" fmla="*/ 0 w 285"/>
                              <a:gd name="T69" fmla="*/ 0 h 5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85" h="57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60" y="75"/>
                                </a:lnTo>
                                <a:lnTo>
                                  <a:pt x="85" y="115"/>
                                </a:lnTo>
                                <a:lnTo>
                                  <a:pt x="110" y="150"/>
                                </a:lnTo>
                                <a:lnTo>
                                  <a:pt x="125" y="185"/>
                                </a:lnTo>
                                <a:lnTo>
                                  <a:pt x="140" y="225"/>
                                </a:lnTo>
                                <a:lnTo>
                                  <a:pt x="150" y="260"/>
                                </a:lnTo>
                                <a:lnTo>
                                  <a:pt x="155" y="295"/>
                                </a:lnTo>
                                <a:lnTo>
                                  <a:pt x="155" y="330"/>
                                </a:lnTo>
                                <a:lnTo>
                                  <a:pt x="155" y="365"/>
                                </a:lnTo>
                                <a:lnTo>
                                  <a:pt x="145" y="400"/>
                                </a:lnTo>
                                <a:lnTo>
                                  <a:pt x="135" y="435"/>
                                </a:lnTo>
                                <a:lnTo>
                                  <a:pt x="120" y="470"/>
                                </a:lnTo>
                                <a:lnTo>
                                  <a:pt x="105" y="505"/>
                                </a:lnTo>
                                <a:lnTo>
                                  <a:pt x="80" y="536"/>
                                </a:lnTo>
                                <a:lnTo>
                                  <a:pt x="55" y="571"/>
                                </a:lnTo>
                                <a:lnTo>
                                  <a:pt x="110" y="546"/>
                                </a:lnTo>
                                <a:lnTo>
                                  <a:pt x="160" y="521"/>
                                </a:lnTo>
                                <a:lnTo>
                                  <a:pt x="200" y="495"/>
                                </a:lnTo>
                                <a:lnTo>
                                  <a:pt x="235" y="465"/>
                                </a:lnTo>
                                <a:lnTo>
                                  <a:pt x="260" y="435"/>
                                </a:lnTo>
                                <a:lnTo>
                                  <a:pt x="275" y="400"/>
                                </a:lnTo>
                                <a:lnTo>
                                  <a:pt x="285" y="370"/>
                                </a:lnTo>
                                <a:lnTo>
                                  <a:pt x="285" y="335"/>
                                </a:lnTo>
                                <a:lnTo>
                                  <a:pt x="280" y="295"/>
                                </a:lnTo>
                                <a:lnTo>
                                  <a:pt x="260" y="260"/>
                                </a:lnTo>
                                <a:lnTo>
                                  <a:pt x="240" y="220"/>
                                </a:lnTo>
                                <a:lnTo>
                                  <a:pt x="205" y="180"/>
                                </a:lnTo>
                                <a:lnTo>
                                  <a:pt x="165" y="135"/>
                                </a:lnTo>
                                <a:lnTo>
                                  <a:pt x="120" y="90"/>
                                </a:lnTo>
                                <a:lnTo>
                                  <a:pt x="65" y="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832"/>
                        <wps:cNvSpPr>
                          <a:spLocks/>
                        </wps:cNvSpPr>
                        <wps:spPr bwMode="auto">
                          <a:xfrm>
                            <a:off x="420" y="856"/>
                            <a:ext cx="2374" cy="945"/>
                          </a:xfrm>
                          <a:custGeom>
                            <a:avLst/>
                            <a:gdLst>
                              <a:gd name="T0" fmla="*/ 1789 w 2374"/>
                              <a:gd name="T1" fmla="*/ 860 h 945"/>
                              <a:gd name="T2" fmla="*/ 1954 w 2374"/>
                              <a:gd name="T3" fmla="*/ 805 h 945"/>
                              <a:gd name="T4" fmla="*/ 2109 w 2374"/>
                              <a:gd name="T5" fmla="*/ 735 h 945"/>
                              <a:gd name="T6" fmla="*/ 2249 w 2374"/>
                              <a:gd name="T7" fmla="*/ 655 h 945"/>
                              <a:gd name="T8" fmla="*/ 2374 w 2374"/>
                              <a:gd name="T9" fmla="*/ 565 h 945"/>
                              <a:gd name="T10" fmla="*/ 2324 w 2374"/>
                              <a:gd name="T11" fmla="*/ 500 h 945"/>
                              <a:gd name="T12" fmla="*/ 2224 w 2374"/>
                              <a:gd name="T13" fmla="*/ 380 h 945"/>
                              <a:gd name="T14" fmla="*/ 2109 w 2374"/>
                              <a:gd name="T15" fmla="*/ 275 h 945"/>
                              <a:gd name="T16" fmla="*/ 1979 w 2374"/>
                              <a:gd name="T17" fmla="*/ 190 h 945"/>
                              <a:gd name="T18" fmla="*/ 1914 w 2374"/>
                              <a:gd name="T19" fmla="*/ 150 h 945"/>
                              <a:gd name="T20" fmla="*/ 1774 w 2374"/>
                              <a:gd name="T21" fmla="*/ 85 h 945"/>
                              <a:gd name="T22" fmla="*/ 1629 w 2374"/>
                              <a:gd name="T23" fmla="*/ 40 h 945"/>
                              <a:gd name="T24" fmla="*/ 1474 w 2374"/>
                              <a:gd name="T25" fmla="*/ 10 h 945"/>
                              <a:gd name="T26" fmla="*/ 1314 w 2374"/>
                              <a:gd name="T27" fmla="*/ 0 h 945"/>
                              <a:gd name="T28" fmla="*/ 1234 w 2374"/>
                              <a:gd name="T29" fmla="*/ 0 h 945"/>
                              <a:gd name="T30" fmla="*/ 1070 w 2374"/>
                              <a:gd name="T31" fmla="*/ 15 h 945"/>
                              <a:gd name="T32" fmla="*/ 905 w 2374"/>
                              <a:gd name="T33" fmla="*/ 50 h 945"/>
                              <a:gd name="T34" fmla="*/ 735 w 2374"/>
                              <a:gd name="T35" fmla="*/ 100 h 945"/>
                              <a:gd name="T36" fmla="*/ 655 w 2374"/>
                              <a:gd name="T37" fmla="*/ 135 h 945"/>
                              <a:gd name="T38" fmla="*/ 485 w 2374"/>
                              <a:gd name="T39" fmla="*/ 215 h 945"/>
                              <a:gd name="T40" fmla="*/ 315 w 2374"/>
                              <a:gd name="T41" fmla="*/ 315 h 945"/>
                              <a:gd name="T42" fmla="*/ 155 w 2374"/>
                              <a:gd name="T43" fmla="*/ 430 h 945"/>
                              <a:gd name="T44" fmla="*/ 0 w 2374"/>
                              <a:gd name="T45" fmla="*/ 565 h 945"/>
                              <a:gd name="T46" fmla="*/ 40 w 2374"/>
                              <a:gd name="T47" fmla="*/ 605 h 945"/>
                              <a:gd name="T48" fmla="*/ 135 w 2374"/>
                              <a:gd name="T49" fmla="*/ 685 h 945"/>
                              <a:gd name="T50" fmla="*/ 250 w 2374"/>
                              <a:gd name="T51" fmla="*/ 755 h 945"/>
                              <a:gd name="T52" fmla="*/ 380 w 2374"/>
                              <a:gd name="T53" fmla="*/ 815 h 945"/>
                              <a:gd name="T54" fmla="*/ 455 w 2374"/>
                              <a:gd name="T55" fmla="*/ 840 h 945"/>
                              <a:gd name="T56" fmla="*/ 605 w 2374"/>
                              <a:gd name="T57" fmla="*/ 885 h 945"/>
                              <a:gd name="T58" fmla="*/ 760 w 2374"/>
                              <a:gd name="T59" fmla="*/ 915 h 945"/>
                              <a:gd name="T60" fmla="*/ 930 w 2374"/>
                              <a:gd name="T61" fmla="*/ 935 h 945"/>
                              <a:gd name="T62" fmla="*/ 1100 w 2374"/>
                              <a:gd name="T63" fmla="*/ 945 h 945"/>
                              <a:gd name="T64" fmla="*/ 1279 w 2374"/>
                              <a:gd name="T65" fmla="*/ 945 h 945"/>
                              <a:gd name="T66" fmla="*/ 1454 w 2374"/>
                              <a:gd name="T67" fmla="*/ 930 h 945"/>
                              <a:gd name="T68" fmla="*/ 1624 w 2374"/>
                              <a:gd name="T69" fmla="*/ 900 h 945"/>
                              <a:gd name="T70" fmla="*/ 1789 w 2374"/>
                              <a:gd name="T71" fmla="*/ 860 h 9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374" h="945">
                                <a:moveTo>
                                  <a:pt x="1789" y="860"/>
                                </a:moveTo>
                                <a:lnTo>
                                  <a:pt x="1789" y="860"/>
                                </a:lnTo>
                                <a:lnTo>
                                  <a:pt x="1874" y="835"/>
                                </a:lnTo>
                                <a:lnTo>
                                  <a:pt x="1954" y="805"/>
                                </a:lnTo>
                                <a:lnTo>
                                  <a:pt x="2034" y="770"/>
                                </a:lnTo>
                                <a:lnTo>
                                  <a:pt x="2109" y="735"/>
                                </a:lnTo>
                                <a:lnTo>
                                  <a:pt x="2179" y="695"/>
                                </a:lnTo>
                                <a:lnTo>
                                  <a:pt x="2249" y="655"/>
                                </a:lnTo>
                                <a:lnTo>
                                  <a:pt x="2314" y="610"/>
                                </a:lnTo>
                                <a:lnTo>
                                  <a:pt x="2374" y="565"/>
                                </a:lnTo>
                                <a:lnTo>
                                  <a:pt x="2324" y="500"/>
                                </a:lnTo>
                                <a:lnTo>
                                  <a:pt x="2274" y="435"/>
                                </a:lnTo>
                                <a:lnTo>
                                  <a:pt x="2224" y="380"/>
                                </a:lnTo>
                                <a:lnTo>
                                  <a:pt x="2169" y="325"/>
                                </a:lnTo>
                                <a:lnTo>
                                  <a:pt x="2109" y="275"/>
                                </a:lnTo>
                                <a:lnTo>
                                  <a:pt x="2044" y="230"/>
                                </a:lnTo>
                                <a:lnTo>
                                  <a:pt x="1979" y="190"/>
                                </a:lnTo>
                                <a:lnTo>
                                  <a:pt x="1914" y="150"/>
                                </a:lnTo>
                                <a:lnTo>
                                  <a:pt x="1844" y="115"/>
                                </a:lnTo>
                                <a:lnTo>
                                  <a:pt x="1774" y="85"/>
                                </a:lnTo>
                                <a:lnTo>
                                  <a:pt x="1699" y="60"/>
                                </a:lnTo>
                                <a:lnTo>
                                  <a:pt x="1629" y="40"/>
                                </a:lnTo>
                                <a:lnTo>
                                  <a:pt x="1554" y="25"/>
                                </a:lnTo>
                                <a:lnTo>
                                  <a:pt x="1474" y="10"/>
                                </a:lnTo>
                                <a:lnTo>
                                  <a:pt x="1394" y="5"/>
                                </a:lnTo>
                                <a:lnTo>
                                  <a:pt x="1314" y="0"/>
                                </a:lnTo>
                                <a:lnTo>
                                  <a:pt x="1234" y="0"/>
                                </a:lnTo>
                                <a:lnTo>
                                  <a:pt x="1149" y="10"/>
                                </a:lnTo>
                                <a:lnTo>
                                  <a:pt x="1070" y="15"/>
                                </a:lnTo>
                                <a:lnTo>
                                  <a:pt x="985" y="30"/>
                                </a:lnTo>
                                <a:lnTo>
                                  <a:pt x="905" y="50"/>
                                </a:lnTo>
                                <a:lnTo>
                                  <a:pt x="820" y="75"/>
                                </a:lnTo>
                                <a:lnTo>
                                  <a:pt x="735" y="100"/>
                                </a:lnTo>
                                <a:lnTo>
                                  <a:pt x="655" y="135"/>
                                </a:lnTo>
                                <a:lnTo>
                                  <a:pt x="570" y="175"/>
                                </a:lnTo>
                                <a:lnTo>
                                  <a:pt x="485" y="215"/>
                                </a:lnTo>
                                <a:lnTo>
                                  <a:pt x="400" y="265"/>
                                </a:lnTo>
                                <a:lnTo>
                                  <a:pt x="315" y="315"/>
                                </a:lnTo>
                                <a:lnTo>
                                  <a:pt x="235" y="370"/>
                                </a:lnTo>
                                <a:lnTo>
                                  <a:pt x="155" y="430"/>
                                </a:lnTo>
                                <a:lnTo>
                                  <a:pt x="80" y="495"/>
                                </a:lnTo>
                                <a:lnTo>
                                  <a:pt x="0" y="565"/>
                                </a:lnTo>
                                <a:lnTo>
                                  <a:pt x="40" y="605"/>
                                </a:lnTo>
                                <a:lnTo>
                                  <a:pt x="85" y="645"/>
                                </a:lnTo>
                                <a:lnTo>
                                  <a:pt x="135" y="685"/>
                                </a:lnTo>
                                <a:lnTo>
                                  <a:pt x="190" y="720"/>
                                </a:lnTo>
                                <a:lnTo>
                                  <a:pt x="250" y="755"/>
                                </a:lnTo>
                                <a:lnTo>
                                  <a:pt x="315" y="785"/>
                                </a:lnTo>
                                <a:lnTo>
                                  <a:pt x="380" y="815"/>
                                </a:lnTo>
                                <a:lnTo>
                                  <a:pt x="455" y="840"/>
                                </a:lnTo>
                                <a:lnTo>
                                  <a:pt x="530" y="865"/>
                                </a:lnTo>
                                <a:lnTo>
                                  <a:pt x="605" y="885"/>
                                </a:lnTo>
                                <a:lnTo>
                                  <a:pt x="685" y="900"/>
                                </a:lnTo>
                                <a:lnTo>
                                  <a:pt x="760" y="915"/>
                                </a:lnTo>
                                <a:lnTo>
                                  <a:pt x="845" y="930"/>
                                </a:lnTo>
                                <a:lnTo>
                                  <a:pt x="930" y="935"/>
                                </a:lnTo>
                                <a:lnTo>
                                  <a:pt x="1100" y="945"/>
                                </a:lnTo>
                                <a:lnTo>
                                  <a:pt x="1189" y="945"/>
                                </a:lnTo>
                                <a:lnTo>
                                  <a:pt x="1279" y="945"/>
                                </a:lnTo>
                                <a:lnTo>
                                  <a:pt x="1369" y="935"/>
                                </a:lnTo>
                                <a:lnTo>
                                  <a:pt x="1454" y="930"/>
                                </a:lnTo>
                                <a:lnTo>
                                  <a:pt x="1539" y="915"/>
                                </a:lnTo>
                                <a:lnTo>
                                  <a:pt x="1624" y="900"/>
                                </a:lnTo>
                                <a:lnTo>
                                  <a:pt x="1704" y="880"/>
                                </a:lnTo>
                                <a:lnTo>
                                  <a:pt x="1789" y="86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2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63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833"/>
                        <wps:cNvSpPr>
                          <a:spLocks/>
                        </wps:cNvSpPr>
                        <wps:spPr bwMode="auto">
                          <a:xfrm>
                            <a:off x="250" y="991"/>
                            <a:ext cx="405" cy="270"/>
                          </a:xfrm>
                          <a:custGeom>
                            <a:avLst/>
                            <a:gdLst>
                              <a:gd name="T0" fmla="*/ 355 w 405"/>
                              <a:gd name="T1" fmla="*/ 55 h 270"/>
                              <a:gd name="T2" fmla="*/ 355 w 405"/>
                              <a:gd name="T3" fmla="*/ 55 h 270"/>
                              <a:gd name="T4" fmla="*/ 330 w 405"/>
                              <a:gd name="T5" fmla="*/ 30 h 270"/>
                              <a:gd name="T6" fmla="*/ 300 w 405"/>
                              <a:gd name="T7" fmla="*/ 10 h 270"/>
                              <a:gd name="T8" fmla="*/ 270 w 405"/>
                              <a:gd name="T9" fmla="*/ 0 h 270"/>
                              <a:gd name="T10" fmla="*/ 240 w 405"/>
                              <a:gd name="T11" fmla="*/ 0 h 270"/>
                              <a:gd name="T12" fmla="*/ 240 w 405"/>
                              <a:gd name="T13" fmla="*/ 0 h 270"/>
                              <a:gd name="T14" fmla="*/ 205 w 405"/>
                              <a:gd name="T15" fmla="*/ 5 h 270"/>
                              <a:gd name="T16" fmla="*/ 170 w 405"/>
                              <a:gd name="T17" fmla="*/ 15 h 270"/>
                              <a:gd name="T18" fmla="*/ 135 w 405"/>
                              <a:gd name="T19" fmla="*/ 40 h 270"/>
                              <a:gd name="T20" fmla="*/ 105 w 405"/>
                              <a:gd name="T21" fmla="*/ 65 h 270"/>
                              <a:gd name="T22" fmla="*/ 105 w 405"/>
                              <a:gd name="T23" fmla="*/ 65 h 270"/>
                              <a:gd name="T24" fmla="*/ 70 w 405"/>
                              <a:gd name="T25" fmla="*/ 105 h 270"/>
                              <a:gd name="T26" fmla="*/ 45 w 405"/>
                              <a:gd name="T27" fmla="*/ 155 h 270"/>
                              <a:gd name="T28" fmla="*/ 20 w 405"/>
                              <a:gd name="T29" fmla="*/ 205 h 270"/>
                              <a:gd name="T30" fmla="*/ 0 w 405"/>
                              <a:gd name="T31" fmla="*/ 270 h 270"/>
                              <a:gd name="T32" fmla="*/ 0 w 405"/>
                              <a:gd name="T33" fmla="*/ 270 h 270"/>
                              <a:gd name="T34" fmla="*/ 55 w 405"/>
                              <a:gd name="T35" fmla="*/ 190 h 270"/>
                              <a:gd name="T36" fmla="*/ 80 w 405"/>
                              <a:gd name="T37" fmla="*/ 160 h 270"/>
                              <a:gd name="T38" fmla="*/ 110 w 405"/>
                              <a:gd name="T39" fmla="*/ 135 h 270"/>
                              <a:gd name="T40" fmla="*/ 135 w 405"/>
                              <a:gd name="T41" fmla="*/ 115 h 270"/>
                              <a:gd name="T42" fmla="*/ 160 w 405"/>
                              <a:gd name="T43" fmla="*/ 100 h 270"/>
                              <a:gd name="T44" fmla="*/ 190 w 405"/>
                              <a:gd name="T45" fmla="*/ 90 h 270"/>
                              <a:gd name="T46" fmla="*/ 215 w 405"/>
                              <a:gd name="T47" fmla="*/ 85 h 270"/>
                              <a:gd name="T48" fmla="*/ 240 w 405"/>
                              <a:gd name="T49" fmla="*/ 85 h 270"/>
                              <a:gd name="T50" fmla="*/ 265 w 405"/>
                              <a:gd name="T51" fmla="*/ 90 h 270"/>
                              <a:gd name="T52" fmla="*/ 285 w 405"/>
                              <a:gd name="T53" fmla="*/ 100 h 270"/>
                              <a:gd name="T54" fmla="*/ 310 w 405"/>
                              <a:gd name="T55" fmla="*/ 120 h 270"/>
                              <a:gd name="T56" fmla="*/ 335 w 405"/>
                              <a:gd name="T57" fmla="*/ 140 h 270"/>
                              <a:gd name="T58" fmla="*/ 360 w 405"/>
                              <a:gd name="T59" fmla="*/ 165 h 270"/>
                              <a:gd name="T60" fmla="*/ 380 w 405"/>
                              <a:gd name="T61" fmla="*/ 200 h 270"/>
                              <a:gd name="T62" fmla="*/ 405 w 405"/>
                              <a:gd name="T63" fmla="*/ 235 h 270"/>
                              <a:gd name="T64" fmla="*/ 405 w 405"/>
                              <a:gd name="T65" fmla="*/ 235 h 270"/>
                              <a:gd name="T66" fmla="*/ 400 w 405"/>
                              <a:gd name="T67" fmla="*/ 180 h 270"/>
                              <a:gd name="T68" fmla="*/ 390 w 405"/>
                              <a:gd name="T69" fmla="*/ 135 h 270"/>
                              <a:gd name="T70" fmla="*/ 375 w 405"/>
                              <a:gd name="T71" fmla="*/ 95 h 270"/>
                              <a:gd name="T72" fmla="*/ 355 w 405"/>
                              <a:gd name="T73" fmla="*/ 55 h 270"/>
                              <a:gd name="T74" fmla="*/ 355 w 405"/>
                              <a:gd name="T75" fmla="*/ 55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05" h="270">
                                <a:moveTo>
                                  <a:pt x="355" y="55"/>
                                </a:moveTo>
                                <a:lnTo>
                                  <a:pt x="355" y="55"/>
                                </a:lnTo>
                                <a:lnTo>
                                  <a:pt x="330" y="30"/>
                                </a:lnTo>
                                <a:lnTo>
                                  <a:pt x="300" y="10"/>
                                </a:lnTo>
                                <a:lnTo>
                                  <a:pt x="270" y="0"/>
                                </a:lnTo>
                                <a:lnTo>
                                  <a:pt x="240" y="0"/>
                                </a:lnTo>
                                <a:lnTo>
                                  <a:pt x="205" y="5"/>
                                </a:lnTo>
                                <a:lnTo>
                                  <a:pt x="170" y="15"/>
                                </a:lnTo>
                                <a:lnTo>
                                  <a:pt x="135" y="40"/>
                                </a:lnTo>
                                <a:lnTo>
                                  <a:pt x="105" y="65"/>
                                </a:lnTo>
                                <a:lnTo>
                                  <a:pt x="70" y="105"/>
                                </a:lnTo>
                                <a:lnTo>
                                  <a:pt x="45" y="155"/>
                                </a:lnTo>
                                <a:lnTo>
                                  <a:pt x="20" y="205"/>
                                </a:lnTo>
                                <a:lnTo>
                                  <a:pt x="0" y="270"/>
                                </a:lnTo>
                                <a:lnTo>
                                  <a:pt x="55" y="190"/>
                                </a:lnTo>
                                <a:lnTo>
                                  <a:pt x="80" y="160"/>
                                </a:lnTo>
                                <a:lnTo>
                                  <a:pt x="110" y="135"/>
                                </a:lnTo>
                                <a:lnTo>
                                  <a:pt x="135" y="115"/>
                                </a:lnTo>
                                <a:lnTo>
                                  <a:pt x="160" y="100"/>
                                </a:lnTo>
                                <a:lnTo>
                                  <a:pt x="190" y="90"/>
                                </a:lnTo>
                                <a:lnTo>
                                  <a:pt x="215" y="85"/>
                                </a:lnTo>
                                <a:lnTo>
                                  <a:pt x="240" y="85"/>
                                </a:lnTo>
                                <a:lnTo>
                                  <a:pt x="265" y="90"/>
                                </a:lnTo>
                                <a:lnTo>
                                  <a:pt x="285" y="100"/>
                                </a:lnTo>
                                <a:lnTo>
                                  <a:pt x="310" y="120"/>
                                </a:lnTo>
                                <a:lnTo>
                                  <a:pt x="335" y="140"/>
                                </a:lnTo>
                                <a:lnTo>
                                  <a:pt x="360" y="165"/>
                                </a:lnTo>
                                <a:lnTo>
                                  <a:pt x="380" y="200"/>
                                </a:lnTo>
                                <a:lnTo>
                                  <a:pt x="405" y="235"/>
                                </a:lnTo>
                                <a:lnTo>
                                  <a:pt x="400" y="180"/>
                                </a:lnTo>
                                <a:lnTo>
                                  <a:pt x="390" y="135"/>
                                </a:lnTo>
                                <a:lnTo>
                                  <a:pt x="375" y="95"/>
                                </a:lnTo>
                                <a:lnTo>
                                  <a:pt x="35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834"/>
                        <wps:cNvSpPr>
                          <a:spLocks/>
                        </wps:cNvSpPr>
                        <wps:spPr bwMode="auto">
                          <a:xfrm>
                            <a:off x="175" y="1496"/>
                            <a:ext cx="385" cy="410"/>
                          </a:xfrm>
                          <a:custGeom>
                            <a:avLst/>
                            <a:gdLst>
                              <a:gd name="T0" fmla="*/ 45 w 385"/>
                              <a:gd name="T1" fmla="*/ 410 h 410"/>
                              <a:gd name="T2" fmla="*/ 45 w 385"/>
                              <a:gd name="T3" fmla="*/ 410 h 410"/>
                              <a:gd name="T4" fmla="*/ 40 w 385"/>
                              <a:gd name="T5" fmla="*/ 360 h 410"/>
                              <a:gd name="T6" fmla="*/ 40 w 385"/>
                              <a:gd name="T7" fmla="*/ 315 h 410"/>
                              <a:gd name="T8" fmla="*/ 40 w 385"/>
                              <a:gd name="T9" fmla="*/ 275 h 410"/>
                              <a:gd name="T10" fmla="*/ 50 w 385"/>
                              <a:gd name="T11" fmla="*/ 240 h 410"/>
                              <a:gd name="T12" fmla="*/ 60 w 385"/>
                              <a:gd name="T13" fmla="*/ 205 h 410"/>
                              <a:gd name="T14" fmla="*/ 70 w 385"/>
                              <a:gd name="T15" fmla="*/ 175 h 410"/>
                              <a:gd name="T16" fmla="*/ 90 w 385"/>
                              <a:gd name="T17" fmla="*/ 145 h 410"/>
                              <a:gd name="T18" fmla="*/ 110 w 385"/>
                              <a:gd name="T19" fmla="*/ 120 h 410"/>
                              <a:gd name="T20" fmla="*/ 130 w 385"/>
                              <a:gd name="T21" fmla="*/ 100 h 410"/>
                              <a:gd name="T22" fmla="*/ 155 w 385"/>
                              <a:gd name="T23" fmla="*/ 85 h 410"/>
                              <a:gd name="T24" fmla="*/ 185 w 385"/>
                              <a:gd name="T25" fmla="*/ 70 h 410"/>
                              <a:gd name="T26" fmla="*/ 220 w 385"/>
                              <a:gd name="T27" fmla="*/ 60 h 410"/>
                              <a:gd name="T28" fmla="*/ 255 w 385"/>
                              <a:gd name="T29" fmla="*/ 50 h 410"/>
                              <a:gd name="T30" fmla="*/ 295 w 385"/>
                              <a:gd name="T31" fmla="*/ 45 h 410"/>
                              <a:gd name="T32" fmla="*/ 335 w 385"/>
                              <a:gd name="T33" fmla="*/ 45 h 410"/>
                              <a:gd name="T34" fmla="*/ 385 w 385"/>
                              <a:gd name="T35" fmla="*/ 45 h 410"/>
                              <a:gd name="T36" fmla="*/ 385 w 385"/>
                              <a:gd name="T37" fmla="*/ 45 h 410"/>
                              <a:gd name="T38" fmla="*/ 320 w 385"/>
                              <a:gd name="T39" fmla="*/ 25 h 410"/>
                              <a:gd name="T40" fmla="*/ 265 w 385"/>
                              <a:gd name="T41" fmla="*/ 15 h 410"/>
                              <a:gd name="T42" fmla="*/ 215 w 385"/>
                              <a:gd name="T43" fmla="*/ 5 h 410"/>
                              <a:gd name="T44" fmla="*/ 170 w 385"/>
                              <a:gd name="T45" fmla="*/ 0 h 410"/>
                              <a:gd name="T46" fmla="*/ 130 w 385"/>
                              <a:gd name="T47" fmla="*/ 5 h 410"/>
                              <a:gd name="T48" fmla="*/ 95 w 385"/>
                              <a:gd name="T49" fmla="*/ 15 h 410"/>
                              <a:gd name="T50" fmla="*/ 65 w 385"/>
                              <a:gd name="T51" fmla="*/ 25 h 410"/>
                              <a:gd name="T52" fmla="*/ 40 w 385"/>
                              <a:gd name="T53" fmla="*/ 45 h 410"/>
                              <a:gd name="T54" fmla="*/ 20 w 385"/>
                              <a:gd name="T55" fmla="*/ 75 h 410"/>
                              <a:gd name="T56" fmla="*/ 10 w 385"/>
                              <a:gd name="T57" fmla="*/ 105 h 410"/>
                              <a:gd name="T58" fmla="*/ 0 w 385"/>
                              <a:gd name="T59" fmla="*/ 140 h 410"/>
                              <a:gd name="T60" fmla="*/ 0 w 385"/>
                              <a:gd name="T61" fmla="*/ 185 h 410"/>
                              <a:gd name="T62" fmla="*/ 0 w 385"/>
                              <a:gd name="T63" fmla="*/ 230 h 410"/>
                              <a:gd name="T64" fmla="*/ 10 w 385"/>
                              <a:gd name="T65" fmla="*/ 285 h 410"/>
                              <a:gd name="T66" fmla="*/ 25 w 385"/>
                              <a:gd name="T67" fmla="*/ 345 h 410"/>
                              <a:gd name="T68" fmla="*/ 45 w 385"/>
                              <a:gd name="T69" fmla="*/ 410 h 410"/>
                              <a:gd name="T70" fmla="*/ 45 w 385"/>
                              <a:gd name="T71" fmla="*/ 410 h 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5" h="410">
                                <a:moveTo>
                                  <a:pt x="45" y="410"/>
                                </a:moveTo>
                                <a:lnTo>
                                  <a:pt x="45" y="410"/>
                                </a:lnTo>
                                <a:lnTo>
                                  <a:pt x="40" y="360"/>
                                </a:lnTo>
                                <a:lnTo>
                                  <a:pt x="40" y="315"/>
                                </a:lnTo>
                                <a:lnTo>
                                  <a:pt x="40" y="275"/>
                                </a:lnTo>
                                <a:lnTo>
                                  <a:pt x="50" y="240"/>
                                </a:lnTo>
                                <a:lnTo>
                                  <a:pt x="60" y="205"/>
                                </a:lnTo>
                                <a:lnTo>
                                  <a:pt x="70" y="175"/>
                                </a:lnTo>
                                <a:lnTo>
                                  <a:pt x="90" y="145"/>
                                </a:lnTo>
                                <a:lnTo>
                                  <a:pt x="110" y="120"/>
                                </a:lnTo>
                                <a:lnTo>
                                  <a:pt x="130" y="100"/>
                                </a:lnTo>
                                <a:lnTo>
                                  <a:pt x="155" y="85"/>
                                </a:lnTo>
                                <a:lnTo>
                                  <a:pt x="185" y="70"/>
                                </a:lnTo>
                                <a:lnTo>
                                  <a:pt x="220" y="60"/>
                                </a:lnTo>
                                <a:lnTo>
                                  <a:pt x="255" y="50"/>
                                </a:lnTo>
                                <a:lnTo>
                                  <a:pt x="295" y="45"/>
                                </a:lnTo>
                                <a:lnTo>
                                  <a:pt x="335" y="45"/>
                                </a:lnTo>
                                <a:lnTo>
                                  <a:pt x="385" y="45"/>
                                </a:lnTo>
                                <a:lnTo>
                                  <a:pt x="320" y="25"/>
                                </a:lnTo>
                                <a:lnTo>
                                  <a:pt x="265" y="15"/>
                                </a:lnTo>
                                <a:lnTo>
                                  <a:pt x="215" y="5"/>
                                </a:lnTo>
                                <a:lnTo>
                                  <a:pt x="170" y="0"/>
                                </a:lnTo>
                                <a:lnTo>
                                  <a:pt x="130" y="5"/>
                                </a:lnTo>
                                <a:lnTo>
                                  <a:pt x="95" y="15"/>
                                </a:lnTo>
                                <a:lnTo>
                                  <a:pt x="65" y="25"/>
                                </a:lnTo>
                                <a:lnTo>
                                  <a:pt x="40" y="45"/>
                                </a:lnTo>
                                <a:lnTo>
                                  <a:pt x="20" y="75"/>
                                </a:lnTo>
                                <a:lnTo>
                                  <a:pt x="10" y="105"/>
                                </a:lnTo>
                                <a:lnTo>
                                  <a:pt x="0" y="140"/>
                                </a:lnTo>
                                <a:lnTo>
                                  <a:pt x="0" y="185"/>
                                </a:lnTo>
                                <a:lnTo>
                                  <a:pt x="0" y="230"/>
                                </a:lnTo>
                                <a:lnTo>
                                  <a:pt x="10" y="285"/>
                                </a:lnTo>
                                <a:lnTo>
                                  <a:pt x="25" y="345"/>
                                </a:lnTo>
                                <a:lnTo>
                                  <a:pt x="45" y="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835"/>
                        <wps:cNvSpPr>
                          <a:spLocks/>
                        </wps:cNvSpPr>
                        <wps:spPr bwMode="auto">
                          <a:xfrm>
                            <a:off x="475" y="1641"/>
                            <a:ext cx="255" cy="336"/>
                          </a:xfrm>
                          <a:custGeom>
                            <a:avLst/>
                            <a:gdLst>
                              <a:gd name="T0" fmla="*/ 255 w 255"/>
                              <a:gd name="T1" fmla="*/ 0 h 336"/>
                              <a:gd name="T2" fmla="*/ 255 w 255"/>
                              <a:gd name="T3" fmla="*/ 0 h 336"/>
                              <a:gd name="T4" fmla="*/ 175 w 255"/>
                              <a:gd name="T5" fmla="*/ 0 h 336"/>
                              <a:gd name="T6" fmla="*/ 140 w 255"/>
                              <a:gd name="T7" fmla="*/ 5 h 336"/>
                              <a:gd name="T8" fmla="*/ 110 w 255"/>
                              <a:gd name="T9" fmla="*/ 10 h 336"/>
                              <a:gd name="T10" fmla="*/ 80 w 255"/>
                              <a:gd name="T11" fmla="*/ 20 h 336"/>
                              <a:gd name="T12" fmla="*/ 55 w 255"/>
                              <a:gd name="T13" fmla="*/ 35 h 336"/>
                              <a:gd name="T14" fmla="*/ 40 w 255"/>
                              <a:gd name="T15" fmla="*/ 50 h 336"/>
                              <a:gd name="T16" fmla="*/ 25 w 255"/>
                              <a:gd name="T17" fmla="*/ 70 h 336"/>
                              <a:gd name="T18" fmla="*/ 10 w 255"/>
                              <a:gd name="T19" fmla="*/ 95 h 336"/>
                              <a:gd name="T20" fmla="*/ 5 w 255"/>
                              <a:gd name="T21" fmla="*/ 120 h 336"/>
                              <a:gd name="T22" fmla="*/ 0 w 255"/>
                              <a:gd name="T23" fmla="*/ 145 h 336"/>
                              <a:gd name="T24" fmla="*/ 5 w 255"/>
                              <a:gd name="T25" fmla="*/ 180 h 336"/>
                              <a:gd name="T26" fmla="*/ 10 w 255"/>
                              <a:gd name="T27" fmla="*/ 215 h 336"/>
                              <a:gd name="T28" fmla="*/ 20 w 255"/>
                              <a:gd name="T29" fmla="*/ 250 h 336"/>
                              <a:gd name="T30" fmla="*/ 50 w 255"/>
                              <a:gd name="T31" fmla="*/ 336 h 336"/>
                              <a:gd name="T32" fmla="*/ 50 w 255"/>
                              <a:gd name="T33" fmla="*/ 336 h 336"/>
                              <a:gd name="T34" fmla="*/ 45 w 255"/>
                              <a:gd name="T35" fmla="*/ 275 h 336"/>
                              <a:gd name="T36" fmla="*/ 50 w 255"/>
                              <a:gd name="T37" fmla="*/ 220 h 336"/>
                              <a:gd name="T38" fmla="*/ 65 w 255"/>
                              <a:gd name="T39" fmla="*/ 170 h 336"/>
                              <a:gd name="T40" fmla="*/ 85 w 255"/>
                              <a:gd name="T41" fmla="*/ 125 h 336"/>
                              <a:gd name="T42" fmla="*/ 115 w 255"/>
                              <a:gd name="T43" fmla="*/ 85 h 336"/>
                              <a:gd name="T44" fmla="*/ 155 w 255"/>
                              <a:gd name="T45" fmla="*/ 50 h 336"/>
                              <a:gd name="T46" fmla="*/ 200 w 255"/>
                              <a:gd name="T47" fmla="*/ 25 h 336"/>
                              <a:gd name="T48" fmla="*/ 255 w 255"/>
                              <a:gd name="T49" fmla="*/ 0 h 336"/>
                              <a:gd name="T50" fmla="*/ 255 w 255"/>
                              <a:gd name="T51" fmla="*/ 0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55" h="336">
                                <a:moveTo>
                                  <a:pt x="255" y="0"/>
                                </a:moveTo>
                                <a:lnTo>
                                  <a:pt x="25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5"/>
                                </a:lnTo>
                                <a:lnTo>
                                  <a:pt x="110" y="10"/>
                                </a:lnTo>
                                <a:lnTo>
                                  <a:pt x="80" y="20"/>
                                </a:lnTo>
                                <a:lnTo>
                                  <a:pt x="55" y="35"/>
                                </a:lnTo>
                                <a:lnTo>
                                  <a:pt x="40" y="50"/>
                                </a:lnTo>
                                <a:lnTo>
                                  <a:pt x="25" y="70"/>
                                </a:lnTo>
                                <a:lnTo>
                                  <a:pt x="10" y="95"/>
                                </a:lnTo>
                                <a:lnTo>
                                  <a:pt x="5" y="120"/>
                                </a:lnTo>
                                <a:lnTo>
                                  <a:pt x="0" y="145"/>
                                </a:lnTo>
                                <a:lnTo>
                                  <a:pt x="5" y="180"/>
                                </a:lnTo>
                                <a:lnTo>
                                  <a:pt x="10" y="215"/>
                                </a:lnTo>
                                <a:lnTo>
                                  <a:pt x="20" y="250"/>
                                </a:lnTo>
                                <a:lnTo>
                                  <a:pt x="50" y="336"/>
                                </a:lnTo>
                                <a:lnTo>
                                  <a:pt x="45" y="275"/>
                                </a:lnTo>
                                <a:lnTo>
                                  <a:pt x="50" y="220"/>
                                </a:lnTo>
                                <a:lnTo>
                                  <a:pt x="65" y="170"/>
                                </a:lnTo>
                                <a:lnTo>
                                  <a:pt x="85" y="125"/>
                                </a:lnTo>
                                <a:lnTo>
                                  <a:pt x="115" y="85"/>
                                </a:lnTo>
                                <a:lnTo>
                                  <a:pt x="155" y="50"/>
                                </a:lnTo>
                                <a:lnTo>
                                  <a:pt x="200" y="25"/>
                                </a:lnTo>
                                <a:lnTo>
                                  <a:pt x="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836"/>
                        <wps:cNvSpPr>
                          <a:spLocks/>
                        </wps:cNvSpPr>
                        <wps:spPr bwMode="auto">
                          <a:xfrm>
                            <a:off x="2459" y="786"/>
                            <a:ext cx="285" cy="305"/>
                          </a:xfrm>
                          <a:custGeom>
                            <a:avLst/>
                            <a:gdLst>
                              <a:gd name="T0" fmla="*/ 285 w 285"/>
                              <a:gd name="T1" fmla="*/ 20 h 305"/>
                              <a:gd name="T2" fmla="*/ 285 w 285"/>
                              <a:gd name="T3" fmla="*/ 20 h 305"/>
                              <a:gd name="T4" fmla="*/ 205 w 285"/>
                              <a:gd name="T5" fmla="*/ 5 h 305"/>
                              <a:gd name="T6" fmla="*/ 170 w 285"/>
                              <a:gd name="T7" fmla="*/ 0 h 305"/>
                              <a:gd name="T8" fmla="*/ 135 w 285"/>
                              <a:gd name="T9" fmla="*/ 5 h 305"/>
                              <a:gd name="T10" fmla="*/ 105 w 285"/>
                              <a:gd name="T11" fmla="*/ 10 h 305"/>
                              <a:gd name="T12" fmla="*/ 80 w 285"/>
                              <a:gd name="T13" fmla="*/ 15 h 305"/>
                              <a:gd name="T14" fmla="*/ 60 w 285"/>
                              <a:gd name="T15" fmla="*/ 30 h 305"/>
                              <a:gd name="T16" fmla="*/ 40 w 285"/>
                              <a:gd name="T17" fmla="*/ 45 h 305"/>
                              <a:gd name="T18" fmla="*/ 25 w 285"/>
                              <a:gd name="T19" fmla="*/ 65 h 305"/>
                              <a:gd name="T20" fmla="*/ 15 w 285"/>
                              <a:gd name="T21" fmla="*/ 90 h 305"/>
                              <a:gd name="T22" fmla="*/ 5 w 285"/>
                              <a:gd name="T23" fmla="*/ 115 h 305"/>
                              <a:gd name="T24" fmla="*/ 0 w 285"/>
                              <a:gd name="T25" fmla="*/ 145 h 305"/>
                              <a:gd name="T26" fmla="*/ 0 w 285"/>
                              <a:gd name="T27" fmla="*/ 180 h 305"/>
                              <a:gd name="T28" fmla="*/ 5 w 285"/>
                              <a:gd name="T29" fmla="*/ 220 h 305"/>
                              <a:gd name="T30" fmla="*/ 15 w 285"/>
                              <a:gd name="T31" fmla="*/ 305 h 305"/>
                              <a:gd name="T32" fmla="*/ 15 w 285"/>
                              <a:gd name="T33" fmla="*/ 305 h 305"/>
                              <a:gd name="T34" fmla="*/ 25 w 285"/>
                              <a:gd name="T35" fmla="*/ 245 h 305"/>
                              <a:gd name="T36" fmla="*/ 40 w 285"/>
                              <a:gd name="T37" fmla="*/ 195 h 305"/>
                              <a:gd name="T38" fmla="*/ 65 w 285"/>
                              <a:gd name="T39" fmla="*/ 150 h 305"/>
                              <a:gd name="T40" fmla="*/ 95 w 285"/>
                              <a:gd name="T41" fmla="*/ 110 h 305"/>
                              <a:gd name="T42" fmla="*/ 130 w 285"/>
                              <a:gd name="T43" fmla="*/ 80 h 305"/>
                              <a:gd name="T44" fmla="*/ 175 w 285"/>
                              <a:gd name="T45" fmla="*/ 50 h 305"/>
                              <a:gd name="T46" fmla="*/ 225 w 285"/>
                              <a:gd name="T47" fmla="*/ 35 h 305"/>
                              <a:gd name="T48" fmla="*/ 285 w 285"/>
                              <a:gd name="T49" fmla="*/ 20 h 305"/>
                              <a:gd name="T50" fmla="*/ 285 w 285"/>
                              <a:gd name="T51" fmla="*/ 20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85" h="305">
                                <a:moveTo>
                                  <a:pt x="285" y="20"/>
                                </a:moveTo>
                                <a:lnTo>
                                  <a:pt x="285" y="20"/>
                                </a:lnTo>
                                <a:lnTo>
                                  <a:pt x="205" y="5"/>
                                </a:lnTo>
                                <a:lnTo>
                                  <a:pt x="170" y="0"/>
                                </a:lnTo>
                                <a:lnTo>
                                  <a:pt x="135" y="5"/>
                                </a:lnTo>
                                <a:lnTo>
                                  <a:pt x="105" y="10"/>
                                </a:lnTo>
                                <a:lnTo>
                                  <a:pt x="80" y="15"/>
                                </a:lnTo>
                                <a:lnTo>
                                  <a:pt x="60" y="30"/>
                                </a:lnTo>
                                <a:lnTo>
                                  <a:pt x="40" y="45"/>
                                </a:lnTo>
                                <a:lnTo>
                                  <a:pt x="25" y="65"/>
                                </a:lnTo>
                                <a:lnTo>
                                  <a:pt x="15" y="90"/>
                                </a:lnTo>
                                <a:lnTo>
                                  <a:pt x="5" y="115"/>
                                </a:lnTo>
                                <a:lnTo>
                                  <a:pt x="0" y="145"/>
                                </a:lnTo>
                                <a:lnTo>
                                  <a:pt x="0" y="180"/>
                                </a:lnTo>
                                <a:lnTo>
                                  <a:pt x="5" y="220"/>
                                </a:lnTo>
                                <a:lnTo>
                                  <a:pt x="15" y="305"/>
                                </a:lnTo>
                                <a:lnTo>
                                  <a:pt x="25" y="245"/>
                                </a:lnTo>
                                <a:lnTo>
                                  <a:pt x="40" y="195"/>
                                </a:lnTo>
                                <a:lnTo>
                                  <a:pt x="65" y="150"/>
                                </a:lnTo>
                                <a:lnTo>
                                  <a:pt x="95" y="110"/>
                                </a:lnTo>
                                <a:lnTo>
                                  <a:pt x="130" y="80"/>
                                </a:lnTo>
                                <a:lnTo>
                                  <a:pt x="175" y="50"/>
                                </a:lnTo>
                                <a:lnTo>
                                  <a:pt x="225" y="35"/>
                                </a:lnTo>
                                <a:lnTo>
                                  <a:pt x="285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837"/>
                        <wps:cNvSpPr>
                          <a:spLocks/>
                        </wps:cNvSpPr>
                        <wps:spPr bwMode="auto">
                          <a:xfrm>
                            <a:off x="2714" y="1166"/>
                            <a:ext cx="410" cy="300"/>
                          </a:xfrm>
                          <a:custGeom>
                            <a:avLst/>
                            <a:gdLst>
                              <a:gd name="T0" fmla="*/ 180 w 410"/>
                              <a:gd name="T1" fmla="*/ 15 h 300"/>
                              <a:gd name="T2" fmla="*/ 180 w 410"/>
                              <a:gd name="T3" fmla="*/ 15 h 300"/>
                              <a:gd name="T4" fmla="*/ 135 w 410"/>
                              <a:gd name="T5" fmla="*/ 35 h 300"/>
                              <a:gd name="T6" fmla="*/ 90 w 410"/>
                              <a:gd name="T7" fmla="*/ 65 h 300"/>
                              <a:gd name="T8" fmla="*/ 45 w 410"/>
                              <a:gd name="T9" fmla="*/ 105 h 300"/>
                              <a:gd name="T10" fmla="*/ 0 w 410"/>
                              <a:gd name="T11" fmla="*/ 150 h 300"/>
                              <a:gd name="T12" fmla="*/ 0 w 410"/>
                              <a:gd name="T13" fmla="*/ 150 h 300"/>
                              <a:gd name="T14" fmla="*/ 0 w 410"/>
                              <a:gd name="T15" fmla="*/ 150 h 300"/>
                              <a:gd name="T16" fmla="*/ 0 w 410"/>
                              <a:gd name="T17" fmla="*/ 150 h 300"/>
                              <a:gd name="T18" fmla="*/ 85 w 410"/>
                              <a:gd name="T19" fmla="*/ 105 h 300"/>
                              <a:gd name="T20" fmla="*/ 120 w 410"/>
                              <a:gd name="T21" fmla="*/ 90 h 300"/>
                              <a:gd name="T22" fmla="*/ 155 w 410"/>
                              <a:gd name="T23" fmla="*/ 80 h 300"/>
                              <a:gd name="T24" fmla="*/ 190 w 410"/>
                              <a:gd name="T25" fmla="*/ 70 h 300"/>
                              <a:gd name="T26" fmla="*/ 220 w 410"/>
                              <a:gd name="T27" fmla="*/ 70 h 300"/>
                              <a:gd name="T28" fmla="*/ 245 w 410"/>
                              <a:gd name="T29" fmla="*/ 75 h 300"/>
                              <a:gd name="T30" fmla="*/ 270 w 410"/>
                              <a:gd name="T31" fmla="*/ 80 h 300"/>
                              <a:gd name="T32" fmla="*/ 295 w 410"/>
                              <a:gd name="T33" fmla="*/ 90 h 300"/>
                              <a:gd name="T34" fmla="*/ 315 w 410"/>
                              <a:gd name="T35" fmla="*/ 105 h 300"/>
                              <a:gd name="T36" fmla="*/ 330 w 410"/>
                              <a:gd name="T37" fmla="*/ 130 h 300"/>
                              <a:gd name="T38" fmla="*/ 345 w 410"/>
                              <a:gd name="T39" fmla="*/ 155 h 300"/>
                              <a:gd name="T40" fmla="*/ 355 w 410"/>
                              <a:gd name="T41" fmla="*/ 185 h 300"/>
                              <a:gd name="T42" fmla="*/ 365 w 410"/>
                              <a:gd name="T43" fmla="*/ 215 h 300"/>
                              <a:gd name="T44" fmla="*/ 370 w 410"/>
                              <a:gd name="T45" fmla="*/ 255 h 300"/>
                              <a:gd name="T46" fmla="*/ 375 w 410"/>
                              <a:gd name="T47" fmla="*/ 300 h 300"/>
                              <a:gd name="T48" fmla="*/ 375 w 410"/>
                              <a:gd name="T49" fmla="*/ 300 h 300"/>
                              <a:gd name="T50" fmla="*/ 395 w 410"/>
                              <a:gd name="T51" fmla="*/ 250 h 300"/>
                              <a:gd name="T52" fmla="*/ 410 w 410"/>
                              <a:gd name="T53" fmla="*/ 200 h 300"/>
                              <a:gd name="T54" fmla="*/ 410 w 410"/>
                              <a:gd name="T55" fmla="*/ 155 h 300"/>
                              <a:gd name="T56" fmla="*/ 410 w 410"/>
                              <a:gd name="T57" fmla="*/ 115 h 300"/>
                              <a:gd name="T58" fmla="*/ 410 w 410"/>
                              <a:gd name="T59" fmla="*/ 115 h 300"/>
                              <a:gd name="T60" fmla="*/ 395 w 410"/>
                              <a:gd name="T61" fmla="*/ 80 h 300"/>
                              <a:gd name="T62" fmla="*/ 380 w 410"/>
                              <a:gd name="T63" fmla="*/ 55 h 300"/>
                              <a:gd name="T64" fmla="*/ 360 w 410"/>
                              <a:gd name="T65" fmla="*/ 30 h 300"/>
                              <a:gd name="T66" fmla="*/ 330 w 410"/>
                              <a:gd name="T67" fmla="*/ 10 h 300"/>
                              <a:gd name="T68" fmla="*/ 330 w 410"/>
                              <a:gd name="T69" fmla="*/ 10 h 300"/>
                              <a:gd name="T70" fmla="*/ 295 w 410"/>
                              <a:gd name="T71" fmla="*/ 0 h 300"/>
                              <a:gd name="T72" fmla="*/ 260 w 410"/>
                              <a:gd name="T73" fmla="*/ 0 h 300"/>
                              <a:gd name="T74" fmla="*/ 220 w 410"/>
                              <a:gd name="T75" fmla="*/ 5 h 300"/>
                              <a:gd name="T76" fmla="*/ 180 w 410"/>
                              <a:gd name="T77" fmla="*/ 15 h 300"/>
                              <a:gd name="T78" fmla="*/ 180 w 410"/>
                              <a:gd name="T79" fmla="*/ 15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10" h="300">
                                <a:moveTo>
                                  <a:pt x="180" y="15"/>
                                </a:moveTo>
                                <a:lnTo>
                                  <a:pt x="180" y="15"/>
                                </a:lnTo>
                                <a:lnTo>
                                  <a:pt x="135" y="35"/>
                                </a:lnTo>
                                <a:lnTo>
                                  <a:pt x="90" y="65"/>
                                </a:lnTo>
                                <a:lnTo>
                                  <a:pt x="45" y="105"/>
                                </a:lnTo>
                                <a:lnTo>
                                  <a:pt x="0" y="150"/>
                                </a:lnTo>
                                <a:lnTo>
                                  <a:pt x="85" y="105"/>
                                </a:lnTo>
                                <a:lnTo>
                                  <a:pt x="120" y="90"/>
                                </a:lnTo>
                                <a:lnTo>
                                  <a:pt x="155" y="80"/>
                                </a:lnTo>
                                <a:lnTo>
                                  <a:pt x="190" y="70"/>
                                </a:lnTo>
                                <a:lnTo>
                                  <a:pt x="220" y="70"/>
                                </a:lnTo>
                                <a:lnTo>
                                  <a:pt x="245" y="75"/>
                                </a:lnTo>
                                <a:lnTo>
                                  <a:pt x="270" y="80"/>
                                </a:lnTo>
                                <a:lnTo>
                                  <a:pt x="295" y="90"/>
                                </a:lnTo>
                                <a:lnTo>
                                  <a:pt x="315" y="105"/>
                                </a:lnTo>
                                <a:lnTo>
                                  <a:pt x="330" y="130"/>
                                </a:lnTo>
                                <a:lnTo>
                                  <a:pt x="345" y="155"/>
                                </a:lnTo>
                                <a:lnTo>
                                  <a:pt x="355" y="185"/>
                                </a:lnTo>
                                <a:lnTo>
                                  <a:pt x="365" y="215"/>
                                </a:lnTo>
                                <a:lnTo>
                                  <a:pt x="370" y="255"/>
                                </a:lnTo>
                                <a:lnTo>
                                  <a:pt x="375" y="300"/>
                                </a:lnTo>
                                <a:lnTo>
                                  <a:pt x="395" y="250"/>
                                </a:lnTo>
                                <a:lnTo>
                                  <a:pt x="410" y="200"/>
                                </a:lnTo>
                                <a:lnTo>
                                  <a:pt x="410" y="155"/>
                                </a:lnTo>
                                <a:lnTo>
                                  <a:pt x="410" y="115"/>
                                </a:lnTo>
                                <a:lnTo>
                                  <a:pt x="395" y="80"/>
                                </a:lnTo>
                                <a:lnTo>
                                  <a:pt x="380" y="55"/>
                                </a:lnTo>
                                <a:lnTo>
                                  <a:pt x="360" y="30"/>
                                </a:lnTo>
                                <a:lnTo>
                                  <a:pt x="330" y="10"/>
                                </a:lnTo>
                                <a:lnTo>
                                  <a:pt x="295" y="0"/>
                                </a:lnTo>
                                <a:lnTo>
                                  <a:pt x="260" y="0"/>
                                </a:lnTo>
                                <a:lnTo>
                                  <a:pt x="220" y="5"/>
                                </a:lnTo>
                                <a:lnTo>
                                  <a:pt x="18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838"/>
                        <wps:cNvSpPr>
                          <a:spLocks/>
                        </wps:cNvSpPr>
                        <wps:spPr bwMode="auto">
                          <a:xfrm>
                            <a:off x="2629" y="896"/>
                            <a:ext cx="475" cy="320"/>
                          </a:xfrm>
                          <a:custGeom>
                            <a:avLst/>
                            <a:gdLst>
                              <a:gd name="T0" fmla="*/ 475 w 475"/>
                              <a:gd name="T1" fmla="*/ 175 h 320"/>
                              <a:gd name="T2" fmla="*/ 475 w 475"/>
                              <a:gd name="T3" fmla="*/ 175 h 320"/>
                              <a:gd name="T4" fmla="*/ 430 w 475"/>
                              <a:gd name="T5" fmla="*/ 130 h 320"/>
                              <a:gd name="T6" fmla="*/ 390 w 475"/>
                              <a:gd name="T7" fmla="*/ 90 h 320"/>
                              <a:gd name="T8" fmla="*/ 350 w 475"/>
                              <a:gd name="T9" fmla="*/ 55 h 320"/>
                              <a:gd name="T10" fmla="*/ 310 w 475"/>
                              <a:gd name="T11" fmla="*/ 30 h 320"/>
                              <a:gd name="T12" fmla="*/ 275 w 475"/>
                              <a:gd name="T13" fmla="*/ 15 h 320"/>
                              <a:gd name="T14" fmla="*/ 240 w 475"/>
                              <a:gd name="T15" fmla="*/ 5 h 320"/>
                              <a:gd name="T16" fmla="*/ 205 w 475"/>
                              <a:gd name="T17" fmla="*/ 0 h 320"/>
                              <a:gd name="T18" fmla="*/ 175 w 475"/>
                              <a:gd name="T19" fmla="*/ 5 h 320"/>
                              <a:gd name="T20" fmla="*/ 150 w 475"/>
                              <a:gd name="T21" fmla="*/ 20 h 320"/>
                              <a:gd name="T22" fmla="*/ 120 w 475"/>
                              <a:gd name="T23" fmla="*/ 40 h 320"/>
                              <a:gd name="T24" fmla="*/ 95 w 475"/>
                              <a:gd name="T25" fmla="*/ 70 h 320"/>
                              <a:gd name="T26" fmla="*/ 70 w 475"/>
                              <a:gd name="T27" fmla="*/ 105 h 320"/>
                              <a:gd name="T28" fmla="*/ 50 w 475"/>
                              <a:gd name="T29" fmla="*/ 145 h 320"/>
                              <a:gd name="T30" fmla="*/ 30 w 475"/>
                              <a:gd name="T31" fmla="*/ 200 h 320"/>
                              <a:gd name="T32" fmla="*/ 15 w 475"/>
                              <a:gd name="T33" fmla="*/ 255 h 320"/>
                              <a:gd name="T34" fmla="*/ 0 w 475"/>
                              <a:gd name="T35" fmla="*/ 320 h 320"/>
                              <a:gd name="T36" fmla="*/ 0 w 475"/>
                              <a:gd name="T37" fmla="*/ 320 h 320"/>
                              <a:gd name="T38" fmla="*/ 20 w 475"/>
                              <a:gd name="T39" fmla="*/ 280 h 320"/>
                              <a:gd name="T40" fmla="*/ 40 w 475"/>
                              <a:gd name="T41" fmla="*/ 240 h 320"/>
                              <a:gd name="T42" fmla="*/ 65 w 475"/>
                              <a:gd name="T43" fmla="*/ 205 h 320"/>
                              <a:gd name="T44" fmla="*/ 90 w 475"/>
                              <a:gd name="T45" fmla="*/ 175 h 320"/>
                              <a:gd name="T46" fmla="*/ 115 w 475"/>
                              <a:gd name="T47" fmla="*/ 155 h 320"/>
                              <a:gd name="T48" fmla="*/ 140 w 475"/>
                              <a:gd name="T49" fmla="*/ 130 h 320"/>
                              <a:gd name="T50" fmla="*/ 170 w 475"/>
                              <a:gd name="T51" fmla="*/ 115 h 320"/>
                              <a:gd name="T52" fmla="*/ 200 w 475"/>
                              <a:gd name="T53" fmla="*/ 105 h 320"/>
                              <a:gd name="T54" fmla="*/ 230 w 475"/>
                              <a:gd name="T55" fmla="*/ 100 h 320"/>
                              <a:gd name="T56" fmla="*/ 260 w 475"/>
                              <a:gd name="T57" fmla="*/ 95 h 320"/>
                              <a:gd name="T58" fmla="*/ 290 w 475"/>
                              <a:gd name="T59" fmla="*/ 100 h 320"/>
                              <a:gd name="T60" fmla="*/ 325 w 475"/>
                              <a:gd name="T61" fmla="*/ 105 h 320"/>
                              <a:gd name="T62" fmla="*/ 360 w 475"/>
                              <a:gd name="T63" fmla="*/ 115 h 320"/>
                              <a:gd name="T64" fmla="*/ 400 w 475"/>
                              <a:gd name="T65" fmla="*/ 130 h 320"/>
                              <a:gd name="T66" fmla="*/ 435 w 475"/>
                              <a:gd name="T67" fmla="*/ 150 h 320"/>
                              <a:gd name="T68" fmla="*/ 475 w 475"/>
                              <a:gd name="T69" fmla="*/ 175 h 320"/>
                              <a:gd name="T70" fmla="*/ 475 w 475"/>
                              <a:gd name="T71" fmla="*/ 175 h 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5" h="320">
                                <a:moveTo>
                                  <a:pt x="475" y="175"/>
                                </a:moveTo>
                                <a:lnTo>
                                  <a:pt x="475" y="175"/>
                                </a:lnTo>
                                <a:lnTo>
                                  <a:pt x="430" y="130"/>
                                </a:lnTo>
                                <a:lnTo>
                                  <a:pt x="390" y="90"/>
                                </a:lnTo>
                                <a:lnTo>
                                  <a:pt x="350" y="55"/>
                                </a:lnTo>
                                <a:lnTo>
                                  <a:pt x="310" y="30"/>
                                </a:lnTo>
                                <a:lnTo>
                                  <a:pt x="275" y="15"/>
                                </a:lnTo>
                                <a:lnTo>
                                  <a:pt x="240" y="5"/>
                                </a:lnTo>
                                <a:lnTo>
                                  <a:pt x="205" y="0"/>
                                </a:lnTo>
                                <a:lnTo>
                                  <a:pt x="175" y="5"/>
                                </a:lnTo>
                                <a:lnTo>
                                  <a:pt x="150" y="20"/>
                                </a:lnTo>
                                <a:lnTo>
                                  <a:pt x="120" y="40"/>
                                </a:lnTo>
                                <a:lnTo>
                                  <a:pt x="95" y="70"/>
                                </a:lnTo>
                                <a:lnTo>
                                  <a:pt x="70" y="105"/>
                                </a:lnTo>
                                <a:lnTo>
                                  <a:pt x="50" y="145"/>
                                </a:lnTo>
                                <a:lnTo>
                                  <a:pt x="30" y="200"/>
                                </a:lnTo>
                                <a:lnTo>
                                  <a:pt x="15" y="255"/>
                                </a:lnTo>
                                <a:lnTo>
                                  <a:pt x="0" y="320"/>
                                </a:lnTo>
                                <a:lnTo>
                                  <a:pt x="20" y="280"/>
                                </a:lnTo>
                                <a:lnTo>
                                  <a:pt x="40" y="240"/>
                                </a:lnTo>
                                <a:lnTo>
                                  <a:pt x="65" y="205"/>
                                </a:lnTo>
                                <a:lnTo>
                                  <a:pt x="90" y="175"/>
                                </a:lnTo>
                                <a:lnTo>
                                  <a:pt x="115" y="155"/>
                                </a:lnTo>
                                <a:lnTo>
                                  <a:pt x="140" y="130"/>
                                </a:lnTo>
                                <a:lnTo>
                                  <a:pt x="170" y="115"/>
                                </a:lnTo>
                                <a:lnTo>
                                  <a:pt x="200" y="105"/>
                                </a:lnTo>
                                <a:lnTo>
                                  <a:pt x="230" y="100"/>
                                </a:lnTo>
                                <a:lnTo>
                                  <a:pt x="260" y="95"/>
                                </a:lnTo>
                                <a:lnTo>
                                  <a:pt x="290" y="100"/>
                                </a:lnTo>
                                <a:lnTo>
                                  <a:pt x="325" y="105"/>
                                </a:lnTo>
                                <a:lnTo>
                                  <a:pt x="360" y="115"/>
                                </a:lnTo>
                                <a:lnTo>
                                  <a:pt x="400" y="130"/>
                                </a:lnTo>
                                <a:lnTo>
                                  <a:pt x="435" y="150"/>
                                </a:lnTo>
                                <a:lnTo>
                                  <a:pt x="475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839"/>
                        <wps:cNvSpPr>
                          <a:spLocks/>
                        </wps:cNvSpPr>
                        <wps:spPr bwMode="auto">
                          <a:xfrm>
                            <a:off x="1739" y="1376"/>
                            <a:ext cx="890" cy="235"/>
                          </a:xfrm>
                          <a:custGeom>
                            <a:avLst/>
                            <a:gdLst>
                              <a:gd name="T0" fmla="*/ 540 w 890"/>
                              <a:gd name="T1" fmla="*/ 40 h 235"/>
                              <a:gd name="T2" fmla="*/ 540 w 890"/>
                              <a:gd name="T3" fmla="*/ 40 h 235"/>
                              <a:gd name="T4" fmla="*/ 515 w 890"/>
                              <a:gd name="T5" fmla="*/ 25 h 235"/>
                              <a:gd name="T6" fmla="*/ 485 w 890"/>
                              <a:gd name="T7" fmla="*/ 10 h 235"/>
                              <a:gd name="T8" fmla="*/ 460 w 890"/>
                              <a:gd name="T9" fmla="*/ 5 h 235"/>
                              <a:gd name="T10" fmla="*/ 435 w 890"/>
                              <a:gd name="T11" fmla="*/ 0 h 235"/>
                              <a:gd name="T12" fmla="*/ 435 w 890"/>
                              <a:gd name="T13" fmla="*/ 0 h 235"/>
                              <a:gd name="T14" fmla="*/ 410 w 890"/>
                              <a:gd name="T15" fmla="*/ 5 h 235"/>
                              <a:gd name="T16" fmla="*/ 385 w 890"/>
                              <a:gd name="T17" fmla="*/ 10 h 235"/>
                              <a:gd name="T18" fmla="*/ 360 w 890"/>
                              <a:gd name="T19" fmla="*/ 20 h 235"/>
                              <a:gd name="T20" fmla="*/ 335 w 890"/>
                              <a:gd name="T21" fmla="*/ 30 h 235"/>
                              <a:gd name="T22" fmla="*/ 275 w 890"/>
                              <a:gd name="T23" fmla="*/ 70 h 235"/>
                              <a:gd name="T24" fmla="*/ 220 w 890"/>
                              <a:gd name="T25" fmla="*/ 120 h 235"/>
                              <a:gd name="T26" fmla="*/ 220 w 890"/>
                              <a:gd name="T27" fmla="*/ 120 h 235"/>
                              <a:gd name="T28" fmla="*/ 160 w 890"/>
                              <a:gd name="T29" fmla="*/ 170 h 235"/>
                              <a:gd name="T30" fmla="*/ 100 w 890"/>
                              <a:gd name="T31" fmla="*/ 205 h 235"/>
                              <a:gd name="T32" fmla="*/ 75 w 890"/>
                              <a:gd name="T33" fmla="*/ 220 h 235"/>
                              <a:gd name="T34" fmla="*/ 50 w 890"/>
                              <a:gd name="T35" fmla="*/ 230 h 235"/>
                              <a:gd name="T36" fmla="*/ 25 w 890"/>
                              <a:gd name="T37" fmla="*/ 235 h 235"/>
                              <a:gd name="T38" fmla="*/ 0 w 890"/>
                              <a:gd name="T39" fmla="*/ 235 h 235"/>
                              <a:gd name="T40" fmla="*/ 0 w 890"/>
                              <a:gd name="T41" fmla="*/ 235 h 235"/>
                              <a:gd name="T42" fmla="*/ 50 w 890"/>
                              <a:gd name="T43" fmla="*/ 235 h 235"/>
                              <a:gd name="T44" fmla="*/ 50 w 890"/>
                              <a:gd name="T45" fmla="*/ 235 h 235"/>
                              <a:gd name="T46" fmla="*/ 150 w 890"/>
                              <a:gd name="T47" fmla="*/ 235 h 235"/>
                              <a:gd name="T48" fmla="*/ 245 w 890"/>
                              <a:gd name="T49" fmla="*/ 230 h 235"/>
                              <a:gd name="T50" fmla="*/ 245 w 890"/>
                              <a:gd name="T51" fmla="*/ 230 h 235"/>
                              <a:gd name="T52" fmla="*/ 420 w 890"/>
                              <a:gd name="T53" fmla="*/ 215 h 235"/>
                              <a:gd name="T54" fmla="*/ 590 w 890"/>
                              <a:gd name="T55" fmla="*/ 190 h 235"/>
                              <a:gd name="T56" fmla="*/ 670 w 890"/>
                              <a:gd name="T57" fmla="*/ 175 h 235"/>
                              <a:gd name="T58" fmla="*/ 745 w 890"/>
                              <a:gd name="T59" fmla="*/ 155 h 235"/>
                              <a:gd name="T60" fmla="*/ 820 w 890"/>
                              <a:gd name="T61" fmla="*/ 135 h 235"/>
                              <a:gd name="T62" fmla="*/ 890 w 890"/>
                              <a:gd name="T63" fmla="*/ 110 h 235"/>
                              <a:gd name="T64" fmla="*/ 890 w 890"/>
                              <a:gd name="T65" fmla="*/ 110 h 235"/>
                              <a:gd name="T66" fmla="*/ 815 w 890"/>
                              <a:gd name="T67" fmla="*/ 130 h 235"/>
                              <a:gd name="T68" fmla="*/ 750 w 890"/>
                              <a:gd name="T69" fmla="*/ 135 h 235"/>
                              <a:gd name="T70" fmla="*/ 720 w 890"/>
                              <a:gd name="T71" fmla="*/ 135 h 235"/>
                              <a:gd name="T72" fmla="*/ 690 w 890"/>
                              <a:gd name="T73" fmla="*/ 130 h 235"/>
                              <a:gd name="T74" fmla="*/ 660 w 890"/>
                              <a:gd name="T75" fmla="*/ 120 h 235"/>
                              <a:gd name="T76" fmla="*/ 635 w 890"/>
                              <a:gd name="T77" fmla="*/ 110 h 235"/>
                              <a:gd name="T78" fmla="*/ 635 w 890"/>
                              <a:gd name="T79" fmla="*/ 110 h 235"/>
                              <a:gd name="T80" fmla="*/ 540 w 890"/>
                              <a:gd name="T81" fmla="*/ 40 h 235"/>
                              <a:gd name="T82" fmla="*/ 540 w 890"/>
                              <a:gd name="T83" fmla="*/ 40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90" h="235">
                                <a:moveTo>
                                  <a:pt x="540" y="40"/>
                                </a:moveTo>
                                <a:lnTo>
                                  <a:pt x="540" y="40"/>
                                </a:lnTo>
                                <a:lnTo>
                                  <a:pt x="515" y="25"/>
                                </a:lnTo>
                                <a:lnTo>
                                  <a:pt x="485" y="10"/>
                                </a:lnTo>
                                <a:lnTo>
                                  <a:pt x="460" y="5"/>
                                </a:lnTo>
                                <a:lnTo>
                                  <a:pt x="435" y="0"/>
                                </a:lnTo>
                                <a:lnTo>
                                  <a:pt x="410" y="5"/>
                                </a:lnTo>
                                <a:lnTo>
                                  <a:pt x="385" y="10"/>
                                </a:lnTo>
                                <a:lnTo>
                                  <a:pt x="360" y="20"/>
                                </a:lnTo>
                                <a:lnTo>
                                  <a:pt x="335" y="30"/>
                                </a:lnTo>
                                <a:lnTo>
                                  <a:pt x="275" y="70"/>
                                </a:lnTo>
                                <a:lnTo>
                                  <a:pt x="220" y="120"/>
                                </a:lnTo>
                                <a:lnTo>
                                  <a:pt x="160" y="170"/>
                                </a:lnTo>
                                <a:lnTo>
                                  <a:pt x="100" y="205"/>
                                </a:lnTo>
                                <a:lnTo>
                                  <a:pt x="75" y="220"/>
                                </a:lnTo>
                                <a:lnTo>
                                  <a:pt x="50" y="230"/>
                                </a:lnTo>
                                <a:lnTo>
                                  <a:pt x="25" y="235"/>
                                </a:lnTo>
                                <a:lnTo>
                                  <a:pt x="0" y="235"/>
                                </a:lnTo>
                                <a:lnTo>
                                  <a:pt x="50" y="235"/>
                                </a:lnTo>
                                <a:lnTo>
                                  <a:pt x="150" y="235"/>
                                </a:lnTo>
                                <a:lnTo>
                                  <a:pt x="245" y="230"/>
                                </a:lnTo>
                                <a:lnTo>
                                  <a:pt x="420" y="215"/>
                                </a:lnTo>
                                <a:lnTo>
                                  <a:pt x="590" y="190"/>
                                </a:lnTo>
                                <a:lnTo>
                                  <a:pt x="670" y="175"/>
                                </a:lnTo>
                                <a:lnTo>
                                  <a:pt x="745" y="155"/>
                                </a:lnTo>
                                <a:lnTo>
                                  <a:pt x="820" y="135"/>
                                </a:lnTo>
                                <a:lnTo>
                                  <a:pt x="890" y="110"/>
                                </a:lnTo>
                                <a:lnTo>
                                  <a:pt x="815" y="130"/>
                                </a:lnTo>
                                <a:lnTo>
                                  <a:pt x="750" y="135"/>
                                </a:lnTo>
                                <a:lnTo>
                                  <a:pt x="720" y="135"/>
                                </a:lnTo>
                                <a:lnTo>
                                  <a:pt x="690" y="130"/>
                                </a:lnTo>
                                <a:lnTo>
                                  <a:pt x="660" y="120"/>
                                </a:lnTo>
                                <a:lnTo>
                                  <a:pt x="635" y="110"/>
                                </a:lnTo>
                                <a:lnTo>
                                  <a:pt x="54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840"/>
                        <wps:cNvSpPr>
                          <a:spLocks/>
                        </wps:cNvSpPr>
                        <wps:spPr bwMode="auto">
                          <a:xfrm>
                            <a:off x="605" y="1346"/>
                            <a:ext cx="1109" cy="265"/>
                          </a:xfrm>
                          <a:custGeom>
                            <a:avLst/>
                            <a:gdLst>
                              <a:gd name="T0" fmla="*/ 490 w 1109"/>
                              <a:gd name="T1" fmla="*/ 25 h 265"/>
                              <a:gd name="T2" fmla="*/ 490 w 1109"/>
                              <a:gd name="T3" fmla="*/ 25 h 265"/>
                              <a:gd name="T4" fmla="*/ 370 w 1109"/>
                              <a:gd name="T5" fmla="*/ 95 h 265"/>
                              <a:gd name="T6" fmla="*/ 370 w 1109"/>
                              <a:gd name="T7" fmla="*/ 95 h 265"/>
                              <a:gd name="T8" fmla="*/ 330 w 1109"/>
                              <a:gd name="T9" fmla="*/ 110 h 265"/>
                              <a:gd name="T10" fmla="*/ 295 w 1109"/>
                              <a:gd name="T11" fmla="*/ 120 h 265"/>
                              <a:gd name="T12" fmla="*/ 250 w 1109"/>
                              <a:gd name="T13" fmla="*/ 125 h 265"/>
                              <a:gd name="T14" fmla="*/ 205 w 1109"/>
                              <a:gd name="T15" fmla="*/ 130 h 265"/>
                              <a:gd name="T16" fmla="*/ 160 w 1109"/>
                              <a:gd name="T17" fmla="*/ 130 h 265"/>
                              <a:gd name="T18" fmla="*/ 110 w 1109"/>
                              <a:gd name="T19" fmla="*/ 130 h 265"/>
                              <a:gd name="T20" fmla="*/ 0 w 1109"/>
                              <a:gd name="T21" fmla="*/ 115 h 265"/>
                              <a:gd name="T22" fmla="*/ 0 w 1109"/>
                              <a:gd name="T23" fmla="*/ 115 h 265"/>
                              <a:gd name="T24" fmla="*/ 215 w 1109"/>
                              <a:gd name="T25" fmla="*/ 160 h 265"/>
                              <a:gd name="T26" fmla="*/ 425 w 1109"/>
                              <a:gd name="T27" fmla="*/ 200 h 265"/>
                              <a:gd name="T28" fmla="*/ 620 w 1109"/>
                              <a:gd name="T29" fmla="*/ 225 h 265"/>
                              <a:gd name="T30" fmla="*/ 815 w 1109"/>
                              <a:gd name="T31" fmla="*/ 245 h 265"/>
                              <a:gd name="T32" fmla="*/ 815 w 1109"/>
                              <a:gd name="T33" fmla="*/ 245 h 265"/>
                              <a:gd name="T34" fmla="*/ 940 w 1109"/>
                              <a:gd name="T35" fmla="*/ 255 h 265"/>
                              <a:gd name="T36" fmla="*/ 1064 w 1109"/>
                              <a:gd name="T37" fmla="*/ 265 h 265"/>
                              <a:gd name="T38" fmla="*/ 1064 w 1109"/>
                              <a:gd name="T39" fmla="*/ 265 h 265"/>
                              <a:gd name="T40" fmla="*/ 1109 w 1109"/>
                              <a:gd name="T41" fmla="*/ 265 h 265"/>
                              <a:gd name="T42" fmla="*/ 1109 w 1109"/>
                              <a:gd name="T43" fmla="*/ 265 h 265"/>
                              <a:gd name="T44" fmla="*/ 1079 w 1109"/>
                              <a:gd name="T45" fmla="*/ 260 h 265"/>
                              <a:gd name="T46" fmla="*/ 1044 w 1109"/>
                              <a:gd name="T47" fmla="*/ 255 h 265"/>
                              <a:gd name="T48" fmla="*/ 1009 w 1109"/>
                              <a:gd name="T49" fmla="*/ 245 h 265"/>
                              <a:gd name="T50" fmla="*/ 979 w 1109"/>
                              <a:gd name="T51" fmla="*/ 230 h 265"/>
                              <a:gd name="T52" fmla="*/ 945 w 1109"/>
                              <a:gd name="T53" fmla="*/ 215 h 265"/>
                              <a:gd name="T54" fmla="*/ 910 w 1109"/>
                              <a:gd name="T55" fmla="*/ 195 h 265"/>
                              <a:gd name="T56" fmla="*/ 845 w 1109"/>
                              <a:gd name="T57" fmla="*/ 145 h 265"/>
                              <a:gd name="T58" fmla="*/ 845 w 1109"/>
                              <a:gd name="T59" fmla="*/ 145 h 265"/>
                              <a:gd name="T60" fmla="*/ 780 w 1109"/>
                              <a:gd name="T61" fmla="*/ 85 h 265"/>
                              <a:gd name="T62" fmla="*/ 740 w 1109"/>
                              <a:gd name="T63" fmla="*/ 50 h 265"/>
                              <a:gd name="T64" fmla="*/ 740 w 1109"/>
                              <a:gd name="T65" fmla="*/ 50 h 265"/>
                              <a:gd name="T66" fmla="*/ 705 w 1109"/>
                              <a:gd name="T67" fmla="*/ 30 h 265"/>
                              <a:gd name="T68" fmla="*/ 670 w 1109"/>
                              <a:gd name="T69" fmla="*/ 15 h 265"/>
                              <a:gd name="T70" fmla="*/ 635 w 1109"/>
                              <a:gd name="T71" fmla="*/ 5 h 265"/>
                              <a:gd name="T72" fmla="*/ 595 w 1109"/>
                              <a:gd name="T73" fmla="*/ 0 h 265"/>
                              <a:gd name="T74" fmla="*/ 595 w 1109"/>
                              <a:gd name="T75" fmla="*/ 0 h 265"/>
                              <a:gd name="T76" fmla="*/ 570 w 1109"/>
                              <a:gd name="T77" fmla="*/ 0 h 265"/>
                              <a:gd name="T78" fmla="*/ 545 w 1109"/>
                              <a:gd name="T79" fmla="*/ 5 h 265"/>
                              <a:gd name="T80" fmla="*/ 515 w 1109"/>
                              <a:gd name="T81" fmla="*/ 10 h 265"/>
                              <a:gd name="T82" fmla="*/ 490 w 1109"/>
                              <a:gd name="T83" fmla="*/ 25 h 265"/>
                              <a:gd name="T84" fmla="*/ 490 w 1109"/>
                              <a:gd name="T85" fmla="*/ 25 h 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09" h="265">
                                <a:moveTo>
                                  <a:pt x="490" y="25"/>
                                </a:moveTo>
                                <a:lnTo>
                                  <a:pt x="490" y="25"/>
                                </a:lnTo>
                                <a:lnTo>
                                  <a:pt x="370" y="95"/>
                                </a:lnTo>
                                <a:lnTo>
                                  <a:pt x="330" y="110"/>
                                </a:lnTo>
                                <a:lnTo>
                                  <a:pt x="295" y="120"/>
                                </a:lnTo>
                                <a:lnTo>
                                  <a:pt x="250" y="125"/>
                                </a:lnTo>
                                <a:lnTo>
                                  <a:pt x="205" y="130"/>
                                </a:lnTo>
                                <a:lnTo>
                                  <a:pt x="160" y="130"/>
                                </a:lnTo>
                                <a:lnTo>
                                  <a:pt x="110" y="130"/>
                                </a:lnTo>
                                <a:lnTo>
                                  <a:pt x="0" y="115"/>
                                </a:lnTo>
                                <a:lnTo>
                                  <a:pt x="215" y="160"/>
                                </a:lnTo>
                                <a:lnTo>
                                  <a:pt x="425" y="200"/>
                                </a:lnTo>
                                <a:lnTo>
                                  <a:pt x="620" y="225"/>
                                </a:lnTo>
                                <a:lnTo>
                                  <a:pt x="815" y="245"/>
                                </a:lnTo>
                                <a:lnTo>
                                  <a:pt x="940" y="255"/>
                                </a:lnTo>
                                <a:lnTo>
                                  <a:pt x="1064" y="265"/>
                                </a:lnTo>
                                <a:lnTo>
                                  <a:pt x="1109" y="265"/>
                                </a:lnTo>
                                <a:lnTo>
                                  <a:pt x="1079" y="260"/>
                                </a:lnTo>
                                <a:lnTo>
                                  <a:pt x="1044" y="255"/>
                                </a:lnTo>
                                <a:lnTo>
                                  <a:pt x="1009" y="245"/>
                                </a:lnTo>
                                <a:lnTo>
                                  <a:pt x="979" y="230"/>
                                </a:lnTo>
                                <a:lnTo>
                                  <a:pt x="945" y="215"/>
                                </a:lnTo>
                                <a:lnTo>
                                  <a:pt x="910" y="195"/>
                                </a:lnTo>
                                <a:lnTo>
                                  <a:pt x="845" y="145"/>
                                </a:lnTo>
                                <a:lnTo>
                                  <a:pt x="780" y="85"/>
                                </a:lnTo>
                                <a:lnTo>
                                  <a:pt x="740" y="50"/>
                                </a:lnTo>
                                <a:lnTo>
                                  <a:pt x="705" y="30"/>
                                </a:lnTo>
                                <a:lnTo>
                                  <a:pt x="670" y="15"/>
                                </a:lnTo>
                                <a:lnTo>
                                  <a:pt x="635" y="5"/>
                                </a:lnTo>
                                <a:lnTo>
                                  <a:pt x="595" y="0"/>
                                </a:lnTo>
                                <a:lnTo>
                                  <a:pt x="570" y="0"/>
                                </a:lnTo>
                                <a:lnTo>
                                  <a:pt x="545" y="5"/>
                                </a:lnTo>
                                <a:lnTo>
                                  <a:pt x="515" y="10"/>
                                </a:lnTo>
                                <a:lnTo>
                                  <a:pt x="49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841"/>
                        <wps:cNvSpPr>
                          <a:spLocks/>
                        </wps:cNvSpPr>
                        <wps:spPr bwMode="auto">
                          <a:xfrm>
                            <a:off x="420" y="1421"/>
                            <a:ext cx="2374" cy="380"/>
                          </a:xfrm>
                          <a:custGeom>
                            <a:avLst/>
                            <a:gdLst>
                              <a:gd name="T0" fmla="*/ 2374 w 2374"/>
                              <a:gd name="T1" fmla="*/ 0 h 380"/>
                              <a:gd name="T2" fmla="*/ 2214 w 2374"/>
                              <a:gd name="T3" fmla="*/ 65 h 380"/>
                              <a:gd name="T4" fmla="*/ 2139 w 2374"/>
                              <a:gd name="T5" fmla="*/ 90 h 380"/>
                              <a:gd name="T6" fmla="*/ 1989 w 2374"/>
                              <a:gd name="T7" fmla="*/ 130 h 380"/>
                              <a:gd name="T8" fmla="*/ 1739 w 2374"/>
                              <a:gd name="T9" fmla="*/ 170 h 380"/>
                              <a:gd name="T10" fmla="*/ 1564 w 2374"/>
                              <a:gd name="T11" fmla="*/ 185 h 380"/>
                              <a:gd name="T12" fmla="*/ 1369 w 2374"/>
                              <a:gd name="T13" fmla="*/ 190 h 380"/>
                              <a:gd name="T14" fmla="*/ 1319 w 2374"/>
                              <a:gd name="T15" fmla="*/ 190 h 380"/>
                              <a:gd name="T16" fmla="*/ 1294 w 2374"/>
                              <a:gd name="T17" fmla="*/ 190 h 380"/>
                              <a:gd name="T18" fmla="*/ 1249 w 2374"/>
                              <a:gd name="T19" fmla="*/ 190 h 380"/>
                              <a:gd name="T20" fmla="*/ 1125 w 2374"/>
                              <a:gd name="T21" fmla="*/ 180 h 380"/>
                              <a:gd name="T22" fmla="*/ 1000 w 2374"/>
                              <a:gd name="T23" fmla="*/ 170 h 380"/>
                              <a:gd name="T24" fmla="*/ 610 w 2374"/>
                              <a:gd name="T25" fmla="*/ 125 h 380"/>
                              <a:gd name="T26" fmla="*/ 185 w 2374"/>
                              <a:gd name="T27" fmla="*/ 40 h 380"/>
                              <a:gd name="T28" fmla="*/ 0 w 2374"/>
                              <a:gd name="T29" fmla="*/ 0 h 380"/>
                              <a:gd name="T30" fmla="*/ 40 w 2374"/>
                              <a:gd name="T31" fmla="*/ 40 h 380"/>
                              <a:gd name="T32" fmla="*/ 135 w 2374"/>
                              <a:gd name="T33" fmla="*/ 120 h 380"/>
                              <a:gd name="T34" fmla="*/ 250 w 2374"/>
                              <a:gd name="T35" fmla="*/ 190 h 380"/>
                              <a:gd name="T36" fmla="*/ 380 w 2374"/>
                              <a:gd name="T37" fmla="*/ 250 h 380"/>
                              <a:gd name="T38" fmla="*/ 455 w 2374"/>
                              <a:gd name="T39" fmla="*/ 275 h 380"/>
                              <a:gd name="T40" fmla="*/ 475 w 2374"/>
                              <a:gd name="T41" fmla="*/ 280 h 380"/>
                              <a:gd name="T42" fmla="*/ 620 w 2374"/>
                              <a:gd name="T43" fmla="*/ 320 h 380"/>
                              <a:gd name="T44" fmla="*/ 935 w 2374"/>
                              <a:gd name="T45" fmla="*/ 370 h 380"/>
                              <a:gd name="T46" fmla="*/ 1100 w 2374"/>
                              <a:gd name="T47" fmla="*/ 380 h 380"/>
                              <a:gd name="T48" fmla="*/ 1100 w 2374"/>
                              <a:gd name="T49" fmla="*/ 380 h 380"/>
                              <a:gd name="T50" fmla="*/ 1354 w 2374"/>
                              <a:gd name="T51" fmla="*/ 375 h 380"/>
                              <a:gd name="T52" fmla="*/ 1434 w 2374"/>
                              <a:gd name="T53" fmla="*/ 365 h 380"/>
                              <a:gd name="T54" fmla="*/ 1614 w 2374"/>
                              <a:gd name="T55" fmla="*/ 335 h 380"/>
                              <a:gd name="T56" fmla="*/ 1789 w 2374"/>
                              <a:gd name="T57" fmla="*/ 295 h 380"/>
                              <a:gd name="T58" fmla="*/ 1804 w 2374"/>
                              <a:gd name="T59" fmla="*/ 290 h 380"/>
                              <a:gd name="T60" fmla="*/ 1884 w 2374"/>
                              <a:gd name="T61" fmla="*/ 265 h 380"/>
                              <a:gd name="T62" fmla="*/ 2044 w 2374"/>
                              <a:gd name="T63" fmla="*/ 205 h 380"/>
                              <a:gd name="T64" fmla="*/ 2184 w 2374"/>
                              <a:gd name="T65" fmla="*/ 130 h 380"/>
                              <a:gd name="T66" fmla="*/ 2314 w 2374"/>
                              <a:gd name="T67" fmla="*/ 45 h 380"/>
                              <a:gd name="T68" fmla="*/ 2374 w 2374"/>
                              <a:gd name="T69" fmla="*/ 0 h 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374" h="380">
                                <a:moveTo>
                                  <a:pt x="2374" y="0"/>
                                </a:moveTo>
                                <a:lnTo>
                                  <a:pt x="2374" y="0"/>
                                </a:lnTo>
                                <a:lnTo>
                                  <a:pt x="2294" y="35"/>
                                </a:lnTo>
                                <a:lnTo>
                                  <a:pt x="2214" y="65"/>
                                </a:lnTo>
                                <a:lnTo>
                                  <a:pt x="2139" y="90"/>
                                </a:lnTo>
                                <a:lnTo>
                                  <a:pt x="2064" y="110"/>
                                </a:lnTo>
                                <a:lnTo>
                                  <a:pt x="1989" y="130"/>
                                </a:lnTo>
                                <a:lnTo>
                                  <a:pt x="1909" y="145"/>
                                </a:lnTo>
                                <a:lnTo>
                                  <a:pt x="1739" y="170"/>
                                </a:lnTo>
                                <a:lnTo>
                                  <a:pt x="1564" y="185"/>
                                </a:lnTo>
                                <a:lnTo>
                                  <a:pt x="1469" y="190"/>
                                </a:lnTo>
                                <a:lnTo>
                                  <a:pt x="1369" y="190"/>
                                </a:lnTo>
                                <a:lnTo>
                                  <a:pt x="1319" y="190"/>
                                </a:lnTo>
                                <a:lnTo>
                                  <a:pt x="1294" y="190"/>
                                </a:lnTo>
                                <a:lnTo>
                                  <a:pt x="1249" y="190"/>
                                </a:lnTo>
                                <a:lnTo>
                                  <a:pt x="1125" y="180"/>
                                </a:lnTo>
                                <a:lnTo>
                                  <a:pt x="1000" y="170"/>
                                </a:lnTo>
                                <a:lnTo>
                                  <a:pt x="805" y="150"/>
                                </a:lnTo>
                                <a:lnTo>
                                  <a:pt x="610" y="125"/>
                                </a:lnTo>
                                <a:lnTo>
                                  <a:pt x="400" y="85"/>
                                </a:lnTo>
                                <a:lnTo>
                                  <a:pt x="185" y="40"/>
                                </a:lnTo>
                                <a:lnTo>
                                  <a:pt x="0" y="0"/>
                                </a:lnTo>
                                <a:lnTo>
                                  <a:pt x="40" y="40"/>
                                </a:lnTo>
                                <a:lnTo>
                                  <a:pt x="85" y="80"/>
                                </a:lnTo>
                                <a:lnTo>
                                  <a:pt x="135" y="120"/>
                                </a:lnTo>
                                <a:lnTo>
                                  <a:pt x="190" y="155"/>
                                </a:lnTo>
                                <a:lnTo>
                                  <a:pt x="250" y="190"/>
                                </a:lnTo>
                                <a:lnTo>
                                  <a:pt x="315" y="220"/>
                                </a:lnTo>
                                <a:lnTo>
                                  <a:pt x="380" y="250"/>
                                </a:lnTo>
                                <a:lnTo>
                                  <a:pt x="455" y="275"/>
                                </a:lnTo>
                                <a:lnTo>
                                  <a:pt x="475" y="280"/>
                                </a:lnTo>
                                <a:lnTo>
                                  <a:pt x="550" y="305"/>
                                </a:lnTo>
                                <a:lnTo>
                                  <a:pt x="620" y="320"/>
                                </a:lnTo>
                                <a:lnTo>
                                  <a:pt x="775" y="355"/>
                                </a:lnTo>
                                <a:lnTo>
                                  <a:pt x="935" y="370"/>
                                </a:lnTo>
                                <a:lnTo>
                                  <a:pt x="1100" y="380"/>
                                </a:lnTo>
                                <a:lnTo>
                                  <a:pt x="1269" y="380"/>
                                </a:lnTo>
                                <a:lnTo>
                                  <a:pt x="1354" y="375"/>
                                </a:lnTo>
                                <a:lnTo>
                                  <a:pt x="1434" y="365"/>
                                </a:lnTo>
                                <a:lnTo>
                                  <a:pt x="1524" y="355"/>
                                </a:lnTo>
                                <a:lnTo>
                                  <a:pt x="1614" y="335"/>
                                </a:lnTo>
                                <a:lnTo>
                                  <a:pt x="1699" y="320"/>
                                </a:lnTo>
                                <a:lnTo>
                                  <a:pt x="1789" y="295"/>
                                </a:lnTo>
                                <a:lnTo>
                                  <a:pt x="1804" y="290"/>
                                </a:lnTo>
                                <a:lnTo>
                                  <a:pt x="1884" y="265"/>
                                </a:lnTo>
                                <a:lnTo>
                                  <a:pt x="1964" y="235"/>
                                </a:lnTo>
                                <a:lnTo>
                                  <a:pt x="2044" y="205"/>
                                </a:lnTo>
                                <a:lnTo>
                                  <a:pt x="2114" y="170"/>
                                </a:lnTo>
                                <a:lnTo>
                                  <a:pt x="2184" y="130"/>
                                </a:lnTo>
                                <a:lnTo>
                                  <a:pt x="2249" y="90"/>
                                </a:lnTo>
                                <a:lnTo>
                                  <a:pt x="2314" y="45"/>
                                </a:lnTo>
                                <a:lnTo>
                                  <a:pt x="2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842"/>
                        <wps:cNvSpPr>
                          <a:spLocks/>
                        </wps:cNvSpPr>
                        <wps:spPr bwMode="auto">
                          <a:xfrm>
                            <a:off x="1984" y="1421"/>
                            <a:ext cx="810" cy="290"/>
                          </a:xfrm>
                          <a:custGeom>
                            <a:avLst/>
                            <a:gdLst>
                              <a:gd name="T0" fmla="*/ 810 w 810"/>
                              <a:gd name="T1" fmla="*/ 0 h 290"/>
                              <a:gd name="T2" fmla="*/ 810 w 810"/>
                              <a:gd name="T3" fmla="*/ 0 h 290"/>
                              <a:gd name="T4" fmla="*/ 730 w 810"/>
                              <a:gd name="T5" fmla="*/ 35 h 290"/>
                              <a:gd name="T6" fmla="*/ 650 w 810"/>
                              <a:gd name="T7" fmla="*/ 65 h 290"/>
                              <a:gd name="T8" fmla="*/ 650 w 810"/>
                              <a:gd name="T9" fmla="*/ 65 h 290"/>
                              <a:gd name="T10" fmla="*/ 575 w 810"/>
                              <a:gd name="T11" fmla="*/ 90 h 290"/>
                              <a:gd name="T12" fmla="*/ 500 w 810"/>
                              <a:gd name="T13" fmla="*/ 110 h 290"/>
                              <a:gd name="T14" fmla="*/ 425 w 810"/>
                              <a:gd name="T15" fmla="*/ 130 h 290"/>
                              <a:gd name="T16" fmla="*/ 345 w 810"/>
                              <a:gd name="T17" fmla="*/ 145 h 290"/>
                              <a:gd name="T18" fmla="*/ 175 w 810"/>
                              <a:gd name="T19" fmla="*/ 170 h 290"/>
                              <a:gd name="T20" fmla="*/ 0 w 810"/>
                              <a:gd name="T21" fmla="*/ 185 h 290"/>
                              <a:gd name="T22" fmla="*/ 240 w 810"/>
                              <a:gd name="T23" fmla="*/ 290 h 290"/>
                              <a:gd name="T24" fmla="*/ 240 w 810"/>
                              <a:gd name="T25" fmla="*/ 290 h 290"/>
                              <a:gd name="T26" fmla="*/ 320 w 810"/>
                              <a:gd name="T27" fmla="*/ 265 h 290"/>
                              <a:gd name="T28" fmla="*/ 400 w 810"/>
                              <a:gd name="T29" fmla="*/ 235 h 290"/>
                              <a:gd name="T30" fmla="*/ 480 w 810"/>
                              <a:gd name="T31" fmla="*/ 205 h 290"/>
                              <a:gd name="T32" fmla="*/ 550 w 810"/>
                              <a:gd name="T33" fmla="*/ 170 h 290"/>
                              <a:gd name="T34" fmla="*/ 620 w 810"/>
                              <a:gd name="T35" fmla="*/ 130 h 290"/>
                              <a:gd name="T36" fmla="*/ 685 w 810"/>
                              <a:gd name="T37" fmla="*/ 90 h 290"/>
                              <a:gd name="T38" fmla="*/ 750 w 810"/>
                              <a:gd name="T39" fmla="*/ 45 h 290"/>
                              <a:gd name="T40" fmla="*/ 810 w 810"/>
                              <a:gd name="T41" fmla="*/ 0 h 290"/>
                              <a:gd name="T42" fmla="*/ 810 w 810"/>
                              <a:gd name="T43" fmla="*/ 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810" h="290">
                                <a:moveTo>
                                  <a:pt x="810" y="0"/>
                                </a:moveTo>
                                <a:lnTo>
                                  <a:pt x="810" y="0"/>
                                </a:lnTo>
                                <a:lnTo>
                                  <a:pt x="730" y="35"/>
                                </a:lnTo>
                                <a:lnTo>
                                  <a:pt x="650" y="65"/>
                                </a:lnTo>
                                <a:lnTo>
                                  <a:pt x="575" y="90"/>
                                </a:lnTo>
                                <a:lnTo>
                                  <a:pt x="500" y="110"/>
                                </a:lnTo>
                                <a:lnTo>
                                  <a:pt x="425" y="130"/>
                                </a:lnTo>
                                <a:lnTo>
                                  <a:pt x="345" y="145"/>
                                </a:lnTo>
                                <a:lnTo>
                                  <a:pt x="175" y="170"/>
                                </a:lnTo>
                                <a:lnTo>
                                  <a:pt x="0" y="185"/>
                                </a:lnTo>
                                <a:lnTo>
                                  <a:pt x="240" y="290"/>
                                </a:lnTo>
                                <a:lnTo>
                                  <a:pt x="320" y="265"/>
                                </a:lnTo>
                                <a:lnTo>
                                  <a:pt x="400" y="235"/>
                                </a:lnTo>
                                <a:lnTo>
                                  <a:pt x="480" y="205"/>
                                </a:lnTo>
                                <a:lnTo>
                                  <a:pt x="550" y="170"/>
                                </a:lnTo>
                                <a:lnTo>
                                  <a:pt x="620" y="130"/>
                                </a:lnTo>
                                <a:lnTo>
                                  <a:pt x="685" y="90"/>
                                </a:lnTo>
                                <a:lnTo>
                                  <a:pt x="750" y="45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843"/>
                        <wps:cNvSpPr>
                          <a:spLocks/>
                        </wps:cNvSpPr>
                        <wps:spPr bwMode="auto">
                          <a:xfrm>
                            <a:off x="420" y="1421"/>
                            <a:ext cx="1000" cy="280"/>
                          </a:xfrm>
                          <a:custGeom>
                            <a:avLst/>
                            <a:gdLst>
                              <a:gd name="T0" fmla="*/ 455 w 1000"/>
                              <a:gd name="T1" fmla="*/ 275 h 280"/>
                              <a:gd name="T2" fmla="*/ 455 w 1000"/>
                              <a:gd name="T3" fmla="*/ 275 h 280"/>
                              <a:gd name="T4" fmla="*/ 475 w 1000"/>
                              <a:gd name="T5" fmla="*/ 280 h 280"/>
                              <a:gd name="T6" fmla="*/ 475 w 1000"/>
                              <a:gd name="T7" fmla="*/ 280 h 280"/>
                              <a:gd name="T8" fmla="*/ 620 w 1000"/>
                              <a:gd name="T9" fmla="*/ 270 h 280"/>
                              <a:gd name="T10" fmla="*/ 690 w 1000"/>
                              <a:gd name="T11" fmla="*/ 260 h 280"/>
                              <a:gd name="T12" fmla="*/ 760 w 1000"/>
                              <a:gd name="T13" fmla="*/ 250 h 280"/>
                              <a:gd name="T14" fmla="*/ 820 w 1000"/>
                              <a:gd name="T15" fmla="*/ 235 h 280"/>
                              <a:gd name="T16" fmla="*/ 885 w 1000"/>
                              <a:gd name="T17" fmla="*/ 215 h 280"/>
                              <a:gd name="T18" fmla="*/ 940 w 1000"/>
                              <a:gd name="T19" fmla="*/ 195 h 280"/>
                              <a:gd name="T20" fmla="*/ 1000 w 1000"/>
                              <a:gd name="T21" fmla="*/ 170 h 280"/>
                              <a:gd name="T22" fmla="*/ 1000 w 1000"/>
                              <a:gd name="T23" fmla="*/ 170 h 280"/>
                              <a:gd name="T24" fmla="*/ 805 w 1000"/>
                              <a:gd name="T25" fmla="*/ 150 h 280"/>
                              <a:gd name="T26" fmla="*/ 610 w 1000"/>
                              <a:gd name="T27" fmla="*/ 125 h 280"/>
                              <a:gd name="T28" fmla="*/ 400 w 1000"/>
                              <a:gd name="T29" fmla="*/ 85 h 280"/>
                              <a:gd name="T30" fmla="*/ 185 w 1000"/>
                              <a:gd name="T31" fmla="*/ 40 h 280"/>
                              <a:gd name="T32" fmla="*/ 185 w 1000"/>
                              <a:gd name="T33" fmla="*/ 40 h 280"/>
                              <a:gd name="T34" fmla="*/ 0 w 1000"/>
                              <a:gd name="T35" fmla="*/ 0 h 280"/>
                              <a:gd name="T36" fmla="*/ 0 w 1000"/>
                              <a:gd name="T37" fmla="*/ 0 h 280"/>
                              <a:gd name="T38" fmla="*/ 40 w 1000"/>
                              <a:gd name="T39" fmla="*/ 40 h 280"/>
                              <a:gd name="T40" fmla="*/ 85 w 1000"/>
                              <a:gd name="T41" fmla="*/ 80 h 280"/>
                              <a:gd name="T42" fmla="*/ 135 w 1000"/>
                              <a:gd name="T43" fmla="*/ 120 h 280"/>
                              <a:gd name="T44" fmla="*/ 190 w 1000"/>
                              <a:gd name="T45" fmla="*/ 155 h 280"/>
                              <a:gd name="T46" fmla="*/ 250 w 1000"/>
                              <a:gd name="T47" fmla="*/ 190 h 280"/>
                              <a:gd name="T48" fmla="*/ 315 w 1000"/>
                              <a:gd name="T49" fmla="*/ 220 h 280"/>
                              <a:gd name="T50" fmla="*/ 380 w 1000"/>
                              <a:gd name="T51" fmla="*/ 250 h 280"/>
                              <a:gd name="T52" fmla="*/ 455 w 1000"/>
                              <a:gd name="T53" fmla="*/ 275 h 280"/>
                              <a:gd name="T54" fmla="*/ 455 w 1000"/>
                              <a:gd name="T55" fmla="*/ 275 h 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000" h="280">
                                <a:moveTo>
                                  <a:pt x="455" y="275"/>
                                </a:moveTo>
                                <a:lnTo>
                                  <a:pt x="455" y="275"/>
                                </a:lnTo>
                                <a:lnTo>
                                  <a:pt x="475" y="280"/>
                                </a:lnTo>
                                <a:lnTo>
                                  <a:pt x="620" y="270"/>
                                </a:lnTo>
                                <a:lnTo>
                                  <a:pt x="690" y="260"/>
                                </a:lnTo>
                                <a:lnTo>
                                  <a:pt x="760" y="250"/>
                                </a:lnTo>
                                <a:lnTo>
                                  <a:pt x="820" y="235"/>
                                </a:lnTo>
                                <a:lnTo>
                                  <a:pt x="885" y="215"/>
                                </a:lnTo>
                                <a:lnTo>
                                  <a:pt x="940" y="195"/>
                                </a:lnTo>
                                <a:lnTo>
                                  <a:pt x="1000" y="170"/>
                                </a:lnTo>
                                <a:lnTo>
                                  <a:pt x="805" y="150"/>
                                </a:lnTo>
                                <a:lnTo>
                                  <a:pt x="610" y="125"/>
                                </a:lnTo>
                                <a:lnTo>
                                  <a:pt x="400" y="85"/>
                                </a:lnTo>
                                <a:lnTo>
                                  <a:pt x="185" y="40"/>
                                </a:lnTo>
                                <a:lnTo>
                                  <a:pt x="0" y="0"/>
                                </a:lnTo>
                                <a:lnTo>
                                  <a:pt x="40" y="40"/>
                                </a:lnTo>
                                <a:lnTo>
                                  <a:pt x="85" y="80"/>
                                </a:lnTo>
                                <a:lnTo>
                                  <a:pt x="135" y="120"/>
                                </a:lnTo>
                                <a:lnTo>
                                  <a:pt x="190" y="155"/>
                                </a:lnTo>
                                <a:lnTo>
                                  <a:pt x="250" y="190"/>
                                </a:lnTo>
                                <a:lnTo>
                                  <a:pt x="315" y="220"/>
                                </a:lnTo>
                                <a:lnTo>
                                  <a:pt x="380" y="250"/>
                                </a:lnTo>
                                <a:lnTo>
                                  <a:pt x="455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844"/>
                        <wps:cNvSpPr>
                          <a:spLocks/>
                        </wps:cNvSpPr>
                        <wps:spPr bwMode="auto">
                          <a:xfrm>
                            <a:off x="1520" y="1611"/>
                            <a:ext cx="334" cy="190"/>
                          </a:xfrm>
                          <a:custGeom>
                            <a:avLst/>
                            <a:gdLst>
                              <a:gd name="T0" fmla="*/ 219 w 334"/>
                              <a:gd name="T1" fmla="*/ 0 h 190"/>
                              <a:gd name="T2" fmla="*/ 219 w 334"/>
                              <a:gd name="T3" fmla="*/ 0 h 190"/>
                              <a:gd name="T4" fmla="*/ 194 w 334"/>
                              <a:gd name="T5" fmla="*/ 0 h 190"/>
                              <a:gd name="T6" fmla="*/ 194 w 334"/>
                              <a:gd name="T7" fmla="*/ 0 h 190"/>
                              <a:gd name="T8" fmla="*/ 149 w 334"/>
                              <a:gd name="T9" fmla="*/ 0 h 190"/>
                              <a:gd name="T10" fmla="*/ 149 w 334"/>
                              <a:gd name="T11" fmla="*/ 0 h 190"/>
                              <a:gd name="T12" fmla="*/ 129 w 334"/>
                              <a:gd name="T13" fmla="*/ 40 h 190"/>
                              <a:gd name="T14" fmla="*/ 94 w 334"/>
                              <a:gd name="T15" fmla="*/ 85 h 190"/>
                              <a:gd name="T16" fmla="*/ 54 w 334"/>
                              <a:gd name="T17" fmla="*/ 135 h 190"/>
                              <a:gd name="T18" fmla="*/ 0 w 334"/>
                              <a:gd name="T19" fmla="*/ 190 h 190"/>
                              <a:gd name="T20" fmla="*/ 0 w 334"/>
                              <a:gd name="T21" fmla="*/ 190 h 190"/>
                              <a:gd name="T22" fmla="*/ 0 w 334"/>
                              <a:gd name="T23" fmla="*/ 190 h 190"/>
                              <a:gd name="T24" fmla="*/ 0 w 334"/>
                              <a:gd name="T25" fmla="*/ 190 h 190"/>
                              <a:gd name="T26" fmla="*/ 169 w 334"/>
                              <a:gd name="T27" fmla="*/ 190 h 190"/>
                              <a:gd name="T28" fmla="*/ 254 w 334"/>
                              <a:gd name="T29" fmla="*/ 185 h 190"/>
                              <a:gd name="T30" fmla="*/ 334 w 334"/>
                              <a:gd name="T31" fmla="*/ 175 h 190"/>
                              <a:gd name="T32" fmla="*/ 269 w 334"/>
                              <a:gd name="T33" fmla="*/ 0 h 190"/>
                              <a:gd name="T34" fmla="*/ 269 w 334"/>
                              <a:gd name="T35" fmla="*/ 0 h 190"/>
                              <a:gd name="T36" fmla="*/ 219 w 334"/>
                              <a:gd name="T37" fmla="*/ 0 h 190"/>
                              <a:gd name="T38" fmla="*/ 219 w 334"/>
                              <a:gd name="T39" fmla="*/ 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34" h="190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4" y="0"/>
                                </a:lnTo>
                                <a:lnTo>
                                  <a:pt x="149" y="0"/>
                                </a:lnTo>
                                <a:lnTo>
                                  <a:pt x="129" y="40"/>
                                </a:lnTo>
                                <a:lnTo>
                                  <a:pt x="94" y="85"/>
                                </a:lnTo>
                                <a:lnTo>
                                  <a:pt x="54" y="135"/>
                                </a:lnTo>
                                <a:lnTo>
                                  <a:pt x="0" y="190"/>
                                </a:lnTo>
                                <a:lnTo>
                                  <a:pt x="169" y="190"/>
                                </a:lnTo>
                                <a:lnTo>
                                  <a:pt x="254" y="185"/>
                                </a:lnTo>
                                <a:lnTo>
                                  <a:pt x="334" y="175"/>
                                </a:lnTo>
                                <a:lnTo>
                                  <a:pt x="269" y="0"/>
                                </a:lnTo>
                                <a:lnTo>
                                  <a:pt x="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845"/>
                        <wps:cNvSpPr>
                          <a:spLocks/>
                        </wps:cNvSpPr>
                        <wps:spPr bwMode="auto">
                          <a:xfrm>
                            <a:off x="2029" y="1431"/>
                            <a:ext cx="210" cy="125"/>
                          </a:xfrm>
                          <a:custGeom>
                            <a:avLst/>
                            <a:gdLst>
                              <a:gd name="T0" fmla="*/ 210 w 210"/>
                              <a:gd name="T1" fmla="*/ 40 h 125"/>
                              <a:gd name="T2" fmla="*/ 210 w 210"/>
                              <a:gd name="T3" fmla="*/ 40 h 125"/>
                              <a:gd name="T4" fmla="*/ 200 w 210"/>
                              <a:gd name="T5" fmla="*/ 25 h 125"/>
                              <a:gd name="T6" fmla="*/ 195 w 210"/>
                              <a:gd name="T7" fmla="*/ 15 h 125"/>
                              <a:gd name="T8" fmla="*/ 185 w 210"/>
                              <a:gd name="T9" fmla="*/ 5 h 125"/>
                              <a:gd name="T10" fmla="*/ 175 w 210"/>
                              <a:gd name="T11" fmla="*/ 0 h 125"/>
                              <a:gd name="T12" fmla="*/ 175 w 210"/>
                              <a:gd name="T13" fmla="*/ 0 h 125"/>
                              <a:gd name="T14" fmla="*/ 160 w 210"/>
                              <a:gd name="T15" fmla="*/ 0 h 125"/>
                              <a:gd name="T16" fmla="*/ 140 w 210"/>
                              <a:gd name="T17" fmla="*/ 5 h 125"/>
                              <a:gd name="T18" fmla="*/ 120 w 210"/>
                              <a:gd name="T19" fmla="*/ 15 h 125"/>
                              <a:gd name="T20" fmla="*/ 95 w 210"/>
                              <a:gd name="T21" fmla="*/ 25 h 125"/>
                              <a:gd name="T22" fmla="*/ 95 w 210"/>
                              <a:gd name="T23" fmla="*/ 25 h 125"/>
                              <a:gd name="T24" fmla="*/ 70 w 210"/>
                              <a:gd name="T25" fmla="*/ 45 h 125"/>
                              <a:gd name="T26" fmla="*/ 45 w 210"/>
                              <a:gd name="T27" fmla="*/ 65 h 125"/>
                              <a:gd name="T28" fmla="*/ 20 w 210"/>
                              <a:gd name="T29" fmla="*/ 90 h 125"/>
                              <a:gd name="T30" fmla="*/ 0 w 210"/>
                              <a:gd name="T31" fmla="*/ 115 h 125"/>
                              <a:gd name="T32" fmla="*/ 0 w 210"/>
                              <a:gd name="T33" fmla="*/ 115 h 125"/>
                              <a:gd name="T34" fmla="*/ 65 w 210"/>
                              <a:gd name="T35" fmla="*/ 120 h 125"/>
                              <a:gd name="T36" fmla="*/ 120 w 210"/>
                              <a:gd name="T37" fmla="*/ 125 h 125"/>
                              <a:gd name="T38" fmla="*/ 160 w 210"/>
                              <a:gd name="T39" fmla="*/ 115 h 125"/>
                              <a:gd name="T40" fmla="*/ 180 w 210"/>
                              <a:gd name="T41" fmla="*/ 105 h 125"/>
                              <a:gd name="T42" fmla="*/ 190 w 210"/>
                              <a:gd name="T43" fmla="*/ 95 h 125"/>
                              <a:gd name="T44" fmla="*/ 190 w 210"/>
                              <a:gd name="T45" fmla="*/ 95 h 125"/>
                              <a:gd name="T46" fmla="*/ 205 w 210"/>
                              <a:gd name="T47" fmla="*/ 85 h 125"/>
                              <a:gd name="T48" fmla="*/ 210 w 210"/>
                              <a:gd name="T49" fmla="*/ 70 h 125"/>
                              <a:gd name="T50" fmla="*/ 210 w 210"/>
                              <a:gd name="T51" fmla="*/ 55 h 125"/>
                              <a:gd name="T52" fmla="*/ 210 w 210"/>
                              <a:gd name="T53" fmla="*/ 40 h 125"/>
                              <a:gd name="T54" fmla="*/ 210 w 210"/>
                              <a:gd name="T55" fmla="*/ 4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10" h="125">
                                <a:moveTo>
                                  <a:pt x="210" y="40"/>
                                </a:moveTo>
                                <a:lnTo>
                                  <a:pt x="210" y="40"/>
                                </a:lnTo>
                                <a:lnTo>
                                  <a:pt x="200" y="25"/>
                                </a:lnTo>
                                <a:lnTo>
                                  <a:pt x="195" y="15"/>
                                </a:lnTo>
                                <a:lnTo>
                                  <a:pt x="185" y="5"/>
                                </a:lnTo>
                                <a:lnTo>
                                  <a:pt x="175" y="0"/>
                                </a:lnTo>
                                <a:lnTo>
                                  <a:pt x="160" y="0"/>
                                </a:lnTo>
                                <a:lnTo>
                                  <a:pt x="140" y="5"/>
                                </a:lnTo>
                                <a:lnTo>
                                  <a:pt x="120" y="15"/>
                                </a:lnTo>
                                <a:lnTo>
                                  <a:pt x="95" y="25"/>
                                </a:lnTo>
                                <a:lnTo>
                                  <a:pt x="70" y="45"/>
                                </a:lnTo>
                                <a:lnTo>
                                  <a:pt x="45" y="65"/>
                                </a:lnTo>
                                <a:lnTo>
                                  <a:pt x="20" y="90"/>
                                </a:lnTo>
                                <a:lnTo>
                                  <a:pt x="0" y="115"/>
                                </a:lnTo>
                                <a:lnTo>
                                  <a:pt x="65" y="120"/>
                                </a:lnTo>
                                <a:lnTo>
                                  <a:pt x="120" y="125"/>
                                </a:lnTo>
                                <a:lnTo>
                                  <a:pt x="160" y="115"/>
                                </a:lnTo>
                                <a:lnTo>
                                  <a:pt x="180" y="105"/>
                                </a:lnTo>
                                <a:lnTo>
                                  <a:pt x="190" y="95"/>
                                </a:lnTo>
                                <a:lnTo>
                                  <a:pt x="205" y="85"/>
                                </a:lnTo>
                                <a:lnTo>
                                  <a:pt x="210" y="70"/>
                                </a:lnTo>
                                <a:lnTo>
                                  <a:pt x="210" y="55"/>
                                </a:lnTo>
                                <a:lnTo>
                                  <a:pt x="21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846"/>
                        <wps:cNvSpPr>
                          <a:spLocks/>
                        </wps:cNvSpPr>
                        <wps:spPr bwMode="auto">
                          <a:xfrm>
                            <a:off x="1135" y="1396"/>
                            <a:ext cx="200" cy="130"/>
                          </a:xfrm>
                          <a:custGeom>
                            <a:avLst/>
                            <a:gdLst>
                              <a:gd name="T0" fmla="*/ 5 w 200"/>
                              <a:gd name="T1" fmla="*/ 35 h 130"/>
                              <a:gd name="T2" fmla="*/ 5 w 200"/>
                              <a:gd name="T3" fmla="*/ 35 h 130"/>
                              <a:gd name="T4" fmla="*/ 0 w 200"/>
                              <a:gd name="T5" fmla="*/ 50 h 130"/>
                              <a:gd name="T6" fmla="*/ 0 w 200"/>
                              <a:gd name="T7" fmla="*/ 65 h 130"/>
                              <a:gd name="T8" fmla="*/ 5 w 200"/>
                              <a:gd name="T9" fmla="*/ 80 h 130"/>
                              <a:gd name="T10" fmla="*/ 15 w 200"/>
                              <a:gd name="T11" fmla="*/ 95 h 130"/>
                              <a:gd name="T12" fmla="*/ 15 w 200"/>
                              <a:gd name="T13" fmla="*/ 95 h 130"/>
                              <a:gd name="T14" fmla="*/ 25 w 200"/>
                              <a:gd name="T15" fmla="*/ 105 h 130"/>
                              <a:gd name="T16" fmla="*/ 40 w 200"/>
                              <a:gd name="T17" fmla="*/ 115 h 130"/>
                              <a:gd name="T18" fmla="*/ 85 w 200"/>
                              <a:gd name="T19" fmla="*/ 125 h 130"/>
                              <a:gd name="T20" fmla="*/ 135 w 200"/>
                              <a:gd name="T21" fmla="*/ 130 h 130"/>
                              <a:gd name="T22" fmla="*/ 200 w 200"/>
                              <a:gd name="T23" fmla="*/ 125 h 130"/>
                              <a:gd name="T24" fmla="*/ 200 w 200"/>
                              <a:gd name="T25" fmla="*/ 125 h 130"/>
                              <a:gd name="T26" fmla="*/ 185 w 200"/>
                              <a:gd name="T27" fmla="*/ 100 h 130"/>
                              <a:gd name="T28" fmla="*/ 165 w 200"/>
                              <a:gd name="T29" fmla="*/ 75 h 130"/>
                              <a:gd name="T30" fmla="*/ 140 w 200"/>
                              <a:gd name="T31" fmla="*/ 55 h 130"/>
                              <a:gd name="T32" fmla="*/ 120 w 200"/>
                              <a:gd name="T33" fmla="*/ 35 h 130"/>
                              <a:gd name="T34" fmla="*/ 120 w 200"/>
                              <a:gd name="T35" fmla="*/ 35 h 130"/>
                              <a:gd name="T36" fmla="*/ 95 w 200"/>
                              <a:gd name="T37" fmla="*/ 15 h 130"/>
                              <a:gd name="T38" fmla="*/ 70 w 200"/>
                              <a:gd name="T39" fmla="*/ 5 h 130"/>
                              <a:gd name="T40" fmla="*/ 55 w 200"/>
                              <a:gd name="T41" fmla="*/ 0 h 130"/>
                              <a:gd name="T42" fmla="*/ 40 w 200"/>
                              <a:gd name="T43" fmla="*/ 0 h 130"/>
                              <a:gd name="T44" fmla="*/ 40 w 200"/>
                              <a:gd name="T45" fmla="*/ 0 h 130"/>
                              <a:gd name="T46" fmla="*/ 30 w 200"/>
                              <a:gd name="T47" fmla="*/ 5 h 130"/>
                              <a:gd name="T48" fmla="*/ 20 w 200"/>
                              <a:gd name="T49" fmla="*/ 10 h 130"/>
                              <a:gd name="T50" fmla="*/ 5 w 200"/>
                              <a:gd name="T51" fmla="*/ 35 h 130"/>
                              <a:gd name="T52" fmla="*/ 5 w 200"/>
                              <a:gd name="T53" fmla="*/ 3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00" h="130">
                                <a:moveTo>
                                  <a:pt x="5" y="35"/>
                                </a:moveTo>
                                <a:lnTo>
                                  <a:pt x="5" y="35"/>
                                </a:lnTo>
                                <a:lnTo>
                                  <a:pt x="0" y="50"/>
                                </a:lnTo>
                                <a:lnTo>
                                  <a:pt x="0" y="65"/>
                                </a:lnTo>
                                <a:lnTo>
                                  <a:pt x="5" y="80"/>
                                </a:lnTo>
                                <a:lnTo>
                                  <a:pt x="15" y="95"/>
                                </a:lnTo>
                                <a:lnTo>
                                  <a:pt x="25" y="105"/>
                                </a:lnTo>
                                <a:lnTo>
                                  <a:pt x="40" y="115"/>
                                </a:lnTo>
                                <a:lnTo>
                                  <a:pt x="85" y="125"/>
                                </a:lnTo>
                                <a:lnTo>
                                  <a:pt x="135" y="130"/>
                                </a:lnTo>
                                <a:lnTo>
                                  <a:pt x="200" y="125"/>
                                </a:lnTo>
                                <a:lnTo>
                                  <a:pt x="185" y="100"/>
                                </a:lnTo>
                                <a:lnTo>
                                  <a:pt x="165" y="75"/>
                                </a:lnTo>
                                <a:lnTo>
                                  <a:pt x="140" y="55"/>
                                </a:lnTo>
                                <a:lnTo>
                                  <a:pt x="120" y="35"/>
                                </a:lnTo>
                                <a:lnTo>
                                  <a:pt x="95" y="15"/>
                                </a:lnTo>
                                <a:lnTo>
                                  <a:pt x="70" y="5"/>
                                </a:lnTo>
                                <a:lnTo>
                                  <a:pt x="55" y="0"/>
                                </a:lnTo>
                                <a:lnTo>
                                  <a:pt x="40" y="0"/>
                                </a:lnTo>
                                <a:lnTo>
                                  <a:pt x="30" y="5"/>
                                </a:lnTo>
                                <a:lnTo>
                                  <a:pt x="20" y="10"/>
                                </a:lnTo>
                                <a:lnTo>
                                  <a:pt x="5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7" o:spid="_x0000_s1026" style="position:absolute;margin-left:510.85pt;margin-top:446.35pt;width:36.5pt;height:29.95pt;z-index:251649019" coordorigin="10,10" coordsize="3114,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">
                <v:shape id="Freeform 828" o:spid="_x0000_s1027" style="position:absolute;left:70;top:10;width:1040;height:926;visibility:visible;mso-wrap-style:square;v-text-anchor:top" coordsize="1040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eI78YA&#10;AADcAAAADwAAAGRycy9kb3ducmV2LnhtbESPQWvCQBCF7wX/wzJCb80mHqRG1yBCsLaH1qjgcciO&#10;STA7G7LbmP77bqHg8fHmfW/eKhtNKwbqXWNZQRLFIIhLqxuuFJyO+csrCOeRNbaWScEPOcjWk6cV&#10;ptre+UBD4SsRIOxSVFB736VSurImgy6yHXHwrrY36IPsK6l7vAe4aeUsjufSYMOhocaOtjWVt+Lb&#10;hDd274fPm72evvZnqT+abT5c8kSp5+m4WYLwNPrH8X/6TSuYLRbwNyYQ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eI78YAAADcAAAADwAAAAAAAAAAAAAAAACYAgAAZHJz&#10;L2Rvd25yZXYueG1sUEsFBgAAAAAEAAQA9QAAAIsDAAAAAA==&#10;" path="m30,385r,l5,460,,500r,35l,575r5,35l10,651r10,35l30,721r15,30l65,781r20,25l110,831r25,15l165,866r30,10l300,906r100,15l500,926,600,916r90,-20l770,871r40,-20l845,831r35,-20l910,786r30,-30l965,726r20,-30l1005,666r15,-30l1030,600r5,-35l1040,525r,-40l1035,445r-10,-45l1010,360,995,315,970,270,940,230,910,185,330,736,645,5,585,,525,5r-50,5l420,25,370,40,320,55,275,80r-40,30l200,135r-35,30l135,195r-25,35l85,265,65,300,45,340,30,385xe" fillcolor="#d86b77 [1941]" strokecolor="#d86b77 [1941]" strokeweight=".25pt">
                  <v:path arrowok="t" o:connecttype="custom" o:connectlocs="30,385;0,500;0,575;10,651;20,686;45,751;85,806;135,846;195,876;300,906;500,926;600,916;770,871;845,831;910,786;940,756;985,696;1020,636;1035,565;1040,525;1035,445;1010,360;970,270;910,185;645,5;585,0;475,10;370,40;275,80;235,110;165,165;110,230;65,300;30,385" o:connectangles="0,0,0,0,0,0,0,0,0,0,0,0,0,0,0,0,0,0,0,0,0,0,0,0,0,0,0,0,0,0,0,0,0,0"/>
                </v:shape>
                <v:shape id="Freeform 829" o:spid="_x0000_s1028" style="position:absolute;left:1979;top:1846;width:920;height:721;visibility:visible;mso-wrap-style:square;v-text-anchor:top" coordsize="920,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Zz8EA&#10;AADcAAAADwAAAGRycy9kb3ducmV2LnhtbERPzWrCQBC+F3yHZQq91Y0Gi0RXKULRCq0YfYAhOybB&#10;7GyaXU18+86h0OPH979cD65Rd+pC7dnAZJyAIi68rbk0cD59vM5BhYhssfFMBh4UYL0aPS0xs77n&#10;I93zWCoJ4ZChgSrGNtM6FBU5DGPfEgt38Z3DKLArte2wl3DX6GmSvGmHNUtDhS1tKiqu+c0ZSB99&#10;OvmpD1+z7ffndnrM90WbojEvz8P7AlSkIf6L/9w7K75E5ssZOQJ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fGc/BAAAA3AAAAA8AAAAAAAAAAAAAAAAAmAIAAGRycy9kb3du&#10;cmV2LnhtbFBLBQYAAAAABAAEAPUAAACGAwAAAAA=&#10;" path="m870,146r,l795,96,720,55,635,25,545,10,465,,385,,305,10,235,30,165,55,110,91,85,106,60,126,45,151,30,171,15,201,5,226,,256r,30l,311r10,30l20,376r15,30l675,221,190,651r85,35l355,706r85,15l520,721r75,-10l660,691r65,-25l780,631r50,-45l865,536r30,-50l915,426r5,-35l920,356r,-35l915,286,900,216,870,146xe" fillcolor="#d86b77 [1941]" strokecolor="#d86b77 [1941]" strokeweight=".25pt">
                  <v:path arrowok="t" o:connecttype="custom" o:connectlocs="870,146;870,146;795,96;720,55;635,25;545,10;545,10;465,0;385,0;305,10;235,30;235,30;165,55;110,91;85,106;60,126;45,151;30,171;30,171;15,201;5,226;0,256;0,286;0,311;10,341;20,376;35,406;675,221;190,651;190,651;275,686;355,706;440,721;520,721;520,721;595,711;660,691;725,666;780,631;780,631;830,586;865,536;895,486;915,426;915,426;920,391;920,356;920,321;915,286;900,216;870,146;870,146" o:connectangles="0,0,0,0,0,0,0,0,0,0,0,0,0,0,0,0,0,0,0,0,0,0,0,0,0,0,0,0,0,0,0,0,0,0,0,0,0,0,0,0,0,0,0,0,0,0,0,0,0,0,0,0"/>
                </v:shape>
                <v:shape id="Freeform 830" o:spid="_x0000_s1029" style="position:absolute;left:10;top:866;width:410;height:575;visibility:visible;mso-wrap-style:square;v-text-anchor:top" coordsize="410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HX8QA&#10;AADcAAAADwAAAGRycy9kb3ducmV2LnhtbESPQWsCMRSE74X+h/AK3mpiC6Jbo0iL0IMX10Kvj80z&#10;Wdy8bDfpuvrrjSB4HGbmG2axGnwjeupiHVjDZKxAEFfB1Gw1/Ow3rzMQMSEbbAKThjNFWC2fnxZY&#10;mHDiHfVlsiJDOBaowaXUFlLGypHHOA4tcfYOofOYsuysNB2eMtw38k2pqfRYc15w2NKno+pY/nsN&#10;dnOxf0c5n20PX3M+r/vSqd9a69HLsP4AkWhIj/C9/W00vKsJ3M7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jh1/EAAAA3AAAAA8AAAAAAAAAAAAAAAAAmAIAAGRycy9k&#10;b3ducmV2LnhtbFBLBQYAAAAABAAEAPUAAACJAwAAAAA=&#10;" path="m10,405r,l30,455r30,40l95,525r45,25l170,560r30,10l230,575r35,l335,570r75,-15l360,535,315,515,270,490,235,465,205,440,180,410,160,380,145,345,135,310r-5,-40l130,230r5,-40l145,145r20,-45l185,50,210,,150,45,100,90,60,140,30,200,10,250,,305r,50l10,405xe" fillcolor="#e59ca4 [1301]" strokecolor="#d86b77 [1941]" strokeweight=".25pt">
                  <v:path arrowok="t" o:connecttype="custom" o:connectlocs="10,405;10,405;30,455;60,495;95,525;140,550;140,550;170,560;200,570;230,575;265,575;335,570;410,555;410,555;360,535;315,515;270,490;235,465;205,440;180,410;160,380;145,345;135,310;130,270;130,230;135,190;145,145;165,100;185,50;210,0;210,0;150,45;100,90;60,140;30,200;30,200;10,250;0,305;0,355;10,405;10,405" o:connectangles="0,0,0,0,0,0,0,0,0,0,0,0,0,0,0,0,0,0,0,0,0,0,0,0,0,0,0,0,0,0,0,0,0,0,0,0,0,0,0,0,0"/>
                </v:shape>
                <v:shape id="Freeform 831" o:spid="_x0000_s1030" style="position:absolute;left:2794;top:1421;width:285;height:571;visibility:visible;mso-wrap-style:square;v-text-anchor:top" coordsize="285,5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xDMUA&#10;AADcAAAADwAAAGRycy9kb3ducmV2LnhtbESP3WoCMRSE7wu+QziCN6Vm3UK1q1GkP7R4pWkf4Jgc&#10;dxc3J8smrtu3bwoFL4eZ+YZZbQbXiJ66UHtWMJtmIIiNtzWXCr6/3h8WIEJEtth4JgU/FGCzHt2t&#10;sLD+ygfqdSxFgnAoUEEVY1tIGUxFDsPUt8TJO/nOYUyyK6Xt8JrgrpF5lj1JhzWnhQpbeqnInPXF&#10;KfBmq82Z33avH/f7+XH3rPOy10pNxsN2CSLSEG/h//anVfCY5fB3Jh0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m/EMxQAAANwAAAAPAAAAAAAAAAAAAAAAAJgCAABkcnMv&#10;ZG93bnJldi54bWxQSwUGAAAAAAQABAD1AAAAigMAAAAA&#10;" path="m,l,,60,75r25,40l110,150r15,35l140,225r10,35l155,295r,35l155,365r-10,35l135,435r-15,35l105,505,80,536,55,571r55,-25l160,521r40,-26l235,465r25,-30l275,400r10,-30l285,335r-5,-40l260,260,240,220,205,180,165,135,120,90,65,45,,xe" fillcolor="#e59ca4 [1301]" strokecolor="#d86b77 [1941]" strokeweight=".25pt">
                  <v:path arrowok="t" o:connecttype="custom" o:connectlocs="0,0;0,0;60,75;85,115;110,150;125,185;140,225;150,260;155,295;155,330;155,365;145,400;135,435;120,470;105,505;80,536;55,571;55,571;110,546;160,521;200,495;235,465;260,435;275,400;285,370;285,335;280,295;260,260;240,220;205,180;165,135;120,90;65,45;0,0;0,0" o:connectangles="0,0,0,0,0,0,0,0,0,0,0,0,0,0,0,0,0,0,0,0,0,0,0,0,0,0,0,0,0,0,0,0,0,0,0"/>
                </v:shape>
                <v:shape id="Freeform 832" o:spid="_x0000_s1031" style="position:absolute;left:420;top:856;width:2374;height:945;visibility:visible;mso-wrap-style:square;v-text-anchor:top" coordsize="2374,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P9acMA&#10;AADcAAAADwAAAGRycy9kb3ducmV2LnhtbESP3WoCMRSE7wt9h3AK3tWsClK2RhHxD8HC2j7AYXO6&#10;CW5OliTq+vamUPBymJlvmNmid624UojWs4LRsABBXHttuVHw8715/wARE7LG1jMpuFOExfz1ZYal&#10;9jeu6HpKjcgQjiUqMCl1pZSxNuQwDn1HnL1fHxymLEMjdcBbhrtWjotiKh1azgsGO1oZqs+ni1Ng&#10;z+YrrA/Hu1211Wbd7La1l1ulBm/98hNEoj49w//tvVYwKSbwdyYf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P9acMAAADcAAAADwAAAAAAAAAAAAAAAACYAgAAZHJzL2Rv&#10;d25yZXYueG1sUEsFBgAAAAAEAAQA9QAAAIgDAAAAAA==&#10;" path="m1789,860r,l1874,835r80,-30l2034,770r75,-35l2179,695r70,-40l2314,610r60,-45l2324,500r-50,-65l2224,380r-55,-55l2109,275r-65,-45l1979,190r-65,-40l1844,115,1774,85,1699,60,1629,40,1554,25,1474,10,1394,5,1314,r-80,l1149,10r-79,5l985,30,905,50,820,75r-85,25l655,135r-85,40l485,215r-85,50l315,315r-80,55l155,430,80,495,,565r40,40l85,645r50,40l190,720r60,35l315,785r65,30l455,840r75,25l605,885r80,15l760,915r85,15l930,935r170,10l1189,945r90,l1369,935r85,-5l1539,915r85,-15l1704,880r85,-20xe" fillcolor="#d86b77 [1941]" strokecolor="#d86b77 [1941]" strokeweight=".5pt">
                  <v:fill color2="#f2cdd1 [661]" angle="135" focus="50%" type="gradient"/>
                  <v:shadow color="#4e141a [1605]" opacity=".5" offset="1pt"/>
                  <v:path arrowok="t" o:connecttype="custom" o:connectlocs="1789,860;1954,805;2109,735;2249,655;2374,565;2324,500;2224,380;2109,275;1979,190;1914,150;1774,85;1629,40;1474,10;1314,0;1234,0;1070,15;905,50;735,100;655,135;485,215;315,315;155,430;0,565;40,605;135,685;250,755;380,815;455,840;605,885;760,915;930,935;1100,945;1279,945;1454,930;1624,900;1789,860" o:connectangles="0,0,0,0,0,0,0,0,0,0,0,0,0,0,0,0,0,0,0,0,0,0,0,0,0,0,0,0,0,0,0,0,0,0,0,0"/>
                </v:shape>
                <v:shape id="Freeform 833" o:spid="_x0000_s1032" style="position:absolute;left:250;top:991;width:405;height:270;visibility:visible;mso-wrap-style:square;v-text-anchor:top" coordsize="40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KohcMA&#10;AADcAAAADwAAAGRycy9kb3ducmV2LnhtbESPQWuDQBSE74X8h+UFeqtr2hBS6yYUbSDQUzR4frgv&#10;Krpvxd0m5t9nC4Ueh5n5hkn3sxnElSbXWVawimIQxLXVHTcKzuXhZQvCeWSNg2VScCcH+93iKcVE&#10;2xuf6Fr4RgQIuwQVtN6PiZSubsmgi+xIHLyLnQz6IKdG6glvAW4G+RrHG2mw47DQ4khZS3Vf/BgF&#10;X1kxFH11rjTn3/qev5eN5VKp5+X8+QHC0+z/w3/to1bwFq/h90w4AnL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KohcMAAADcAAAADwAAAAAAAAAAAAAAAACYAgAAZHJzL2Rv&#10;d25yZXYueG1sUEsFBgAAAAAEAAQA9QAAAIgDAAAAAA==&#10;" path="m355,55r,l330,30,300,10,270,,240,,205,5,170,15,135,40,105,65,70,105,45,155,20,205,,270,55,190,80,160r30,-25l135,115r25,-15l190,90r25,-5l240,85r25,5l285,100r25,20l335,140r25,25l380,200r25,35l400,180,390,135,375,95,355,55xe" fillcolor="#e59ca4 [1301]" strokecolor="#d86b77 [1941]" strokeweight=".25pt">
                  <v:path arrowok="t" o:connecttype="custom" o:connectlocs="355,55;355,55;330,30;300,10;270,0;240,0;240,0;205,5;170,15;135,40;105,65;105,65;70,105;45,155;20,205;0,270;0,270;55,190;80,160;110,135;135,115;160,100;190,90;215,85;240,85;265,90;285,100;310,120;335,140;360,165;380,200;405,235;405,235;400,180;390,135;375,95;355,55;355,55" o:connectangles="0,0,0,0,0,0,0,0,0,0,0,0,0,0,0,0,0,0,0,0,0,0,0,0,0,0,0,0,0,0,0,0,0,0,0,0,0,0"/>
                </v:shape>
                <v:shape id="Freeform 834" o:spid="_x0000_s1033" style="position:absolute;left:175;top:1496;width:385;height:410;visibility:visible;mso-wrap-style:square;v-text-anchor:top" coordsize="385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sF1MEA&#10;AADcAAAADwAAAGRycy9kb3ducmV2LnhtbESP3YrCMBCF7xd8hzCCd2uq4rJWo4hYqDeLuj7A0IxN&#10;sZmUJtr69kZY2MvD+fk4q01va/Gg1leOFUzGCQjiwumKSwWX3+zzG4QPyBprx6TgSR4268HHClPt&#10;Oj7R4xxKEUfYp6jAhNCkUvrCkEU/dg1x9K6utRiibEupW+ziuK3lNEm+pMWKI8FgQztDxe18txGC&#10;+c+Ji6ozx2zhj/v8kD31QanRsN8uQQTqw3/4r51rBbNkDu8z8Qj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LBdTBAAAA3AAAAA8AAAAAAAAAAAAAAAAAmAIAAGRycy9kb3du&#10;cmV2LnhtbFBLBQYAAAAABAAEAPUAAACGAwAAAAA=&#10;" path="m45,410r,l40,360r,-45l40,275,50,240,60,205,70,175,90,145r20,-25l130,100,155,85,185,70,220,60,255,50r40,-5l335,45r50,l320,25,265,15,215,5,170,,130,5,95,15,65,25,40,45,20,75,10,105,,140r,45l,230r10,55l25,345r20,65xe" fillcolor="#e59ca4 [1301]" strokecolor="#d86b77 [1941]" strokeweight=".25pt">
                  <v:path arrowok="t" o:connecttype="custom" o:connectlocs="45,410;45,410;40,360;40,315;40,275;50,240;60,205;70,175;90,145;110,120;130,100;155,85;185,70;220,60;255,50;295,45;335,45;385,45;385,45;320,25;265,15;215,5;170,0;130,5;95,15;65,25;40,45;20,75;10,105;0,140;0,185;0,230;10,285;25,345;45,410;45,410" o:connectangles="0,0,0,0,0,0,0,0,0,0,0,0,0,0,0,0,0,0,0,0,0,0,0,0,0,0,0,0,0,0,0,0,0,0,0,0"/>
                </v:shape>
                <v:shape id="Freeform 835" o:spid="_x0000_s1034" style="position:absolute;left:475;top:1641;width:255;height:336;visibility:visible;mso-wrap-style:square;v-text-anchor:top" coordsize="255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uTqcEA&#10;AADcAAAADwAAAGRycy9kb3ducmV2LnhtbESPQYvCMBSE78L+h/CEvWmigrhdo8iC4tUqrsdH87Yp&#10;Ni+lidr11xtB8DjMzDfMfNm5WlypDZVnDaOhAkFceFNxqeGwXw9mIEJENlh7Jg3/FGC5+OjNMTP+&#10;xju65rEUCcIhQw02xiaTMhSWHIahb4iT9+dbhzHJtpSmxVuCu1qOlZpKhxWnBYsN/VgqzvnFaThF&#10;dVjjb0HV7P6Vn+x2I5v9UevPfrf6BhGpi+/wq701GiZqCs8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7k6nBAAAA3AAAAA8AAAAAAAAAAAAAAAAAmAIAAGRycy9kb3du&#10;cmV2LnhtbFBLBQYAAAAABAAEAPUAAACGAwAAAAA=&#10;" path="m255,r,l175,,140,5r-30,5l80,20,55,35,40,50,25,70,10,95,5,120,,145r5,35l10,215r10,35l50,336,45,275r5,-55l65,170,85,125,115,85,155,50,200,25,255,xe" fillcolor="#e59ca4 [1301]" strokecolor="#d86b77 [1941]" strokeweight=".25pt">
                  <v:path arrowok="t" o:connecttype="custom" o:connectlocs="255,0;255,0;175,0;140,5;110,10;80,20;55,35;40,50;25,70;10,95;5,120;0,145;5,180;10,215;20,250;50,336;50,336;45,275;50,220;65,170;85,125;115,85;155,50;200,25;255,0;255,0" o:connectangles="0,0,0,0,0,0,0,0,0,0,0,0,0,0,0,0,0,0,0,0,0,0,0,0,0,0"/>
                </v:shape>
                <v:shape id="Freeform 836" o:spid="_x0000_s1035" style="position:absolute;left:2459;top:786;width:285;height:305;visibility:visible;mso-wrap-style:square;v-text-anchor:top" coordsize="285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ukhsQA&#10;AADcAAAADwAAAGRycy9kb3ducmV2LnhtbESP0WrCQBRE3wv+w3IFX4ruVqlKdBWpKD5IqdEPuGSv&#10;STB7N2RXE/++WxD6OMzMGWa57mwlHtT40rGGj5ECQZw5U3Ku4XLeDecgfEA2WDkmDU/ysF713paY&#10;GNfyiR5pyEWEsE9QQxFCnUjps4Is+pGriaN3dY3FEGWTS9NgG+G2kmOlptJiyXGhwJq+Cspu6d1q&#10;OHD2fruXP9v2U/Fx//3cp9KMtR70u80CRKAu/Idf7YPRMFEz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bpIbEAAAA3AAAAA8AAAAAAAAAAAAAAAAAmAIAAGRycy9k&#10;b3ducmV2LnhtbFBLBQYAAAAABAAEAPUAAACJAwAAAAA=&#10;" path="m285,20r,l205,5,170,,135,5r-30,5l80,15,60,30,40,45,25,65,15,90,5,115,,145r,35l5,220r10,85l25,245,40,195,65,150,95,110,130,80,175,50,225,35,285,20xe" fillcolor="#e59ca4 [1301]" strokecolor="#d86b77 [1941]" strokeweight=".25pt">
                  <v:path arrowok="t" o:connecttype="custom" o:connectlocs="285,20;285,20;205,5;170,0;135,5;105,10;80,15;60,30;40,45;25,65;15,90;5,115;0,145;0,180;5,220;15,305;15,305;25,245;40,195;65,150;95,110;130,80;175,50;225,35;285,20;285,20" o:connectangles="0,0,0,0,0,0,0,0,0,0,0,0,0,0,0,0,0,0,0,0,0,0,0,0,0,0"/>
                </v:shape>
                <v:shape id="Freeform 837" o:spid="_x0000_s1036" style="position:absolute;left:2714;top:1166;width:410;height:300;visibility:visible;mso-wrap-style:square;v-text-anchor:top" coordsize="410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Z1cIA&#10;AADcAAAADwAAAGRycy9kb3ducmV2LnhtbERPy2oCMRTdC/5DuIK7mvig2NEoPhAEobTa7m8n15nR&#10;yc0wiTr69WZRcHk47+m8saW4Uu0Lxxr6PQWCOHWm4EzDz2HzNgbhA7LB0jFpuJOH+azdmmJi3I2/&#10;6boPmYgh7BPUkIdQJVL6NCeLvucq4sgdXW0xRFhn0tR4i+G2lAOl3qXFgmNDjhWtckrP+4vVgH9H&#10;/vpcDqvR8rT7CL9qvbo/Tlp3O81iAiJQE17if/fWaBiquDaeiUd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5nVwgAAANwAAAAPAAAAAAAAAAAAAAAAAJgCAABkcnMvZG93&#10;bnJldi54bWxQSwUGAAAAAAQABAD1AAAAhwMAAAAA&#10;" path="m180,15r,l135,35,90,65,45,105,,150,85,105,120,90,155,80,190,70r30,l245,75r25,5l295,90r20,15l330,130r15,25l355,185r10,30l370,255r5,45l395,250r15,-50l410,155r,-40l395,80,380,55,360,30,330,10,295,,260,,220,5,180,15xe" fillcolor="#e59ca4 [1301]" strokecolor="#d86b77 [1941]" strokeweight=".25pt">
                  <v:path arrowok="t" o:connecttype="custom" o:connectlocs="180,15;180,15;135,35;90,65;45,105;0,150;0,150;0,150;0,150;85,105;120,90;155,80;190,70;220,70;245,75;270,80;295,90;315,105;330,130;345,155;355,185;365,215;370,255;375,300;375,300;395,250;410,200;410,155;410,115;410,115;395,80;380,55;360,30;330,10;330,10;295,0;260,0;220,5;180,15;180,15" o:connectangles="0,0,0,0,0,0,0,0,0,0,0,0,0,0,0,0,0,0,0,0,0,0,0,0,0,0,0,0,0,0,0,0,0,0,0,0,0,0,0,0"/>
                </v:shape>
                <v:shape id="Freeform 838" o:spid="_x0000_s1037" style="position:absolute;left:2629;top:896;width:475;height:320;visibility:visible;mso-wrap-style:square;v-text-anchor:top" coordsize="475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EpG8YA&#10;AADcAAAADwAAAGRycy9kb3ducmV2LnhtbESPQWvCQBSE7wX/w/KEXoruaqFodBURij300MYQPD6y&#10;zySYfRuyWxP99d1CweMwM98w6+1gG3GlzteONcymCgRx4UzNpYbs+D5ZgPAB2WDjmDTcyMN2M3pa&#10;Y2Jcz990TUMpIoR9ghqqENpESl9UZNFPXUscvbPrLIYou1KaDvsIt42cK/UmLdYcFypsaV9RcUl/&#10;rAbOj/nLpb/3WZpnqL6az9NhUWj9PB52KxCBhvAI/7c/jIZXtYS/M/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EpG8YAAADcAAAADwAAAAAAAAAAAAAAAACYAgAAZHJz&#10;L2Rvd25yZXYueG1sUEsFBgAAAAAEAAQA9QAAAIsDAAAAAA==&#10;" path="m475,175r,l430,130,390,90,350,55,310,30,275,15,240,5,205,,175,5,150,20,120,40,95,70,70,105,50,145,30,200,15,255,,320,20,280,40,240,65,205,90,175r25,-20l140,130r30,-15l200,105r30,-5l260,95r30,5l325,105r35,10l400,130r35,20l475,175xe" fillcolor="#e59ca4 [1301]" strokecolor="#d86b77 [1941]" strokeweight=".25pt">
                  <v:path arrowok="t" o:connecttype="custom" o:connectlocs="475,175;475,175;430,130;390,90;350,55;310,30;275,15;240,5;205,0;175,5;150,20;120,40;95,70;70,105;50,145;30,200;15,255;0,320;0,320;20,280;40,240;65,205;90,175;115,155;140,130;170,115;200,105;230,100;260,95;290,100;325,105;360,115;400,130;435,150;475,175;475,175" o:connectangles="0,0,0,0,0,0,0,0,0,0,0,0,0,0,0,0,0,0,0,0,0,0,0,0,0,0,0,0,0,0,0,0,0,0,0,0"/>
                </v:shape>
                <v:shape id="Freeform 839" o:spid="_x0000_s1038" style="position:absolute;left:1739;top:1376;width:890;height:235;visibility:visible;mso-wrap-style:square;v-text-anchor:top" coordsize="890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ibpb8A&#10;AADcAAAADwAAAGRycy9kb3ducmV2LnhtbERPzYrCMBC+L/gOYQRva2oVkWqURRDEg+LPAwzN2JZt&#10;JiUZtb69OSzs8eP7X21616onhdh4NjAZZ6CIS28brgzcrrvvBagoyBZbz2TgTRE268HXCgvrX3ym&#10;50UqlUI4FmigFukKrWNZk8M49h1x4u4+OJQEQ6VtwFcKd63Os2yuHTacGmrsaFtT+Xt5OAP5YZZX&#10;2+PDnU5zPFyzu7zDTYwZDfufJSihXv7Ff+69NTCdpPnpTDoCe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KJulvwAAANwAAAAPAAAAAAAAAAAAAAAAAJgCAABkcnMvZG93bnJl&#10;di54bWxQSwUGAAAAAAQABAD1AAAAhAMAAAAA&#10;" path="m540,40r,l515,25,485,10,460,5,435,,410,5r-25,5l360,20,335,30,275,70r-55,50l160,170r-60,35l75,220,50,230r-25,5l,235r50,l150,235r95,-5l420,215,590,190r80,-15l745,155r75,-20l890,110r-75,20l750,135r-30,l690,130,660,120,635,110,540,40xe" fillcolor="#0d0d0d [3069]" strokecolor="#d86b77 [1941]" strokeweight=".25pt">
                  <v:path arrowok="t" o:connecttype="custom" o:connectlocs="540,40;540,40;515,25;485,10;460,5;435,0;435,0;410,5;385,10;360,20;335,30;275,70;220,120;220,120;160,170;100,205;75,220;50,230;25,235;0,235;0,235;50,235;50,235;150,235;245,230;245,230;420,215;590,190;670,175;745,155;820,135;890,110;890,110;815,130;750,135;720,135;690,130;660,120;635,110;635,110;540,40;540,40" o:connectangles="0,0,0,0,0,0,0,0,0,0,0,0,0,0,0,0,0,0,0,0,0,0,0,0,0,0,0,0,0,0,0,0,0,0,0,0,0,0,0,0,0,0"/>
                </v:shape>
                <v:shape id="Freeform 840" o:spid="_x0000_s1039" style="position:absolute;left:605;top:1346;width:1109;height:265;visibility:visible;mso-wrap-style:square;v-text-anchor:top" coordsize="110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WsH8QA&#10;AADcAAAADwAAAGRycy9kb3ducmV2LnhtbESPT4vCMBTE74LfITzBi6xpXZClaxQRFD0t/rns7dE8&#10;m9LmpTaxVj/9ZmFhj8PM/IZZrHpbi45aXzpWkE4TEMS50yUXCi7n7dsHCB+QNdaOScGTPKyWw8EC&#10;M+0efKTuFAoRIewzVGBCaDIpfW7Iop+6hjh6V9daDFG2hdQtPiLc1nKWJHNpseS4YLChjaG8Ot2t&#10;Arya3aE7vOh2nFTflxnNv6oalRqP+vUniEB9+A//tfdawXuawu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VrB/EAAAA3AAAAA8AAAAAAAAAAAAAAAAAmAIAAGRycy9k&#10;b3ducmV2LnhtbFBLBQYAAAAABAAEAPUAAACJAwAAAAA=&#10;" path="m490,25r,l370,95r-40,15l295,120r-45,5l205,130r-45,l110,130,,115r215,45l425,200r195,25l815,245r125,10l1064,265r45,l1079,260r-35,-5l1009,245,979,230,945,215,910,195,845,145,780,85,740,50,705,30,670,15,635,5,595,,570,,545,5r-30,5l490,25xe" fillcolor="#0d0d0d [3069]" strokecolor="#d86b77 [1941]" strokeweight=".25pt">
                  <v:path arrowok="t" o:connecttype="custom" o:connectlocs="490,25;490,25;370,95;370,95;330,110;295,120;250,125;205,130;160,130;110,130;0,115;0,115;215,160;425,200;620,225;815,245;815,245;940,255;1064,265;1064,265;1109,265;1109,265;1079,260;1044,255;1009,245;979,230;945,215;910,195;845,145;845,145;780,85;740,50;740,50;705,30;670,15;635,5;595,0;595,0;570,0;545,5;515,10;490,25;490,25" o:connectangles="0,0,0,0,0,0,0,0,0,0,0,0,0,0,0,0,0,0,0,0,0,0,0,0,0,0,0,0,0,0,0,0,0,0,0,0,0,0,0,0,0,0,0"/>
                </v:shape>
                <v:shape id="Freeform 841" o:spid="_x0000_s1040" style="position:absolute;left:420;top:1421;width:2374;height:380;visibility:visible;mso-wrap-style:square;v-text-anchor:top" coordsize="2374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owtcYA&#10;AADcAAAADwAAAGRycy9kb3ducmV2LnhtbESPT2sCMRTE74V+h/AKvWlWW0TWjVIEwV5aVltob4/N&#10;2z+4edluomb99EYQehxm5jdMtgqmFSfqXWNZwWScgCAurG64UvC134zmIJxH1thaJgUDOVgtHx8y&#10;TLU9c06nna9EhLBLUUHtfZdK6YqaDLqx7YijV9reoI+yr6Tu8RzhppXTJJlJgw3HhRo7WtdUHHZH&#10;o4DCsfwu3n+Gyyuuw+dHgvnv/E+p56fwtgDhKfj/8L291QpeJlO4nY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owtcYAAADcAAAADwAAAAAAAAAAAAAAAACYAgAAZHJz&#10;L2Rvd25yZXYueG1sUEsFBgAAAAAEAAQA9QAAAIsDAAAAAA==&#10;" path="m2374,r,l2294,35r-80,30l2139,90r-75,20l1989,130r-80,15l1739,170r-175,15l1469,190r-100,l1319,190r-25,l1249,190,1125,180,1000,170,805,150,610,125,400,85,185,40,,,40,40,85,80r50,40l190,155r60,35l315,220r65,30l455,275r20,5l550,305r70,15l775,355r160,15l1100,380r169,l1354,375r80,-10l1524,355r90,-20l1699,320r90,-25l1804,290r80,-25l1964,235r80,-30l2114,170r70,-40l2249,90r65,-45l2374,xe" fillcolor="#e59ca4 [1301]" strokecolor="#d86b77 [1941]" strokeweight=".25pt">
                  <v:path arrowok="t" o:connecttype="custom" o:connectlocs="2374,0;2214,65;2139,90;1989,130;1739,170;1564,185;1369,190;1319,190;1294,190;1249,190;1125,180;1000,170;610,125;185,40;0,0;40,40;135,120;250,190;380,250;455,275;475,280;620,320;935,370;1100,380;1100,380;1354,375;1434,365;1614,335;1789,295;1804,290;1884,265;2044,205;2184,130;2314,45;2374,0" o:connectangles="0,0,0,0,0,0,0,0,0,0,0,0,0,0,0,0,0,0,0,0,0,0,0,0,0,0,0,0,0,0,0,0,0,0,0"/>
                </v:shape>
                <v:shape id="Freeform 842" o:spid="_x0000_s1041" style="position:absolute;left:1984;top:1421;width:810;height:290;visibility:visible;mso-wrap-style:square;v-text-anchor:top" coordsize="8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AZsQA&#10;AADcAAAADwAAAGRycy9kb3ducmV2LnhtbESP0YrCMBRE3xf8h3CFfVvTKkitRhFB8cXFVT/g0lzb&#10;anNTm1i7+/VGWPBxmJkzzGzRmUq01LjSsoJ4EIEgzqwuOVdwOq6/EhDOI2usLJOCX3KwmPc+Zphq&#10;++Afag8+FwHCLkUFhfd1KqXLCjLoBrYmDt7ZNgZ9kE0udYOPADeVHEbRWBosOSwUWNOqoOx6uBsF&#10;9hLv8/JvN7ltN0kSf+9o1Z5Iqc9+t5yC8NT5d/i/vdUKRvEIXmfC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aQGbEAAAA3AAAAA8AAAAAAAAAAAAAAAAAmAIAAGRycy9k&#10;b3ducmV2LnhtbFBLBQYAAAAABAAEAPUAAACJAwAAAAA=&#10;" path="m810,r,l730,35,650,65,575,90r-75,20l425,130r-80,15l175,170,,185,240,290r80,-25l400,235r80,-30l550,170r70,-40l685,90,750,45,810,xe" fillcolor="#761e28 [2405]" strokecolor="#d86b77 [1941]" strokeweight=".25pt">
                  <v:path arrowok="t" o:connecttype="custom" o:connectlocs="810,0;810,0;730,35;650,65;650,65;575,90;500,110;425,130;345,145;175,170;0,185;240,290;240,290;320,265;400,235;480,205;550,170;620,130;685,90;750,45;810,0;810,0" o:connectangles="0,0,0,0,0,0,0,0,0,0,0,0,0,0,0,0,0,0,0,0,0,0"/>
                </v:shape>
                <v:shape id="Freeform 843" o:spid="_x0000_s1042" style="position:absolute;left:420;top:1421;width:1000;height:280;visibility:visible;mso-wrap-style:square;v-text-anchor:top" coordsize="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n+I8QA&#10;AADcAAAADwAAAGRycy9kb3ducmV2LnhtbESPS4vCQBCE78L+h6EXvOnEB65ER1kDgo+DmNV7k2mT&#10;sJmekBlN/PfOwoLHoqq+opbrzlTiQY0rLSsYDSMQxJnVJecKLj/bwRyE88gaK8uk4EkO1quP3hJj&#10;bVs+0yP1uQgQdjEqKLyvYyldVpBBN7Q1cfButjHog2xyqRtsA9xUchxFM2mw5LBQYE1JQdlvejcK&#10;0iQ6bb+Ox2ScH/a35/VMm/ZOSvU/u+8FCE+df4f/2zutYDKawt+Zc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5/iPEAAAA3AAAAA8AAAAAAAAAAAAAAAAAmAIAAGRycy9k&#10;b3ducmV2LnhtbFBLBQYAAAAABAAEAPUAAACJAwAAAAA=&#10;" path="m455,275r,l475,280,620,270r70,-10l760,250r60,-15l885,215r55,-20l1000,170,805,150,610,125,400,85,185,40,,,40,40,85,80r50,40l190,155r60,35l315,220r65,30l455,275xe" fillcolor="#761e28 [2405]" strokecolor="#d86b77 [1941]" strokeweight=".25pt">
                  <v:path arrowok="t" o:connecttype="custom" o:connectlocs="455,275;455,275;475,280;475,280;620,270;690,260;760,250;820,235;885,215;940,195;1000,170;1000,170;805,150;610,125;400,85;185,40;185,40;0,0;0,0;40,40;85,80;135,120;190,155;250,190;315,220;380,250;455,275;455,275" o:connectangles="0,0,0,0,0,0,0,0,0,0,0,0,0,0,0,0,0,0,0,0,0,0,0,0,0,0,0,0"/>
                </v:shape>
                <v:shape id="Freeform 844" o:spid="_x0000_s1043" style="position:absolute;left:1520;top:1611;width:334;height:190;visibility:visible;mso-wrap-style:square;v-text-anchor:top" coordsize="334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v+LcQA&#10;AADcAAAADwAAAGRycy9kb3ducmV2LnhtbESPQWvCQBSE74L/YXlCb2YTS0RSV5FCSg49NLbeH9nX&#10;JJp9G7JbTf59VxA8DjPzDbPdj6YTVxpca1lBEsUgiCurW64V/Hznyw0I55E1dpZJwUQO9rv5bIuZ&#10;tjcu6Xr0tQgQdhkqaLzvMyld1ZBBF9meOHi/djDogxxqqQe8Bbjp5CqO19Jgy2GhwZ7eG6ouxz+j&#10;YPV5Sr+Kj8NUJul05irNdVHmSr0sxsMbCE+jf4Yf7UIreE1SuJ8JR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7/i3EAAAA3AAAAA8AAAAAAAAAAAAAAAAAmAIAAGRycy9k&#10;b3ducmV2LnhtbFBLBQYAAAAABAAEAPUAAACJAwAAAAA=&#10;" path="m219,r,l194,,149,,129,40,94,85,54,135,,190r169,l254,185r80,-10l269,,219,xe" fillcolor="#761e28 [2405]" strokecolor="#d86b77 [1941]" strokeweight=".25pt">
                  <v:path arrowok="t" o:connecttype="custom" o:connectlocs="219,0;219,0;194,0;194,0;149,0;149,0;129,40;94,85;54,135;0,190;0,190;0,190;0,190;169,190;254,185;334,175;269,0;269,0;219,0;219,0" o:connectangles="0,0,0,0,0,0,0,0,0,0,0,0,0,0,0,0,0,0,0,0"/>
                </v:shape>
                <v:shape id="Freeform 845" o:spid="_x0000_s1044" style="position:absolute;left:2029;top:1431;width:210;height:125;visibility:visible;mso-wrap-style:square;v-text-anchor:top" coordsize="210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Moi8QA&#10;AADcAAAADwAAAGRycy9kb3ducmV2LnhtbESPQWvCQBSE7wX/w/IEb3WjBZHUNWihrVdjQ+ntkX1m&#10;o9m3Ibs10V/fLQgeh5n5hlllg23EhTpfO1YwmyYgiEuna64UfB3en5cgfEDW2DgmBVfykK1HTytM&#10;tet5T5c8VCJC2KeowITQplL60pBFP3UtcfSOrrMYouwqqTvsI9w2cp4kC2mx5rhgsKU3Q+U5/7UK&#10;tvr0eZ4X11vRfnznh5+dKTTulZqMh80riEBDeITv7Z1W8DJbwP+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TKIvEAAAA3AAAAA8AAAAAAAAAAAAAAAAAmAIAAGRycy9k&#10;b3ducmV2LnhtbFBLBQYAAAAABAAEAPUAAACJAwAAAAA=&#10;" path="m210,40r,l200,25,195,15,185,5,175,,160,,140,5,120,15,95,25,70,45,45,65,20,90,,115r65,5l120,125r40,-10l180,105,190,95,205,85r5,-15l210,55r,-15xe" fillcolor="#f9b268 [1940]" strokecolor="#d86b77 [1941]" strokeweight=".25pt">
                  <v:path arrowok="t" o:connecttype="custom" o:connectlocs="210,40;210,40;200,25;195,15;185,5;175,0;175,0;160,0;140,5;120,15;95,25;95,25;70,45;45,65;20,90;0,115;0,115;65,120;120,125;160,115;180,105;190,95;190,95;205,85;210,70;210,55;210,40;210,40" o:connectangles="0,0,0,0,0,0,0,0,0,0,0,0,0,0,0,0,0,0,0,0,0,0,0,0,0,0,0,0"/>
                </v:shape>
                <v:shape id="Freeform 846" o:spid="_x0000_s1045" style="position:absolute;left:1135;top:1396;width:200;height:130;visibility:visible;mso-wrap-style:square;v-text-anchor:top" coordsize="20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4AsYA&#10;AADcAAAADwAAAGRycy9kb3ducmV2LnhtbESPT2vCQBTE70K/w/IKvenGCiqpm1AKQg5q/dOWHh+7&#10;r0lo9m3IbjX59m5B8DjMzG+YVd7bRpyp87VjBdNJAoJYO1NzqeDjtB4vQfiAbLBxTAoG8pBnD6MV&#10;psZd+EDnYyhFhLBPUUEVQptK6XVFFv3EtcTR+3GdxRBlV0rT4SXCbSOfk2QuLdYcFyps6a0i/Xv8&#10;swq+voft5r0s6LROPpthf9DFbq+VenrsX19ABOrDPXxrF0bBbLqA/zPxCMj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O4AsYAAADcAAAADwAAAAAAAAAAAAAAAACYAgAAZHJz&#10;L2Rvd25yZXYueG1sUEsFBgAAAAAEAAQA9QAAAIsDAAAAAA==&#10;" path="m5,35r,l,50,,65,5,80,15,95r10,10l40,115r45,10l135,130r65,-5l185,100,165,75,140,55,120,35,95,15,70,5,55,,40,,30,5,20,10,5,35xe" fillcolor="#f9b268 [1940]" strokecolor="#d86b77 [1941]" strokeweight=".25pt">
                  <v:path arrowok="t" o:connecttype="custom" o:connectlocs="5,35;5,35;0,50;0,65;5,80;15,95;15,95;25,105;40,115;85,125;135,130;200,125;200,125;185,100;165,75;140,55;120,35;120,35;95,15;70,5;55,0;40,0;40,0;30,5;20,10;5,35;5,35" o:connectangles="0,0,0,0,0,0,0,0,0,0,0,0,0,0,0,0,0,0,0,0,0,0,0,0,0,0,0"/>
                </v:shape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47995" behindDoc="0" locked="0" layoutInCell="1" allowOverlap="1">
                <wp:simplePos x="0" y="0"/>
                <wp:positionH relativeFrom="column">
                  <wp:posOffset>6986270</wp:posOffset>
                </wp:positionH>
                <wp:positionV relativeFrom="paragraph">
                  <wp:posOffset>3948430</wp:posOffset>
                </wp:positionV>
                <wp:extent cx="1750060" cy="2232025"/>
                <wp:effectExtent l="4445" t="14605" r="7620" b="1270"/>
                <wp:wrapNone/>
                <wp:docPr id="253" name="Group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0060" cy="2232025"/>
                          <a:chOff x="10" y="10"/>
                          <a:chExt cx="2506" cy="3196"/>
                        </a:xfrm>
                      </wpg:grpSpPr>
                      <wps:wsp>
                        <wps:cNvPr id="254" name="Rectangle 783"/>
                        <wps:cNvSpPr>
                          <a:spLocks noChangeArrowheads="1"/>
                        </wps:cNvSpPr>
                        <wps:spPr bwMode="auto">
                          <a:xfrm>
                            <a:off x="10" y="270"/>
                            <a:ext cx="2506" cy="2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784"/>
                        <wps:cNvSpPr>
                          <a:spLocks/>
                        </wps:cNvSpPr>
                        <wps:spPr bwMode="auto">
                          <a:xfrm>
                            <a:off x="10" y="1956"/>
                            <a:ext cx="2506" cy="1250"/>
                          </a:xfrm>
                          <a:custGeom>
                            <a:avLst/>
                            <a:gdLst>
                              <a:gd name="T0" fmla="*/ 1341 w 2506"/>
                              <a:gd name="T1" fmla="*/ 235 h 1250"/>
                              <a:gd name="T2" fmla="*/ 1341 w 2506"/>
                              <a:gd name="T3" fmla="*/ 235 h 1250"/>
                              <a:gd name="T4" fmla="*/ 1256 w 2506"/>
                              <a:gd name="T5" fmla="*/ 225 h 1250"/>
                              <a:gd name="T6" fmla="*/ 1170 w 2506"/>
                              <a:gd name="T7" fmla="*/ 210 h 1250"/>
                              <a:gd name="T8" fmla="*/ 1005 w 2506"/>
                              <a:gd name="T9" fmla="*/ 175 h 1250"/>
                              <a:gd name="T10" fmla="*/ 845 w 2506"/>
                              <a:gd name="T11" fmla="*/ 135 h 1250"/>
                              <a:gd name="T12" fmla="*/ 680 w 2506"/>
                              <a:gd name="T13" fmla="*/ 85 h 1250"/>
                              <a:gd name="T14" fmla="*/ 680 w 2506"/>
                              <a:gd name="T15" fmla="*/ 85 h 1250"/>
                              <a:gd name="T16" fmla="*/ 600 w 2506"/>
                              <a:gd name="T17" fmla="*/ 60 h 1250"/>
                              <a:gd name="T18" fmla="*/ 515 w 2506"/>
                              <a:gd name="T19" fmla="*/ 40 h 1250"/>
                              <a:gd name="T20" fmla="*/ 430 w 2506"/>
                              <a:gd name="T21" fmla="*/ 20 h 1250"/>
                              <a:gd name="T22" fmla="*/ 340 w 2506"/>
                              <a:gd name="T23" fmla="*/ 5 h 1250"/>
                              <a:gd name="T24" fmla="*/ 255 w 2506"/>
                              <a:gd name="T25" fmla="*/ 0 h 1250"/>
                              <a:gd name="T26" fmla="*/ 165 w 2506"/>
                              <a:gd name="T27" fmla="*/ 0 h 1250"/>
                              <a:gd name="T28" fmla="*/ 80 w 2506"/>
                              <a:gd name="T29" fmla="*/ 15 h 1250"/>
                              <a:gd name="T30" fmla="*/ 40 w 2506"/>
                              <a:gd name="T31" fmla="*/ 25 h 1250"/>
                              <a:gd name="T32" fmla="*/ 0 w 2506"/>
                              <a:gd name="T33" fmla="*/ 40 h 1250"/>
                              <a:gd name="T34" fmla="*/ 0 w 2506"/>
                              <a:gd name="T35" fmla="*/ 1250 h 1250"/>
                              <a:gd name="T36" fmla="*/ 2506 w 2506"/>
                              <a:gd name="T37" fmla="*/ 1250 h 1250"/>
                              <a:gd name="T38" fmla="*/ 2506 w 2506"/>
                              <a:gd name="T39" fmla="*/ 175 h 1250"/>
                              <a:gd name="T40" fmla="*/ 2506 w 2506"/>
                              <a:gd name="T41" fmla="*/ 175 h 1250"/>
                              <a:gd name="T42" fmla="*/ 2491 w 2506"/>
                              <a:gd name="T43" fmla="*/ 170 h 1250"/>
                              <a:gd name="T44" fmla="*/ 2476 w 2506"/>
                              <a:gd name="T45" fmla="*/ 165 h 1250"/>
                              <a:gd name="T46" fmla="*/ 2441 w 2506"/>
                              <a:gd name="T47" fmla="*/ 145 h 1250"/>
                              <a:gd name="T48" fmla="*/ 2401 w 2506"/>
                              <a:gd name="T49" fmla="*/ 120 h 1250"/>
                              <a:gd name="T50" fmla="*/ 2356 w 2506"/>
                              <a:gd name="T51" fmla="*/ 95 h 1250"/>
                              <a:gd name="T52" fmla="*/ 2306 w 2506"/>
                              <a:gd name="T53" fmla="*/ 75 h 1250"/>
                              <a:gd name="T54" fmla="*/ 2276 w 2506"/>
                              <a:gd name="T55" fmla="*/ 65 h 1250"/>
                              <a:gd name="T56" fmla="*/ 2241 w 2506"/>
                              <a:gd name="T57" fmla="*/ 60 h 1250"/>
                              <a:gd name="T58" fmla="*/ 2206 w 2506"/>
                              <a:gd name="T59" fmla="*/ 55 h 1250"/>
                              <a:gd name="T60" fmla="*/ 2171 w 2506"/>
                              <a:gd name="T61" fmla="*/ 55 h 1250"/>
                              <a:gd name="T62" fmla="*/ 2131 w 2506"/>
                              <a:gd name="T63" fmla="*/ 60 h 1250"/>
                              <a:gd name="T64" fmla="*/ 2086 w 2506"/>
                              <a:gd name="T65" fmla="*/ 70 h 1250"/>
                              <a:gd name="T66" fmla="*/ 2086 w 2506"/>
                              <a:gd name="T67" fmla="*/ 70 h 1250"/>
                              <a:gd name="T68" fmla="*/ 1981 w 2506"/>
                              <a:gd name="T69" fmla="*/ 100 h 1250"/>
                              <a:gd name="T70" fmla="*/ 1886 w 2506"/>
                              <a:gd name="T71" fmla="*/ 135 h 1250"/>
                              <a:gd name="T72" fmla="*/ 1716 w 2506"/>
                              <a:gd name="T73" fmla="*/ 195 h 1250"/>
                              <a:gd name="T74" fmla="*/ 1631 w 2506"/>
                              <a:gd name="T75" fmla="*/ 220 h 1250"/>
                              <a:gd name="T76" fmla="*/ 1541 w 2506"/>
                              <a:gd name="T77" fmla="*/ 235 h 1250"/>
                              <a:gd name="T78" fmla="*/ 1496 w 2506"/>
                              <a:gd name="T79" fmla="*/ 240 h 1250"/>
                              <a:gd name="T80" fmla="*/ 1446 w 2506"/>
                              <a:gd name="T81" fmla="*/ 245 h 1250"/>
                              <a:gd name="T82" fmla="*/ 1396 w 2506"/>
                              <a:gd name="T83" fmla="*/ 240 h 1250"/>
                              <a:gd name="T84" fmla="*/ 1341 w 2506"/>
                              <a:gd name="T85" fmla="*/ 235 h 1250"/>
                              <a:gd name="T86" fmla="*/ 1341 w 2506"/>
                              <a:gd name="T87" fmla="*/ 235 h 1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506" h="1250">
                                <a:moveTo>
                                  <a:pt x="1341" y="235"/>
                                </a:moveTo>
                                <a:lnTo>
                                  <a:pt x="1341" y="235"/>
                                </a:lnTo>
                                <a:lnTo>
                                  <a:pt x="1256" y="225"/>
                                </a:lnTo>
                                <a:lnTo>
                                  <a:pt x="1170" y="210"/>
                                </a:lnTo>
                                <a:lnTo>
                                  <a:pt x="1005" y="175"/>
                                </a:lnTo>
                                <a:lnTo>
                                  <a:pt x="845" y="135"/>
                                </a:lnTo>
                                <a:lnTo>
                                  <a:pt x="680" y="85"/>
                                </a:lnTo>
                                <a:lnTo>
                                  <a:pt x="600" y="60"/>
                                </a:lnTo>
                                <a:lnTo>
                                  <a:pt x="515" y="40"/>
                                </a:lnTo>
                                <a:lnTo>
                                  <a:pt x="430" y="20"/>
                                </a:lnTo>
                                <a:lnTo>
                                  <a:pt x="340" y="5"/>
                                </a:lnTo>
                                <a:lnTo>
                                  <a:pt x="255" y="0"/>
                                </a:lnTo>
                                <a:lnTo>
                                  <a:pt x="165" y="0"/>
                                </a:lnTo>
                                <a:lnTo>
                                  <a:pt x="80" y="15"/>
                                </a:lnTo>
                                <a:lnTo>
                                  <a:pt x="40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1250"/>
                                </a:lnTo>
                                <a:lnTo>
                                  <a:pt x="2506" y="1250"/>
                                </a:lnTo>
                                <a:lnTo>
                                  <a:pt x="2506" y="175"/>
                                </a:lnTo>
                                <a:lnTo>
                                  <a:pt x="2491" y="170"/>
                                </a:lnTo>
                                <a:lnTo>
                                  <a:pt x="2476" y="165"/>
                                </a:lnTo>
                                <a:lnTo>
                                  <a:pt x="2441" y="145"/>
                                </a:lnTo>
                                <a:lnTo>
                                  <a:pt x="2401" y="120"/>
                                </a:lnTo>
                                <a:lnTo>
                                  <a:pt x="2356" y="95"/>
                                </a:lnTo>
                                <a:lnTo>
                                  <a:pt x="2306" y="75"/>
                                </a:lnTo>
                                <a:lnTo>
                                  <a:pt x="2276" y="65"/>
                                </a:lnTo>
                                <a:lnTo>
                                  <a:pt x="2241" y="60"/>
                                </a:lnTo>
                                <a:lnTo>
                                  <a:pt x="2206" y="55"/>
                                </a:lnTo>
                                <a:lnTo>
                                  <a:pt x="2171" y="55"/>
                                </a:lnTo>
                                <a:lnTo>
                                  <a:pt x="2131" y="60"/>
                                </a:lnTo>
                                <a:lnTo>
                                  <a:pt x="2086" y="70"/>
                                </a:lnTo>
                                <a:lnTo>
                                  <a:pt x="1981" y="100"/>
                                </a:lnTo>
                                <a:lnTo>
                                  <a:pt x="1886" y="135"/>
                                </a:lnTo>
                                <a:lnTo>
                                  <a:pt x="1716" y="195"/>
                                </a:lnTo>
                                <a:lnTo>
                                  <a:pt x="1631" y="220"/>
                                </a:lnTo>
                                <a:lnTo>
                                  <a:pt x="1541" y="235"/>
                                </a:lnTo>
                                <a:lnTo>
                                  <a:pt x="1496" y="240"/>
                                </a:lnTo>
                                <a:lnTo>
                                  <a:pt x="1446" y="245"/>
                                </a:lnTo>
                                <a:lnTo>
                                  <a:pt x="1396" y="240"/>
                                </a:lnTo>
                                <a:lnTo>
                                  <a:pt x="1341" y="2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785"/>
                        <wps:cNvSpPr>
                          <a:spLocks/>
                        </wps:cNvSpPr>
                        <wps:spPr bwMode="auto">
                          <a:xfrm>
                            <a:off x="145" y="2586"/>
                            <a:ext cx="2371" cy="620"/>
                          </a:xfrm>
                          <a:custGeom>
                            <a:avLst/>
                            <a:gdLst>
                              <a:gd name="T0" fmla="*/ 0 w 2371"/>
                              <a:gd name="T1" fmla="*/ 415 h 620"/>
                              <a:gd name="T2" fmla="*/ 0 w 2371"/>
                              <a:gd name="T3" fmla="*/ 415 h 620"/>
                              <a:gd name="T4" fmla="*/ 0 w 2371"/>
                              <a:gd name="T5" fmla="*/ 440 h 620"/>
                              <a:gd name="T6" fmla="*/ 10 w 2371"/>
                              <a:gd name="T7" fmla="*/ 470 h 620"/>
                              <a:gd name="T8" fmla="*/ 30 w 2371"/>
                              <a:gd name="T9" fmla="*/ 495 h 620"/>
                              <a:gd name="T10" fmla="*/ 50 w 2371"/>
                              <a:gd name="T11" fmla="*/ 520 h 620"/>
                              <a:gd name="T12" fmla="*/ 80 w 2371"/>
                              <a:gd name="T13" fmla="*/ 545 h 620"/>
                              <a:gd name="T14" fmla="*/ 115 w 2371"/>
                              <a:gd name="T15" fmla="*/ 570 h 620"/>
                              <a:gd name="T16" fmla="*/ 160 w 2371"/>
                              <a:gd name="T17" fmla="*/ 595 h 620"/>
                              <a:gd name="T18" fmla="*/ 205 w 2371"/>
                              <a:gd name="T19" fmla="*/ 620 h 620"/>
                              <a:gd name="T20" fmla="*/ 2371 w 2371"/>
                              <a:gd name="T21" fmla="*/ 620 h 620"/>
                              <a:gd name="T22" fmla="*/ 2371 w 2371"/>
                              <a:gd name="T23" fmla="*/ 55 h 620"/>
                              <a:gd name="T24" fmla="*/ 2371 w 2371"/>
                              <a:gd name="T25" fmla="*/ 55 h 620"/>
                              <a:gd name="T26" fmla="*/ 2191 w 2371"/>
                              <a:gd name="T27" fmla="*/ 30 h 620"/>
                              <a:gd name="T28" fmla="*/ 2001 w 2371"/>
                              <a:gd name="T29" fmla="*/ 15 h 620"/>
                              <a:gd name="T30" fmla="*/ 1801 w 2371"/>
                              <a:gd name="T31" fmla="*/ 5 h 620"/>
                              <a:gd name="T32" fmla="*/ 1596 w 2371"/>
                              <a:gd name="T33" fmla="*/ 0 h 620"/>
                              <a:gd name="T34" fmla="*/ 1596 w 2371"/>
                              <a:gd name="T35" fmla="*/ 0 h 620"/>
                              <a:gd name="T36" fmla="*/ 1431 w 2371"/>
                              <a:gd name="T37" fmla="*/ 5 h 620"/>
                              <a:gd name="T38" fmla="*/ 1276 w 2371"/>
                              <a:gd name="T39" fmla="*/ 10 h 620"/>
                              <a:gd name="T40" fmla="*/ 1121 w 2371"/>
                              <a:gd name="T41" fmla="*/ 20 h 620"/>
                              <a:gd name="T42" fmla="*/ 975 w 2371"/>
                              <a:gd name="T43" fmla="*/ 35 h 620"/>
                              <a:gd name="T44" fmla="*/ 835 w 2371"/>
                              <a:gd name="T45" fmla="*/ 50 h 620"/>
                              <a:gd name="T46" fmla="*/ 700 w 2371"/>
                              <a:gd name="T47" fmla="*/ 70 h 620"/>
                              <a:gd name="T48" fmla="*/ 580 w 2371"/>
                              <a:gd name="T49" fmla="*/ 95 h 620"/>
                              <a:gd name="T50" fmla="*/ 465 w 2371"/>
                              <a:gd name="T51" fmla="*/ 120 h 620"/>
                              <a:gd name="T52" fmla="*/ 365 w 2371"/>
                              <a:gd name="T53" fmla="*/ 150 h 620"/>
                              <a:gd name="T54" fmla="*/ 270 w 2371"/>
                              <a:gd name="T55" fmla="*/ 185 h 620"/>
                              <a:gd name="T56" fmla="*/ 190 w 2371"/>
                              <a:gd name="T57" fmla="*/ 220 h 620"/>
                              <a:gd name="T58" fmla="*/ 125 w 2371"/>
                              <a:gd name="T59" fmla="*/ 255 h 620"/>
                              <a:gd name="T60" fmla="*/ 70 w 2371"/>
                              <a:gd name="T61" fmla="*/ 290 h 620"/>
                              <a:gd name="T62" fmla="*/ 30 w 2371"/>
                              <a:gd name="T63" fmla="*/ 330 h 620"/>
                              <a:gd name="T64" fmla="*/ 15 w 2371"/>
                              <a:gd name="T65" fmla="*/ 350 h 620"/>
                              <a:gd name="T66" fmla="*/ 5 w 2371"/>
                              <a:gd name="T67" fmla="*/ 375 h 620"/>
                              <a:gd name="T68" fmla="*/ 0 w 2371"/>
                              <a:gd name="T69" fmla="*/ 395 h 620"/>
                              <a:gd name="T70" fmla="*/ 0 w 2371"/>
                              <a:gd name="T71" fmla="*/ 415 h 620"/>
                              <a:gd name="T72" fmla="*/ 0 w 2371"/>
                              <a:gd name="T73" fmla="*/ 415 h 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371" h="620">
                                <a:moveTo>
                                  <a:pt x="0" y="415"/>
                                </a:moveTo>
                                <a:lnTo>
                                  <a:pt x="0" y="415"/>
                                </a:lnTo>
                                <a:lnTo>
                                  <a:pt x="0" y="440"/>
                                </a:lnTo>
                                <a:lnTo>
                                  <a:pt x="10" y="470"/>
                                </a:lnTo>
                                <a:lnTo>
                                  <a:pt x="30" y="495"/>
                                </a:lnTo>
                                <a:lnTo>
                                  <a:pt x="50" y="520"/>
                                </a:lnTo>
                                <a:lnTo>
                                  <a:pt x="80" y="545"/>
                                </a:lnTo>
                                <a:lnTo>
                                  <a:pt x="115" y="570"/>
                                </a:lnTo>
                                <a:lnTo>
                                  <a:pt x="160" y="595"/>
                                </a:lnTo>
                                <a:lnTo>
                                  <a:pt x="205" y="620"/>
                                </a:lnTo>
                                <a:lnTo>
                                  <a:pt x="2371" y="620"/>
                                </a:lnTo>
                                <a:lnTo>
                                  <a:pt x="2371" y="55"/>
                                </a:lnTo>
                                <a:lnTo>
                                  <a:pt x="2191" y="30"/>
                                </a:lnTo>
                                <a:lnTo>
                                  <a:pt x="2001" y="15"/>
                                </a:lnTo>
                                <a:lnTo>
                                  <a:pt x="1801" y="5"/>
                                </a:lnTo>
                                <a:lnTo>
                                  <a:pt x="1596" y="0"/>
                                </a:lnTo>
                                <a:lnTo>
                                  <a:pt x="1431" y="5"/>
                                </a:lnTo>
                                <a:lnTo>
                                  <a:pt x="1276" y="10"/>
                                </a:lnTo>
                                <a:lnTo>
                                  <a:pt x="1121" y="20"/>
                                </a:lnTo>
                                <a:lnTo>
                                  <a:pt x="975" y="35"/>
                                </a:lnTo>
                                <a:lnTo>
                                  <a:pt x="835" y="50"/>
                                </a:lnTo>
                                <a:lnTo>
                                  <a:pt x="700" y="70"/>
                                </a:lnTo>
                                <a:lnTo>
                                  <a:pt x="580" y="95"/>
                                </a:lnTo>
                                <a:lnTo>
                                  <a:pt x="465" y="120"/>
                                </a:lnTo>
                                <a:lnTo>
                                  <a:pt x="365" y="150"/>
                                </a:lnTo>
                                <a:lnTo>
                                  <a:pt x="270" y="185"/>
                                </a:lnTo>
                                <a:lnTo>
                                  <a:pt x="190" y="220"/>
                                </a:lnTo>
                                <a:lnTo>
                                  <a:pt x="125" y="255"/>
                                </a:lnTo>
                                <a:lnTo>
                                  <a:pt x="70" y="290"/>
                                </a:lnTo>
                                <a:lnTo>
                                  <a:pt x="30" y="330"/>
                                </a:lnTo>
                                <a:lnTo>
                                  <a:pt x="15" y="350"/>
                                </a:lnTo>
                                <a:lnTo>
                                  <a:pt x="5" y="375"/>
                                </a:lnTo>
                                <a:lnTo>
                                  <a:pt x="0" y="395"/>
                                </a:lnTo>
                                <a:lnTo>
                                  <a:pt x="0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6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786"/>
                        <wps:cNvSpPr>
                          <a:spLocks/>
                        </wps:cNvSpPr>
                        <wps:spPr bwMode="auto">
                          <a:xfrm>
                            <a:off x="1105" y="15"/>
                            <a:ext cx="926" cy="2681"/>
                          </a:xfrm>
                          <a:custGeom>
                            <a:avLst/>
                            <a:gdLst>
                              <a:gd name="T0" fmla="*/ 0 w 926"/>
                              <a:gd name="T1" fmla="*/ 0 h 2681"/>
                              <a:gd name="T2" fmla="*/ 0 w 926"/>
                              <a:gd name="T3" fmla="*/ 70 h 2681"/>
                              <a:gd name="T4" fmla="*/ 866 w 926"/>
                              <a:gd name="T5" fmla="*/ 2676 h 2681"/>
                              <a:gd name="T6" fmla="*/ 866 w 926"/>
                              <a:gd name="T7" fmla="*/ 2676 h 2681"/>
                              <a:gd name="T8" fmla="*/ 896 w 926"/>
                              <a:gd name="T9" fmla="*/ 2681 h 2681"/>
                              <a:gd name="T10" fmla="*/ 926 w 926"/>
                              <a:gd name="T11" fmla="*/ 2681 h 2681"/>
                              <a:gd name="T12" fmla="*/ 50 w 926"/>
                              <a:gd name="T13" fmla="*/ 50 h 2681"/>
                              <a:gd name="T14" fmla="*/ 0 w 926"/>
                              <a:gd name="T15" fmla="*/ 0 h 2681"/>
                              <a:gd name="T16" fmla="*/ 0 w 926"/>
                              <a:gd name="T17" fmla="*/ 0 h 26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26" h="2681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866" y="2676"/>
                                </a:lnTo>
                                <a:lnTo>
                                  <a:pt x="896" y="2681"/>
                                </a:lnTo>
                                <a:lnTo>
                                  <a:pt x="926" y="2681"/>
                                </a:lnTo>
                                <a:lnTo>
                                  <a:pt x="50" y="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787"/>
                        <wps:cNvSpPr>
                          <a:spLocks/>
                        </wps:cNvSpPr>
                        <wps:spPr bwMode="auto">
                          <a:xfrm>
                            <a:off x="725" y="2431"/>
                            <a:ext cx="941" cy="610"/>
                          </a:xfrm>
                          <a:custGeom>
                            <a:avLst/>
                            <a:gdLst>
                              <a:gd name="T0" fmla="*/ 561 w 941"/>
                              <a:gd name="T1" fmla="*/ 610 h 610"/>
                              <a:gd name="T2" fmla="*/ 661 w 941"/>
                              <a:gd name="T3" fmla="*/ 395 h 610"/>
                              <a:gd name="T4" fmla="*/ 941 w 941"/>
                              <a:gd name="T5" fmla="*/ 465 h 610"/>
                              <a:gd name="T6" fmla="*/ 821 w 941"/>
                              <a:gd name="T7" fmla="*/ 145 h 610"/>
                              <a:gd name="T8" fmla="*/ 305 w 941"/>
                              <a:gd name="T9" fmla="*/ 0 h 610"/>
                              <a:gd name="T10" fmla="*/ 0 w 941"/>
                              <a:gd name="T11" fmla="*/ 435 h 610"/>
                              <a:gd name="T12" fmla="*/ 561 w 941"/>
                              <a:gd name="T13" fmla="*/ 610 h 610"/>
                              <a:gd name="T14" fmla="*/ 561 w 941"/>
                              <a:gd name="T15" fmla="*/ 610 h 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41" h="610">
                                <a:moveTo>
                                  <a:pt x="561" y="610"/>
                                </a:moveTo>
                                <a:lnTo>
                                  <a:pt x="661" y="395"/>
                                </a:lnTo>
                                <a:lnTo>
                                  <a:pt x="941" y="465"/>
                                </a:lnTo>
                                <a:lnTo>
                                  <a:pt x="821" y="145"/>
                                </a:lnTo>
                                <a:lnTo>
                                  <a:pt x="305" y="0"/>
                                </a:lnTo>
                                <a:lnTo>
                                  <a:pt x="0" y="435"/>
                                </a:lnTo>
                                <a:lnTo>
                                  <a:pt x="561" y="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788"/>
                        <wps:cNvSpPr>
                          <a:spLocks/>
                        </wps:cNvSpPr>
                        <wps:spPr bwMode="auto">
                          <a:xfrm>
                            <a:off x="1286" y="2576"/>
                            <a:ext cx="450" cy="465"/>
                          </a:xfrm>
                          <a:custGeom>
                            <a:avLst/>
                            <a:gdLst>
                              <a:gd name="T0" fmla="*/ 260 w 450"/>
                              <a:gd name="T1" fmla="*/ 0 h 465"/>
                              <a:gd name="T2" fmla="*/ 160 w 450"/>
                              <a:gd name="T3" fmla="*/ 110 h 465"/>
                              <a:gd name="T4" fmla="*/ 0 w 450"/>
                              <a:gd name="T5" fmla="*/ 465 h 465"/>
                              <a:gd name="T6" fmla="*/ 75 w 450"/>
                              <a:gd name="T7" fmla="*/ 450 h 465"/>
                              <a:gd name="T8" fmla="*/ 240 w 450"/>
                              <a:gd name="T9" fmla="*/ 70 h 465"/>
                              <a:gd name="T10" fmla="*/ 380 w 450"/>
                              <a:gd name="T11" fmla="*/ 320 h 465"/>
                              <a:gd name="T12" fmla="*/ 450 w 450"/>
                              <a:gd name="T13" fmla="*/ 290 h 465"/>
                              <a:gd name="T14" fmla="*/ 260 w 450"/>
                              <a:gd name="T15" fmla="*/ 0 h 465"/>
                              <a:gd name="T16" fmla="*/ 260 w 450"/>
                              <a:gd name="T17" fmla="*/ 0 h 4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50" h="465">
                                <a:moveTo>
                                  <a:pt x="260" y="0"/>
                                </a:moveTo>
                                <a:lnTo>
                                  <a:pt x="160" y="110"/>
                                </a:lnTo>
                                <a:lnTo>
                                  <a:pt x="0" y="465"/>
                                </a:lnTo>
                                <a:lnTo>
                                  <a:pt x="75" y="450"/>
                                </a:lnTo>
                                <a:lnTo>
                                  <a:pt x="240" y="70"/>
                                </a:lnTo>
                                <a:lnTo>
                                  <a:pt x="380" y="320"/>
                                </a:lnTo>
                                <a:lnTo>
                                  <a:pt x="450" y="290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789"/>
                        <wps:cNvSpPr>
                          <a:spLocks/>
                        </wps:cNvSpPr>
                        <wps:spPr bwMode="auto">
                          <a:xfrm>
                            <a:off x="230" y="1505"/>
                            <a:ext cx="1861" cy="1371"/>
                          </a:xfrm>
                          <a:custGeom>
                            <a:avLst/>
                            <a:gdLst>
                              <a:gd name="T0" fmla="*/ 1116 w 1861"/>
                              <a:gd name="T1" fmla="*/ 0 h 1371"/>
                              <a:gd name="T2" fmla="*/ 1116 w 1861"/>
                              <a:gd name="T3" fmla="*/ 0 h 1371"/>
                              <a:gd name="T4" fmla="*/ 1086 w 1861"/>
                              <a:gd name="T5" fmla="*/ 95 h 1371"/>
                              <a:gd name="T6" fmla="*/ 1051 w 1861"/>
                              <a:gd name="T7" fmla="*/ 191 h 1371"/>
                              <a:gd name="T8" fmla="*/ 1010 w 1861"/>
                              <a:gd name="T9" fmla="*/ 281 h 1371"/>
                              <a:gd name="T10" fmla="*/ 965 w 1861"/>
                              <a:gd name="T11" fmla="*/ 366 h 1371"/>
                              <a:gd name="T12" fmla="*/ 915 w 1861"/>
                              <a:gd name="T13" fmla="*/ 446 h 1371"/>
                              <a:gd name="T14" fmla="*/ 855 w 1861"/>
                              <a:gd name="T15" fmla="*/ 526 h 1371"/>
                              <a:gd name="T16" fmla="*/ 795 w 1861"/>
                              <a:gd name="T17" fmla="*/ 606 h 1371"/>
                              <a:gd name="T18" fmla="*/ 730 w 1861"/>
                              <a:gd name="T19" fmla="*/ 676 h 1371"/>
                              <a:gd name="T20" fmla="*/ 655 w 1861"/>
                              <a:gd name="T21" fmla="*/ 746 h 1371"/>
                              <a:gd name="T22" fmla="*/ 575 w 1861"/>
                              <a:gd name="T23" fmla="*/ 811 h 1371"/>
                              <a:gd name="T24" fmla="*/ 495 w 1861"/>
                              <a:gd name="T25" fmla="*/ 876 h 1371"/>
                              <a:gd name="T26" fmla="*/ 405 w 1861"/>
                              <a:gd name="T27" fmla="*/ 936 h 1371"/>
                              <a:gd name="T28" fmla="*/ 310 w 1861"/>
                              <a:gd name="T29" fmla="*/ 991 h 1371"/>
                              <a:gd name="T30" fmla="*/ 215 w 1861"/>
                              <a:gd name="T31" fmla="*/ 1046 h 1371"/>
                              <a:gd name="T32" fmla="*/ 110 w 1861"/>
                              <a:gd name="T33" fmla="*/ 1096 h 1371"/>
                              <a:gd name="T34" fmla="*/ 0 w 1861"/>
                              <a:gd name="T35" fmla="*/ 1141 h 1371"/>
                              <a:gd name="T36" fmla="*/ 710 w 1861"/>
                              <a:gd name="T37" fmla="*/ 1371 h 1371"/>
                              <a:gd name="T38" fmla="*/ 710 w 1861"/>
                              <a:gd name="T39" fmla="*/ 1371 h 1371"/>
                              <a:gd name="T40" fmla="*/ 865 w 1861"/>
                              <a:gd name="T41" fmla="*/ 1326 h 1371"/>
                              <a:gd name="T42" fmla="*/ 1010 w 1861"/>
                              <a:gd name="T43" fmla="*/ 1276 h 1371"/>
                              <a:gd name="T44" fmla="*/ 1146 w 1861"/>
                              <a:gd name="T45" fmla="*/ 1216 h 1371"/>
                              <a:gd name="T46" fmla="*/ 1266 w 1861"/>
                              <a:gd name="T47" fmla="*/ 1156 h 1371"/>
                              <a:gd name="T48" fmla="*/ 1376 w 1861"/>
                              <a:gd name="T49" fmla="*/ 1091 h 1371"/>
                              <a:gd name="T50" fmla="*/ 1476 w 1861"/>
                              <a:gd name="T51" fmla="*/ 1021 h 1371"/>
                              <a:gd name="T52" fmla="*/ 1561 w 1861"/>
                              <a:gd name="T53" fmla="*/ 946 h 1371"/>
                              <a:gd name="T54" fmla="*/ 1636 w 1861"/>
                              <a:gd name="T55" fmla="*/ 866 h 1371"/>
                              <a:gd name="T56" fmla="*/ 1701 w 1861"/>
                              <a:gd name="T57" fmla="*/ 781 h 1371"/>
                              <a:gd name="T58" fmla="*/ 1731 w 1861"/>
                              <a:gd name="T59" fmla="*/ 741 h 1371"/>
                              <a:gd name="T60" fmla="*/ 1756 w 1861"/>
                              <a:gd name="T61" fmla="*/ 696 h 1371"/>
                              <a:gd name="T62" fmla="*/ 1781 w 1861"/>
                              <a:gd name="T63" fmla="*/ 646 h 1371"/>
                              <a:gd name="T64" fmla="*/ 1801 w 1861"/>
                              <a:gd name="T65" fmla="*/ 601 h 1371"/>
                              <a:gd name="T66" fmla="*/ 1816 w 1861"/>
                              <a:gd name="T67" fmla="*/ 551 h 1371"/>
                              <a:gd name="T68" fmla="*/ 1831 w 1861"/>
                              <a:gd name="T69" fmla="*/ 501 h 1371"/>
                              <a:gd name="T70" fmla="*/ 1851 w 1861"/>
                              <a:gd name="T71" fmla="*/ 396 h 1371"/>
                              <a:gd name="T72" fmla="*/ 1861 w 1861"/>
                              <a:gd name="T73" fmla="*/ 286 h 1371"/>
                              <a:gd name="T74" fmla="*/ 1856 w 1861"/>
                              <a:gd name="T75" fmla="*/ 176 h 1371"/>
                              <a:gd name="T76" fmla="*/ 1841 w 1861"/>
                              <a:gd name="T77" fmla="*/ 55 h 1371"/>
                              <a:gd name="T78" fmla="*/ 1116 w 1861"/>
                              <a:gd name="T79" fmla="*/ 0 h 1371"/>
                              <a:gd name="T80" fmla="*/ 1116 w 1861"/>
                              <a:gd name="T81" fmla="*/ 0 h 13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861" h="1371">
                                <a:moveTo>
                                  <a:pt x="1116" y="0"/>
                                </a:moveTo>
                                <a:lnTo>
                                  <a:pt x="1116" y="0"/>
                                </a:lnTo>
                                <a:lnTo>
                                  <a:pt x="1086" y="95"/>
                                </a:lnTo>
                                <a:lnTo>
                                  <a:pt x="1051" y="191"/>
                                </a:lnTo>
                                <a:lnTo>
                                  <a:pt x="1010" y="281"/>
                                </a:lnTo>
                                <a:lnTo>
                                  <a:pt x="965" y="366"/>
                                </a:lnTo>
                                <a:lnTo>
                                  <a:pt x="915" y="446"/>
                                </a:lnTo>
                                <a:lnTo>
                                  <a:pt x="855" y="526"/>
                                </a:lnTo>
                                <a:lnTo>
                                  <a:pt x="795" y="606"/>
                                </a:lnTo>
                                <a:lnTo>
                                  <a:pt x="730" y="676"/>
                                </a:lnTo>
                                <a:lnTo>
                                  <a:pt x="655" y="746"/>
                                </a:lnTo>
                                <a:lnTo>
                                  <a:pt x="575" y="811"/>
                                </a:lnTo>
                                <a:lnTo>
                                  <a:pt x="495" y="876"/>
                                </a:lnTo>
                                <a:lnTo>
                                  <a:pt x="405" y="936"/>
                                </a:lnTo>
                                <a:lnTo>
                                  <a:pt x="310" y="991"/>
                                </a:lnTo>
                                <a:lnTo>
                                  <a:pt x="215" y="1046"/>
                                </a:lnTo>
                                <a:lnTo>
                                  <a:pt x="110" y="1096"/>
                                </a:lnTo>
                                <a:lnTo>
                                  <a:pt x="0" y="1141"/>
                                </a:lnTo>
                                <a:lnTo>
                                  <a:pt x="710" y="1371"/>
                                </a:lnTo>
                                <a:lnTo>
                                  <a:pt x="865" y="1326"/>
                                </a:lnTo>
                                <a:lnTo>
                                  <a:pt x="1010" y="1276"/>
                                </a:lnTo>
                                <a:lnTo>
                                  <a:pt x="1146" y="1216"/>
                                </a:lnTo>
                                <a:lnTo>
                                  <a:pt x="1266" y="1156"/>
                                </a:lnTo>
                                <a:lnTo>
                                  <a:pt x="1376" y="1091"/>
                                </a:lnTo>
                                <a:lnTo>
                                  <a:pt x="1476" y="1021"/>
                                </a:lnTo>
                                <a:lnTo>
                                  <a:pt x="1561" y="946"/>
                                </a:lnTo>
                                <a:lnTo>
                                  <a:pt x="1636" y="866"/>
                                </a:lnTo>
                                <a:lnTo>
                                  <a:pt x="1701" y="781"/>
                                </a:lnTo>
                                <a:lnTo>
                                  <a:pt x="1731" y="741"/>
                                </a:lnTo>
                                <a:lnTo>
                                  <a:pt x="1756" y="696"/>
                                </a:lnTo>
                                <a:lnTo>
                                  <a:pt x="1781" y="646"/>
                                </a:lnTo>
                                <a:lnTo>
                                  <a:pt x="1801" y="601"/>
                                </a:lnTo>
                                <a:lnTo>
                                  <a:pt x="1816" y="551"/>
                                </a:lnTo>
                                <a:lnTo>
                                  <a:pt x="1831" y="501"/>
                                </a:lnTo>
                                <a:lnTo>
                                  <a:pt x="1851" y="396"/>
                                </a:lnTo>
                                <a:lnTo>
                                  <a:pt x="1861" y="286"/>
                                </a:lnTo>
                                <a:lnTo>
                                  <a:pt x="1856" y="176"/>
                                </a:lnTo>
                                <a:lnTo>
                                  <a:pt x="1841" y="55"/>
                                </a:lnTo>
                                <a:lnTo>
                                  <a:pt x="1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790"/>
                        <wps:cNvSpPr>
                          <a:spLocks/>
                        </wps:cNvSpPr>
                        <wps:spPr bwMode="auto">
                          <a:xfrm>
                            <a:off x="940" y="1560"/>
                            <a:ext cx="1151" cy="1316"/>
                          </a:xfrm>
                          <a:custGeom>
                            <a:avLst/>
                            <a:gdLst>
                              <a:gd name="T0" fmla="*/ 0 w 1151"/>
                              <a:gd name="T1" fmla="*/ 1316 h 1316"/>
                              <a:gd name="T2" fmla="*/ 0 w 1151"/>
                              <a:gd name="T3" fmla="*/ 1316 h 1316"/>
                              <a:gd name="T4" fmla="*/ 155 w 1151"/>
                              <a:gd name="T5" fmla="*/ 1271 h 1316"/>
                              <a:gd name="T6" fmla="*/ 300 w 1151"/>
                              <a:gd name="T7" fmla="*/ 1221 h 1316"/>
                              <a:gd name="T8" fmla="*/ 436 w 1151"/>
                              <a:gd name="T9" fmla="*/ 1161 h 1316"/>
                              <a:gd name="T10" fmla="*/ 556 w 1151"/>
                              <a:gd name="T11" fmla="*/ 1101 h 1316"/>
                              <a:gd name="T12" fmla="*/ 666 w 1151"/>
                              <a:gd name="T13" fmla="*/ 1036 h 1316"/>
                              <a:gd name="T14" fmla="*/ 766 w 1151"/>
                              <a:gd name="T15" fmla="*/ 966 h 1316"/>
                              <a:gd name="T16" fmla="*/ 851 w 1151"/>
                              <a:gd name="T17" fmla="*/ 891 h 1316"/>
                              <a:gd name="T18" fmla="*/ 926 w 1151"/>
                              <a:gd name="T19" fmla="*/ 811 h 1316"/>
                              <a:gd name="T20" fmla="*/ 991 w 1151"/>
                              <a:gd name="T21" fmla="*/ 726 h 1316"/>
                              <a:gd name="T22" fmla="*/ 1021 w 1151"/>
                              <a:gd name="T23" fmla="*/ 686 h 1316"/>
                              <a:gd name="T24" fmla="*/ 1046 w 1151"/>
                              <a:gd name="T25" fmla="*/ 641 h 1316"/>
                              <a:gd name="T26" fmla="*/ 1071 w 1151"/>
                              <a:gd name="T27" fmla="*/ 591 h 1316"/>
                              <a:gd name="T28" fmla="*/ 1091 w 1151"/>
                              <a:gd name="T29" fmla="*/ 546 h 1316"/>
                              <a:gd name="T30" fmla="*/ 1106 w 1151"/>
                              <a:gd name="T31" fmla="*/ 496 h 1316"/>
                              <a:gd name="T32" fmla="*/ 1121 w 1151"/>
                              <a:gd name="T33" fmla="*/ 446 h 1316"/>
                              <a:gd name="T34" fmla="*/ 1141 w 1151"/>
                              <a:gd name="T35" fmla="*/ 341 h 1316"/>
                              <a:gd name="T36" fmla="*/ 1151 w 1151"/>
                              <a:gd name="T37" fmla="*/ 231 h 1316"/>
                              <a:gd name="T38" fmla="*/ 1146 w 1151"/>
                              <a:gd name="T39" fmla="*/ 121 h 1316"/>
                              <a:gd name="T40" fmla="*/ 1131 w 1151"/>
                              <a:gd name="T41" fmla="*/ 0 h 1316"/>
                              <a:gd name="T42" fmla="*/ 1131 w 1151"/>
                              <a:gd name="T43" fmla="*/ 0 h 1316"/>
                              <a:gd name="T44" fmla="*/ 1116 w 1151"/>
                              <a:gd name="T45" fmla="*/ 116 h 1316"/>
                              <a:gd name="T46" fmla="*/ 1096 w 1151"/>
                              <a:gd name="T47" fmla="*/ 226 h 1316"/>
                              <a:gd name="T48" fmla="*/ 1066 w 1151"/>
                              <a:gd name="T49" fmla="*/ 331 h 1316"/>
                              <a:gd name="T50" fmla="*/ 1026 w 1151"/>
                              <a:gd name="T51" fmla="*/ 431 h 1316"/>
                              <a:gd name="T52" fmla="*/ 986 w 1151"/>
                              <a:gd name="T53" fmla="*/ 526 h 1316"/>
                              <a:gd name="T54" fmla="*/ 931 w 1151"/>
                              <a:gd name="T55" fmla="*/ 621 h 1316"/>
                              <a:gd name="T56" fmla="*/ 871 w 1151"/>
                              <a:gd name="T57" fmla="*/ 706 h 1316"/>
                              <a:gd name="T58" fmla="*/ 806 w 1151"/>
                              <a:gd name="T59" fmla="*/ 791 h 1316"/>
                              <a:gd name="T60" fmla="*/ 731 w 1151"/>
                              <a:gd name="T61" fmla="*/ 871 h 1316"/>
                              <a:gd name="T62" fmla="*/ 651 w 1151"/>
                              <a:gd name="T63" fmla="*/ 946 h 1316"/>
                              <a:gd name="T64" fmla="*/ 561 w 1151"/>
                              <a:gd name="T65" fmla="*/ 1021 h 1316"/>
                              <a:gd name="T66" fmla="*/ 461 w 1151"/>
                              <a:gd name="T67" fmla="*/ 1086 h 1316"/>
                              <a:gd name="T68" fmla="*/ 361 w 1151"/>
                              <a:gd name="T69" fmla="*/ 1151 h 1316"/>
                              <a:gd name="T70" fmla="*/ 245 w 1151"/>
                              <a:gd name="T71" fmla="*/ 1211 h 1316"/>
                              <a:gd name="T72" fmla="*/ 125 w 1151"/>
                              <a:gd name="T73" fmla="*/ 1266 h 1316"/>
                              <a:gd name="T74" fmla="*/ 0 w 1151"/>
                              <a:gd name="T75" fmla="*/ 1316 h 1316"/>
                              <a:gd name="T76" fmla="*/ 0 w 1151"/>
                              <a:gd name="T77" fmla="*/ 1316 h 1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51" h="1316">
                                <a:moveTo>
                                  <a:pt x="0" y="1316"/>
                                </a:moveTo>
                                <a:lnTo>
                                  <a:pt x="0" y="1316"/>
                                </a:lnTo>
                                <a:lnTo>
                                  <a:pt x="155" y="1271"/>
                                </a:lnTo>
                                <a:lnTo>
                                  <a:pt x="300" y="1221"/>
                                </a:lnTo>
                                <a:lnTo>
                                  <a:pt x="436" y="1161"/>
                                </a:lnTo>
                                <a:lnTo>
                                  <a:pt x="556" y="1101"/>
                                </a:lnTo>
                                <a:lnTo>
                                  <a:pt x="666" y="1036"/>
                                </a:lnTo>
                                <a:lnTo>
                                  <a:pt x="766" y="966"/>
                                </a:lnTo>
                                <a:lnTo>
                                  <a:pt x="851" y="891"/>
                                </a:lnTo>
                                <a:lnTo>
                                  <a:pt x="926" y="811"/>
                                </a:lnTo>
                                <a:lnTo>
                                  <a:pt x="991" y="726"/>
                                </a:lnTo>
                                <a:lnTo>
                                  <a:pt x="1021" y="686"/>
                                </a:lnTo>
                                <a:lnTo>
                                  <a:pt x="1046" y="641"/>
                                </a:lnTo>
                                <a:lnTo>
                                  <a:pt x="1071" y="591"/>
                                </a:lnTo>
                                <a:lnTo>
                                  <a:pt x="1091" y="546"/>
                                </a:lnTo>
                                <a:lnTo>
                                  <a:pt x="1106" y="496"/>
                                </a:lnTo>
                                <a:lnTo>
                                  <a:pt x="1121" y="446"/>
                                </a:lnTo>
                                <a:lnTo>
                                  <a:pt x="1141" y="341"/>
                                </a:lnTo>
                                <a:lnTo>
                                  <a:pt x="1151" y="231"/>
                                </a:lnTo>
                                <a:lnTo>
                                  <a:pt x="1146" y="121"/>
                                </a:lnTo>
                                <a:lnTo>
                                  <a:pt x="1131" y="0"/>
                                </a:lnTo>
                                <a:lnTo>
                                  <a:pt x="1116" y="116"/>
                                </a:lnTo>
                                <a:lnTo>
                                  <a:pt x="1096" y="226"/>
                                </a:lnTo>
                                <a:lnTo>
                                  <a:pt x="1066" y="331"/>
                                </a:lnTo>
                                <a:lnTo>
                                  <a:pt x="1026" y="431"/>
                                </a:lnTo>
                                <a:lnTo>
                                  <a:pt x="986" y="526"/>
                                </a:lnTo>
                                <a:lnTo>
                                  <a:pt x="931" y="621"/>
                                </a:lnTo>
                                <a:lnTo>
                                  <a:pt x="871" y="706"/>
                                </a:lnTo>
                                <a:lnTo>
                                  <a:pt x="806" y="791"/>
                                </a:lnTo>
                                <a:lnTo>
                                  <a:pt x="731" y="871"/>
                                </a:lnTo>
                                <a:lnTo>
                                  <a:pt x="651" y="946"/>
                                </a:lnTo>
                                <a:lnTo>
                                  <a:pt x="561" y="1021"/>
                                </a:lnTo>
                                <a:lnTo>
                                  <a:pt x="461" y="1086"/>
                                </a:lnTo>
                                <a:lnTo>
                                  <a:pt x="361" y="1151"/>
                                </a:lnTo>
                                <a:lnTo>
                                  <a:pt x="245" y="1211"/>
                                </a:lnTo>
                                <a:lnTo>
                                  <a:pt x="125" y="1266"/>
                                </a:lnTo>
                                <a:lnTo>
                                  <a:pt x="0" y="1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791"/>
                        <wps:cNvSpPr>
                          <a:spLocks/>
                        </wps:cNvSpPr>
                        <wps:spPr bwMode="auto">
                          <a:xfrm>
                            <a:off x="1195" y="1651"/>
                            <a:ext cx="846" cy="360"/>
                          </a:xfrm>
                          <a:custGeom>
                            <a:avLst/>
                            <a:gdLst>
                              <a:gd name="T0" fmla="*/ 101 w 846"/>
                              <a:gd name="T1" fmla="*/ 0 h 360"/>
                              <a:gd name="T2" fmla="*/ 101 w 846"/>
                              <a:gd name="T3" fmla="*/ 0 h 360"/>
                              <a:gd name="T4" fmla="*/ 55 w 846"/>
                              <a:gd name="T5" fmla="*/ 110 h 360"/>
                              <a:gd name="T6" fmla="*/ 0 w 846"/>
                              <a:gd name="T7" fmla="*/ 215 h 360"/>
                              <a:gd name="T8" fmla="*/ 766 w 846"/>
                              <a:gd name="T9" fmla="*/ 360 h 360"/>
                              <a:gd name="T10" fmla="*/ 766 w 846"/>
                              <a:gd name="T11" fmla="*/ 360 h 360"/>
                              <a:gd name="T12" fmla="*/ 791 w 846"/>
                              <a:gd name="T13" fmla="*/ 295 h 360"/>
                              <a:gd name="T14" fmla="*/ 811 w 846"/>
                              <a:gd name="T15" fmla="*/ 235 h 360"/>
                              <a:gd name="T16" fmla="*/ 831 w 846"/>
                              <a:gd name="T17" fmla="*/ 170 h 360"/>
                              <a:gd name="T18" fmla="*/ 846 w 846"/>
                              <a:gd name="T19" fmla="*/ 100 h 360"/>
                              <a:gd name="T20" fmla="*/ 846 w 846"/>
                              <a:gd name="T21" fmla="*/ 100 h 360"/>
                              <a:gd name="T22" fmla="*/ 101 w 846"/>
                              <a:gd name="T23" fmla="*/ 0 h 360"/>
                              <a:gd name="T24" fmla="*/ 101 w 846"/>
                              <a:gd name="T25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46" h="360">
                                <a:moveTo>
                                  <a:pt x="101" y="0"/>
                                </a:moveTo>
                                <a:lnTo>
                                  <a:pt x="101" y="0"/>
                                </a:lnTo>
                                <a:lnTo>
                                  <a:pt x="55" y="110"/>
                                </a:lnTo>
                                <a:lnTo>
                                  <a:pt x="0" y="215"/>
                                </a:lnTo>
                                <a:lnTo>
                                  <a:pt x="766" y="360"/>
                                </a:lnTo>
                                <a:lnTo>
                                  <a:pt x="791" y="295"/>
                                </a:lnTo>
                                <a:lnTo>
                                  <a:pt x="811" y="235"/>
                                </a:lnTo>
                                <a:lnTo>
                                  <a:pt x="831" y="170"/>
                                </a:lnTo>
                                <a:lnTo>
                                  <a:pt x="846" y="100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792"/>
                        <wps:cNvSpPr>
                          <a:spLocks/>
                        </wps:cNvSpPr>
                        <wps:spPr bwMode="auto">
                          <a:xfrm>
                            <a:off x="1961" y="1751"/>
                            <a:ext cx="130" cy="345"/>
                          </a:xfrm>
                          <a:custGeom>
                            <a:avLst/>
                            <a:gdLst>
                              <a:gd name="T0" fmla="*/ 0 w 130"/>
                              <a:gd name="T1" fmla="*/ 260 h 345"/>
                              <a:gd name="T2" fmla="*/ 0 w 130"/>
                              <a:gd name="T3" fmla="*/ 260 h 345"/>
                              <a:gd name="T4" fmla="*/ 70 w 130"/>
                              <a:gd name="T5" fmla="*/ 345 h 345"/>
                              <a:gd name="T6" fmla="*/ 70 w 130"/>
                              <a:gd name="T7" fmla="*/ 345 h 345"/>
                              <a:gd name="T8" fmla="*/ 95 w 130"/>
                              <a:gd name="T9" fmla="*/ 275 h 345"/>
                              <a:gd name="T10" fmla="*/ 110 w 130"/>
                              <a:gd name="T11" fmla="*/ 200 h 345"/>
                              <a:gd name="T12" fmla="*/ 120 w 130"/>
                              <a:gd name="T13" fmla="*/ 125 h 345"/>
                              <a:gd name="T14" fmla="*/ 130 w 130"/>
                              <a:gd name="T15" fmla="*/ 45 h 345"/>
                              <a:gd name="T16" fmla="*/ 80 w 130"/>
                              <a:gd name="T17" fmla="*/ 0 h 345"/>
                              <a:gd name="T18" fmla="*/ 80 w 130"/>
                              <a:gd name="T19" fmla="*/ 0 h 345"/>
                              <a:gd name="T20" fmla="*/ 65 w 130"/>
                              <a:gd name="T21" fmla="*/ 70 h 345"/>
                              <a:gd name="T22" fmla="*/ 45 w 130"/>
                              <a:gd name="T23" fmla="*/ 135 h 345"/>
                              <a:gd name="T24" fmla="*/ 25 w 130"/>
                              <a:gd name="T25" fmla="*/ 195 h 345"/>
                              <a:gd name="T26" fmla="*/ 0 w 130"/>
                              <a:gd name="T27" fmla="*/ 260 h 345"/>
                              <a:gd name="T28" fmla="*/ 0 w 130"/>
                              <a:gd name="T29" fmla="*/ 260 h 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30" h="345">
                                <a:moveTo>
                                  <a:pt x="0" y="260"/>
                                </a:moveTo>
                                <a:lnTo>
                                  <a:pt x="0" y="260"/>
                                </a:lnTo>
                                <a:lnTo>
                                  <a:pt x="70" y="345"/>
                                </a:lnTo>
                                <a:lnTo>
                                  <a:pt x="95" y="275"/>
                                </a:lnTo>
                                <a:lnTo>
                                  <a:pt x="110" y="200"/>
                                </a:lnTo>
                                <a:lnTo>
                                  <a:pt x="120" y="125"/>
                                </a:lnTo>
                                <a:lnTo>
                                  <a:pt x="130" y="45"/>
                                </a:lnTo>
                                <a:lnTo>
                                  <a:pt x="80" y="0"/>
                                </a:lnTo>
                                <a:lnTo>
                                  <a:pt x="65" y="70"/>
                                </a:lnTo>
                                <a:lnTo>
                                  <a:pt x="45" y="135"/>
                                </a:lnTo>
                                <a:lnTo>
                                  <a:pt x="25" y="195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793"/>
                        <wps:cNvSpPr>
                          <a:spLocks/>
                        </wps:cNvSpPr>
                        <wps:spPr bwMode="auto">
                          <a:xfrm>
                            <a:off x="1646" y="2251"/>
                            <a:ext cx="245" cy="295"/>
                          </a:xfrm>
                          <a:custGeom>
                            <a:avLst/>
                            <a:gdLst>
                              <a:gd name="T0" fmla="*/ 245 w 245"/>
                              <a:gd name="T1" fmla="*/ 90 h 295"/>
                              <a:gd name="T2" fmla="*/ 175 w 245"/>
                              <a:gd name="T3" fmla="*/ 0 h 295"/>
                              <a:gd name="T4" fmla="*/ 175 w 245"/>
                              <a:gd name="T5" fmla="*/ 0 h 295"/>
                              <a:gd name="T6" fmla="*/ 135 w 245"/>
                              <a:gd name="T7" fmla="*/ 55 h 295"/>
                              <a:gd name="T8" fmla="*/ 95 w 245"/>
                              <a:gd name="T9" fmla="*/ 105 h 295"/>
                              <a:gd name="T10" fmla="*/ 50 w 245"/>
                              <a:gd name="T11" fmla="*/ 155 h 295"/>
                              <a:gd name="T12" fmla="*/ 0 w 245"/>
                              <a:gd name="T13" fmla="*/ 205 h 295"/>
                              <a:gd name="T14" fmla="*/ 30 w 245"/>
                              <a:gd name="T15" fmla="*/ 295 h 295"/>
                              <a:gd name="T16" fmla="*/ 30 w 245"/>
                              <a:gd name="T17" fmla="*/ 295 h 295"/>
                              <a:gd name="T18" fmla="*/ 95 w 245"/>
                              <a:gd name="T19" fmla="*/ 250 h 295"/>
                              <a:gd name="T20" fmla="*/ 150 w 245"/>
                              <a:gd name="T21" fmla="*/ 200 h 295"/>
                              <a:gd name="T22" fmla="*/ 200 w 245"/>
                              <a:gd name="T23" fmla="*/ 145 h 295"/>
                              <a:gd name="T24" fmla="*/ 245 w 245"/>
                              <a:gd name="T25" fmla="*/ 90 h 295"/>
                              <a:gd name="T26" fmla="*/ 245 w 245"/>
                              <a:gd name="T27" fmla="*/ 90 h 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5" h="295">
                                <a:moveTo>
                                  <a:pt x="245" y="90"/>
                                </a:moveTo>
                                <a:lnTo>
                                  <a:pt x="175" y="0"/>
                                </a:lnTo>
                                <a:lnTo>
                                  <a:pt x="135" y="55"/>
                                </a:lnTo>
                                <a:lnTo>
                                  <a:pt x="95" y="105"/>
                                </a:lnTo>
                                <a:lnTo>
                                  <a:pt x="50" y="155"/>
                                </a:lnTo>
                                <a:lnTo>
                                  <a:pt x="0" y="205"/>
                                </a:lnTo>
                                <a:lnTo>
                                  <a:pt x="30" y="295"/>
                                </a:lnTo>
                                <a:lnTo>
                                  <a:pt x="95" y="250"/>
                                </a:lnTo>
                                <a:lnTo>
                                  <a:pt x="150" y="200"/>
                                </a:lnTo>
                                <a:lnTo>
                                  <a:pt x="200" y="145"/>
                                </a:lnTo>
                                <a:lnTo>
                                  <a:pt x="24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794"/>
                        <wps:cNvSpPr>
                          <a:spLocks/>
                        </wps:cNvSpPr>
                        <wps:spPr bwMode="auto">
                          <a:xfrm>
                            <a:off x="890" y="2066"/>
                            <a:ext cx="931" cy="390"/>
                          </a:xfrm>
                          <a:custGeom>
                            <a:avLst/>
                            <a:gdLst>
                              <a:gd name="T0" fmla="*/ 931 w 931"/>
                              <a:gd name="T1" fmla="*/ 185 h 390"/>
                              <a:gd name="T2" fmla="*/ 931 w 931"/>
                              <a:gd name="T3" fmla="*/ 185 h 390"/>
                              <a:gd name="T4" fmla="*/ 170 w 931"/>
                              <a:gd name="T5" fmla="*/ 0 h 390"/>
                              <a:gd name="T6" fmla="*/ 170 w 931"/>
                              <a:gd name="T7" fmla="*/ 0 h 390"/>
                              <a:gd name="T8" fmla="*/ 90 w 931"/>
                              <a:gd name="T9" fmla="*/ 90 h 390"/>
                              <a:gd name="T10" fmla="*/ 0 w 931"/>
                              <a:gd name="T11" fmla="*/ 180 h 390"/>
                              <a:gd name="T12" fmla="*/ 756 w 931"/>
                              <a:gd name="T13" fmla="*/ 390 h 390"/>
                              <a:gd name="T14" fmla="*/ 756 w 931"/>
                              <a:gd name="T15" fmla="*/ 390 h 390"/>
                              <a:gd name="T16" fmla="*/ 806 w 931"/>
                              <a:gd name="T17" fmla="*/ 340 h 390"/>
                              <a:gd name="T18" fmla="*/ 851 w 931"/>
                              <a:gd name="T19" fmla="*/ 290 h 390"/>
                              <a:gd name="T20" fmla="*/ 891 w 931"/>
                              <a:gd name="T21" fmla="*/ 240 h 390"/>
                              <a:gd name="T22" fmla="*/ 931 w 931"/>
                              <a:gd name="T23" fmla="*/ 185 h 390"/>
                              <a:gd name="T24" fmla="*/ 931 w 931"/>
                              <a:gd name="T25" fmla="*/ 185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1" h="390">
                                <a:moveTo>
                                  <a:pt x="931" y="185"/>
                                </a:moveTo>
                                <a:lnTo>
                                  <a:pt x="931" y="185"/>
                                </a:lnTo>
                                <a:lnTo>
                                  <a:pt x="170" y="0"/>
                                </a:lnTo>
                                <a:lnTo>
                                  <a:pt x="90" y="90"/>
                                </a:lnTo>
                                <a:lnTo>
                                  <a:pt x="0" y="180"/>
                                </a:lnTo>
                                <a:lnTo>
                                  <a:pt x="756" y="390"/>
                                </a:lnTo>
                                <a:lnTo>
                                  <a:pt x="806" y="340"/>
                                </a:lnTo>
                                <a:lnTo>
                                  <a:pt x="851" y="290"/>
                                </a:lnTo>
                                <a:lnTo>
                                  <a:pt x="891" y="240"/>
                                </a:lnTo>
                                <a:lnTo>
                                  <a:pt x="931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795"/>
                        <wps:cNvSpPr>
                          <a:spLocks/>
                        </wps:cNvSpPr>
                        <wps:spPr bwMode="auto">
                          <a:xfrm>
                            <a:off x="510" y="2391"/>
                            <a:ext cx="951" cy="365"/>
                          </a:xfrm>
                          <a:custGeom>
                            <a:avLst/>
                            <a:gdLst>
                              <a:gd name="T0" fmla="*/ 951 w 951"/>
                              <a:gd name="T1" fmla="*/ 220 h 365"/>
                              <a:gd name="T2" fmla="*/ 951 w 951"/>
                              <a:gd name="T3" fmla="*/ 215 h 365"/>
                              <a:gd name="T4" fmla="*/ 200 w 951"/>
                              <a:gd name="T5" fmla="*/ 0 h 365"/>
                              <a:gd name="T6" fmla="*/ 200 w 951"/>
                              <a:gd name="T7" fmla="*/ 0 h 365"/>
                              <a:gd name="T8" fmla="*/ 105 w 951"/>
                              <a:gd name="T9" fmla="*/ 65 h 365"/>
                              <a:gd name="T10" fmla="*/ 0 w 951"/>
                              <a:gd name="T11" fmla="*/ 125 h 365"/>
                              <a:gd name="T12" fmla="*/ 700 w 951"/>
                              <a:gd name="T13" fmla="*/ 365 h 365"/>
                              <a:gd name="T14" fmla="*/ 700 w 951"/>
                              <a:gd name="T15" fmla="*/ 365 h 365"/>
                              <a:gd name="T16" fmla="*/ 831 w 951"/>
                              <a:gd name="T17" fmla="*/ 295 h 365"/>
                              <a:gd name="T18" fmla="*/ 951 w 951"/>
                              <a:gd name="T19" fmla="*/ 220 h 365"/>
                              <a:gd name="T20" fmla="*/ 951 w 951"/>
                              <a:gd name="T21" fmla="*/ 220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951" h="365">
                                <a:moveTo>
                                  <a:pt x="951" y="220"/>
                                </a:moveTo>
                                <a:lnTo>
                                  <a:pt x="951" y="215"/>
                                </a:lnTo>
                                <a:lnTo>
                                  <a:pt x="200" y="0"/>
                                </a:lnTo>
                                <a:lnTo>
                                  <a:pt x="105" y="65"/>
                                </a:lnTo>
                                <a:lnTo>
                                  <a:pt x="0" y="125"/>
                                </a:lnTo>
                                <a:lnTo>
                                  <a:pt x="700" y="365"/>
                                </a:lnTo>
                                <a:lnTo>
                                  <a:pt x="831" y="295"/>
                                </a:lnTo>
                                <a:lnTo>
                                  <a:pt x="951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796"/>
                        <wps:cNvSpPr>
                          <a:spLocks/>
                        </wps:cNvSpPr>
                        <wps:spPr bwMode="auto">
                          <a:xfrm>
                            <a:off x="1210" y="2611"/>
                            <a:ext cx="266" cy="175"/>
                          </a:xfrm>
                          <a:custGeom>
                            <a:avLst/>
                            <a:gdLst>
                              <a:gd name="T0" fmla="*/ 0 w 266"/>
                              <a:gd name="T1" fmla="*/ 145 h 175"/>
                              <a:gd name="T2" fmla="*/ 5 w 266"/>
                              <a:gd name="T3" fmla="*/ 175 h 175"/>
                              <a:gd name="T4" fmla="*/ 5 w 266"/>
                              <a:gd name="T5" fmla="*/ 175 h 175"/>
                              <a:gd name="T6" fmla="*/ 141 w 266"/>
                              <a:gd name="T7" fmla="*/ 120 h 175"/>
                              <a:gd name="T8" fmla="*/ 266 w 266"/>
                              <a:gd name="T9" fmla="*/ 60 h 175"/>
                              <a:gd name="T10" fmla="*/ 251 w 266"/>
                              <a:gd name="T11" fmla="*/ 0 h 175"/>
                              <a:gd name="T12" fmla="*/ 251 w 266"/>
                              <a:gd name="T13" fmla="*/ 0 h 175"/>
                              <a:gd name="T14" fmla="*/ 131 w 266"/>
                              <a:gd name="T15" fmla="*/ 75 h 175"/>
                              <a:gd name="T16" fmla="*/ 0 w 266"/>
                              <a:gd name="T17" fmla="*/ 145 h 175"/>
                              <a:gd name="T18" fmla="*/ 0 w 266"/>
                              <a:gd name="T19" fmla="*/ 145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6" h="175">
                                <a:moveTo>
                                  <a:pt x="0" y="145"/>
                                </a:moveTo>
                                <a:lnTo>
                                  <a:pt x="5" y="175"/>
                                </a:lnTo>
                                <a:lnTo>
                                  <a:pt x="141" y="120"/>
                                </a:lnTo>
                                <a:lnTo>
                                  <a:pt x="266" y="60"/>
                                </a:lnTo>
                                <a:lnTo>
                                  <a:pt x="251" y="0"/>
                                </a:lnTo>
                                <a:lnTo>
                                  <a:pt x="131" y="75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797"/>
                        <wps:cNvSpPr>
                          <a:spLocks/>
                        </wps:cNvSpPr>
                        <wps:spPr bwMode="auto">
                          <a:xfrm>
                            <a:off x="710" y="1205"/>
                            <a:ext cx="300" cy="541"/>
                          </a:xfrm>
                          <a:custGeom>
                            <a:avLst/>
                            <a:gdLst>
                              <a:gd name="T0" fmla="*/ 140 w 300"/>
                              <a:gd name="T1" fmla="*/ 90 h 541"/>
                              <a:gd name="T2" fmla="*/ 300 w 300"/>
                              <a:gd name="T3" fmla="*/ 35 h 541"/>
                              <a:gd name="T4" fmla="*/ 300 w 300"/>
                              <a:gd name="T5" fmla="*/ 35 h 541"/>
                              <a:gd name="T6" fmla="*/ 285 w 300"/>
                              <a:gd name="T7" fmla="*/ 15 h 541"/>
                              <a:gd name="T8" fmla="*/ 285 w 300"/>
                              <a:gd name="T9" fmla="*/ 5 h 541"/>
                              <a:gd name="T10" fmla="*/ 290 w 300"/>
                              <a:gd name="T11" fmla="*/ 0 h 541"/>
                              <a:gd name="T12" fmla="*/ 115 w 300"/>
                              <a:gd name="T13" fmla="*/ 75 h 541"/>
                              <a:gd name="T14" fmla="*/ 0 w 300"/>
                              <a:gd name="T15" fmla="*/ 531 h 541"/>
                              <a:gd name="T16" fmla="*/ 20 w 300"/>
                              <a:gd name="T17" fmla="*/ 541 h 541"/>
                              <a:gd name="T18" fmla="*/ 140 w 300"/>
                              <a:gd name="T19" fmla="*/ 90 h 541"/>
                              <a:gd name="T20" fmla="*/ 140 w 300"/>
                              <a:gd name="T21" fmla="*/ 90 h 5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0" h="541">
                                <a:moveTo>
                                  <a:pt x="140" y="90"/>
                                </a:moveTo>
                                <a:lnTo>
                                  <a:pt x="300" y="35"/>
                                </a:lnTo>
                                <a:lnTo>
                                  <a:pt x="285" y="15"/>
                                </a:lnTo>
                                <a:lnTo>
                                  <a:pt x="285" y="5"/>
                                </a:lnTo>
                                <a:lnTo>
                                  <a:pt x="290" y="0"/>
                                </a:lnTo>
                                <a:lnTo>
                                  <a:pt x="115" y="75"/>
                                </a:lnTo>
                                <a:lnTo>
                                  <a:pt x="0" y="531"/>
                                </a:lnTo>
                                <a:lnTo>
                                  <a:pt x="20" y="541"/>
                                </a:lnTo>
                                <a:lnTo>
                                  <a:pt x="14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798"/>
                        <wps:cNvSpPr>
                          <a:spLocks/>
                        </wps:cNvSpPr>
                        <wps:spPr bwMode="auto">
                          <a:xfrm>
                            <a:off x="525" y="1315"/>
                            <a:ext cx="195" cy="190"/>
                          </a:xfrm>
                          <a:custGeom>
                            <a:avLst/>
                            <a:gdLst>
                              <a:gd name="T0" fmla="*/ 5 w 195"/>
                              <a:gd name="T1" fmla="*/ 70 h 190"/>
                              <a:gd name="T2" fmla="*/ 5 w 195"/>
                              <a:gd name="T3" fmla="*/ 70 h 190"/>
                              <a:gd name="T4" fmla="*/ 0 w 195"/>
                              <a:gd name="T5" fmla="*/ 95 h 190"/>
                              <a:gd name="T6" fmla="*/ 0 w 195"/>
                              <a:gd name="T7" fmla="*/ 120 h 190"/>
                              <a:gd name="T8" fmla="*/ 0 w 195"/>
                              <a:gd name="T9" fmla="*/ 120 h 190"/>
                              <a:gd name="T10" fmla="*/ 15 w 195"/>
                              <a:gd name="T11" fmla="*/ 145 h 190"/>
                              <a:gd name="T12" fmla="*/ 30 w 195"/>
                              <a:gd name="T13" fmla="*/ 170 h 190"/>
                              <a:gd name="T14" fmla="*/ 30 w 195"/>
                              <a:gd name="T15" fmla="*/ 170 h 190"/>
                              <a:gd name="T16" fmla="*/ 55 w 195"/>
                              <a:gd name="T17" fmla="*/ 185 h 190"/>
                              <a:gd name="T18" fmla="*/ 90 w 195"/>
                              <a:gd name="T19" fmla="*/ 190 h 190"/>
                              <a:gd name="T20" fmla="*/ 90 w 195"/>
                              <a:gd name="T21" fmla="*/ 100 h 190"/>
                              <a:gd name="T22" fmla="*/ 105 w 195"/>
                              <a:gd name="T23" fmla="*/ 190 h 190"/>
                              <a:gd name="T24" fmla="*/ 105 w 195"/>
                              <a:gd name="T25" fmla="*/ 190 h 190"/>
                              <a:gd name="T26" fmla="*/ 135 w 195"/>
                              <a:gd name="T27" fmla="*/ 185 h 190"/>
                              <a:gd name="T28" fmla="*/ 160 w 195"/>
                              <a:gd name="T29" fmla="*/ 165 h 190"/>
                              <a:gd name="T30" fmla="*/ 160 w 195"/>
                              <a:gd name="T31" fmla="*/ 165 h 190"/>
                              <a:gd name="T32" fmla="*/ 170 w 195"/>
                              <a:gd name="T33" fmla="*/ 150 h 190"/>
                              <a:gd name="T34" fmla="*/ 180 w 195"/>
                              <a:gd name="T35" fmla="*/ 135 h 190"/>
                              <a:gd name="T36" fmla="*/ 190 w 195"/>
                              <a:gd name="T37" fmla="*/ 120 h 190"/>
                              <a:gd name="T38" fmla="*/ 195 w 195"/>
                              <a:gd name="T39" fmla="*/ 100 h 190"/>
                              <a:gd name="T40" fmla="*/ 195 w 195"/>
                              <a:gd name="T41" fmla="*/ 100 h 190"/>
                              <a:gd name="T42" fmla="*/ 190 w 195"/>
                              <a:gd name="T43" fmla="*/ 70 h 190"/>
                              <a:gd name="T44" fmla="*/ 180 w 195"/>
                              <a:gd name="T45" fmla="*/ 45 h 190"/>
                              <a:gd name="T46" fmla="*/ 180 w 195"/>
                              <a:gd name="T47" fmla="*/ 45 h 190"/>
                              <a:gd name="T48" fmla="*/ 165 w 195"/>
                              <a:gd name="T49" fmla="*/ 25 h 190"/>
                              <a:gd name="T50" fmla="*/ 140 w 195"/>
                              <a:gd name="T51" fmla="*/ 10 h 190"/>
                              <a:gd name="T52" fmla="*/ 140 w 195"/>
                              <a:gd name="T53" fmla="*/ 10 h 190"/>
                              <a:gd name="T54" fmla="*/ 115 w 195"/>
                              <a:gd name="T55" fmla="*/ 0 h 190"/>
                              <a:gd name="T56" fmla="*/ 90 w 195"/>
                              <a:gd name="T57" fmla="*/ 0 h 190"/>
                              <a:gd name="T58" fmla="*/ 90 w 195"/>
                              <a:gd name="T59" fmla="*/ 0 h 190"/>
                              <a:gd name="T60" fmla="*/ 60 w 195"/>
                              <a:gd name="T61" fmla="*/ 5 h 190"/>
                              <a:gd name="T62" fmla="*/ 35 w 195"/>
                              <a:gd name="T63" fmla="*/ 20 h 190"/>
                              <a:gd name="T64" fmla="*/ 35 w 195"/>
                              <a:gd name="T65" fmla="*/ 20 h 190"/>
                              <a:gd name="T66" fmla="*/ 15 w 195"/>
                              <a:gd name="T67" fmla="*/ 40 h 190"/>
                              <a:gd name="T68" fmla="*/ 5 w 195"/>
                              <a:gd name="T69" fmla="*/ 70 h 190"/>
                              <a:gd name="T70" fmla="*/ 5 w 195"/>
                              <a:gd name="T71" fmla="*/ 7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95" h="190">
                                <a:moveTo>
                                  <a:pt x="5" y="70"/>
                                </a:moveTo>
                                <a:lnTo>
                                  <a:pt x="5" y="70"/>
                                </a:lnTo>
                                <a:lnTo>
                                  <a:pt x="0" y="95"/>
                                </a:lnTo>
                                <a:lnTo>
                                  <a:pt x="0" y="120"/>
                                </a:lnTo>
                                <a:lnTo>
                                  <a:pt x="15" y="145"/>
                                </a:lnTo>
                                <a:lnTo>
                                  <a:pt x="30" y="170"/>
                                </a:lnTo>
                                <a:lnTo>
                                  <a:pt x="55" y="185"/>
                                </a:lnTo>
                                <a:lnTo>
                                  <a:pt x="90" y="190"/>
                                </a:lnTo>
                                <a:lnTo>
                                  <a:pt x="90" y="100"/>
                                </a:lnTo>
                                <a:lnTo>
                                  <a:pt x="105" y="190"/>
                                </a:lnTo>
                                <a:lnTo>
                                  <a:pt x="135" y="185"/>
                                </a:lnTo>
                                <a:lnTo>
                                  <a:pt x="160" y="165"/>
                                </a:lnTo>
                                <a:lnTo>
                                  <a:pt x="170" y="150"/>
                                </a:lnTo>
                                <a:lnTo>
                                  <a:pt x="180" y="135"/>
                                </a:lnTo>
                                <a:lnTo>
                                  <a:pt x="190" y="120"/>
                                </a:lnTo>
                                <a:lnTo>
                                  <a:pt x="195" y="100"/>
                                </a:lnTo>
                                <a:lnTo>
                                  <a:pt x="190" y="70"/>
                                </a:lnTo>
                                <a:lnTo>
                                  <a:pt x="180" y="45"/>
                                </a:lnTo>
                                <a:lnTo>
                                  <a:pt x="165" y="25"/>
                                </a:lnTo>
                                <a:lnTo>
                                  <a:pt x="140" y="10"/>
                                </a:lnTo>
                                <a:lnTo>
                                  <a:pt x="115" y="0"/>
                                </a:lnTo>
                                <a:lnTo>
                                  <a:pt x="90" y="0"/>
                                </a:lnTo>
                                <a:lnTo>
                                  <a:pt x="60" y="5"/>
                                </a:lnTo>
                                <a:lnTo>
                                  <a:pt x="35" y="20"/>
                                </a:lnTo>
                                <a:lnTo>
                                  <a:pt x="15" y="40"/>
                                </a:lnTo>
                                <a:lnTo>
                                  <a:pt x="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799"/>
                        <wps:cNvSpPr>
                          <a:spLocks/>
                        </wps:cNvSpPr>
                        <wps:spPr bwMode="auto">
                          <a:xfrm>
                            <a:off x="615" y="1410"/>
                            <a:ext cx="245" cy="391"/>
                          </a:xfrm>
                          <a:custGeom>
                            <a:avLst/>
                            <a:gdLst>
                              <a:gd name="T0" fmla="*/ 245 w 245"/>
                              <a:gd name="T1" fmla="*/ 40 h 391"/>
                              <a:gd name="T2" fmla="*/ 245 w 245"/>
                              <a:gd name="T3" fmla="*/ 40 h 391"/>
                              <a:gd name="T4" fmla="*/ 185 w 245"/>
                              <a:gd name="T5" fmla="*/ 15 h 391"/>
                              <a:gd name="T6" fmla="*/ 120 w 245"/>
                              <a:gd name="T7" fmla="*/ 5 h 391"/>
                              <a:gd name="T8" fmla="*/ 60 w 245"/>
                              <a:gd name="T9" fmla="*/ 0 h 391"/>
                              <a:gd name="T10" fmla="*/ 0 w 245"/>
                              <a:gd name="T11" fmla="*/ 5 h 391"/>
                              <a:gd name="T12" fmla="*/ 0 w 245"/>
                              <a:gd name="T13" fmla="*/ 366 h 391"/>
                              <a:gd name="T14" fmla="*/ 140 w 245"/>
                              <a:gd name="T15" fmla="*/ 391 h 391"/>
                              <a:gd name="T16" fmla="*/ 245 w 245"/>
                              <a:gd name="T17" fmla="*/ 40 h 391"/>
                              <a:gd name="T18" fmla="*/ 245 w 245"/>
                              <a:gd name="T19" fmla="*/ 40 h 3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45" h="391">
                                <a:moveTo>
                                  <a:pt x="245" y="40"/>
                                </a:moveTo>
                                <a:lnTo>
                                  <a:pt x="245" y="40"/>
                                </a:lnTo>
                                <a:lnTo>
                                  <a:pt x="185" y="15"/>
                                </a:lnTo>
                                <a:lnTo>
                                  <a:pt x="120" y="5"/>
                                </a:lnTo>
                                <a:lnTo>
                                  <a:pt x="6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66"/>
                                </a:lnTo>
                                <a:lnTo>
                                  <a:pt x="140" y="391"/>
                                </a:lnTo>
                                <a:lnTo>
                                  <a:pt x="245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800"/>
                        <wps:cNvSpPr>
                          <a:spLocks/>
                        </wps:cNvSpPr>
                        <wps:spPr bwMode="auto">
                          <a:xfrm>
                            <a:off x="635" y="1540"/>
                            <a:ext cx="170" cy="231"/>
                          </a:xfrm>
                          <a:custGeom>
                            <a:avLst/>
                            <a:gdLst>
                              <a:gd name="T0" fmla="*/ 170 w 170"/>
                              <a:gd name="T1" fmla="*/ 0 h 231"/>
                              <a:gd name="T2" fmla="*/ 0 w 170"/>
                              <a:gd name="T3" fmla="*/ 0 h 231"/>
                              <a:gd name="T4" fmla="*/ 0 w 170"/>
                              <a:gd name="T5" fmla="*/ 216 h 231"/>
                              <a:gd name="T6" fmla="*/ 0 w 170"/>
                              <a:gd name="T7" fmla="*/ 216 h 231"/>
                              <a:gd name="T8" fmla="*/ 25 w 170"/>
                              <a:gd name="T9" fmla="*/ 211 h 231"/>
                              <a:gd name="T10" fmla="*/ 50 w 170"/>
                              <a:gd name="T11" fmla="*/ 211 h 231"/>
                              <a:gd name="T12" fmla="*/ 75 w 170"/>
                              <a:gd name="T13" fmla="*/ 221 h 231"/>
                              <a:gd name="T14" fmla="*/ 100 w 170"/>
                              <a:gd name="T15" fmla="*/ 231 h 231"/>
                              <a:gd name="T16" fmla="*/ 170 w 170"/>
                              <a:gd name="T17" fmla="*/ 0 h 231"/>
                              <a:gd name="T18" fmla="*/ 170 w 170"/>
                              <a:gd name="T19" fmla="*/ 0 h 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231">
                                <a:moveTo>
                                  <a:pt x="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"/>
                                </a:lnTo>
                                <a:lnTo>
                                  <a:pt x="25" y="211"/>
                                </a:lnTo>
                                <a:lnTo>
                                  <a:pt x="50" y="211"/>
                                </a:lnTo>
                                <a:lnTo>
                                  <a:pt x="75" y="221"/>
                                </a:lnTo>
                                <a:lnTo>
                                  <a:pt x="100" y="231"/>
                                </a:lnTo>
                                <a:lnTo>
                                  <a:pt x="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801"/>
                        <wps:cNvSpPr>
                          <a:spLocks/>
                        </wps:cNvSpPr>
                        <wps:spPr bwMode="auto">
                          <a:xfrm>
                            <a:off x="375" y="2571"/>
                            <a:ext cx="445" cy="505"/>
                          </a:xfrm>
                          <a:custGeom>
                            <a:avLst/>
                            <a:gdLst>
                              <a:gd name="T0" fmla="*/ 25 w 445"/>
                              <a:gd name="T1" fmla="*/ 175 h 505"/>
                              <a:gd name="T2" fmla="*/ 25 w 445"/>
                              <a:gd name="T3" fmla="*/ 175 h 505"/>
                              <a:gd name="T4" fmla="*/ 25 w 445"/>
                              <a:gd name="T5" fmla="*/ 175 h 505"/>
                              <a:gd name="T6" fmla="*/ 15 w 445"/>
                              <a:gd name="T7" fmla="*/ 210 h 505"/>
                              <a:gd name="T8" fmla="*/ 5 w 445"/>
                              <a:gd name="T9" fmla="*/ 245 h 505"/>
                              <a:gd name="T10" fmla="*/ 0 w 445"/>
                              <a:gd name="T11" fmla="*/ 280 h 505"/>
                              <a:gd name="T12" fmla="*/ 5 w 445"/>
                              <a:gd name="T13" fmla="*/ 320 h 505"/>
                              <a:gd name="T14" fmla="*/ 10 w 445"/>
                              <a:gd name="T15" fmla="*/ 365 h 505"/>
                              <a:gd name="T16" fmla="*/ 15 w 445"/>
                              <a:gd name="T17" fmla="*/ 410 h 505"/>
                              <a:gd name="T18" fmla="*/ 30 w 445"/>
                              <a:gd name="T19" fmla="*/ 455 h 505"/>
                              <a:gd name="T20" fmla="*/ 50 w 445"/>
                              <a:gd name="T21" fmla="*/ 505 h 505"/>
                              <a:gd name="T22" fmla="*/ 50 w 445"/>
                              <a:gd name="T23" fmla="*/ 505 h 505"/>
                              <a:gd name="T24" fmla="*/ 55 w 445"/>
                              <a:gd name="T25" fmla="*/ 415 h 505"/>
                              <a:gd name="T26" fmla="*/ 65 w 445"/>
                              <a:gd name="T27" fmla="*/ 340 h 505"/>
                              <a:gd name="T28" fmla="*/ 80 w 445"/>
                              <a:gd name="T29" fmla="*/ 305 h 505"/>
                              <a:gd name="T30" fmla="*/ 90 w 445"/>
                              <a:gd name="T31" fmla="*/ 275 h 505"/>
                              <a:gd name="T32" fmla="*/ 105 w 445"/>
                              <a:gd name="T33" fmla="*/ 250 h 505"/>
                              <a:gd name="T34" fmla="*/ 125 w 445"/>
                              <a:gd name="T35" fmla="*/ 225 h 505"/>
                              <a:gd name="T36" fmla="*/ 125 w 445"/>
                              <a:gd name="T37" fmla="*/ 225 h 505"/>
                              <a:gd name="T38" fmla="*/ 165 w 445"/>
                              <a:gd name="T39" fmla="*/ 190 h 505"/>
                              <a:gd name="T40" fmla="*/ 165 w 445"/>
                              <a:gd name="T41" fmla="*/ 190 h 505"/>
                              <a:gd name="T42" fmla="*/ 190 w 445"/>
                              <a:gd name="T43" fmla="*/ 175 h 505"/>
                              <a:gd name="T44" fmla="*/ 215 w 445"/>
                              <a:gd name="T45" fmla="*/ 160 h 505"/>
                              <a:gd name="T46" fmla="*/ 250 w 445"/>
                              <a:gd name="T47" fmla="*/ 150 h 505"/>
                              <a:gd name="T48" fmla="*/ 285 w 445"/>
                              <a:gd name="T49" fmla="*/ 145 h 505"/>
                              <a:gd name="T50" fmla="*/ 320 w 445"/>
                              <a:gd name="T51" fmla="*/ 145 h 505"/>
                              <a:gd name="T52" fmla="*/ 360 w 445"/>
                              <a:gd name="T53" fmla="*/ 145 h 505"/>
                              <a:gd name="T54" fmla="*/ 400 w 445"/>
                              <a:gd name="T55" fmla="*/ 150 h 505"/>
                              <a:gd name="T56" fmla="*/ 445 w 445"/>
                              <a:gd name="T57" fmla="*/ 155 h 505"/>
                              <a:gd name="T58" fmla="*/ 290 w 445"/>
                              <a:gd name="T59" fmla="*/ 0 h 505"/>
                              <a:gd name="T60" fmla="*/ 290 w 445"/>
                              <a:gd name="T61" fmla="*/ 0 h 505"/>
                              <a:gd name="T62" fmla="*/ 220 w 445"/>
                              <a:gd name="T63" fmla="*/ 20 h 505"/>
                              <a:gd name="T64" fmla="*/ 160 w 445"/>
                              <a:gd name="T65" fmla="*/ 45 h 505"/>
                              <a:gd name="T66" fmla="*/ 110 w 445"/>
                              <a:gd name="T67" fmla="*/ 75 h 505"/>
                              <a:gd name="T68" fmla="*/ 70 w 445"/>
                              <a:gd name="T69" fmla="*/ 110 h 505"/>
                              <a:gd name="T70" fmla="*/ 70 w 445"/>
                              <a:gd name="T71" fmla="*/ 110 h 505"/>
                              <a:gd name="T72" fmla="*/ 45 w 445"/>
                              <a:gd name="T73" fmla="*/ 140 h 505"/>
                              <a:gd name="T74" fmla="*/ 25 w 445"/>
                              <a:gd name="T75" fmla="*/ 175 h 505"/>
                              <a:gd name="T76" fmla="*/ 25 w 445"/>
                              <a:gd name="T77" fmla="*/ 175 h 505"/>
                              <a:gd name="T78" fmla="*/ 25 w 445"/>
                              <a:gd name="T79" fmla="*/ 175 h 505"/>
                              <a:gd name="T80" fmla="*/ 25 w 445"/>
                              <a:gd name="T81" fmla="*/ 175 h 5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5" h="505">
                                <a:moveTo>
                                  <a:pt x="25" y="175"/>
                                </a:moveTo>
                                <a:lnTo>
                                  <a:pt x="25" y="175"/>
                                </a:lnTo>
                                <a:lnTo>
                                  <a:pt x="15" y="210"/>
                                </a:lnTo>
                                <a:lnTo>
                                  <a:pt x="5" y="245"/>
                                </a:lnTo>
                                <a:lnTo>
                                  <a:pt x="0" y="280"/>
                                </a:lnTo>
                                <a:lnTo>
                                  <a:pt x="5" y="320"/>
                                </a:lnTo>
                                <a:lnTo>
                                  <a:pt x="10" y="365"/>
                                </a:lnTo>
                                <a:lnTo>
                                  <a:pt x="15" y="410"/>
                                </a:lnTo>
                                <a:lnTo>
                                  <a:pt x="30" y="455"/>
                                </a:lnTo>
                                <a:lnTo>
                                  <a:pt x="50" y="505"/>
                                </a:lnTo>
                                <a:lnTo>
                                  <a:pt x="55" y="415"/>
                                </a:lnTo>
                                <a:lnTo>
                                  <a:pt x="65" y="340"/>
                                </a:lnTo>
                                <a:lnTo>
                                  <a:pt x="80" y="305"/>
                                </a:lnTo>
                                <a:lnTo>
                                  <a:pt x="90" y="275"/>
                                </a:lnTo>
                                <a:lnTo>
                                  <a:pt x="105" y="250"/>
                                </a:lnTo>
                                <a:lnTo>
                                  <a:pt x="125" y="225"/>
                                </a:lnTo>
                                <a:lnTo>
                                  <a:pt x="165" y="190"/>
                                </a:lnTo>
                                <a:lnTo>
                                  <a:pt x="190" y="175"/>
                                </a:lnTo>
                                <a:lnTo>
                                  <a:pt x="215" y="160"/>
                                </a:lnTo>
                                <a:lnTo>
                                  <a:pt x="250" y="150"/>
                                </a:lnTo>
                                <a:lnTo>
                                  <a:pt x="285" y="145"/>
                                </a:lnTo>
                                <a:lnTo>
                                  <a:pt x="320" y="145"/>
                                </a:lnTo>
                                <a:lnTo>
                                  <a:pt x="360" y="145"/>
                                </a:lnTo>
                                <a:lnTo>
                                  <a:pt x="400" y="150"/>
                                </a:lnTo>
                                <a:lnTo>
                                  <a:pt x="445" y="155"/>
                                </a:lnTo>
                                <a:lnTo>
                                  <a:pt x="290" y="0"/>
                                </a:lnTo>
                                <a:lnTo>
                                  <a:pt x="220" y="20"/>
                                </a:lnTo>
                                <a:lnTo>
                                  <a:pt x="160" y="45"/>
                                </a:lnTo>
                                <a:lnTo>
                                  <a:pt x="110" y="75"/>
                                </a:lnTo>
                                <a:lnTo>
                                  <a:pt x="70" y="110"/>
                                </a:lnTo>
                                <a:lnTo>
                                  <a:pt x="45" y="140"/>
                                </a:lnTo>
                                <a:lnTo>
                                  <a:pt x="25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802"/>
                        <wps:cNvSpPr>
                          <a:spLocks/>
                        </wps:cNvSpPr>
                        <wps:spPr bwMode="auto">
                          <a:xfrm>
                            <a:off x="245" y="3046"/>
                            <a:ext cx="180" cy="100"/>
                          </a:xfrm>
                          <a:custGeom>
                            <a:avLst/>
                            <a:gdLst>
                              <a:gd name="T0" fmla="*/ 50 w 180"/>
                              <a:gd name="T1" fmla="*/ 20 h 100"/>
                              <a:gd name="T2" fmla="*/ 0 w 180"/>
                              <a:gd name="T3" fmla="*/ 0 h 100"/>
                              <a:gd name="T4" fmla="*/ 25 w 180"/>
                              <a:gd name="T5" fmla="*/ 40 h 100"/>
                              <a:gd name="T6" fmla="*/ 0 w 180"/>
                              <a:gd name="T7" fmla="*/ 55 h 100"/>
                              <a:gd name="T8" fmla="*/ 40 w 180"/>
                              <a:gd name="T9" fmla="*/ 60 h 100"/>
                              <a:gd name="T10" fmla="*/ 20 w 180"/>
                              <a:gd name="T11" fmla="*/ 100 h 100"/>
                              <a:gd name="T12" fmla="*/ 180 w 180"/>
                              <a:gd name="T13" fmla="*/ 30 h 100"/>
                              <a:gd name="T14" fmla="*/ 50 w 180"/>
                              <a:gd name="T15" fmla="*/ 20 h 100"/>
                              <a:gd name="T16" fmla="*/ 50 w 180"/>
                              <a:gd name="T17" fmla="*/ 2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0" h="100">
                                <a:moveTo>
                                  <a:pt x="50" y="20"/>
                                </a:moveTo>
                                <a:lnTo>
                                  <a:pt x="0" y="0"/>
                                </a:lnTo>
                                <a:lnTo>
                                  <a:pt x="25" y="40"/>
                                </a:lnTo>
                                <a:lnTo>
                                  <a:pt x="0" y="55"/>
                                </a:lnTo>
                                <a:lnTo>
                                  <a:pt x="40" y="60"/>
                                </a:lnTo>
                                <a:lnTo>
                                  <a:pt x="20" y="100"/>
                                </a:lnTo>
                                <a:lnTo>
                                  <a:pt x="180" y="30"/>
                                </a:lnTo>
                                <a:lnTo>
                                  <a:pt x="5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803"/>
                        <wps:cNvSpPr>
                          <a:spLocks/>
                        </wps:cNvSpPr>
                        <wps:spPr bwMode="auto">
                          <a:xfrm>
                            <a:off x="270" y="2366"/>
                            <a:ext cx="405" cy="485"/>
                          </a:xfrm>
                          <a:custGeom>
                            <a:avLst/>
                            <a:gdLst>
                              <a:gd name="T0" fmla="*/ 345 w 405"/>
                              <a:gd name="T1" fmla="*/ 135 h 485"/>
                              <a:gd name="T2" fmla="*/ 230 w 405"/>
                              <a:gd name="T3" fmla="*/ 0 h 485"/>
                              <a:gd name="T4" fmla="*/ 230 w 405"/>
                              <a:gd name="T5" fmla="*/ 0 h 485"/>
                              <a:gd name="T6" fmla="*/ 170 w 405"/>
                              <a:gd name="T7" fmla="*/ 20 h 485"/>
                              <a:gd name="T8" fmla="*/ 115 w 405"/>
                              <a:gd name="T9" fmla="*/ 50 h 485"/>
                              <a:gd name="T10" fmla="*/ 75 w 405"/>
                              <a:gd name="T11" fmla="*/ 75 h 485"/>
                              <a:gd name="T12" fmla="*/ 40 w 405"/>
                              <a:gd name="T13" fmla="*/ 110 h 485"/>
                              <a:gd name="T14" fmla="*/ 40 w 405"/>
                              <a:gd name="T15" fmla="*/ 110 h 485"/>
                              <a:gd name="T16" fmla="*/ 15 w 405"/>
                              <a:gd name="T17" fmla="*/ 140 h 485"/>
                              <a:gd name="T18" fmla="*/ 5 w 405"/>
                              <a:gd name="T19" fmla="*/ 175 h 485"/>
                              <a:gd name="T20" fmla="*/ 0 w 405"/>
                              <a:gd name="T21" fmla="*/ 210 h 485"/>
                              <a:gd name="T22" fmla="*/ 10 w 405"/>
                              <a:gd name="T23" fmla="*/ 245 h 485"/>
                              <a:gd name="T24" fmla="*/ 10 w 405"/>
                              <a:gd name="T25" fmla="*/ 245 h 485"/>
                              <a:gd name="T26" fmla="*/ 25 w 405"/>
                              <a:gd name="T27" fmla="*/ 280 h 485"/>
                              <a:gd name="T28" fmla="*/ 50 w 405"/>
                              <a:gd name="T29" fmla="*/ 315 h 485"/>
                              <a:gd name="T30" fmla="*/ 85 w 405"/>
                              <a:gd name="T31" fmla="*/ 350 h 485"/>
                              <a:gd name="T32" fmla="*/ 130 w 405"/>
                              <a:gd name="T33" fmla="*/ 380 h 485"/>
                              <a:gd name="T34" fmla="*/ 130 w 405"/>
                              <a:gd name="T35" fmla="*/ 380 h 485"/>
                              <a:gd name="T36" fmla="*/ 130 w 405"/>
                              <a:gd name="T37" fmla="*/ 380 h 485"/>
                              <a:gd name="T38" fmla="*/ 130 w 405"/>
                              <a:gd name="T39" fmla="*/ 380 h 485"/>
                              <a:gd name="T40" fmla="*/ 180 w 405"/>
                              <a:gd name="T41" fmla="*/ 405 h 485"/>
                              <a:gd name="T42" fmla="*/ 230 w 405"/>
                              <a:gd name="T43" fmla="*/ 430 h 485"/>
                              <a:gd name="T44" fmla="*/ 230 w 405"/>
                              <a:gd name="T45" fmla="*/ 430 h 485"/>
                              <a:gd name="T46" fmla="*/ 315 w 405"/>
                              <a:gd name="T47" fmla="*/ 460 h 485"/>
                              <a:gd name="T48" fmla="*/ 405 w 405"/>
                              <a:gd name="T49" fmla="*/ 485 h 485"/>
                              <a:gd name="T50" fmla="*/ 405 w 405"/>
                              <a:gd name="T51" fmla="*/ 485 h 485"/>
                              <a:gd name="T52" fmla="*/ 330 w 405"/>
                              <a:gd name="T53" fmla="*/ 440 h 485"/>
                              <a:gd name="T54" fmla="*/ 270 w 405"/>
                              <a:gd name="T55" fmla="*/ 395 h 485"/>
                              <a:gd name="T56" fmla="*/ 270 w 405"/>
                              <a:gd name="T57" fmla="*/ 395 h 485"/>
                              <a:gd name="T58" fmla="*/ 215 w 405"/>
                              <a:gd name="T59" fmla="*/ 355 h 485"/>
                              <a:gd name="T60" fmla="*/ 175 w 405"/>
                              <a:gd name="T61" fmla="*/ 315 h 485"/>
                              <a:gd name="T62" fmla="*/ 175 w 405"/>
                              <a:gd name="T63" fmla="*/ 315 h 485"/>
                              <a:gd name="T64" fmla="*/ 145 w 405"/>
                              <a:gd name="T65" fmla="*/ 275 h 485"/>
                              <a:gd name="T66" fmla="*/ 130 w 405"/>
                              <a:gd name="T67" fmla="*/ 245 h 485"/>
                              <a:gd name="T68" fmla="*/ 125 w 405"/>
                              <a:gd name="T69" fmla="*/ 230 h 485"/>
                              <a:gd name="T70" fmla="*/ 125 w 405"/>
                              <a:gd name="T71" fmla="*/ 215 h 485"/>
                              <a:gd name="T72" fmla="*/ 130 w 405"/>
                              <a:gd name="T73" fmla="*/ 200 h 485"/>
                              <a:gd name="T74" fmla="*/ 140 w 405"/>
                              <a:gd name="T75" fmla="*/ 190 h 485"/>
                              <a:gd name="T76" fmla="*/ 155 w 405"/>
                              <a:gd name="T77" fmla="*/ 180 h 485"/>
                              <a:gd name="T78" fmla="*/ 170 w 405"/>
                              <a:gd name="T79" fmla="*/ 170 h 485"/>
                              <a:gd name="T80" fmla="*/ 215 w 405"/>
                              <a:gd name="T81" fmla="*/ 155 h 485"/>
                              <a:gd name="T82" fmla="*/ 270 w 405"/>
                              <a:gd name="T83" fmla="*/ 140 h 485"/>
                              <a:gd name="T84" fmla="*/ 345 w 405"/>
                              <a:gd name="T85" fmla="*/ 135 h 485"/>
                              <a:gd name="T86" fmla="*/ 345 w 405"/>
                              <a:gd name="T87" fmla="*/ 135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05" h="485">
                                <a:moveTo>
                                  <a:pt x="345" y="135"/>
                                </a:moveTo>
                                <a:lnTo>
                                  <a:pt x="230" y="0"/>
                                </a:lnTo>
                                <a:lnTo>
                                  <a:pt x="170" y="20"/>
                                </a:lnTo>
                                <a:lnTo>
                                  <a:pt x="115" y="50"/>
                                </a:lnTo>
                                <a:lnTo>
                                  <a:pt x="75" y="75"/>
                                </a:lnTo>
                                <a:lnTo>
                                  <a:pt x="40" y="110"/>
                                </a:lnTo>
                                <a:lnTo>
                                  <a:pt x="15" y="140"/>
                                </a:lnTo>
                                <a:lnTo>
                                  <a:pt x="5" y="175"/>
                                </a:lnTo>
                                <a:lnTo>
                                  <a:pt x="0" y="210"/>
                                </a:lnTo>
                                <a:lnTo>
                                  <a:pt x="10" y="245"/>
                                </a:lnTo>
                                <a:lnTo>
                                  <a:pt x="25" y="280"/>
                                </a:lnTo>
                                <a:lnTo>
                                  <a:pt x="50" y="315"/>
                                </a:lnTo>
                                <a:lnTo>
                                  <a:pt x="85" y="350"/>
                                </a:lnTo>
                                <a:lnTo>
                                  <a:pt x="130" y="380"/>
                                </a:lnTo>
                                <a:lnTo>
                                  <a:pt x="180" y="405"/>
                                </a:lnTo>
                                <a:lnTo>
                                  <a:pt x="230" y="430"/>
                                </a:lnTo>
                                <a:lnTo>
                                  <a:pt x="315" y="460"/>
                                </a:lnTo>
                                <a:lnTo>
                                  <a:pt x="405" y="485"/>
                                </a:lnTo>
                                <a:lnTo>
                                  <a:pt x="330" y="440"/>
                                </a:lnTo>
                                <a:lnTo>
                                  <a:pt x="270" y="395"/>
                                </a:lnTo>
                                <a:lnTo>
                                  <a:pt x="215" y="355"/>
                                </a:lnTo>
                                <a:lnTo>
                                  <a:pt x="175" y="315"/>
                                </a:lnTo>
                                <a:lnTo>
                                  <a:pt x="145" y="275"/>
                                </a:lnTo>
                                <a:lnTo>
                                  <a:pt x="130" y="245"/>
                                </a:lnTo>
                                <a:lnTo>
                                  <a:pt x="125" y="230"/>
                                </a:lnTo>
                                <a:lnTo>
                                  <a:pt x="125" y="215"/>
                                </a:lnTo>
                                <a:lnTo>
                                  <a:pt x="130" y="200"/>
                                </a:lnTo>
                                <a:lnTo>
                                  <a:pt x="140" y="190"/>
                                </a:lnTo>
                                <a:lnTo>
                                  <a:pt x="155" y="180"/>
                                </a:lnTo>
                                <a:lnTo>
                                  <a:pt x="170" y="170"/>
                                </a:lnTo>
                                <a:lnTo>
                                  <a:pt x="215" y="155"/>
                                </a:lnTo>
                                <a:lnTo>
                                  <a:pt x="270" y="140"/>
                                </a:lnTo>
                                <a:lnTo>
                                  <a:pt x="34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804"/>
                        <wps:cNvSpPr>
                          <a:spLocks/>
                        </wps:cNvSpPr>
                        <wps:spPr bwMode="auto">
                          <a:xfrm>
                            <a:off x="520" y="2851"/>
                            <a:ext cx="155" cy="180"/>
                          </a:xfrm>
                          <a:custGeom>
                            <a:avLst/>
                            <a:gdLst>
                              <a:gd name="T0" fmla="*/ 0 w 155"/>
                              <a:gd name="T1" fmla="*/ 110 h 180"/>
                              <a:gd name="T2" fmla="*/ 40 w 155"/>
                              <a:gd name="T3" fmla="*/ 110 h 180"/>
                              <a:gd name="T4" fmla="*/ 40 w 155"/>
                              <a:gd name="T5" fmla="*/ 170 h 180"/>
                              <a:gd name="T6" fmla="*/ 85 w 155"/>
                              <a:gd name="T7" fmla="*/ 135 h 180"/>
                              <a:gd name="T8" fmla="*/ 85 w 155"/>
                              <a:gd name="T9" fmla="*/ 180 h 180"/>
                              <a:gd name="T10" fmla="*/ 155 w 155"/>
                              <a:gd name="T11" fmla="*/ 0 h 180"/>
                              <a:gd name="T12" fmla="*/ 0 w 155"/>
                              <a:gd name="T13" fmla="*/ 110 h 180"/>
                              <a:gd name="T14" fmla="*/ 0 w 155"/>
                              <a:gd name="T15" fmla="*/ 11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5" h="180">
                                <a:moveTo>
                                  <a:pt x="0" y="110"/>
                                </a:moveTo>
                                <a:lnTo>
                                  <a:pt x="40" y="110"/>
                                </a:lnTo>
                                <a:lnTo>
                                  <a:pt x="40" y="170"/>
                                </a:lnTo>
                                <a:lnTo>
                                  <a:pt x="85" y="135"/>
                                </a:lnTo>
                                <a:lnTo>
                                  <a:pt x="85" y="180"/>
                                </a:lnTo>
                                <a:lnTo>
                                  <a:pt x="155" y="0"/>
                                </a:lnTo>
                                <a:lnTo>
                                  <a:pt x="0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805"/>
                        <wps:cNvSpPr>
                          <a:spLocks/>
                        </wps:cNvSpPr>
                        <wps:spPr bwMode="auto">
                          <a:xfrm>
                            <a:off x="545" y="1666"/>
                            <a:ext cx="575" cy="340"/>
                          </a:xfrm>
                          <a:custGeom>
                            <a:avLst/>
                            <a:gdLst>
                              <a:gd name="T0" fmla="*/ 575 w 575"/>
                              <a:gd name="T1" fmla="*/ 0 h 340"/>
                              <a:gd name="T2" fmla="*/ 575 w 575"/>
                              <a:gd name="T3" fmla="*/ 0 h 340"/>
                              <a:gd name="T4" fmla="*/ 535 w 575"/>
                              <a:gd name="T5" fmla="*/ 60 h 340"/>
                              <a:gd name="T6" fmla="*/ 490 w 575"/>
                              <a:gd name="T7" fmla="*/ 110 h 340"/>
                              <a:gd name="T8" fmla="*/ 445 w 575"/>
                              <a:gd name="T9" fmla="*/ 160 h 340"/>
                              <a:gd name="T10" fmla="*/ 395 w 575"/>
                              <a:gd name="T11" fmla="*/ 195 h 340"/>
                              <a:gd name="T12" fmla="*/ 395 w 575"/>
                              <a:gd name="T13" fmla="*/ 195 h 340"/>
                              <a:gd name="T14" fmla="*/ 350 w 575"/>
                              <a:gd name="T15" fmla="*/ 225 h 340"/>
                              <a:gd name="T16" fmla="*/ 300 w 575"/>
                              <a:gd name="T17" fmla="*/ 245 h 340"/>
                              <a:gd name="T18" fmla="*/ 255 w 575"/>
                              <a:gd name="T19" fmla="*/ 260 h 340"/>
                              <a:gd name="T20" fmla="*/ 210 w 575"/>
                              <a:gd name="T21" fmla="*/ 265 h 340"/>
                              <a:gd name="T22" fmla="*/ 210 w 575"/>
                              <a:gd name="T23" fmla="*/ 265 h 340"/>
                              <a:gd name="T24" fmla="*/ 170 w 575"/>
                              <a:gd name="T25" fmla="*/ 265 h 340"/>
                              <a:gd name="T26" fmla="*/ 130 w 575"/>
                              <a:gd name="T27" fmla="*/ 255 h 340"/>
                              <a:gd name="T28" fmla="*/ 100 w 575"/>
                              <a:gd name="T29" fmla="*/ 240 h 340"/>
                              <a:gd name="T30" fmla="*/ 70 w 575"/>
                              <a:gd name="T31" fmla="*/ 215 h 340"/>
                              <a:gd name="T32" fmla="*/ 70 w 575"/>
                              <a:gd name="T33" fmla="*/ 215 h 340"/>
                              <a:gd name="T34" fmla="*/ 45 w 575"/>
                              <a:gd name="T35" fmla="*/ 185 h 340"/>
                              <a:gd name="T36" fmla="*/ 30 w 575"/>
                              <a:gd name="T37" fmla="*/ 145 h 340"/>
                              <a:gd name="T38" fmla="*/ 20 w 575"/>
                              <a:gd name="T39" fmla="*/ 100 h 340"/>
                              <a:gd name="T40" fmla="*/ 20 w 575"/>
                              <a:gd name="T41" fmla="*/ 50 h 340"/>
                              <a:gd name="T42" fmla="*/ 20 w 575"/>
                              <a:gd name="T43" fmla="*/ 50 h 340"/>
                              <a:gd name="T44" fmla="*/ 5 w 575"/>
                              <a:gd name="T45" fmla="*/ 95 h 340"/>
                              <a:gd name="T46" fmla="*/ 0 w 575"/>
                              <a:gd name="T47" fmla="*/ 135 h 340"/>
                              <a:gd name="T48" fmla="*/ 5 w 575"/>
                              <a:gd name="T49" fmla="*/ 175 h 340"/>
                              <a:gd name="T50" fmla="*/ 20 w 575"/>
                              <a:gd name="T51" fmla="*/ 215 h 340"/>
                              <a:gd name="T52" fmla="*/ 20 w 575"/>
                              <a:gd name="T53" fmla="*/ 215 h 340"/>
                              <a:gd name="T54" fmla="*/ 40 w 575"/>
                              <a:gd name="T55" fmla="*/ 250 h 340"/>
                              <a:gd name="T56" fmla="*/ 65 w 575"/>
                              <a:gd name="T57" fmla="*/ 280 h 340"/>
                              <a:gd name="T58" fmla="*/ 100 w 575"/>
                              <a:gd name="T59" fmla="*/ 305 h 340"/>
                              <a:gd name="T60" fmla="*/ 135 w 575"/>
                              <a:gd name="T61" fmla="*/ 325 h 340"/>
                              <a:gd name="T62" fmla="*/ 135 w 575"/>
                              <a:gd name="T63" fmla="*/ 325 h 340"/>
                              <a:gd name="T64" fmla="*/ 180 w 575"/>
                              <a:gd name="T65" fmla="*/ 335 h 340"/>
                              <a:gd name="T66" fmla="*/ 230 w 575"/>
                              <a:gd name="T67" fmla="*/ 340 h 340"/>
                              <a:gd name="T68" fmla="*/ 275 w 575"/>
                              <a:gd name="T69" fmla="*/ 335 h 340"/>
                              <a:gd name="T70" fmla="*/ 325 w 575"/>
                              <a:gd name="T71" fmla="*/ 320 h 340"/>
                              <a:gd name="T72" fmla="*/ 325 w 575"/>
                              <a:gd name="T73" fmla="*/ 320 h 340"/>
                              <a:gd name="T74" fmla="*/ 380 w 575"/>
                              <a:gd name="T75" fmla="*/ 295 h 340"/>
                              <a:gd name="T76" fmla="*/ 435 w 575"/>
                              <a:gd name="T77" fmla="*/ 260 h 340"/>
                              <a:gd name="T78" fmla="*/ 485 w 575"/>
                              <a:gd name="T79" fmla="*/ 210 h 340"/>
                              <a:gd name="T80" fmla="*/ 535 w 575"/>
                              <a:gd name="T81" fmla="*/ 150 h 340"/>
                              <a:gd name="T82" fmla="*/ 575 w 575"/>
                              <a:gd name="T83" fmla="*/ 0 h 340"/>
                              <a:gd name="T84" fmla="*/ 575 w 575"/>
                              <a:gd name="T85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75" h="340">
                                <a:moveTo>
                                  <a:pt x="575" y="0"/>
                                </a:moveTo>
                                <a:lnTo>
                                  <a:pt x="575" y="0"/>
                                </a:lnTo>
                                <a:lnTo>
                                  <a:pt x="535" y="60"/>
                                </a:lnTo>
                                <a:lnTo>
                                  <a:pt x="490" y="110"/>
                                </a:lnTo>
                                <a:lnTo>
                                  <a:pt x="445" y="160"/>
                                </a:lnTo>
                                <a:lnTo>
                                  <a:pt x="395" y="195"/>
                                </a:lnTo>
                                <a:lnTo>
                                  <a:pt x="350" y="225"/>
                                </a:lnTo>
                                <a:lnTo>
                                  <a:pt x="300" y="245"/>
                                </a:lnTo>
                                <a:lnTo>
                                  <a:pt x="255" y="260"/>
                                </a:lnTo>
                                <a:lnTo>
                                  <a:pt x="210" y="265"/>
                                </a:lnTo>
                                <a:lnTo>
                                  <a:pt x="170" y="265"/>
                                </a:lnTo>
                                <a:lnTo>
                                  <a:pt x="130" y="255"/>
                                </a:lnTo>
                                <a:lnTo>
                                  <a:pt x="100" y="240"/>
                                </a:lnTo>
                                <a:lnTo>
                                  <a:pt x="70" y="215"/>
                                </a:lnTo>
                                <a:lnTo>
                                  <a:pt x="45" y="185"/>
                                </a:lnTo>
                                <a:lnTo>
                                  <a:pt x="30" y="145"/>
                                </a:lnTo>
                                <a:lnTo>
                                  <a:pt x="20" y="100"/>
                                </a:lnTo>
                                <a:lnTo>
                                  <a:pt x="20" y="50"/>
                                </a:lnTo>
                                <a:lnTo>
                                  <a:pt x="5" y="95"/>
                                </a:lnTo>
                                <a:lnTo>
                                  <a:pt x="0" y="135"/>
                                </a:lnTo>
                                <a:lnTo>
                                  <a:pt x="5" y="175"/>
                                </a:lnTo>
                                <a:lnTo>
                                  <a:pt x="20" y="215"/>
                                </a:lnTo>
                                <a:lnTo>
                                  <a:pt x="40" y="250"/>
                                </a:lnTo>
                                <a:lnTo>
                                  <a:pt x="65" y="280"/>
                                </a:lnTo>
                                <a:lnTo>
                                  <a:pt x="100" y="305"/>
                                </a:lnTo>
                                <a:lnTo>
                                  <a:pt x="135" y="325"/>
                                </a:lnTo>
                                <a:lnTo>
                                  <a:pt x="180" y="335"/>
                                </a:lnTo>
                                <a:lnTo>
                                  <a:pt x="230" y="340"/>
                                </a:lnTo>
                                <a:lnTo>
                                  <a:pt x="275" y="335"/>
                                </a:lnTo>
                                <a:lnTo>
                                  <a:pt x="325" y="320"/>
                                </a:lnTo>
                                <a:lnTo>
                                  <a:pt x="380" y="295"/>
                                </a:lnTo>
                                <a:lnTo>
                                  <a:pt x="435" y="260"/>
                                </a:lnTo>
                                <a:lnTo>
                                  <a:pt x="485" y="210"/>
                                </a:lnTo>
                                <a:lnTo>
                                  <a:pt x="535" y="150"/>
                                </a:lnTo>
                                <a:lnTo>
                                  <a:pt x="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806"/>
                        <wps:cNvSpPr>
                          <a:spLocks/>
                        </wps:cNvSpPr>
                        <wps:spPr bwMode="auto">
                          <a:xfrm>
                            <a:off x="560" y="1590"/>
                            <a:ext cx="140" cy="126"/>
                          </a:xfrm>
                          <a:custGeom>
                            <a:avLst/>
                            <a:gdLst>
                              <a:gd name="T0" fmla="*/ 120 w 140"/>
                              <a:gd name="T1" fmla="*/ 116 h 126"/>
                              <a:gd name="T2" fmla="*/ 70 w 140"/>
                              <a:gd name="T3" fmla="*/ 91 h 126"/>
                              <a:gd name="T4" fmla="*/ 140 w 140"/>
                              <a:gd name="T5" fmla="*/ 61 h 126"/>
                              <a:gd name="T6" fmla="*/ 55 w 140"/>
                              <a:gd name="T7" fmla="*/ 51 h 126"/>
                              <a:gd name="T8" fmla="*/ 110 w 140"/>
                              <a:gd name="T9" fmla="*/ 0 h 126"/>
                              <a:gd name="T10" fmla="*/ 110 w 140"/>
                              <a:gd name="T11" fmla="*/ 0 h 126"/>
                              <a:gd name="T12" fmla="*/ 80 w 140"/>
                              <a:gd name="T13" fmla="*/ 5 h 126"/>
                              <a:gd name="T14" fmla="*/ 55 w 140"/>
                              <a:gd name="T15" fmla="*/ 15 h 126"/>
                              <a:gd name="T16" fmla="*/ 35 w 140"/>
                              <a:gd name="T17" fmla="*/ 26 h 126"/>
                              <a:gd name="T18" fmla="*/ 20 w 140"/>
                              <a:gd name="T19" fmla="*/ 41 h 126"/>
                              <a:gd name="T20" fmla="*/ 10 w 140"/>
                              <a:gd name="T21" fmla="*/ 61 h 126"/>
                              <a:gd name="T22" fmla="*/ 5 w 140"/>
                              <a:gd name="T23" fmla="*/ 81 h 126"/>
                              <a:gd name="T24" fmla="*/ 0 w 140"/>
                              <a:gd name="T25" fmla="*/ 101 h 126"/>
                              <a:gd name="T26" fmla="*/ 5 w 140"/>
                              <a:gd name="T27" fmla="*/ 126 h 126"/>
                              <a:gd name="T28" fmla="*/ 120 w 140"/>
                              <a:gd name="T29" fmla="*/ 116 h 126"/>
                              <a:gd name="T30" fmla="*/ 120 w 140"/>
                              <a:gd name="T31" fmla="*/ 116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0" h="126">
                                <a:moveTo>
                                  <a:pt x="120" y="116"/>
                                </a:moveTo>
                                <a:lnTo>
                                  <a:pt x="70" y="91"/>
                                </a:lnTo>
                                <a:lnTo>
                                  <a:pt x="140" y="61"/>
                                </a:lnTo>
                                <a:lnTo>
                                  <a:pt x="55" y="51"/>
                                </a:lnTo>
                                <a:lnTo>
                                  <a:pt x="110" y="0"/>
                                </a:lnTo>
                                <a:lnTo>
                                  <a:pt x="80" y="5"/>
                                </a:lnTo>
                                <a:lnTo>
                                  <a:pt x="55" y="15"/>
                                </a:lnTo>
                                <a:lnTo>
                                  <a:pt x="35" y="26"/>
                                </a:lnTo>
                                <a:lnTo>
                                  <a:pt x="20" y="41"/>
                                </a:lnTo>
                                <a:lnTo>
                                  <a:pt x="10" y="61"/>
                                </a:lnTo>
                                <a:lnTo>
                                  <a:pt x="5" y="81"/>
                                </a:lnTo>
                                <a:lnTo>
                                  <a:pt x="0" y="101"/>
                                </a:lnTo>
                                <a:lnTo>
                                  <a:pt x="5" y="126"/>
                                </a:lnTo>
                                <a:lnTo>
                                  <a:pt x="120" y="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807"/>
                        <wps:cNvSpPr>
                          <a:spLocks/>
                        </wps:cNvSpPr>
                        <wps:spPr bwMode="auto">
                          <a:xfrm>
                            <a:off x="470" y="1590"/>
                            <a:ext cx="1296" cy="1151"/>
                          </a:xfrm>
                          <a:custGeom>
                            <a:avLst/>
                            <a:gdLst>
                              <a:gd name="T0" fmla="*/ 595 w 1296"/>
                              <a:gd name="T1" fmla="*/ 121 h 1151"/>
                              <a:gd name="T2" fmla="*/ 535 w 1296"/>
                              <a:gd name="T3" fmla="*/ 231 h 1151"/>
                              <a:gd name="T4" fmla="*/ 460 w 1296"/>
                              <a:gd name="T5" fmla="*/ 321 h 1151"/>
                              <a:gd name="T6" fmla="*/ 430 w 1296"/>
                              <a:gd name="T7" fmla="*/ 346 h 1151"/>
                              <a:gd name="T8" fmla="*/ 305 w 1296"/>
                              <a:gd name="T9" fmla="*/ 426 h 1151"/>
                              <a:gd name="T10" fmla="*/ 210 w 1296"/>
                              <a:gd name="T11" fmla="*/ 481 h 1151"/>
                              <a:gd name="T12" fmla="*/ 155 w 1296"/>
                              <a:gd name="T13" fmla="*/ 511 h 1151"/>
                              <a:gd name="T14" fmla="*/ 80 w 1296"/>
                              <a:gd name="T15" fmla="*/ 576 h 1151"/>
                              <a:gd name="T16" fmla="*/ 25 w 1296"/>
                              <a:gd name="T17" fmla="*/ 651 h 1151"/>
                              <a:gd name="T18" fmla="*/ 15 w 1296"/>
                              <a:gd name="T19" fmla="*/ 676 h 1151"/>
                              <a:gd name="T20" fmla="*/ 0 w 1296"/>
                              <a:gd name="T21" fmla="*/ 721 h 1151"/>
                              <a:gd name="T22" fmla="*/ 5 w 1296"/>
                              <a:gd name="T23" fmla="*/ 801 h 1151"/>
                              <a:gd name="T24" fmla="*/ 20 w 1296"/>
                              <a:gd name="T25" fmla="*/ 856 h 1151"/>
                              <a:gd name="T26" fmla="*/ 80 w 1296"/>
                              <a:gd name="T27" fmla="*/ 966 h 1151"/>
                              <a:gd name="T28" fmla="*/ 180 w 1296"/>
                              <a:gd name="T29" fmla="*/ 1056 h 1151"/>
                              <a:gd name="T30" fmla="*/ 240 w 1296"/>
                              <a:gd name="T31" fmla="*/ 1096 h 1151"/>
                              <a:gd name="T32" fmla="*/ 385 w 1296"/>
                              <a:gd name="T33" fmla="*/ 1141 h 1151"/>
                              <a:gd name="T34" fmla="*/ 460 w 1296"/>
                              <a:gd name="T35" fmla="*/ 1151 h 1151"/>
                              <a:gd name="T36" fmla="*/ 550 w 1296"/>
                              <a:gd name="T37" fmla="*/ 1146 h 1151"/>
                              <a:gd name="T38" fmla="*/ 645 w 1296"/>
                              <a:gd name="T39" fmla="*/ 1126 h 1151"/>
                              <a:gd name="T40" fmla="*/ 740 w 1296"/>
                              <a:gd name="T41" fmla="*/ 1091 h 1151"/>
                              <a:gd name="T42" fmla="*/ 831 w 1296"/>
                              <a:gd name="T43" fmla="*/ 1041 h 1151"/>
                              <a:gd name="T44" fmla="*/ 911 w 1296"/>
                              <a:gd name="T45" fmla="*/ 981 h 1151"/>
                              <a:gd name="T46" fmla="*/ 1041 w 1296"/>
                              <a:gd name="T47" fmla="*/ 861 h 1151"/>
                              <a:gd name="T48" fmla="*/ 1146 w 1296"/>
                              <a:gd name="T49" fmla="*/ 741 h 1151"/>
                              <a:gd name="T50" fmla="*/ 1221 w 1296"/>
                              <a:gd name="T51" fmla="*/ 611 h 1151"/>
                              <a:gd name="T52" fmla="*/ 1251 w 1296"/>
                              <a:gd name="T53" fmla="*/ 546 h 1151"/>
                              <a:gd name="T54" fmla="*/ 1286 w 1296"/>
                              <a:gd name="T55" fmla="*/ 421 h 1151"/>
                              <a:gd name="T56" fmla="*/ 1296 w 1296"/>
                              <a:gd name="T57" fmla="*/ 286 h 1151"/>
                              <a:gd name="T58" fmla="*/ 1281 w 1296"/>
                              <a:gd name="T59" fmla="*/ 146 h 1151"/>
                              <a:gd name="T60" fmla="*/ 1241 w 1296"/>
                              <a:gd name="T61" fmla="*/ 0 h 1151"/>
                              <a:gd name="T62" fmla="*/ 595 w 1296"/>
                              <a:gd name="T63" fmla="*/ 121 h 1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296" h="1151">
                                <a:moveTo>
                                  <a:pt x="595" y="121"/>
                                </a:moveTo>
                                <a:lnTo>
                                  <a:pt x="595" y="121"/>
                                </a:lnTo>
                                <a:lnTo>
                                  <a:pt x="570" y="181"/>
                                </a:lnTo>
                                <a:lnTo>
                                  <a:pt x="535" y="231"/>
                                </a:lnTo>
                                <a:lnTo>
                                  <a:pt x="500" y="281"/>
                                </a:lnTo>
                                <a:lnTo>
                                  <a:pt x="460" y="321"/>
                                </a:lnTo>
                                <a:lnTo>
                                  <a:pt x="430" y="346"/>
                                </a:lnTo>
                                <a:lnTo>
                                  <a:pt x="395" y="371"/>
                                </a:lnTo>
                                <a:lnTo>
                                  <a:pt x="305" y="426"/>
                                </a:lnTo>
                                <a:lnTo>
                                  <a:pt x="210" y="481"/>
                                </a:lnTo>
                                <a:lnTo>
                                  <a:pt x="155" y="511"/>
                                </a:lnTo>
                                <a:lnTo>
                                  <a:pt x="115" y="541"/>
                                </a:lnTo>
                                <a:lnTo>
                                  <a:pt x="80" y="576"/>
                                </a:lnTo>
                                <a:lnTo>
                                  <a:pt x="50" y="611"/>
                                </a:lnTo>
                                <a:lnTo>
                                  <a:pt x="25" y="651"/>
                                </a:lnTo>
                                <a:lnTo>
                                  <a:pt x="15" y="676"/>
                                </a:lnTo>
                                <a:lnTo>
                                  <a:pt x="5" y="696"/>
                                </a:lnTo>
                                <a:lnTo>
                                  <a:pt x="0" y="721"/>
                                </a:lnTo>
                                <a:lnTo>
                                  <a:pt x="0" y="746"/>
                                </a:lnTo>
                                <a:lnTo>
                                  <a:pt x="5" y="801"/>
                                </a:lnTo>
                                <a:lnTo>
                                  <a:pt x="20" y="856"/>
                                </a:lnTo>
                                <a:lnTo>
                                  <a:pt x="45" y="911"/>
                                </a:lnTo>
                                <a:lnTo>
                                  <a:pt x="80" y="966"/>
                                </a:lnTo>
                                <a:lnTo>
                                  <a:pt x="125" y="1011"/>
                                </a:lnTo>
                                <a:lnTo>
                                  <a:pt x="180" y="1056"/>
                                </a:lnTo>
                                <a:lnTo>
                                  <a:pt x="240" y="1096"/>
                                </a:lnTo>
                                <a:lnTo>
                                  <a:pt x="310" y="1126"/>
                                </a:lnTo>
                                <a:lnTo>
                                  <a:pt x="385" y="1141"/>
                                </a:lnTo>
                                <a:lnTo>
                                  <a:pt x="460" y="1151"/>
                                </a:lnTo>
                                <a:lnTo>
                                  <a:pt x="505" y="1151"/>
                                </a:lnTo>
                                <a:lnTo>
                                  <a:pt x="550" y="1146"/>
                                </a:lnTo>
                                <a:lnTo>
                                  <a:pt x="600" y="1136"/>
                                </a:lnTo>
                                <a:lnTo>
                                  <a:pt x="645" y="1126"/>
                                </a:lnTo>
                                <a:lnTo>
                                  <a:pt x="690" y="1111"/>
                                </a:lnTo>
                                <a:lnTo>
                                  <a:pt x="740" y="1091"/>
                                </a:lnTo>
                                <a:lnTo>
                                  <a:pt x="785" y="1066"/>
                                </a:lnTo>
                                <a:lnTo>
                                  <a:pt x="831" y="1041"/>
                                </a:lnTo>
                                <a:lnTo>
                                  <a:pt x="911" y="981"/>
                                </a:lnTo>
                                <a:lnTo>
                                  <a:pt x="976" y="921"/>
                                </a:lnTo>
                                <a:lnTo>
                                  <a:pt x="1041" y="861"/>
                                </a:lnTo>
                                <a:lnTo>
                                  <a:pt x="1096" y="801"/>
                                </a:lnTo>
                                <a:lnTo>
                                  <a:pt x="1146" y="741"/>
                                </a:lnTo>
                                <a:lnTo>
                                  <a:pt x="1186" y="676"/>
                                </a:lnTo>
                                <a:lnTo>
                                  <a:pt x="1221" y="611"/>
                                </a:lnTo>
                                <a:lnTo>
                                  <a:pt x="1251" y="546"/>
                                </a:lnTo>
                                <a:lnTo>
                                  <a:pt x="1271" y="486"/>
                                </a:lnTo>
                                <a:lnTo>
                                  <a:pt x="1286" y="421"/>
                                </a:lnTo>
                                <a:lnTo>
                                  <a:pt x="1291" y="356"/>
                                </a:lnTo>
                                <a:lnTo>
                                  <a:pt x="1296" y="286"/>
                                </a:lnTo>
                                <a:lnTo>
                                  <a:pt x="1291" y="216"/>
                                </a:lnTo>
                                <a:lnTo>
                                  <a:pt x="1281" y="146"/>
                                </a:lnTo>
                                <a:lnTo>
                                  <a:pt x="1261" y="76"/>
                                </a:lnTo>
                                <a:lnTo>
                                  <a:pt x="1241" y="0"/>
                                </a:lnTo>
                                <a:lnTo>
                                  <a:pt x="595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808"/>
                        <wps:cNvSpPr>
                          <a:spLocks/>
                        </wps:cNvSpPr>
                        <wps:spPr bwMode="auto">
                          <a:xfrm>
                            <a:off x="935" y="695"/>
                            <a:ext cx="1211" cy="1511"/>
                          </a:xfrm>
                          <a:custGeom>
                            <a:avLst/>
                            <a:gdLst>
                              <a:gd name="T0" fmla="*/ 556 w 1211"/>
                              <a:gd name="T1" fmla="*/ 25 h 1511"/>
                              <a:gd name="T2" fmla="*/ 481 w 1211"/>
                              <a:gd name="T3" fmla="*/ 60 h 1511"/>
                              <a:gd name="T4" fmla="*/ 411 w 1211"/>
                              <a:gd name="T5" fmla="*/ 100 h 1511"/>
                              <a:gd name="T6" fmla="*/ 351 w 1211"/>
                              <a:gd name="T7" fmla="*/ 155 h 1511"/>
                              <a:gd name="T8" fmla="*/ 305 w 1211"/>
                              <a:gd name="T9" fmla="*/ 220 h 1511"/>
                              <a:gd name="T10" fmla="*/ 280 w 1211"/>
                              <a:gd name="T11" fmla="*/ 260 h 1511"/>
                              <a:gd name="T12" fmla="*/ 250 w 1211"/>
                              <a:gd name="T13" fmla="*/ 345 h 1511"/>
                              <a:gd name="T14" fmla="*/ 230 w 1211"/>
                              <a:gd name="T15" fmla="*/ 440 h 1511"/>
                              <a:gd name="T16" fmla="*/ 230 w 1211"/>
                              <a:gd name="T17" fmla="*/ 545 h 1511"/>
                              <a:gd name="T18" fmla="*/ 235 w 1211"/>
                              <a:gd name="T19" fmla="*/ 600 h 1511"/>
                              <a:gd name="T20" fmla="*/ 230 w 1211"/>
                              <a:gd name="T21" fmla="*/ 680 h 1511"/>
                              <a:gd name="T22" fmla="*/ 185 w 1211"/>
                              <a:gd name="T23" fmla="*/ 770 h 1511"/>
                              <a:gd name="T24" fmla="*/ 130 w 1211"/>
                              <a:gd name="T25" fmla="*/ 855 h 1511"/>
                              <a:gd name="T26" fmla="*/ 65 w 1211"/>
                              <a:gd name="T27" fmla="*/ 936 h 1511"/>
                              <a:gd name="T28" fmla="*/ 40 w 1211"/>
                              <a:gd name="T29" fmla="*/ 981 h 1511"/>
                              <a:gd name="T30" fmla="*/ 5 w 1211"/>
                              <a:gd name="T31" fmla="*/ 1071 h 1511"/>
                              <a:gd name="T32" fmla="*/ 0 w 1211"/>
                              <a:gd name="T33" fmla="*/ 1111 h 1511"/>
                              <a:gd name="T34" fmla="*/ 5 w 1211"/>
                              <a:gd name="T35" fmla="*/ 1161 h 1511"/>
                              <a:gd name="T36" fmla="*/ 20 w 1211"/>
                              <a:gd name="T37" fmla="*/ 1216 h 1511"/>
                              <a:gd name="T38" fmla="*/ 95 w 1211"/>
                              <a:gd name="T39" fmla="*/ 1321 h 1511"/>
                              <a:gd name="T40" fmla="*/ 130 w 1211"/>
                              <a:gd name="T41" fmla="*/ 1361 h 1511"/>
                              <a:gd name="T42" fmla="*/ 150 w 1211"/>
                              <a:gd name="T43" fmla="*/ 1396 h 1511"/>
                              <a:gd name="T44" fmla="*/ 185 w 1211"/>
                              <a:gd name="T45" fmla="*/ 1511 h 1511"/>
                              <a:gd name="T46" fmla="*/ 200 w 1211"/>
                              <a:gd name="T47" fmla="*/ 1481 h 1511"/>
                              <a:gd name="T48" fmla="*/ 240 w 1211"/>
                              <a:gd name="T49" fmla="*/ 1436 h 1511"/>
                              <a:gd name="T50" fmla="*/ 260 w 1211"/>
                              <a:gd name="T51" fmla="*/ 1416 h 1511"/>
                              <a:gd name="T52" fmla="*/ 351 w 1211"/>
                              <a:gd name="T53" fmla="*/ 1381 h 1511"/>
                              <a:gd name="T54" fmla="*/ 451 w 1211"/>
                              <a:gd name="T55" fmla="*/ 1356 h 1511"/>
                              <a:gd name="T56" fmla="*/ 516 w 1211"/>
                              <a:gd name="T57" fmla="*/ 1336 h 1511"/>
                              <a:gd name="T58" fmla="*/ 571 w 1211"/>
                              <a:gd name="T59" fmla="*/ 1311 h 1511"/>
                              <a:gd name="T60" fmla="*/ 666 w 1211"/>
                              <a:gd name="T61" fmla="*/ 1251 h 1511"/>
                              <a:gd name="T62" fmla="*/ 741 w 1211"/>
                              <a:gd name="T63" fmla="*/ 1176 h 1511"/>
                              <a:gd name="T64" fmla="*/ 786 w 1211"/>
                              <a:gd name="T65" fmla="*/ 1096 h 1511"/>
                              <a:gd name="T66" fmla="*/ 811 w 1211"/>
                              <a:gd name="T67" fmla="*/ 1011 h 1511"/>
                              <a:gd name="T68" fmla="*/ 816 w 1211"/>
                              <a:gd name="T69" fmla="*/ 971 h 1511"/>
                              <a:gd name="T70" fmla="*/ 806 w 1211"/>
                              <a:gd name="T71" fmla="*/ 880 h 1511"/>
                              <a:gd name="T72" fmla="*/ 801 w 1211"/>
                              <a:gd name="T73" fmla="*/ 835 h 1511"/>
                              <a:gd name="T74" fmla="*/ 741 w 1211"/>
                              <a:gd name="T75" fmla="*/ 645 h 1511"/>
                              <a:gd name="T76" fmla="*/ 726 w 1211"/>
                              <a:gd name="T77" fmla="*/ 595 h 1511"/>
                              <a:gd name="T78" fmla="*/ 716 w 1211"/>
                              <a:gd name="T79" fmla="*/ 485 h 1511"/>
                              <a:gd name="T80" fmla="*/ 721 w 1211"/>
                              <a:gd name="T81" fmla="*/ 430 h 1511"/>
                              <a:gd name="T82" fmla="*/ 751 w 1211"/>
                              <a:gd name="T83" fmla="*/ 330 h 1511"/>
                              <a:gd name="T84" fmla="*/ 806 w 1211"/>
                              <a:gd name="T85" fmla="*/ 250 h 1511"/>
                              <a:gd name="T86" fmla="*/ 846 w 1211"/>
                              <a:gd name="T87" fmla="*/ 215 h 1511"/>
                              <a:gd name="T88" fmla="*/ 931 w 1211"/>
                              <a:gd name="T89" fmla="*/ 170 h 1511"/>
                              <a:gd name="T90" fmla="*/ 976 w 1211"/>
                              <a:gd name="T91" fmla="*/ 160 h 1511"/>
                              <a:gd name="T92" fmla="*/ 1091 w 1211"/>
                              <a:gd name="T93" fmla="*/ 170 h 1511"/>
                              <a:gd name="T94" fmla="*/ 1211 w 1211"/>
                              <a:gd name="T95" fmla="*/ 225 h 1511"/>
                              <a:gd name="T96" fmla="*/ 1176 w 1211"/>
                              <a:gd name="T97" fmla="*/ 190 h 1511"/>
                              <a:gd name="T98" fmla="*/ 1101 w 1211"/>
                              <a:gd name="T99" fmla="*/ 130 h 1511"/>
                              <a:gd name="T100" fmla="*/ 1021 w 1211"/>
                              <a:gd name="T101" fmla="*/ 80 h 1511"/>
                              <a:gd name="T102" fmla="*/ 936 w 1211"/>
                              <a:gd name="T103" fmla="*/ 40 h 1511"/>
                              <a:gd name="T104" fmla="*/ 891 w 1211"/>
                              <a:gd name="T105" fmla="*/ 25 h 1511"/>
                              <a:gd name="T106" fmla="*/ 806 w 1211"/>
                              <a:gd name="T107" fmla="*/ 5 h 1511"/>
                              <a:gd name="T108" fmla="*/ 721 w 1211"/>
                              <a:gd name="T109" fmla="*/ 0 h 1511"/>
                              <a:gd name="T110" fmla="*/ 636 w 1211"/>
                              <a:gd name="T111" fmla="*/ 5 h 1511"/>
                              <a:gd name="T112" fmla="*/ 556 w 1211"/>
                              <a:gd name="T113" fmla="*/ 25 h 15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211" h="1511">
                                <a:moveTo>
                                  <a:pt x="556" y="25"/>
                                </a:moveTo>
                                <a:lnTo>
                                  <a:pt x="556" y="25"/>
                                </a:lnTo>
                                <a:lnTo>
                                  <a:pt x="516" y="40"/>
                                </a:lnTo>
                                <a:lnTo>
                                  <a:pt x="481" y="60"/>
                                </a:lnTo>
                                <a:lnTo>
                                  <a:pt x="441" y="80"/>
                                </a:lnTo>
                                <a:lnTo>
                                  <a:pt x="411" y="100"/>
                                </a:lnTo>
                                <a:lnTo>
                                  <a:pt x="381" y="125"/>
                                </a:lnTo>
                                <a:lnTo>
                                  <a:pt x="351" y="155"/>
                                </a:lnTo>
                                <a:lnTo>
                                  <a:pt x="325" y="185"/>
                                </a:lnTo>
                                <a:lnTo>
                                  <a:pt x="305" y="220"/>
                                </a:lnTo>
                                <a:lnTo>
                                  <a:pt x="280" y="260"/>
                                </a:lnTo>
                                <a:lnTo>
                                  <a:pt x="265" y="300"/>
                                </a:lnTo>
                                <a:lnTo>
                                  <a:pt x="250" y="345"/>
                                </a:lnTo>
                                <a:lnTo>
                                  <a:pt x="240" y="395"/>
                                </a:lnTo>
                                <a:lnTo>
                                  <a:pt x="230" y="440"/>
                                </a:lnTo>
                                <a:lnTo>
                                  <a:pt x="230" y="490"/>
                                </a:lnTo>
                                <a:lnTo>
                                  <a:pt x="230" y="545"/>
                                </a:lnTo>
                                <a:lnTo>
                                  <a:pt x="235" y="600"/>
                                </a:lnTo>
                                <a:lnTo>
                                  <a:pt x="235" y="640"/>
                                </a:lnTo>
                                <a:lnTo>
                                  <a:pt x="230" y="680"/>
                                </a:lnTo>
                                <a:lnTo>
                                  <a:pt x="210" y="725"/>
                                </a:lnTo>
                                <a:lnTo>
                                  <a:pt x="185" y="770"/>
                                </a:lnTo>
                                <a:lnTo>
                                  <a:pt x="130" y="855"/>
                                </a:lnTo>
                                <a:lnTo>
                                  <a:pt x="65" y="936"/>
                                </a:lnTo>
                                <a:lnTo>
                                  <a:pt x="40" y="981"/>
                                </a:lnTo>
                                <a:lnTo>
                                  <a:pt x="15" y="1026"/>
                                </a:lnTo>
                                <a:lnTo>
                                  <a:pt x="5" y="1071"/>
                                </a:lnTo>
                                <a:lnTo>
                                  <a:pt x="0" y="1111"/>
                                </a:lnTo>
                                <a:lnTo>
                                  <a:pt x="0" y="1136"/>
                                </a:lnTo>
                                <a:lnTo>
                                  <a:pt x="5" y="1161"/>
                                </a:lnTo>
                                <a:lnTo>
                                  <a:pt x="10" y="1191"/>
                                </a:lnTo>
                                <a:lnTo>
                                  <a:pt x="20" y="1216"/>
                                </a:lnTo>
                                <a:lnTo>
                                  <a:pt x="50" y="1266"/>
                                </a:lnTo>
                                <a:lnTo>
                                  <a:pt x="95" y="1321"/>
                                </a:lnTo>
                                <a:lnTo>
                                  <a:pt x="130" y="1361"/>
                                </a:lnTo>
                                <a:lnTo>
                                  <a:pt x="150" y="1396"/>
                                </a:lnTo>
                                <a:lnTo>
                                  <a:pt x="170" y="1446"/>
                                </a:lnTo>
                                <a:lnTo>
                                  <a:pt x="185" y="1511"/>
                                </a:lnTo>
                                <a:lnTo>
                                  <a:pt x="200" y="1481"/>
                                </a:lnTo>
                                <a:lnTo>
                                  <a:pt x="220" y="1456"/>
                                </a:lnTo>
                                <a:lnTo>
                                  <a:pt x="240" y="1436"/>
                                </a:lnTo>
                                <a:lnTo>
                                  <a:pt x="260" y="1416"/>
                                </a:lnTo>
                                <a:lnTo>
                                  <a:pt x="300" y="1396"/>
                                </a:lnTo>
                                <a:lnTo>
                                  <a:pt x="351" y="1381"/>
                                </a:lnTo>
                                <a:lnTo>
                                  <a:pt x="451" y="1356"/>
                                </a:lnTo>
                                <a:lnTo>
                                  <a:pt x="516" y="1336"/>
                                </a:lnTo>
                                <a:lnTo>
                                  <a:pt x="571" y="1311"/>
                                </a:lnTo>
                                <a:lnTo>
                                  <a:pt x="621" y="1281"/>
                                </a:lnTo>
                                <a:lnTo>
                                  <a:pt x="666" y="1251"/>
                                </a:lnTo>
                                <a:lnTo>
                                  <a:pt x="706" y="1216"/>
                                </a:lnTo>
                                <a:lnTo>
                                  <a:pt x="741" y="1176"/>
                                </a:lnTo>
                                <a:lnTo>
                                  <a:pt x="766" y="1141"/>
                                </a:lnTo>
                                <a:lnTo>
                                  <a:pt x="786" y="1096"/>
                                </a:lnTo>
                                <a:lnTo>
                                  <a:pt x="801" y="1056"/>
                                </a:lnTo>
                                <a:lnTo>
                                  <a:pt x="811" y="1011"/>
                                </a:lnTo>
                                <a:lnTo>
                                  <a:pt x="816" y="971"/>
                                </a:lnTo>
                                <a:lnTo>
                                  <a:pt x="811" y="926"/>
                                </a:lnTo>
                                <a:lnTo>
                                  <a:pt x="806" y="880"/>
                                </a:lnTo>
                                <a:lnTo>
                                  <a:pt x="801" y="835"/>
                                </a:lnTo>
                                <a:lnTo>
                                  <a:pt x="776" y="750"/>
                                </a:lnTo>
                                <a:lnTo>
                                  <a:pt x="741" y="645"/>
                                </a:lnTo>
                                <a:lnTo>
                                  <a:pt x="726" y="595"/>
                                </a:lnTo>
                                <a:lnTo>
                                  <a:pt x="716" y="540"/>
                                </a:lnTo>
                                <a:lnTo>
                                  <a:pt x="716" y="485"/>
                                </a:lnTo>
                                <a:lnTo>
                                  <a:pt x="721" y="430"/>
                                </a:lnTo>
                                <a:lnTo>
                                  <a:pt x="736" y="380"/>
                                </a:lnTo>
                                <a:lnTo>
                                  <a:pt x="751" y="330"/>
                                </a:lnTo>
                                <a:lnTo>
                                  <a:pt x="776" y="290"/>
                                </a:lnTo>
                                <a:lnTo>
                                  <a:pt x="806" y="250"/>
                                </a:lnTo>
                                <a:lnTo>
                                  <a:pt x="846" y="215"/>
                                </a:lnTo>
                                <a:lnTo>
                                  <a:pt x="886" y="185"/>
                                </a:lnTo>
                                <a:lnTo>
                                  <a:pt x="931" y="170"/>
                                </a:lnTo>
                                <a:lnTo>
                                  <a:pt x="976" y="160"/>
                                </a:lnTo>
                                <a:lnTo>
                                  <a:pt x="1036" y="160"/>
                                </a:lnTo>
                                <a:lnTo>
                                  <a:pt x="1091" y="170"/>
                                </a:lnTo>
                                <a:lnTo>
                                  <a:pt x="1151" y="195"/>
                                </a:lnTo>
                                <a:lnTo>
                                  <a:pt x="1211" y="225"/>
                                </a:lnTo>
                                <a:lnTo>
                                  <a:pt x="1176" y="190"/>
                                </a:lnTo>
                                <a:lnTo>
                                  <a:pt x="1141" y="160"/>
                                </a:lnTo>
                                <a:lnTo>
                                  <a:pt x="1101" y="130"/>
                                </a:lnTo>
                                <a:lnTo>
                                  <a:pt x="1066" y="100"/>
                                </a:lnTo>
                                <a:lnTo>
                                  <a:pt x="1021" y="80"/>
                                </a:lnTo>
                                <a:lnTo>
                                  <a:pt x="981" y="60"/>
                                </a:lnTo>
                                <a:lnTo>
                                  <a:pt x="936" y="40"/>
                                </a:lnTo>
                                <a:lnTo>
                                  <a:pt x="891" y="25"/>
                                </a:lnTo>
                                <a:lnTo>
                                  <a:pt x="851" y="15"/>
                                </a:lnTo>
                                <a:lnTo>
                                  <a:pt x="806" y="5"/>
                                </a:lnTo>
                                <a:lnTo>
                                  <a:pt x="761" y="0"/>
                                </a:lnTo>
                                <a:lnTo>
                                  <a:pt x="721" y="0"/>
                                </a:lnTo>
                                <a:lnTo>
                                  <a:pt x="681" y="0"/>
                                </a:lnTo>
                                <a:lnTo>
                                  <a:pt x="636" y="5"/>
                                </a:lnTo>
                                <a:lnTo>
                                  <a:pt x="596" y="15"/>
                                </a:lnTo>
                                <a:lnTo>
                                  <a:pt x="55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809"/>
                        <wps:cNvSpPr>
                          <a:spLocks/>
                        </wps:cNvSpPr>
                        <wps:spPr bwMode="auto">
                          <a:xfrm>
                            <a:off x="1165" y="695"/>
                            <a:ext cx="981" cy="560"/>
                          </a:xfrm>
                          <a:custGeom>
                            <a:avLst/>
                            <a:gdLst>
                              <a:gd name="T0" fmla="*/ 326 w 981"/>
                              <a:gd name="T1" fmla="*/ 25 h 560"/>
                              <a:gd name="T2" fmla="*/ 326 w 981"/>
                              <a:gd name="T3" fmla="*/ 25 h 560"/>
                              <a:gd name="T4" fmla="*/ 286 w 981"/>
                              <a:gd name="T5" fmla="*/ 40 h 560"/>
                              <a:gd name="T6" fmla="*/ 251 w 981"/>
                              <a:gd name="T7" fmla="*/ 60 h 560"/>
                              <a:gd name="T8" fmla="*/ 211 w 981"/>
                              <a:gd name="T9" fmla="*/ 80 h 560"/>
                              <a:gd name="T10" fmla="*/ 181 w 981"/>
                              <a:gd name="T11" fmla="*/ 100 h 560"/>
                              <a:gd name="T12" fmla="*/ 151 w 981"/>
                              <a:gd name="T13" fmla="*/ 125 h 560"/>
                              <a:gd name="T14" fmla="*/ 121 w 981"/>
                              <a:gd name="T15" fmla="*/ 155 h 560"/>
                              <a:gd name="T16" fmla="*/ 95 w 981"/>
                              <a:gd name="T17" fmla="*/ 185 h 560"/>
                              <a:gd name="T18" fmla="*/ 75 w 981"/>
                              <a:gd name="T19" fmla="*/ 220 h 560"/>
                              <a:gd name="T20" fmla="*/ 75 w 981"/>
                              <a:gd name="T21" fmla="*/ 220 h 560"/>
                              <a:gd name="T22" fmla="*/ 40 w 981"/>
                              <a:gd name="T23" fmla="*/ 285 h 560"/>
                              <a:gd name="T24" fmla="*/ 15 w 981"/>
                              <a:gd name="T25" fmla="*/ 355 h 560"/>
                              <a:gd name="T26" fmla="*/ 5 w 981"/>
                              <a:gd name="T27" fmla="*/ 430 h 560"/>
                              <a:gd name="T28" fmla="*/ 0 w 981"/>
                              <a:gd name="T29" fmla="*/ 510 h 560"/>
                              <a:gd name="T30" fmla="*/ 0 w 981"/>
                              <a:gd name="T31" fmla="*/ 510 h 560"/>
                              <a:gd name="T32" fmla="*/ 60 w 981"/>
                              <a:gd name="T33" fmla="*/ 530 h 560"/>
                              <a:gd name="T34" fmla="*/ 116 w 981"/>
                              <a:gd name="T35" fmla="*/ 540 h 560"/>
                              <a:gd name="T36" fmla="*/ 176 w 981"/>
                              <a:gd name="T37" fmla="*/ 550 h 560"/>
                              <a:gd name="T38" fmla="*/ 236 w 981"/>
                              <a:gd name="T39" fmla="*/ 560 h 560"/>
                              <a:gd name="T40" fmla="*/ 301 w 981"/>
                              <a:gd name="T41" fmla="*/ 560 h 560"/>
                              <a:gd name="T42" fmla="*/ 361 w 981"/>
                              <a:gd name="T43" fmla="*/ 560 h 560"/>
                              <a:gd name="T44" fmla="*/ 421 w 981"/>
                              <a:gd name="T45" fmla="*/ 555 h 560"/>
                              <a:gd name="T46" fmla="*/ 486 w 981"/>
                              <a:gd name="T47" fmla="*/ 550 h 560"/>
                              <a:gd name="T48" fmla="*/ 486 w 981"/>
                              <a:gd name="T49" fmla="*/ 550 h 560"/>
                              <a:gd name="T50" fmla="*/ 486 w 981"/>
                              <a:gd name="T51" fmla="*/ 490 h 560"/>
                              <a:gd name="T52" fmla="*/ 491 w 981"/>
                              <a:gd name="T53" fmla="*/ 430 h 560"/>
                              <a:gd name="T54" fmla="*/ 491 w 981"/>
                              <a:gd name="T55" fmla="*/ 430 h 560"/>
                              <a:gd name="T56" fmla="*/ 506 w 981"/>
                              <a:gd name="T57" fmla="*/ 380 h 560"/>
                              <a:gd name="T58" fmla="*/ 521 w 981"/>
                              <a:gd name="T59" fmla="*/ 330 h 560"/>
                              <a:gd name="T60" fmla="*/ 546 w 981"/>
                              <a:gd name="T61" fmla="*/ 290 h 560"/>
                              <a:gd name="T62" fmla="*/ 576 w 981"/>
                              <a:gd name="T63" fmla="*/ 250 h 560"/>
                              <a:gd name="T64" fmla="*/ 576 w 981"/>
                              <a:gd name="T65" fmla="*/ 250 h 560"/>
                              <a:gd name="T66" fmla="*/ 616 w 981"/>
                              <a:gd name="T67" fmla="*/ 215 h 560"/>
                              <a:gd name="T68" fmla="*/ 656 w 981"/>
                              <a:gd name="T69" fmla="*/ 185 h 560"/>
                              <a:gd name="T70" fmla="*/ 701 w 981"/>
                              <a:gd name="T71" fmla="*/ 170 h 560"/>
                              <a:gd name="T72" fmla="*/ 746 w 981"/>
                              <a:gd name="T73" fmla="*/ 160 h 560"/>
                              <a:gd name="T74" fmla="*/ 746 w 981"/>
                              <a:gd name="T75" fmla="*/ 160 h 560"/>
                              <a:gd name="T76" fmla="*/ 806 w 981"/>
                              <a:gd name="T77" fmla="*/ 160 h 560"/>
                              <a:gd name="T78" fmla="*/ 861 w 981"/>
                              <a:gd name="T79" fmla="*/ 170 h 560"/>
                              <a:gd name="T80" fmla="*/ 921 w 981"/>
                              <a:gd name="T81" fmla="*/ 195 h 560"/>
                              <a:gd name="T82" fmla="*/ 981 w 981"/>
                              <a:gd name="T83" fmla="*/ 225 h 560"/>
                              <a:gd name="T84" fmla="*/ 981 w 981"/>
                              <a:gd name="T85" fmla="*/ 225 h 560"/>
                              <a:gd name="T86" fmla="*/ 946 w 981"/>
                              <a:gd name="T87" fmla="*/ 190 h 560"/>
                              <a:gd name="T88" fmla="*/ 911 w 981"/>
                              <a:gd name="T89" fmla="*/ 160 h 560"/>
                              <a:gd name="T90" fmla="*/ 871 w 981"/>
                              <a:gd name="T91" fmla="*/ 130 h 560"/>
                              <a:gd name="T92" fmla="*/ 836 w 981"/>
                              <a:gd name="T93" fmla="*/ 100 h 560"/>
                              <a:gd name="T94" fmla="*/ 791 w 981"/>
                              <a:gd name="T95" fmla="*/ 80 h 560"/>
                              <a:gd name="T96" fmla="*/ 751 w 981"/>
                              <a:gd name="T97" fmla="*/ 60 h 560"/>
                              <a:gd name="T98" fmla="*/ 706 w 981"/>
                              <a:gd name="T99" fmla="*/ 40 h 560"/>
                              <a:gd name="T100" fmla="*/ 661 w 981"/>
                              <a:gd name="T101" fmla="*/ 25 h 560"/>
                              <a:gd name="T102" fmla="*/ 661 w 981"/>
                              <a:gd name="T103" fmla="*/ 25 h 560"/>
                              <a:gd name="T104" fmla="*/ 621 w 981"/>
                              <a:gd name="T105" fmla="*/ 15 h 560"/>
                              <a:gd name="T106" fmla="*/ 576 w 981"/>
                              <a:gd name="T107" fmla="*/ 5 h 560"/>
                              <a:gd name="T108" fmla="*/ 531 w 981"/>
                              <a:gd name="T109" fmla="*/ 0 h 560"/>
                              <a:gd name="T110" fmla="*/ 491 w 981"/>
                              <a:gd name="T111" fmla="*/ 0 h 560"/>
                              <a:gd name="T112" fmla="*/ 451 w 981"/>
                              <a:gd name="T113" fmla="*/ 0 h 560"/>
                              <a:gd name="T114" fmla="*/ 406 w 981"/>
                              <a:gd name="T115" fmla="*/ 5 h 560"/>
                              <a:gd name="T116" fmla="*/ 366 w 981"/>
                              <a:gd name="T117" fmla="*/ 15 h 560"/>
                              <a:gd name="T118" fmla="*/ 326 w 981"/>
                              <a:gd name="T119" fmla="*/ 25 h 560"/>
                              <a:gd name="T120" fmla="*/ 326 w 981"/>
                              <a:gd name="T121" fmla="*/ 25 h 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981" h="560">
                                <a:moveTo>
                                  <a:pt x="326" y="25"/>
                                </a:moveTo>
                                <a:lnTo>
                                  <a:pt x="326" y="25"/>
                                </a:lnTo>
                                <a:lnTo>
                                  <a:pt x="286" y="40"/>
                                </a:lnTo>
                                <a:lnTo>
                                  <a:pt x="251" y="60"/>
                                </a:lnTo>
                                <a:lnTo>
                                  <a:pt x="211" y="80"/>
                                </a:lnTo>
                                <a:lnTo>
                                  <a:pt x="181" y="100"/>
                                </a:lnTo>
                                <a:lnTo>
                                  <a:pt x="151" y="125"/>
                                </a:lnTo>
                                <a:lnTo>
                                  <a:pt x="121" y="155"/>
                                </a:lnTo>
                                <a:lnTo>
                                  <a:pt x="95" y="185"/>
                                </a:lnTo>
                                <a:lnTo>
                                  <a:pt x="75" y="220"/>
                                </a:lnTo>
                                <a:lnTo>
                                  <a:pt x="40" y="285"/>
                                </a:lnTo>
                                <a:lnTo>
                                  <a:pt x="15" y="355"/>
                                </a:lnTo>
                                <a:lnTo>
                                  <a:pt x="5" y="430"/>
                                </a:lnTo>
                                <a:lnTo>
                                  <a:pt x="0" y="510"/>
                                </a:lnTo>
                                <a:lnTo>
                                  <a:pt x="60" y="530"/>
                                </a:lnTo>
                                <a:lnTo>
                                  <a:pt x="116" y="540"/>
                                </a:lnTo>
                                <a:lnTo>
                                  <a:pt x="176" y="550"/>
                                </a:lnTo>
                                <a:lnTo>
                                  <a:pt x="236" y="560"/>
                                </a:lnTo>
                                <a:lnTo>
                                  <a:pt x="301" y="560"/>
                                </a:lnTo>
                                <a:lnTo>
                                  <a:pt x="361" y="560"/>
                                </a:lnTo>
                                <a:lnTo>
                                  <a:pt x="421" y="555"/>
                                </a:lnTo>
                                <a:lnTo>
                                  <a:pt x="486" y="550"/>
                                </a:lnTo>
                                <a:lnTo>
                                  <a:pt x="486" y="490"/>
                                </a:lnTo>
                                <a:lnTo>
                                  <a:pt x="491" y="430"/>
                                </a:lnTo>
                                <a:lnTo>
                                  <a:pt x="506" y="380"/>
                                </a:lnTo>
                                <a:lnTo>
                                  <a:pt x="521" y="330"/>
                                </a:lnTo>
                                <a:lnTo>
                                  <a:pt x="546" y="290"/>
                                </a:lnTo>
                                <a:lnTo>
                                  <a:pt x="576" y="250"/>
                                </a:lnTo>
                                <a:lnTo>
                                  <a:pt x="616" y="215"/>
                                </a:lnTo>
                                <a:lnTo>
                                  <a:pt x="656" y="185"/>
                                </a:lnTo>
                                <a:lnTo>
                                  <a:pt x="701" y="170"/>
                                </a:lnTo>
                                <a:lnTo>
                                  <a:pt x="746" y="160"/>
                                </a:lnTo>
                                <a:lnTo>
                                  <a:pt x="806" y="160"/>
                                </a:lnTo>
                                <a:lnTo>
                                  <a:pt x="861" y="170"/>
                                </a:lnTo>
                                <a:lnTo>
                                  <a:pt x="921" y="195"/>
                                </a:lnTo>
                                <a:lnTo>
                                  <a:pt x="981" y="225"/>
                                </a:lnTo>
                                <a:lnTo>
                                  <a:pt x="946" y="190"/>
                                </a:lnTo>
                                <a:lnTo>
                                  <a:pt x="911" y="160"/>
                                </a:lnTo>
                                <a:lnTo>
                                  <a:pt x="871" y="130"/>
                                </a:lnTo>
                                <a:lnTo>
                                  <a:pt x="836" y="100"/>
                                </a:lnTo>
                                <a:lnTo>
                                  <a:pt x="791" y="80"/>
                                </a:lnTo>
                                <a:lnTo>
                                  <a:pt x="751" y="60"/>
                                </a:lnTo>
                                <a:lnTo>
                                  <a:pt x="706" y="40"/>
                                </a:lnTo>
                                <a:lnTo>
                                  <a:pt x="661" y="25"/>
                                </a:lnTo>
                                <a:lnTo>
                                  <a:pt x="621" y="15"/>
                                </a:lnTo>
                                <a:lnTo>
                                  <a:pt x="576" y="5"/>
                                </a:lnTo>
                                <a:lnTo>
                                  <a:pt x="531" y="0"/>
                                </a:lnTo>
                                <a:lnTo>
                                  <a:pt x="491" y="0"/>
                                </a:lnTo>
                                <a:lnTo>
                                  <a:pt x="451" y="0"/>
                                </a:lnTo>
                                <a:lnTo>
                                  <a:pt x="406" y="5"/>
                                </a:lnTo>
                                <a:lnTo>
                                  <a:pt x="366" y="15"/>
                                </a:lnTo>
                                <a:lnTo>
                                  <a:pt x="32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C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810"/>
                        <wps:cNvSpPr>
                          <a:spLocks/>
                        </wps:cNvSpPr>
                        <wps:spPr bwMode="auto">
                          <a:xfrm>
                            <a:off x="2101" y="885"/>
                            <a:ext cx="250" cy="250"/>
                          </a:xfrm>
                          <a:custGeom>
                            <a:avLst/>
                            <a:gdLst>
                              <a:gd name="T0" fmla="*/ 150 w 250"/>
                              <a:gd name="T1" fmla="*/ 0 h 250"/>
                              <a:gd name="T2" fmla="*/ 150 w 250"/>
                              <a:gd name="T3" fmla="*/ 0 h 250"/>
                              <a:gd name="T4" fmla="*/ 125 w 250"/>
                              <a:gd name="T5" fmla="*/ 0 h 250"/>
                              <a:gd name="T6" fmla="*/ 95 w 250"/>
                              <a:gd name="T7" fmla="*/ 5 h 250"/>
                              <a:gd name="T8" fmla="*/ 70 w 250"/>
                              <a:gd name="T9" fmla="*/ 15 h 250"/>
                              <a:gd name="T10" fmla="*/ 45 w 250"/>
                              <a:gd name="T11" fmla="*/ 35 h 250"/>
                              <a:gd name="T12" fmla="*/ 45 w 250"/>
                              <a:gd name="T13" fmla="*/ 35 h 250"/>
                              <a:gd name="T14" fmla="*/ 20 w 250"/>
                              <a:gd name="T15" fmla="*/ 65 h 250"/>
                              <a:gd name="T16" fmla="*/ 5 w 250"/>
                              <a:gd name="T17" fmla="*/ 90 h 250"/>
                              <a:gd name="T18" fmla="*/ 0 w 250"/>
                              <a:gd name="T19" fmla="*/ 120 h 250"/>
                              <a:gd name="T20" fmla="*/ 0 w 250"/>
                              <a:gd name="T21" fmla="*/ 150 h 250"/>
                              <a:gd name="T22" fmla="*/ 0 w 250"/>
                              <a:gd name="T23" fmla="*/ 150 h 250"/>
                              <a:gd name="T24" fmla="*/ 10 w 250"/>
                              <a:gd name="T25" fmla="*/ 175 h 250"/>
                              <a:gd name="T26" fmla="*/ 20 w 250"/>
                              <a:gd name="T27" fmla="*/ 200 h 250"/>
                              <a:gd name="T28" fmla="*/ 40 w 250"/>
                              <a:gd name="T29" fmla="*/ 220 h 250"/>
                              <a:gd name="T30" fmla="*/ 65 w 250"/>
                              <a:gd name="T31" fmla="*/ 235 h 250"/>
                              <a:gd name="T32" fmla="*/ 65 w 250"/>
                              <a:gd name="T33" fmla="*/ 235 h 250"/>
                              <a:gd name="T34" fmla="*/ 85 w 250"/>
                              <a:gd name="T35" fmla="*/ 240 h 250"/>
                              <a:gd name="T36" fmla="*/ 105 w 250"/>
                              <a:gd name="T37" fmla="*/ 245 h 250"/>
                              <a:gd name="T38" fmla="*/ 125 w 250"/>
                              <a:gd name="T39" fmla="*/ 250 h 250"/>
                              <a:gd name="T40" fmla="*/ 145 w 250"/>
                              <a:gd name="T41" fmla="*/ 245 h 250"/>
                              <a:gd name="T42" fmla="*/ 145 w 250"/>
                              <a:gd name="T43" fmla="*/ 245 h 250"/>
                              <a:gd name="T44" fmla="*/ 180 w 250"/>
                              <a:gd name="T45" fmla="*/ 235 h 250"/>
                              <a:gd name="T46" fmla="*/ 210 w 250"/>
                              <a:gd name="T47" fmla="*/ 215 h 250"/>
                              <a:gd name="T48" fmla="*/ 210 w 250"/>
                              <a:gd name="T49" fmla="*/ 215 h 250"/>
                              <a:gd name="T50" fmla="*/ 235 w 250"/>
                              <a:gd name="T51" fmla="*/ 185 h 250"/>
                              <a:gd name="T52" fmla="*/ 245 w 250"/>
                              <a:gd name="T53" fmla="*/ 150 h 250"/>
                              <a:gd name="T54" fmla="*/ 245 w 250"/>
                              <a:gd name="T55" fmla="*/ 150 h 250"/>
                              <a:gd name="T56" fmla="*/ 250 w 250"/>
                              <a:gd name="T57" fmla="*/ 130 h 250"/>
                              <a:gd name="T58" fmla="*/ 250 w 250"/>
                              <a:gd name="T59" fmla="*/ 110 h 250"/>
                              <a:gd name="T60" fmla="*/ 245 w 250"/>
                              <a:gd name="T61" fmla="*/ 90 h 250"/>
                              <a:gd name="T62" fmla="*/ 240 w 250"/>
                              <a:gd name="T63" fmla="*/ 70 h 250"/>
                              <a:gd name="T64" fmla="*/ 240 w 250"/>
                              <a:gd name="T65" fmla="*/ 70 h 250"/>
                              <a:gd name="T66" fmla="*/ 225 w 250"/>
                              <a:gd name="T67" fmla="*/ 45 h 250"/>
                              <a:gd name="T68" fmla="*/ 205 w 250"/>
                              <a:gd name="T69" fmla="*/ 25 h 250"/>
                              <a:gd name="T70" fmla="*/ 180 w 250"/>
                              <a:gd name="T71" fmla="*/ 10 h 250"/>
                              <a:gd name="T72" fmla="*/ 150 w 250"/>
                              <a:gd name="T73" fmla="*/ 0 h 250"/>
                              <a:gd name="T74" fmla="*/ 150 w 250"/>
                              <a:gd name="T75" fmla="*/ 0 h 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50" h="250">
                                <a:moveTo>
                                  <a:pt x="150" y="0"/>
                                </a:moveTo>
                                <a:lnTo>
                                  <a:pt x="150" y="0"/>
                                </a:lnTo>
                                <a:lnTo>
                                  <a:pt x="125" y="0"/>
                                </a:lnTo>
                                <a:lnTo>
                                  <a:pt x="95" y="5"/>
                                </a:lnTo>
                                <a:lnTo>
                                  <a:pt x="70" y="15"/>
                                </a:lnTo>
                                <a:lnTo>
                                  <a:pt x="45" y="35"/>
                                </a:lnTo>
                                <a:lnTo>
                                  <a:pt x="20" y="65"/>
                                </a:lnTo>
                                <a:lnTo>
                                  <a:pt x="5" y="90"/>
                                </a:lnTo>
                                <a:lnTo>
                                  <a:pt x="0" y="120"/>
                                </a:lnTo>
                                <a:lnTo>
                                  <a:pt x="0" y="150"/>
                                </a:lnTo>
                                <a:lnTo>
                                  <a:pt x="10" y="175"/>
                                </a:lnTo>
                                <a:lnTo>
                                  <a:pt x="20" y="200"/>
                                </a:lnTo>
                                <a:lnTo>
                                  <a:pt x="40" y="220"/>
                                </a:lnTo>
                                <a:lnTo>
                                  <a:pt x="65" y="235"/>
                                </a:lnTo>
                                <a:lnTo>
                                  <a:pt x="85" y="240"/>
                                </a:lnTo>
                                <a:lnTo>
                                  <a:pt x="105" y="245"/>
                                </a:lnTo>
                                <a:lnTo>
                                  <a:pt x="125" y="250"/>
                                </a:lnTo>
                                <a:lnTo>
                                  <a:pt x="145" y="245"/>
                                </a:lnTo>
                                <a:lnTo>
                                  <a:pt x="180" y="235"/>
                                </a:lnTo>
                                <a:lnTo>
                                  <a:pt x="210" y="215"/>
                                </a:lnTo>
                                <a:lnTo>
                                  <a:pt x="235" y="185"/>
                                </a:lnTo>
                                <a:lnTo>
                                  <a:pt x="245" y="150"/>
                                </a:lnTo>
                                <a:lnTo>
                                  <a:pt x="250" y="130"/>
                                </a:lnTo>
                                <a:lnTo>
                                  <a:pt x="250" y="110"/>
                                </a:lnTo>
                                <a:lnTo>
                                  <a:pt x="245" y="90"/>
                                </a:lnTo>
                                <a:lnTo>
                                  <a:pt x="240" y="70"/>
                                </a:lnTo>
                                <a:lnTo>
                                  <a:pt x="225" y="45"/>
                                </a:lnTo>
                                <a:lnTo>
                                  <a:pt x="205" y="25"/>
                                </a:lnTo>
                                <a:lnTo>
                                  <a:pt x="180" y="10"/>
                                </a:lnTo>
                                <a:lnTo>
                                  <a:pt x="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811"/>
                        <wps:cNvSpPr>
                          <a:spLocks/>
                        </wps:cNvSpPr>
                        <wps:spPr bwMode="auto">
                          <a:xfrm>
                            <a:off x="1150" y="1265"/>
                            <a:ext cx="471" cy="411"/>
                          </a:xfrm>
                          <a:custGeom>
                            <a:avLst/>
                            <a:gdLst>
                              <a:gd name="T0" fmla="*/ 456 w 471"/>
                              <a:gd name="T1" fmla="*/ 30 h 411"/>
                              <a:gd name="T2" fmla="*/ 85 w 471"/>
                              <a:gd name="T3" fmla="*/ 0 h 411"/>
                              <a:gd name="T4" fmla="*/ 85 w 471"/>
                              <a:gd name="T5" fmla="*/ 0 h 411"/>
                              <a:gd name="T6" fmla="*/ 40 w 471"/>
                              <a:gd name="T7" fmla="*/ 100 h 411"/>
                              <a:gd name="T8" fmla="*/ 15 w 471"/>
                              <a:gd name="T9" fmla="*/ 190 h 411"/>
                              <a:gd name="T10" fmla="*/ 5 w 471"/>
                              <a:gd name="T11" fmla="*/ 225 h 411"/>
                              <a:gd name="T12" fmla="*/ 0 w 471"/>
                              <a:gd name="T13" fmla="*/ 260 h 411"/>
                              <a:gd name="T14" fmla="*/ 0 w 471"/>
                              <a:gd name="T15" fmla="*/ 290 h 411"/>
                              <a:gd name="T16" fmla="*/ 0 w 471"/>
                              <a:gd name="T17" fmla="*/ 320 h 411"/>
                              <a:gd name="T18" fmla="*/ 5 w 471"/>
                              <a:gd name="T19" fmla="*/ 346 h 411"/>
                              <a:gd name="T20" fmla="*/ 20 w 471"/>
                              <a:gd name="T21" fmla="*/ 366 h 411"/>
                              <a:gd name="T22" fmla="*/ 30 w 471"/>
                              <a:gd name="T23" fmla="*/ 381 h 411"/>
                              <a:gd name="T24" fmla="*/ 50 w 471"/>
                              <a:gd name="T25" fmla="*/ 396 h 411"/>
                              <a:gd name="T26" fmla="*/ 70 w 471"/>
                              <a:gd name="T27" fmla="*/ 406 h 411"/>
                              <a:gd name="T28" fmla="*/ 95 w 471"/>
                              <a:gd name="T29" fmla="*/ 411 h 411"/>
                              <a:gd name="T30" fmla="*/ 126 w 471"/>
                              <a:gd name="T31" fmla="*/ 411 h 411"/>
                              <a:gd name="T32" fmla="*/ 156 w 471"/>
                              <a:gd name="T33" fmla="*/ 411 h 411"/>
                              <a:gd name="T34" fmla="*/ 156 w 471"/>
                              <a:gd name="T35" fmla="*/ 411 h 411"/>
                              <a:gd name="T36" fmla="*/ 201 w 471"/>
                              <a:gd name="T37" fmla="*/ 406 h 411"/>
                              <a:gd name="T38" fmla="*/ 241 w 471"/>
                              <a:gd name="T39" fmla="*/ 401 h 411"/>
                              <a:gd name="T40" fmla="*/ 281 w 471"/>
                              <a:gd name="T41" fmla="*/ 391 h 411"/>
                              <a:gd name="T42" fmla="*/ 316 w 471"/>
                              <a:gd name="T43" fmla="*/ 381 h 411"/>
                              <a:gd name="T44" fmla="*/ 346 w 471"/>
                              <a:gd name="T45" fmla="*/ 366 h 411"/>
                              <a:gd name="T46" fmla="*/ 376 w 471"/>
                              <a:gd name="T47" fmla="*/ 351 h 411"/>
                              <a:gd name="T48" fmla="*/ 396 w 471"/>
                              <a:gd name="T49" fmla="*/ 330 h 411"/>
                              <a:gd name="T50" fmla="*/ 421 w 471"/>
                              <a:gd name="T51" fmla="*/ 305 h 411"/>
                              <a:gd name="T52" fmla="*/ 436 w 471"/>
                              <a:gd name="T53" fmla="*/ 280 h 411"/>
                              <a:gd name="T54" fmla="*/ 451 w 471"/>
                              <a:gd name="T55" fmla="*/ 255 h 411"/>
                              <a:gd name="T56" fmla="*/ 461 w 471"/>
                              <a:gd name="T57" fmla="*/ 225 h 411"/>
                              <a:gd name="T58" fmla="*/ 466 w 471"/>
                              <a:gd name="T59" fmla="*/ 190 h 411"/>
                              <a:gd name="T60" fmla="*/ 471 w 471"/>
                              <a:gd name="T61" fmla="*/ 155 h 411"/>
                              <a:gd name="T62" fmla="*/ 471 w 471"/>
                              <a:gd name="T63" fmla="*/ 115 h 411"/>
                              <a:gd name="T64" fmla="*/ 466 w 471"/>
                              <a:gd name="T65" fmla="*/ 75 h 411"/>
                              <a:gd name="T66" fmla="*/ 456 w 471"/>
                              <a:gd name="T67" fmla="*/ 30 h 411"/>
                              <a:gd name="T68" fmla="*/ 456 w 471"/>
                              <a:gd name="T69" fmla="*/ 30 h 4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471" h="411">
                                <a:moveTo>
                                  <a:pt x="456" y="30"/>
                                </a:moveTo>
                                <a:lnTo>
                                  <a:pt x="85" y="0"/>
                                </a:lnTo>
                                <a:lnTo>
                                  <a:pt x="40" y="100"/>
                                </a:lnTo>
                                <a:lnTo>
                                  <a:pt x="15" y="190"/>
                                </a:lnTo>
                                <a:lnTo>
                                  <a:pt x="5" y="225"/>
                                </a:lnTo>
                                <a:lnTo>
                                  <a:pt x="0" y="260"/>
                                </a:lnTo>
                                <a:lnTo>
                                  <a:pt x="0" y="290"/>
                                </a:lnTo>
                                <a:lnTo>
                                  <a:pt x="0" y="320"/>
                                </a:lnTo>
                                <a:lnTo>
                                  <a:pt x="5" y="346"/>
                                </a:lnTo>
                                <a:lnTo>
                                  <a:pt x="20" y="366"/>
                                </a:lnTo>
                                <a:lnTo>
                                  <a:pt x="30" y="381"/>
                                </a:lnTo>
                                <a:lnTo>
                                  <a:pt x="50" y="396"/>
                                </a:lnTo>
                                <a:lnTo>
                                  <a:pt x="70" y="406"/>
                                </a:lnTo>
                                <a:lnTo>
                                  <a:pt x="95" y="411"/>
                                </a:lnTo>
                                <a:lnTo>
                                  <a:pt x="126" y="411"/>
                                </a:lnTo>
                                <a:lnTo>
                                  <a:pt x="156" y="411"/>
                                </a:lnTo>
                                <a:lnTo>
                                  <a:pt x="201" y="406"/>
                                </a:lnTo>
                                <a:lnTo>
                                  <a:pt x="241" y="401"/>
                                </a:lnTo>
                                <a:lnTo>
                                  <a:pt x="281" y="391"/>
                                </a:lnTo>
                                <a:lnTo>
                                  <a:pt x="316" y="381"/>
                                </a:lnTo>
                                <a:lnTo>
                                  <a:pt x="346" y="366"/>
                                </a:lnTo>
                                <a:lnTo>
                                  <a:pt x="376" y="351"/>
                                </a:lnTo>
                                <a:lnTo>
                                  <a:pt x="396" y="330"/>
                                </a:lnTo>
                                <a:lnTo>
                                  <a:pt x="421" y="305"/>
                                </a:lnTo>
                                <a:lnTo>
                                  <a:pt x="436" y="280"/>
                                </a:lnTo>
                                <a:lnTo>
                                  <a:pt x="451" y="255"/>
                                </a:lnTo>
                                <a:lnTo>
                                  <a:pt x="461" y="225"/>
                                </a:lnTo>
                                <a:lnTo>
                                  <a:pt x="466" y="190"/>
                                </a:lnTo>
                                <a:lnTo>
                                  <a:pt x="471" y="155"/>
                                </a:lnTo>
                                <a:lnTo>
                                  <a:pt x="471" y="115"/>
                                </a:lnTo>
                                <a:lnTo>
                                  <a:pt x="466" y="75"/>
                                </a:lnTo>
                                <a:lnTo>
                                  <a:pt x="45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812"/>
                        <wps:cNvSpPr>
                          <a:spLocks/>
                        </wps:cNvSpPr>
                        <wps:spPr bwMode="auto">
                          <a:xfrm>
                            <a:off x="995" y="1595"/>
                            <a:ext cx="536" cy="416"/>
                          </a:xfrm>
                          <a:custGeom>
                            <a:avLst/>
                            <a:gdLst>
                              <a:gd name="T0" fmla="*/ 155 w 536"/>
                              <a:gd name="T1" fmla="*/ 16 h 416"/>
                              <a:gd name="T2" fmla="*/ 155 w 536"/>
                              <a:gd name="T3" fmla="*/ 16 h 416"/>
                              <a:gd name="T4" fmla="*/ 120 w 536"/>
                              <a:gd name="T5" fmla="*/ 26 h 416"/>
                              <a:gd name="T6" fmla="*/ 90 w 536"/>
                              <a:gd name="T7" fmla="*/ 46 h 416"/>
                              <a:gd name="T8" fmla="*/ 65 w 536"/>
                              <a:gd name="T9" fmla="*/ 71 h 416"/>
                              <a:gd name="T10" fmla="*/ 45 w 536"/>
                              <a:gd name="T11" fmla="*/ 96 h 416"/>
                              <a:gd name="T12" fmla="*/ 45 w 536"/>
                              <a:gd name="T13" fmla="*/ 96 h 416"/>
                              <a:gd name="T14" fmla="*/ 25 w 536"/>
                              <a:gd name="T15" fmla="*/ 126 h 416"/>
                              <a:gd name="T16" fmla="*/ 15 w 536"/>
                              <a:gd name="T17" fmla="*/ 161 h 416"/>
                              <a:gd name="T18" fmla="*/ 5 w 536"/>
                              <a:gd name="T19" fmla="*/ 196 h 416"/>
                              <a:gd name="T20" fmla="*/ 0 w 536"/>
                              <a:gd name="T21" fmla="*/ 236 h 416"/>
                              <a:gd name="T22" fmla="*/ 0 w 536"/>
                              <a:gd name="T23" fmla="*/ 236 h 416"/>
                              <a:gd name="T24" fmla="*/ 0 w 536"/>
                              <a:gd name="T25" fmla="*/ 281 h 416"/>
                              <a:gd name="T26" fmla="*/ 5 w 536"/>
                              <a:gd name="T27" fmla="*/ 326 h 416"/>
                              <a:gd name="T28" fmla="*/ 15 w 536"/>
                              <a:gd name="T29" fmla="*/ 371 h 416"/>
                              <a:gd name="T30" fmla="*/ 30 w 536"/>
                              <a:gd name="T31" fmla="*/ 416 h 416"/>
                              <a:gd name="T32" fmla="*/ 30 w 536"/>
                              <a:gd name="T33" fmla="*/ 416 h 416"/>
                              <a:gd name="T34" fmla="*/ 45 w 536"/>
                              <a:gd name="T35" fmla="*/ 391 h 416"/>
                              <a:gd name="T36" fmla="*/ 70 w 536"/>
                              <a:gd name="T37" fmla="*/ 366 h 416"/>
                              <a:gd name="T38" fmla="*/ 105 w 536"/>
                              <a:gd name="T39" fmla="*/ 336 h 416"/>
                              <a:gd name="T40" fmla="*/ 150 w 536"/>
                              <a:gd name="T41" fmla="*/ 306 h 416"/>
                              <a:gd name="T42" fmla="*/ 150 w 536"/>
                              <a:gd name="T43" fmla="*/ 306 h 416"/>
                              <a:gd name="T44" fmla="*/ 220 w 536"/>
                              <a:gd name="T45" fmla="*/ 251 h 416"/>
                              <a:gd name="T46" fmla="*/ 220 w 536"/>
                              <a:gd name="T47" fmla="*/ 251 h 416"/>
                              <a:gd name="T48" fmla="*/ 260 w 536"/>
                              <a:gd name="T49" fmla="*/ 221 h 416"/>
                              <a:gd name="T50" fmla="*/ 286 w 536"/>
                              <a:gd name="T51" fmla="*/ 191 h 416"/>
                              <a:gd name="T52" fmla="*/ 286 w 536"/>
                              <a:gd name="T53" fmla="*/ 191 h 416"/>
                              <a:gd name="T54" fmla="*/ 306 w 536"/>
                              <a:gd name="T55" fmla="*/ 226 h 416"/>
                              <a:gd name="T56" fmla="*/ 326 w 536"/>
                              <a:gd name="T57" fmla="*/ 261 h 416"/>
                              <a:gd name="T58" fmla="*/ 351 w 536"/>
                              <a:gd name="T59" fmla="*/ 291 h 416"/>
                              <a:gd name="T60" fmla="*/ 376 w 536"/>
                              <a:gd name="T61" fmla="*/ 321 h 416"/>
                              <a:gd name="T62" fmla="*/ 406 w 536"/>
                              <a:gd name="T63" fmla="*/ 346 h 416"/>
                              <a:gd name="T64" fmla="*/ 436 w 536"/>
                              <a:gd name="T65" fmla="*/ 371 h 416"/>
                              <a:gd name="T66" fmla="*/ 471 w 536"/>
                              <a:gd name="T67" fmla="*/ 396 h 416"/>
                              <a:gd name="T68" fmla="*/ 506 w 536"/>
                              <a:gd name="T69" fmla="*/ 416 h 416"/>
                              <a:gd name="T70" fmla="*/ 506 w 536"/>
                              <a:gd name="T71" fmla="*/ 416 h 416"/>
                              <a:gd name="T72" fmla="*/ 526 w 536"/>
                              <a:gd name="T73" fmla="*/ 331 h 416"/>
                              <a:gd name="T74" fmla="*/ 536 w 536"/>
                              <a:gd name="T75" fmla="*/ 256 h 416"/>
                              <a:gd name="T76" fmla="*/ 536 w 536"/>
                              <a:gd name="T77" fmla="*/ 221 h 416"/>
                              <a:gd name="T78" fmla="*/ 536 w 536"/>
                              <a:gd name="T79" fmla="*/ 191 h 416"/>
                              <a:gd name="T80" fmla="*/ 526 w 536"/>
                              <a:gd name="T81" fmla="*/ 161 h 416"/>
                              <a:gd name="T82" fmla="*/ 516 w 536"/>
                              <a:gd name="T83" fmla="*/ 136 h 416"/>
                              <a:gd name="T84" fmla="*/ 506 w 536"/>
                              <a:gd name="T85" fmla="*/ 111 h 416"/>
                              <a:gd name="T86" fmla="*/ 486 w 536"/>
                              <a:gd name="T87" fmla="*/ 86 h 416"/>
                              <a:gd name="T88" fmla="*/ 466 w 536"/>
                              <a:gd name="T89" fmla="*/ 71 h 416"/>
                              <a:gd name="T90" fmla="*/ 446 w 536"/>
                              <a:gd name="T91" fmla="*/ 51 h 416"/>
                              <a:gd name="T92" fmla="*/ 421 w 536"/>
                              <a:gd name="T93" fmla="*/ 36 h 416"/>
                              <a:gd name="T94" fmla="*/ 391 w 536"/>
                              <a:gd name="T95" fmla="*/ 26 h 416"/>
                              <a:gd name="T96" fmla="*/ 356 w 536"/>
                              <a:gd name="T97" fmla="*/ 16 h 416"/>
                              <a:gd name="T98" fmla="*/ 321 w 536"/>
                              <a:gd name="T99" fmla="*/ 5 h 416"/>
                              <a:gd name="T100" fmla="*/ 321 w 536"/>
                              <a:gd name="T101" fmla="*/ 5 h 416"/>
                              <a:gd name="T102" fmla="*/ 276 w 536"/>
                              <a:gd name="T103" fmla="*/ 0 h 416"/>
                              <a:gd name="T104" fmla="*/ 230 w 536"/>
                              <a:gd name="T105" fmla="*/ 0 h 416"/>
                              <a:gd name="T106" fmla="*/ 190 w 536"/>
                              <a:gd name="T107" fmla="*/ 5 h 416"/>
                              <a:gd name="T108" fmla="*/ 155 w 536"/>
                              <a:gd name="T109" fmla="*/ 16 h 416"/>
                              <a:gd name="T110" fmla="*/ 155 w 536"/>
                              <a:gd name="T111" fmla="*/ 16 h 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6" h="416">
                                <a:moveTo>
                                  <a:pt x="155" y="16"/>
                                </a:moveTo>
                                <a:lnTo>
                                  <a:pt x="155" y="16"/>
                                </a:lnTo>
                                <a:lnTo>
                                  <a:pt x="120" y="26"/>
                                </a:lnTo>
                                <a:lnTo>
                                  <a:pt x="90" y="46"/>
                                </a:lnTo>
                                <a:lnTo>
                                  <a:pt x="65" y="71"/>
                                </a:lnTo>
                                <a:lnTo>
                                  <a:pt x="45" y="96"/>
                                </a:lnTo>
                                <a:lnTo>
                                  <a:pt x="25" y="126"/>
                                </a:lnTo>
                                <a:lnTo>
                                  <a:pt x="15" y="161"/>
                                </a:lnTo>
                                <a:lnTo>
                                  <a:pt x="5" y="196"/>
                                </a:lnTo>
                                <a:lnTo>
                                  <a:pt x="0" y="236"/>
                                </a:lnTo>
                                <a:lnTo>
                                  <a:pt x="0" y="281"/>
                                </a:lnTo>
                                <a:lnTo>
                                  <a:pt x="5" y="326"/>
                                </a:lnTo>
                                <a:lnTo>
                                  <a:pt x="15" y="371"/>
                                </a:lnTo>
                                <a:lnTo>
                                  <a:pt x="30" y="416"/>
                                </a:lnTo>
                                <a:lnTo>
                                  <a:pt x="45" y="391"/>
                                </a:lnTo>
                                <a:lnTo>
                                  <a:pt x="70" y="366"/>
                                </a:lnTo>
                                <a:lnTo>
                                  <a:pt x="105" y="336"/>
                                </a:lnTo>
                                <a:lnTo>
                                  <a:pt x="150" y="306"/>
                                </a:lnTo>
                                <a:lnTo>
                                  <a:pt x="220" y="251"/>
                                </a:lnTo>
                                <a:lnTo>
                                  <a:pt x="260" y="221"/>
                                </a:lnTo>
                                <a:lnTo>
                                  <a:pt x="286" y="191"/>
                                </a:lnTo>
                                <a:lnTo>
                                  <a:pt x="306" y="226"/>
                                </a:lnTo>
                                <a:lnTo>
                                  <a:pt x="326" y="261"/>
                                </a:lnTo>
                                <a:lnTo>
                                  <a:pt x="351" y="291"/>
                                </a:lnTo>
                                <a:lnTo>
                                  <a:pt x="376" y="321"/>
                                </a:lnTo>
                                <a:lnTo>
                                  <a:pt x="406" y="346"/>
                                </a:lnTo>
                                <a:lnTo>
                                  <a:pt x="436" y="371"/>
                                </a:lnTo>
                                <a:lnTo>
                                  <a:pt x="471" y="396"/>
                                </a:lnTo>
                                <a:lnTo>
                                  <a:pt x="506" y="416"/>
                                </a:lnTo>
                                <a:lnTo>
                                  <a:pt x="526" y="331"/>
                                </a:lnTo>
                                <a:lnTo>
                                  <a:pt x="536" y="256"/>
                                </a:lnTo>
                                <a:lnTo>
                                  <a:pt x="536" y="221"/>
                                </a:lnTo>
                                <a:lnTo>
                                  <a:pt x="536" y="191"/>
                                </a:lnTo>
                                <a:lnTo>
                                  <a:pt x="526" y="161"/>
                                </a:lnTo>
                                <a:lnTo>
                                  <a:pt x="516" y="136"/>
                                </a:lnTo>
                                <a:lnTo>
                                  <a:pt x="506" y="111"/>
                                </a:lnTo>
                                <a:lnTo>
                                  <a:pt x="486" y="86"/>
                                </a:lnTo>
                                <a:lnTo>
                                  <a:pt x="466" y="71"/>
                                </a:lnTo>
                                <a:lnTo>
                                  <a:pt x="446" y="51"/>
                                </a:lnTo>
                                <a:lnTo>
                                  <a:pt x="421" y="36"/>
                                </a:lnTo>
                                <a:lnTo>
                                  <a:pt x="391" y="26"/>
                                </a:lnTo>
                                <a:lnTo>
                                  <a:pt x="356" y="16"/>
                                </a:lnTo>
                                <a:lnTo>
                                  <a:pt x="321" y="5"/>
                                </a:lnTo>
                                <a:lnTo>
                                  <a:pt x="276" y="0"/>
                                </a:lnTo>
                                <a:lnTo>
                                  <a:pt x="230" y="0"/>
                                </a:lnTo>
                                <a:lnTo>
                                  <a:pt x="190" y="5"/>
                                </a:lnTo>
                                <a:lnTo>
                                  <a:pt x="155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813"/>
                        <wps:cNvSpPr>
                          <a:spLocks/>
                        </wps:cNvSpPr>
                        <wps:spPr bwMode="auto">
                          <a:xfrm>
                            <a:off x="1170" y="1315"/>
                            <a:ext cx="276" cy="471"/>
                          </a:xfrm>
                          <a:custGeom>
                            <a:avLst/>
                            <a:gdLst>
                              <a:gd name="T0" fmla="*/ 90 w 276"/>
                              <a:gd name="T1" fmla="*/ 471 h 471"/>
                              <a:gd name="T2" fmla="*/ 90 w 276"/>
                              <a:gd name="T3" fmla="*/ 471 h 471"/>
                              <a:gd name="T4" fmla="*/ 121 w 276"/>
                              <a:gd name="T5" fmla="*/ 471 h 471"/>
                              <a:gd name="T6" fmla="*/ 151 w 276"/>
                              <a:gd name="T7" fmla="*/ 466 h 471"/>
                              <a:gd name="T8" fmla="*/ 181 w 276"/>
                              <a:gd name="T9" fmla="*/ 456 h 471"/>
                              <a:gd name="T10" fmla="*/ 206 w 276"/>
                              <a:gd name="T11" fmla="*/ 436 h 471"/>
                              <a:gd name="T12" fmla="*/ 206 w 276"/>
                              <a:gd name="T13" fmla="*/ 436 h 471"/>
                              <a:gd name="T14" fmla="*/ 226 w 276"/>
                              <a:gd name="T15" fmla="*/ 416 h 471"/>
                              <a:gd name="T16" fmla="*/ 246 w 276"/>
                              <a:gd name="T17" fmla="*/ 391 h 471"/>
                              <a:gd name="T18" fmla="*/ 256 w 276"/>
                              <a:gd name="T19" fmla="*/ 361 h 471"/>
                              <a:gd name="T20" fmla="*/ 266 w 276"/>
                              <a:gd name="T21" fmla="*/ 326 h 471"/>
                              <a:gd name="T22" fmla="*/ 266 w 276"/>
                              <a:gd name="T23" fmla="*/ 326 h 471"/>
                              <a:gd name="T24" fmla="*/ 276 w 276"/>
                              <a:gd name="T25" fmla="*/ 290 h 471"/>
                              <a:gd name="T26" fmla="*/ 276 w 276"/>
                              <a:gd name="T27" fmla="*/ 250 h 471"/>
                              <a:gd name="T28" fmla="*/ 276 w 276"/>
                              <a:gd name="T29" fmla="*/ 210 h 471"/>
                              <a:gd name="T30" fmla="*/ 271 w 276"/>
                              <a:gd name="T31" fmla="*/ 170 h 471"/>
                              <a:gd name="T32" fmla="*/ 271 w 276"/>
                              <a:gd name="T33" fmla="*/ 170 h 471"/>
                              <a:gd name="T34" fmla="*/ 261 w 276"/>
                              <a:gd name="T35" fmla="*/ 125 h 471"/>
                              <a:gd name="T36" fmla="*/ 246 w 276"/>
                              <a:gd name="T37" fmla="*/ 85 h 471"/>
                              <a:gd name="T38" fmla="*/ 226 w 276"/>
                              <a:gd name="T39" fmla="*/ 40 h 471"/>
                              <a:gd name="T40" fmla="*/ 201 w 276"/>
                              <a:gd name="T41" fmla="*/ 0 h 471"/>
                              <a:gd name="T42" fmla="*/ 201 w 276"/>
                              <a:gd name="T43" fmla="*/ 0 h 471"/>
                              <a:gd name="T44" fmla="*/ 131 w 276"/>
                              <a:gd name="T45" fmla="*/ 85 h 471"/>
                              <a:gd name="T46" fmla="*/ 75 w 276"/>
                              <a:gd name="T47" fmla="*/ 170 h 471"/>
                              <a:gd name="T48" fmla="*/ 35 w 276"/>
                              <a:gd name="T49" fmla="*/ 245 h 471"/>
                              <a:gd name="T50" fmla="*/ 20 w 276"/>
                              <a:gd name="T51" fmla="*/ 280 h 471"/>
                              <a:gd name="T52" fmla="*/ 10 w 276"/>
                              <a:gd name="T53" fmla="*/ 316 h 471"/>
                              <a:gd name="T54" fmla="*/ 10 w 276"/>
                              <a:gd name="T55" fmla="*/ 316 h 471"/>
                              <a:gd name="T56" fmla="*/ 5 w 276"/>
                              <a:gd name="T57" fmla="*/ 346 h 471"/>
                              <a:gd name="T58" fmla="*/ 0 w 276"/>
                              <a:gd name="T59" fmla="*/ 376 h 471"/>
                              <a:gd name="T60" fmla="*/ 5 w 276"/>
                              <a:gd name="T61" fmla="*/ 401 h 471"/>
                              <a:gd name="T62" fmla="*/ 15 w 276"/>
                              <a:gd name="T63" fmla="*/ 421 h 471"/>
                              <a:gd name="T64" fmla="*/ 15 w 276"/>
                              <a:gd name="T65" fmla="*/ 421 h 471"/>
                              <a:gd name="T66" fmla="*/ 25 w 276"/>
                              <a:gd name="T67" fmla="*/ 441 h 471"/>
                              <a:gd name="T68" fmla="*/ 40 w 276"/>
                              <a:gd name="T69" fmla="*/ 451 h 471"/>
                              <a:gd name="T70" fmla="*/ 60 w 276"/>
                              <a:gd name="T71" fmla="*/ 461 h 471"/>
                              <a:gd name="T72" fmla="*/ 90 w 276"/>
                              <a:gd name="T73" fmla="*/ 471 h 471"/>
                              <a:gd name="T74" fmla="*/ 90 w 276"/>
                              <a:gd name="T75" fmla="*/ 471 h 4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76" h="471">
                                <a:moveTo>
                                  <a:pt x="90" y="471"/>
                                </a:moveTo>
                                <a:lnTo>
                                  <a:pt x="90" y="471"/>
                                </a:lnTo>
                                <a:lnTo>
                                  <a:pt x="121" y="471"/>
                                </a:lnTo>
                                <a:lnTo>
                                  <a:pt x="151" y="466"/>
                                </a:lnTo>
                                <a:lnTo>
                                  <a:pt x="181" y="456"/>
                                </a:lnTo>
                                <a:lnTo>
                                  <a:pt x="206" y="436"/>
                                </a:lnTo>
                                <a:lnTo>
                                  <a:pt x="226" y="416"/>
                                </a:lnTo>
                                <a:lnTo>
                                  <a:pt x="246" y="391"/>
                                </a:lnTo>
                                <a:lnTo>
                                  <a:pt x="256" y="361"/>
                                </a:lnTo>
                                <a:lnTo>
                                  <a:pt x="266" y="326"/>
                                </a:lnTo>
                                <a:lnTo>
                                  <a:pt x="276" y="290"/>
                                </a:lnTo>
                                <a:lnTo>
                                  <a:pt x="276" y="250"/>
                                </a:lnTo>
                                <a:lnTo>
                                  <a:pt x="276" y="210"/>
                                </a:lnTo>
                                <a:lnTo>
                                  <a:pt x="271" y="170"/>
                                </a:lnTo>
                                <a:lnTo>
                                  <a:pt x="261" y="125"/>
                                </a:lnTo>
                                <a:lnTo>
                                  <a:pt x="246" y="85"/>
                                </a:lnTo>
                                <a:lnTo>
                                  <a:pt x="226" y="40"/>
                                </a:lnTo>
                                <a:lnTo>
                                  <a:pt x="201" y="0"/>
                                </a:lnTo>
                                <a:lnTo>
                                  <a:pt x="131" y="85"/>
                                </a:lnTo>
                                <a:lnTo>
                                  <a:pt x="75" y="170"/>
                                </a:lnTo>
                                <a:lnTo>
                                  <a:pt x="35" y="245"/>
                                </a:lnTo>
                                <a:lnTo>
                                  <a:pt x="20" y="280"/>
                                </a:lnTo>
                                <a:lnTo>
                                  <a:pt x="10" y="316"/>
                                </a:lnTo>
                                <a:lnTo>
                                  <a:pt x="5" y="346"/>
                                </a:lnTo>
                                <a:lnTo>
                                  <a:pt x="0" y="376"/>
                                </a:lnTo>
                                <a:lnTo>
                                  <a:pt x="5" y="401"/>
                                </a:lnTo>
                                <a:lnTo>
                                  <a:pt x="15" y="421"/>
                                </a:lnTo>
                                <a:lnTo>
                                  <a:pt x="25" y="441"/>
                                </a:lnTo>
                                <a:lnTo>
                                  <a:pt x="40" y="451"/>
                                </a:lnTo>
                                <a:lnTo>
                                  <a:pt x="60" y="461"/>
                                </a:lnTo>
                                <a:lnTo>
                                  <a:pt x="90" y="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814"/>
                        <wps:cNvSpPr>
                          <a:spLocks/>
                        </wps:cNvSpPr>
                        <wps:spPr bwMode="auto">
                          <a:xfrm>
                            <a:off x="1165" y="1205"/>
                            <a:ext cx="511" cy="135"/>
                          </a:xfrm>
                          <a:custGeom>
                            <a:avLst/>
                            <a:gdLst>
                              <a:gd name="T0" fmla="*/ 5 w 511"/>
                              <a:gd name="T1" fmla="*/ 90 h 135"/>
                              <a:gd name="T2" fmla="*/ 5 w 511"/>
                              <a:gd name="T3" fmla="*/ 90 h 135"/>
                              <a:gd name="T4" fmla="*/ 5 w 511"/>
                              <a:gd name="T5" fmla="*/ 95 h 135"/>
                              <a:gd name="T6" fmla="*/ 511 w 511"/>
                              <a:gd name="T7" fmla="*/ 135 h 135"/>
                              <a:gd name="T8" fmla="*/ 511 w 511"/>
                              <a:gd name="T9" fmla="*/ 135 h 135"/>
                              <a:gd name="T10" fmla="*/ 511 w 511"/>
                              <a:gd name="T11" fmla="*/ 135 h 135"/>
                              <a:gd name="T12" fmla="*/ 496 w 511"/>
                              <a:gd name="T13" fmla="*/ 85 h 135"/>
                              <a:gd name="T14" fmla="*/ 486 w 511"/>
                              <a:gd name="T15" fmla="*/ 40 h 135"/>
                              <a:gd name="T16" fmla="*/ 486 w 511"/>
                              <a:gd name="T17" fmla="*/ 40 h 135"/>
                              <a:gd name="T18" fmla="*/ 0 w 511"/>
                              <a:gd name="T19" fmla="*/ 0 h 135"/>
                              <a:gd name="T20" fmla="*/ 0 w 511"/>
                              <a:gd name="T21" fmla="*/ 0 h 135"/>
                              <a:gd name="T22" fmla="*/ 5 w 511"/>
                              <a:gd name="T23" fmla="*/ 90 h 135"/>
                              <a:gd name="T24" fmla="*/ 5 w 511"/>
                              <a:gd name="T25" fmla="*/ 90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11" h="135">
                                <a:moveTo>
                                  <a:pt x="5" y="90"/>
                                </a:moveTo>
                                <a:lnTo>
                                  <a:pt x="5" y="90"/>
                                </a:lnTo>
                                <a:lnTo>
                                  <a:pt x="5" y="95"/>
                                </a:lnTo>
                                <a:lnTo>
                                  <a:pt x="511" y="135"/>
                                </a:lnTo>
                                <a:lnTo>
                                  <a:pt x="496" y="85"/>
                                </a:lnTo>
                                <a:lnTo>
                                  <a:pt x="486" y="40"/>
                                </a:lnTo>
                                <a:lnTo>
                                  <a:pt x="0" y="0"/>
                                </a:lnTo>
                                <a:lnTo>
                                  <a:pt x="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815"/>
                        <wps:cNvSpPr>
                          <a:spLocks/>
                        </wps:cNvSpPr>
                        <wps:spPr bwMode="auto">
                          <a:xfrm>
                            <a:off x="1240" y="1305"/>
                            <a:ext cx="51" cy="45"/>
                          </a:xfrm>
                          <a:custGeom>
                            <a:avLst/>
                            <a:gdLst>
                              <a:gd name="T0" fmla="*/ 31 w 51"/>
                              <a:gd name="T1" fmla="*/ 45 h 45"/>
                              <a:gd name="T2" fmla="*/ 31 w 51"/>
                              <a:gd name="T3" fmla="*/ 45 h 45"/>
                              <a:gd name="T4" fmla="*/ 41 w 51"/>
                              <a:gd name="T5" fmla="*/ 40 h 45"/>
                              <a:gd name="T6" fmla="*/ 46 w 51"/>
                              <a:gd name="T7" fmla="*/ 35 h 45"/>
                              <a:gd name="T8" fmla="*/ 51 w 51"/>
                              <a:gd name="T9" fmla="*/ 20 h 45"/>
                              <a:gd name="T10" fmla="*/ 51 w 51"/>
                              <a:gd name="T11" fmla="*/ 5 h 45"/>
                              <a:gd name="T12" fmla="*/ 0 w 51"/>
                              <a:gd name="T13" fmla="*/ 0 h 45"/>
                              <a:gd name="T14" fmla="*/ 0 w 51"/>
                              <a:gd name="T15" fmla="*/ 0 h 45"/>
                              <a:gd name="T16" fmla="*/ 0 w 51"/>
                              <a:gd name="T17" fmla="*/ 20 h 45"/>
                              <a:gd name="T18" fmla="*/ 10 w 51"/>
                              <a:gd name="T19" fmla="*/ 35 h 45"/>
                              <a:gd name="T20" fmla="*/ 20 w 51"/>
                              <a:gd name="T21" fmla="*/ 40 h 45"/>
                              <a:gd name="T22" fmla="*/ 31 w 51"/>
                              <a:gd name="T23" fmla="*/ 45 h 45"/>
                              <a:gd name="T24" fmla="*/ 31 w 51"/>
                              <a:gd name="T25" fmla="*/ 4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1" h="45">
                                <a:moveTo>
                                  <a:pt x="31" y="45"/>
                                </a:moveTo>
                                <a:lnTo>
                                  <a:pt x="31" y="45"/>
                                </a:lnTo>
                                <a:lnTo>
                                  <a:pt x="41" y="40"/>
                                </a:lnTo>
                                <a:lnTo>
                                  <a:pt x="46" y="35"/>
                                </a:lnTo>
                                <a:lnTo>
                                  <a:pt x="51" y="20"/>
                                </a:lnTo>
                                <a:lnTo>
                                  <a:pt x="51" y="5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0" y="35"/>
                                </a:lnTo>
                                <a:lnTo>
                                  <a:pt x="20" y="40"/>
                                </a:lnTo>
                                <a:lnTo>
                                  <a:pt x="3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816"/>
                        <wps:cNvSpPr>
                          <a:spLocks/>
                        </wps:cNvSpPr>
                        <wps:spPr bwMode="auto">
                          <a:xfrm>
                            <a:off x="1496" y="1325"/>
                            <a:ext cx="50" cy="45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45"/>
                              <a:gd name="T2" fmla="*/ 0 w 50"/>
                              <a:gd name="T3" fmla="*/ 0 h 45"/>
                              <a:gd name="T4" fmla="*/ 5 w 50"/>
                              <a:gd name="T5" fmla="*/ 20 h 45"/>
                              <a:gd name="T6" fmla="*/ 10 w 50"/>
                              <a:gd name="T7" fmla="*/ 35 h 45"/>
                              <a:gd name="T8" fmla="*/ 20 w 50"/>
                              <a:gd name="T9" fmla="*/ 45 h 45"/>
                              <a:gd name="T10" fmla="*/ 30 w 50"/>
                              <a:gd name="T11" fmla="*/ 45 h 45"/>
                              <a:gd name="T12" fmla="*/ 30 w 50"/>
                              <a:gd name="T13" fmla="*/ 45 h 45"/>
                              <a:gd name="T14" fmla="*/ 40 w 50"/>
                              <a:gd name="T15" fmla="*/ 40 h 45"/>
                              <a:gd name="T16" fmla="*/ 45 w 50"/>
                              <a:gd name="T17" fmla="*/ 35 h 45"/>
                              <a:gd name="T18" fmla="*/ 50 w 50"/>
                              <a:gd name="T19" fmla="*/ 20 h 45"/>
                              <a:gd name="T20" fmla="*/ 45 w 50"/>
                              <a:gd name="T21" fmla="*/ 5 h 45"/>
                              <a:gd name="T22" fmla="*/ 0 w 50"/>
                              <a:gd name="T23" fmla="*/ 0 h 45"/>
                              <a:gd name="T24" fmla="*/ 0 w 50"/>
                              <a:gd name="T25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0" h="4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20"/>
                                </a:lnTo>
                                <a:lnTo>
                                  <a:pt x="10" y="35"/>
                                </a:lnTo>
                                <a:lnTo>
                                  <a:pt x="20" y="45"/>
                                </a:lnTo>
                                <a:lnTo>
                                  <a:pt x="30" y="45"/>
                                </a:lnTo>
                                <a:lnTo>
                                  <a:pt x="40" y="40"/>
                                </a:lnTo>
                                <a:lnTo>
                                  <a:pt x="45" y="35"/>
                                </a:lnTo>
                                <a:lnTo>
                                  <a:pt x="50" y="20"/>
                                </a:lnTo>
                                <a:lnTo>
                                  <a:pt x="45" y="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817"/>
                        <wps:cNvSpPr>
                          <a:spLocks/>
                        </wps:cNvSpPr>
                        <wps:spPr bwMode="auto">
                          <a:xfrm>
                            <a:off x="470" y="2241"/>
                            <a:ext cx="831" cy="500"/>
                          </a:xfrm>
                          <a:custGeom>
                            <a:avLst/>
                            <a:gdLst>
                              <a:gd name="T0" fmla="*/ 25 w 831"/>
                              <a:gd name="T1" fmla="*/ 0 h 500"/>
                              <a:gd name="T2" fmla="*/ 25 w 831"/>
                              <a:gd name="T3" fmla="*/ 0 h 500"/>
                              <a:gd name="T4" fmla="*/ 15 w 831"/>
                              <a:gd name="T5" fmla="*/ 25 h 500"/>
                              <a:gd name="T6" fmla="*/ 5 w 831"/>
                              <a:gd name="T7" fmla="*/ 45 h 500"/>
                              <a:gd name="T8" fmla="*/ 0 w 831"/>
                              <a:gd name="T9" fmla="*/ 70 h 500"/>
                              <a:gd name="T10" fmla="*/ 0 w 831"/>
                              <a:gd name="T11" fmla="*/ 95 h 500"/>
                              <a:gd name="T12" fmla="*/ 5 w 831"/>
                              <a:gd name="T13" fmla="*/ 150 h 500"/>
                              <a:gd name="T14" fmla="*/ 20 w 831"/>
                              <a:gd name="T15" fmla="*/ 205 h 500"/>
                              <a:gd name="T16" fmla="*/ 20 w 831"/>
                              <a:gd name="T17" fmla="*/ 205 h 500"/>
                              <a:gd name="T18" fmla="*/ 45 w 831"/>
                              <a:gd name="T19" fmla="*/ 260 h 500"/>
                              <a:gd name="T20" fmla="*/ 80 w 831"/>
                              <a:gd name="T21" fmla="*/ 315 h 500"/>
                              <a:gd name="T22" fmla="*/ 125 w 831"/>
                              <a:gd name="T23" fmla="*/ 360 h 500"/>
                              <a:gd name="T24" fmla="*/ 180 w 831"/>
                              <a:gd name="T25" fmla="*/ 405 h 500"/>
                              <a:gd name="T26" fmla="*/ 180 w 831"/>
                              <a:gd name="T27" fmla="*/ 405 h 500"/>
                              <a:gd name="T28" fmla="*/ 240 w 831"/>
                              <a:gd name="T29" fmla="*/ 445 h 500"/>
                              <a:gd name="T30" fmla="*/ 310 w 831"/>
                              <a:gd name="T31" fmla="*/ 475 h 500"/>
                              <a:gd name="T32" fmla="*/ 385 w 831"/>
                              <a:gd name="T33" fmla="*/ 490 h 500"/>
                              <a:gd name="T34" fmla="*/ 460 w 831"/>
                              <a:gd name="T35" fmla="*/ 500 h 500"/>
                              <a:gd name="T36" fmla="*/ 460 w 831"/>
                              <a:gd name="T37" fmla="*/ 500 h 500"/>
                              <a:gd name="T38" fmla="*/ 505 w 831"/>
                              <a:gd name="T39" fmla="*/ 500 h 500"/>
                              <a:gd name="T40" fmla="*/ 550 w 831"/>
                              <a:gd name="T41" fmla="*/ 495 h 500"/>
                              <a:gd name="T42" fmla="*/ 600 w 831"/>
                              <a:gd name="T43" fmla="*/ 485 h 500"/>
                              <a:gd name="T44" fmla="*/ 645 w 831"/>
                              <a:gd name="T45" fmla="*/ 475 h 500"/>
                              <a:gd name="T46" fmla="*/ 690 w 831"/>
                              <a:gd name="T47" fmla="*/ 460 h 500"/>
                              <a:gd name="T48" fmla="*/ 740 w 831"/>
                              <a:gd name="T49" fmla="*/ 440 h 500"/>
                              <a:gd name="T50" fmla="*/ 785 w 831"/>
                              <a:gd name="T51" fmla="*/ 415 h 500"/>
                              <a:gd name="T52" fmla="*/ 831 w 831"/>
                              <a:gd name="T53" fmla="*/ 390 h 500"/>
                              <a:gd name="T54" fmla="*/ 831 w 831"/>
                              <a:gd name="T55" fmla="*/ 390 h 500"/>
                              <a:gd name="T56" fmla="*/ 740 w 831"/>
                              <a:gd name="T57" fmla="*/ 315 h 500"/>
                              <a:gd name="T58" fmla="*/ 640 w 831"/>
                              <a:gd name="T59" fmla="*/ 245 h 500"/>
                              <a:gd name="T60" fmla="*/ 545 w 831"/>
                              <a:gd name="T61" fmla="*/ 185 h 500"/>
                              <a:gd name="T62" fmla="*/ 445 w 831"/>
                              <a:gd name="T63" fmla="*/ 135 h 500"/>
                              <a:gd name="T64" fmla="*/ 345 w 831"/>
                              <a:gd name="T65" fmla="*/ 90 h 500"/>
                              <a:gd name="T66" fmla="*/ 240 w 831"/>
                              <a:gd name="T67" fmla="*/ 50 h 500"/>
                              <a:gd name="T68" fmla="*/ 135 w 831"/>
                              <a:gd name="T69" fmla="*/ 25 h 500"/>
                              <a:gd name="T70" fmla="*/ 25 w 831"/>
                              <a:gd name="T71" fmla="*/ 0 h 500"/>
                              <a:gd name="T72" fmla="*/ 25 w 831"/>
                              <a:gd name="T73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831" h="500">
                                <a:moveTo>
                                  <a:pt x="25" y="0"/>
                                </a:moveTo>
                                <a:lnTo>
                                  <a:pt x="25" y="0"/>
                                </a:lnTo>
                                <a:lnTo>
                                  <a:pt x="15" y="25"/>
                                </a:lnTo>
                                <a:lnTo>
                                  <a:pt x="5" y="45"/>
                                </a:lnTo>
                                <a:lnTo>
                                  <a:pt x="0" y="70"/>
                                </a:lnTo>
                                <a:lnTo>
                                  <a:pt x="0" y="95"/>
                                </a:lnTo>
                                <a:lnTo>
                                  <a:pt x="5" y="150"/>
                                </a:lnTo>
                                <a:lnTo>
                                  <a:pt x="20" y="205"/>
                                </a:lnTo>
                                <a:lnTo>
                                  <a:pt x="45" y="260"/>
                                </a:lnTo>
                                <a:lnTo>
                                  <a:pt x="80" y="315"/>
                                </a:lnTo>
                                <a:lnTo>
                                  <a:pt x="125" y="360"/>
                                </a:lnTo>
                                <a:lnTo>
                                  <a:pt x="180" y="405"/>
                                </a:lnTo>
                                <a:lnTo>
                                  <a:pt x="240" y="445"/>
                                </a:lnTo>
                                <a:lnTo>
                                  <a:pt x="310" y="475"/>
                                </a:lnTo>
                                <a:lnTo>
                                  <a:pt x="385" y="490"/>
                                </a:lnTo>
                                <a:lnTo>
                                  <a:pt x="460" y="500"/>
                                </a:lnTo>
                                <a:lnTo>
                                  <a:pt x="505" y="500"/>
                                </a:lnTo>
                                <a:lnTo>
                                  <a:pt x="550" y="495"/>
                                </a:lnTo>
                                <a:lnTo>
                                  <a:pt x="600" y="485"/>
                                </a:lnTo>
                                <a:lnTo>
                                  <a:pt x="645" y="475"/>
                                </a:lnTo>
                                <a:lnTo>
                                  <a:pt x="690" y="460"/>
                                </a:lnTo>
                                <a:lnTo>
                                  <a:pt x="740" y="440"/>
                                </a:lnTo>
                                <a:lnTo>
                                  <a:pt x="785" y="415"/>
                                </a:lnTo>
                                <a:lnTo>
                                  <a:pt x="831" y="390"/>
                                </a:lnTo>
                                <a:lnTo>
                                  <a:pt x="740" y="315"/>
                                </a:lnTo>
                                <a:lnTo>
                                  <a:pt x="640" y="245"/>
                                </a:lnTo>
                                <a:lnTo>
                                  <a:pt x="545" y="185"/>
                                </a:lnTo>
                                <a:lnTo>
                                  <a:pt x="445" y="135"/>
                                </a:lnTo>
                                <a:lnTo>
                                  <a:pt x="345" y="90"/>
                                </a:lnTo>
                                <a:lnTo>
                                  <a:pt x="240" y="50"/>
                                </a:lnTo>
                                <a:lnTo>
                                  <a:pt x="135" y="25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C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818"/>
                        <wps:cNvSpPr>
                          <a:spLocks/>
                        </wps:cNvSpPr>
                        <wps:spPr bwMode="auto">
                          <a:xfrm>
                            <a:off x="1491" y="2191"/>
                            <a:ext cx="145" cy="120"/>
                          </a:xfrm>
                          <a:custGeom>
                            <a:avLst/>
                            <a:gdLst>
                              <a:gd name="T0" fmla="*/ 90 w 145"/>
                              <a:gd name="T1" fmla="*/ 30 h 120"/>
                              <a:gd name="T2" fmla="*/ 0 w 145"/>
                              <a:gd name="T3" fmla="*/ 40 h 120"/>
                              <a:gd name="T4" fmla="*/ 60 w 145"/>
                              <a:gd name="T5" fmla="*/ 55 h 120"/>
                              <a:gd name="T6" fmla="*/ 10 w 145"/>
                              <a:gd name="T7" fmla="*/ 85 h 120"/>
                              <a:gd name="T8" fmla="*/ 75 w 145"/>
                              <a:gd name="T9" fmla="*/ 80 h 120"/>
                              <a:gd name="T10" fmla="*/ 40 w 145"/>
                              <a:gd name="T11" fmla="*/ 120 h 120"/>
                              <a:gd name="T12" fmla="*/ 40 w 145"/>
                              <a:gd name="T13" fmla="*/ 120 h 120"/>
                              <a:gd name="T14" fmla="*/ 75 w 145"/>
                              <a:gd name="T15" fmla="*/ 100 h 120"/>
                              <a:gd name="T16" fmla="*/ 105 w 145"/>
                              <a:gd name="T17" fmla="*/ 80 h 120"/>
                              <a:gd name="T18" fmla="*/ 130 w 145"/>
                              <a:gd name="T19" fmla="*/ 55 h 120"/>
                              <a:gd name="T20" fmla="*/ 145 w 145"/>
                              <a:gd name="T21" fmla="*/ 30 h 120"/>
                              <a:gd name="T22" fmla="*/ 145 w 145"/>
                              <a:gd name="T23" fmla="*/ 30 h 120"/>
                              <a:gd name="T24" fmla="*/ 125 w 145"/>
                              <a:gd name="T25" fmla="*/ 20 h 120"/>
                              <a:gd name="T26" fmla="*/ 105 w 145"/>
                              <a:gd name="T27" fmla="*/ 10 h 120"/>
                              <a:gd name="T28" fmla="*/ 75 w 145"/>
                              <a:gd name="T29" fmla="*/ 5 h 120"/>
                              <a:gd name="T30" fmla="*/ 45 w 145"/>
                              <a:gd name="T31" fmla="*/ 0 h 120"/>
                              <a:gd name="T32" fmla="*/ 90 w 145"/>
                              <a:gd name="T33" fmla="*/ 30 h 120"/>
                              <a:gd name="T34" fmla="*/ 90 w 145"/>
                              <a:gd name="T35" fmla="*/ 3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5" h="120">
                                <a:moveTo>
                                  <a:pt x="90" y="30"/>
                                </a:moveTo>
                                <a:lnTo>
                                  <a:pt x="0" y="40"/>
                                </a:lnTo>
                                <a:lnTo>
                                  <a:pt x="60" y="55"/>
                                </a:lnTo>
                                <a:lnTo>
                                  <a:pt x="10" y="85"/>
                                </a:lnTo>
                                <a:lnTo>
                                  <a:pt x="75" y="80"/>
                                </a:lnTo>
                                <a:lnTo>
                                  <a:pt x="40" y="120"/>
                                </a:lnTo>
                                <a:lnTo>
                                  <a:pt x="75" y="100"/>
                                </a:lnTo>
                                <a:lnTo>
                                  <a:pt x="105" y="80"/>
                                </a:lnTo>
                                <a:lnTo>
                                  <a:pt x="130" y="55"/>
                                </a:lnTo>
                                <a:lnTo>
                                  <a:pt x="145" y="30"/>
                                </a:lnTo>
                                <a:lnTo>
                                  <a:pt x="125" y="20"/>
                                </a:lnTo>
                                <a:lnTo>
                                  <a:pt x="105" y="10"/>
                                </a:lnTo>
                                <a:lnTo>
                                  <a:pt x="75" y="5"/>
                                </a:lnTo>
                                <a:lnTo>
                                  <a:pt x="45" y="0"/>
                                </a:lnTo>
                                <a:lnTo>
                                  <a:pt x="9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819"/>
                        <wps:cNvSpPr>
                          <a:spLocks/>
                        </wps:cNvSpPr>
                        <wps:spPr bwMode="auto">
                          <a:xfrm>
                            <a:off x="1636" y="1756"/>
                            <a:ext cx="355" cy="465"/>
                          </a:xfrm>
                          <a:custGeom>
                            <a:avLst/>
                            <a:gdLst>
                              <a:gd name="T0" fmla="*/ 115 w 355"/>
                              <a:gd name="T1" fmla="*/ 0 h 465"/>
                              <a:gd name="T2" fmla="*/ 115 w 355"/>
                              <a:gd name="T3" fmla="*/ 0 h 465"/>
                              <a:gd name="T4" fmla="*/ 100 w 355"/>
                              <a:gd name="T5" fmla="*/ 45 h 465"/>
                              <a:gd name="T6" fmla="*/ 95 w 355"/>
                              <a:gd name="T7" fmla="*/ 80 h 465"/>
                              <a:gd name="T8" fmla="*/ 95 w 355"/>
                              <a:gd name="T9" fmla="*/ 80 h 465"/>
                              <a:gd name="T10" fmla="*/ 100 w 355"/>
                              <a:gd name="T11" fmla="*/ 100 h 465"/>
                              <a:gd name="T12" fmla="*/ 105 w 355"/>
                              <a:gd name="T13" fmla="*/ 110 h 465"/>
                              <a:gd name="T14" fmla="*/ 115 w 355"/>
                              <a:gd name="T15" fmla="*/ 120 h 465"/>
                              <a:gd name="T16" fmla="*/ 130 w 355"/>
                              <a:gd name="T17" fmla="*/ 125 h 465"/>
                              <a:gd name="T18" fmla="*/ 130 w 355"/>
                              <a:gd name="T19" fmla="*/ 125 h 465"/>
                              <a:gd name="T20" fmla="*/ 155 w 355"/>
                              <a:gd name="T21" fmla="*/ 140 h 465"/>
                              <a:gd name="T22" fmla="*/ 180 w 355"/>
                              <a:gd name="T23" fmla="*/ 155 h 465"/>
                              <a:gd name="T24" fmla="*/ 200 w 355"/>
                              <a:gd name="T25" fmla="*/ 175 h 465"/>
                              <a:gd name="T26" fmla="*/ 215 w 355"/>
                              <a:gd name="T27" fmla="*/ 195 h 465"/>
                              <a:gd name="T28" fmla="*/ 215 w 355"/>
                              <a:gd name="T29" fmla="*/ 195 h 465"/>
                              <a:gd name="T30" fmla="*/ 220 w 355"/>
                              <a:gd name="T31" fmla="*/ 215 h 465"/>
                              <a:gd name="T32" fmla="*/ 225 w 355"/>
                              <a:gd name="T33" fmla="*/ 240 h 465"/>
                              <a:gd name="T34" fmla="*/ 225 w 355"/>
                              <a:gd name="T35" fmla="*/ 260 h 465"/>
                              <a:gd name="T36" fmla="*/ 220 w 355"/>
                              <a:gd name="T37" fmla="*/ 285 h 465"/>
                              <a:gd name="T38" fmla="*/ 220 w 355"/>
                              <a:gd name="T39" fmla="*/ 285 h 465"/>
                              <a:gd name="T40" fmla="*/ 210 w 355"/>
                              <a:gd name="T41" fmla="*/ 315 h 465"/>
                              <a:gd name="T42" fmla="*/ 195 w 355"/>
                              <a:gd name="T43" fmla="*/ 340 h 465"/>
                              <a:gd name="T44" fmla="*/ 175 w 355"/>
                              <a:gd name="T45" fmla="*/ 365 h 465"/>
                              <a:gd name="T46" fmla="*/ 150 w 355"/>
                              <a:gd name="T47" fmla="*/ 385 h 465"/>
                              <a:gd name="T48" fmla="*/ 150 w 355"/>
                              <a:gd name="T49" fmla="*/ 385 h 465"/>
                              <a:gd name="T50" fmla="*/ 115 w 355"/>
                              <a:gd name="T51" fmla="*/ 410 h 465"/>
                              <a:gd name="T52" fmla="*/ 80 w 355"/>
                              <a:gd name="T53" fmla="*/ 430 h 465"/>
                              <a:gd name="T54" fmla="*/ 40 w 355"/>
                              <a:gd name="T55" fmla="*/ 450 h 465"/>
                              <a:gd name="T56" fmla="*/ 0 w 355"/>
                              <a:gd name="T57" fmla="*/ 465 h 465"/>
                              <a:gd name="T58" fmla="*/ 0 w 355"/>
                              <a:gd name="T59" fmla="*/ 465 h 465"/>
                              <a:gd name="T60" fmla="*/ 75 w 355"/>
                              <a:gd name="T61" fmla="*/ 455 h 465"/>
                              <a:gd name="T62" fmla="*/ 145 w 355"/>
                              <a:gd name="T63" fmla="*/ 435 h 465"/>
                              <a:gd name="T64" fmla="*/ 205 w 355"/>
                              <a:gd name="T65" fmla="*/ 410 h 465"/>
                              <a:gd name="T66" fmla="*/ 255 w 355"/>
                              <a:gd name="T67" fmla="*/ 375 h 465"/>
                              <a:gd name="T68" fmla="*/ 255 w 355"/>
                              <a:gd name="T69" fmla="*/ 375 h 465"/>
                              <a:gd name="T70" fmla="*/ 295 w 355"/>
                              <a:gd name="T71" fmla="*/ 345 h 465"/>
                              <a:gd name="T72" fmla="*/ 325 w 355"/>
                              <a:gd name="T73" fmla="*/ 310 h 465"/>
                              <a:gd name="T74" fmla="*/ 345 w 355"/>
                              <a:gd name="T75" fmla="*/ 270 h 465"/>
                              <a:gd name="T76" fmla="*/ 355 w 355"/>
                              <a:gd name="T77" fmla="*/ 230 h 465"/>
                              <a:gd name="T78" fmla="*/ 355 w 355"/>
                              <a:gd name="T79" fmla="*/ 230 h 465"/>
                              <a:gd name="T80" fmla="*/ 355 w 355"/>
                              <a:gd name="T81" fmla="*/ 190 h 465"/>
                              <a:gd name="T82" fmla="*/ 350 w 355"/>
                              <a:gd name="T83" fmla="*/ 155 h 465"/>
                              <a:gd name="T84" fmla="*/ 330 w 355"/>
                              <a:gd name="T85" fmla="*/ 120 h 465"/>
                              <a:gd name="T86" fmla="*/ 305 w 355"/>
                              <a:gd name="T87" fmla="*/ 85 h 465"/>
                              <a:gd name="T88" fmla="*/ 305 w 355"/>
                              <a:gd name="T89" fmla="*/ 85 h 465"/>
                              <a:gd name="T90" fmla="*/ 270 w 355"/>
                              <a:gd name="T91" fmla="*/ 55 h 465"/>
                              <a:gd name="T92" fmla="*/ 225 w 355"/>
                              <a:gd name="T93" fmla="*/ 30 h 465"/>
                              <a:gd name="T94" fmla="*/ 175 w 355"/>
                              <a:gd name="T95" fmla="*/ 10 h 465"/>
                              <a:gd name="T96" fmla="*/ 115 w 355"/>
                              <a:gd name="T97" fmla="*/ 0 h 465"/>
                              <a:gd name="T98" fmla="*/ 115 w 355"/>
                              <a:gd name="T99" fmla="*/ 0 h 4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55" h="465">
                                <a:moveTo>
                                  <a:pt x="115" y="0"/>
                                </a:moveTo>
                                <a:lnTo>
                                  <a:pt x="115" y="0"/>
                                </a:lnTo>
                                <a:lnTo>
                                  <a:pt x="100" y="45"/>
                                </a:lnTo>
                                <a:lnTo>
                                  <a:pt x="95" y="80"/>
                                </a:lnTo>
                                <a:lnTo>
                                  <a:pt x="100" y="100"/>
                                </a:lnTo>
                                <a:lnTo>
                                  <a:pt x="105" y="110"/>
                                </a:lnTo>
                                <a:lnTo>
                                  <a:pt x="115" y="120"/>
                                </a:lnTo>
                                <a:lnTo>
                                  <a:pt x="130" y="125"/>
                                </a:lnTo>
                                <a:lnTo>
                                  <a:pt x="155" y="140"/>
                                </a:lnTo>
                                <a:lnTo>
                                  <a:pt x="180" y="155"/>
                                </a:lnTo>
                                <a:lnTo>
                                  <a:pt x="200" y="175"/>
                                </a:lnTo>
                                <a:lnTo>
                                  <a:pt x="215" y="195"/>
                                </a:lnTo>
                                <a:lnTo>
                                  <a:pt x="220" y="215"/>
                                </a:lnTo>
                                <a:lnTo>
                                  <a:pt x="225" y="240"/>
                                </a:lnTo>
                                <a:lnTo>
                                  <a:pt x="225" y="260"/>
                                </a:lnTo>
                                <a:lnTo>
                                  <a:pt x="220" y="285"/>
                                </a:lnTo>
                                <a:lnTo>
                                  <a:pt x="210" y="315"/>
                                </a:lnTo>
                                <a:lnTo>
                                  <a:pt x="195" y="340"/>
                                </a:lnTo>
                                <a:lnTo>
                                  <a:pt x="175" y="365"/>
                                </a:lnTo>
                                <a:lnTo>
                                  <a:pt x="150" y="385"/>
                                </a:lnTo>
                                <a:lnTo>
                                  <a:pt x="115" y="410"/>
                                </a:lnTo>
                                <a:lnTo>
                                  <a:pt x="80" y="430"/>
                                </a:lnTo>
                                <a:lnTo>
                                  <a:pt x="40" y="450"/>
                                </a:lnTo>
                                <a:lnTo>
                                  <a:pt x="0" y="465"/>
                                </a:lnTo>
                                <a:lnTo>
                                  <a:pt x="75" y="455"/>
                                </a:lnTo>
                                <a:lnTo>
                                  <a:pt x="145" y="435"/>
                                </a:lnTo>
                                <a:lnTo>
                                  <a:pt x="205" y="410"/>
                                </a:lnTo>
                                <a:lnTo>
                                  <a:pt x="255" y="375"/>
                                </a:lnTo>
                                <a:lnTo>
                                  <a:pt x="295" y="345"/>
                                </a:lnTo>
                                <a:lnTo>
                                  <a:pt x="325" y="310"/>
                                </a:lnTo>
                                <a:lnTo>
                                  <a:pt x="345" y="270"/>
                                </a:lnTo>
                                <a:lnTo>
                                  <a:pt x="355" y="230"/>
                                </a:lnTo>
                                <a:lnTo>
                                  <a:pt x="355" y="190"/>
                                </a:lnTo>
                                <a:lnTo>
                                  <a:pt x="350" y="155"/>
                                </a:lnTo>
                                <a:lnTo>
                                  <a:pt x="330" y="120"/>
                                </a:lnTo>
                                <a:lnTo>
                                  <a:pt x="305" y="85"/>
                                </a:lnTo>
                                <a:lnTo>
                                  <a:pt x="270" y="55"/>
                                </a:lnTo>
                                <a:lnTo>
                                  <a:pt x="225" y="30"/>
                                </a:lnTo>
                                <a:lnTo>
                                  <a:pt x="175" y="10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820"/>
                        <wps:cNvSpPr>
                          <a:spLocks/>
                        </wps:cNvSpPr>
                        <wps:spPr bwMode="auto">
                          <a:xfrm>
                            <a:off x="825" y="2266"/>
                            <a:ext cx="40" cy="30"/>
                          </a:xfrm>
                          <a:custGeom>
                            <a:avLst/>
                            <a:gdLst>
                              <a:gd name="T0" fmla="*/ 0 w 40"/>
                              <a:gd name="T1" fmla="*/ 0 h 30"/>
                              <a:gd name="T2" fmla="*/ 0 w 40"/>
                              <a:gd name="T3" fmla="*/ 30 h 30"/>
                              <a:gd name="T4" fmla="*/ 40 w 40"/>
                              <a:gd name="T5" fmla="*/ 15 h 30"/>
                              <a:gd name="T6" fmla="*/ 0 w 40"/>
                              <a:gd name="T7" fmla="*/ 0 h 30"/>
                              <a:gd name="T8" fmla="*/ 0 w 40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4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6B77"/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821"/>
                        <wps:cNvSpPr>
                          <a:spLocks/>
                        </wps:cNvSpPr>
                        <wps:spPr bwMode="auto">
                          <a:xfrm>
                            <a:off x="935" y="2021"/>
                            <a:ext cx="25" cy="40"/>
                          </a:xfrm>
                          <a:custGeom>
                            <a:avLst/>
                            <a:gdLst>
                              <a:gd name="T0" fmla="*/ 0 w 25"/>
                              <a:gd name="T1" fmla="*/ 0 h 40"/>
                              <a:gd name="T2" fmla="*/ 0 w 25"/>
                              <a:gd name="T3" fmla="*/ 40 h 40"/>
                              <a:gd name="T4" fmla="*/ 25 w 25"/>
                              <a:gd name="T5" fmla="*/ 25 h 40"/>
                              <a:gd name="T6" fmla="*/ 0 w 25"/>
                              <a:gd name="T7" fmla="*/ 0 h 40"/>
                              <a:gd name="T8" fmla="*/ 0 w 25"/>
                              <a:gd name="T9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0">
                                <a:moveTo>
                                  <a:pt x="0" y="0"/>
                                </a:moveTo>
                                <a:lnTo>
                                  <a:pt x="0" y="40"/>
                                </a:lnTo>
                                <a:lnTo>
                                  <a:pt x="25" y="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6B77"/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822"/>
                        <wps:cNvSpPr>
                          <a:spLocks/>
                        </wps:cNvSpPr>
                        <wps:spPr bwMode="auto">
                          <a:xfrm>
                            <a:off x="1361" y="2146"/>
                            <a:ext cx="40" cy="35"/>
                          </a:xfrm>
                          <a:custGeom>
                            <a:avLst/>
                            <a:gdLst>
                              <a:gd name="T0" fmla="*/ 0 w 40"/>
                              <a:gd name="T1" fmla="*/ 10 h 35"/>
                              <a:gd name="T2" fmla="*/ 25 w 40"/>
                              <a:gd name="T3" fmla="*/ 35 h 35"/>
                              <a:gd name="T4" fmla="*/ 40 w 40"/>
                              <a:gd name="T5" fmla="*/ 0 h 35"/>
                              <a:gd name="T6" fmla="*/ 0 w 40"/>
                              <a:gd name="T7" fmla="*/ 10 h 35"/>
                              <a:gd name="T8" fmla="*/ 0 w 40"/>
                              <a:gd name="T9" fmla="*/ 1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35">
                                <a:moveTo>
                                  <a:pt x="0" y="10"/>
                                </a:moveTo>
                                <a:lnTo>
                                  <a:pt x="25" y="35"/>
                                </a:lnTo>
                                <a:lnTo>
                                  <a:pt x="4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6B77"/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823"/>
                        <wps:cNvSpPr>
                          <a:spLocks/>
                        </wps:cNvSpPr>
                        <wps:spPr bwMode="auto">
                          <a:xfrm>
                            <a:off x="615" y="1410"/>
                            <a:ext cx="105" cy="95"/>
                          </a:xfrm>
                          <a:custGeom>
                            <a:avLst/>
                            <a:gdLst>
                              <a:gd name="T0" fmla="*/ 105 w 105"/>
                              <a:gd name="T1" fmla="*/ 5 h 95"/>
                              <a:gd name="T2" fmla="*/ 105 w 105"/>
                              <a:gd name="T3" fmla="*/ 0 h 95"/>
                              <a:gd name="T4" fmla="*/ 105 w 105"/>
                              <a:gd name="T5" fmla="*/ 0 h 95"/>
                              <a:gd name="T6" fmla="*/ 50 w 105"/>
                              <a:gd name="T7" fmla="*/ 0 h 95"/>
                              <a:gd name="T8" fmla="*/ 0 w 105"/>
                              <a:gd name="T9" fmla="*/ 5 h 95"/>
                              <a:gd name="T10" fmla="*/ 15 w 105"/>
                              <a:gd name="T11" fmla="*/ 95 h 95"/>
                              <a:gd name="T12" fmla="*/ 15 w 105"/>
                              <a:gd name="T13" fmla="*/ 95 h 95"/>
                              <a:gd name="T14" fmla="*/ 45 w 105"/>
                              <a:gd name="T15" fmla="*/ 90 h 95"/>
                              <a:gd name="T16" fmla="*/ 70 w 105"/>
                              <a:gd name="T17" fmla="*/ 70 h 95"/>
                              <a:gd name="T18" fmla="*/ 70 w 105"/>
                              <a:gd name="T19" fmla="*/ 70 h 95"/>
                              <a:gd name="T20" fmla="*/ 80 w 105"/>
                              <a:gd name="T21" fmla="*/ 55 h 95"/>
                              <a:gd name="T22" fmla="*/ 90 w 105"/>
                              <a:gd name="T23" fmla="*/ 40 h 95"/>
                              <a:gd name="T24" fmla="*/ 100 w 105"/>
                              <a:gd name="T25" fmla="*/ 25 h 95"/>
                              <a:gd name="T26" fmla="*/ 105 w 105"/>
                              <a:gd name="T27" fmla="*/ 5 h 95"/>
                              <a:gd name="T28" fmla="*/ 105 w 105"/>
                              <a:gd name="T29" fmla="*/ 5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5"/>
                                </a:moveTo>
                                <a:lnTo>
                                  <a:pt x="105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5"/>
                                </a:lnTo>
                                <a:lnTo>
                                  <a:pt x="15" y="95"/>
                                </a:lnTo>
                                <a:lnTo>
                                  <a:pt x="45" y="90"/>
                                </a:lnTo>
                                <a:lnTo>
                                  <a:pt x="70" y="70"/>
                                </a:lnTo>
                                <a:lnTo>
                                  <a:pt x="80" y="55"/>
                                </a:lnTo>
                                <a:lnTo>
                                  <a:pt x="90" y="40"/>
                                </a:lnTo>
                                <a:lnTo>
                                  <a:pt x="100" y="25"/>
                                </a:lnTo>
                                <a:lnTo>
                                  <a:pt x="10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824"/>
                        <wps:cNvSpPr>
                          <a:spLocks/>
                        </wps:cNvSpPr>
                        <wps:spPr bwMode="auto">
                          <a:xfrm>
                            <a:off x="760" y="1425"/>
                            <a:ext cx="55" cy="115"/>
                          </a:xfrm>
                          <a:custGeom>
                            <a:avLst/>
                            <a:gdLst>
                              <a:gd name="T0" fmla="*/ 55 w 55"/>
                              <a:gd name="T1" fmla="*/ 5 h 115"/>
                              <a:gd name="T2" fmla="*/ 55 w 55"/>
                              <a:gd name="T3" fmla="*/ 5 h 115"/>
                              <a:gd name="T4" fmla="*/ 30 w 55"/>
                              <a:gd name="T5" fmla="*/ 0 h 115"/>
                              <a:gd name="T6" fmla="*/ 0 w 55"/>
                              <a:gd name="T7" fmla="*/ 115 h 115"/>
                              <a:gd name="T8" fmla="*/ 25 w 55"/>
                              <a:gd name="T9" fmla="*/ 115 h 115"/>
                              <a:gd name="T10" fmla="*/ 55 w 55"/>
                              <a:gd name="T11" fmla="*/ 5 h 115"/>
                              <a:gd name="T12" fmla="*/ 55 w 55"/>
                              <a:gd name="T13" fmla="*/ 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5" h="115">
                                <a:moveTo>
                                  <a:pt x="55" y="5"/>
                                </a:moveTo>
                                <a:lnTo>
                                  <a:pt x="55" y="5"/>
                                </a:lnTo>
                                <a:lnTo>
                                  <a:pt x="30" y="0"/>
                                </a:lnTo>
                                <a:lnTo>
                                  <a:pt x="0" y="115"/>
                                </a:lnTo>
                                <a:lnTo>
                                  <a:pt x="25" y="115"/>
                                </a:lnTo>
                                <a:lnTo>
                                  <a:pt x="5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825"/>
                        <wps:cNvSpPr>
                          <a:spLocks/>
                        </wps:cNvSpPr>
                        <wps:spPr bwMode="auto">
                          <a:xfrm>
                            <a:off x="710" y="1540"/>
                            <a:ext cx="75" cy="206"/>
                          </a:xfrm>
                          <a:custGeom>
                            <a:avLst/>
                            <a:gdLst>
                              <a:gd name="T0" fmla="*/ 50 w 75"/>
                              <a:gd name="T1" fmla="*/ 0 h 206"/>
                              <a:gd name="T2" fmla="*/ 0 w 75"/>
                              <a:gd name="T3" fmla="*/ 196 h 206"/>
                              <a:gd name="T4" fmla="*/ 20 w 75"/>
                              <a:gd name="T5" fmla="*/ 206 h 206"/>
                              <a:gd name="T6" fmla="*/ 75 w 75"/>
                              <a:gd name="T7" fmla="*/ 0 h 206"/>
                              <a:gd name="T8" fmla="*/ 50 w 75"/>
                              <a:gd name="T9" fmla="*/ 0 h 206"/>
                              <a:gd name="T10" fmla="*/ 50 w 75"/>
                              <a:gd name="T11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5" h="206">
                                <a:moveTo>
                                  <a:pt x="50" y="0"/>
                                </a:moveTo>
                                <a:lnTo>
                                  <a:pt x="0" y="196"/>
                                </a:lnTo>
                                <a:lnTo>
                                  <a:pt x="20" y="206"/>
                                </a:lnTo>
                                <a:lnTo>
                                  <a:pt x="75" y="0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826"/>
                        <wps:cNvSpPr>
                          <a:spLocks/>
                        </wps:cNvSpPr>
                        <wps:spPr bwMode="auto">
                          <a:xfrm>
                            <a:off x="275" y="10"/>
                            <a:ext cx="2161" cy="920"/>
                          </a:xfrm>
                          <a:custGeom>
                            <a:avLst/>
                            <a:gdLst>
                              <a:gd name="T0" fmla="*/ 0 w 2161"/>
                              <a:gd name="T1" fmla="*/ 920 h 920"/>
                              <a:gd name="T2" fmla="*/ 155 w 2161"/>
                              <a:gd name="T3" fmla="*/ 830 h 920"/>
                              <a:gd name="T4" fmla="*/ 300 w 2161"/>
                              <a:gd name="T5" fmla="*/ 780 h 920"/>
                              <a:gd name="T6" fmla="*/ 440 w 2161"/>
                              <a:gd name="T7" fmla="*/ 770 h 920"/>
                              <a:gd name="T8" fmla="*/ 575 w 2161"/>
                              <a:gd name="T9" fmla="*/ 800 h 920"/>
                              <a:gd name="T10" fmla="*/ 610 w 2161"/>
                              <a:gd name="T11" fmla="*/ 745 h 920"/>
                              <a:gd name="T12" fmla="*/ 695 w 2161"/>
                              <a:gd name="T13" fmla="*/ 645 h 920"/>
                              <a:gd name="T14" fmla="*/ 790 w 2161"/>
                              <a:gd name="T15" fmla="*/ 570 h 920"/>
                              <a:gd name="T16" fmla="*/ 890 w 2161"/>
                              <a:gd name="T17" fmla="*/ 510 h 920"/>
                              <a:gd name="T18" fmla="*/ 1001 w 2161"/>
                              <a:gd name="T19" fmla="*/ 470 h 920"/>
                              <a:gd name="T20" fmla="*/ 1121 w 2161"/>
                              <a:gd name="T21" fmla="*/ 450 h 920"/>
                              <a:gd name="T22" fmla="*/ 1251 w 2161"/>
                              <a:gd name="T23" fmla="*/ 450 h 920"/>
                              <a:gd name="T24" fmla="*/ 1391 w 2161"/>
                              <a:gd name="T25" fmla="*/ 470 h 920"/>
                              <a:gd name="T26" fmla="*/ 1461 w 2161"/>
                              <a:gd name="T27" fmla="*/ 490 h 920"/>
                              <a:gd name="T28" fmla="*/ 1501 w 2161"/>
                              <a:gd name="T29" fmla="*/ 430 h 920"/>
                              <a:gd name="T30" fmla="*/ 1556 w 2161"/>
                              <a:gd name="T31" fmla="*/ 375 h 920"/>
                              <a:gd name="T32" fmla="*/ 1626 w 2161"/>
                              <a:gd name="T33" fmla="*/ 330 h 920"/>
                              <a:gd name="T34" fmla="*/ 1801 w 2161"/>
                              <a:gd name="T35" fmla="*/ 250 h 920"/>
                              <a:gd name="T36" fmla="*/ 2026 w 2161"/>
                              <a:gd name="T37" fmla="*/ 200 h 920"/>
                              <a:gd name="T38" fmla="*/ 2161 w 2161"/>
                              <a:gd name="T39" fmla="*/ 185 h 920"/>
                              <a:gd name="T40" fmla="*/ 1886 w 2161"/>
                              <a:gd name="T41" fmla="*/ 90 h 920"/>
                              <a:gd name="T42" fmla="*/ 1716 w 2161"/>
                              <a:gd name="T43" fmla="*/ 45 h 920"/>
                              <a:gd name="T44" fmla="*/ 1546 w 2161"/>
                              <a:gd name="T45" fmla="*/ 15 h 920"/>
                              <a:gd name="T46" fmla="*/ 1386 w 2161"/>
                              <a:gd name="T47" fmla="*/ 0 h 920"/>
                              <a:gd name="T48" fmla="*/ 1236 w 2161"/>
                              <a:gd name="T49" fmla="*/ 0 h 920"/>
                              <a:gd name="T50" fmla="*/ 1086 w 2161"/>
                              <a:gd name="T51" fmla="*/ 15 h 920"/>
                              <a:gd name="T52" fmla="*/ 945 w 2161"/>
                              <a:gd name="T53" fmla="*/ 50 h 920"/>
                              <a:gd name="T54" fmla="*/ 810 w 2161"/>
                              <a:gd name="T55" fmla="*/ 95 h 920"/>
                              <a:gd name="T56" fmla="*/ 680 w 2161"/>
                              <a:gd name="T57" fmla="*/ 155 h 920"/>
                              <a:gd name="T58" fmla="*/ 560 w 2161"/>
                              <a:gd name="T59" fmla="*/ 230 h 920"/>
                              <a:gd name="T60" fmla="*/ 445 w 2161"/>
                              <a:gd name="T61" fmla="*/ 320 h 920"/>
                              <a:gd name="T62" fmla="*/ 335 w 2161"/>
                              <a:gd name="T63" fmla="*/ 430 h 920"/>
                              <a:gd name="T64" fmla="*/ 230 w 2161"/>
                              <a:gd name="T65" fmla="*/ 550 h 920"/>
                              <a:gd name="T66" fmla="*/ 135 w 2161"/>
                              <a:gd name="T67" fmla="*/ 685 h 920"/>
                              <a:gd name="T68" fmla="*/ 45 w 2161"/>
                              <a:gd name="T69" fmla="*/ 835 h 920"/>
                              <a:gd name="T70" fmla="*/ 0 w 2161"/>
                              <a:gd name="T71" fmla="*/ 920 h 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61" h="920">
                                <a:moveTo>
                                  <a:pt x="0" y="920"/>
                                </a:moveTo>
                                <a:lnTo>
                                  <a:pt x="0" y="920"/>
                                </a:lnTo>
                                <a:lnTo>
                                  <a:pt x="80" y="870"/>
                                </a:lnTo>
                                <a:lnTo>
                                  <a:pt x="155" y="830"/>
                                </a:lnTo>
                                <a:lnTo>
                                  <a:pt x="230" y="800"/>
                                </a:lnTo>
                                <a:lnTo>
                                  <a:pt x="300" y="780"/>
                                </a:lnTo>
                                <a:lnTo>
                                  <a:pt x="375" y="770"/>
                                </a:lnTo>
                                <a:lnTo>
                                  <a:pt x="440" y="770"/>
                                </a:lnTo>
                                <a:lnTo>
                                  <a:pt x="510" y="780"/>
                                </a:lnTo>
                                <a:lnTo>
                                  <a:pt x="575" y="800"/>
                                </a:lnTo>
                                <a:lnTo>
                                  <a:pt x="610" y="745"/>
                                </a:lnTo>
                                <a:lnTo>
                                  <a:pt x="655" y="695"/>
                                </a:lnTo>
                                <a:lnTo>
                                  <a:pt x="695" y="645"/>
                                </a:lnTo>
                                <a:lnTo>
                                  <a:pt x="740" y="605"/>
                                </a:lnTo>
                                <a:lnTo>
                                  <a:pt x="790" y="570"/>
                                </a:lnTo>
                                <a:lnTo>
                                  <a:pt x="840" y="535"/>
                                </a:lnTo>
                                <a:lnTo>
                                  <a:pt x="890" y="510"/>
                                </a:lnTo>
                                <a:lnTo>
                                  <a:pt x="945" y="490"/>
                                </a:lnTo>
                                <a:lnTo>
                                  <a:pt x="1001" y="470"/>
                                </a:lnTo>
                                <a:lnTo>
                                  <a:pt x="1061" y="460"/>
                                </a:lnTo>
                                <a:lnTo>
                                  <a:pt x="1121" y="450"/>
                                </a:lnTo>
                                <a:lnTo>
                                  <a:pt x="1186" y="450"/>
                                </a:lnTo>
                                <a:lnTo>
                                  <a:pt x="1251" y="450"/>
                                </a:lnTo>
                                <a:lnTo>
                                  <a:pt x="1321" y="460"/>
                                </a:lnTo>
                                <a:lnTo>
                                  <a:pt x="1391" y="470"/>
                                </a:lnTo>
                                <a:lnTo>
                                  <a:pt x="1461" y="490"/>
                                </a:lnTo>
                                <a:lnTo>
                                  <a:pt x="1481" y="460"/>
                                </a:lnTo>
                                <a:lnTo>
                                  <a:pt x="1501" y="430"/>
                                </a:lnTo>
                                <a:lnTo>
                                  <a:pt x="1526" y="400"/>
                                </a:lnTo>
                                <a:lnTo>
                                  <a:pt x="1556" y="375"/>
                                </a:lnTo>
                                <a:lnTo>
                                  <a:pt x="1591" y="350"/>
                                </a:lnTo>
                                <a:lnTo>
                                  <a:pt x="1626" y="330"/>
                                </a:lnTo>
                                <a:lnTo>
                                  <a:pt x="1706" y="285"/>
                                </a:lnTo>
                                <a:lnTo>
                                  <a:pt x="1801" y="250"/>
                                </a:lnTo>
                                <a:lnTo>
                                  <a:pt x="1906" y="225"/>
                                </a:lnTo>
                                <a:lnTo>
                                  <a:pt x="2026" y="200"/>
                                </a:lnTo>
                                <a:lnTo>
                                  <a:pt x="2161" y="185"/>
                                </a:lnTo>
                                <a:lnTo>
                                  <a:pt x="1976" y="115"/>
                                </a:lnTo>
                                <a:lnTo>
                                  <a:pt x="1886" y="90"/>
                                </a:lnTo>
                                <a:lnTo>
                                  <a:pt x="1801" y="65"/>
                                </a:lnTo>
                                <a:lnTo>
                                  <a:pt x="1716" y="45"/>
                                </a:lnTo>
                                <a:lnTo>
                                  <a:pt x="1631" y="25"/>
                                </a:lnTo>
                                <a:lnTo>
                                  <a:pt x="1546" y="15"/>
                                </a:lnTo>
                                <a:lnTo>
                                  <a:pt x="1466" y="5"/>
                                </a:lnTo>
                                <a:lnTo>
                                  <a:pt x="1386" y="0"/>
                                </a:lnTo>
                                <a:lnTo>
                                  <a:pt x="1311" y="0"/>
                                </a:lnTo>
                                <a:lnTo>
                                  <a:pt x="1236" y="0"/>
                                </a:lnTo>
                                <a:lnTo>
                                  <a:pt x="1161" y="5"/>
                                </a:lnTo>
                                <a:lnTo>
                                  <a:pt x="1086" y="15"/>
                                </a:lnTo>
                                <a:lnTo>
                                  <a:pt x="1016" y="30"/>
                                </a:lnTo>
                                <a:lnTo>
                                  <a:pt x="945" y="50"/>
                                </a:lnTo>
                                <a:lnTo>
                                  <a:pt x="875" y="70"/>
                                </a:lnTo>
                                <a:lnTo>
                                  <a:pt x="810" y="95"/>
                                </a:lnTo>
                                <a:lnTo>
                                  <a:pt x="745" y="125"/>
                                </a:lnTo>
                                <a:lnTo>
                                  <a:pt x="680" y="155"/>
                                </a:lnTo>
                                <a:lnTo>
                                  <a:pt x="620" y="190"/>
                                </a:lnTo>
                                <a:lnTo>
                                  <a:pt x="560" y="230"/>
                                </a:lnTo>
                                <a:lnTo>
                                  <a:pt x="500" y="275"/>
                                </a:lnTo>
                                <a:lnTo>
                                  <a:pt x="445" y="320"/>
                                </a:lnTo>
                                <a:lnTo>
                                  <a:pt x="385" y="375"/>
                                </a:lnTo>
                                <a:lnTo>
                                  <a:pt x="335" y="430"/>
                                </a:lnTo>
                                <a:lnTo>
                                  <a:pt x="280" y="485"/>
                                </a:lnTo>
                                <a:lnTo>
                                  <a:pt x="230" y="550"/>
                                </a:lnTo>
                                <a:lnTo>
                                  <a:pt x="180" y="615"/>
                                </a:lnTo>
                                <a:lnTo>
                                  <a:pt x="135" y="685"/>
                                </a:lnTo>
                                <a:lnTo>
                                  <a:pt x="85" y="760"/>
                                </a:lnTo>
                                <a:lnTo>
                                  <a:pt x="45" y="835"/>
                                </a:lnTo>
                                <a:lnTo>
                                  <a:pt x="0" y="92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4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2" o:spid="_x0000_s1026" style="position:absolute;margin-left:550.1pt;margin-top:310.9pt;width:137.8pt;height:175.75pt;z-index:251647995" coordorigin="10,10" coordsize="2506,3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">
                <v:rect id="Rectangle 783" o:spid="_x0000_s1027" style="position:absolute;left:10;top:270;width:2506;height:2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42HcYA&#10;AADcAAAADwAAAGRycy9kb3ducmV2LnhtbESPQWvCQBSE74X+h+UVvNVNtS0aXaUohYqHYiqCt2f2&#10;NQnNvg3ZVxP/vSsUehxm5htmvuxdrc7UhsqzgadhAoo497biwsD+6/1xAioIssXaMxm4UIDl4v5u&#10;jqn1He/onEmhIoRDigZKkSbVOuQlOQxD3xBH79u3DiXKttC2xS7CXa1HSfKqHVYcF0psaFVS/pP9&#10;OgOZlnyfbA9dvbuMp5+n5ijrbmPM4KF/m4ES6uU//Nf+sAZGL89wOxOPgF5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42HcYAAADcAAAADwAAAAAAAAAAAAAAAACYAgAAZHJz&#10;L2Rvd25yZXYueG1sUEsFBgAAAAAEAAQA9QAAAIsDAAAAAA==&#10;" filled="f" fillcolor="white [3212]" stroked="f" strokecolor="gray [1629]" strokeweight=".25pt"/>
                <v:shape id="Freeform 784" o:spid="_x0000_s1028" style="position:absolute;left:10;top:1956;width:2506;height:1250;visibility:visible;mso-wrap-style:square;v-text-anchor:top" coordsize="2506,1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/rcMA&#10;AADcAAAADwAAAGRycy9kb3ducmV2LnhtbESPwWrDMBBE74X8g9hAL6WRG0gJbpQQAiG5Nm3IdWOt&#10;LWFrZSTVdv++KhR6HGbmDbPZTa4TA4VoPSt4WRQgiCuvLTcKPj+Oz2sQMSFr7DyTgm+KsNvOHjZY&#10;aj/yOw2X1IgM4ViiApNSX0oZK0MO48L3xNmrfXCYsgyN1AHHDHedXBbFq3RoOS8Y7OlgqGovX05B&#10;vR7qe3sz9mm07T4M1el8DSelHufT/g1Eoin9h//aZ61guVrB75l8BO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Y/rcMAAADcAAAADwAAAAAAAAAAAAAAAACYAgAAZHJzL2Rv&#10;d25yZXYueG1sUEsFBgAAAAAEAAQA9QAAAIgDAAAAAA==&#10;" path="m1341,235r,l1256,225r-86,-15l1005,175,845,135,680,85,600,60,515,40,430,20,340,5,255,,165,,80,15,40,25,,40,,1250r2506,l2506,175r-15,-5l2476,165r-35,-20l2401,120,2356,95,2306,75,2276,65r-35,-5l2206,55r-35,l2131,60r-45,10l1981,100r-95,35l1716,195r-85,25l1541,235r-45,5l1446,245r-50,-5l1341,235xe" filled="f" fillcolor="white [3212]" stroked="f" strokecolor="gray [1629]" strokeweight=".25pt">
                  <v:path arrowok="t" o:connecttype="custom" o:connectlocs="1341,235;1341,235;1256,225;1170,210;1005,175;845,135;680,85;680,85;600,60;515,40;430,20;340,5;255,0;165,0;80,15;40,25;0,40;0,1250;2506,1250;2506,175;2506,175;2491,170;2476,165;2441,145;2401,120;2356,95;2306,75;2276,65;2241,60;2206,55;2171,55;2131,60;2086,70;2086,70;1981,100;1886,135;1716,195;1631,220;1541,235;1496,240;1446,245;1396,240;1341,235;1341,235" o:connectangles="0,0,0,0,0,0,0,0,0,0,0,0,0,0,0,0,0,0,0,0,0,0,0,0,0,0,0,0,0,0,0,0,0,0,0,0,0,0,0,0,0,0,0,0"/>
                </v:shape>
                <v:shape id="Freeform 785" o:spid="_x0000_s1029" style="position:absolute;left:145;top:2586;width:2371;height:620;visibility:visible;mso-wrap-style:square;v-text-anchor:top" coordsize="2371,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Xf/8UA&#10;AADcAAAADwAAAGRycy9kb3ducmV2LnhtbESPX2vCQBDE3wW/w7GFvumlwYpET6mFSgtC8Q/t65rb&#10;5oK5vZDbavrte4WCj8PM/IZZrHrfqAt1sQ5s4GGcgSIug625MnA8vIxmoKIgW2wCk4EfirBaDgcL&#10;LGy48o4ue6lUgnAs0IATaQutY+nIYxyHljh5X6HzKEl2lbYdXhPcNzrPsqn2WHNacNjSs6PyvP/2&#10;Bk6fR5F8+37+mKwrV75Fr7ezjTH3d/3THJRQL7fwf/vVGsgfp/B3Jh0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ld//xQAAANwAAAAPAAAAAAAAAAAAAAAAAJgCAABkcnMv&#10;ZG93bnJldi54bWxQSwUGAAAAAAQABAD1AAAAigMAAAAA&#10;" path="m,415r,l,440r10,30l30,495r20,25l80,545r35,25l160,595r45,25l2371,620r,-565l2191,30,2001,15,1801,5,1596,,1431,5r-155,5l1121,20,975,35,835,50,700,70,580,95,465,120,365,150r-95,35l190,220r-65,35l70,290,30,330,15,350,5,375,,395r,20xe" fillcolor="#d9c19b [1945]" stroked="f" strokecolor="#c19859 [3209]" strokeweight="1pt">
                  <v:shadow color="#664c26 [1609]" offset="1pt"/>
                  <v:path arrowok="t" o:connecttype="custom" o:connectlocs="0,415;0,415;0,440;10,470;30,495;50,520;80,545;115,570;160,595;205,620;2371,620;2371,55;2371,55;2191,30;2001,15;1801,5;1596,0;1596,0;1431,5;1276,10;1121,20;975,35;835,50;700,70;580,95;465,120;365,150;270,185;190,220;125,255;70,290;30,330;15,350;5,375;0,395;0,415;0,415" o:connectangles="0,0,0,0,0,0,0,0,0,0,0,0,0,0,0,0,0,0,0,0,0,0,0,0,0,0,0,0,0,0,0,0,0,0,0,0,0"/>
                </v:shape>
                <v:shape id="Freeform 786" o:spid="_x0000_s1030" style="position:absolute;left:1105;top:15;width:926;height:2681;visibility:visible;mso-wrap-style:square;v-text-anchor:top" coordsize="926,2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CylccA&#10;AADcAAAADwAAAGRycy9kb3ducmV2LnhtbESPQWvCQBSE74L/YXlCL6KbKrUluootFEtviZWQ22v2&#10;mUSzb0N2q+m/7woFj8PMfMOsNr1pxIU6V1tW8DiNQBAXVtdcKvjav09eQDiPrLGxTAp+ycFmPRys&#10;MNb2ygldUl+KAGEXo4LK+zaW0hUVGXRT2xIH72g7gz7IrpS6w2uAm0bOomghDdYcFips6a2i4pz+&#10;GAWZP6XzrNh/p21eJp/54XW8OydKPYz67RKEp97fw//tD61g9vQMtzPhCM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9QspXHAAAA3AAAAA8AAAAAAAAAAAAAAAAAmAIAAGRy&#10;cy9kb3ducmV2LnhtbFBLBQYAAAAABAAEAPUAAACMAwAAAAA=&#10;" path="m,l,70,866,2676r30,5l926,2681,50,50,,xe" fillcolor="#997339 [2409]" stroked="f" strokecolor="#f2eadd [665]" strokeweight=".25pt">
                  <v:path arrowok="t" o:connecttype="custom" o:connectlocs="0,0;0,70;866,2676;866,2676;896,2681;926,2681;50,50;0,0;0,0" o:connectangles="0,0,0,0,0,0,0,0,0"/>
                </v:shape>
                <v:shape id="Freeform 787" o:spid="_x0000_s1031" style="position:absolute;left:725;top:2431;width:941;height:610;visibility:visible;mso-wrap-style:square;v-text-anchor:top" coordsize="941,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g6TsMA&#10;AADcAAAADwAAAGRycy9kb3ducmV2LnhtbERPy2rCQBTdF/yH4QrdlDpRaJHUUUQpBIRQH4t2d8lc&#10;k9HMnZCZPPz7zqLQ5eG8V5vR1qKn1hvHCuazBARx4bThUsHl/Pm6BOEDssbaMSl4kIfNevK0wlS7&#10;gY/Un0IpYgj7FBVUITSplL6oyKKfuYY4clfXWgwRtqXULQ4x3NZykSTv0qLh2FBhQ7uKivupswqy&#10;3C4PyRWzn6/95aa7b3PMX4xSz9Nx+wEi0Bj+xX/uTCtYvMW18Uw8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g6TsMAAADcAAAADwAAAAAAAAAAAAAAAACYAgAAZHJzL2Rv&#10;d25yZXYueG1sUEsFBgAAAAAEAAQA9QAAAIgDAAAAAA==&#10;" path="m561,610l661,395r280,70l821,145,305,,,435,561,610xe" fillcolor="#d9c19b [1945]" strokecolor="#f2eadd [665]" strokeweight=".25pt">
                  <v:path arrowok="t" o:connecttype="custom" o:connectlocs="561,610;661,395;941,465;821,145;305,0;0,435;561,610;561,610" o:connectangles="0,0,0,0,0,0,0,0"/>
                </v:shape>
                <v:shape id="Freeform 788" o:spid="_x0000_s1032" style="position:absolute;left:1286;top:2576;width:450;height:465;visibility:visible;mso-wrap-style:square;v-text-anchor:top" coordsize="450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2BTccA&#10;AADcAAAADwAAAGRycy9kb3ducmV2LnhtbESPzWoCQRCE74G8w9CBXILOKknQjaMEMWAOCvHn3u60&#10;O5vs9Cw7Hd349E4gkGNRVV9Rk1nna3WiNlaBDQz6GSjiItiKSwO77VtvBCoKssU6MBn4oQiz6e3N&#10;BHMbzvxBp42UKkE45mjAiTS51rFw5DH2Q0OcvGNoPUqSbalti+cE97UeZtmz9lhxWnDY0NxR8bX5&#10;9gakePfiVt12L4fB4+fiuL5clg/G3N91ry+ghDr5D/+1l9bA8GkMv2fSEd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dgU3HAAAA3AAAAA8AAAAAAAAAAAAAAAAAmAIAAGRy&#10;cy9kb3ducmV2LnhtbFBLBQYAAAAABAAEAPUAAACMAwAAAAA=&#10;" path="m260,l160,110,,465,75,450,240,70,380,320r70,-30l260,xe" fillcolor="#997339 [2409]" strokecolor="#f2eadd [665]" strokeweight=".25pt">
                  <v:path arrowok="t" o:connecttype="custom" o:connectlocs="260,0;160,110;0,465;75,450;240,70;380,320;450,290;260,0;260,0" o:connectangles="0,0,0,0,0,0,0,0,0"/>
                </v:shape>
                <v:shape id="Freeform 789" o:spid="_x0000_s1033" style="position:absolute;left:230;top:1505;width:1861;height:1371;visibility:visible;mso-wrap-style:square;v-text-anchor:top" coordsize="1861,1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K1MIA&#10;AADcAAAADwAAAGRycy9kb3ducmV2LnhtbERP3WrCMBS+H+wdwhnszqarKKMzlrEhThCx3R7g2Byb&#10;bs1JaaLWtzcXwi4/vv9FMdpOnGnwrWMFL0kKgrh2uuVGwc/3avIKwgdkjZ1jUnAlD8Xy8WGBuXYX&#10;LulchUbEEPY5KjAh9LmUvjZk0SeuJ47c0Q0WQ4RDI/WAlxhuO5ml6VxabDk2GOzpw1D9V52sgnqL&#10;Yf1Zyf1pM8Vy9bsrD25mlHp+Gt/fQAQaw7/47v7SCrJ5nB/PxCM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pwrUwgAAANwAAAAPAAAAAAAAAAAAAAAAAJgCAABkcnMvZG93&#10;bnJldi54bWxQSwUGAAAAAAQABAD1AAAAhwMAAAAA&#10;" path="m1116,r,l1086,95r-35,96l1010,281r-45,85l915,446r-60,80l795,606r-65,70l655,746r-80,65l495,876r-90,60l310,991r-95,55l110,1096,,1141r710,230l865,1326r145,-50l1146,1216r120,-60l1376,1091r100,-70l1561,946r75,-80l1701,781r30,-40l1756,696r25,-50l1801,601r15,-50l1831,501r20,-105l1861,286r-5,-110l1841,55,1116,xe" fillcolor="#e6d5bc [1305]" strokecolor="#f2eadd [665]" strokeweight=".25pt">
                  <v:path arrowok="t" o:connecttype="custom" o:connectlocs="1116,0;1116,0;1086,95;1051,191;1010,281;965,366;915,446;855,526;795,606;730,676;655,746;575,811;495,876;405,936;310,991;215,1046;110,1096;0,1141;710,1371;710,1371;865,1326;1010,1276;1146,1216;1266,1156;1376,1091;1476,1021;1561,946;1636,866;1701,781;1731,741;1756,696;1781,646;1801,601;1816,551;1831,501;1851,396;1861,286;1856,176;1841,55;1116,0;1116,0" o:connectangles="0,0,0,0,0,0,0,0,0,0,0,0,0,0,0,0,0,0,0,0,0,0,0,0,0,0,0,0,0,0,0,0,0,0,0,0,0,0,0,0,0"/>
                </v:shape>
                <v:shape id="Freeform 790" o:spid="_x0000_s1034" style="position:absolute;left:940;top:1560;width:1151;height:1316;visibility:visible;mso-wrap-style:square;v-text-anchor:top" coordsize="1151,1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WRMcYA&#10;AADcAAAADwAAAGRycy9kb3ducmV2LnhtbESPQWvCQBSE74L/YXlCL6IbU9CSuhERClIotCrV3h7Z&#10;l2ww+zZktxr/vVsoeBxm5htmueptIy7U+dqxgtk0AUFcOF1zpeCwf5u8gPABWWPjmBTcyMMqHw6W&#10;mGl35S+67EIlIoR9hgpMCG0mpS8MWfRT1xJHr3SdxRBlV0nd4TXCbSPTJJlLizXHBYMtbQwV592v&#10;VfDzrrdlv6C1M+l3/TF+Ph0/7Umpp1G/fgURqA+P8H97qxWk8xn8nYlHQO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WRMcYAAADcAAAADwAAAAAAAAAAAAAAAACYAgAAZHJz&#10;L2Rvd25yZXYueG1sUEsFBgAAAAAEAAQA9QAAAIsDAAAAAA==&#10;" path="m,1316r,l155,1271r145,-50l436,1161r120,-60l666,1036,766,966r85,-75l926,811r65,-85l1021,686r25,-45l1071,591r20,-45l1106,496r15,-50l1141,341r10,-110l1146,121,1131,r-15,116l1096,226r-30,105l1026,431r-40,95l931,621r-60,85l806,791r-75,80l651,946r-90,75l461,1086r-100,65l245,1211r-120,55l,1316xe" fillcolor="#d9c19b [1945]" strokecolor="#f2eadd [665]" strokeweight=".25pt">
                  <v:path arrowok="t" o:connecttype="custom" o:connectlocs="0,1316;0,1316;155,1271;300,1221;436,1161;556,1101;666,1036;766,966;851,891;926,811;991,726;1021,686;1046,641;1071,591;1091,546;1106,496;1121,446;1141,341;1151,231;1146,121;1131,0;1131,0;1116,116;1096,226;1066,331;1026,431;986,526;931,621;871,706;806,791;731,871;651,946;561,1021;461,1086;361,1151;245,1211;125,1266;0,1316;0,1316" o:connectangles="0,0,0,0,0,0,0,0,0,0,0,0,0,0,0,0,0,0,0,0,0,0,0,0,0,0,0,0,0,0,0,0,0,0,0,0,0,0,0"/>
                </v:shape>
                <v:shape id="Freeform 791" o:spid="_x0000_s1035" style="position:absolute;left:1195;top:1651;width:846;height:360;visibility:visible;mso-wrap-style:square;v-text-anchor:top" coordsize="84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Z4AMUA&#10;AADcAAAADwAAAGRycy9kb3ducmV2LnhtbESPT2sCMRTE74V+h/AKvRTNdsVVVqOUglChB//h+bF5&#10;7i5uXtIk6vrtm0LB4zAzv2Hmy9504ko+tJYVvA8zEMSV1S3XCg771WAKIkRkjZ1lUnCnAMvF89Mc&#10;S21vvKXrLtYiQTiUqKCJ0ZVShqohg2FoHXHyTtYbjEn6WmqPtwQ3ncyzrJAGW04LDTr6bKg67y5G&#10;AZtNob/9qZocR28/3l3G9/XKKfX60n/MQETq4yP83/7SCvIih78z6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xngAxQAAANwAAAAPAAAAAAAAAAAAAAAAAJgCAABkcnMv&#10;ZG93bnJldi54bWxQSwUGAAAAAAQABAD1AAAAigMAAAAA&#10;" path="m101,r,l55,110,,215,766,360r25,-65l811,235r20,-65l846,100,101,xe" fillcolor="#d9c19b [1945]" strokecolor="#f2eadd [665]" strokeweight=".25pt">
                  <v:path arrowok="t" o:connecttype="custom" o:connectlocs="101,0;101,0;55,110;0,215;766,360;766,360;791,295;811,235;831,170;846,100;846,100;101,0;101,0" o:connectangles="0,0,0,0,0,0,0,0,0,0,0,0,0"/>
                </v:shape>
                <v:shape id="Freeform 792" o:spid="_x0000_s1036" style="position:absolute;left:1961;top:1751;width:130;height:345;visibility:visible;mso-wrap-style:square;v-text-anchor:top" coordsize="130,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fIs8UA&#10;AADcAAAADwAAAGRycy9kb3ducmV2LnhtbESPT2vCQBTE70K/w/IKXkQ3TWmU6CqlILQn6x88P7LP&#10;bGz2bciuGvvpXUHwOMzMb5jZorO1OFPrK8cK3kYJCOLC6YpLBbvtcjgB4QOyxtoxKbiSh8X8pTfD&#10;XLsLr+m8CaWIEPY5KjAhNLmUvjBk0Y9cQxy9g2sthijbUuoWLxFua5kmSSYtVhwXDDb0Zaj425ys&#10;guXejq8HU/1/ZJOfQbr61cf1SivVf+0+pyACdeEZfrS/tYI0e4f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J8izxQAAANwAAAAPAAAAAAAAAAAAAAAAAJgCAABkcnMv&#10;ZG93bnJldi54bWxQSwUGAAAAAAQABAD1AAAAigMAAAAA&#10;" path="m,260r,l70,345,95,275r15,-75l120,125,130,45,80,,65,70,45,135,25,195,,260xe" fillcolor="#997339 [2409]" strokecolor="#f2eadd [665]" strokeweight=".25pt">
                  <v:path arrowok="t" o:connecttype="custom" o:connectlocs="0,260;0,260;70,345;70,345;95,275;110,200;120,125;130,45;80,0;80,0;65,70;45,135;25,195;0,260;0,260" o:connectangles="0,0,0,0,0,0,0,0,0,0,0,0,0,0,0"/>
                </v:shape>
                <v:shape id="Freeform 793" o:spid="_x0000_s1037" style="position:absolute;left:1646;top:2251;width:245;height:295;visibility:visible;mso-wrap-style:square;v-text-anchor:top" coordsize="245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3RnsQA&#10;AADcAAAADwAAAGRycy9kb3ducmV2LnhtbESP0WoCMRRE3wX/IVzBN80qi8hqFBWE9qVY9QOum+tu&#10;2s3NkkR3/fumUOjjMDNnmPW2t414kg/GsYLZNANBXDptuFJwvRwnSxAhImtsHJOCFwXYboaDNRba&#10;dfxJz3OsRIJwKFBBHWNbSBnKmiyGqWuJk3d33mJM0ldSe+wS3DZynmULadFwWqixpUNN5ff5YRV0&#10;jVnOzP3r4/Re3Y757tT7/LFXajzqdysQkfr4H/5rv2kF80UOv2fS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t0Z7EAAAA3AAAAA8AAAAAAAAAAAAAAAAAmAIAAGRycy9k&#10;b3ducmV2LnhtbFBLBQYAAAAABAAEAPUAAACJAwAAAAA=&#10;" path="m245,90l175,,135,55,95,105,50,155,,205r30,90l95,250r55,-50l200,145,245,90xe" fillcolor="#997339 [2409]" strokecolor="#f2eadd [665]" strokeweight=".25pt">
                  <v:path arrowok="t" o:connecttype="custom" o:connectlocs="245,90;175,0;175,0;135,55;95,105;50,155;0,205;30,295;30,295;95,250;150,200;200,145;245,90;245,90" o:connectangles="0,0,0,0,0,0,0,0,0,0,0,0,0,0"/>
                </v:shape>
                <v:shape id="Freeform 794" o:spid="_x0000_s1038" style="position:absolute;left:890;top:2066;width:931;height:390;visibility:visible;mso-wrap-style:square;v-text-anchor:top" coordsize="931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L4pMYA&#10;AADcAAAADwAAAGRycy9kb3ducmV2LnhtbESPQWvCQBSE7wX/w/IEb3XXSMWmboJIK7bgQevF2zP7&#10;mkSzb0N21fTfdwuFHoeZ+YZZ5L1txI06XzvWMBkrEMSFMzWXGg6fb49zED4gG2wck4Zv8pBng4cF&#10;psbdeUe3fShFhLBPUUMVQptK6YuKLPqxa4mj9+U6iyHKrpSmw3uE20YmSs2kxZrjQoUtrSoqLvur&#10;1aBcst764/PJnt9fTx+raZiqwmg9GvbLFxCB+vAf/mtvjIZk9gS/Z+IR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L4pMYAAADcAAAADwAAAAAAAAAAAAAAAACYAgAAZHJz&#10;L2Rvd25yZXYueG1sUEsFBgAAAAAEAAQA9QAAAIsDAAAAAA==&#10;" path="m931,185r,l170,,90,90,,180,756,390r50,-50l851,290r40,-50l931,185xe" fillcolor="#d9c19b [1945]" strokecolor="#f2eadd [665]" strokeweight=".25pt">
                  <v:path arrowok="t" o:connecttype="custom" o:connectlocs="931,185;931,185;170,0;170,0;90,90;0,180;756,390;756,390;806,340;851,290;891,240;931,185;931,185" o:connectangles="0,0,0,0,0,0,0,0,0,0,0,0,0"/>
                </v:shape>
                <v:shape id="Freeform 795" o:spid="_x0000_s1039" style="position:absolute;left:510;top:2391;width:951;height:365;visibility:visible;mso-wrap-style:square;v-text-anchor:top" coordsize="951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K5cYA&#10;AADcAAAADwAAAGRycy9kb3ducmV2LnhtbESP3WoCMRSE7wt9h3AEb0rNKnSrW6MUQRSkYLc+wGFz&#10;9qduTtYkrtu3N4VCL4eZ+YZZrgfTip6cbywrmE4SEMSF1Q1XCk5f2+c5CB+QNbaWScEPeVivHh+W&#10;mGl740/q81CJCGGfoYI6hC6T0hc1GfQT2xFHr7TOYIjSVVI7vEW4aeUsSVJpsOG4UGNHm5qKc341&#10;CorNpdy/9tuPp2P5Ml8cdtf825FS49Hw/gYi0BD+w3/tvVYwS1P4PROP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CK5cYAAADcAAAADwAAAAAAAAAAAAAAAACYAgAAZHJz&#10;L2Rvd25yZXYueG1sUEsFBgAAAAAEAAQA9QAAAIsDAAAAAA==&#10;" path="m951,220r,-5l200,,105,65,,125,700,365,831,295,951,220xe" fillcolor="#d9c19b [1945]" strokecolor="#f2eadd [665]" strokeweight=".25pt">
                  <v:path arrowok="t" o:connecttype="custom" o:connectlocs="951,220;951,215;200,0;200,0;105,65;0,125;700,365;700,365;831,295;951,220;951,220" o:connectangles="0,0,0,0,0,0,0,0,0,0,0"/>
                </v:shape>
                <v:shape id="Freeform 796" o:spid="_x0000_s1040" style="position:absolute;left:1210;top:2611;width:266;height:175;visibility:visible;mso-wrap-style:square;v-text-anchor:top" coordsize="26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HWqscA&#10;AADcAAAADwAAAGRycy9kb3ducmV2LnhtbESPT2vCQBTE74V+h+UVvJRmY/xTia4iglB7a5oeentk&#10;n0kw+zZk1xj76d2C4HGYmd8wq81gGtFT52rLCsZRDIK4sLrmUkH+vX9bgHAeWWNjmRRcycFm/fy0&#10;wlTbC39Rn/lSBAi7FBVU3replK6oyKCLbEscvKPtDPogu1LqDi8BbhqZxPFcGqw5LFTY0q6i4pSd&#10;jYLZ7NNPpq/teVg0+d9h8uOy069TavQybJcgPA3+Eb63P7SCZP4O/2fCEZ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R1qrHAAAA3AAAAA8AAAAAAAAAAAAAAAAAmAIAAGRy&#10;cy9kb3ducmV2LnhtbFBLBQYAAAAABAAEAPUAAACMAwAAAAA=&#10;" path="m,145r5,30l141,120,266,60,251,,131,75,,145xe" fillcolor="#997339 [2409]" strokecolor="#f2eadd [665]" strokeweight=".25pt">
                  <v:path arrowok="t" o:connecttype="custom" o:connectlocs="0,145;5,175;5,175;141,120;266,60;251,0;251,0;131,75;0,145;0,145" o:connectangles="0,0,0,0,0,0,0,0,0,0"/>
                </v:shape>
                <v:shape id="Freeform 797" o:spid="_x0000_s1041" style="position:absolute;left:710;top:1205;width:300;height:541;visibility:visible;mso-wrap-style:square;v-text-anchor:top" coordsize="300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Dir7wA&#10;AADcAAAADwAAAGRycy9kb3ducmV2LnhtbERPy6rCMBDdC/5DGMGdpiqKVKOIV8Wlz/3QjG1oMylN&#10;rta/NwvB5eG8l+vWVuJJjTeOFYyGCQjizGnDuYLbdT+Yg/ABWWPlmBS8ycN61e0sMdXuxWd6XkIu&#10;Ygj7FBUUIdSplD4ryKIfupo4cg/XWAwRNrnUDb5iuK3kOElm0qLh2FBgTduCsvLybxUc6F6ejwcK&#10;07uxODG083+nUql+r90sQARqw0/8dR+1gvEsro1n4hG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cOKvvAAAANwAAAAPAAAAAAAAAAAAAAAAAJgCAABkcnMvZG93bnJldi54&#10;bWxQSwUGAAAAAAQABAD1AAAAgQMAAAAA&#10;" path="m140,90l300,35,285,15r,-10l290,,115,75,,531r20,10l140,90xe" fillcolor="#e59ca4 [1301]" stroked="f" strokecolor="#7f7f7f [1612]" strokeweight=".25pt">
                  <v:path arrowok="t" o:connecttype="custom" o:connectlocs="140,90;300,35;300,35;285,15;285,5;290,0;115,75;0,531;20,541;140,90;140,90" o:connectangles="0,0,0,0,0,0,0,0,0,0,0"/>
                </v:shape>
                <v:shape id="Freeform 798" o:spid="_x0000_s1042" style="position:absolute;left:525;top:1315;width:195;height:190;visibility:visible;mso-wrap-style:square;v-text-anchor:top" coordsize="195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g7sYA&#10;AADcAAAADwAAAGRycy9kb3ducmV2LnhtbESPT2vCQBTE7wW/w/IEb3VjQkWjqzTFlvZQxD8Xb4/s&#10;M4lm34bsNkm/fbdQ6HGYmd8w6+1gatFR6yrLCmbTCARxbnXFhYLz6fVxAcJ5ZI21ZVLwTQ62m9HD&#10;GlNtez5Qd/SFCBB2KSoovW9SKV1ekkE3tQ1x8K62NeiDbAupW+wD3NQyjqK5NFhxWCixoZeS8vvx&#10;yyigp93FJwvpPs/Zx/B2SzJr9plSk/HwvALhafD/4b/2u1YQz5fweyYc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ug7sYAAADcAAAADwAAAAAAAAAAAAAAAACYAgAAZHJz&#10;L2Rvd25yZXYueG1sUEsFBgAAAAAEAAQA9QAAAIsDAAAAAA==&#10;" path="m5,70r,l,95r,25l15,145r15,25l55,185r35,5l90,100r15,90l135,185r25,-20l170,150r10,-15l190,120r5,-20l190,70,180,45,165,25,140,10,115,,90,,60,5,35,20,15,40,5,70xe" fillcolor="#fbcb9a [1300]" stroked="f" strokecolor="#7f7f7f [1612]" strokeweight=".25pt">
                  <v:path arrowok="t" o:connecttype="custom" o:connectlocs="5,70;5,70;0,95;0,120;0,120;15,145;30,170;30,170;55,185;90,190;90,100;105,190;105,190;135,185;160,165;160,165;170,150;180,135;190,120;195,100;195,100;190,70;180,45;180,45;165,25;140,10;140,10;115,0;90,0;90,0;60,5;35,20;35,20;15,40;5,70;5,70" o:connectangles="0,0,0,0,0,0,0,0,0,0,0,0,0,0,0,0,0,0,0,0,0,0,0,0,0,0,0,0,0,0,0,0,0,0,0,0"/>
                </v:shape>
                <v:shape id="Freeform 799" o:spid="_x0000_s1043" style="position:absolute;left:615;top:1410;width:245;height:391;visibility:visible;mso-wrap-style:square;v-text-anchor:top" coordsize="245,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h4tcIA&#10;AADcAAAADwAAAGRycy9kb3ducmV2LnhtbERPXWvCMBR9H/gfwhX2tqYqbqMziihDQSbMFfTx0lyb&#10;suamNLGt/948DPZ4ON+L1WBr0VHrK8cKJkkKgrhwuuJSQf7z+fIOwgdkjbVjUnAnD6vl6GmBmXY9&#10;f1N3CqWIIewzVGBCaDIpfWHIok9cQxy5q2sthgjbUuoW+xhuazlN01dpseLYYLChjaHi93SzCub1&#10;7ss3h0sertuZLc8zc3R7o9TzeFh/gAg0hH/xn3uvFUzf4vx4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Hi1wgAAANwAAAAPAAAAAAAAAAAAAAAAAJgCAABkcnMvZG93&#10;bnJldi54bWxQSwUGAAAAAAQABAD1AAAAhwMAAAAA&#10;" path="m245,40r,l185,15,120,5,60,,,5,,366r140,25l245,40xe" filled="f" fillcolor="white [3212]" strokecolor="#7f7f7f [1612]" strokeweight=".25pt">
                  <v:path arrowok="t" o:connecttype="custom" o:connectlocs="245,40;245,40;185,15;120,5;60,0;0,5;0,366;140,391;245,40;245,40" o:connectangles="0,0,0,0,0,0,0,0,0,0"/>
                </v:shape>
                <v:shape id="Freeform 800" o:spid="_x0000_s1044" style="position:absolute;left:635;top:1540;width:170;height:231;visibility:visible;mso-wrap-style:square;v-text-anchor:top" coordsize="170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06sYA&#10;AADcAAAADwAAAGRycy9kb3ducmV2LnhtbESPT2vCQBTE74LfYXmCF6mbWNCSugZbEKrQg39or6/Z&#10;ZxLMvg27q0m/fbcgeBxm5jfMMu9NI27kfG1ZQTpNQBAXVtdcKjgdN08vIHxA1thYJgW/5CFfDQdL&#10;zLTteE+3QyhFhLDPUEEVQptJ6YuKDPqpbYmjd7bOYIjSlVI77CLcNHKWJHNpsOa4UGFL7xUVl8PV&#10;KFjQdnfdfiWXU/f8E8q3z++J27FS41G/fgURqA+P8L39oRXMFin8n4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D+06sYAAADcAAAADwAAAAAAAAAAAAAAAACYAgAAZHJz&#10;L2Rvd25yZXYueG1sUEsFBgAAAAAEAAQA9QAAAIsDAAAAAA==&#10;" path="m170,l,,,216r25,-5l50,211r25,10l100,231,170,xe" fillcolor="#89c2e5 [1302]" stroked="f" strokecolor="#7f7f7f [1612]" strokeweight=".25pt">
                  <v:path arrowok="t" o:connecttype="custom" o:connectlocs="170,0;0,0;0,216;0,216;25,211;50,211;75,221;100,231;170,0;170,0" o:connectangles="0,0,0,0,0,0,0,0,0,0"/>
                </v:shape>
                <v:shape id="Freeform 801" o:spid="_x0000_s1045" style="position:absolute;left:375;top:2571;width:445;height:505;visibility:visible;mso-wrap-style:square;v-text-anchor:top" coordsize="445,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4qvsUA&#10;AADcAAAADwAAAGRycy9kb3ducmV2LnhtbESPQWvCQBSE74L/YXlCb7pJBFtTV5EWoQgWkgi9PrKv&#10;SWj2bcyuGv+9Kwg9DjPzDbPaDKYVF+pdY1lBPItAEJdWN1wpOBa76RsI55E1tpZJwY0cbNbj0QpT&#10;ba+c0SX3lQgQdikqqL3vUildWZNBN7MdcfB+bW/QB9lXUvd4DXDTyiSKFtJgw2Ghxo4+air/8rNR&#10;oOMzLeeHcr/7jLNDnp3mhfz+UeplMmzfQXga/H/42f7SCpLXBB5nw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ziq+xQAAANwAAAAPAAAAAAAAAAAAAAAAAJgCAABkcnMv&#10;ZG93bnJldi54bWxQSwUGAAAAAAQABAD1AAAAigMAAAAA&#10;" path="m25,175r,l15,210,5,245,,280r5,40l10,365r5,45l30,455r20,50l55,415,65,340,80,305,90,275r15,-25l125,225r40,-35l190,175r25,-15l250,150r35,-5l320,145r40,l400,150r45,5l290,,220,20,160,45,110,75,70,110,45,140,25,175xe" fillcolor="#f2eadd [665]" strokecolor="#a5a5a5 [2092]" strokeweight=".25pt">
                  <v:path arrowok="t" o:connecttype="custom" o:connectlocs="25,175;25,175;25,175;15,210;5,245;0,280;5,320;10,365;15,410;30,455;50,505;50,505;55,415;65,340;80,305;90,275;105,250;125,225;125,225;165,190;165,190;190,175;215,160;250,150;285,145;320,145;360,145;400,150;445,155;290,0;290,0;220,20;160,45;110,75;70,110;70,110;45,140;25,175;25,175;25,175;25,175" o:connectangles="0,0,0,0,0,0,0,0,0,0,0,0,0,0,0,0,0,0,0,0,0,0,0,0,0,0,0,0,0,0,0,0,0,0,0,0,0,0,0,0,0"/>
                </v:shape>
                <v:shape id="Freeform 802" o:spid="_x0000_s1046" style="position:absolute;left:245;top:3046;width:180;height:100;visibility:visible;mso-wrap-style:square;v-text-anchor:top" coordsize="18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UWeMYA&#10;AADcAAAADwAAAGRycy9kb3ducmV2LnhtbESPQWvCQBSE7wX/w/IKXsRsTCAtaVYRQVColGotPT6y&#10;r0lo9m3IrjH9925B6HGYmW+YYjWaVgzUu8aygkUUgyAurW64UvBx2s6fQTiPrLG1TAp+ycFqOXko&#10;MNf2yu80HH0lAoRdjgpq77tcSlfWZNBFtiMO3rftDfog+0rqHq8BblqZxHEmDTYcFmrsaFNT+XO8&#10;GAXuNH4ltjyk+89XObPn7YA6e1Nq+jiuX0B4Gv1/+N7eaQXJUwp/Z8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UWeMYAAADcAAAADwAAAAAAAAAAAAAAAACYAgAAZHJz&#10;L2Rvd25yZXYueG1sUEsFBgAAAAAEAAQA9QAAAIsDAAAAAA==&#10;" path="m50,20l,,25,40,,55r40,5l20,100,180,30,50,20xe" fillcolor="#f2eadd [665]" strokecolor="#a5a5a5 [2092]" strokeweight=".25pt">
                  <v:path arrowok="t" o:connecttype="custom" o:connectlocs="50,20;0,0;25,40;0,55;40,60;20,100;180,30;50,20;50,20" o:connectangles="0,0,0,0,0,0,0,0,0"/>
                </v:shape>
                <v:shape id="Freeform 803" o:spid="_x0000_s1047" style="position:absolute;left:270;top:2366;width:405;height:485;visibility:visible;mso-wrap-style:square;v-text-anchor:top" coordsize="405,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KKgsMA&#10;AADcAAAADwAAAGRycy9kb3ducmV2LnhtbESP0WoCMRRE3wX/IVyhb5rVii1bo4ig9UXQrR9wu7nd&#10;XdzcxE2q8e9NoeDjMDNnmPkymlZcqfONZQXjUQaCuLS64UrB6WszfAfhA7LG1jIpuJOH5aLfm2Ou&#10;7Y2PdC1CJRKEfY4K6hBcLqUvazLoR9YRJ+/HdgZDkl0ldYe3BDetnGTZTBpsOC3U6GhdU3kufo0C&#10;+t64zym77ev2MIvZnpt4Oa2VehnE1QeIQDE8w//tnVYweZvC35l0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KKgsMAAADcAAAADwAAAAAAAAAAAAAAAACYAgAAZHJzL2Rv&#10;d25yZXYueG1sUEsFBgAAAAAEAAQA9QAAAIgDAAAAAA==&#10;" path="m345,135l230,,170,20,115,50,75,75,40,110,15,140,5,175,,210r10,35l25,280r25,35l85,350r45,30l180,405r50,25l315,460r90,25l330,440,270,395,215,355,175,315,145,275,130,245r-5,-15l125,215r5,-15l140,190r15,-10l170,170r45,-15l270,140r75,-5xe" fillcolor="#f2eadd [665]" strokecolor="#a5a5a5 [2092]" strokeweight=".25pt">
                  <v:path arrowok="t" o:connecttype="custom" o:connectlocs="345,135;230,0;230,0;170,20;115,50;75,75;40,110;40,110;15,140;5,175;0,210;10,245;10,245;25,280;50,315;85,350;130,380;130,380;130,380;130,380;180,405;230,430;230,430;315,460;405,485;405,485;330,440;270,395;270,395;215,355;175,315;175,315;145,275;130,245;125,230;125,215;130,200;140,190;155,180;170,170;215,155;270,140;345,135;345,135" o:connectangles="0,0,0,0,0,0,0,0,0,0,0,0,0,0,0,0,0,0,0,0,0,0,0,0,0,0,0,0,0,0,0,0,0,0,0,0,0,0,0,0,0,0,0,0"/>
                </v:shape>
                <v:shape id="Freeform 804" o:spid="_x0000_s1048" style="position:absolute;left:520;top:2851;width:155;height:180;visibility:visible;mso-wrap-style:square;v-text-anchor:top" coordsize="155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/YP8cA&#10;AADcAAAADwAAAGRycy9kb3ducmV2LnhtbESP3WrCQBSE7wu+w3IKvdNNQ/1LXYNVCqLQ4s8DHLOn&#10;STR7Ns1uNfbpu4LQy2FmvmEmaWsqcabGlZYVPPciEMSZ1SXnCva79+4IhPPIGivLpOBKDtJp52GC&#10;ibYX3tB563MRIOwSVFB4XydSuqwgg65na+LgfdnGoA+yyaVu8BLgppJxFA2kwZLDQoE1zQvKTtsf&#10;o2C+P6wWv8f68PkxfKkW47dBtsZvpZ4e29krCE+t/w/f20utIB724XYmHAE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/2D/HAAAA3AAAAA8AAAAAAAAAAAAAAAAAmAIAAGRy&#10;cy9kb3ducmV2LnhtbFBLBQYAAAAABAAEAPUAAACMAwAAAAA=&#10;" path="m,110r40,l40,170,85,135r,45l155,,,110xe" fillcolor="#f2eadd [665]" strokecolor="#a5a5a5 [2092]" strokeweight=".25pt">
                  <v:path arrowok="t" o:connecttype="custom" o:connectlocs="0,110;40,110;40,170;85,135;85,180;155,0;0,110;0,110" o:connectangles="0,0,0,0,0,0,0,0"/>
                </v:shape>
                <v:shape id="Freeform 805" o:spid="_x0000_s1049" style="position:absolute;left:545;top:1666;width:575;height:340;visibility:visible;mso-wrap-style:square;v-text-anchor:top" coordsize="575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33gMQA&#10;AADcAAAADwAAAGRycy9kb3ducmV2LnhtbESPzWrDMBCE74G+g9hCLqGWk0Nc3CihlAZyKIH80PMi&#10;rW1Ra2UsxXHePioEchxmvhlmtRldKwbqg/WsYJ7lIIi1N5ZrBefT9u0dRIjIBlvPpOBGATbrl8kK&#10;S+OvfKDhGGuRSjiUqKCJsSulDLohhyHzHXHyKt87jEn2tTQ9XlO5a+Uiz5fSoeW00GBHXw3pv+PF&#10;KVjMiqpoY7jtf3T+bapfOwzaKjV9HT8/QEQa4zP8oHcmccUS/s+k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t94DEAAAA3AAAAA8AAAAAAAAAAAAAAAAAmAIAAGRycy9k&#10;b3ducmV2LnhtbFBLBQYAAAAABAAEAPUAAACJAwAAAAA=&#10;" path="m575,r,l535,60r-45,50l445,160r-50,35l350,225r-50,20l255,260r-45,5l170,265,130,255,100,240,70,215,45,185,30,145,20,100r,-50l5,95,,135r5,40l20,215r20,35l65,280r35,25l135,325r45,10l230,340r45,-5l325,320r55,-25l435,260r50,-50l535,150,575,xe" fillcolor="#f2eadd [665]" strokecolor="#a5a5a5 [2092]" strokeweight=".25pt">
                  <v:path arrowok="t" o:connecttype="custom" o:connectlocs="575,0;575,0;535,60;490,110;445,160;395,195;395,195;350,225;300,245;255,260;210,265;210,265;170,265;130,255;100,240;70,215;70,215;45,185;30,145;20,100;20,50;20,50;5,95;0,135;5,175;20,215;20,215;40,250;65,280;100,305;135,325;135,325;180,335;230,340;275,335;325,320;325,320;380,295;435,260;485,210;535,150;575,0;575,0" o:connectangles="0,0,0,0,0,0,0,0,0,0,0,0,0,0,0,0,0,0,0,0,0,0,0,0,0,0,0,0,0,0,0,0,0,0,0,0,0,0,0,0,0,0,0"/>
                </v:shape>
                <v:shape id="Freeform 806" o:spid="_x0000_s1050" style="position:absolute;left:560;top:1590;width:140;height:126;visibility:visible;mso-wrap-style:square;v-text-anchor:top" coordsize="140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UZgsQA&#10;AADcAAAADwAAAGRycy9kb3ducmV2LnhtbESPQWvCQBSE7wX/w/IEb3VjxFqjq5QWpbdiLHh9ZJ9J&#10;2ry3IbuN8d93CwWPw8x8w2x2Azeqp87XTgzMpgkoksLZWkoDn6f94zMoH1AsNk7IwI087Lajhw1m&#10;1l3lSH0eShUh4jM0UIXQZlr7oiJGP3UtSfQurmMMUXalth1eI5wbnSbJk2asJS5U2NJrRcV3/sMG&#10;jquPA/Oinc+ShX/rz+npwPmXMZPx8LIGFWgI9/B/+90aSJdL+DsTj4D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lGYLEAAAA3AAAAA8AAAAAAAAAAAAAAAAAmAIAAGRycy9k&#10;b3ducmV2LnhtbFBLBQYAAAAABAAEAPUAAACJAwAAAAA=&#10;" path="m120,116l70,91,140,61,55,51,110,,80,5,55,15,35,26,20,41,10,61,5,81,,101r5,25l120,116xe" fillcolor="#f2eadd [665]" strokecolor="#a5a5a5 [2092]" strokeweight=".25pt">
                  <v:path arrowok="t" o:connecttype="custom" o:connectlocs="120,116;70,91;140,61;55,51;110,0;110,0;80,5;55,15;35,26;20,41;10,61;5,81;0,101;5,126;120,116;120,116" o:connectangles="0,0,0,0,0,0,0,0,0,0,0,0,0,0,0,0"/>
                </v:shape>
                <v:shape id="Freeform 807" o:spid="_x0000_s1051" style="position:absolute;left:470;top:1590;width:1296;height:1151;visibility:visible;mso-wrap-style:square;v-text-anchor:top" coordsize="1296,1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uBisAA&#10;AADcAAAADwAAAGRycy9kb3ducmV2LnhtbERP3W6CMBS+X+I7NMdkd6OMJSqMQuaSTW9FH+CMHgFH&#10;T0nbKXv79WKJl1++/7KezSiu5PxgWcFzkoIgbq0euFNwOn48bUD4gKxxtEwKfslDXS0eSiy0vfGB&#10;rk3oRAxhX6CCPoSpkNK3PRn0iZ2II3e2zmCI0HVSO7zFcDPKLE1X0uDAsaHHid57ar+bH6Ng9zm/&#10;7PLUrGiL+WVa752x2y+lHpfz2yuIQHO4i//de60gW8e18Uw8Ar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uBisAAAADcAAAADwAAAAAAAAAAAAAAAACYAgAAZHJzL2Rvd25y&#10;ZXYueG1sUEsFBgAAAAAEAAQA9QAAAIUDAAAAAA==&#10;" path="m595,121r,l570,181r-35,50l500,281r-40,40l430,346r-35,25l305,426r-95,55l155,511r-40,30l80,576,50,611,25,651,15,676,5,696,,721r,25l5,801r15,55l45,911r35,55l125,1011r55,45l240,1096r70,30l385,1141r75,10l505,1151r45,-5l600,1136r45,-10l690,1111r50,-20l785,1066r46,-25l911,981r65,-60l1041,861r55,-60l1146,741r40,-65l1221,611r30,-65l1271,486r15,-65l1291,356r5,-70l1291,216r-10,-70l1261,76,1241,,595,121xe" fillcolor="#f2eadd [665]" strokecolor="#a5a5a5 [2092]" strokeweight=".25pt">
                  <v:path arrowok="t" o:connecttype="custom" o:connectlocs="595,121;535,231;460,321;430,346;305,426;210,481;155,511;80,576;25,651;15,676;0,721;5,801;20,856;80,966;180,1056;240,1096;385,1141;460,1151;550,1146;645,1126;740,1091;831,1041;911,981;1041,861;1146,741;1221,611;1251,546;1286,421;1296,286;1281,146;1241,0;595,121" o:connectangles="0,0,0,0,0,0,0,0,0,0,0,0,0,0,0,0,0,0,0,0,0,0,0,0,0,0,0,0,0,0,0,0"/>
                </v:shape>
                <v:shape id="Freeform 808" o:spid="_x0000_s1052" style="position:absolute;left:935;top:695;width:1211;height:1511;visibility:visible;mso-wrap-style:square;v-text-anchor:top" coordsize="1211,15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FRlccA&#10;AADcAAAADwAAAGRycy9kb3ducmV2LnhtbESPX0vDMBTF3wW/Q7jC3mzqYP/q0qJjggpjuA3Ft2tz&#10;TYrNTWniVr+9EQY+Hs45v8NZVoNrxZH60HhWcJPlIIhrrxs2Cg77h+s5iBCRNbaeScEPBajKy4sl&#10;Ftqf+IWOu2hEgnAoUIGNsSukDLUlhyHzHXHyPn3vMCbZG6l7PCW4a+U4z6fSYcNpwWJHK0v11+7b&#10;KTCb51U77d7ftsbZxX39+rSefEyUGl0Nd7cgIg3xP3xuP2oF49kC/s6kIy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xUZXHAAAA3AAAAA8AAAAAAAAAAAAAAAAAmAIAAGRy&#10;cy9kb3ducmV2LnhtbFBLBQYAAAAABAAEAPUAAACMAwAAAAA=&#10;" path="m556,25r,l516,40,481,60,441,80r-30,20l381,125r-30,30l325,185r-20,35l280,260r-15,40l250,345r-10,50l230,440r,50l230,545r5,55l235,640r-5,40l210,725r-25,45l130,855,65,936,40,981r-25,45l5,1071,,1111r,25l5,1161r5,30l20,1216r30,50l95,1321r35,40l150,1396r20,50l185,1511r15,-30l220,1456r20,-20l260,1416r40,-20l351,1381r100,-25l516,1336r55,-25l621,1281r45,-30l706,1216r35,-40l766,1141r20,-45l801,1056r10,-45l816,971r-5,-45l806,880r-5,-45l776,750,741,645,726,595,716,540r,-55l721,430r15,-50l751,330r25,-40l806,250r40,-35l886,185r45,-15l976,160r60,l1091,170r60,25l1211,225r-35,-35l1141,160r-40,-30l1066,100,1021,80,981,60,936,40,891,25,851,15,806,5,761,,721,,681,,636,5,596,15,556,25xe" fillcolor="#eaeaea [351]" strokecolor="#a5a5a5 [2092]" strokeweight=".25pt">
                  <v:path arrowok="t" o:connecttype="custom" o:connectlocs="556,25;481,60;411,100;351,155;305,220;280,260;250,345;230,440;230,545;235,600;230,680;185,770;130,855;65,936;40,981;5,1071;0,1111;5,1161;20,1216;95,1321;130,1361;150,1396;185,1511;200,1481;240,1436;260,1416;351,1381;451,1356;516,1336;571,1311;666,1251;741,1176;786,1096;811,1011;816,971;806,880;801,835;741,645;726,595;716,485;721,430;751,330;806,250;846,215;931,170;976,160;1091,170;1211,225;1176,190;1101,130;1021,80;936,40;891,25;806,5;721,0;636,5;556,25" o:connectangles="0,0,0,0,0,0,0,0,0,0,0,0,0,0,0,0,0,0,0,0,0,0,0,0,0,0,0,0,0,0,0,0,0,0,0,0,0,0,0,0,0,0,0,0,0,0,0,0,0,0,0,0,0,0,0,0,0"/>
                </v:shape>
                <v:shape id="Freeform 809" o:spid="_x0000_s1053" style="position:absolute;left:1165;top:695;width:981;height:560;visibility:visible;mso-wrap-style:square;v-text-anchor:top" coordsize="981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YPS8EA&#10;AADcAAAADwAAAGRycy9kb3ducmV2LnhtbERPy2oCMRTdF/oP4Ra6qxmFFhknI6WodFOsr/11ck0G&#10;JzdDkurUr28WBZeH867mg+vEhUJsPSsYjwoQxI3XLRsF+93yZQoiJmSNnWdS8EsR5vXjQ4Wl9lfe&#10;0GWbjMghHEtUYFPqSyljY8lhHPmeOHMnHxymDIOROuA1h7tOToriTTpsOTdY7OnDUnPe/jgFB/u1&#10;NuF1tTDfx+PK3fyY9rZT6vlpeJ+BSDSku/jf/akVTKZ5fj6Tj4Cs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GD0vBAAAA3AAAAA8AAAAAAAAAAAAAAAAAmAIAAGRycy9kb3du&#10;cmV2LnhtbFBLBQYAAAAABAAEAPUAAACGAwAAAAA=&#10;" path="m326,25r,l286,40,251,60,211,80r-30,20l151,125r-30,30l95,185,75,220,40,285,15,355,5,430,,510r60,20l116,540r60,10l236,560r65,l361,560r60,-5l486,550r,-60l491,430r15,-50l521,330r25,-40l576,250r40,-35l656,185r45,-15l746,160r60,l861,170r60,25l981,225,946,190,911,160,871,130,836,100,791,80,751,60,706,40,661,25,621,15,576,5,531,,491,,451,,406,5,366,15,326,25xe" fillcolor="#d86b77 [1941]" stroked="f" strokecolor="#c00000" strokeweight=".25pt">
                  <v:path arrowok="t" o:connecttype="custom" o:connectlocs="326,25;326,25;286,40;251,60;211,80;181,100;151,125;121,155;95,185;75,220;75,220;40,285;15,355;5,430;0,510;0,510;60,530;116,540;176,550;236,560;301,560;361,560;421,555;486,550;486,550;486,490;491,430;491,430;506,380;521,330;546,290;576,250;576,250;616,215;656,185;701,170;746,160;746,160;806,160;861,170;921,195;981,225;981,225;946,190;911,160;871,130;836,100;791,80;751,60;706,40;661,25;661,25;621,15;576,5;531,0;491,0;451,0;406,5;366,15;326,25;326,25" o:connectangles="0,0,0,0,0,0,0,0,0,0,0,0,0,0,0,0,0,0,0,0,0,0,0,0,0,0,0,0,0,0,0,0,0,0,0,0,0,0,0,0,0,0,0,0,0,0,0,0,0,0,0,0,0,0,0,0,0,0,0,0,0"/>
                </v:shape>
                <v:shape id="Freeform 810" o:spid="_x0000_s1054" style="position:absolute;left:2101;top:885;width:250;height:250;visibility:visible;mso-wrap-style:square;v-text-anchor:top" coordsize="250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v6MMA&#10;AADcAAAADwAAAGRycy9kb3ducmV2LnhtbESPT4vCMBTE78J+h/AEb5oqItI1ipRVPC31z2GPj+TZ&#10;FpuX0sRa99ObhQWPw8z8hllteluLjlpfOVYwnSQgiLUzFRcKLufdeAnCB2SDtWNS8CQPm/XHYIWp&#10;cQ8+UncKhYgQ9ikqKENoUim9Lsmin7iGOHpX11oMUbaFNC0+ItzWcpYkC2mx4rhQYkNZSfp2ulsF&#10;+f2n12e79/M8+/76zbs801QoNRr2208QgfrwDv+3D0bBbDmFvzPxCM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Pv6MMAAADcAAAADwAAAAAAAAAAAAAAAACYAgAAZHJzL2Rv&#10;d25yZXYueG1sUEsFBgAAAAAEAAQA9QAAAIgDAAAAAA==&#10;" path="m150,r,l125,,95,5,70,15,45,35,20,65,5,90,,120r,30l10,175r10,25l40,220r25,15l85,240r20,5l125,250r20,-5l180,235r30,-20l235,185r10,-35l250,130r,-20l245,90,240,70,225,45,205,25,180,10,150,xe" fillcolor="#eaeaea [351]" strokecolor="#a5a5a5 [2092]" strokeweight=".25pt">
                  <v:path arrowok="t" o:connecttype="custom" o:connectlocs="150,0;150,0;125,0;95,5;70,15;45,35;45,35;20,65;5,90;0,120;0,150;0,150;10,175;20,200;40,220;65,235;65,235;85,240;105,245;125,250;145,245;145,245;180,235;210,215;210,215;235,185;245,150;245,150;250,130;250,110;245,90;240,70;240,70;225,45;205,25;180,10;150,0;150,0" o:connectangles="0,0,0,0,0,0,0,0,0,0,0,0,0,0,0,0,0,0,0,0,0,0,0,0,0,0,0,0,0,0,0,0,0,0,0,0,0,0"/>
                </v:shape>
                <v:shape id="Freeform 811" o:spid="_x0000_s1055" style="position:absolute;left:1150;top:1265;width:471;height:411;visibility:visible;mso-wrap-style:square;v-text-anchor:top" coordsize="471,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+u/sUA&#10;AADcAAAADwAAAGRycy9kb3ducmV2LnhtbESPX0sDMRDE3wv9DmELvrU5D5FyNi1FkYpv/Yc+Lpft&#10;5ehlcyZre/rpjSD4OMzMb5jFavCdulBMbWADt7MCFHEdbMuNgcP+eToHlQTZYheYDHxRgtVyPFpg&#10;ZcOVt3TZSaMyhFOFBpxIX2mdakce0yz0xNk7hehRsoyNthGvGe47XRbFvfbYcl5w2NOjo/q8+/QG&#10;BndsPrblPn4f3zebt6e1vB7uxJibybB+ACU0yH/4r/1iDZTzEn7P5CO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67+xQAAANwAAAAPAAAAAAAAAAAAAAAAAJgCAABkcnMv&#10;ZG93bnJldi54bWxQSwUGAAAAAAQABAD1AAAAigMAAAAA&#10;" path="m456,30l85,,40,100,15,190,5,225,,260r,30l,320r5,26l20,366r10,15l50,396r20,10l95,411r31,l156,411r45,-5l241,401r40,-10l316,381r30,-15l376,351r20,-21l421,305r15,-25l451,255r10,-30l466,190r5,-35l471,115,466,75,456,30xe" fillcolor="#f2eadd [665]" strokecolor="#a5a5a5 [2092]" strokeweight=".25pt">
                  <v:path arrowok="t" o:connecttype="custom" o:connectlocs="456,30;85,0;85,0;40,100;15,190;5,225;0,260;0,290;0,320;5,346;20,366;30,381;50,396;70,406;95,411;126,411;156,411;156,411;201,406;241,401;281,391;316,381;346,366;376,351;396,330;421,305;436,280;451,255;461,225;466,190;471,155;471,115;466,75;456,30;456,30" o:connectangles="0,0,0,0,0,0,0,0,0,0,0,0,0,0,0,0,0,0,0,0,0,0,0,0,0,0,0,0,0,0,0,0,0,0,0"/>
                </v:shape>
                <v:shape id="Freeform 812" o:spid="_x0000_s1056" style="position:absolute;left:995;top:1595;width:536;height:416;visibility:visible;mso-wrap-style:square;v-text-anchor:top" coordsize="536,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CfncIA&#10;AADcAAAADwAAAGRycy9kb3ducmV2LnhtbESPQWsCMRSE7wX/Q3iCt5pVQWQ1SimoFQ/FVe+Pzetm&#10;6eZl2aRu/PdGKHgcZuYbZrWJthE36nztWMFknIEgLp2uuVJwOW/fFyB8QNbYOCYFd/KwWQ/eVphr&#10;1/OJbkWoRIKwz1GBCaHNpfSlIYt+7Fri5P24zmJIsquk7rBPcNvIaZbNpcWa04LBlj4Nlb/Fn1WQ&#10;6W087I698c5/97E474O97pUaDePHEkSgGF7h//aXVjBdzOB5Jh0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4J+dwgAAANwAAAAPAAAAAAAAAAAAAAAAAJgCAABkcnMvZG93&#10;bnJldi54bWxQSwUGAAAAAAQABAD1AAAAhwMAAAAA&#10;" path="m155,16r,l120,26,90,46,65,71,45,96,25,126,15,161,5,196,,236r,45l5,326r10,45l30,416,45,391,70,366r35,-30l150,306r70,-55l260,221r26,-30l306,226r20,35l351,291r25,30l406,346r30,25l471,396r35,20l526,331r10,-75l536,221r,-30l526,161,516,136,506,111,486,86,466,71,446,51,421,36,391,26,356,16,321,5,276,,230,,190,5,155,16xe" fillcolor="#eaeaea [351]" strokecolor="#a5a5a5 [2092]" strokeweight=".25pt">
                  <v:path arrowok="t" o:connecttype="custom" o:connectlocs="155,16;155,16;120,26;90,46;65,71;45,96;45,96;25,126;15,161;5,196;0,236;0,236;0,281;5,326;15,371;30,416;30,416;45,391;70,366;105,336;150,306;150,306;220,251;220,251;260,221;286,191;286,191;306,226;326,261;351,291;376,321;406,346;436,371;471,396;506,416;506,416;526,331;536,256;536,221;536,191;526,161;516,136;506,111;486,86;466,71;446,51;421,36;391,26;356,16;321,5;321,5;276,0;230,0;190,5;155,16;155,16" o:connectangles="0,0,0,0,0,0,0,0,0,0,0,0,0,0,0,0,0,0,0,0,0,0,0,0,0,0,0,0,0,0,0,0,0,0,0,0,0,0,0,0,0,0,0,0,0,0,0,0,0,0,0,0,0,0,0,0"/>
                </v:shape>
                <v:shape id="Freeform 813" o:spid="_x0000_s1057" style="position:absolute;left:1170;top:1315;width:276;height:471;visibility:visible;mso-wrap-style:square;v-text-anchor:top" coordsize="276,4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jnUcYA&#10;AADcAAAADwAAAGRycy9kb3ducmV2LnhtbESPQWvCQBCF70L/wzKF3nRTKZqmbqQUFPHWaKHHaXaa&#10;DcnOptlVo7/eLQgeH2/e9+YtloNtxZF6XztW8DxJQBCXTtdcKdjvVuMUhA/IGlvHpOBMHpb5w2iB&#10;mXYn/qRjESoRIewzVGBC6DIpfWnIop+4jjh6v663GKLsK6l7PEW4beU0SWbSYs2xwWBHH4bKpjjY&#10;+Mbfevu93VVfTeHPZpUWPxf9Olfq6XF4fwMRaAj341t6oxVM0xf4HxMJ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jnUcYAAADcAAAADwAAAAAAAAAAAAAAAACYAgAAZHJz&#10;L2Rvd25yZXYueG1sUEsFBgAAAAAEAAQA9QAAAIsDAAAAAA==&#10;" path="m90,471r,l121,471r30,-5l181,456r25,-20l226,416r20,-25l256,361r10,-35l276,290r,-40l276,210r-5,-40l261,125,246,85,226,40,201,,131,85,75,170,35,245,20,280,10,316,5,346,,376r5,25l15,421r10,20l40,451r20,10l90,471xe" fillcolor="#e6d5bc [1305]" strokecolor="#7f7f7f [1612]" strokeweight=".25pt">
                  <v:path arrowok="t" o:connecttype="custom" o:connectlocs="90,471;90,471;121,471;151,466;181,456;206,436;206,436;226,416;246,391;256,361;266,326;266,326;276,290;276,250;276,210;271,170;271,170;261,125;246,85;226,40;201,0;201,0;131,85;75,170;35,245;20,280;10,316;10,316;5,346;0,376;5,401;15,421;15,421;25,441;40,451;60,461;90,471;90,471" o:connectangles="0,0,0,0,0,0,0,0,0,0,0,0,0,0,0,0,0,0,0,0,0,0,0,0,0,0,0,0,0,0,0,0,0,0,0,0,0,0"/>
                </v:shape>
                <v:shape id="Freeform 814" o:spid="_x0000_s1058" style="position:absolute;left:1165;top:1205;width:511;height:135;visibility:visible;mso-wrap-style:square;v-text-anchor:top" coordsize="51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idc8UA&#10;AADcAAAADwAAAGRycy9kb3ducmV2LnhtbESPzWrDMBCE74G+g9hCboncQI1xo4SQEijOoc7PJbet&#10;tbVNrZWRlNh5+6hQ6HGYb2aY5Xo0nbiR861lBS/zBARxZXXLtYLzaTfLQPiArLGzTAru5GG9epos&#10;Mdd24APdjqEWsYR9jgqaEPpcSl81ZNDPbU8cvW/rDIYoXS21wyGWm04ukiSVBluOCw32tG2o+jle&#10;jYKQvrvIf9r97vDV6UtZXMu0UGr6PG7eQAQawz/8l/7QChbZK/y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J1zxQAAANwAAAAPAAAAAAAAAAAAAAAAAJgCAABkcnMv&#10;ZG93bnJldi54bWxQSwUGAAAAAAQABAD1AAAAigMAAAAA&#10;" path="m5,90r,l5,95r506,40l496,85,486,40,,,5,90xe" fillcolor="#eaeaea [351]" strokecolor="#7f7f7f [1612]" strokeweight=".25pt">
                  <v:path arrowok="t" o:connecttype="custom" o:connectlocs="5,90;5,90;5,95;511,135;511,135;511,135;496,85;486,40;486,40;0,0;0,0;5,90;5,90" o:connectangles="0,0,0,0,0,0,0,0,0,0,0,0,0"/>
                </v:shape>
                <v:shape id="Freeform 815" o:spid="_x0000_s1059" style="position:absolute;left:1240;top:1305;width:51;height:45;visibility:visible;mso-wrap-style:square;v-text-anchor:top" coordsize="51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QzIMIA&#10;AADcAAAADwAAAGRycy9kb3ducmV2LnhtbESPzarCMBSE9xd8h3AEd9fUglKqUVQQXPpzFZfH5tgW&#10;m5PSRK0+vRGEuxxm5htmMmtNJe7UuNKygkE/AkGcWV1yruBvv/pNQDiPrLGyTAqe5GA27fxMMNX2&#10;wVu673wuAoRdigoK7+tUSpcVZND1bU0cvIttDPogm1zqBh8BbioZR9FIGiw5LBRY07Kg7Lq7GQV+&#10;rjd6e16cXXSMk5MbHuh1q5Tqddv5GISn1v+Hv+21VhAnI/icCUdAT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MgwgAAANwAAAAPAAAAAAAAAAAAAAAAAJgCAABkcnMvZG93&#10;bnJldi54bWxQSwUGAAAAAAQABAD1AAAAhwMAAAAA&#10;" path="m31,45r,l41,40r5,-5l51,20,51,5,,,,20,10,35r10,5l31,45xe" fillcolor="#14415c [2406]" strokecolor="#7f7f7f [1612]" strokeweight=".25pt">
                  <v:path arrowok="t" o:connecttype="custom" o:connectlocs="31,45;31,45;41,40;46,35;51,20;51,5;0,0;0,0;0,20;10,35;20,40;31,45;31,45" o:connectangles="0,0,0,0,0,0,0,0,0,0,0,0,0"/>
                </v:shape>
                <v:shape id="Freeform 816" o:spid="_x0000_s1060" style="position:absolute;left:1496;top:1325;width:50;height:45;visibility:visible;mso-wrap-style:square;v-text-anchor:top" coordsize="5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gu9sUA&#10;AADcAAAADwAAAGRycy9kb3ducmV2LnhtbESPQWvCQBSE7wX/w/KE3upGA1Wiq4giVCmCWtTjI/tM&#10;gtm3Mbua9N93BaHHYWa+YSaz1pTiQbUrLCvo9yIQxKnVBWcKfg6rjxEI55E1lpZJwS85mE07bxNM&#10;tG14R4+9z0SAsEtQQe59lUjp0pwMup6tiIN3sbVBH2SdSV1jE+CmlIMo+pQGCw4LOVa0yCm97u9G&#10;wXKTxqfv9dE1tljezoeY4u3qrtR7t52PQXhq/X/41f7SCgajITzPhCM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eC72xQAAANwAAAAPAAAAAAAAAAAAAAAAAJgCAABkcnMv&#10;ZG93bnJldi54bWxQSwUGAAAAAAQABAD1AAAAigMAAAAA&#10;" path="m,l,,5,20r5,15l20,45r10,l40,40r5,-5l50,20,45,5,,xe" fillcolor="#14415c [2406]" strokecolor="#7f7f7f [1612]" strokeweight=".25pt">
                  <v:path arrowok="t" o:connecttype="custom" o:connectlocs="0,0;0,0;5,20;10,35;20,45;30,45;30,45;40,40;45,35;50,20;45,5;0,0;0,0" o:connectangles="0,0,0,0,0,0,0,0,0,0,0,0,0"/>
                </v:shape>
                <v:shape id="Freeform 817" o:spid="_x0000_s1061" style="position:absolute;left:470;top:2241;width:831;height:500;visibility:visible;mso-wrap-style:square;v-text-anchor:top" coordsize="831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BvHr8A&#10;AADcAAAADwAAAGRycy9kb3ducmV2LnhtbERPS27CMBDdV+IO1iCxKw4sUBowCBClrbric4BRPMQR&#10;8TiKXRJu31lU6vLp/VebwTfqQV2sAxuYTTNQxGWwNVcGrpf31xxUTMgWm8Bk4EkRNuvRywoLG3o+&#10;0eOcKiUhHAs04FJqC61j6chjnIaWWLhb6DwmgV2lbYe9hPtGz7NsoT3WLA0OW9o7Ku/nHy8lH7uv&#10;/Hjr3/T3oQ7JBWvdzBozGQ/bJahEQ/oX/7k/rYF5LmvljBwBvf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4G8evwAAANwAAAAPAAAAAAAAAAAAAAAAAJgCAABkcnMvZG93bnJl&#10;di54bWxQSwUGAAAAAAQABAD1AAAAhAMAAAAA&#10;" path="m25,r,l15,25,5,45,,70,,95r5,55l20,205r25,55l80,315r45,45l180,405r60,40l310,475r75,15l460,500r45,l550,495r50,-10l645,475r45,-15l740,440r45,-25l831,390,740,315,640,245,545,185,445,135,345,90,240,50,135,25,25,xe" fillcolor="#d86b77 [1941]" stroked="f" strokecolor="#c00000" strokeweight=".25pt">
                  <v:path arrowok="t" o:connecttype="custom" o:connectlocs="25,0;25,0;15,25;5,45;0,70;0,95;5,150;20,205;20,205;45,260;80,315;125,360;180,405;180,405;240,445;310,475;385,490;460,500;460,500;505,500;550,495;600,485;645,475;690,460;740,440;785,415;831,390;831,390;740,315;640,245;545,185;445,135;345,90;240,50;135,25;25,0;25,0" o:connectangles="0,0,0,0,0,0,0,0,0,0,0,0,0,0,0,0,0,0,0,0,0,0,0,0,0,0,0,0,0,0,0,0,0,0,0,0,0"/>
                </v:shape>
                <v:shape id="Freeform 818" o:spid="_x0000_s1062" style="position:absolute;left:1491;top:2191;width:145;height:120;visibility:visible;mso-wrap-style:square;v-text-anchor:top" coordsize="14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wi8UA&#10;AADcAAAADwAAAGRycy9kb3ducmV2LnhtbESPQWvCQBSE74X+h+UVvNWNkUqaupEiFfVYTQu9PbIv&#10;ydLs25BdNf77rlDwOMzMN8xyNdpOnGnwxrGC2TQBQVw5bbhRUB43zxkIH5A1do5JwZU8rIrHhyXm&#10;2l34k86H0IgIYZ+jgjaEPpfSVy1Z9FPXE0evdoPFEOXQSD3gJcJtJ9MkWUiLhuNCiz2tW6p+Dyer&#10;4NvMsq/dHLtyse1/PtYvdbo3UqnJ0/j+BiLQGO7h//ZOK0izV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0TCLxQAAANwAAAAPAAAAAAAAAAAAAAAAAJgCAABkcnMv&#10;ZG93bnJldi54bWxQSwUGAAAAAAQABAD1AAAAigMAAAAA&#10;" path="m90,30l,40,60,55,10,85,75,80,40,120,75,100,105,80,130,55,145,30,125,20,105,10,75,5,45,,90,30xe" fillcolor="#f2eadd [665]" strokecolor="#a5a5a5 [2092]" strokeweight=".25pt">
                  <v:path arrowok="t" o:connecttype="custom" o:connectlocs="90,30;0,40;60,55;10,85;75,80;40,120;40,120;75,100;105,80;130,55;145,30;145,30;125,20;105,10;75,5;45,0;90,30;90,30" o:connectangles="0,0,0,0,0,0,0,0,0,0,0,0,0,0,0,0,0,0"/>
                </v:shape>
                <v:shape id="Freeform 819" o:spid="_x0000_s1063" style="position:absolute;left:1636;top:1756;width:355;height:465;visibility:visible;mso-wrap-style:square;v-text-anchor:top" coordsize="355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wH7cEA&#10;AADcAAAADwAAAGRycy9kb3ducmV2LnhtbERPy4rCMBTdD/gP4QqzG1MFX7VRnAFhViNWF7q7NrcP&#10;bG5KE2v9+8lCcHk472TTm1p01LrKsoLxKAJBnFldcaHgdNx9LUA4j6yxtkwKnuRgsx58JBhr++AD&#10;dakvRAhhF6OC0vsmltJlJRl0I9sQBy63rUEfYFtI3eIjhJtaTqJoJg1WHBpKbOinpOyW3o2C+bXD&#10;52I+ndkbXf4o1+fd/tsq9TnstysQnnr/Fr/cv1rBZBnmhzPhCM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8B+3BAAAA3AAAAA8AAAAAAAAAAAAAAAAAmAIAAGRycy9kb3du&#10;cmV2LnhtbFBLBQYAAAAABAAEAPUAAACGAwAAAAA=&#10;" path="m115,r,l100,45,95,80r5,20l105,110r10,10l130,125r25,15l180,155r20,20l215,195r5,20l225,240r,20l220,285r-10,30l195,340r-20,25l150,385r-35,25l80,430,40,450,,465,75,455r70,-20l205,410r50,-35l295,345r30,-35l345,270r10,-40l355,190r-5,-35l330,120,305,85,270,55,225,30,175,10,115,xe" fillcolor="#f2eadd [665]" strokecolor="#a5a5a5 [2092]" strokeweight=".25pt">
                  <v:path arrowok="t" o:connecttype="custom" o:connectlocs="115,0;115,0;100,45;95,80;95,80;100,100;105,110;115,120;130,125;130,125;155,140;180,155;200,175;215,195;215,195;220,215;225,240;225,260;220,285;220,285;210,315;195,340;175,365;150,385;150,385;115,410;80,430;40,450;0,465;0,465;75,455;145,435;205,410;255,375;255,375;295,345;325,310;345,270;355,230;355,230;355,190;350,155;330,120;305,85;305,85;270,55;225,30;175,10;115,0;115,0" o:connectangles="0,0,0,0,0,0,0,0,0,0,0,0,0,0,0,0,0,0,0,0,0,0,0,0,0,0,0,0,0,0,0,0,0,0,0,0,0,0,0,0,0,0,0,0,0,0,0,0,0,0"/>
                </v:shape>
                <v:shape id="Freeform 820" o:spid="_x0000_s1064" style="position:absolute;left:825;top:2266;width:40;height:30;visibility:visible;mso-wrap-style:square;v-text-anchor:top" coordsize="4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6gjcYA&#10;AADcAAAADwAAAGRycy9kb3ducmV2LnhtbESPT2vCQBTE70K/w/IKvZS6MYJo6ir+QS3eEnvp7ZF9&#10;zYZm34bsqqmf3i0UPA4z8xtmvuxtIy7U+dqxgtEwAUFcOl1zpeDztHubgvABWWPjmBT8kofl4mkw&#10;x0y7K+d0KUIlIoR9hgpMCG0mpS8NWfRD1xJH79t1FkOUXSV1h9cIt41Mk2QiLdYcFwy2tDFU/hRn&#10;q+B1ks9yXo+/tun+cKt3+01ljoVSL8/96h1EoD48wv/tD60gnY3g70w8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6gjcYAAADcAAAADwAAAAAAAAAAAAAAAACYAgAAZHJz&#10;L2Rvd25yZXYueG1sUEsFBgAAAAAEAAQA9QAAAIsDAAAAAA==&#10;" path="m,l,30,40,15,,xe" fillcolor="#d86b77" strokecolor="#7f7f7f [1612]" strokeweight=".25pt">
                  <v:path arrowok="t" o:connecttype="custom" o:connectlocs="0,0;0,30;40,15;0,0;0,0" o:connectangles="0,0,0,0,0"/>
                </v:shape>
                <v:shape id="Freeform 821" o:spid="_x0000_s1065" style="position:absolute;left:935;top:2021;width:25;height:40;visibility:visible;mso-wrap-style:square;v-text-anchor:top" coordsize="25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1lE8UA&#10;AADcAAAADwAAAGRycy9kb3ducmV2LnhtbESPT2vCQBTE7wW/w/IEb3VjwLZGVxH/QOmpWg8en9ln&#10;Esy+jbtrkn77bqHQ4zAzv2EWq97UoiXnK8sKJuMEBHFudcWFgtPX/vkNhA/IGmvLpOCbPKyWg6cF&#10;Ztp2fKD2GAoRIewzVFCG0GRS+rwkg35sG+LoXa0zGKJ0hdQOuwg3tUyT5EUarDgulNjQpqT8dnwY&#10;BfetLM7JZzfbtrvT5f4xdebx6pQaDfv1HESgPvyH/9rvWkE6S+H3TDw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vWUTxQAAANwAAAAPAAAAAAAAAAAAAAAAAJgCAABkcnMv&#10;ZG93bnJldi54bWxQSwUGAAAAAAQABAD1AAAAigMAAAAA&#10;" path="m,l,40,25,25,,xe" fillcolor="#d86b77" strokecolor="#7f7f7f [1612]" strokeweight=".25pt">
                  <v:path arrowok="t" o:connecttype="custom" o:connectlocs="0,0;0,40;25,25;0,0;0,0" o:connectangles="0,0,0,0,0"/>
                </v:shape>
                <v:shape id="Freeform 822" o:spid="_x0000_s1066" style="position:absolute;left:1361;top:2146;width:40;height:35;visibility:visible;mso-wrap-style:square;v-text-anchor:top" coordsize="40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T0ocUA&#10;AADcAAAADwAAAGRycy9kb3ducmV2LnhtbESP0WrCQBRE3wv+w3KFvojZmBZbo2sIxZYi+NDoB1yy&#10;t0kwezdm15j+fbcg9HGYmTPMJhtNKwbqXWNZwSKKQRCXVjdcKTgd3+evIJxH1thaJgU/5CDbTh42&#10;mGp74y8aCl+JAGGXooLa+y6V0pU1GXSR7YiD9217gz7IvpK6x1uAm1YmcbyUBhsOCzV29FZTeS6u&#10;RsElfmkkP9OsS/bDB+arnT9UJ6Uep2O+BuFp9P/he/tTK0hWT/B3Jhw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VPShxQAAANwAAAAPAAAAAAAAAAAAAAAAAJgCAABkcnMv&#10;ZG93bnJldi54bWxQSwUGAAAAAAQABAD1AAAAigMAAAAA&#10;" path="m,10l25,35,40,,,10xe" fillcolor="#d86b77" strokecolor="#7f7f7f [1612]" strokeweight=".25pt">
                  <v:path arrowok="t" o:connecttype="custom" o:connectlocs="0,10;25,35;40,0;0,10;0,10" o:connectangles="0,0,0,0,0"/>
                </v:shape>
                <v:shape id="Freeform 823" o:spid="_x0000_s1067" style="position:absolute;left:615;top:1410;width:105;height:95;visibility:visible;mso-wrap-style:square;v-text-anchor:top" coordsize="10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777cQA&#10;AADcAAAADwAAAGRycy9kb3ducmV2LnhtbESPzW7CMBCE75V4B2uRegMHWv5SDKKVULlVDTzAEm/i&#10;qPE6sg2Et68rIfU4mplvNOttb1txJR8axwom4wwEcel0w7WC03E/WoIIEVlj65gU3CnAdjN4WmOu&#10;3Y2/6VrEWiQIhxwVmBi7XMpQGrIYxq4jTl7lvMWYpK+l9nhLcNvKaZbNpcWG04LBjj4MlT/FxSro&#10;zu++6gu/WLzU5nNymFUz9F9KPQ/73RuISH38Dz/aB61gunqFv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O++3EAAAA3AAAAA8AAAAAAAAAAAAAAAAAmAIAAGRycy9k&#10;b3ducmV2LnhtbFBLBQYAAAAABAAEAPUAAACJAwAAAAA=&#10;" path="m105,5r,-5l50,,,5,15,95,45,90,70,70,80,55,90,40,100,25,105,5xe" fillcolor="#fbcb9a [1300]" stroked="f" strokecolor="yellow" strokeweight=".25pt">
                  <v:path arrowok="t" o:connecttype="custom" o:connectlocs="105,5;105,0;105,0;50,0;0,5;15,95;15,95;45,90;70,70;70,70;80,55;90,40;100,25;105,5;105,5" o:connectangles="0,0,0,0,0,0,0,0,0,0,0,0,0,0,0"/>
                </v:shape>
                <v:shape id="Freeform 824" o:spid="_x0000_s1068" style="position:absolute;left:760;top:1425;width:55;height:115;visibility:visible;mso-wrap-style:square;v-text-anchor:top" coordsize="5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J1C8YA&#10;AADcAAAADwAAAGRycy9kb3ducmV2LnhtbESPT2sCMRTE7wW/Q3iCt5pVqtjVKEVasfTgnwpeH8nr&#10;7tbNS9hE3X57IxQ8DjPzG2a2aG0tLtSEyrGCQT8DQaydqbhQcPj+eJ6ACBHZYO2YFPxRgMW88zTD&#10;3Lgr7+iyj4VIEA45Kihj9LmUQZdkMfSdJ07ej2ssxiSbQpoGrwluaznMsrG0WHFaKNHTsiR92p+t&#10;gvfP7bj6Pb6MVhO9XR6/tPR+t1Gq123fpiAitfER/m+vjYLh6wjuZ9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J1C8YAAADcAAAADwAAAAAAAAAAAAAAAACYAgAAZHJz&#10;L2Rvd25yZXYueG1sUEsFBgAAAAAEAAQA9QAAAIsDAAAAAA==&#10;" path="m55,5r,l30,,,115r25,l55,5xe" fillcolor="#e59ca4 [1301]" stroked="f" strokecolor="#7f7f7f [1612]" strokeweight=".25pt">
                  <v:path arrowok="t" o:connecttype="custom" o:connectlocs="55,5;55,5;30,0;0,115;25,115;55,5;55,5" o:connectangles="0,0,0,0,0,0,0"/>
                </v:shape>
                <v:shape id="Freeform 825" o:spid="_x0000_s1069" style="position:absolute;left:710;top:1540;width:75;height:206;visibility:visible;mso-wrap-style:square;v-text-anchor:top" coordsize="75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vB18QA&#10;AADcAAAADwAAAGRycy9kb3ducmV2LnhtbESP3YrCMBSE74V9h3AW9s6mq4toNYoI/iDi/wMcm2Nb&#10;tjkpTVbr25sFwcthZr5hRpPGlOJGtSssK/iOYhDEqdUFZwrOp3m7D8J5ZI2lZVLwIAeT8UdrhIm2&#10;dz7Q7egzESDsElSQe18lUro0J4MushVx8K62NuiDrDOpa7wHuCllJ4570mDBYSHHimY5pb/HP6Ng&#10;0b2kuDj8rLfLR3+z9ntX7DZOqa/PZjoE4anx7/CrvdIKOoMe/J8JR0C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rwdfEAAAA3AAAAA8AAAAAAAAAAAAAAAAAmAIAAGRycy9k&#10;b3ducmV2LnhtbFBLBQYAAAAABAAEAPUAAACJAwAAAAA=&#10;" path="m50,l,196r20,10l75,,50,xe" fillcolor="#761e28 [2405]" stroked="f" strokecolor="#7f7f7f [1612]" strokeweight=".25pt">
                  <v:path arrowok="t" o:connecttype="custom" o:connectlocs="50,0;0,196;20,206;75,0;50,0;50,0" o:connectangles="0,0,0,0,0,0"/>
                </v:shape>
                <v:shape id="Freeform 826" o:spid="_x0000_s1070" style="position:absolute;left:275;top:10;width:2161;height:920;visibility:visible;mso-wrap-style:square;v-text-anchor:top" coordsize="2161,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zcAcQA&#10;AADcAAAADwAAAGRycy9kb3ducmV2LnhtbESPQYvCMBSE7wv+h/AEb2uqwqq1qeiCdEE81N2Dx0fz&#10;bIvNS2myWv+9EQSPw8x8wyTr3jTiSp2rLSuYjCMQxIXVNZcK/n53nwsQziNrbCyTgjs5WKeDjwRj&#10;bW+c0/XoSxEg7GJUUHnfxlK6oiKDbmxb4uCdbWfQB9mVUnd4C3DTyGkUfUmDNYeFClv6rqi4HP+N&#10;gkMWzfJWb4uM/Szfz0/LTbY4KDUa9psVCE+9f4df7R+tYLqcw/NMOAIy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83AHEAAAA3AAAAA8AAAAAAAAAAAAAAAAAmAIAAGRycy9k&#10;b3ducmV2LnhtbFBLBQYAAAAABAAEAPUAAACJAwAAAAA=&#10;" path="m,920r,l80,870r75,-40l230,800r70,-20l375,770r65,l510,780r65,20l610,745r45,-50l695,645r45,-40l790,570r50,-35l890,510r55,-20l1001,470r60,-10l1121,450r65,l1251,450r70,10l1391,470r70,20l1481,460r20,-30l1526,400r30,-25l1591,350r35,-20l1706,285r95,-35l1906,225r120,-25l2161,185,1976,115,1886,90,1801,65,1716,45,1631,25,1546,15,1466,5,1386,r-75,l1236,r-75,5l1086,15r-70,15l945,50,875,70,810,95r-65,30l680,155r-60,35l560,230r-60,45l445,320r-60,55l335,430r-55,55l230,550r-50,65l135,685,85,760,45,835,,920xe" fillcolor="#8dc182 [1943]" strokecolor="#8dc182 [1943]" strokeweight="1pt">
                  <v:fill color2="#d9ead5 [663]" angle="135" focus="50%" type="gradient"/>
                  <v:shadow color="#264221 [1607]" opacity=".5" offset="1pt"/>
                  <v:path arrowok="t" o:connecttype="custom" o:connectlocs="0,920;155,830;300,780;440,770;575,800;610,745;695,645;790,570;890,510;1001,470;1121,450;1251,450;1391,470;1461,490;1501,430;1556,375;1626,330;1801,250;2026,200;2161,185;1886,90;1716,45;1546,15;1386,0;1236,0;1086,15;945,50;810,95;680,155;560,230;445,320;335,430;230,550;135,685;45,835;0,920" o:connectangles="0,0,0,0,0,0,0,0,0,0,0,0,0,0,0,0,0,0,0,0,0,0,0,0,0,0,0,0,0,0,0,0,0,0,0,0"/>
                </v:shape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6971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5071745</wp:posOffset>
                </wp:positionV>
                <wp:extent cx="3877310" cy="1138555"/>
                <wp:effectExtent l="0" t="4445" r="8890" b="0"/>
                <wp:wrapNone/>
                <wp:docPr id="252" name="Freeform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7310" cy="1138555"/>
                        </a:xfrm>
                        <a:custGeom>
                          <a:avLst/>
                          <a:gdLst>
                            <a:gd name="T0" fmla="*/ 10091 w 11748"/>
                            <a:gd name="T1" fmla="*/ 27 h 4104"/>
                            <a:gd name="T2" fmla="*/ 10091 w 11748"/>
                            <a:gd name="T3" fmla="*/ 27 h 4104"/>
                            <a:gd name="T4" fmla="*/ 9649 w 11748"/>
                            <a:gd name="T5" fmla="*/ 71 h 4104"/>
                            <a:gd name="T6" fmla="*/ 9188 w 11748"/>
                            <a:gd name="T7" fmla="*/ 125 h 4104"/>
                            <a:gd name="T8" fmla="*/ 8701 w 11748"/>
                            <a:gd name="T9" fmla="*/ 204 h 4104"/>
                            <a:gd name="T10" fmla="*/ 8204 w 11748"/>
                            <a:gd name="T11" fmla="*/ 293 h 4104"/>
                            <a:gd name="T12" fmla="*/ 8204 w 11748"/>
                            <a:gd name="T13" fmla="*/ 293 h 4104"/>
                            <a:gd name="T14" fmla="*/ 7841 w 11748"/>
                            <a:gd name="T15" fmla="*/ 364 h 4104"/>
                            <a:gd name="T16" fmla="*/ 7407 w 11748"/>
                            <a:gd name="T17" fmla="*/ 461 h 4104"/>
                            <a:gd name="T18" fmla="*/ 6300 w 11748"/>
                            <a:gd name="T19" fmla="*/ 718 h 4104"/>
                            <a:gd name="T20" fmla="*/ 6300 w 11748"/>
                            <a:gd name="T21" fmla="*/ 718 h 4104"/>
                            <a:gd name="T22" fmla="*/ 5103 w 11748"/>
                            <a:gd name="T23" fmla="*/ 993 h 4104"/>
                            <a:gd name="T24" fmla="*/ 4226 w 11748"/>
                            <a:gd name="T25" fmla="*/ 1188 h 4104"/>
                            <a:gd name="T26" fmla="*/ 4226 w 11748"/>
                            <a:gd name="T27" fmla="*/ 1188 h 4104"/>
                            <a:gd name="T28" fmla="*/ 4085 w 11748"/>
                            <a:gd name="T29" fmla="*/ 1215 h 4104"/>
                            <a:gd name="T30" fmla="*/ 3943 w 11748"/>
                            <a:gd name="T31" fmla="*/ 1232 h 4104"/>
                            <a:gd name="T32" fmla="*/ 3801 w 11748"/>
                            <a:gd name="T33" fmla="*/ 1241 h 4104"/>
                            <a:gd name="T34" fmla="*/ 3642 w 11748"/>
                            <a:gd name="T35" fmla="*/ 1250 h 4104"/>
                            <a:gd name="T36" fmla="*/ 3482 w 11748"/>
                            <a:gd name="T37" fmla="*/ 1250 h 4104"/>
                            <a:gd name="T38" fmla="*/ 3323 w 11748"/>
                            <a:gd name="T39" fmla="*/ 1241 h 4104"/>
                            <a:gd name="T40" fmla="*/ 3154 w 11748"/>
                            <a:gd name="T41" fmla="*/ 1232 h 4104"/>
                            <a:gd name="T42" fmla="*/ 2977 w 11748"/>
                            <a:gd name="T43" fmla="*/ 1206 h 4104"/>
                            <a:gd name="T44" fmla="*/ 2977 w 11748"/>
                            <a:gd name="T45" fmla="*/ 1206 h 4104"/>
                            <a:gd name="T46" fmla="*/ 2756 w 11748"/>
                            <a:gd name="T47" fmla="*/ 1170 h 4104"/>
                            <a:gd name="T48" fmla="*/ 2481 w 11748"/>
                            <a:gd name="T49" fmla="*/ 1126 h 4104"/>
                            <a:gd name="T50" fmla="*/ 2144 w 11748"/>
                            <a:gd name="T51" fmla="*/ 1055 h 4104"/>
                            <a:gd name="T52" fmla="*/ 1746 w 11748"/>
                            <a:gd name="T53" fmla="*/ 966 h 4104"/>
                            <a:gd name="T54" fmla="*/ 1746 w 11748"/>
                            <a:gd name="T55" fmla="*/ 966 h 4104"/>
                            <a:gd name="T56" fmla="*/ 1400 w 11748"/>
                            <a:gd name="T57" fmla="*/ 896 h 4104"/>
                            <a:gd name="T58" fmla="*/ 1090 w 11748"/>
                            <a:gd name="T59" fmla="*/ 834 h 4104"/>
                            <a:gd name="T60" fmla="*/ 842 w 11748"/>
                            <a:gd name="T61" fmla="*/ 798 h 4104"/>
                            <a:gd name="T62" fmla="*/ 629 w 11748"/>
                            <a:gd name="T63" fmla="*/ 772 h 4104"/>
                            <a:gd name="T64" fmla="*/ 629 w 11748"/>
                            <a:gd name="T65" fmla="*/ 772 h 4104"/>
                            <a:gd name="T66" fmla="*/ 461 w 11748"/>
                            <a:gd name="T67" fmla="*/ 772 h 4104"/>
                            <a:gd name="T68" fmla="*/ 293 w 11748"/>
                            <a:gd name="T69" fmla="*/ 772 h 4104"/>
                            <a:gd name="T70" fmla="*/ 142 w 11748"/>
                            <a:gd name="T71" fmla="*/ 789 h 4104"/>
                            <a:gd name="T72" fmla="*/ 0 w 11748"/>
                            <a:gd name="T73" fmla="*/ 816 h 4104"/>
                            <a:gd name="T74" fmla="*/ 0 w 11748"/>
                            <a:gd name="T75" fmla="*/ 4104 h 4104"/>
                            <a:gd name="T76" fmla="*/ 11748 w 11748"/>
                            <a:gd name="T77" fmla="*/ 4104 h 4104"/>
                            <a:gd name="T78" fmla="*/ 11748 w 11748"/>
                            <a:gd name="T79" fmla="*/ 18 h 4104"/>
                            <a:gd name="T80" fmla="*/ 11748 w 11748"/>
                            <a:gd name="T81" fmla="*/ 18 h 4104"/>
                            <a:gd name="T82" fmla="*/ 11332 w 11748"/>
                            <a:gd name="T83" fmla="*/ 0 h 4104"/>
                            <a:gd name="T84" fmla="*/ 10915 w 11748"/>
                            <a:gd name="T85" fmla="*/ 0 h 4104"/>
                            <a:gd name="T86" fmla="*/ 10508 w 11748"/>
                            <a:gd name="T87" fmla="*/ 9 h 4104"/>
                            <a:gd name="T88" fmla="*/ 10091 w 11748"/>
                            <a:gd name="T89" fmla="*/ 27 h 4104"/>
                            <a:gd name="T90" fmla="*/ 10091 w 11748"/>
                            <a:gd name="T91" fmla="*/ 27 h 4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1748" h="4104">
                              <a:moveTo>
                                <a:pt x="10091" y="27"/>
                              </a:moveTo>
                              <a:lnTo>
                                <a:pt x="10091" y="27"/>
                              </a:lnTo>
                              <a:lnTo>
                                <a:pt x="9649" y="71"/>
                              </a:lnTo>
                              <a:lnTo>
                                <a:pt x="9188" y="125"/>
                              </a:lnTo>
                              <a:lnTo>
                                <a:pt x="8701" y="204"/>
                              </a:lnTo>
                              <a:lnTo>
                                <a:pt x="8204" y="293"/>
                              </a:lnTo>
                              <a:lnTo>
                                <a:pt x="7841" y="364"/>
                              </a:lnTo>
                              <a:lnTo>
                                <a:pt x="7407" y="461"/>
                              </a:lnTo>
                              <a:lnTo>
                                <a:pt x="6300" y="718"/>
                              </a:lnTo>
                              <a:lnTo>
                                <a:pt x="5103" y="993"/>
                              </a:lnTo>
                              <a:lnTo>
                                <a:pt x="4226" y="1188"/>
                              </a:lnTo>
                              <a:lnTo>
                                <a:pt x="4085" y="1215"/>
                              </a:lnTo>
                              <a:lnTo>
                                <a:pt x="3943" y="1232"/>
                              </a:lnTo>
                              <a:lnTo>
                                <a:pt x="3801" y="1241"/>
                              </a:lnTo>
                              <a:lnTo>
                                <a:pt x="3642" y="1250"/>
                              </a:lnTo>
                              <a:lnTo>
                                <a:pt x="3482" y="1250"/>
                              </a:lnTo>
                              <a:lnTo>
                                <a:pt x="3323" y="1241"/>
                              </a:lnTo>
                              <a:lnTo>
                                <a:pt x="3154" y="1232"/>
                              </a:lnTo>
                              <a:lnTo>
                                <a:pt x="2977" y="1206"/>
                              </a:lnTo>
                              <a:lnTo>
                                <a:pt x="2756" y="1170"/>
                              </a:lnTo>
                              <a:lnTo>
                                <a:pt x="2481" y="1126"/>
                              </a:lnTo>
                              <a:lnTo>
                                <a:pt x="2144" y="1055"/>
                              </a:lnTo>
                              <a:lnTo>
                                <a:pt x="1746" y="966"/>
                              </a:lnTo>
                              <a:lnTo>
                                <a:pt x="1400" y="896"/>
                              </a:lnTo>
                              <a:lnTo>
                                <a:pt x="1090" y="834"/>
                              </a:lnTo>
                              <a:lnTo>
                                <a:pt x="842" y="798"/>
                              </a:lnTo>
                              <a:lnTo>
                                <a:pt x="629" y="772"/>
                              </a:lnTo>
                              <a:lnTo>
                                <a:pt x="461" y="772"/>
                              </a:lnTo>
                              <a:lnTo>
                                <a:pt x="293" y="772"/>
                              </a:lnTo>
                              <a:lnTo>
                                <a:pt x="142" y="789"/>
                              </a:lnTo>
                              <a:lnTo>
                                <a:pt x="0" y="816"/>
                              </a:lnTo>
                              <a:lnTo>
                                <a:pt x="0" y="4104"/>
                              </a:lnTo>
                              <a:lnTo>
                                <a:pt x="11748" y="4104"/>
                              </a:lnTo>
                              <a:lnTo>
                                <a:pt x="11748" y="18"/>
                              </a:lnTo>
                              <a:lnTo>
                                <a:pt x="11332" y="0"/>
                              </a:lnTo>
                              <a:lnTo>
                                <a:pt x="10915" y="0"/>
                              </a:lnTo>
                              <a:lnTo>
                                <a:pt x="10508" y="9"/>
                              </a:lnTo>
                              <a:lnTo>
                                <a:pt x="10091" y="27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81" o:spid="_x0000_s1026" style="position:absolute;margin-left:384.75pt;margin-top:399.35pt;width:305.3pt;height:89.65pt;z-index:2516469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8,4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" path="m10091,27r,l9649,71r-461,54l8701,204r-497,89l7841,364r-434,97l6300,718,5103,993r-877,195l4085,1215r-142,17l3801,1241r-159,9l3482,1250r-159,-9l3154,1232r-177,-26l2756,1170r-275,-44l2144,1055,1746,966,1400,896,1090,834,842,798,629,772r-168,l293,772,142,789,,816,,4104r11748,l11748,18,11332,r-417,l10508,9r-417,18xe" fillcolor="white [3201]" stroked="f" strokecolor="#d9c19b [1945]" strokeweight="1pt">
                <v:fill color2="#e6d5bc [1305]" focus="100%" type="gradient"/>
                <v:shadow color="#664c26 [1609]" opacity=".5" offset="1pt"/>
                <v:path arrowok="t" o:connecttype="custom" o:connectlocs="3330434,7490;3330434,7490;3184556,19697;3032408,34678;2871678,56595;2707648,81286;2707648,81286;2587844,100983;2444606,127893;2079252,199192;2079252,199192;1684194,275484;1394749,329582;1394749,329582;1348213,337072;1301348,341788;1254482,344285;1202006,346782;1149199,346782;1096723,344285;1040946,341788;982529,334575;982529,334575;909590,324588;818829,312381;707606,292684;576250,267993;576250,267993;462056,248573;359744,231373;277894,221386;207595,214173;207595,214173;152148,214173;96702,214173;46866,218889;0,226379;0,1138555;3877310,1138555;3877310,4994;3877310,4994;3740013,0;3602387,0;3468060,2497;3330434,7490;3330434,7490" o:connectangles="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5673725</wp:posOffset>
                </wp:positionV>
                <wp:extent cx="463550" cy="380365"/>
                <wp:effectExtent l="10795" t="15875" r="40005" b="13335"/>
                <wp:wrapNone/>
                <wp:docPr id="232" name="Group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0" cy="380365"/>
                          <a:chOff x="10" y="10"/>
                          <a:chExt cx="3114" cy="2557"/>
                        </a:xfrm>
                      </wpg:grpSpPr>
                      <wps:wsp>
                        <wps:cNvPr id="233" name="Freeform 583"/>
                        <wps:cNvSpPr>
                          <a:spLocks/>
                        </wps:cNvSpPr>
                        <wps:spPr bwMode="auto">
                          <a:xfrm>
                            <a:off x="70" y="10"/>
                            <a:ext cx="1040" cy="926"/>
                          </a:xfrm>
                          <a:custGeom>
                            <a:avLst/>
                            <a:gdLst>
                              <a:gd name="T0" fmla="*/ 30 w 1040"/>
                              <a:gd name="T1" fmla="*/ 385 h 926"/>
                              <a:gd name="T2" fmla="*/ 0 w 1040"/>
                              <a:gd name="T3" fmla="*/ 500 h 926"/>
                              <a:gd name="T4" fmla="*/ 0 w 1040"/>
                              <a:gd name="T5" fmla="*/ 575 h 926"/>
                              <a:gd name="T6" fmla="*/ 10 w 1040"/>
                              <a:gd name="T7" fmla="*/ 651 h 926"/>
                              <a:gd name="T8" fmla="*/ 20 w 1040"/>
                              <a:gd name="T9" fmla="*/ 686 h 926"/>
                              <a:gd name="T10" fmla="*/ 45 w 1040"/>
                              <a:gd name="T11" fmla="*/ 751 h 926"/>
                              <a:gd name="T12" fmla="*/ 85 w 1040"/>
                              <a:gd name="T13" fmla="*/ 806 h 926"/>
                              <a:gd name="T14" fmla="*/ 135 w 1040"/>
                              <a:gd name="T15" fmla="*/ 846 h 926"/>
                              <a:gd name="T16" fmla="*/ 195 w 1040"/>
                              <a:gd name="T17" fmla="*/ 876 h 926"/>
                              <a:gd name="T18" fmla="*/ 300 w 1040"/>
                              <a:gd name="T19" fmla="*/ 906 h 926"/>
                              <a:gd name="T20" fmla="*/ 500 w 1040"/>
                              <a:gd name="T21" fmla="*/ 926 h 926"/>
                              <a:gd name="T22" fmla="*/ 600 w 1040"/>
                              <a:gd name="T23" fmla="*/ 916 h 926"/>
                              <a:gd name="T24" fmla="*/ 770 w 1040"/>
                              <a:gd name="T25" fmla="*/ 871 h 926"/>
                              <a:gd name="T26" fmla="*/ 845 w 1040"/>
                              <a:gd name="T27" fmla="*/ 831 h 926"/>
                              <a:gd name="T28" fmla="*/ 910 w 1040"/>
                              <a:gd name="T29" fmla="*/ 786 h 926"/>
                              <a:gd name="T30" fmla="*/ 940 w 1040"/>
                              <a:gd name="T31" fmla="*/ 756 h 926"/>
                              <a:gd name="T32" fmla="*/ 985 w 1040"/>
                              <a:gd name="T33" fmla="*/ 696 h 926"/>
                              <a:gd name="T34" fmla="*/ 1020 w 1040"/>
                              <a:gd name="T35" fmla="*/ 636 h 926"/>
                              <a:gd name="T36" fmla="*/ 1035 w 1040"/>
                              <a:gd name="T37" fmla="*/ 565 h 926"/>
                              <a:gd name="T38" fmla="*/ 1040 w 1040"/>
                              <a:gd name="T39" fmla="*/ 525 h 926"/>
                              <a:gd name="T40" fmla="*/ 1035 w 1040"/>
                              <a:gd name="T41" fmla="*/ 445 h 926"/>
                              <a:gd name="T42" fmla="*/ 1010 w 1040"/>
                              <a:gd name="T43" fmla="*/ 360 h 926"/>
                              <a:gd name="T44" fmla="*/ 970 w 1040"/>
                              <a:gd name="T45" fmla="*/ 270 h 926"/>
                              <a:gd name="T46" fmla="*/ 910 w 1040"/>
                              <a:gd name="T47" fmla="*/ 185 h 926"/>
                              <a:gd name="T48" fmla="*/ 645 w 1040"/>
                              <a:gd name="T49" fmla="*/ 5 h 926"/>
                              <a:gd name="T50" fmla="*/ 585 w 1040"/>
                              <a:gd name="T51" fmla="*/ 0 h 926"/>
                              <a:gd name="T52" fmla="*/ 475 w 1040"/>
                              <a:gd name="T53" fmla="*/ 10 h 926"/>
                              <a:gd name="T54" fmla="*/ 370 w 1040"/>
                              <a:gd name="T55" fmla="*/ 40 h 926"/>
                              <a:gd name="T56" fmla="*/ 275 w 1040"/>
                              <a:gd name="T57" fmla="*/ 80 h 926"/>
                              <a:gd name="T58" fmla="*/ 235 w 1040"/>
                              <a:gd name="T59" fmla="*/ 110 h 926"/>
                              <a:gd name="T60" fmla="*/ 165 w 1040"/>
                              <a:gd name="T61" fmla="*/ 165 h 926"/>
                              <a:gd name="T62" fmla="*/ 110 w 1040"/>
                              <a:gd name="T63" fmla="*/ 230 h 926"/>
                              <a:gd name="T64" fmla="*/ 65 w 1040"/>
                              <a:gd name="T65" fmla="*/ 300 h 926"/>
                              <a:gd name="T66" fmla="*/ 30 w 1040"/>
                              <a:gd name="T67" fmla="*/ 385 h 9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040" h="926">
                                <a:moveTo>
                                  <a:pt x="30" y="385"/>
                                </a:moveTo>
                                <a:lnTo>
                                  <a:pt x="30" y="385"/>
                                </a:lnTo>
                                <a:lnTo>
                                  <a:pt x="5" y="460"/>
                                </a:lnTo>
                                <a:lnTo>
                                  <a:pt x="0" y="500"/>
                                </a:lnTo>
                                <a:lnTo>
                                  <a:pt x="0" y="535"/>
                                </a:lnTo>
                                <a:lnTo>
                                  <a:pt x="0" y="575"/>
                                </a:lnTo>
                                <a:lnTo>
                                  <a:pt x="5" y="610"/>
                                </a:lnTo>
                                <a:lnTo>
                                  <a:pt x="10" y="651"/>
                                </a:lnTo>
                                <a:lnTo>
                                  <a:pt x="20" y="686"/>
                                </a:lnTo>
                                <a:lnTo>
                                  <a:pt x="30" y="721"/>
                                </a:lnTo>
                                <a:lnTo>
                                  <a:pt x="45" y="751"/>
                                </a:lnTo>
                                <a:lnTo>
                                  <a:pt x="65" y="781"/>
                                </a:lnTo>
                                <a:lnTo>
                                  <a:pt x="85" y="806"/>
                                </a:lnTo>
                                <a:lnTo>
                                  <a:pt x="110" y="831"/>
                                </a:lnTo>
                                <a:lnTo>
                                  <a:pt x="135" y="846"/>
                                </a:lnTo>
                                <a:lnTo>
                                  <a:pt x="165" y="866"/>
                                </a:lnTo>
                                <a:lnTo>
                                  <a:pt x="195" y="876"/>
                                </a:lnTo>
                                <a:lnTo>
                                  <a:pt x="300" y="906"/>
                                </a:lnTo>
                                <a:lnTo>
                                  <a:pt x="400" y="921"/>
                                </a:lnTo>
                                <a:lnTo>
                                  <a:pt x="500" y="926"/>
                                </a:lnTo>
                                <a:lnTo>
                                  <a:pt x="600" y="916"/>
                                </a:lnTo>
                                <a:lnTo>
                                  <a:pt x="690" y="896"/>
                                </a:lnTo>
                                <a:lnTo>
                                  <a:pt x="770" y="871"/>
                                </a:lnTo>
                                <a:lnTo>
                                  <a:pt x="810" y="851"/>
                                </a:lnTo>
                                <a:lnTo>
                                  <a:pt x="845" y="831"/>
                                </a:lnTo>
                                <a:lnTo>
                                  <a:pt x="880" y="811"/>
                                </a:lnTo>
                                <a:lnTo>
                                  <a:pt x="910" y="786"/>
                                </a:lnTo>
                                <a:lnTo>
                                  <a:pt x="940" y="756"/>
                                </a:lnTo>
                                <a:lnTo>
                                  <a:pt x="965" y="726"/>
                                </a:lnTo>
                                <a:lnTo>
                                  <a:pt x="985" y="696"/>
                                </a:lnTo>
                                <a:lnTo>
                                  <a:pt x="1005" y="666"/>
                                </a:lnTo>
                                <a:lnTo>
                                  <a:pt x="1020" y="636"/>
                                </a:lnTo>
                                <a:lnTo>
                                  <a:pt x="1030" y="600"/>
                                </a:lnTo>
                                <a:lnTo>
                                  <a:pt x="1035" y="565"/>
                                </a:lnTo>
                                <a:lnTo>
                                  <a:pt x="1040" y="525"/>
                                </a:lnTo>
                                <a:lnTo>
                                  <a:pt x="1040" y="485"/>
                                </a:lnTo>
                                <a:lnTo>
                                  <a:pt x="1035" y="445"/>
                                </a:lnTo>
                                <a:lnTo>
                                  <a:pt x="1025" y="400"/>
                                </a:lnTo>
                                <a:lnTo>
                                  <a:pt x="1010" y="360"/>
                                </a:lnTo>
                                <a:lnTo>
                                  <a:pt x="995" y="315"/>
                                </a:lnTo>
                                <a:lnTo>
                                  <a:pt x="970" y="270"/>
                                </a:lnTo>
                                <a:lnTo>
                                  <a:pt x="940" y="230"/>
                                </a:lnTo>
                                <a:lnTo>
                                  <a:pt x="910" y="185"/>
                                </a:lnTo>
                                <a:lnTo>
                                  <a:pt x="330" y="736"/>
                                </a:lnTo>
                                <a:lnTo>
                                  <a:pt x="645" y="5"/>
                                </a:lnTo>
                                <a:lnTo>
                                  <a:pt x="585" y="0"/>
                                </a:lnTo>
                                <a:lnTo>
                                  <a:pt x="525" y="5"/>
                                </a:lnTo>
                                <a:lnTo>
                                  <a:pt x="475" y="10"/>
                                </a:lnTo>
                                <a:lnTo>
                                  <a:pt x="420" y="25"/>
                                </a:lnTo>
                                <a:lnTo>
                                  <a:pt x="370" y="40"/>
                                </a:lnTo>
                                <a:lnTo>
                                  <a:pt x="320" y="55"/>
                                </a:lnTo>
                                <a:lnTo>
                                  <a:pt x="275" y="80"/>
                                </a:lnTo>
                                <a:lnTo>
                                  <a:pt x="235" y="110"/>
                                </a:lnTo>
                                <a:lnTo>
                                  <a:pt x="200" y="135"/>
                                </a:lnTo>
                                <a:lnTo>
                                  <a:pt x="165" y="165"/>
                                </a:lnTo>
                                <a:lnTo>
                                  <a:pt x="135" y="195"/>
                                </a:lnTo>
                                <a:lnTo>
                                  <a:pt x="110" y="230"/>
                                </a:lnTo>
                                <a:lnTo>
                                  <a:pt x="85" y="265"/>
                                </a:lnTo>
                                <a:lnTo>
                                  <a:pt x="65" y="300"/>
                                </a:lnTo>
                                <a:lnTo>
                                  <a:pt x="45" y="340"/>
                                </a:lnTo>
                                <a:lnTo>
                                  <a:pt x="30" y="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584"/>
                        <wps:cNvSpPr>
                          <a:spLocks/>
                        </wps:cNvSpPr>
                        <wps:spPr bwMode="auto">
                          <a:xfrm>
                            <a:off x="1979" y="1846"/>
                            <a:ext cx="920" cy="721"/>
                          </a:xfrm>
                          <a:custGeom>
                            <a:avLst/>
                            <a:gdLst>
                              <a:gd name="T0" fmla="*/ 870 w 920"/>
                              <a:gd name="T1" fmla="*/ 146 h 721"/>
                              <a:gd name="T2" fmla="*/ 870 w 920"/>
                              <a:gd name="T3" fmla="*/ 146 h 721"/>
                              <a:gd name="T4" fmla="*/ 795 w 920"/>
                              <a:gd name="T5" fmla="*/ 96 h 721"/>
                              <a:gd name="T6" fmla="*/ 720 w 920"/>
                              <a:gd name="T7" fmla="*/ 55 h 721"/>
                              <a:gd name="T8" fmla="*/ 635 w 920"/>
                              <a:gd name="T9" fmla="*/ 25 h 721"/>
                              <a:gd name="T10" fmla="*/ 545 w 920"/>
                              <a:gd name="T11" fmla="*/ 10 h 721"/>
                              <a:gd name="T12" fmla="*/ 545 w 920"/>
                              <a:gd name="T13" fmla="*/ 10 h 721"/>
                              <a:gd name="T14" fmla="*/ 465 w 920"/>
                              <a:gd name="T15" fmla="*/ 0 h 721"/>
                              <a:gd name="T16" fmla="*/ 385 w 920"/>
                              <a:gd name="T17" fmla="*/ 0 h 721"/>
                              <a:gd name="T18" fmla="*/ 305 w 920"/>
                              <a:gd name="T19" fmla="*/ 10 h 721"/>
                              <a:gd name="T20" fmla="*/ 235 w 920"/>
                              <a:gd name="T21" fmla="*/ 30 h 721"/>
                              <a:gd name="T22" fmla="*/ 235 w 920"/>
                              <a:gd name="T23" fmla="*/ 30 h 721"/>
                              <a:gd name="T24" fmla="*/ 165 w 920"/>
                              <a:gd name="T25" fmla="*/ 55 h 721"/>
                              <a:gd name="T26" fmla="*/ 110 w 920"/>
                              <a:gd name="T27" fmla="*/ 91 h 721"/>
                              <a:gd name="T28" fmla="*/ 85 w 920"/>
                              <a:gd name="T29" fmla="*/ 106 h 721"/>
                              <a:gd name="T30" fmla="*/ 60 w 920"/>
                              <a:gd name="T31" fmla="*/ 126 h 721"/>
                              <a:gd name="T32" fmla="*/ 45 w 920"/>
                              <a:gd name="T33" fmla="*/ 151 h 721"/>
                              <a:gd name="T34" fmla="*/ 30 w 920"/>
                              <a:gd name="T35" fmla="*/ 171 h 721"/>
                              <a:gd name="T36" fmla="*/ 30 w 920"/>
                              <a:gd name="T37" fmla="*/ 171 h 721"/>
                              <a:gd name="T38" fmla="*/ 15 w 920"/>
                              <a:gd name="T39" fmla="*/ 201 h 721"/>
                              <a:gd name="T40" fmla="*/ 5 w 920"/>
                              <a:gd name="T41" fmla="*/ 226 h 721"/>
                              <a:gd name="T42" fmla="*/ 0 w 920"/>
                              <a:gd name="T43" fmla="*/ 256 h 721"/>
                              <a:gd name="T44" fmla="*/ 0 w 920"/>
                              <a:gd name="T45" fmla="*/ 286 h 721"/>
                              <a:gd name="T46" fmla="*/ 0 w 920"/>
                              <a:gd name="T47" fmla="*/ 311 h 721"/>
                              <a:gd name="T48" fmla="*/ 10 w 920"/>
                              <a:gd name="T49" fmla="*/ 341 h 721"/>
                              <a:gd name="T50" fmla="*/ 20 w 920"/>
                              <a:gd name="T51" fmla="*/ 376 h 721"/>
                              <a:gd name="T52" fmla="*/ 35 w 920"/>
                              <a:gd name="T53" fmla="*/ 406 h 721"/>
                              <a:gd name="T54" fmla="*/ 675 w 920"/>
                              <a:gd name="T55" fmla="*/ 221 h 721"/>
                              <a:gd name="T56" fmla="*/ 190 w 920"/>
                              <a:gd name="T57" fmla="*/ 651 h 721"/>
                              <a:gd name="T58" fmla="*/ 190 w 920"/>
                              <a:gd name="T59" fmla="*/ 651 h 721"/>
                              <a:gd name="T60" fmla="*/ 275 w 920"/>
                              <a:gd name="T61" fmla="*/ 686 h 721"/>
                              <a:gd name="T62" fmla="*/ 355 w 920"/>
                              <a:gd name="T63" fmla="*/ 706 h 721"/>
                              <a:gd name="T64" fmla="*/ 440 w 920"/>
                              <a:gd name="T65" fmla="*/ 721 h 721"/>
                              <a:gd name="T66" fmla="*/ 520 w 920"/>
                              <a:gd name="T67" fmla="*/ 721 h 721"/>
                              <a:gd name="T68" fmla="*/ 520 w 920"/>
                              <a:gd name="T69" fmla="*/ 721 h 721"/>
                              <a:gd name="T70" fmla="*/ 595 w 920"/>
                              <a:gd name="T71" fmla="*/ 711 h 721"/>
                              <a:gd name="T72" fmla="*/ 660 w 920"/>
                              <a:gd name="T73" fmla="*/ 691 h 721"/>
                              <a:gd name="T74" fmla="*/ 725 w 920"/>
                              <a:gd name="T75" fmla="*/ 666 h 721"/>
                              <a:gd name="T76" fmla="*/ 780 w 920"/>
                              <a:gd name="T77" fmla="*/ 631 h 721"/>
                              <a:gd name="T78" fmla="*/ 780 w 920"/>
                              <a:gd name="T79" fmla="*/ 631 h 721"/>
                              <a:gd name="T80" fmla="*/ 830 w 920"/>
                              <a:gd name="T81" fmla="*/ 586 h 721"/>
                              <a:gd name="T82" fmla="*/ 865 w 920"/>
                              <a:gd name="T83" fmla="*/ 536 h 721"/>
                              <a:gd name="T84" fmla="*/ 895 w 920"/>
                              <a:gd name="T85" fmla="*/ 486 h 721"/>
                              <a:gd name="T86" fmla="*/ 915 w 920"/>
                              <a:gd name="T87" fmla="*/ 426 h 721"/>
                              <a:gd name="T88" fmla="*/ 915 w 920"/>
                              <a:gd name="T89" fmla="*/ 426 h 721"/>
                              <a:gd name="T90" fmla="*/ 920 w 920"/>
                              <a:gd name="T91" fmla="*/ 391 h 721"/>
                              <a:gd name="T92" fmla="*/ 920 w 920"/>
                              <a:gd name="T93" fmla="*/ 356 h 721"/>
                              <a:gd name="T94" fmla="*/ 920 w 920"/>
                              <a:gd name="T95" fmla="*/ 321 h 721"/>
                              <a:gd name="T96" fmla="*/ 915 w 920"/>
                              <a:gd name="T97" fmla="*/ 286 h 721"/>
                              <a:gd name="T98" fmla="*/ 900 w 920"/>
                              <a:gd name="T99" fmla="*/ 216 h 721"/>
                              <a:gd name="T100" fmla="*/ 870 w 920"/>
                              <a:gd name="T101" fmla="*/ 146 h 721"/>
                              <a:gd name="T102" fmla="*/ 870 w 920"/>
                              <a:gd name="T103" fmla="*/ 146 h 7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920" h="721">
                                <a:moveTo>
                                  <a:pt x="870" y="146"/>
                                </a:moveTo>
                                <a:lnTo>
                                  <a:pt x="870" y="146"/>
                                </a:lnTo>
                                <a:lnTo>
                                  <a:pt x="795" y="96"/>
                                </a:lnTo>
                                <a:lnTo>
                                  <a:pt x="720" y="55"/>
                                </a:lnTo>
                                <a:lnTo>
                                  <a:pt x="635" y="25"/>
                                </a:lnTo>
                                <a:lnTo>
                                  <a:pt x="545" y="10"/>
                                </a:lnTo>
                                <a:lnTo>
                                  <a:pt x="465" y="0"/>
                                </a:lnTo>
                                <a:lnTo>
                                  <a:pt x="385" y="0"/>
                                </a:lnTo>
                                <a:lnTo>
                                  <a:pt x="305" y="10"/>
                                </a:lnTo>
                                <a:lnTo>
                                  <a:pt x="235" y="30"/>
                                </a:lnTo>
                                <a:lnTo>
                                  <a:pt x="165" y="55"/>
                                </a:lnTo>
                                <a:lnTo>
                                  <a:pt x="110" y="91"/>
                                </a:lnTo>
                                <a:lnTo>
                                  <a:pt x="85" y="106"/>
                                </a:lnTo>
                                <a:lnTo>
                                  <a:pt x="60" y="126"/>
                                </a:lnTo>
                                <a:lnTo>
                                  <a:pt x="45" y="151"/>
                                </a:lnTo>
                                <a:lnTo>
                                  <a:pt x="30" y="171"/>
                                </a:lnTo>
                                <a:lnTo>
                                  <a:pt x="15" y="201"/>
                                </a:lnTo>
                                <a:lnTo>
                                  <a:pt x="5" y="226"/>
                                </a:lnTo>
                                <a:lnTo>
                                  <a:pt x="0" y="256"/>
                                </a:lnTo>
                                <a:lnTo>
                                  <a:pt x="0" y="286"/>
                                </a:lnTo>
                                <a:lnTo>
                                  <a:pt x="0" y="311"/>
                                </a:lnTo>
                                <a:lnTo>
                                  <a:pt x="10" y="341"/>
                                </a:lnTo>
                                <a:lnTo>
                                  <a:pt x="20" y="376"/>
                                </a:lnTo>
                                <a:lnTo>
                                  <a:pt x="35" y="406"/>
                                </a:lnTo>
                                <a:lnTo>
                                  <a:pt x="675" y="221"/>
                                </a:lnTo>
                                <a:lnTo>
                                  <a:pt x="190" y="651"/>
                                </a:lnTo>
                                <a:lnTo>
                                  <a:pt x="275" y="686"/>
                                </a:lnTo>
                                <a:lnTo>
                                  <a:pt x="355" y="706"/>
                                </a:lnTo>
                                <a:lnTo>
                                  <a:pt x="440" y="721"/>
                                </a:lnTo>
                                <a:lnTo>
                                  <a:pt x="520" y="721"/>
                                </a:lnTo>
                                <a:lnTo>
                                  <a:pt x="595" y="711"/>
                                </a:lnTo>
                                <a:lnTo>
                                  <a:pt x="660" y="691"/>
                                </a:lnTo>
                                <a:lnTo>
                                  <a:pt x="725" y="666"/>
                                </a:lnTo>
                                <a:lnTo>
                                  <a:pt x="780" y="631"/>
                                </a:lnTo>
                                <a:lnTo>
                                  <a:pt x="830" y="586"/>
                                </a:lnTo>
                                <a:lnTo>
                                  <a:pt x="865" y="536"/>
                                </a:lnTo>
                                <a:lnTo>
                                  <a:pt x="895" y="486"/>
                                </a:lnTo>
                                <a:lnTo>
                                  <a:pt x="915" y="426"/>
                                </a:lnTo>
                                <a:lnTo>
                                  <a:pt x="920" y="391"/>
                                </a:lnTo>
                                <a:lnTo>
                                  <a:pt x="920" y="356"/>
                                </a:lnTo>
                                <a:lnTo>
                                  <a:pt x="920" y="321"/>
                                </a:lnTo>
                                <a:lnTo>
                                  <a:pt x="915" y="286"/>
                                </a:lnTo>
                                <a:lnTo>
                                  <a:pt x="900" y="216"/>
                                </a:lnTo>
                                <a:lnTo>
                                  <a:pt x="87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585"/>
                        <wps:cNvSpPr>
                          <a:spLocks/>
                        </wps:cNvSpPr>
                        <wps:spPr bwMode="auto">
                          <a:xfrm>
                            <a:off x="10" y="866"/>
                            <a:ext cx="410" cy="575"/>
                          </a:xfrm>
                          <a:custGeom>
                            <a:avLst/>
                            <a:gdLst>
                              <a:gd name="T0" fmla="*/ 10 w 410"/>
                              <a:gd name="T1" fmla="*/ 405 h 575"/>
                              <a:gd name="T2" fmla="*/ 10 w 410"/>
                              <a:gd name="T3" fmla="*/ 405 h 575"/>
                              <a:gd name="T4" fmla="*/ 30 w 410"/>
                              <a:gd name="T5" fmla="*/ 455 h 575"/>
                              <a:gd name="T6" fmla="*/ 60 w 410"/>
                              <a:gd name="T7" fmla="*/ 495 h 575"/>
                              <a:gd name="T8" fmla="*/ 95 w 410"/>
                              <a:gd name="T9" fmla="*/ 525 h 575"/>
                              <a:gd name="T10" fmla="*/ 140 w 410"/>
                              <a:gd name="T11" fmla="*/ 550 h 575"/>
                              <a:gd name="T12" fmla="*/ 140 w 410"/>
                              <a:gd name="T13" fmla="*/ 550 h 575"/>
                              <a:gd name="T14" fmla="*/ 170 w 410"/>
                              <a:gd name="T15" fmla="*/ 560 h 575"/>
                              <a:gd name="T16" fmla="*/ 200 w 410"/>
                              <a:gd name="T17" fmla="*/ 570 h 575"/>
                              <a:gd name="T18" fmla="*/ 230 w 410"/>
                              <a:gd name="T19" fmla="*/ 575 h 575"/>
                              <a:gd name="T20" fmla="*/ 265 w 410"/>
                              <a:gd name="T21" fmla="*/ 575 h 575"/>
                              <a:gd name="T22" fmla="*/ 335 w 410"/>
                              <a:gd name="T23" fmla="*/ 570 h 575"/>
                              <a:gd name="T24" fmla="*/ 410 w 410"/>
                              <a:gd name="T25" fmla="*/ 555 h 575"/>
                              <a:gd name="T26" fmla="*/ 410 w 410"/>
                              <a:gd name="T27" fmla="*/ 555 h 575"/>
                              <a:gd name="T28" fmla="*/ 360 w 410"/>
                              <a:gd name="T29" fmla="*/ 535 h 575"/>
                              <a:gd name="T30" fmla="*/ 315 w 410"/>
                              <a:gd name="T31" fmla="*/ 515 h 575"/>
                              <a:gd name="T32" fmla="*/ 270 w 410"/>
                              <a:gd name="T33" fmla="*/ 490 h 575"/>
                              <a:gd name="T34" fmla="*/ 235 w 410"/>
                              <a:gd name="T35" fmla="*/ 465 h 575"/>
                              <a:gd name="T36" fmla="*/ 205 w 410"/>
                              <a:gd name="T37" fmla="*/ 440 h 575"/>
                              <a:gd name="T38" fmla="*/ 180 w 410"/>
                              <a:gd name="T39" fmla="*/ 410 h 575"/>
                              <a:gd name="T40" fmla="*/ 160 w 410"/>
                              <a:gd name="T41" fmla="*/ 380 h 575"/>
                              <a:gd name="T42" fmla="*/ 145 w 410"/>
                              <a:gd name="T43" fmla="*/ 345 h 575"/>
                              <a:gd name="T44" fmla="*/ 135 w 410"/>
                              <a:gd name="T45" fmla="*/ 310 h 575"/>
                              <a:gd name="T46" fmla="*/ 130 w 410"/>
                              <a:gd name="T47" fmla="*/ 270 h 575"/>
                              <a:gd name="T48" fmla="*/ 130 w 410"/>
                              <a:gd name="T49" fmla="*/ 230 h 575"/>
                              <a:gd name="T50" fmla="*/ 135 w 410"/>
                              <a:gd name="T51" fmla="*/ 190 h 575"/>
                              <a:gd name="T52" fmla="*/ 145 w 410"/>
                              <a:gd name="T53" fmla="*/ 145 h 575"/>
                              <a:gd name="T54" fmla="*/ 165 w 410"/>
                              <a:gd name="T55" fmla="*/ 100 h 575"/>
                              <a:gd name="T56" fmla="*/ 185 w 410"/>
                              <a:gd name="T57" fmla="*/ 50 h 575"/>
                              <a:gd name="T58" fmla="*/ 210 w 410"/>
                              <a:gd name="T59" fmla="*/ 0 h 575"/>
                              <a:gd name="T60" fmla="*/ 210 w 410"/>
                              <a:gd name="T61" fmla="*/ 0 h 575"/>
                              <a:gd name="T62" fmla="*/ 150 w 410"/>
                              <a:gd name="T63" fmla="*/ 45 h 575"/>
                              <a:gd name="T64" fmla="*/ 100 w 410"/>
                              <a:gd name="T65" fmla="*/ 90 h 575"/>
                              <a:gd name="T66" fmla="*/ 60 w 410"/>
                              <a:gd name="T67" fmla="*/ 140 h 575"/>
                              <a:gd name="T68" fmla="*/ 30 w 410"/>
                              <a:gd name="T69" fmla="*/ 200 h 575"/>
                              <a:gd name="T70" fmla="*/ 30 w 410"/>
                              <a:gd name="T71" fmla="*/ 200 h 575"/>
                              <a:gd name="T72" fmla="*/ 10 w 410"/>
                              <a:gd name="T73" fmla="*/ 250 h 575"/>
                              <a:gd name="T74" fmla="*/ 0 w 410"/>
                              <a:gd name="T75" fmla="*/ 305 h 575"/>
                              <a:gd name="T76" fmla="*/ 0 w 410"/>
                              <a:gd name="T77" fmla="*/ 355 h 575"/>
                              <a:gd name="T78" fmla="*/ 10 w 410"/>
                              <a:gd name="T79" fmla="*/ 405 h 575"/>
                              <a:gd name="T80" fmla="*/ 10 w 410"/>
                              <a:gd name="T81" fmla="*/ 405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10" h="575">
                                <a:moveTo>
                                  <a:pt x="10" y="405"/>
                                </a:moveTo>
                                <a:lnTo>
                                  <a:pt x="10" y="405"/>
                                </a:lnTo>
                                <a:lnTo>
                                  <a:pt x="30" y="455"/>
                                </a:lnTo>
                                <a:lnTo>
                                  <a:pt x="60" y="495"/>
                                </a:lnTo>
                                <a:lnTo>
                                  <a:pt x="95" y="525"/>
                                </a:lnTo>
                                <a:lnTo>
                                  <a:pt x="140" y="550"/>
                                </a:lnTo>
                                <a:lnTo>
                                  <a:pt x="170" y="560"/>
                                </a:lnTo>
                                <a:lnTo>
                                  <a:pt x="200" y="570"/>
                                </a:lnTo>
                                <a:lnTo>
                                  <a:pt x="230" y="575"/>
                                </a:lnTo>
                                <a:lnTo>
                                  <a:pt x="265" y="575"/>
                                </a:lnTo>
                                <a:lnTo>
                                  <a:pt x="335" y="570"/>
                                </a:lnTo>
                                <a:lnTo>
                                  <a:pt x="410" y="555"/>
                                </a:lnTo>
                                <a:lnTo>
                                  <a:pt x="360" y="535"/>
                                </a:lnTo>
                                <a:lnTo>
                                  <a:pt x="315" y="515"/>
                                </a:lnTo>
                                <a:lnTo>
                                  <a:pt x="270" y="490"/>
                                </a:lnTo>
                                <a:lnTo>
                                  <a:pt x="235" y="465"/>
                                </a:lnTo>
                                <a:lnTo>
                                  <a:pt x="205" y="440"/>
                                </a:lnTo>
                                <a:lnTo>
                                  <a:pt x="180" y="410"/>
                                </a:lnTo>
                                <a:lnTo>
                                  <a:pt x="160" y="380"/>
                                </a:lnTo>
                                <a:lnTo>
                                  <a:pt x="145" y="345"/>
                                </a:lnTo>
                                <a:lnTo>
                                  <a:pt x="135" y="310"/>
                                </a:lnTo>
                                <a:lnTo>
                                  <a:pt x="130" y="270"/>
                                </a:lnTo>
                                <a:lnTo>
                                  <a:pt x="130" y="230"/>
                                </a:lnTo>
                                <a:lnTo>
                                  <a:pt x="135" y="190"/>
                                </a:lnTo>
                                <a:lnTo>
                                  <a:pt x="145" y="145"/>
                                </a:lnTo>
                                <a:lnTo>
                                  <a:pt x="165" y="100"/>
                                </a:lnTo>
                                <a:lnTo>
                                  <a:pt x="185" y="50"/>
                                </a:lnTo>
                                <a:lnTo>
                                  <a:pt x="210" y="0"/>
                                </a:lnTo>
                                <a:lnTo>
                                  <a:pt x="150" y="45"/>
                                </a:lnTo>
                                <a:lnTo>
                                  <a:pt x="100" y="90"/>
                                </a:lnTo>
                                <a:lnTo>
                                  <a:pt x="60" y="140"/>
                                </a:lnTo>
                                <a:lnTo>
                                  <a:pt x="30" y="200"/>
                                </a:lnTo>
                                <a:lnTo>
                                  <a:pt x="10" y="250"/>
                                </a:lnTo>
                                <a:lnTo>
                                  <a:pt x="0" y="305"/>
                                </a:lnTo>
                                <a:lnTo>
                                  <a:pt x="0" y="355"/>
                                </a:lnTo>
                                <a:lnTo>
                                  <a:pt x="10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586"/>
                        <wps:cNvSpPr>
                          <a:spLocks/>
                        </wps:cNvSpPr>
                        <wps:spPr bwMode="auto">
                          <a:xfrm>
                            <a:off x="2794" y="1421"/>
                            <a:ext cx="285" cy="571"/>
                          </a:xfrm>
                          <a:custGeom>
                            <a:avLst/>
                            <a:gdLst>
                              <a:gd name="T0" fmla="*/ 0 w 285"/>
                              <a:gd name="T1" fmla="*/ 0 h 571"/>
                              <a:gd name="T2" fmla="*/ 0 w 285"/>
                              <a:gd name="T3" fmla="*/ 0 h 571"/>
                              <a:gd name="T4" fmla="*/ 60 w 285"/>
                              <a:gd name="T5" fmla="*/ 75 h 571"/>
                              <a:gd name="T6" fmla="*/ 85 w 285"/>
                              <a:gd name="T7" fmla="*/ 115 h 571"/>
                              <a:gd name="T8" fmla="*/ 110 w 285"/>
                              <a:gd name="T9" fmla="*/ 150 h 571"/>
                              <a:gd name="T10" fmla="*/ 125 w 285"/>
                              <a:gd name="T11" fmla="*/ 185 h 571"/>
                              <a:gd name="T12" fmla="*/ 140 w 285"/>
                              <a:gd name="T13" fmla="*/ 225 h 571"/>
                              <a:gd name="T14" fmla="*/ 150 w 285"/>
                              <a:gd name="T15" fmla="*/ 260 h 571"/>
                              <a:gd name="T16" fmla="*/ 155 w 285"/>
                              <a:gd name="T17" fmla="*/ 295 h 571"/>
                              <a:gd name="T18" fmla="*/ 155 w 285"/>
                              <a:gd name="T19" fmla="*/ 330 h 571"/>
                              <a:gd name="T20" fmla="*/ 155 w 285"/>
                              <a:gd name="T21" fmla="*/ 365 h 571"/>
                              <a:gd name="T22" fmla="*/ 145 w 285"/>
                              <a:gd name="T23" fmla="*/ 400 h 571"/>
                              <a:gd name="T24" fmla="*/ 135 w 285"/>
                              <a:gd name="T25" fmla="*/ 435 h 571"/>
                              <a:gd name="T26" fmla="*/ 120 w 285"/>
                              <a:gd name="T27" fmla="*/ 470 h 571"/>
                              <a:gd name="T28" fmla="*/ 105 w 285"/>
                              <a:gd name="T29" fmla="*/ 505 h 571"/>
                              <a:gd name="T30" fmla="*/ 80 w 285"/>
                              <a:gd name="T31" fmla="*/ 536 h 571"/>
                              <a:gd name="T32" fmla="*/ 55 w 285"/>
                              <a:gd name="T33" fmla="*/ 571 h 571"/>
                              <a:gd name="T34" fmla="*/ 55 w 285"/>
                              <a:gd name="T35" fmla="*/ 571 h 571"/>
                              <a:gd name="T36" fmla="*/ 110 w 285"/>
                              <a:gd name="T37" fmla="*/ 546 h 571"/>
                              <a:gd name="T38" fmla="*/ 160 w 285"/>
                              <a:gd name="T39" fmla="*/ 521 h 571"/>
                              <a:gd name="T40" fmla="*/ 200 w 285"/>
                              <a:gd name="T41" fmla="*/ 495 h 571"/>
                              <a:gd name="T42" fmla="*/ 235 w 285"/>
                              <a:gd name="T43" fmla="*/ 465 h 571"/>
                              <a:gd name="T44" fmla="*/ 260 w 285"/>
                              <a:gd name="T45" fmla="*/ 435 h 571"/>
                              <a:gd name="T46" fmla="*/ 275 w 285"/>
                              <a:gd name="T47" fmla="*/ 400 h 571"/>
                              <a:gd name="T48" fmla="*/ 285 w 285"/>
                              <a:gd name="T49" fmla="*/ 370 h 571"/>
                              <a:gd name="T50" fmla="*/ 285 w 285"/>
                              <a:gd name="T51" fmla="*/ 335 h 571"/>
                              <a:gd name="T52" fmla="*/ 280 w 285"/>
                              <a:gd name="T53" fmla="*/ 295 h 571"/>
                              <a:gd name="T54" fmla="*/ 260 w 285"/>
                              <a:gd name="T55" fmla="*/ 260 h 571"/>
                              <a:gd name="T56" fmla="*/ 240 w 285"/>
                              <a:gd name="T57" fmla="*/ 220 h 571"/>
                              <a:gd name="T58" fmla="*/ 205 w 285"/>
                              <a:gd name="T59" fmla="*/ 180 h 571"/>
                              <a:gd name="T60" fmla="*/ 165 w 285"/>
                              <a:gd name="T61" fmla="*/ 135 h 571"/>
                              <a:gd name="T62" fmla="*/ 120 w 285"/>
                              <a:gd name="T63" fmla="*/ 90 h 571"/>
                              <a:gd name="T64" fmla="*/ 65 w 285"/>
                              <a:gd name="T65" fmla="*/ 45 h 571"/>
                              <a:gd name="T66" fmla="*/ 0 w 285"/>
                              <a:gd name="T67" fmla="*/ 0 h 571"/>
                              <a:gd name="T68" fmla="*/ 0 w 285"/>
                              <a:gd name="T69" fmla="*/ 0 h 5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85" h="57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60" y="75"/>
                                </a:lnTo>
                                <a:lnTo>
                                  <a:pt x="85" y="115"/>
                                </a:lnTo>
                                <a:lnTo>
                                  <a:pt x="110" y="150"/>
                                </a:lnTo>
                                <a:lnTo>
                                  <a:pt x="125" y="185"/>
                                </a:lnTo>
                                <a:lnTo>
                                  <a:pt x="140" y="225"/>
                                </a:lnTo>
                                <a:lnTo>
                                  <a:pt x="150" y="260"/>
                                </a:lnTo>
                                <a:lnTo>
                                  <a:pt x="155" y="295"/>
                                </a:lnTo>
                                <a:lnTo>
                                  <a:pt x="155" y="330"/>
                                </a:lnTo>
                                <a:lnTo>
                                  <a:pt x="155" y="365"/>
                                </a:lnTo>
                                <a:lnTo>
                                  <a:pt x="145" y="400"/>
                                </a:lnTo>
                                <a:lnTo>
                                  <a:pt x="135" y="435"/>
                                </a:lnTo>
                                <a:lnTo>
                                  <a:pt x="120" y="470"/>
                                </a:lnTo>
                                <a:lnTo>
                                  <a:pt x="105" y="505"/>
                                </a:lnTo>
                                <a:lnTo>
                                  <a:pt x="80" y="536"/>
                                </a:lnTo>
                                <a:lnTo>
                                  <a:pt x="55" y="571"/>
                                </a:lnTo>
                                <a:lnTo>
                                  <a:pt x="110" y="546"/>
                                </a:lnTo>
                                <a:lnTo>
                                  <a:pt x="160" y="521"/>
                                </a:lnTo>
                                <a:lnTo>
                                  <a:pt x="200" y="495"/>
                                </a:lnTo>
                                <a:lnTo>
                                  <a:pt x="235" y="465"/>
                                </a:lnTo>
                                <a:lnTo>
                                  <a:pt x="260" y="435"/>
                                </a:lnTo>
                                <a:lnTo>
                                  <a:pt x="275" y="400"/>
                                </a:lnTo>
                                <a:lnTo>
                                  <a:pt x="285" y="370"/>
                                </a:lnTo>
                                <a:lnTo>
                                  <a:pt x="285" y="335"/>
                                </a:lnTo>
                                <a:lnTo>
                                  <a:pt x="280" y="295"/>
                                </a:lnTo>
                                <a:lnTo>
                                  <a:pt x="260" y="260"/>
                                </a:lnTo>
                                <a:lnTo>
                                  <a:pt x="240" y="220"/>
                                </a:lnTo>
                                <a:lnTo>
                                  <a:pt x="205" y="180"/>
                                </a:lnTo>
                                <a:lnTo>
                                  <a:pt x="165" y="135"/>
                                </a:lnTo>
                                <a:lnTo>
                                  <a:pt x="120" y="90"/>
                                </a:lnTo>
                                <a:lnTo>
                                  <a:pt x="65" y="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587"/>
                        <wps:cNvSpPr>
                          <a:spLocks/>
                        </wps:cNvSpPr>
                        <wps:spPr bwMode="auto">
                          <a:xfrm>
                            <a:off x="420" y="856"/>
                            <a:ext cx="2374" cy="945"/>
                          </a:xfrm>
                          <a:custGeom>
                            <a:avLst/>
                            <a:gdLst>
                              <a:gd name="T0" fmla="*/ 1789 w 2374"/>
                              <a:gd name="T1" fmla="*/ 860 h 945"/>
                              <a:gd name="T2" fmla="*/ 1954 w 2374"/>
                              <a:gd name="T3" fmla="*/ 805 h 945"/>
                              <a:gd name="T4" fmla="*/ 2109 w 2374"/>
                              <a:gd name="T5" fmla="*/ 735 h 945"/>
                              <a:gd name="T6" fmla="*/ 2249 w 2374"/>
                              <a:gd name="T7" fmla="*/ 655 h 945"/>
                              <a:gd name="T8" fmla="*/ 2374 w 2374"/>
                              <a:gd name="T9" fmla="*/ 565 h 945"/>
                              <a:gd name="T10" fmla="*/ 2324 w 2374"/>
                              <a:gd name="T11" fmla="*/ 500 h 945"/>
                              <a:gd name="T12" fmla="*/ 2224 w 2374"/>
                              <a:gd name="T13" fmla="*/ 380 h 945"/>
                              <a:gd name="T14" fmla="*/ 2109 w 2374"/>
                              <a:gd name="T15" fmla="*/ 275 h 945"/>
                              <a:gd name="T16" fmla="*/ 1979 w 2374"/>
                              <a:gd name="T17" fmla="*/ 190 h 945"/>
                              <a:gd name="T18" fmla="*/ 1914 w 2374"/>
                              <a:gd name="T19" fmla="*/ 150 h 945"/>
                              <a:gd name="T20" fmla="*/ 1774 w 2374"/>
                              <a:gd name="T21" fmla="*/ 85 h 945"/>
                              <a:gd name="T22" fmla="*/ 1629 w 2374"/>
                              <a:gd name="T23" fmla="*/ 40 h 945"/>
                              <a:gd name="T24" fmla="*/ 1474 w 2374"/>
                              <a:gd name="T25" fmla="*/ 10 h 945"/>
                              <a:gd name="T26" fmla="*/ 1314 w 2374"/>
                              <a:gd name="T27" fmla="*/ 0 h 945"/>
                              <a:gd name="T28" fmla="*/ 1234 w 2374"/>
                              <a:gd name="T29" fmla="*/ 0 h 945"/>
                              <a:gd name="T30" fmla="*/ 1070 w 2374"/>
                              <a:gd name="T31" fmla="*/ 15 h 945"/>
                              <a:gd name="T32" fmla="*/ 905 w 2374"/>
                              <a:gd name="T33" fmla="*/ 50 h 945"/>
                              <a:gd name="T34" fmla="*/ 735 w 2374"/>
                              <a:gd name="T35" fmla="*/ 100 h 945"/>
                              <a:gd name="T36" fmla="*/ 655 w 2374"/>
                              <a:gd name="T37" fmla="*/ 135 h 945"/>
                              <a:gd name="T38" fmla="*/ 485 w 2374"/>
                              <a:gd name="T39" fmla="*/ 215 h 945"/>
                              <a:gd name="T40" fmla="*/ 315 w 2374"/>
                              <a:gd name="T41" fmla="*/ 315 h 945"/>
                              <a:gd name="T42" fmla="*/ 155 w 2374"/>
                              <a:gd name="T43" fmla="*/ 430 h 945"/>
                              <a:gd name="T44" fmla="*/ 0 w 2374"/>
                              <a:gd name="T45" fmla="*/ 565 h 945"/>
                              <a:gd name="T46" fmla="*/ 40 w 2374"/>
                              <a:gd name="T47" fmla="*/ 605 h 945"/>
                              <a:gd name="T48" fmla="*/ 135 w 2374"/>
                              <a:gd name="T49" fmla="*/ 685 h 945"/>
                              <a:gd name="T50" fmla="*/ 250 w 2374"/>
                              <a:gd name="T51" fmla="*/ 755 h 945"/>
                              <a:gd name="T52" fmla="*/ 380 w 2374"/>
                              <a:gd name="T53" fmla="*/ 815 h 945"/>
                              <a:gd name="T54" fmla="*/ 455 w 2374"/>
                              <a:gd name="T55" fmla="*/ 840 h 945"/>
                              <a:gd name="T56" fmla="*/ 605 w 2374"/>
                              <a:gd name="T57" fmla="*/ 885 h 945"/>
                              <a:gd name="T58" fmla="*/ 760 w 2374"/>
                              <a:gd name="T59" fmla="*/ 915 h 945"/>
                              <a:gd name="T60" fmla="*/ 930 w 2374"/>
                              <a:gd name="T61" fmla="*/ 935 h 945"/>
                              <a:gd name="T62" fmla="*/ 1100 w 2374"/>
                              <a:gd name="T63" fmla="*/ 945 h 945"/>
                              <a:gd name="T64" fmla="*/ 1279 w 2374"/>
                              <a:gd name="T65" fmla="*/ 945 h 945"/>
                              <a:gd name="T66" fmla="*/ 1454 w 2374"/>
                              <a:gd name="T67" fmla="*/ 930 h 945"/>
                              <a:gd name="T68" fmla="*/ 1624 w 2374"/>
                              <a:gd name="T69" fmla="*/ 900 h 945"/>
                              <a:gd name="T70" fmla="*/ 1789 w 2374"/>
                              <a:gd name="T71" fmla="*/ 860 h 9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374" h="945">
                                <a:moveTo>
                                  <a:pt x="1789" y="860"/>
                                </a:moveTo>
                                <a:lnTo>
                                  <a:pt x="1789" y="860"/>
                                </a:lnTo>
                                <a:lnTo>
                                  <a:pt x="1874" y="835"/>
                                </a:lnTo>
                                <a:lnTo>
                                  <a:pt x="1954" y="805"/>
                                </a:lnTo>
                                <a:lnTo>
                                  <a:pt x="2034" y="770"/>
                                </a:lnTo>
                                <a:lnTo>
                                  <a:pt x="2109" y="735"/>
                                </a:lnTo>
                                <a:lnTo>
                                  <a:pt x="2179" y="695"/>
                                </a:lnTo>
                                <a:lnTo>
                                  <a:pt x="2249" y="655"/>
                                </a:lnTo>
                                <a:lnTo>
                                  <a:pt x="2314" y="610"/>
                                </a:lnTo>
                                <a:lnTo>
                                  <a:pt x="2374" y="565"/>
                                </a:lnTo>
                                <a:lnTo>
                                  <a:pt x="2324" y="500"/>
                                </a:lnTo>
                                <a:lnTo>
                                  <a:pt x="2274" y="435"/>
                                </a:lnTo>
                                <a:lnTo>
                                  <a:pt x="2224" y="380"/>
                                </a:lnTo>
                                <a:lnTo>
                                  <a:pt x="2169" y="325"/>
                                </a:lnTo>
                                <a:lnTo>
                                  <a:pt x="2109" y="275"/>
                                </a:lnTo>
                                <a:lnTo>
                                  <a:pt x="2044" y="230"/>
                                </a:lnTo>
                                <a:lnTo>
                                  <a:pt x="1979" y="190"/>
                                </a:lnTo>
                                <a:lnTo>
                                  <a:pt x="1914" y="150"/>
                                </a:lnTo>
                                <a:lnTo>
                                  <a:pt x="1844" y="115"/>
                                </a:lnTo>
                                <a:lnTo>
                                  <a:pt x="1774" y="85"/>
                                </a:lnTo>
                                <a:lnTo>
                                  <a:pt x="1699" y="60"/>
                                </a:lnTo>
                                <a:lnTo>
                                  <a:pt x="1629" y="40"/>
                                </a:lnTo>
                                <a:lnTo>
                                  <a:pt x="1554" y="25"/>
                                </a:lnTo>
                                <a:lnTo>
                                  <a:pt x="1474" y="10"/>
                                </a:lnTo>
                                <a:lnTo>
                                  <a:pt x="1394" y="5"/>
                                </a:lnTo>
                                <a:lnTo>
                                  <a:pt x="1314" y="0"/>
                                </a:lnTo>
                                <a:lnTo>
                                  <a:pt x="1234" y="0"/>
                                </a:lnTo>
                                <a:lnTo>
                                  <a:pt x="1149" y="10"/>
                                </a:lnTo>
                                <a:lnTo>
                                  <a:pt x="1070" y="15"/>
                                </a:lnTo>
                                <a:lnTo>
                                  <a:pt x="985" y="30"/>
                                </a:lnTo>
                                <a:lnTo>
                                  <a:pt x="905" y="50"/>
                                </a:lnTo>
                                <a:lnTo>
                                  <a:pt x="820" y="75"/>
                                </a:lnTo>
                                <a:lnTo>
                                  <a:pt x="735" y="100"/>
                                </a:lnTo>
                                <a:lnTo>
                                  <a:pt x="655" y="135"/>
                                </a:lnTo>
                                <a:lnTo>
                                  <a:pt x="570" y="175"/>
                                </a:lnTo>
                                <a:lnTo>
                                  <a:pt x="485" y="215"/>
                                </a:lnTo>
                                <a:lnTo>
                                  <a:pt x="400" y="265"/>
                                </a:lnTo>
                                <a:lnTo>
                                  <a:pt x="315" y="315"/>
                                </a:lnTo>
                                <a:lnTo>
                                  <a:pt x="235" y="370"/>
                                </a:lnTo>
                                <a:lnTo>
                                  <a:pt x="155" y="430"/>
                                </a:lnTo>
                                <a:lnTo>
                                  <a:pt x="80" y="495"/>
                                </a:lnTo>
                                <a:lnTo>
                                  <a:pt x="0" y="565"/>
                                </a:lnTo>
                                <a:lnTo>
                                  <a:pt x="40" y="605"/>
                                </a:lnTo>
                                <a:lnTo>
                                  <a:pt x="85" y="645"/>
                                </a:lnTo>
                                <a:lnTo>
                                  <a:pt x="135" y="685"/>
                                </a:lnTo>
                                <a:lnTo>
                                  <a:pt x="190" y="720"/>
                                </a:lnTo>
                                <a:lnTo>
                                  <a:pt x="250" y="755"/>
                                </a:lnTo>
                                <a:lnTo>
                                  <a:pt x="315" y="785"/>
                                </a:lnTo>
                                <a:lnTo>
                                  <a:pt x="380" y="815"/>
                                </a:lnTo>
                                <a:lnTo>
                                  <a:pt x="455" y="840"/>
                                </a:lnTo>
                                <a:lnTo>
                                  <a:pt x="530" y="865"/>
                                </a:lnTo>
                                <a:lnTo>
                                  <a:pt x="605" y="885"/>
                                </a:lnTo>
                                <a:lnTo>
                                  <a:pt x="685" y="900"/>
                                </a:lnTo>
                                <a:lnTo>
                                  <a:pt x="760" y="915"/>
                                </a:lnTo>
                                <a:lnTo>
                                  <a:pt x="845" y="930"/>
                                </a:lnTo>
                                <a:lnTo>
                                  <a:pt x="930" y="935"/>
                                </a:lnTo>
                                <a:lnTo>
                                  <a:pt x="1100" y="945"/>
                                </a:lnTo>
                                <a:lnTo>
                                  <a:pt x="1189" y="945"/>
                                </a:lnTo>
                                <a:lnTo>
                                  <a:pt x="1279" y="945"/>
                                </a:lnTo>
                                <a:lnTo>
                                  <a:pt x="1369" y="935"/>
                                </a:lnTo>
                                <a:lnTo>
                                  <a:pt x="1454" y="930"/>
                                </a:lnTo>
                                <a:lnTo>
                                  <a:pt x="1539" y="915"/>
                                </a:lnTo>
                                <a:lnTo>
                                  <a:pt x="1624" y="900"/>
                                </a:lnTo>
                                <a:lnTo>
                                  <a:pt x="1704" y="880"/>
                                </a:lnTo>
                                <a:lnTo>
                                  <a:pt x="1789" y="86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2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63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588"/>
                        <wps:cNvSpPr>
                          <a:spLocks/>
                        </wps:cNvSpPr>
                        <wps:spPr bwMode="auto">
                          <a:xfrm>
                            <a:off x="250" y="991"/>
                            <a:ext cx="405" cy="270"/>
                          </a:xfrm>
                          <a:custGeom>
                            <a:avLst/>
                            <a:gdLst>
                              <a:gd name="T0" fmla="*/ 355 w 405"/>
                              <a:gd name="T1" fmla="*/ 55 h 270"/>
                              <a:gd name="T2" fmla="*/ 355 w 405"/>
                              <a:gd name="T3" fmla="*/ 55 h 270"/>
                              <a:gd name="T4" fmla="*/ 330 w 405"/>
                              <a:gd name="T5" fmla="*/ 30 h 270"/>
                              <a:gd name="T6" fmla="*/ 300 w 405"/>
                              <a:gd name="T7" fmla="*/ 10 h 270"/>
                              <a:gd name="T8" fmla="*/ 270 w 405"/>
                              <a:gd name="T9" fmla="*/ 0 h 270"/>
                              <a:gd name="T10" fmla="*/ 240 w 405"/>
                              <a:gd name="T11" fmla="*/ 0 h 270"/>
                              <a:gd name="T12" fmla="*/ 240 w 405"/>
                              <a:gd name="T13" fmla="*/ 0 h 270"/>
                              <a:gd name="T14" fmla="*/ 205 w 405"/>
                              <a:gd name="T15" fmla="*/ 5 h 270"/>
                              <a:gd name="T16" fmla="*/ 170 w 405"/>
                              <a:gd name="T17" fmla="*/ 15 h 270"/>
                              <a:gd name="T18" fmla="*/ 135 w 405"/>
                              <a:gd name="T19" fmla="*/ 40 h 270"/>
                              <a:gd name="T20" fmla="*/ 105 w 405"/>
                              <a:gd name="T21" fmla="*/ 65 h 270"/>
                              <a:gd name="T22" fmla="*/ 105 w 405"/>
                              <a:gd name="T23" fmla="*/ 65 h 270"/>
                              <a:gd name="T24" fmla="*/ 70 w 405"/>
                              <a:gd name="T25" fmla="*/ 105 h 270"/>
                              <a:gd name="T26" fmla="*/ 45 w 405"/>
                              <a:gd name="T27" fmla="*/ 155 h 270"/>
                              <a:gd name="T28" fmla="*/ 20 w 405"/>
                              <a:gd name="T29" fmla="*/ 205 h 270"/>
                              <a:gd name="T30" fmla="*/ 0 w 405"/>
                              <a:gd name="T31" fmla="*/ 270 h 270"/>
                              <a:gd name="T32" fmla="*/ 0 w 405"/>
                              <a:gd name="T33" fmla="*/ 270 h 270"/>
                              <a:gd name="T34" fmla="*/ 55 w 405"/>
                              <a:gd name="T35" fmla="*/ 190 h 270"/>
                              <a:gd name="T36" fmla="*/ 80 w 405"/>
                              <a:gd name="T37" fmla="*/ 160 h 270"/>
                              <a:gd name="T38" fmla="*/ 110 w 405"/>
                              <a:gd name="T39" fmla="*/ 135 h 270"/>
                              <a:gd name="T40" fmla="*/ 135 w 405"/>
                              <a:gd name="T41" fmla="*/ 115 h 270"/>
                              <a:gd name="T42" fmla="*/ 160 w 405"/>
                              <a:gd name="T43" fmla="*/ 100 h 270"/>
                              <a:gd name="T44" fmla="*/ 190 w 405"/>
                              <a:gd name="T45" fmla="*/ 90 h 270"/>
                              <a:gd name="T46" fmla="*/ 215 w 405"/>
                              <a:gd name="T47" fmla="*/ 85 h 270"/>
                              <a:gd name="T48" fmla="*/ 240 w 405"/>
                              <a:gd name="T49" fmla="*/ 85 h 270"/>
                              <a:gd name="T50" fmla="*/ 265 w 405"/>
                              <a:gd name="T51" fmla="*/ 90 h 270"/>
                              <a:gd name="T52" fmla="*/ 285 w 405"/>
                              <a:gd name="T53" fmla="*/ 100 h 270"/>
                              <a:gd name="T54" fmla="*/ 310 w 405"/>
                              <a:gd name="T55" fmla="*/ 120 h 270"/>
                              <a:gd name="T56" fmla="*/ 335 w 405"/>
                              <a:gd name="T57" fmla="*/ 140 h 270"/>
                              <a:gd name="T58" fmla="*/ 360 w 405"/>
                              <a:gd name="T59" fmla="*/ 165 h 270"/>
                              <a:gd name="T60" fmla="*/ 380 w 405"/>
                              <a:gd name="T61" fmla="*/ 200 h 270"/>
                              <a:gd name="T62" fmla="*/ 405 w 405"/>
                              <a:gd name="T63" fmla="*/ 235 h 270"/>
                              <a:gd name="T64" fmla="*/ 405 w 405"/>
                              <a:gd name="T65" fmla="*/ 235 h 270"/>
                              <a:gd name="T66" fmla="*/ 400 w 405"/>
                              <a:gd name="T67" fmla="*/ 180 h 270"/>
                              <a:gd name="T68" fmla="*/ 390 w 405"/>
                              <a:gd name="T69" fmla="*/ 135 h 270"/>
                              <a:gd name="T70" fmla="*/ 375 w 405"/>
                              <a:gd name="T71" fmla="*/ 95 h 270"/>
                              <a:gd name="T72" fmla="*/ 355 w 405"/>
                              <a:gd name="T73" fmla="*/ 55 h 270"/>
                              <a:gd name="T74" fmla="*/ 355 w 405"/>
                              <a:gd name="T75" fmla="*/ 55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05" h="270">
                                <a:moveTo>
                                  <a:pt x="355" y="55"/>
                                </a:moveTo>
                                <a:lnTo>
                                  <a:pt x="355" y="55"/>
                                </a:lnTo>
                                <a:lnTo>
                                  <a:pt x="330" y="30"/>
                                </a:lnTo>
                                <a:lnTo>
                                  <a:pt x="300" y="10"/>
                                </a:lnTo>
                                <a:lnTo>
                                  <a:pt x="270" y="0"/>
                                </a:lnTo>
                                <a:lnTo>
                                  <a:pt x="240" y="0"/>
                                </a:lnTo>
                                <a:lnTo>
                                  <a:pt x="205" y="5"/>
                                </a:lnTo>
                                <a:lnTo>
                                  <a:pt x="170" y="15"/>
                                </a:lnTo>
                                <a:lnTo>
                                  <a:pt x="135" y="40"/>
                                </a:lnTo>
                                <a:lnTo>
                                  <a:pt x="105" y="65"/>
                                </a:lnTo>
                                <a:lnTo>
                                  <a:pt x="70" y="105"/>
                                </a:lnTo>
                                <a:lnTo>
                                  <a:pt x="45" y="155"/>
                                </a:lnTo>
                                <a:lnTo>
                                  <a:pt x="20" y="205"/>
                                </a:lnTo>
                                <a:lnTo>
                                  <a:pt x="0" y="270"/>
                                </a:lnTo>
                                <a:lnTo>
                                  <a:pt x="55" y="190"/>
                                </a:lnTo>
                                <a:lnTo>
                                  <a:pt x="80" y="160"/>
                                </a:lnTo>
                                <a:lnTo>
                                  <a:pt x="110" y="135"/>
                                </a:lnTo>
                                <a:lnTo>
                                  <a:pt x="135" y="115"/>
                                </a:lnTo>
                                <a:lnTo>
                                  <a:pt x="160" y="100"/>
                                </a:lnTo>
                                <a:lnTo>
                                  <a:pt x="190" y="90"/>
                                </a:lnTo>
                                <a:lnTo>
                                  <a:pt x="215" y="85"/>
                                </a:lnTo>
                                <a:lnTo>
                                  <a:pt x="240" y="85"/>
                                </a:lnTo>
                                <a:lnTo>
                                  <a:pt x="265" y="90"/>
                                </a:lnTo>
                                <a:lnTo>
                                  <a:pt x="285" y="100"/>
                                </a:lnTo>
                                <a:lnTo>
                                  <a:pt x="310" y="120"/>
                                </a:lnTo>
                                <a:lnTo>
                                  <a:pt x="335" y="140"/>
                                </a:lnTo>
                                <a:lnTo>
                                  <a:pt x="360" y="165"/>
                                </a:lnTo>
                                <a:lnTo>
                                  <a:pt x="380" y="200"/>
                                </a:lnTo>
                                <a:lnTo>
                                  <a:pt x="405" y="235"/>
                                </a:lnTo>
                                <a:lnTo>
                                  <a:pt x="400" y="180"/>
                                </a:lnTo>
                                <a:lnTo>
                                  <a:pt x="390" y="135"/>
                                </a:lnTo>
                                <a:lnTo>
                                  <a:pt x="375" y="95"/>
                                </a:lnTo>
                                <a:lnTo>
                                  <a:pt x="35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589"/>
                        <wps:cNvSpPr>
                          <a:spLocks/>
                        </wps:cNvSpPr>
                        <wps:spPr bwMode="auto">
                          <a:xfrm>
                            <a:off x="175" y="1496"/>
                            <a:ext cx="385" cy="410"/>
                          </a:xfrm>
                          <a:custGeom>
                            <a:avLst/>
                            <a:gdLst>
                              <a:gd name="T0" fmla="*/ 45 w 385"/>
                              <a:gd name="T1" fmla="*/ 410 h 410"/>
                              <a:gd name="T2" fmla="*/ 45 w 385"/>
                              <a:gd name="T3" fmla="*/ 410 h 410"/>
                              <a:gd name="T4" fmla="*/ 40 w 385"/>
                              <a:gd name="T5" fmla="*/ 360 h 410"/>
                              <a:gd name="T6" fmla="*/ 40 w 385"/>
                              <a:gd name="T7" fmla="*/ 315 h 410"/>
                              <a:gd name="T8" fmla="*/ 40 w 385"/>
                              <a:gd name="T9" fmla="*/ 275 h 410"/>
                              <a:gd name="T10" fmla="*/ 50 w 385"/>
                              <a:gd name="T11" fmla="*/ 240 h 410"/>
                              <a:gd name="T12" fmla="*/ 60 w 385"/>
                              <a:gd name="T13" fmla="*/ 205 h 410"/>
                              <a:gd name="T14" fmla="*/ 70 w 385"/>
                              <a:gd name="T15" fmla="*/ 175 h 410"/>
                              <a:gd name="T16" fmla="*/ 90 w 385"/>
                              <a:gd name="T17" fmla="*/ 145 h 410"/>
                              <a:gd name="T18" fmla="*/ 110 w 385"/>
                              <a:gd name="T19" fmla="*/ 120 h 410"/>
                              <a:gd name="T20" fmla="*/ 130 w 385"/>
                              <a:gd name="T21" fmla="*/ 100 h 410"/>
                              <a:gd name="T22" fmla="*/ 155 w 385"/>
                              <a:gd name="T23" fmla="*/ 85 h 410"/>
                              <a:gd name="T24" fmla="*/ 185 w 385"/>
                              <a:gd name="T25" fmla="*/ 70 h 410"/>
                              <a:gd name="T26" fmla="*/ 220 w 385"/>
                              <a:gd name="T27" fmla="*/ 60 h 410"/>
                              <a:gd name="T28" fmla="*/ 255 w 385"/>
                              <a:gd name="T29" fmla="*/ 50 h 410"/>
                              <a:gd name="T30" fmla="*/ 295 w 385"/>
                              <a:gd name="T31" fmla="*/ 45 h 410"/>
                              <a:gd name="T32" fmla="*/ 335 w 385"/>
                              <a:gd name="T33" fmla="*/ 45 h 410"/>
                              <a:gd name="T34" fmla="*/ 385 w 385"/>
                              <a:gd name="T35" fmla="*/ 45 h 410"/>
                              <a:gd name="T36" fmla="*/ 385 w 385"/>
                              <a:gd name="T37" fmla="*/ 45 h 410"/>
                              <a:gd name="T38" fmla="*/ 320 w 385"/>
                              <a:gd name="T39" fmla="*/ 25 h 410"/>
                              <a:gd name="T40" fmla="*/ 265 w 385"/>
                              <a:gd name="T41" fmla="*/ 15 h 410"/>
                              <a:gd name="T42" fmla="*/ 215 w 385"/>
                              <a:gd name="T43" fmla="*/ 5 h 410"/>
                              <a:gd name="T44" fmla="*/ 170 w 385"/>
                              <a:gd name="T45" fmla="*/ 0 h 410"/>
                              <a:gd name="T46" fmla="*/ 130 w 385"/>
                              <a:gd name="T47" fmla="*/ 5 h 410"/>
                              <a:gd name="T48" fmla="*/ 95 w 385"/>
                              <a:gd name="T49" fmla="*/ 15 h 410"/>
                              <a:gd name="T50" fmla="*/ 65 w 385"/>
                              <a:gd name="T51" fmla="*/ 25 h 410"/>
                              <a:gd name="T52" fmla="*/ 40 w 385"/>
                              <a:gd name="T53" fmla="*/ 45 h 410"/>
                              <a:gd name="T54" fmla="*/ 20 w 385"/>
                              <a:gd name="T55" fmla="*/ 75 h 410"/>
                              <a:gd name="T56" fmla="*/ 10 w 385"/>
                              <a:gd name="T57" fmla="*/ 105 h 410"/>
                              <a:gd name="T58" fmla="*/ 0 w 385"/>
                              <a:gd name="T59" fmla="*/ 140 h 410"/>
                              <a:gd name="T60" fmla="*/ 0 w 385"/>
                              <a:gd name="T61" fmla="*/ 185 h 410"/>
                              <a:gd name="T62" fmla="*/ 0 w 385"/>
                              <a:gd name="T63" fmla="*/ 230 h 410"/>
                              <a:gd name="T64" fmla="*/ 10 w 385"/>
                              <a:gd name="T65" fmla="*/ 285 h 410"/>
                              <a:gd name="T66" fmla="*/ 25 w 385"/>
                              <a:gd name="T67" fmla="*/ 345 h 410"/>
                              <a:gd name="T68" fmla="*/ 45 w 385"/>
                              <a:gd name="T69" fmla="*/ 410 h 410"/>
                              <a:gd name="T70" fmla="*/ 45 w 385"/>
                              <a:gd name="T71" fmla="*/ 410 h 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5" h="410">
                                <a:moveTo>
                                  <a:pt x="45" y="410"/>
                                </a:moveTo>
                                <a:lnTo>
                                  <a:pt x="45" y="410"/>
                                </a:lnTo>
                                <a:lnTo>
                                  <a:pt x="40" y="360"/>
                                </a:lnTo>
                                <a:lnTo>
                                  <a:pt x="40" y="315"/>
                                </a:lnTo>
                                <a:lnTo>
                                  <a:pt x="40" y="275"/>
                                </a:lnTo>
                                <a:lnTo>
                                  <a:pt x="50" y="240"/>
                                </a:lnTo>
                                <a:lnTo>
                                  <a:pt x="60" y="205"/>
                                </a:lnTo>
                                <a:lnTo>
                                  <a:pt x="70" y="175"/>
                                </a:lnTo>
                                <a:lnTo>
                                  <a:pt x="90" y="145"/>
                                </a:lnTo>
                                <a:lnTo>
                                  <a:pt x="110" y="120"/>
                                </a:lnTo>
                                <a:lnTo>
                                  <a:pt x="130" y="100"/>
                                </a:lnTo>
                                <a:lnTo>
                                  <a:pt x="155" y="85"/>
                                </a:lnTo>
                                <a:lnTo>
                                  <a:pt x="185" y="70"/>
                                </a:lnTo>
                                <a:lnTo>
                                  <a:pt x="220" y="60"/>
                                </a:lnTo>
                                <a:lnTo>
                                  <a:pt x="255" y="50"/>
                                </a:lnTo>
                                <a:lnTo>
                                  <a:pt x="295" y="45"/>
                                </a:lnTo>
                                <a:lnTo>
                                  <a:pt x="335" y="45"/>
                                </a:lnTo>
                                <a:lnTo>
                                  <a:pt x="385" y="45"/>
                                </a:lnTo>
                                <a:lnTo>
                                  <a:pt x="320" y="25"/>
                                </a:lnTo>
                                <a:lnTo>
                                  <a:pt x="265" y="15"/>
                                </a:lnTo>
                                <a:lnTo>
                                  <a:pt x="215" y="5"/>
                                </a:lnTo>
                                <a:lnTo>
                                  <a:pt x="170" y="0"/>
                                </a:lnTo>
                                <a:lnTo>
                                  <a:pt x="130" y="5"/>
                                </a:lnTo>
                                <a:lnTo>
                                  <a:pt x="95" y="15"/>
                                </a:lnTo>
                                <a:lnTo>
                                  <a:pt x="65" y="25"/>
                                </a:lnTo>
                                <a:lnTo>
                                  <a:pt x="40" y="45"/>
                                </a:lnTo>
                                <a:lnTo>
                                  <a:pt x="20" y="75"/>
                                </a:lnTo>
                                <a:lnTo>
                                  <a:pt x="10" y="105"/>
                                </a:lnTo>
                                <a:lnTo>
                                  <a:pt x="0" y="140"/>
                                </a:lnTo>
                                <a:lnTo>
                                  <a:pt x="0" y="185"/>
                                </a:lnTo>
                                <a:lnTo>
                                  <a:pt x="0" y="230"/>
                                </a:lnTo>
                                <a:lnTo>
                                  <a:pt x="10" y="285"/>
                                </a:lnTo>
                                <a:lnTo>
                                  <a:pt x="25" y="345"/>
                                </a:lnTo>
                                <a:lnTo>
                                  <a:pt x="45" y="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590"/>
                        <wps:cNvSpPr>
                          <a:spLocks/>
                        </wps:cNvSpPr>
                        <wps:spPr bwMode="auto">
                          <a:xfrm>
                            <a:off x="475" y="1641"/>
                            <a:ext cx="255" cy="336"/>
                          </a:xfrm>
                          <a:custGeom>
                            <a:avLst/>
                            <a:gdLst>
                              <a:gd name="T0" fmla="*/ 255 w 255"/>
                              <a:gd name="T1" fmla="*/ 0 h 336"/>
                              <a:gd name="T2" fmla="*/ 255 w 255"/>
                              <a:gd name="T3" fmla="*/ 0 h 336"/>
                              <a:gd name="T4" fmla="*/ 175 w 255"/>
                              <a:gd name="T5" fmla="*/ 0 h 336"/>
                              <a:gd name="T6" fmla="*/ 140 w 255"/>
                              <a:gd name="T7" fmla="*/ 5 h 336"/>
                              <a:gd name="T8" fmla="*/ 110 w 255"/>
                              <a:gd name="T9" fmla="*/ 10 h 336"/>
                              <a:gd name="T10" fmla="*/ 80 w 255"/>
                              <a:gd name="T11" fmla="*/ 20 h 336"/>
                              <a:gd name="T12" fmla="*/ 55 w 255"/>
                              <a:gd name="T13" fmla="*/ 35 h 336"/>
                              <a:gd name="T14" fmla="*/ 40 w 255"/>
                              <a:gd name="T15" fmla="*/ 50 h 336"/>
                              <a:gd name="T16" fmla="*/ 25 w 255"/>
                              <a:gd name="T17" fmla="*/ 70 h 336"/>
                              <a:gd name="T18" fmla="*/ 10 w 255"/>
                              <a:gd name="T19" fmla="*/ 95 h 336"/>
                              <a:gd name="T20" fmla="*/ 5 w 255"/>
                              <a:gd name="T21" fmla="*/ 120 h 336"/>
                              <a:gd name="T22" fmla="*/ 0 w 255"/>
                              <a:gd name="T23" fmla="*/ 145 h 336"/>
                              <a:gd name="T24" fmla="*/ 5 w 255"/>
                              <a:gd name="T25" fmla="*/ 180 h 336"/>
                              <a:gd name="T26" fmla="*/ 10 w 255"/>
                              <a:gd name="T27" fmla="*/ 215 h 336"/>
                              <a:gd name="T28" fmla="*/ 20 w 255"/>
                              <a:gd name="T29" fmla="*/ 250 h 336"/>
                              <a:gd name="T30" fmla="*/ 50 w 255"/>
                              <a:gd name="T31" fmla="*/ 336 h 336"/>
                              <a:gd name="T32" fmla="*/ 50 w 255"/>
                              <a:gd name="T33" fmla="*/ 336 h 336"/>
                              <a:gd name="T34" fmla="*/ 45 w 255"/>
                              <a:gd name="T35" fmla="*/ 275 h 336"/>
                              <a:gd name="T36" fmla="*/ 50 w 255"/>
                              <a:gd name="T37" fmla="*/ 220 h 336"/>
                              <a:gd name="T38" fmla="*/ 65 w 255"/>
                              <a:gd name="T39" fmla="*/ 170 h 336"/>
                              <a:gd name="T40" fmla="*/ 85 w 255"/>
                              <a:gd name="T41" fmla="*/ 125 h 336"/>
                              <a:gd name="T42" fmla="*/ 115 w 255"/>
                              <a:gd name="T43" fmla="*/ 85 h 336"/>
                              <a:gd name="T44" fmla="*/ 155 w 255"/>
                              <a:gd name="T45" fmla="*/ 50 h 336"/>
                              <a:gd name="T46" fmla="*/ 200 w 255"/>
                              <a:gd name="T47" fmla="*/ 25 h 336"/>
                              <a:gd name="T48" fmla="*/ 255 w 255"/>
                              <a:gd name="T49" fmla="*/ 0 h 336"/>
                              <a:gd name="T50" fmla="*/ 255 w 255"/>
                              <a:gd name="T51" fmla="*/ 0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55" h="336">
                                <a:moveTo>
                                  <a:pt x="255" y="0"/>
                                </a:moveTo>
                                <a:lnTo>
                                  <a:pt x="25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5"/>
                                </a:lnTo>
                                <a:lnTo>
                                  <a:pt x="110" y="10"/>
                                </a:lnTo>
                                <a:lnTo>
                                  <a:pt x="80" y="20"/>
                                </a:lnTo>
                                <a:lnTo>
                                  <a:pt x="55" y="35"/>
                                </a:lnTo>
                                <a:lnTo>
                                  <a:pt x="40" y="50"/>
                                </a:lnTo>
                                <a:lnTo>
                                  <a:pt x="25" y="70"/>
                                </a:lnTo>
                                <a:lnTo>
                                  <a:pt x="10" y="95"/>
                                </a:lnTo>
                                <a:lnTo>
                                  <a:pt x="5" y="120"/>
                                </a:lnTo>
                                <a:lnTo>
                                  <a:pt x="0" y="145"/>
                                </a:lnTo>
                                <a:lnTo>
                                  <a:pt x="5" y="180"/>
                                </a:lnTo>
                                <a:lnTo>
                                  <a:pt x="10" y="215"/>
                                </a:lnTo>
                                <a:lnTo>
                                  <a:pt x="20" y="250"/>
                                </a:lnTo>
                                <a:lnTo>
                                  <a:pt x="50" y="336"/>
                                </a:lnTo>
                                <a:lnTo>
                                  <a:pt x="45" y="275"/>
                                </a:lnTo>
                                <a:lnTo>
                                  <a:pt x="50" y="220"/>
                                </a:lnTo>
                                <a:lnTo>
                                  <a:pt x="65" y="170"/>
                                </a:lnTo>
                                <a:lnTo>
                                  <a:pt x="85" y="125"/>
                                </a:lnTo>
                                <a:lnTo>
                                  <a:pt x="115" y="85"/>
                                </a:lnTo>
                                <a:lnTo>
                                  <a:pt x="155" y="50"/>
                                </a:lnTo>
                                <a:lnTo>
                                  <a:pt x="200" y="25"/>
                                </a:lnTo>
                                <a:lnTo>
                                  <a:pt x="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591"/>
                        <wps:cNvSpPr>
                          <a:spLocks/>
                        </wps:cNvSpPr>
                        <wps:spPr bwMode="auto">
                          <a:xfrm>
                            <a:off x="2459" y="786"/>
                            <a:ext cx="285" cy="305"/>
                          </a:xfrm>
                          <a:custGeom>
                            <a:avLst/>
                            <a:gdLst>
                              <a:gd name="T0" fmla="*/ 285 w 285"/>
                              <a:gd name="T1" fmla="*/ 20 h 305"/>
                              <a:gd name="T2" fmla="*/ 285 w 285"/>
                              <a:gd name="T3" fmla="*/ 20 h 305"/>
                              <a:gd name="T4" fmla="*/ 205 w 285"/>
                              <a:gd name="T5" fmla="*/ 5 h 305"/>
                              <a:gd name="T6" fmla="*/ 170 w 285"/>
                              <a:gd name="T7" fmla="*/ 0 h 305"/>
                              <a:gd name="T8" fmla="*/ 135 w 285"/>
                              <a:gd name="T9" fmla="*/ 5 h 305"/>
                              <a:gd name="T10" fmla="*/ 105 w 285"/>
                              <a:gd name="T11" fmla="*/ 10 h 305"/>
                              <a:gd name="T12" fmla="*/ 80 w 285"/>
                              <a:gd name="T13" fmla="*/ 15 h 305"/>
                              <a:gd name="T14" fmla="*/ 60 w 285"/>
                              <a:gd name="T15" fmla="*/ 30 h 305"/>
                              <a:gd name="T16" fmla="*/ 40 w 285"/>
                              <a:gd name="T17" fmla="*/ 45 h 305"/>
                              <a:gd name="T18" fmla="*/ 25 w 285"/>
                              <a:gd name="T19" fmla="*/ 65 h 305"/>
                              <a:gd name="T20" fmla="*/ 15 w 285"/>
                              <a:gd name="T21" fmla="*/ 90 h 305"/>
                              <a:gd name="T22" fmla="*/ 5 w 285"/>
                              <a:gd name="T23" fmla="*/ 115 h 305"/>
                              <a:gd name="T24" fmla="*/ 0 w 285"/>
                              <a:gd name="T25" fmla="*/ 145 h 305"/>
                              <a:gd name="T26" fmla="*/ 0 w 285"/>
                              <a:gd name="T27" fmla="*/ 180 h 305"/>
                              <a:gd name="T28" fmla="*/ 5 w 285"/>
                              <a:gd name="T29" fmla="*/ 220 h 305"/>
                              <a:gd name="T30" fmla="*/ 15 w 285"/>
                              <a:gd name="T31" fmla="*/ 305 h 305"/>
                              <a:gd name="T32" fmla="*/ 15 w 285"/>
                              <a:gd name="T33" fmla="*/ 305 h 305"/>
                              <a:gd name="T34" fmla="*/ 25 w 285"/>
                              <a:gd name="T35" fmla="*/ 245 h 305"/>
                              <a:gd name="T36" fmla="*/ 40 w 285"/>
                              <a:gd name="T37" fmla="*/ 195 h 305"/>
                              <a:gd name="T38" fmla="*/ 65 w 285"/>
                              <a:gd name="T39" fmla="*/ 150 h 305"/>
                              <a:gd name="T40" fmla="*/ 95 w 285"/>
                              <a:gd name="T41" fmla="*/ 110 h 305"/>
                              <a:gd name="T42" fmla="*/ 130 w 285"/>
                              <a:gd name="T43" fmla="*/ 80 h 305"/>
                              <a:gd name="T44" fmla="*/ 175 w 285"/>
                              <a:gd name="T45" fmla="*/ 50 h 305"/>
                              <a:gd name="T46" fmla="*/ 225 w 285"/>
                              <a:gd name="T47" fmla="*/ 35 h 305"/>
                              <a:gd name="T48" fmla="*/ 285 w 285"/>
                              <a:gd name="T49" fmla="*/ 20 h 305"/>
                              <a:gd name="T50" fmla="*/ 285 w 285"/>
                              <a:gd name="T51" fmla="*/ 20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85" h="305">
                                <a:moveTo>
                                  <a:pt x="285" y="20"/>
                                </a:moveTo>
                                <a:lnTo>
                                  <a:pt x="285" y="20"/>
                                </a:lnTo>
                                <a:lnTo>
                                  <a:pt x="205" y="5"/>
                                </a:lnTo>
                                <a:lnTo>
                                  <a:pt x="170" y="0"/>
                                </a:lnTo>
                                <a:lnTo>
                                  <a:pt x="135" y="5"/>
                                </a:lnTo>
                                <a:lnTo>
                                  <a:pt x="105" y="10"/>
                                </a:lnTo>
                                <a:lnTo>
                                  <a:pt x="80" y="15"/>
                                </a:lnTo>
                                <a:lnTo>
                                  <a:pt x="60" y="30"/>
                                </a:lnTo>
                                <a:lnTo>
                                  <a:pt x="40" y="45"/>
                                </a:lnTo>
                                <a:lnTo>
                                  <a:pt x="25" y="65"/>
                                </a:lnTo>
                                <a:lnTo>
                                  <a:pt x="15" y="90"/>
                                </a:lnTo>
                                <a:lnTo>
                                  <a:pt x="5" y="115"/>
                                </a:lnTo>
                                <a:lnTo>
                                  <a:pt x="0" y="145"/>
                                </a:lnTo>
                                <a:lnTo>
                                  <a:pt x="0" y="180"/>
                                </a:lnTo>
                                <a:lnTo>
                                  <a:pt x="5" y="220"/>
                                </a:lnTo>
                                <a:lnTo>
                                  <a:pt x="15" y="305"/>
                                </a:lnTo>
                                <a:lnTo>
                                  <a:pt x="25" y="245"/>
                                </a:lnTo>
                                <a:lnTo>
                                  <a:pt x="40" y="195"/>
                                </a:lnTo>
                                <a:lnTo>
                                  <a:pt x="65" y="150"/>
                                </a:lnTo>
                                <a:lnTo>
                                  <a:pt x="95" y="110"/>
                                </a:lnTo>
                                <a:lnTo>
                                  <a:pt x="130" y="80"/>
                                </a:lnTo>
                                <a:lnTo>
                                  <a:pt x="175" y="50"/>
                                </a:lnTo>
                                <a:lnTo>
                                  <a:pt x="225" y="35"/>
                                </a:lnTo>
                                <a:lnTo>
                                  <a:pt x="285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592"/>
                        <wps:cNvSpPr>
                          <a:spLocks/>
                        </wps:cNvSpPr>
                        <wps:spPr bwMode="auto">
                          <a:xfrm>
                            <a:off x="2714" y="1166"/>
                            <a:ext cx="410" cy="300"/>
                          </a:xfrm>
                          <a:custGeom>
                            <a:avLst/>
                            <a:gdLst>
                              <a:gd name="T0" fmla="*/ 180 w 410"/>
                              <a:gd name="T1" fmla="*/ 15 h 300"/>
                              <a:gd name="T2" fmla="*/ 180 w 410"/>
                              <a:gd name="T3" fmla="*/ 15 h 300"/>
                              <a:gd name="T4" fmla="*/ 135 w 410"/>
                              <a:gd name="T5" fmla="*/ 35 h 300"/>
                              <a:gd name="T6" fmla="*/ 90 w 410"/>
                              <a:gd name="T7" fmla="*/ 65 h 300"/>
                              <a:gd name="T8" fmla="*/ 45 w 410"/>
                              <a:gd name="T9" fmla="*/ 105 h 300"/>
                              <a:gd name="T10" fmla="*/ 0 w 410"/>
                              <a:gd name="T11" fmla="*/ 150 h 300"/>
                              <a:gd name="T12" fmla="*/ 0 w 410"/>
                              <a:gd name="T13" fmla="*/ 150 h 300"/>
                              <a:gd name="T14" fmla="*/ 0 w 410"/>
                              <a:gd name="T15" fmla="*/ 150 h 300"/>
                              <a:gd name="T16" fmla="*/ 0 w 410"/>
                              <a:gd name="T17" fmla="*/ 150 h 300"/>
                              <a:gd name="T18" fmla="*/ 85 w 410"/>
                              <a:gd name="T19" fmla="*/ 105 h 300"/>
                              <a:gd name="T20" fmla="*/ 120 w 410"/>
                              <a:gd name="T21" fmla="*/ 90 h 300"/>
                              <a:gd name="T22" fmla="*/ 155 w 410"/>
                              <a:gd name="T23" fmla="*/ 80 h 300"/>
                              <a:gd name="T24" fmla="*/ 190 w 410"/>
                              <a:gd name="T25" fmla="*/ 70 h 300"/>
                              <a:gd name="T26" fmla="*/ 220 w 410"/>
                              <a:gd name="T27" fmla="*/ 70 h 300"/>
                              <a:gd name="T28" fmla="*/ 245 w 410"/>
                              <a:gd name="T29" fmla="*/ 75 h 300"/>
                              <a:gd name="T30" fmla="*/ 270 w 410"/>
                              <a:gd name="T31" fmla="*/ 80 h 300"/>
                              <a:gd name="T32" fmla="*/ 295 w 410"/>
                              <a:gd name="T33" fmla="*/ 90 h 300"/>
                              <a:gd name="T34" fmla="*/ 315 w 410"/>
                              <a:gd name="T35" fmla="*/ 105 h 300"/>
                              <a:gd name="T36" fmla="*/ 330 w 410"/>
                              <a:gd name="T37" fmla="*/ 130 h 300"/>
                              <a:gd name="T38" fmla="*/ 345 w 410"/>
                              <a:gd name="T39" fmla="*/ 155 h 300"/>
                              <a:gd name="T40" fmla="*/ 355 w 410"/>
                              <a:gd name="T41" fmla="*/ 185 h 300"/>
                              <a:gd name="T42" fmla="*/ 365 w 410"/>
                              <a:gd name="T43" fmla="*/ 215 h 300"/>
                              <a:gd name="T44" fmla="*/ 370 w 410"/>
                              <a:gd name="T45" fmla="*/ 255 h 300"/>
                              <a:gd name="T46" fmla="*/ 375 w 410"/>
                              <a:gd name="T47" fmla="*/ 300 h 300"/>
                              <a:gd name="T48" fmla="*/ 375 w 410"/>
                              <a:gd name="T49" fmla="*/ 300 h 300"/>
                              <a:gd name="T50" fmla="*/ 395 w 410"/>
                              <a:gd name="T51" fmla="*/ 250 h 300"/>
                              <a:gd name="T52" fmla="*/ 410 w 410"/>
                              <a:gd name="T53" fmla="*/ 200 h 300"/>
                              <a:gd name="T54" fmla="*/ 410 w 410"/>
                              <a:gd name="T55" fmla="*/ 155 h 300"/>
                              <a:gd name="T56" fmla="*/ 410 w 410"/>
                              <a:gd name="T57" fmla="*/ 115 h 300"/>
                              <a:gd name="T58" fmla="*/ 410 w 410"/>
                              <a:gd name="T59" fmla="*/ 115 h 300"/>
                              <a:gd name="T60" fmla="*/ 395 w 410"/>
                              <a:gd name="T61" fmla="*/ 80 h 300"/>
                              <a:gd name="T62" fmla="*/ 380 w 410"/>
                              <a:gd name="T63" fmla="*/ 55 h 300"/>
                              <a:gd name="T64" fmla="*/ 360 w 410"/>
                              <a:gd name="T65" fmla="*/ 30 h 300"/>
                              <a:gd name="T66" fmla="*/ 330 w 410"/>
                              <a:gd name="T67" fmla="*/ 10 h 300"/>
                              <a:gd name="T68" fmla="*/ 330 w 410"/>
                              <a:gd name="T69" fmla="*/ 10 h 300"/>
                              <a:gd name="T70" fmla="*/ 295 w 410"/>
                              <a:gd name="T71" fmla="*/ 0 h 300"/>
                              <a:gd name="T72" fmla="*/ 260 w 410"/>
                              <a:gd name="T73" fmla="*/ 0 h 300"/>
                              <a:gd name="T74" fmla="*/ 220 w 410"/>
                              <a:gd name="T75" fmla="*/ 5 h 300"/>
                              <a:gd name="T76" fmla="*/ 180 w 410"/>
                              <a:gd name="T77" fmla="*/ 15 h 300"/>
                              <a:gd name="T78" fmla="*/ 180 w 410"/>
                              <a:gd name="T79" fmla="*/ 15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10" h="300">
                                <a:moveTo>
                                  <a:pt x="180" y="15"/>
                                </a:moveTo>
                                <a:lnTo>
                                  <a:pt x="180" y="15"/>
                                </a:lnTo>
                                <a:lnTo>
                                  <a:pt x="135" y="35"/>
                                </a:lnTo>
                                <a:lnTo>
                                  <a:pt x="90" y="65"/>
                                </a:lnTo>
                                <a:lnTo>
                                  <a:pt x="45" y="105"/>
                                </a:lnTo>
                                <a:lnTo>
                                  <a:pt x="0" y="150"/>
                                </a:lnTo>
                                <a:lnTo>
                                  <a:pt x="85" y="105"/>
                                </a:lnTo>
                                <a:lnTo>
                                  <a:pt x="120" y="90"/>
                                </a:lnTo>
                                <a:lnTo>
                                  <a:pt x="155" y="80"/>
                                </a:lnTo>
                                <a:lnTo>
                                  <a:pt x="190" y="70"/>
                                </a:lnTo>
                                <a:lnTo>
                                  <a:pt x="220" y="70"/>
                                </a:lnTo>
                                <a:lnTo>
                                  <a:pt x="245" y="75"/>
                                </a:lnTo>
                                <a:lnTo>
                                  <a:pt x="270" y="80"/>
                                </a:lnTo>
                                <a:lnTo>
                                  <a:pt x="295" y="90"/>
                                </a:lnTo>
                                <a:lnTo>
                                  <a:pt x="315" y="105"/>
                                </a:lnTo>
                                <a:lnTo>
                                  <a:pt x="330" y="130"/>
                                </a:lnTo>
                                <a:lnTo>
                                  <a:pt x="345" y="155"/>
                                </a:lnTo>
                                <a:lnTo>
                                  <a:pt x="355" y="185"/>
                                </a:lnTo>
                                <a:lnTo>
                                  <a:pt x="365" y="215"/>
                                </a:lnTo>
                                <a:lnTo>
                                  <a:pt x="370" y="255"/>
                                </a:lnTo>
                                <a:lnTo>
                                  <a:pt x="375" y="300"/>
                                </a:lnTo>
                                <a:lnTo>
                                  <a:pt x="395" y="250"/>
                                </a:lnTo>
                                <a:lnTo>
                                  <a:pt x="410" y="200"/>
                                </a:lnTo>
                                <a:lnTo>
                                  <a:pt x="410" y="155"/>
                                </a:lnTo>
                                <a:lnTo>
                                  <a:pt x="410" y="115"/>
                                </a:lnTo>
                                <a:lnTo>
                                  <a:pt x="395" y="80"/>
                                </a:lnTo>
                                <a:lnTo>
                                  <a:pt x="380" y="55"/>
                                </a:lnTo>
                                <a:lnTo>
                                  <a:pt x="360" y="30"/>
                                </a:lnTo>
                                <a:lnTo>
                                  <a:pt x="330" y="10"/>
                                </a:lnTo>
                                <a:lnTo>
                                  <a:pt x="295" y="0"/>
                                </a:lnTo>
                                <a:lnTo>
                                  <a:pt x="260" y="0"/>
                                </a:lnTo>
                                <a:lnTo>
                                  <a:pt x="220" y="5"/>
                                </a:lnTo>
                                <a:lnTo>
                                  <a:pt x="18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593"/>
                        <wps:cNvSpPr>
                          <a:spLocks/>
                        </wps:cNvSpPr>
                        <wps:spPr bwMode="auto">
                          <a:xfrm>
                            <a:off x="2629" y="896"/>
                            <a:ext cx="475" cy="320"/>
                          </a:xfrm>
                          <a:custGeom>
                            <a:avLst/>
                            <a:gdLst>
                              <a:gd name="T0" fmla="*/ 475 w 475"/>
                              <a:gd name="T1" fmla="*/ 175 h 320"/>
                              <a:gd name="T2" fmla="*/ 475 w 475"/>
                              <a:gd name="T3" fmla="*/ 175 h 320"/>
                              <a:gd name="T4" fmla="*/ 430 w 475"/>
                              <a:gd name="T5" fmla="*/ 130 h 320"/>
                              <a:gd name="T6" fmla="*/ 390 w 475"/>
                              <a:gd name="T7" fmla="*/ 90 h 320"/>
                              <a:gd name="T8" fmla="*/ 350 w 475"/>
                              <a:gd name="T9" fmla="*/ 55 h 320"/>
                              <a:gd name="T10" fmla="*/ 310 w 475"/>
                              <a:gd name="T11" fmla="*/ 30 h 320"/>
                              <a:gd name="T12" fmla="*/ 275 w 475"/>
                              <a:gd name="T13" fmla="*/ 15 h 320"/>
                              <a:gd name="T14" fmla="*/ 240 w 475"/>
                              <a:gd name="T15" fmla="*/ 5 h 320"/>
                              <a:gd name="T16" fmla="*/ 205 w 475"/>
                              <a:gd name="T17" fmla="*/ 0 h 320"/>
                              <a:gd name="T18" fmla="*/ 175 w 475"/>
                              <a:gd name="T19" fmla="*/ 5 h 320"/>
                              <a:gd name="T20" fmla="*/ 150 w 475"/>
                              <a:gd name="T21" fmla="*/ 20 h 320"/>
                              <a:gd name="T22" fmla="*/ 120 w 475"/>
                              <a:gd name="T23" fmla="*/ 40 h 320"/>
                              <a:gd name="T24" fmla="*/ 95 w 475"/>
                              <a:gd name="T25" fmla="*/ 70 h 320"/>
                              <a:gd name="T26" fmla="*/ 70 w 475"/>
                              <a:gd name="T27" fmla="*/ 105 h 320"/>
                              <a:gd name="T28" fmla="*/ 50 w 475"/>
                              <a:gd name="T29" fmla="*/ 145 h 320"/>
                              <a:gd name="T30" fmla="*/ 30 w 475"/>
                              <a:gd name="T31" fmla="*/ 200 h 320"/>
                              <a:gd name="T32" fmla="*/ 15 w 475"/>
                              <a:gd name="T33" fmla="*/ 255 h 320"/>
                              <a:gd name="T34" fmla="*/ 0 w 475"/>
                              <a:gd name="T35" fmla="*/ 320 h 320"/>
                              <a:gd name="T36" fmla="*/ 0 w 475"/>
                              <a:gd name="T37" fmla="*/ 320 h 320"/>
                              <a:gd name="T38" fmla="*/ 20 w 475"/>
                              <a:gd name="T39" fmla="*/ 280 h 320"/>
                              <a:gd name="T40" fmla="*/ 40 w 475"/>
                              <a:gd name="T41" fmla="*/ 240 h 320"/>
                              <a:gd name="T42" fmla="*/ 65 w 475"/>
                              <a:gd name="T43" fmla="*/ 205 h 320"/>
                              <a:gd name="T44" fmla="*/ 90 w 475"/>
                              <a:gd name="T45" fmla="*/ 175 h 320"/>
                              <a:gd name="T46" fmla="*/ 115 w 475"/>
                              <a:gd name="T47" fmla="*/ 155 h 320"/>
                              <a:gd name="T48" fmla="*/ 140 w 475"/>
                              <a:gd name="T49" fmla="*/ 130 h 320"/>
                              <a:gd name="T50" fmla="*/ 170 w 475"/>
                              <a:gd name="T51" fmla="*/ 115 h 320"/>
                              <a:gd name="T52" fmla="*/ 200 w 475"/>
                              <a:gd name="T53" fmla="*/ 105 h 320"/>
                              <a:gd name="T54" fmla="*/ 230 w 475"/>
                              <a:gd name="T55" fmla="*/ 100 h 320"/>
                              <a:gd name="T56" fmla="*/ 260 w 475"/>
                              <a:gd name="T57" fmla="*/ 95 h 320"/>
                              <a:gd name="T58" fmla="*/ 290 w 475"/>
                              <a:gd name="T59" fmla="*/ 100 h 320"/>
                              <a:gd name="T60" fmla="*/ 325 w 475"/>
                              <a:gd name="T61" fmla="*/ 105 h 320"/>
                              <a:gd name="T62" fmla="*/ 360 w 475"/>
                              <a:gd name="T63" fmla="*/ 115 h 320"/>
                              <a:gd name="T64" fmla="*/ 400 w 475"/>
                              <a:gd name="T65" fmla="*/ 130 h 320"/>
                              <a:gd name="T66" fmla="*/ 435 w 475"/>
                              <a:gd name="T67" fmla="*/ 150 h 320"/>
                              <a:gd name="T68" fmla="*/ 475 w 475"/>
                              <a:gd name="T69" fmla="*/ 175 h 320"/>
                              <a:gd name="T70" fmla="*/ 475 w 475"/>
                              <a:gd name="T71" fmla="*/ 175 h 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5" h="320">
                                <a:moveTo>
                                  <a:pt x="475" y="175"/>
                                </a:moveTo>
                                <a:lnTo>
                                  <a:pt x="475" y="175"/>
                                </a:lnTo>
                                <a:lnTo>
                                  <a:pt x="430" y="130"/>
                                </a:lnTo>
                                <a:lnTo>
                                  <a:pt x="390" y="90"/>
                                </a:lnTo>
                                <a:lnTo>
                                  <a:pt x="350" y="55"/>
                                </a:lnTo>
                                <a:lnTo>
                                  <a:pt x="310" y="30"/>
                                </a:lnTo>
                                <a:lnTo>
                                  <a:pt x="275" y="15"/>
                                </a:lnTo>
                                <a:lnTo>
                                  <a:pt x="240" y="5"/>
                                </a:lnTo>
                                <a:lnTo>
                                  <a:pt x="205" y="0"/>
                                </a:lnTo>
                                <a:lnTo>
                                  <a:pt x="175" y="5"/>
                                </a:lnTo>
                                <a:lnTo>
                                  <a:pt x="150" y="20"/>
                                </a:lnTo>
                                <a:lnTo>
                                  <a:pt x="120" y="40"/>
                                </a:lnTo>
                                <a:lnTo>
                                  <a:pt x="95" y="70"/>
                                </a:lnTo>
                                <a:lnTo>
                                  <a:pt x="70" y="105"/>
                                </a:lnTo>
                                <a:lnTo>
                                  <a:pt x="50" y="145"/>
                                </a:lnTo>
                                <a:lnTo>
                                  <a:pt x="30" y="200"/>
                                </a:lnTo>
                                <a:lnTo>
                                  <a:pt x="15" y="255"/>
                                </a:lnTo>
                                <a:lnTo>
                                  <a:pt x="0" y="320"/>
                                </a:lnTo>
                                <a:lnTo>
                                  <a:pt x="20" y="280"/>
                                </a:lnTo>
                                <a:lnTo>
                                  <a:pt x="40" y="240"/>
                                </a:lnTo>
                                <a:lnTo>
                                  <a:pt x="65" y="205"/>
                                </a:lnTo>
                                <a:lnTo>
                                  <a:pt x="90" y="175"/>
                                </a:lnTo>
                                <a:lnTo>
                                  <a:pt x="115" y="155"/>
                                </a:lnTo>
                                <a:lnTo>
                                  <a:pt x="140" y="130"/>
                                </a:lnTo>
                                <a:lnTo>
                                  <a:pt x="170" y="115"/>
                                </a:lnTo>
                                <a:lnTo>
                                  <a:pt x="200" y="105"/>
                                </a:lnTo>
                                <a:lnTo>
                                  <a:pt x="230" y="100"/>
                                </a:lnTo>
                                <a:lnTo>
                                  <a:pt x="260" y="95"/>
                                </a:lnTo>
                                <a:lnTo>
                                  <a:pt x="290" y="100"/>
                                </a:lnTo>
                                <a:lnTo>
                                  <a:pt x="325" y="105"/>
                                </a:lnTo>
                                <a:lnTo>
                                  <a:pt x="360" y="115"/>
                                </a:lnTo>
                                <a:lnTo>
                                  <a:pt x="400" y="130"/>
                                </a:lnTo>
                                <a:lnTo>
                                  <a:pt x="435" y="150"/>
                                </a:lnTo>
                                <a:lnTo>
                                  <a:pt x="475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594"/>
                        <wps:cNvSpPr>
                          <a:spLocks/>
                        </wps:cNvSpPr>
                        <wps:spPr bwMode="auto">
                          <a:xfrm>
                            <a:off x="1739" y="1376"/>
                            <a:ext cx="890" cy="235"/>
                          </a:xfrm>
                          <a:custGeom>
                            <a:avLst/>
                            <a:gdLst>
                              <a:gd name="T0" fmla="*/ 540 w 890"/>
                              <a:gd name="T1" fmla="*/ 40 h 235"/>
                              <a:gd name="T2" fmla="*/ 540 w 890"/>
                              <a:gd name="T3" fmla="*/ 40 h 235"/>
                              <a:gd name="T4" fmla="*/ 515 w 890"/>
                              <a:gd name="T5" fmla="*/ 25 h 235"/>
                              <a:gd name="T6" fmla="*/ 485 w 890"/>
                              <a:gd name="T7" fmla="*/ 10 h 235"/>
                              <a:gd name="T8" fmla="*/ 460 w 890"/>
                              <a:gd name="T9" fmla="*/ 5 h 235"/>
                              <a:gd name="T10" fmla="*/ 435 w 890"/>
                              <a:gd name="T11" fmla="*/ 0 h 235"/>
                              <a:gd name="T12" fmla="*/ 435 w 890"/>
                              <a:gd name="T13" fmla="*/ 0 h 235"/>
                              <a:gd name="T14" fmla="*/ 410 w 890"/>
                              <a:gd name="T15" fmla="*/ 5 h 235"/>
                              <a:gd name="T16" fmla="*/ 385 w 890"/>
                              <a:gd name="T17" fmla="*/ 10 h 235"/>
                              <a:gd name="T18" fmla="*/ 360 w 890"/>
                              <a:gd name="T19" fmla="*/ 20 h 235"/>
                              <a:gd name="T20" fmla="*/ 335 w 890"/>
                              <a:gd name="T21" fmla="*/ 30 h 235"/>
                              <a:gd name="T22" fmla="*/ 275 w 890"/>
                              <a:gd name="T23" fmla="*/ 70 h 235"/>
                              <a:gd name="T24" fmla="*/ 220 w 890"/>
                              <a:gd name="T25" fmla="*/ 120 h 235"/>
                              <a:gd name="T26" fmla="*/ 220 w 890"/>
                              <a:gd name="T27" fmla="*/ 120 h 235"/>
                              <a:gd name="T28" fmla="*/ 160 w 890"/>
                              <a:gd name="T29" fmla="*/ 170 h 235"/>
                              <a:gd name="T30" fmla="*/ 100 w 890"/>
                              <a:gd name="T31" fmla="*/ 205 h 235"/>
                              <a:gd name="T32" fmla="*/ 75 w 890"/>
                              <a:gd name="T33" fmla="*/ 220 h 235"/>
                              <a:gd name="T34" fmla="*/ 50 w 890"/>
                              <a:gd name="T35" fmla="*/ 230 h 235"/>
                              <a:gd name="T36" fmla="*/ 25 w 890"/>
                              <a:gd name="T37" fmla="*/ 235 h 235"/>
                              <a:gd name="T38" fmla="*/ 0 w 890"/>
                              <a:gd name="T39" fmla="*/ 235 h 235"/>
                              <a:gd name="T40" fmla="*/ 0 w 890"/>
                              <a:gd name="T41" fmla="*/ 235 h 235"/>
                              <a:gd name="T42" fmla="*/ 50 w 890"/>
                              <a:gd name="T43" fmla="*/ 235 h 235"/>
                              <a:gd name="T44" fmla="*/ 50 w 890"/>
                              <a:gd name="T45" fmla="*/ 235 h 235"/>
                              <a:gd name="T46" fmla="*/ 150 w 890"/>
                              <a:gd name="T47" fmla="*/ 235 h 235"/>
                              <a:gd name="T48" fmla="*/ 245 w 890"/>
                              <a:gd name="T49" fmla="*/ 230 h 235"/>
                              <a:gd name="T50" fmla="*/ 245 w 890"/>
                              <a:gd name="T51" fmla="*/ 230 h 235"/>
                              <a:gd name="T52" fmla="*/ 420 w 890"/>
                              <a:gd name="T53" fmla="*/ 215 h 235"/>
                              <a:gd name="T54" fmla="*/ 590 w 890"/>
                              <a:gd name="T55" fmla="*/ 190 h 235"/>
                              <a:gd name="T56" fmla="*/ 670 w 890"/>
                              <a:gd name="T57" fmla="*/ 175 h 235"/>
                              <a:gd name="T58" fmla="*/ 745 w 890"/>
                              <a:gd name="T59" fmla="*/ 155 h 235"/>
                              <a:gd name="T60" fmla="*/ 820 w 890"/>
                              <a:gd name="T61" fmla="*/ 135 h 235"/>
                              <a:gd name="T62" fmla="*/ 890 w 890"/>
                              <a:gd name="T63" fmla="*/ 110 h 235"/>
                              <a:gd name="T64" fmla="*/ 890 w 890"/>
                              <a:gd name="T65" fmla="*/ 110 h 235"/>
                              <a:gd name="T66" fmla="*/ 815 w 890"/>
                              <a:gd name="T67" fmla="*/ 130 h 235"/>
                              <a:gd name="T68" fmla="*/ 750 w 890"/>
                              <a:gd name="T69" fmla="*/ 135 h 235"/>
                              <a:gd name="T70" fmla="*/ 720 w 890"/>
                              <a:gd name="T71" fmla="*/ 135 h 235"/>
                              <a:gd name="T72" fmla="*/ 690 w 890"/>
                              <a:gd name="T73" fmla="*/ 130 h 235"/>
                              <a:gd name="T74" fmla="*/ 660 w 890"/>
                              <a:gd name="T75" fmla="*/ 120 h 235"/>
                              <a:gd name="T76" fmla="*/ 635 w 890"/>
                              <a:gd name="T77" fmla="*/ 110 h 235"/>
                              <a:gd name="T78" fmla="*/ 635 w 890"/>
                              <a:gd name="T79" fmla="*/ 110 h 235"/>
                              <a:gd name="T80" fmla="*/ 540 w 890"/>
                              <a:gd name="T81" fmla="*/ 40 h 235"/>
                              <a:gd name="T82" fmla="*/ 540 w 890"/>
                              <a:gd name="T83" fmla="*/ 40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90" h="235">
                                <a:moveTo>
                                  <a:pt x="540" y="40"/>
                                </a:moveTo>
                                <a:lnTo>
                                  <a:pt x="540" y="40"/>
                                </a:lnTo>
                                <a:lnTo>
                                  <a:pt x="515" y="25"/>
                                </a:lnTo>
                                <a:lnTo>
                                  <a:pt x="485" y="10"/>
                                </a:lnTo>
                                <a:lnTo>
                                  <a:pt x="460" y="5"/>
                                </a:lnTo>
                                <a:lnTo>
                                  <a:pt x="435" y="0"/>
                                </a:lnTo>
                                <a:lnTo>
                                  <a:pt x="410" y="5"/>
                                </a:lnTo>
                                <a:lnTo>
                                  <a:pt x="385" y="10"/>
                                </a:lnTo>
                                <a:lnTo>
                                  <a:pt x="360" y="20"/>
                                </a:lnTo>
                                <a:lnTo>
                                  <a:pt x="335" y="30"/>
                                </a:lnTo>
                                <a:lnTo>
                                  <a:pt x="275" y="70"/>
                                </a:lnTo>
                                <a:lnTo>
                                  <a:pt x="220" y="120"/>
                                </a:lnTo>
                                <a:lnTo>
                                  <a:pt x="160" y="170"/>
                                </a:lnTo>
                                <a:lnTo>
                                  <a:pt x="100" y="205"/>
                                </a:lnTo>
                                <a:lnTo>
                                  <a:pt x="75" y="220"/>
                                </a:lnTo>
                                <a:lnTo>
                                  <a:pt x="50" y="230"/>
                                </a:lnTo>
                                <a:lnTo>
                                  <a:pt x="25" y="235"/>
                                </a:lnTo>
                                <a:lnTo>
                                  <a:pt x="0" y="235"/>
                                </a:lnTo>
                                <a:lnTo>
                                  <a:pt x="50" y="235"/>
                                </a:lnTo>
                                <a:lnTo>
                                  <a:pt x="150" y="235"/>
                                </a:lnTo>
                                <a:lnTo>
                                  <a:pt x="245" y="230"/>
                                </a:lnTo>
                                <a:lnTo>
                                  <a:pt x="420" y="215"/>
                                </a:lnTo>
                                <a:lnTo>
                                  <a:pt x="590" y="190"/>
                                </a:lnTo>
                                <a:lnTo>
                                  <a:pt x="670" y="175"/>
                                </a:lnTo>
                                <a:lnTo>
                                  <a:pt x="745" y="155"/>
                                </a:lnTo>
                                <a:lnTo>
                                  <a:pt x="820" y="135"/>
                                </a:lnTo>
                                <a:lnTo>
                                  <a:pt x="890" y="110"/>
                                </a:lnTo>
                                <a:lnTo>
                                  <a:pt x="815" y="130"/>
                                </a:lnTo>
                                <a:lnTo>
                                  <a:pt x="750" y="135"/>
                                </a:lnTo>
                                <a:lnTo>
                                  <a:pt x="720" y="135"/>
                                </a:lnTo>
                                <a:lnTo>
                                  <a:pt x="690" y="130"/>
                                </a:lnTo>
                                <a:lnTo>
                                  <a:pt x="660" y="120"/>
                                </a:lnTo>
                                <a:lnTo>
                                  <a:pt x="635" y="110"/>
                                </a:lnTo>
                                <a:lnTo>
                                  <a:pt x="54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595"/>
                        <wps:cNvSpPr>
                          <a:spLocks/>
                        </wps:cNvSpPr>
                        <wps:spPr bwMode="auto">
                          <a:xfrm>
                            <a:off x="605" y="1346"/>
                            <a:ext cx="1109" cy="265"/>
                          </a:xfrm>
                          <a:custGeom>
                            <a:avLst/>
                            <a:gdLst>
                              <a:gd name="T0" fmla="*/ 490 w 1109"/>
                              <a:gd name="T1" fmla="*/ 25 h 265"/>
                              <a:gd name="T2" fmla="*/ 490 w 1109"/>
                              <a:gd name="T3" fmla="*/ 25 h 265"/>
                              <a:gd name="T4" fmla="*/ 370 w 1109"/>
                              <a:gd name="T5" fmla="*/ 95 h 265"/>
                              <a:gd name="T6" fmla="*/ 370 w 1109"/>
                              <a:gd name="T7" fmla="*/ 95 h 265"/>
                              <a:gd name="T8" fmla="*/ 330 w 1109"/>
                              <a:gd name="T9" fmla="*/ 110 h 265"/>
                              <a:gd name="T10" fmla="*/ 295 w 1109"/>
                              <a:gd name="T11" fmla="*/ 120 h 265"/>
                              <a:gd name="T12" fmla="*/ 250 w 1109"/>
                              <a:gd name="T13" fmla="*/ 125 h 265"/>
                              <a:gd name="T14" fmla="*/ 205 w 1109"/>
                              <a:gd name="T15" fmla="*/ 130 h 265"/>
                              <a:gd name="T16" fmla="*/ 160 w 1109"/>
                              <a:gd name="T17" fmla="*/ 130 h 265"/>
                              <a:gd name="T18" fmla="*/ 110 w 1109"/>
                              <a:gd name="T19" fmla="*/ 130 h 265"/>
                              <a:gd name="T20" fmla="*/ 0 w 1109"/>
                              <a:gd name="T21" fmla="*/ 115 h 265"/>
                              <a:gd name="T22" fmla="*/ 0 w 1109"/>
                              <a:gd name="T23" fmla="*/ 115 h 265"/>
                              <a:gd name="T24" fmla="*/ 215 w 1109"/>
                              <a:gd name="T25" fmla="*/ 160 h 265"/>
                              <a:gd name="T26" fmla="*/ 425 w 1109"/>
                              <a:gd name="T27" fmla="*/ 200 h 265"/>
                              <a:gd name="T28" fmla="*/ 620 w 1109"/>
                              <a:gd name="T29" fmla="*/ 225 h 265"/>
                              <a:gd name="T30" fmla="*/ 815 w 1109"/>
                              <a:gd name="T31" fmla="*/ 245 h 265"/>
                              <a:gd name="T32" fmla="*/ 815 w 1109"/>
                              <a:gd name="T33" fmla="*/ 245 h 265"/>
                              <a:gd name="T34" fmla="*/ 940 w 1109"/>
                              <a:gd name="T35" fmla="*/ 255 h 265"/>
                              <a:gd name="T36" fmla="*/ 1064 w 1109"/>
                              <a:gd name="T37" fmla="*/ 265 h 265"/>
                              <a:gd name="T38" fmla="*/ 1064 w 1109"/>
                              <a:gd name="T39" fmla="*/ 265 h 265"/>
                              <a:gd name="T40" fmla="*/ 1109 w 1109"/>
                              <a:gd name="T41" fmla="*/ 265 h 265"/>
                              <a:gd name="T42" fmla="*/ 1109 w 1109"/>
                              <a:gd name="T43" fmla="*/ 265 h 265"/>
                              <a:gd name="T44" fmla="*/ 1079 w 1109"/>
                              <a:gd name="T45" fmla="*/ 260 h 265"/>
                              <a:gd name="T46" fmla="*/ 1044 w 1109"/>
                              <a:gd name="T47" fmla="*/ 255 h 265"/>
                              <a:gd name="T48" fmla="*/ 1009 w 1109"/>
                              <a:gd name="T49" fmla="*/ 245 h 265"/>
                              <a:gd name="T50" fmla="*/ 979 w 1109"/>
                              <a:gd name="T51" fmla="*/ 230 h 265"/>
                              <a:gd name="T52" fmla="*/ 945 w 1109"/>
                              <a:gd name="T53" fmla="*/ 215 h 265"/>
                              <a:gd name="T54" fmla="*/ 910 w 1109"/>
                              <a:gd name="T55" fmla="*/ 195 h 265"/>
                              <a:gd name="T56" fmla="*/ 845 w 1109"/>
                              <a:gd name="T57" fmla="*/ 145 h 265"/>
                              <a:gd name="T58" fmla="*/ 845 w 1109"/>
                              <a:gd name="T59" fmla="*/ 145 h 265"/>
                              <a:gd name="T60" fmla="*/ 780 w 1109"/>
                              <a:gd name="T61" fmla="*/ 85 h 265"/>
                              <a:gd name="T62" fmla="*/ 740 w 1109"/>
                              <a:gd name="T63" fmla="*/ 50 h 265"/>
                              <a:gd name="T64" fmla="*/ 740 w 1109"/>
                              <a:gd name="T65" fmla="*/ 50 h 265"/>
                              <a:gd name="T66" fmla="*/ 705 w 1109"/>
                              <a:gd name="T67" fmla="*/ 30 h 265"/>
                              <a:gd name="T68" fmla="*/ 670 w 1109"/>
                              <a:gd name="T69" fmla="*/ 15 h 265"/>
                              <a:gd name="T70" fmla="*/ 635 w 1109"/>
                              <a:gd name="T71" fmla="*/ 5 h 265"/>
                              <a:gd name="T72" fmla="*/ 595 w 1109"/>
                              <a:gd name="T73" fmla="*/ 0 h 265"/>
                              <a:gd name="T74" fmla="*/ 595 w 1109"/>
                              <a:gd name="T75" fmla="*/ 0 h 265"/>
                              <a:gd name="T76" fmla="*/ 570 w 1109"/>
                              <a:gd name="T77" fmla="*/ 0 h 265"/>
                              <a:gd name="T78" fmla="*/ 545 w 1109"/>
                              <a:gd name="T79" fmla="*/ 5 h 265"/>
                              <a:gd name="T80" fmla="*/ 515 w 1109"/>
                              <a:gd name="T81" fmla="*/ 10 h 265"/>
                              <a:gd name="T82" fmla="*/ 490 w 1109"/>
                              <a:gd name="T83" fmla="*/ 25 h 265"/>
                              <a:gd name="T84" fmla="*/ 490 w 1109"/>
                              <a:gd name="T85" fmla="*/ 25 h 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09" h="265">
                                <a:moveTo>
                                  <a:pt x="490" y="25"/>
                                </a:moveTo>
                                <a:lnTo>
                                  <a:pt x="490" y="25"/>
                                </a:lnTo>
                                <a:lnTo>
                                  <a:pt x="370" y="95"/>
                                </a:lnTo>
                                <a:lnTo>
                                  <a:pt x="330" y="110"/>
                                </a:lnTo>
                                <a:lnTo>
                                  <a:pt x="295" y="120"/>
                                </a:lnTo>
                                <a:lnTo>
                                  <a:pt x="250" y="125"/>
                                </a:lnTo>
                                <a:lnTo>
                                  <a:pt x="205" y="130"/>
                                </a:lnTo>
                                <a:lnTo>
                                  <a:pt x="160" y="130"/>
                                </a:lnTo>
                                <a:lnTo>
                                  <a:pt x="110" y="130"/>
                                </a:lnTo>
                                <a:lnTo>
                                  <a:pt x="0" y="115"/>
                                </a:lnTo>
                                <a:lnTo>
                                  <a:pt x="215" y="160"/>
                                </a:lnTo>
                                <a:lnTo>
                                  <a:pt x="425" y="200"/>
                                </a:lnTo>
                                <a:lnTo>
                                  <a:pt x="620" y="225"/>
                                </a:lnTo>
                                <a:lnTo>
                                  <a:pt x="815" y="245"/>
                                </a:lnTo>
                                <a:lnTo>
                                  <a:pt x="940" y="255"/>
                                </a:lnTo>
                                <a:lnTo>
                                  <a:pt x="1064" y="265"/>
                                </a:lnTo>
                                <a:lnTo>
                                  <a:pt x="1109" y="265"/>
                                </a:lnTo>
                                <a:lnTo>
                                  <a:pt x="1079" y="260"/>
                                </a:lnTo>
                                <a:lnTo>
                                  <a:pt x="1044" y="255"/>
                                </a:lnTo>
                                <a:lnTo>
                                  <a:pt x="1009" y="245"/>
                                </a:lnTo>
                                <a:lnTo>
                                  <a:pt x="979" y="230"/>
                                </a:lnTo>
                                <a:lnTo>
                                  <a:pt x="945" y="215"/>
                                </a:lnTo>
                                <a:lnTo>
                                  <a:pt x="910" y="195"/>
                                </a:lnTo>
                                <a:lnTo>
                                  <a:pt x="845" y="145"/>
                                </a:lnTo>
                                <a:lnTo>
                                  <a:pt x="780" y="85"/>
                                </a:lnTo>
                                <a:lnTo>
                                  <a:pt x="740" y="50"/>
                                </a:lnTo>
                                <a:lnTo>
                                  <a:pt x="705" y="30"/>
                                </a:lnTo>
                                <a:lnTo>
                                  <a:pt x="670" y="15"/>
                                </a:lnTo>
                                <a:lnTo>
                                  <a:pt x="635" y="5"/>
                                </a:lnTo>
                                <a:lnTo>
                                  <a:pt x="595" y="0"/>
                                </a:lnTo>
                                <a:lnTo>
                                  <a:pt x="570" y="0"/>
                                </a:lnTo>
                                <a:lnTo>
                                  <a:pt x="545" y="5"/>
                                </a:lnTo>
                                <a:lnTo>
                                  <a:pt x="515" y="10"/>
                                </a:lnTo>
                                <a:lnTo>
                                  <a:pt x="49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596"/>
                        <wps:cNvSpPr>
                          <a:spLocks/>
                        </wps:cNvSpPr>
                        <wps:spPr bwMode="auto">
                          <a:xfrm>
                            <a:off x="420" y="1421"/>
                            <a:ext cx="2374" cy="380"/>
                          </a:xfrm>
                          <a:custGeom>
                            <a:avLst/>
                            <a:gdLst>
                              <a:gd name="T0" fmla="*/ 2374 w 2374"/>
                              <a:gd name="T1" fmla="*/ 0 h 380"/>
                              <a:gd name="T2" fmla="*/ 2214 w 2374"/>
                              <a:gd name="T3" fmla="*/ 65 h 380"/>
                              <a:gd name="T4" fmla="*/ 2139 w 2374"/>
                              <a:gd name="T5" fmla="*/ 90 h 380"/>
                              <a:gd name="T6" fmla="*/ 1989 w 2374"/>
                              <a:gd name="T7" fmla="*/ 130 h 380"/>
                              <a:gd name="T8" fmla="*/ 1739 w 2374"/>
                              <a:gd name="T9" fmla="*/ 170 h 380"/>
                              <a:gd name="T10" fmla="*/ 1564 w 2374"/>
                              <a:gd name="T11" fmla="*/ 185 h 380"/>
                              <a:gd name="T12" fmla="*/ 1369 w 2374"/>
                              <a:gd name="T13" fmla="*/ 190 h 380"/>
                              <a:gd name="T14" fmla="*/ 1319 w 2374"/>
                              <a:gd name="T15" fmla="*/ 190 h 380"/>
                              <a:gd name="T16" fmla="*/ 1294 w 2374"/>
                              <a:gd name="T17" fmla="*/ 190 h 380"/>
                              <a:gd name="T18" fmla="*/ 1249 w 2374"/>
                              <a:gd name="T19" fmla="*/ 190 h 380"/>
                              <a:gd name="T20" fmla="*/ 1125 w 2374"/>
                              <a:gd name="T21" fmla="*/ 180 h 380"/>
                              <a:gd name="T22" fmla="*/ 1000 w 2374"/>
                              <a:gd name="T23" fmla="*/ 170 h 380"/>
                              <a:gd name="T24" fmla="*/ 610 w 2374"/>
                              <a:gd name="T25" fmla="*/ 125 h 380"/>
                              <a:gd name="T26" fmla="*/ 185 w 2374"/>
                              <a:gd name="T27" fmla="*/ 40 h 380"/>
                              <a:gd name="T28" fmla="*/ 0 w 2374"/>
                              <a:gd name="T29" fmla="*/ 0 h 380"/>
                              <a:gd name="T30" fmla="*/ 40 w 2374"/>
                              <a:gd name="T31" fmla="*/ 40 h 380"/>
                              <a:gd name="T32" fmla="*/ 135 w 2374"/>
                              <a:gd name="T33" fmla="*/ 120 h 380"/>
                              <a:gd name="T34" fmla="*/ 250 w 2374"/>
                              <a:gd name="T35" fmla="*/ 190 h 380"/>
                              <a:gd name="T36" fmla="*/ 380 w 2374"/>
                              <a:gd name="T37" fmla="*/ 250 h 380"/>
                              <a:gd name="T38" fmla="*/ 455 w 2374"/>
                              <a:gd name="T39" fmla="*/ 275 h 380"/>
                              <a:gd name="T40" fmla="*/ 475 w 2374"/>
                              <a:gd name="T41" fmla="*/ 280 h 380"/>
                              <a:gd name="T42" fmla="*/ 620 w 2374"/>
                              <a:gd name="T43" fmla="*/ 320 h 380"/>
                              <a:gd name="T44" fmla="*/ 935 w 2374"/>
                              <a:gd name="T45" fmla="*/ 370 h 380"/>
                              <a:gd name="T46" fmla="*/ 1100 w 2374"/>
                              <a:gd name="T47" fmla="*/ 380 h 380"/>
                              <a:gd name="T48" fmla="*/ 1100 w 2374"/>
                              <a:gd name="T49" fmla="*/ 380 h 380"/>
                              <a:gd name="T50" fmla="*/ 1354 w 2374"/>
                              <a:gd name="T51" fmla="*/ 375 h 380"/>
                              <a:gd name="T52" fmla="*/ 1434 w 2374"/>
                              <a:gd name="T53" fmla="*/ 365 h 380"/>
                              <a:gd name="T54" fmla="*/ 1614 w 2374"/>
                              <a:gd name="T55" fmla="*/ 335 h 380"/>
                              <a:gd name="T56" fmla="*/ 1789 w 2374"/>
                              <a:gd name="T57" fmla="*/ 295 h 380"/>
                              <a:gd name="T58" fmla="*/ 1804 w 2374"/>
                              <a:gd name="T59" fmla="*/ 290 h 380"/>
                              <a:gd name="T60" fmla="*/ 1884 w 2374"/>
                              <a:gd name="T61" fmla="*/ 265 h 380"/>
                              <a:gd name="T62" fmla="*/ 2044 w 2374"/>
                              <a:gd name="T63" fmla="*/ 205 h 380"/>
                              <a:gd name="T64" fmla="*/ 2184 w 2374"/>
                              <a:gd name="T65" fmla="*/ 130 h 380"/>
                              <a:gd name="T66" fmla="*/ 2314 w 2374"/>
                              <a:gd name="T67" fmla="*/ 45 h 380"/>
                              <a:gd name="T68" fmla="*/ 2374 w 2374"/>
                              <a:gd name="T69" fmla="*/ 0 h 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374" h="380">
                                <a:moveTo>
                                  <a:pt x="2374" y="0"/>
                                </a:moveTo>
                                <a:lnTo>
                                  <a:pt x="2374" y="0"/>
                                </a:lnTo>
                                <a:lnTo>
                                  <a:pt x="2294" y="35"/>
                                </a:lnTo>
                                <a:lnTo>
                                  <a:pt x="2214" y="65"/>
                                </a:lnTo>
                                <a:lnTo>
                                  <a:pt x="2139" y="90"/>
                                </a:lnTo>
                                <a:lnTo>
                                  <a:pt x="2064" y="110"/>
                                </a:lnTo>
                                <a:lnTo>
                                  <a:pt x="1989" y="130"/>
                                </a:lnTo>
                                <a:lnTo>
                                  <a:pt x="1909" y="145"/>
                                </a:lnTo>
                                <a:lnTo>
                                  <a:pt x="1739" y="170"/>
                                </a:lnTo>
                                <a:lnTo>
                                  <a:pt x="1564" y="185"/>
                                </a:lnTo>
                                <a:lnTo>
                                  <a:pt x="1469" y="190"/>
                                </a:lnTo>
                                <a:lnTo>
                                  <a:pt x="1369" y="190"/>
                                </a:lnTo>
                                <a:lnTo>
                                  <a:pt x="1319" y="190"/>
                                </a:lnTo>
                                <a:lnTo>
                                  <a:pt x="1294" y="190"/>
                                </a:lnTo>
                                <a:lnTo>
                                  <a:pt x="1249" y="190"/>
                                </a:lnTo>
                                <a:lnTo>
                                  <a:pt x="1125" y="180"/>
                                </a:lnTo>
                                <a:lnTo>
                                  <a:pt x="1000" y="170"/>
                                </a:lnTo>
                                <a:lnTo>
                                  <a:pt x="805" y="150"/>
                                </a:lnTo>
                                <a:lnTo>
                                  <a:pt x="610" y="125"/>
                                </a:lnTo>
                                <a:lnTo>
                                  <a:pt x="400" y="85"/>
                                </a:lnTo>
                                <a:lnTo>
                                  <a:pt x="185" y="40"/>
                                </a:lnTo>
                                <a:lnTo>
                                  <a:pt x="0" y="0"/>
                                </a:lnTo>
                                <a:lnTo>
                                  <a:pt x="40" y="40"/>
                                </a:lnTo>
                                <a:lnTo>
                                  <a:pt x="85" y="80"/>
                                </a:lnTo>
                                <a:lnTo>
                                  <a:pt x="135" y="120"/>
                                </a:lnTo>
                                <a:lnTo>
                                  <a:pt x="190" y="155"/>
                                </a:lnTo>
                                <a:lnTo>
                                  <a:pt x="250" y="190"/>
                                </a:lnTo>
                                <a:lnTo>
                                  <a:pt x="315" y="220"/>
                                </a:lnTo>
                                <a:lnTo>
                                  <a:pt x="380" y="250"/>
                                </a:lnTo>
                                <a:lnTo>
                                  <a:pt x="455" y="275"/>
                                </a:lnTo>
                                <a:lnTo>
                                  <a:pt x="475" y="280"/>
                                </a:lnTo>
                                <a:lnTo>
                                  <a:pt x="550" y="305"/>
                                </a:lnTo>
                                <a:lnTo>
                                  <a:pt x="620" y="320"/>
                                </a:lnTo>
                                <a:lnTo>
                                  <a:pt x="775" y="355"/>
                                </a:lnTo>
                                <a:lnTo>
                                  <a:pt x="935" y="370"/>
                                </a:lnTo>
                                <a:lnTo>
                                  <a:pt x="1100" y="380"/>
                                </a:lnTo>
                                <a:lnTo>
                                  <a:pt x="1269" y="380"/>
                                </a:lnTo>
                                <a:lnTo>
                                  <a:pt x="1354" y="375"/>
                                </a:lnTo>
                                <a:lnTo>
                                  <a:pt x="1434" y="365"/>
                                </a:lnTo>
                                <a:lnTo>
                                  <a:pt x="1524" y="355"/>
                                </a:lnTo>
                                <a:lnTo>
                                  <a:pt x="1614" y="335"/>
                                </a:lnTo>
                                <a:lnTo>
                                  <a:pt x="1699" y="320"/>
                                </a:lnTo>
                                <a:lnTo>
                                  <a:pt x="1789" y="295"/>
                                </a:lnTo>
                                <a:lnTo>
                                  <a:pt x="1804" y="290"/>
                                </a:lnTo>
                                <a:lnTo>
                                  <a:pt x="1884" y="265"/>
                                </a:lnTo>
                                <a:lnTo>
                                  <a:pt x="1964" y="235"/>
                                </a:lnTo>
                                <a:lnTo>
                                  <a:pt x="2044" y="205"/>
                                </a:lnTo>
                                <a:lnTo>
                                  <a:pt x="2114" y="170"/>
                                </a:lnTo>
                                <a:lnTo>
                                  <a:pt x="2184" y="130"/>
                                </a:lnTo>
                                <a:lnTo>
                                  <a:pt x="2249" y="90"/>
                                </a:lnTo>
                                <a:lnTo>
                                  <a:pt x="2314" y="45"/>
                                </a:lnTo>
                                <a:lnTo>
                                  <a:pt x="2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597"/>
                        <wps:cNvSpPr>
                          <a:spLocks/>
                        </wps:cNvSpPr>
                        <wps:spPr bwMode="auto">
                          <a:xfrm>
                            <a:off x="1984" y="1421"/>
                            <a:ext cx="810" cy="290"/>
                          </a:xfrm>
                          <a:custGeom>
                            <a:avLst/>
                            <a:gdLst>
                              <a:gd name="T0" fmla="*/ 810 w 810"/>
                              <a:gd name="T1" fmla="*/ 0 h 290"/>
                              <a:gd name="T2" fmla="*/ 810 w 810"/>
                              <a:gd name="T3" fmla="*/ 0 h 290"/>
                              <a:gd name="T4" fmla="*/ 730 w 810"/>
                              <a:gd name="T5" fmla="*/ 35 h 290"/>
                              <a:gd name="T6" fmla="*/ 650 w 810"/>
                              <a:gd name="T7" fmla="*/ 65 h 290"/>
                              <a:gd name="T8" fmla="*/ 650 w 810"/>
                              <a:gd name="T9" fmla="*/ 65 h 290"/>
                              <a:gd name="T10" fmla="*/ 575 w 810"/>
                              <a:gd name="T11" fmla="*/ 90 h 290"/>
                              <a:gd name="T12" fmla="*/ 500 w 810"/>
                              <a:gd name="T13" fmla="*/ 110 h 290"/>
                              <a:gd name="T14" fmla="*/ 425 w 810"/>
                              <a:gd name="T15" fmla="*/ 130 h 290"/>
                              <a:gd name="T16" fmla="*/ 345 w 810"/>
                              <a:gd name="T17" fmla="*/ 145 h 290"/>
                              <a:gd name="T18" fmla="*/ 175 w 810"/>
                              <a:gd name="T19" fmla="*/ 170 h 290"/>
                              <a:gd name="T20" fmla="*/ 0 w 810"/>
                              <a:gd name="T21" fmla="*/ 185 h 290"/>
                              <a:gd name="T22" fmla="*/ 240 w 810"/>
                              <a:gd name="T23" fmla="*/ 290 h 290"/>
                              <a:gd name="T24" fmla="*/ 240 w 810"/>
                              <a:gd name="T25" fmla="*/ 290 h 290"/>
                              <a:gd name="T26" fmla="*/ 320 w 810"/>
                              <a:gd name="T27" fmla="*/ 265 h 290"/>
                              <a:gd name="T28" fmla="*/ 400 w 810"/>
                              <a:gd name="T29" fmla="*/ 235 h 290"/>
                              <a:gd name="T30" fmla="*/ 480 w 810"/>
                              <a:gd name="T31" fmla="*/ 205 h 290"/>
                              <a:gd name="T32" fmla="*/ 550 w 810"/>
                              <a:gd name="T33" fmla="*/ 170 h 290"/>
                              <a:gd name="T34" fmla="*/ 620 w 810"/>
                              <a:gd name="T35" fmla="*/ 130 h 290"/>
                              <a:gd name="T36" fmla="*/ 685 w 810"/>
                              <a:gd name="T37" fmla="*/ 90 h 290"/>
                              <a:gd name="T38" fmla="*/ 750 w 810"/>
                              <a:gd name="T39" fmla="*/ 45 h 290"/>
                              <a:gd name="T40" fmla="*/ 810 w 810"/>
                              <a:gd name="T41" fmla="*/ 0 h 290"/>
                              <a:gd name="T42" fmla="*/ 810 w 810"/>
                              <a:gd name="T43" fmla="*/ 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810" h="290">
                                <a:moveTo>
                                  <a:pt x="810" y="0"/>
                                </a:moveTo>
                                <a:lnTo>
                                  <a:pt x="810" y="0"/>
                                </a:lnTo>
                                <a:lnTo>
                                  <a:pt x="730" y="35"/>
                                </a:lnTo>
                                <a:lnTo>
                                  <a:pt x="650" y="65"/>
                                </a:lnTo>
                                <a:lnTo>
                                  <a:pt x="575" y="90"/>
                                </a:lnTo>
                                <a:lnTo>
                                  <a:pt x="500" y="110"/>
                                </a:lnTo>
                                <a:lnTo>
                                  <a:pt x="425" y="130"/>
                                </a:lnTo>
                                <a:lnTo>
                                  <a:pt x="345" y="145"/>
                                </a:lnTo>
                                <a:lnTo>
                                  <a:pt x="175" y="170"/>
                                </a:lnTo>
                                <a:lnTo>
                                  <a:pt x="0" y="185"/>
                                </a:lnTo>
                                <a:lnTo>
                                  <a:pt x="240" y="290"/>
                                </a:lnTo>
                                <a:lnTo>
                                  <a:pt x="320" y="265"/>
                                </a:lnTo>
                                <a:lnTo>
                                  <a:pt x="400" y="235"/>
                                </a:lnTo>
                                <a:lnTo>
                                  <a:pt x="480" y="205"/>
                                </a:lnTo>
                                <a:lnTo>
                                  <a:pt x="550" y="170"/>
                                </a:lnTo>
                                <a:lnTo>
                                  <a:pt x="620" y="130"/>
                                </a:lnTo>
                                <a:lnTo>
                                  <a:pt x="685" y="90"/>
                                </a:lnTo>
                                <a:lnTo>
                                  <a:pt x="750" y="45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598"/>
                        <wps:cNvSpPr>
                          <a:spLocks/>
                        </wps:cNvSpPr>
                        <wps:spPr bwMode="auto">
                          <a:xfrm>
                            <a:off x="420" y="1421"/>
                            <a:ext cx="1000" cy="280"/>
                          </a:xfrm>
                          <a:custGeom>
                            <a:avLst/>
                            <a:gdLst>
                              <a:gd name="T0" fmla="*/ 455 w 1000"/>
                              <a:gd name="T1" fmla="*/ 275 h 280"/>
                              <a:gd name="T2" fmla="*/ 455 w 1000"/>
                              <a:gd name="T3" fmla="*/ 275 h 280"/>
                              <a:gd name="T4" fmla="*/ 475 w 1000"/>
                              <a:gd name="T5" fmla="*/ 280 h 280"/>
                              <a:gd name="T6" fmla="*/ 475 w 1000"/>
                              <a:gd name="T7" fmla="*/ 280 h 280"/>
                              <a:gd name="T8" fmla="*/ 620 w 1000"/>
                              <a:gd name="T9" fmla="*/ 270 h 280"/>
                              <a:gd name="T10" fmla="*/ 690 w 1000"/>
                              <a:gd name="T11" fmla="*/ 260 h 280"/>
                              <a:gd name="T12" fmla="*/ 760 w 1000"/>
                              <a:gd name="T13" fmla="*/ 250 h 280"/>
                              <a:gd name="T14" fmla="*/ 820 w 1000"/>
                              <a:gd name="T15" fmla="*/ 235 h 280"/>
                              <a:gd name="T16" fmla="*/ 885 w 1000"/>
                              <a:gd name="T17" fmla="*/ 215 h 280"/>
                              <a:gd name="T18" fmla="*/ 940 w 1000"/>
                              <a:gd name="T19" fmla="*/ 195 h 280"/>
                              <a:gd name="T20" fmla="*/ 1000 w 1000"/>
                              <a:gd name="T21" fmla="*/ 170 h 280"/>
                              <a:gd name="T22" fmla="*/ 1000 w 1000"/>
                              <a:gd name="T23" fmla="*/ 170 h 280"/>
                              <a:gd name="T24" fmla="*/ 805 w 1000"/>
                              <a:gd name="T25" fmla="*/ 150 h 280"/>
                              <a:gd name="T26" fmla="*/ 610 w 1000"/>
                              <a:gd name="T27" fmla="*/ 125 h 280"/>
                              <a:gd name="T28" fmla="*/ 400 w 1000"/>
                              <a:gd name="T29" fmla="*/ 85 h 280"/>
                              <a:gd name="T30" fmla="*/ 185 w 1000"/>
                              <a:gd name="T31" fmla="*/ 40 h 280"/>
                              <a:gd name="T32" fmla="*/ 185 w 1000"/>
                              <a:gd name="T33" fmla="*/ 40 h 280"/>
                              <a:gd name="T34" fmla="*/ 0 w 1000"/>
                              <a:gd name="T35" fmla="*/ 0 h 280"/>
                              <a:gd name="T36" fmla="*/ 0 w 1000"/>
                              <a:gd name="T37" fmla="*/ 0 h 280"/>
                              <a:gd name="T38" fmla="*/ 40 w 1000"/>
                              <a:gd name="T39" fmla="*/ 40 h 280"/>
                              <a:gd name="T40" fmla="*/ 85 w 1000"/>
                              <a:gd name="T41" fmla="*/ 80 h 280"/>
                              <a:gd name="T42" fmla="*/ 135 w 1000"/>
                              <a:gd name="T43" fmla="*/ 120 h 280"/>
                              <a:gd name="T44" fmla="*/ 190 w 1000"/>
                              <a:gd name="T45" fmla="*/ 155 h 280"/>
                              <a:gd name="T46" fmla="*/ 250 w 1000"/>
                              <a:gd name="T47" fmla="*/ 190 h 280"/>
                              <a:gd name="T48" fmla="*/ 315 w 1000"/>
                              <a:gd name="T49" fmla="*/ 220 h 280"/>
                              <a:gd name="T50" fmla="*/ 380 w 1000"/>
                              <a:gd name="T51" fmla="*/ 250 h 280"/>
                              <a:gd name="T52" fmla="*/ 455 w 1000"/>
                              <a:gd name="T53" fmla="*/ 275 h 280"/>
                              <a:gd name="T54" fmla="*/ 455 w 1000"/>
                              <a:gd name="T55" fmla="*/ 275 h 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000" h="280">
                                <a:moveTo>
                                  <a:pt x="455" y="275"/>
                                </a:moveTo>
                                <a:lnTo>
                                  <a:pt x="455" y="275"/>
                                </a:lnTo>
                                <a:lnTo>
                                  <a:pt x="475" y="280"/>
                                </a:lnTo>
                                <a:lnTo>
                                  <a:pt x="620" y="270"/>
                                </a:lnTo>
                                <a:lnTo>
                                  <a:pt x="690" y="260"/>
                                </a:lnTo>
                                <a:lnTo>
                                  <a:pt x="760" y="250"/>
                                </a:lnTo>
                                <a:lnTo>
                                  <a:pt x="820" y="235"/>
                                </a:lnTo>
                                <a:lnTo>
                                  <a:pt x="885" y="215"/>
                                </a:lnTo>
                                <a:lnTo>
                                  <a:pt x="940" y="195"/>
                                </a:lnTo>
                                <a:lnTo>
                                  <a:pt x="1000" y="170"/>
                                </a:lnTo>
                                <a:lnTo>
                                  <a:pt x="805" y="150"/>
                                </a:lnTo>
                                <a:lnTo>
                                  <a:pt x="610" y="125"/>
                                </a:lnTo>
                                <a:lnTo>
                                  <a:pt x="400" y="85"/>
                                </a:lnTo>
                                <a:lnTo>
                                  <a:pt x="185" y="40"/>
                                </a:lnTo>
                                <a:lnTo>
                                  <a:pt x="0" y="0"/>
                                </a:lnTo>
                                <a:lnTo>
                                  <a:pt x="40" y="40"/>
                                </a:lnTo>
                                <a:lnTo>
                                  <a:pt x="85" y="80"/>
                                </a:lnTo>
                                <a:lnTo>
                                  <a:pt x="135" y="120"/>
                                </a:lnTo>
                                <a:lnTo>
                                  <a:pt x="190" y="155"/>
                                </a:lnTo>
                                <a:lnTo>
                                  <a:pt x="250" y="190"/>
                                </a:lnTo>
                                <a:lnTo>
                                  <a:pt x="315" y="220"/>
                                </a:lnTo>
                                <a:lnTo>
                                  <a:pt x="380" y="250"/>
                                </a:lnTo>
                                <a:lnTo>
                                  <a:pt x="455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599"/>
                        <wps:cNvSpPr>
                          <a:spLocks/>
                        </wps:cNvSpPr>
                        <wps:spPr bwMode="auto">
                          <a:xfrm>
                            <a:off x="1520" y="1611"/>
                            <a:ext cx="334" cy="190"/>
                          </a:xfrm>
                          <a:custGeom>
                            <a:avLst/>
                            <a:gdLst>
                              <a:gd name="T0" fmla="*/ 219 w 334"/>
                              <a:gd name="T1" fmla="*/ 0 h 190"/>
                              <a:gd name="T2" fmla="*/ 219 w 334"/>
                              <a:gd name="T3" fmla="*/ 0 h 190"/>
                              <a:gd name="T4" fmla="*/ 194 w 334"/>
                              <a:gd name="T5" fmla="*/ 0 h 190"/>
                              <a:gd name="T6" fmla="*/ 194 w 334"/>
                              <a:gd name="T7" fmla="*/ 0 h 190"/>
                              <a:gd name="T8" fmla="*/ 149 w 334"/>
                              <a:gd name="T9" fmla="*/ 0 h 190"/>
                              <a:gd name="T10" fmla="*/ 149 w 334"/>
                              <a:gd name="T11" fmla="*/ 0 h 190"/>
                              <a:gd name="T12" fmla="*/ 129 w 334"/>
                              <a:gd name="T13" fmla="*/ 40 h 190"/>
                              <a:gd name="T14" fmla="*/ 94 w 334"/>
                              <a:gd name="T15" fmla="*/ 85 h 190"/>
                              <a:gd name="T16" fmla="*/ 54 w 334"/>
                              <a:gd name="T17" fmla="*/ 135 h 190"/>
                              <a:gd name="T18" fmla="*/ 0 w 334"/>
                              <a:gd name="T19" fmla="*/ 190 h 190"/>
                              <a:gd name="T20" fmla="*/ 0 w 334"/>
                              <a:gd name="T21" fmla="*/ 190 h 190"/>
                              <a:gd name="T22" fmla="*/ 0 w 334"/>
                              <a:gd name="T23" fmla="*/ 190 h 190"/>
                              <a:gd name="T24" fmla="*/ 0 w 334"/>
                              <a:gd name="T25" fmla="*/ 190 h 190"/>
                              <a:gd name="T26" fmla="*/ 169 w 334"/>
                              <a:gd name="T27" fmla="*/ 190 h 190"/>
                              <a:gd name="T28" fmla="*/ 254 w 334"/>
                              <a:gd name="T29" fmla="*/ 185 h 190"/>
                              <a:gd name="T30" fmla="*/ 334 w 334"/>
                              <a:gd name="T31" fmla="*/ 175 h 190"/>
                              <a:gd name="T32" fmla="*/ 269 w 334"/>
                              <a:gd name="T33" fmla="*/ 0 h 190"/>
                              <a:gd name="T34" fmla="*/ 269 w 334"/>
                              <a:gd name="T35" fmla="*/ 0 h 190"/>
                              <a:gd name="T36" fmla="*/ 219 w 334"/>
                              <a:gd name="T37" fmla="*/ 0 h 190"/>
                              <a:gd name="T38" fmla="*/ 219 w 334"/>
                              <a:gd name="T39" fmla="*/ 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34" h="190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4" y="0"/>
                                </a:lnTo>
                                <a:lnTo>
                                  <a:pt x="149" y="0"/>
                                </a:lnTo>
                                <a:lnTo>
                                  <a:pt x="129" y="40"/>
                                </a:lnTo>
                                <a:lnTo>
                                  <a:pt x="94" y="85"/>
                                </a:lnTo>
                                <a:lnTo>
                                  <a:pt x="54" y="135"/>
                                </a:lnTo>
                                <a:lnTo>
                                  <a:pt x="0" y="190"/>
                                </a:lnTo>
                                <a:lnTo>
                                  <a:pt x="169" y="190"/>
                                </a:lnTo>
                                <a:lnTo>
                                  <a:pt x="254" y="185"/>
                                </a:lnTo>
                                <a:lnTo>
                                  <a:pt x="334" y="175"/>
                                </a:lnTo>
                                <a:lnTo>
                                  <a:pt x="269" y="0"/>
                                </a:lnTo>
                                <a:lnTo>
                                  <a:pt x="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600"/>
                        <wps:cNvSpPr>
                          <a:spLocks/>
                        </wps:cNvSpPr>
                        <wps:spPr bwMode="auto">
                          <a:xfrm>
                            <a:off x="2029" y="1431"/>
                            <a:ext cx="210" cy="125"/>
                          </a:xfrm>
                          <a:custGeom>
                            <a:avLst/>
                            <a:gdLst>
                              <a:gd name="T0" fmla="*/ 210 w 210"/>
                              <a:gd name="T1" fmla="*/ 40 h 125"/>
                              <a:gd name="T2" fmla="*/ 210 w 210"/>
                              <a:gd name="T3" fmla="*/ 40 h 125"/>
                              <a:gd name="T4" fmla="*/ 200 w 210"/>
                              <a:gd name="T5" fmla="*/ 25 h 125"/>
                              <a:gd name="T6" fmla="*/ 195 w 210"/>
                              <a:gd name="T7" fmla="*/ 15 h 125"/>
                              <a:gd name="T8" fmla="*/ 185 w 210"/>
                              <a:gd name="T9" fmla="*/ 5 h 125"/>
                              <a:gd name="T10" fmla="*/ 175 w 210"/>
                              <a:gd name="T11" fmla="*/ 0 h 125"/>
                              <a:gd name="T12" fmla="*/ 175 w 210"/>
                              <a:gd name="T13" fmla="*/ 0 h 125"/>
                              <a:gd name="T14" fmla="*/ 160 w 210"/>
                              <a:gd name="T15" fmla="*/ 0 h 125"/>
                              <a:gd name="T16" fmla="*/ 140 w 210"/>
                              <a:gd name="T17" fmla="*/ 5 h 125"/>
                              <a:gd name="T18" fmla="*/ 120 w 210"/>
                              <a:gd name="T19" fmla="*/ 15 h 125"/>
                              <a:gd name="T20" fmla="*/ 95 w 210"/>
                              <a:gd name="T21" fmla="*/ 25 h 125"/>
                              <a:gd name="T22" fmla="*/ 95 w 210"/>
                              <a:gd name="T23" fmla="*/ 25 h 125"/>
                              <a:gd name="T24" fmla="*/ 70 w 210"/>
                              <a:gd name="T25" fmla="*/ 45 h 125"/>
                              <a:gd name="T26" fmla="*/ 45 w 210"/>
                              <a:gd name="T27" fmla="*/ 65 h 125"/>
                              <a:gd name="T28" fmla="*/ 20 w 210"/>
                              <a:gd name="T29" fmla="*/ 90 h 125"/>
                              <a:gd name="T30" fmla="*/ 0 w 210"/>
                              <a:gd name="T31" fmla="*/ 115 h 125"/>
                              <a:gd name="T32" fmla="*/ 0 w 210"/>
                              <a:gd name="T33" fmla="*/ 115 h 125"/>
                              <a:gd name="T34" fmla="*/ 65 w 210"/>
                              <a:gd name="T35" fmla="*/ 120 h 125"/>
                              <a:gd name="T36" fmla="*/ 120 w 210"/>
                              <a:gd name="T37" fmla="*/ 125 h 125"/>
                              <a:gd name="T38" fmla="*/ 160 w 210"/>
                              <a:gd name="T39" fmla="*/ 115 h 125"/>
                              <a:gd name="T40" fmla="*/ 180 w 210"/>
                              <a:gd name="T41" fmla="*/ 105 h 125"/>
                              <a:gd name="T42" fmla="*/ 190 w 210"/>
                              <a:gd name="T43" fmla="*/ 95 h 125"/>
                              <a:gd name="T44" fmla="*/ 190 w 210"/>
                              <a:gd name="T45" fmla="*/ 95 h 125"/>
                              <a:gd name="T46" fmla="*/ 205 w 210"/>
                              <a:gd name="T47" fmla="*/ 85 h 125"/>
                              <a:gd name="T48" fmla="*/ 210 w 210"/>
                              <a:gd name="T49" fmla="*/ 70 h 125"/>
                              <a:gd name="T50" fmla="*/ 210 w 210"/>
                              <a:gd name="T51" fmla="*/ 55 h 125"/>
                              <a:gd name="T52" fmla="*/ 210 w 210"/>
                              <a:gd name="T53" fmla="*/ 40 h 125"/>
                              <a:gd name="T54" fmla="*/ 210 w 210"/>
                              <a:gd name="T55" fmla="*/ 4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10" h="125">
                                <a:moveTo>
                                  <a:pt x="210" y="40"/>
                                </a:moveTo>
                                <a:lnTo>
                                  <a:pt x="210" y="40"/>
                                </a:lnTo>
                                <a:lnTo>
                                  <a:pt x="200" y="25"/>
                                </a:lnTo>
                                <a:lnTo>
                                  <a:pt x="195" y="15"/>
                                </a:lnTo>
                                <a:lnTo>
                                  <a:pt x="185" y="5"/>
                                </a:lnTo>
                                <a:lnTo>
                                  <a:pt x="175" y="0"/>
                                </a:lnTo>
                                <a:lnTo>
                                  <a:pt x="160" y="0"/>
                                </a:lnTo>
                                <a:lnTo>
                                  <a:pt x="140" y="5"/>
                                </a:lnTo>
                                <a:lnTo>
                                  <a:pt x="120" y="15"/>
                                </a:lnTo>
                                <a:lnTo>
                                  <a:pt x="95" y="25"/>
                                </a:lnTo>
                                <a:lnTo>
                                  <a:pt x="70" y="45"/>
                                </a:lnTo>
                                <a:lnTo>
                                  <a:pt x="45" y="65"/>
                                </a:lnTo>
                                <a:lnTo>
                                  <a:pt x="20" y="90"/>
                                </a:lnTo>
                                <a:lnTo>
                                  <a:pt x="0" y="115"/>
                                </a:lnTo>
                                <a:lnTo>
                                  <a:pt x="65" y="120"/>
                                </a:lnTo>
                                <a:lnTo>
                                  <a:pt x="120" y="125"/>
                                </a:lnTo>
                                <a:lnTo>
                                  <a:pt x="160" y="115"/>
                                </a:lnTo>
                                <a:lnTo>
                                  <a:pt x="180" y="105"/>
                                </a:lnTo>
                                <a:lnTo>
                                  <a:pt x="190" y="95"/>
                                </a:lnTo>
                                <a:lnTo>
                                  <a:pt x="205" y="85"/>
                                </a:lnTo>
                                <a:lnTo>
                                  <a:pt x="210" y="70"/>
                                </a:lnTo>
                                <a:lnTo>
                                  <a:pt x="210" y="55"/>
                                </a:lnTo>
                                <a:lnTo>
                                  <a:pt x="21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601"/>
                        <wps:cNvSpPr>
                          <a:spLocks/>
                        </wps:cNvSpPr>
                        <wps:spPr bwMode="auto">
                          <a:xfrm>
                            <a:off x="1135" y="1396"/>
                            <a:ext cx="200" cy="130"/>
                          </a:xfrm>
                          <a:custGeom>
                            <a:avLst/>
                            <a:gdLst>
                              <a:gd name="T0" fmla="*/ 5 w 200"/>
                              <a:gd name="T1" fmla="*/ 35 h 130"/>
                              <a:gd name="T2" fmla="*/ 5 w 200"/>
                              <a:gd name="T3" fmla="*/ 35 h 130"/>
                              <a:gd name="T4" fmla="*/ 0 w 200"/>
                              <a:gd name="T5" fmla="*/ 50 h 130"/>
                              <a:gd name="T6" fmla="*/ 0 w 200"/>
                              <a:gd name="T7" fmla="*/ 65 h 130"/>
                              <a:gd name="T8" fmla="*/ 5 w 200"/>
                              <a:gd name="T9" fmla="*/ 80 h 130"/>
                              <a:gd name="T10" fmla="*/ 15 w 200"/>
                              <a:gd name="T11" fmla="*/ 95 h 130"/>
                              <a:gd name="T12" fmla="*/ 15 w 200"/>
                              <a:gd name="T13" fmla="*/ 95 h 130"/>
                              <a:gd name="T14" fmla="*/ 25 w 200"/>
                              <a:gd name="T15" fmla="*/ 105 h 130"/>
                              <a:gd name="T16" fmla="*/ 40 w 200"/>
                              <a:gd name="T17" fmla="*/ 115 h 130"/>
                              <a:gd name="T18" fmla="*/ 85 w 200"/>
                              <a:gd name="T19" fmla="*/ 125 h 130"/>
                              <a:gd name="T20" fmla="*/ 135 w 200"/>
                              <a:gd name="T21" fmla="*/ 130 h 130"/>
                              <a:gd name="T22" fmla="*/ 200 w 200"/>
                              <a:gd name="T23" fmla="*/ 125 h 130"/>
                              <a:gd name="T24" fmla="*/ 200 w 200"/>
                              <a:gd name="T25" fmla="*/ 125 h 130"/>
                              <a:gd name="T26" fmla="*/ 185 w 200"/>
                              <a:gd name="T27" fmla="*/ 100 h 130"/>
                              <a:gd name="T28" fmla="*/ 165 w 200"/>
                              <a:gd name="T29" fmla="*/ 75 h 130"/>
                              <a:gd name="T30" fmla="*/ 140 w 200"/>
                              <a:gd name="T31" fmla="*/ 55 h 130"/>
                              <a:gd name="T32" fmla="*/ 120 w 200"/>
                              <a:gd name="T33" fmla="*/ 35 h 130"/>
                              <a:gd name="T34" fmla="*/ 120 w 200"/>
                              <a:gd name="T35" fmla="*/ 35 h 130"/>
                              <a:gd name="T36" fmla="*/ 95 w 200"/>
                              <a:gd name="T37" fmla="*/ 15 h 130"/>
                              <a:gd name="T38" fmla="*/ 70 w 200"/>
                              <a:gd name="T39" fmla="*/ 5 h 130"/>
                              <a:gd name="T40" fmla="*/ 55 w 200"/>
                              <a:gd name="T41" fmla="*/ 0 h 130"/>
                              <a:gd name="T42" fmla="*/ 40 w 200"/>
                              <a:gd name="T43" fmla="*/ 0 h 130"/>
                              <a:gd name="T44" fmla="*/ 40 w 200"/>
                              <a:gd name="T45" fmla="*/ 0 h 130"/>
                              <a:gd name="T46" fmla="*/ 30 w 200"/>
                              <a:gd name="T47" fmla="*/ 5 h 130"/>
                              <a:gd name="T48" fmla="*/ 20 w 200"/>
                              <a:gd name="T49" fmla="*/ 10 h 130"/>
                              <a:gd name="T50" fmla="*/ 5 w 200"/>
                              <a:gd name="T51" fmla="*/ 35 h 130"/>
                              <a:gd name="T52" fmla="*/ 5 w 200"/>
                              <a:gd name="T53" fmla="*/ 3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00" h="130">
                                <a:moveTo>
                                  <a:pt x="5" y="35"/>
                                </a:moveTo>
                                <a:lnTo>
                                  <a:pt x="5" y="35"/>
                                </a:lnTo>
                                <a:lnTo>
                                  <a:pt x="0" y="50"/>
                                </a:lnTo>
                                <a:lnTo>
                                  <a:pt x="0" y="65"/>
                                </a:lnTo>
                                <a:lnTo>
                                  <a:pt x="5" y="80"/>
                                </a:lnTo>
                                <a:lnTo>
                                  <a:pt x="15" y="95"/>
                                </a:lnTo>
                                <a:lnTo>
                                  <a:pt x="25" y="105"/>
                                </a:lnTo>
                                <a:lnTo>
                                  <a:pt x="40" y="115"/>
                                </a:lnTo>
                                <a:lnTo>
                                  <a:pt x="85" y="125"/>
                                </a:lnTo>
                                <a:lnTo>
                                  <a:pt x="135" y="130"/>
                                </a:lnTo>
                                <a:lnTo>
                                  <a:pt x="200" y="125"/>
                                </a:lnTo>
                                <a:lnTo>
                                  <a:pt x="185" y="100"/>
                                </a:lnTo>
                                <a:lnTo>
                                  <a:pt x="165" y="75"/>
                                </a:lnTo>
                                <a:lnTo>
                                  <a:pt x="140" y="55"/>
                                </a:lnTo>
                                <a:lnTo>
                                  <a:pt x="120" y="35"/>
                                </a:lnTo>
                                <a:lnTo>
                                  <a:pt x="95" y="15"/>
                                </a:lnTo>
                                <a:lnTo>
                                  <a:pt x="70" y="5"/>
                                </a:lnTo>
                                <a:lnTo>
                                  <a:pt x="55" y="0"/>
                                </a:lnTo>
                                <a:lnTo>
                                  <a:pt x="40" y="0"/>
                                </a:lnTo>
                                <a:lnTo>
                                  <a:pt x="30" y="5"/>
                                </a:lnTo>
                                <a:lnTo>
                                  <a:pt x="20" y="10"/>
                                </a:lnTo>
                                <a:lnTo>
                                  <a:pt x="5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2" o:spid="_x0000_s1026" style="position:absolute;margin-left:120.85pt;margin-top:446.75pt;width:36.5pt;height:29.95pt;z-index:251788288" coordorigin="10,10" coordsize="3114,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">
                <v:shape id="Freeform 583" o:spid="_x0000_s1027" style="position:absolute;left:70;top:10;width:1040;height:926;visibility:visible;mso-wrap-style:square;v-text-anchor:top" coordsize="1040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ngP8YA&#10;AADcAAAADwAAAGRycy9kb3ducmV2LnhtbESPT2vCQBDF70K/wzKF3swmCiKpayhC6B8P1VTB45Ad&#10;k2B2NmS3Mf32XUHw+Hjzfm/eKhtNKwbqXWNZQRLFIIhLqxuuFBx+8ukShPPIGlvLpOCPHGTrp8kK&#10;U22vvKeh8JUIEHYpKqi971IpXVmTQRfZjjh4Z9sb9EH2ldQ9XgPctHIWxwtpsOHQUGNHm5rKS/Fr&#10;whvvX/vviz0fdp9HqbfNJh9OeaLUy/P49grC0+gfx/f0h1Ywm8/hNiYQ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ngP8YAAADcAAAADwAAAAAAAAAAAAAAAACYAgAAZHJz&#10;L2Rvd25yZXYueG1sUEsFBgAAAAAEAAQA9QAAAIsDAAAAAA==&#10;" path="m30,385r,l5,460,,500r,35l,575r5,35l10,651r10,35l30,721r15,30l65,781r20,25l110,831r25,15l165,866r30,10l300,906r100,15l500,926,600,916r90,-20l770,871r40,-20l845,831r35,-20l910,786r30,-30l965,726r20,-30l1005,666r15,-30l1030,600r5,-35l1040,525r,-40l1035,445r-10,-45l1010,360,995,315,970,270,940,230,910,185,330,736,645,5,585,,525,5r-50,5l420,25,370,40,320,55,275,80r-40,30l200,135r-35,30l135,195r-25,35l85,265,65,300,45,340,30,385xe" fillcolor="#d86b77 [1941]" strokecolor="#d86b77 [1941]" strokeweight=".25pt">
                  <v:path arrowok="t" o:connecttype="custom" o:connectlocs="30,385;0,500;0,575;10,651;20,686;45,751;85,806;135,846;195,876;300,906;500,926;600,916;770,871;845,831;910,786;940,756;985,696;1020,636;1035,565;1040,525;1035,445;1010,360;970,270;910,185;645,5;585,0;475,10;370,40;275,80;235,110;165,165;110,230;65,300;30,385" o:connectangles="0,0,0,0,0,0,0,0,0,0,0,0,0,0,0,0,0,0,0,0,0,0,0,0,0,0,0,0,0,0,0,0,0,0"/>
                </v:shape>
                <v:shape id="Freeform 584" o:spid="_x0000_s1028" style="position:absolute;left:1979;top:1846;width:920;height:721;visibility:visible;mso-wrap-style:square;v-text-anchor:top" coordsize="920,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na7MUA&#10;AADcAAAADwAAAGRycy9kb3ducmV2LnhtbESP0WrCQBRE3wv+w3IF3+rGpC0Ss5FSELVQi9EPuGRv&#10;k9Ds3ZhdTfz7bqHQx2FmzjDZejStuFHvGssKFvMIBHFpdcOVgvNp87gE4TyyxtYyKbiTg3U+ecgw&#10;1XbgI90KX4kAYZeigtr7LpXSlTUZdHPbEQfvy/YGfZB9JXWPQ4CbVsZR9CINNhwWauzorabyu7ga&#10;Bcl9SBaX5vPjeXvYb+Nj8V52CSo1m46vKxCeRv8f/mvvtII4eYLfM+EI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drsxQAAANwAAAAPAAAAAAAAAAAAAAAAAJgCAABkcnMv&#10;ZG93bnJldi54bWxQSwUGAAAAAAQABAD1AAAAigMAAAAA&#10;" path="m870,146r,l795,96,720,55,635,25,545,10,465,,385,,305,10,235,30,165,55,110,91,85,106,60,126,45,151,30,171,15,201,5,226,,256r,30l,311r10,30l20,376r15,30l675,221,190,651r85,35l355,706r85,15l520,721r75,-10l660,691r65,-25l780,631r50,-45l865,536r30,-50l915,426r5,-35l920,356r,-35l915,286,900,216,870,146xe" fillcolor="#d86b77 [1941]" strokecolor="#d86b77 [1941]" strokeweight=".25pt">
                  <v:path arrowok="t" o:connecttype="custom" o:connectlocs="870,146;870,146;795,96;720,55;635,25;545,10;545,10;465,0;385,0;305,10;235,30;235,30;165,55;110,91;85,106;60,126;45,151;30,171;30,171;15,201;5,226;0,256;0,286;0,311;10,341;20,376;35,406;675,221;190,651;190,651;275,686;355,706;440,721;520,721;520,721;595,711;660,691;725,666;780,631;780,631;830,586;865,536;895,486;915,426;915,426;920,391;920,356;920,321;915,286;900,216;870,146;870,146" o:connectangles="0,0,0,0,0,0,0,0,0,0,0,0,0,0,0,0,0,0,0,0,0,0,0,0,0,0,0,0,0,0,0,0,0,0,0,0,0,0,0,0,0,0,0,0,0,0,0,0,0,0,0,0"/>
                </v:shape>
                <v:shape id="Freeform 585" o:spid="_x0000_s1029" style="position:absolute;left:10;top:866;width:410;height:575;visibility:visible;mso-wrap-style:square;v-text-anchor:top" coordsize="410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VEfMQA&#10;AADcAAAADwAAAGRycy9kb3ducmV2LnhtbESPQWsCMRSE74X+h/AK3mq2ikW3RhFF8NBLV8HrY/NM&#10;Fjcv6yauq7++EQo9DjPzDTNf9q4WHbWh8qzgY5iBIC69rtgoOOy371MQISJrrD2TgjsFWC5eX+aY&#10;a3/jH+qKaESCcMhRgY2xyaUMpSWHYegb4uSdfOswJtkaqVu8Jbir5SjLPqXDitOCxYbWlspzcXUK&#10;zPZhLmc5m36fNjO+r7rCZsdKqcFbv/oCEamP/+G/9k4rGI0n8Dy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VRHzEAAAA3AAAAA8AAAAAAAAAAAAAAAAAmAIAAGRycy9k&#10;b3ducmV2LnhtbFBLBQYAAAAABAAEAPUAAACJAwAAAAA=&#10;" path="m10,405r,l30,455r30,40l95,525r45,25l170,560r30,10l230,575r35,l335,570r75,-15l360,535,315,515,270,490,235,465,205,440,180,410,160,380,145,345,135,310r-5,-40l130,230r5,-40l145,145r20,-45l185,50,210,,150,45,100,90,60,140,30,200,10,250,,305r,50l10,405xe" fillcolor="#e59ca4 [1301]" strokecolor="#d86b77 [1941]" strokeweight=".25pt">
                  <v:path arrowok="t" o:connecttype="custom" o:connectlocs="10,405;10,405;30,455;60,495;95,525;140,550;140,550;170,560;200,570;230,575;265,575;335,570;410,555;410,555;360,535;315,515;270,490;235,465;205,440;180,410;160,380;145,345;135,310;130,270;130,230;135,190;145,145;165,100;185,50;210,0;210,0;150,45;100,90;60,140;30,200;30,200;10,250;0,305;0,355;10,405;10,405" o:connectangles="0,0,0,0,0,0,0,0,0,0,0,0,0,0,0,0,0,0,0,0,0,0,0,0,0,0,0,0,0,0,0,0,0,0,0,0,0,0,0,0,0"/>
                </v:shape>
                <v:shape id="Freeform 586" o:spid="_x0000_s1030" style="position:absolute;left:2794;top:1421;width:285;height:571;visibility:visible;mso-wrap-style:square;v-text-anchor:top" coordsize="285,5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0yL8UA&#10;AADcAAAADwAAAGRycy9kb3ducmV2LnhtbESPUWvCMBSF34X9h3AHe5GZ2oFunVHEOSY+zWw/4C65&#10;a4vNTWlirf/eDIQ9Hs453+EsVoNrRE9dqD0rmE4yEMTG25pLBd9f74/PIEJEtth4JgUXCrBa3o0W&#10;WFh/5gP1OpYiQTgUqKCKsS2kDKYih2HiW+Lk/frOYUyyK6Xt8JzgrpF5ls2kw5rTQoUtbSoyR31y&#10;CrxZa3Pk7f7tY/w5/9m/6LzstVIP98P6FUSkIf6Hb+2dVZA/zeDvTDo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LTIvxQAAANwAAAAPAAAAAAAAAAAAAAAAAJgCAABkcnMv&#10;ZG93bnJldi54bWxQSwUGAAAAAAQABAD1AAAAigMAAAAA&#10;" path="m,l,,60,75r25,40l110,150r15,35l140,225r10,35l155,295r,35l155,365r-10,35l135,435r-15,35l105,505,80,536,55,571r55,-25l160,521r40,-26l235,465r25,-30l275,400r10,-30l285,335r-5,-40l260,260,240,220,205,180,165,135,120,90,65,45,,xe" fillcolor="#e59ca4 [1301]" strokecolor="#d86b77 [1941]" strokeweight=".25pt">
                  <v:path arrowok="t" o:connecttype="custom" o:connectlocs="0,0;0,0;60,75;85,115;110,150;125,185;140,225;150,260;155,295;155,330;155,365;145,400;135,435;120,470;105,505;80,536;55,571;55,571;110,546;160,521;200,495;235,465;260,435;275,400;285,370;285,335;280,295;260,260;240,220;205,180;165,135;120,90;65,45;0,0;0,0" o:connectangles="0,0,0,0,0,0,0,0,0,0,0,0,0,0,0,0,0,0,0,0,0,0,0,0,0,0,0,0,0,0,0,0,0,0,0"/>
                </v:shape>
                <v:shape id="Freeform 587" o:spid="_x0000_s1031" style="position:absolute;left:420;top:856;width:2374;height:945;visibility:visible;mso-wrap-style:square;v-text-anchor:top" coordsize="2374,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U+SsMA&#10;AADcAAAADwAAAGRycy9kb3ducmV2LnhtbESP3WoCMRSE7wt9h3AK3tVsFVpZjSKitggV/HmAw+a4&#10;CW5OliTV9e0bQfBymJlvmMmsc424UIjWs4KPfgGCuPLacq3geFi9j0DEhKyx8UwKbhRhNn19mWCp&#10;/ZV3dNmnWmQIxxIVmJTaUspYGXIY+74lzt7JB4cpy1BLHfCa4a6Rg6L4lA4t5wWDLS0MVef9n1Ng&#10;z2Yblpvfm100u9Wy/l5XXq6V6r118zGIRF16hh/tH61gMPyC+5l8BO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U+SsMAAADcAAAADwAAAAAAAAAAAAAAAACYAgAAZHJzL2Rv&#10;d25yZXYueG1sUEsFBgAAAAAEAAQA9QAAAIgDAAAAAA==&#10;" path="m1789,860r,l1874,835r80,-30l2034,770r75,-35l2179,695r70,-40l2314,610r60,-45l2324,500r-50,-65l2224,380r-55,-55l2109,275r-65,-45l1979,190r-65,-40l1844,115,1774,85,1699,60,1629,40,1554,25,1474,10,1394,5,1314,r-80,l1149,10r-79,5l985,30,905,50,820,75r-85,25l655,135r-85,40l485,215r-85,50l315,315r-80,55l155,430,80,495,,565r40,40l85,645r50,40l190,720r60,35l315,785r65,30l455,840r75,25l605,885r80,15l760,915r85,15l930,935r170,10l1189,945r90,l1369,935r85,-5l1539,915r85,-15l1704,880r85,-20xe" fillcolor="#d86b77 [1941]" strokecolor="#d86b77 [1941]" strokeweight=".5pt">
                  <v:fill color2="#f2cdd1 [661]" angle="135" focus="50%" type="gradient"/>
                  <v:shadow color="#4e141a [1605]" opacity=".5" offset="1pt"/>
                  <v:path arrowok="t" o:connecttype="custom" o:connectlocs="1789,860;1954,805;2109,735;2249,655;2374,565;2324,500;2224,380;2109,275;1979,190;1914,150;1774,85;1629,40;1474,10;1314,0;1234,0;1070,15;905,50;735,100;655,135;485,215;315,315;155,430;0,565;40,605;135,685;250,755;380,815;455,840;605,885;760,915;930,935;1100,945;1279,945;1454,930;1624,900;1789,860" o:connectangles="0,0,0,0,0,0,0,0,0,0,0,0,0,0,0,0,0,0,0,0,0,0,0,0,0,0,0,0,0,0,0,0,0,0,0,0"/>
                </v:shape>
                <v:shape id="Freeform 588" o:spid="_x0000_s1032" style="position:absolute;left:250;top:991;width:405;height:270;visibility:visible;mso-wrap-style:square;v-text-anchor:top" coordsize="40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JnoLwA&#10;AADcAAAADwAAAGRycy9kb3ducmV2LnhtbERPSwrCMBDdC94hjOBOUxVEq1HEDwiubIvroRnbYjMp&#10;TdR6e7MQXD7ef73tTC1e1LrKsoLJOAJBnFtdcaEgS0+jBQjnkTXWlknBhxxsN/3eGmNt33ylV+IL&#10;EULYxaig9L6JpXR5SQbd2DbEgbvb1qAPsC2kbvEdwk0tp1E0lwYrDg0lNrQvKX8kT6PguE/q5HHL&#10;bpoPF/05LNPCcqrUcNDtViA8df4v/rnPWsF0FtaGM+EI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UmegvAAAANwAAAAPAAAAAAAAAAAAAAAAAJgCAABkcnMvZG93bnJldi54&#10;bWxQSwUGAAAAAAQABAD1AAAAgQMAAAAA&#10;" path="m355,55r,l330,30,300,10,270,,240,,205,5,170,15,135,40,105,65,70,105,45,155,20,205,,270,55,190,80,160r30,-25l135,115r25,-15l190,90r25,-5l240,85r25,5l285,100r25,20l335,140r25,25l380,200r25,35l400,180,390,135,375,95,355,55xe" fillcolor="#e59ca4 [1301]" strokecolor="#d86b77 [1941]" strokeweight=".25pt">
                  <v:path arrowok="t" o:connecttype="custom" o:connectlocs="355,55;355,55;330,30;300,10;270,0;240,0;240,0;205,5;170,15;135,40;105,65;105,65;70,105;45,155;20,205;0,270;0,270;55,190;80,160;110,135;135,115;160,100;190,90;215,85;240,85;265,90;285,100;310,120;335,140;360,165;380,200;405,235;405,235;400,180;390,135;375,95;355,55;355,55" o:connectangles="0,0,0,0,0,0,0,0,0,0,0,0,0,0,0,0,0,0,0,0,0,0,0,0,0,0,0,0,0,0,0,0,0,0,0,0,0,0"/>
                </v:shape>
                <v:shape id="Freeform 589" o:spid="_x0000_s1033" style="position:absolute;left:175;top:1496;width:385;height:410;visibility:visible;mso-wrap-style:square;v-text-anchor:top" coordsize="385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vK8cMA&#10;AADcAAAADwAAAGRycy9kb3ducmV2LnhtbESPy2rDMBBF94X8g5hAdrXcFErtRAklxGBvivP4gMGa&#10;WqbWyFhq7Px9VCh0ebmPw93uZ9uLG42+c6zgJUlBEDdOd9wquF6K53cQPiBr7B2Tgjt52O8WT1vM&#10;tZv4RLdzaEUcYZ+jAhPCkEvpG0MWfeIG4uh9udFiiHJspR5xiuO2l+s0fZMWO44EgwMdDDXf5x8b&#10;IVh+nrjpJlMXma+PZVXcdaXUajl/bEAEmsN/+K9dagXr1wx+z8Qj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vK8cMAAADcAAAADwAAAAAAAAAAAAAAAACYAgAAZHJzL2Rv&#10;d25yZXYueG1sUEsFBgAAAAAEAAQA9QAAAIgDAAAAAA==&#10;" path="m45,410r,l40,360r,-45l40,275,50,240,60,205,70,175,90,145r20,-25l130,100,155,85,185,70,220,60,255,50r40,-5l335,45r50,l320,25,265,15,215,5,170,,130,5,95,15,65,25,40,45,20,75,10,105,,140r,45l,230r10,55l25,345r20,65xe" fillcolor="#e59ca4 [1301]" strokecolor="#d86b77 [1941]" strokeweight=".25pt">
                  <v:path arrowok="t" o:connecttype="custom" o:connectlocs="45,410;45,410;40,360;40,315;40,275;50,240;60,205;70,175;90,145;110,120;130,100;155,85;185,70;220,60;255,50;295,45;335,45;385,45;385,45;320,25;265,15;215,5;170,0;130,5;95,15;65,25;40,45;20,75;10,105;0,140;0,185;0,230;10,285;25,345;45,410;45,410" o:connectangles="0,0,0,0,0,0,0,0,0,0,0,0,0,0,0,0,0,0,0,0,0,0,0,0,0,0,0,0,0,0,0,0,0,0,0,0"/>
                </v:shape>
                <v:shape id="Freeform 590" o:spid="_x0000_s1034" style="position:absolute;left:475;top:1641;width:255;height:336;visibility:visible;mso-wrap-style:square;v-text-anchor:top" coordsize="255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UYG70A&#10;AADcAAAADwAAAGRycy9kb3ducmV2LnhtbERPy6rCMBDdC/5DGMGdpoqIVqOIoLi1yr0uh2Zsis2k&#10;NFGrX28WgsvDeS/Xra3EgxpfOlYwGiYgiHOnSy4UnE+7wQyED8gaK8ek4EUe1qtuZ4mpdk8+0iML&#10;hYgh7FNUYEKoUyl9bsiiH7qaOHJX11gMETaF1A0+Y7it5DhJptJiybHBYE1bQ/ktu1sFl5Ccd/if&#10;Uzl7z7OLOexlffpTqt9rNwsQgdrwE3/dB61gPInz45l4BOTq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1UYG70AAADcAAAADwAAAAAAAAAAAAAAAACYAgAAZHJzL2Rvd25yZXYu&#10;eG1sUEsFBgAAAAAEAAQA9QAAAIIDAAAAAA==&#10;" path="m255,r,l175,,140,5r-30,5l80,20,55,35,40,50,25,70,10,95,5,120,,145r5,35l10,215r10,35l50,336,45,275r5,-55l65,170,85,125,115,85,155,50,200,25,255,xe" fillcolor="#e59ca4 [1301]" strokecolor="#d86b77 [1941]" strokeweight=".25pt">
                  <v:path arrowok="t" o:connecttype="custom" o:connectlocs="255,0;255,0;175,0;140,5;110,10;80,20;55,35;40,50;25,70;10,95;5,120;0,145;5,180;10,215;20,250;50,336;50,336;45,275;50,220;65,170;85,125;115,85;155,50;200,25;255,0;255,0" o:connectangles="0,0,0,0,0,0,0,0,0,0,0,0,0,0,0,0,0,0,0,0,0,0,0,0,0,0"/>
                </v:shape>
                <v:shape id="Freeform 591" o:spid="_x0000_s1035" style="position:absolute;left:2459;top:786;width:285;height:305;visibility:visible;mso-wrap-style:square;v-text-anchor:top" coordsize="285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vNMQA&#10;AADcAAAADwAAAGRycy9kb3ducmV2LnhtbESP0YrCMBRE3wX/IVzBF9mmFleWrlFEUXyQZbfuB1ya&#10;a1tsbkoTbf17Iwg+DjNzhlmselOLG7WusqxgGsUgiHOrKy4U/J92H18gnEfWWFsmBXdysFoOBwtM&#10;te34j26ZL0SAsEtRQel9k0rp8pIMusg2xME729agD7ItpG6xC3BTyySO59JgxWGhxIY2JeWX7GoU&#10;HDifXK7V77b7jPm4/7nvM6kTpcajfv0NwlPv3+FX+6AVJLMp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1LzTEAAAA3AAAAA8AAAAAAAAAAAAAAAAAmAIAAGRycy9k&#10;b3ducmV2LnhtbFBLBQYAAAAABAAEAPUAAACJAwAAAAA=&#10;" path="m285,20r,l205,5,170,,135,5r-30,5l80,15,60,30,40,45,25,65,15,90,5,115,,145r,35l5,220r10,85l25,245,40,195,65,150,95,110,130,80,175,50,225,35,285,20xe" fillcolor="#e59ca4 [1301]" strokecolor="#d86b77 [1941]" strokeweight=".25pt">
                  <v:path arrowok="t" o:connecttype="custom" o:connectlocs="285,20;285,20;205,5;170,0;135,5;105,10;80,15;60,30;40,45;25,65;15,90;5,115;0,145;0,180;5,220;15,305;15,305;25,245;40,195;65,150;95,110;130,80;175,50;225,35;285,20;285,20" o:connectangles="0,0,0,0,0,0,0,0,0,0,0,0,0,0,0,0,0,0,0,0,0,0,0,0,0,0"/>
                </v:shape>
                <v:shape id="Freeform 592" o:spid="_x0000_s1036" style="position:absolute;left:2714;top:1166;width:410;height:300;visibility:visible;mso-wrap-style:square;v-text-anchor:top" coordsize="410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gYYsUA&#10;AADcAAAADwAAAGRycy9kb3ducmV2LnhtbESP3WrCQBSE7wu+w3IE73RjKmKjG1FLoSCUVtv70+zJ&#10;j2bPhuyq0afvCkIvh5n5hlksO1OLM7WusqxgPIpAEGdWV1wo+N6/DWcgnEfWWFsmBVdysEx7TwtM&#10;tL3wF513vhABwi5BBaX3TSKly0oy6Ea2IQ5ebluDPsi2kLrFS4CbWsZRNJUGKw4LJTa0KSk77k5G&#10;Af7m/Pmxfm4m68P2xf9Er5vr7aDUoN+t5iA8df4//Gi/awXxJIb7mXAE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BhixQAAANwAAAAPAAAAAAAAAAAAAAAAAJgCAABkcnMv&#10;ZG93bnJldi54bWxQSwUGAAAAAAQABAD1AAAAigMAAAAA&#10;" path="m180,15r,l135,35,90,65,45,105,,150,85,105,120,90,155,80,190,70r30,l245,75r25,5l295,90r20,15l330,130r15,25l355,185r10,30l370,255r5,45l395,250r15,-50l410,155r,-40l395,80,380,55,360,30,330,10,295,,260,,220,5,180,15xe" fillcolor="#e59ca4 [1301]" strokecolor="#d86b77 [1941]" strokeweight=".25pt">
                  <v:path arrowok="t" o:connecttype="custom" o:connectlocs="180,15;180,15;135,35;90,65;45,105;0,150;0,150;0,150;0,150;85,105;120,90;155,80;190,70;220,70;245,75;270,80;295,90;315,105;330,130;345,155;355,185;365,215;370,255;375,300;375,300;395,250;410,200;410,155;410,115;410,115;395,80;380,55;360,30;330,10;330,10;295,0;260,0;220,5;180,15;180,15" o:connectangles="0,0,0,0,0,0,0,0,0,0,0,0,0,0,0,0,0,0,0,0,0,0,0,0,0,0,0,0,0,0,0,0,0,0,0,0,0,0,0,0"/>
                </v:shape>
                <v:shape id="Freeform 593" o:spid="_x0000_s1037" style="position:absolute;left:2629;top:896;width:475;height:320;visibility:visible;mso-wrap-style:square;v-text-anchor:top" coordsize="475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orMYA&#10;AADcAAAADwAAAGRycy9kb3ducmV2LnhtbESPQWvCQBSE74L/YXmCF9FNrRSJWUWEUg891BiCx0f2&#10;mYRk34bs1qT99d1CocdhZr5hksNoWvGg3tWWFTytIhDEhdU1lwqy6+tyC8J5ZI2tZVLwRQ4O++kk&#10;wVjbgS/0SH0pAoRdjAoq77tYSldUZNCtbEccvLvtDfog+1LqHocAN61cR9GLNFhzWKiwo1NFRZN+&#10;GgWcX/NFM3wPWZpnGH2077e3baHUfDYedyA8jf4//Nc+awXrzTP8nglHQO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KorMYAAADcAAAADwAAAAAAAAAAAAAAAACYAgAAZHJz&#10;L2Rvd25yZXYueG1sUEsFBgAAAAAEAAQA9QAAAIsDAAAAAA==&#10;" path="m475,175r,l430,130,390,90,350,55,310,30,275,15,240,5,205,,175,5,150,20,120,40,95,70,70,105,50,145,30,200,15,255,,320,20,280,40,240,65,205,90,175r25,-20l140,130r30,-15l200,105r30,-5l260,95r30,5l325,105r35,10l400,130r35,20l475,175xe" fillcolor="#e59ca4 [1301]" strokecolor="#d86b77 [1941]" strokeweight=".25pt">
                  <v:path arrowok="t" o:connecttype="custom" o:connectlocs="475,175;475,175;430,130;390,90;350,55;310,30;275,15;240,5;205,0;175,5;150,20;120,40;95,70;70,105;50,145;30,200;15,255;0,320;0,320;20,280;40,240;65,205;90,175;115,155;140,130;170,115;200,105;230,100;260,95;290,100;325,105;360,115;400,130;435,150;475,175;475,175" o:connectangles="0,0,0,0,0,0,0,0,0,0,0,0,0,0,0,0,0,0,0,0,0,0,0,0,0,0,0,0,0,0,0,0,0,0,0,0"/>
                </v:shape>
                <v:shape id="Freeform 594" o:spid="_x0000_s1038" style="position:absolute;left:1739;top:1376;width:890;height:235;visibility:visible;mso-wrap-style:square;v-text-anchor:top" coordsize="890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G9JsIA&#10;AADcAAAADwAAAGRycy9kb3ducmV2LnhtbESPzYrCQBCE78K+w9ALe9OJIYhERxFhYfGw4s8DNJk2&#10;CWZ6wkyr8e13FgSPRdVXRS3Xg+vUnUJsPRuYTjJQxJW3LdcGzqfv8RxUFGSLnWcy8KQI69XHaIml&#10;9Q8+0P0otUolHEs00Ij0pdaxashhnPieOHkXHxxKkqHWNuAjlbtO51k20w5bTgsN9rRtqLoeb85A&#10;vivyevt7c/v9DHen7CLPcBZjvj6HzQKU0CDv8Iv+sYkrCvg/k46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Qb0mwgAAANwAAAAPAAAAAAAAAAAAAAAAAJgCAABkcnMvZG93&#10;bnJldi54bWxQSwUGAAAAAAQABAD1AAAAhwMAAAAA&#10;" path="m540,40r,l515,25,485,10,460,5,435,,410,5r-25,5l360,20,335,30,275,70r-55,50l160,170r-60,35l75,220,50,230r-25,5l,235r50,l150,235r95,-5l420,215,590,190r80,-15l745,155r75,-20l890,110r-75,20l750,135r-30,l690,130,660,120,635,110,540,40xe" fillcolor="#0d0d0d [3069]" strokecolor="#d86b77 [1941]" strokeweight=".25pt">
                  <v:path arrowok="t" o:connecttype="custom" o:connectlocs="540,40;540,40;515,25;485,10;460,5;435,0;435,0;410,5;385,10;360,20;335,30;275,70;220,120;220,120;160,170;100,205;75,220;50,230;25,235;0,235;0,235;50,235;50,235;150,235;245,230;245,230;420,215;590,190;670,175;745,155;820,135;890,110;890,110;815,130;750,135;720,135;690,130;660,120;635,110;635,110;540,40;540,40" o:connectangles="0,0,0,0,0,0,0,0,0,0,0,0,0,0,0,0,0,0,0,0,0,0,0,0,0,0,0,0,0,0,0,0,0,0,0,0,0,0,0,0,0,0"/>
                </v:shape>
                <v:shape id="Freeform 595" o:spid="_x0000_s1039" style="position:absolute;left:605;top:1346;width:1109;height:265;visibility:visible;mso-wrap-style:square;v-text-anchor:top" coordsize="110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yKnMUA&#10;AADcAAAADwAAAGRycy9kb3ducmV2LnhtbESPT2vCQBTE70K/w/KEXqRuDFZKdJVSUOpJ/HPx9sg+&#10;syHZt2l2jWk/vSsUPA4z8xtmseptLTpqfelYwWScgCDOnS65UHA6rt8+QPiArLF2TAp+ycNq+TJY&#10;YKbdjffUHUIhIoR9hgpMCE0mpc8NWfRj1xBH7+JaiyHKtpC6xVuE21qmSTKTFkuOCwYb+jKUV4er&#10;VYAXs9l22z/62Y+q8yml2a6qUanXYf85BxGoD8/wf/tbK0in7/A4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IqcxQAAANwAAAAPAAAAAAAAAAAAAAAAAJgCAABkcnMv&#10;ZG93bnJldi54bWxQSwUGAAAAAAQABAD1AAAAigMAAAAA&#10;" path="m490,25r,l370,95r-40,15l295,120r-45,5l205,130r-45,l110,130,,115r215,45l425,200r195,25l815,245r125,10l1064,265r45,l1079,260r-35,-5l1009,245,979,230,945,215,910,195,845,145,780,85,740,50,705,30,670,15,635,5,595,,570,,545,5r-30,5l490,25xe" fillcolor="#0d0d0d [3069]" strokecolor="#d86b77 [1941]" strokeweight=".25pt">
                  <v:path arrowok="t" o:connecttype="custom" o:connectlocs="490,25;490,25;370,95;370,95;330,110;295,120;250,125;205,130;160,130;110,130;0,115;0,115;215,160;425,200;620,225;815,245;815,245;940,255;1064,265;1064,265;1109,265;1109,265;1079,260;1044,255;1009,245;979,230;945,215;910,195;845,145;845,145;780,85;740,50;740,50;705,30;670,15;635,5;595,0;595,0;570,0;545,5;515,10;490,25;490,25" o:connectangles="0,0,0,0,0,0,0,0,0,0,0,0,0,0,0,0,0,0,0,0,0,0,0,0,0,0,0,0,0,0,0,0,0,0,0,0,0,0,0,0,0,0,0"/>
                </v:shape>
                <v:shape id="Freeform 596" o:spid="_x0000_s1040" style="position:absolute;left:420;top:1421;width:2374;height:380;visibility:visible;mso-wrap-style:square;v-text-anchor:top" coordsize="2374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MWNsMA&#10;AADcAAAADwAAAGRycy9kb3ducmV2LnhtbESPT4vCMBTE74LfITxhb5oqIlKNIoKwXlz8B3p7NM+2&#10;2Lx0m6hxP/1GEDwOM/MbZjoPphJ3alxpWUG/l4AgzqwuOVdw2K+6YxDOI2usLJOCJzmYz9qtKaba&#10;PnhL953PRYSwS1FB4X2dSumyggy6nq2Jo3exjUEfZZNL3eAjwk0lB0kykgZLjgsF1rQsKLvubkYB&#10;hdvlmK1Pz78hLsPPJsHtefyr1FcnLCYgPAX/Cb/b31rBYDiC15l4BO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MWNsMAAADcAAAADwAAAAAAAAAAAAAAAACYAgAAZHJzL2Rv&#10;d25yZXYueG1sUEsFBgAAAAAEAAQA9QAAAIgDAAAAAA==&#10;" path="m2374,r,l2294,35r-80,30l2139,90r-75,20l1989,130r-80,15l1739,170r-175,15l1469,190r-100,l1319,190r-25,l1249,190,1125,180,1000,170,805,150,610,125,400,85,185,40,,,40,40,85,80r50,40l190,155r60,35l315,220r65,30l455,275r20,5l550,305r70,15l775,355r160,15l1100,380r169,l1354,375r80,-10l1524,355r90,-20l1699,320r90,-25l1804,290r80,-25l1964,235r80,-30l2114,170r70,-40l2249,90r65,-45l2374,xe" fillcolor="#e59ca4 [1301]" strokecolor="#d86b77 [1941]" strokeweight=".25pt">
                  <v:path arrowok="t" o:connecttype="custom" o:connectlocs="2374,0;2214,65;2139,90;1989,130;1739,170;1564,185;1369,190;1319,190;1294,190;1249,190;1125,180;1000,170;610,125;185,40;0,0;40,40;135,120;250,190;380,250;455,275;475,280;620,320;935,370;1100,380;1100,380;1354,375;1434,365;1614,335;1789,295;1804,290;1884,265;2044,205;2184,130;2314,45;2374,0" o:connectangles="0,0,0,0,0,0,0,0,0,0,0,0,0,0,0,0,0,0,0,0,0,0,0,0,0,0,0,0,0,0,0,0,0,0,0"/>
                </v:shape>
                <v:shape id="Freeform 597" o:spid="_x0000_s1041" style="position:absolute;left:1984;top:1421;width:810;height:290;visibility:visible;mso-wrap-style:square;v-text-anchor:top" coordsize="8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Nm5cUA&#10;AADcAAAADwAAAGRycy9kb3ducmV2LnhtbESP0WrCQBRE3wv9h+UW+tZsIqXG6CpFaPFFsTEfcMle&#10;k2j2bprdxrRf7wpCH4eZOcMsVqNpxUC9aywrSKIYBHFpdcOVguLw8ZKCcB5ZY2uZFPySg9Xy8WGB&#10;mbYX/qIh95UIEHYZKqi97zIpXVmTQRfZjjh4R9sb9EH2ldQ9XgLctHISx2/SYMNhocaO1jWV5/zH&#10;KLCnZF81f9vZ9+YzTZPdltZDQUo9P43vcxCeRv8fvrc3WsHkdQq3M+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M2blxQAAANwAAAAPAAAAAAAAAAAAAAAAAJgCAABkcnMv&#10;ZG93bnJldi54bWxQSwUGAAAAAAQABAD1AAAAigMAAAAA&#10;" path="m810,r,l730,35,650,65,575,90r-75,20l425,130r-80,15l175,170,,185,240,290r80,-25l400,235r80,-30l550,170r70,-40l685,90,750,45,810,xe" fillcolor="#761e28 [2405]" strokecolor="#d86b77 [1941]" strokeweight=".25pt">
                  <v:path arrowok="t" o:connecttype="custom" o:connectlocs="810,0;810,0;730,35;650,65;650,65;575,90;500,110;425,130;345,145;175,170;0,185;240,290;240,290;320,265;400,235;480,205;550,170;620,130;685,90;750,45;810,0;810,0" o:connectangles="0,0,0,0,0,0,0,0,0,0,0,0,0,0,0,0,0,0,0,0,0,0"/>
                </v:shape>
                <v:shape id="Freeform 598" o:spid="_x0000_s1042" style="position:absolute;left:420;top:1421;width:1000;height:280;visibility:visible;mso-wrap-style:square;v-text-anchor:top" coordsize="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UpsIA&#10;AADcAAAADwAAAGRycy9kb3ducmV2LnhtbERPTWuDQBC9B/oflin0FtdKSYpxE1oh0MZDiG3vgztR&#10;iTsr7ibqv+8eAjk+3ne2m0wnbjS41rKC1ygGQVxZ3XKt4Pdnv3wH4Tyyxs4yKZjJwW77tMgw1Xbk&#10;E91KX4sQwi5FBY33fSqlqxoy6CLbEwfubAeDPsChlnrAMYSbTiZxvJIGWw4NDfaUN1RdyqtRUObx&#10;cb8uijypD9/n+e9En+OVlHp5nj42IDxN/iG+u7+0guQtrA1nwhG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tSmwgAAANwAAAAPAAAAAAAAAAAAAAAAAJgCAABkcnMvZG93&#10;bnJldi54bWxQSwUGAAAAAAQABAD1AAAAhwMAAAAA&#10;" path="m455,275r,l475,280,620,270r70,-10l760,250r60,-15l885,215r55,-20l1000,170,805,150,610,125,400,85,185,40,,,40,40,85,80r50,40l190,155r60,35l315,220r65,30l455,275xe" fillcolor="#761e28 [2405]" strokecolor="#d86b77 [1941]" strokeweight=".25pt">
                  <v:path arrowok="t" o:connecttype="custom" o:connectlocs="455,275;455,275;475,280;475,280;620,270;690,260;760,250;820,235;885,215;940,195;1000,170;1000,170;805,150;610,125;400,85;185,40;185,40;0,0;0,0;40,40;85,80;135,120;190,155;250,190;315,220;380,250;455,275;455,275" o:connectangles="0,0,0,0,0,0,0,0,0,0,0,0,0,0,0,0,0,0,0,0,0,0,0,0,0,0,0,0"/>
                </v:shape>
                <v:shape id="Freeform 599" o:spid="_x0000_s1043" style="position:absolute;left:1520;top:1611;width:334;height:190;visibility:visible;mso-wrap-style:square;v-text-anchor:top" coordsize="334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TUqMQA&#10;AADcAAAADwAAAGRycy9kb3ducmV2LnhtbESPQWuDQBSE74X+h+UVcmtWQwytyRpCweChh2ra+8N9&#10;UVv3rbjbRP99tlDIcZj5ZpjdfjK9uNDoOssK4mUEgri2uuNGwecpf34B4Tyyxt4yKZjJwT57fNhh&#10;qu2VS7pUvhGhhF2KClrvh1RKV7dk0C3tQBy8sx0N+iDHRuoRr6Hc9HIVRRtpsOOw0OJAby3VP9Wv&#10;UbB6/0o+iuNhLuNk/uY6yXVR5kotnqbDFoSnyd/D/3ShA7d+hb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k1KjEAAAA3AAAAA8AAAAAAAAAAAAAAAAAmAIAAGRycy9k&#10;b3ducmV2LnhtbFBLBQYAAAAABAAEAPUAAACJAwAAAAA=&#10;" path="m219,r,l194,,149,,129,40,94,85,54,135,,190r169,l254,185r80,-10l269,,219,xe" fillcolor="#761e28 [2405]" strokecolor="#d86b77 [1941]" strokeweight=".25pt">
                  <v:path arrowok="t" o:connecttype="custom" o:connectlocs="219,0;219,0;194,0;194,0;149,0;149,0;129,40;94,85;54,135;0,190;0,190;0,190;0,190;169,190;254,185;334,175;269,0;269,0;219,0;219,0" o:connectangles="0,0,0,0,0,0,0,0,0,0,0,0,0,0,0,0,0,0,0,0"/>
                </v:shape>
                <v:shape id="Freeform 600" o:spid="_x0000_s1044" style="position:absolute;left:2029;top:1431;width:210;height:125;visibility:visible;mso-wrap-style:square;v-text-anchor:top" coordsize="210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2jOcEA&#10;AADcAAAADwAAAGRycy9kb3ducmV2LnhtbERPz2vCMBS+C/sfwht4s+kKinRG2QY6r1aL7PZo3prO&#10;5qU0mVb/enMQPH58vxerwbbiTL1vHCt4S1IQxJXTDdcKDvv1ZA7CB2SNrWNScCUPq+XLaIG5dhfe&#10;0bkItYgh7HNUYELocil9ZciiT1xHHLlf11sMEfa11D1eYrhtZZamM2mx4dhgsKMvQ9Wp+LcKPvXf&#10;9ykrr7ey2xyL/c/WlBp3So1fh493EIGG8BQ/3FutIJvG+fFMPAJ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9oznBAAAA3AAAAA8AAAAAAAAAAAAAAAAAmAIAAGRycy9kb3du&#10;cmV2LnhtbFBLBQYAAAAABAAEAPUAAACGAwAAAAA=&#10;" path="m210,40r,l200,25,195,15,185,5,175,,160,,140,5,120,15,95,25,70,45,45,65,20,90,,115r65,5l120,125r40,-10l180,105,190,95,205,85r5,-15l210,55r,-15xe" fillcolor="#f9b268 [1940]" strokecolor="#d86b77 [1941]" strokeweight=".25pt">
                  <v:path arrowok="t" o:connecttype="custom" o:connectlocs="210,40;210,40;200,25;195,15;185,5;175,0;175,0;160,0;140,5;120,15;95,25;95,25;70,45;45,65;20,90;0,115;0,115;65,120;120,125;160,115;180,105;190,95;190,95;205,85;210,70;210,55;210,40;210,40" o:connectangles="0,0,0,0,0,0,0,0,0,0,0,0,0,0,0,0,0,0,0,0,0,0,0,0,0,0,0,0"/>
                </v:shape>
                <v:shape id="Freeform 601" o:spid="_x0000_s1045" style="position:absolute;left:1135;top:1396;width:200;height:130;visibility:visible;mso-wrap-style:square;v-text-anchor:top" coordsize="20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0zsMUA&#10;AADcAAAADwAAAGRycy9kb3ducmV2LnhtbESPQWvCQBSE70L/w/IKvelGwSKpq4gg5FBbjVY8Pnaf&#10;STD7NmS3mvz7bkHwOMzMN8x82dla3Kj1lWMF41ECglg7U3Gh4HjYDGcgfEA2WDsmBT15WC5eBnNM&#10;jbvznm55KESEsE9RQRlCk0rpdUkW/cg1xNG7uNZiiLItpGnxHuG2lpMkeZcWK44LJTa0Lklf81+r&#10;4HTut5/fRUaHTfJT97u9zr52Wqm31271ASJQF57hRzszCibTMfyfi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TOwxQAAANwAAAAPAAAAAAAAAAAAAAAAAJgCAABkcnMv&#10;ZG93bnJldi54bWxQSwUGAAAAAAQABAD1AAAAigMAAAAA&#10;" path="m5,35r,l,50,,65,5,80,15,95r10,10l40,115r45,10l135,130r65,-5l185,100,165,75,140,55,120,35,95,15,70,5,55,,40,,30,5,20,10,5,35xe" fillcolor="#f9b268 [1940]" strokecolor="#d86b77 [1941]" strokeweight=".25pt">
                  <v:path arrowok="t" o:connecttype="custom" o:connectlocs="5,35;5,35;0,50;0,65;5,80;15,95;15,95;25,105;40,115;85,125;135,130;200,125;200,125;185,100;165,75;140,55;120,35;120,35;95,15;70,5;55,0;40,0;40,0;30,5;20,10;5,35;5,35" o:connectangles="0,0,0,0,0,0,0,0,0,0,0,0,0,0,0,0,0,0,0,0,0,0,0,0,0,0,0"/>
                </v:shape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5076825</wp:posOffset>
                </wp:positionV>
                <wp:extent cx="3877310" cy="1138555"/>
                <wp:effectExtent l="0" t="0" r="8890" b="4445"/>
                <wp:wrapNone/>
                <wp:docPr id="231" name="Freeform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7310" cy="1138555"/>
                        </a:xfrm>
                        <a:custGeom>
                          <a:avLst/>
                          <a:gdLst>
                            <a:gd name="T0" fmla="*/ 10091 w 11748"/>
                            <a:gd name="T1" fmla="*/ 27 h 4104"/>
                            <a:gd name="T2" fmla="*/ 10091 w 11748"/>
                            <a:gd name="T3" fmla="*/ 27 h 4104"/>
                            <a:gd name="T4" fmla="*/ 9649 w 11748"/>
                            <a:gd name="T5" fmla="*/ 71 h 4104"/>
                            <a:gd name="T6" fmla="*/ 9188 w 11748"/>
                            <a:gd name="T7" fmla="*/ 125 h 4104"/>
                            <a:gd name="T8" fmla="*/ 8701 w 11748"/>
                            <a:gd name="T9" fmla="*/ 204 h 4104"/>
                            <a:gd name="T10" fmla="*/ 8204 w 11748"/>
                            <a:gd name="T11" fmla="*/ 293 h 4104"/>
                            <a:gd name="T12" fmla="*/ 8204 w 11748"/>
                            <a:gd name="T13" fmla="*/ 293 h 4104"/>
                            <a:gd name="T14" fmla="*/ 7841 w 11748"/>
                            <a:gd name="T15" fmla="*/ 364 h 4104"/>
                            <a:gd name="T16" fmla="*/ 7407 w 11748"/>
                            <a:gd name="T17" fmla="*/ 461 h 4104"/>
                            <a:gd name="T18" fmla="*/ 6300 w 11748"/>
                            <a:gd name="T19" fmla="*/ 718 h 4104"/>
                            <a:gd name="T20" fmla="*/ 6300 w 11748"/>
                            <a:gd name="T21" fmla="*/ 718 h 4104"/>
                            <a:gd name="T22" fmla="*/ 5103 w 11748"/>
                            <a:gd name="T23" fmla="*/ 993 h 4104"/>
                            <a:gd name="T24" fmla="*/ 4226 w 11748"/>
                            <a:gd name="T25" fmla="*/ 1188 h 4104"/>
                            <a:gd name="T26" fmla="*/ 4226 w 11748"/>
                            <a:gd name="T27" fmla="*/ 1188 h 4104"/>
                            <a:gd name="T28" fmla="*/ 4085 w 11748"/>
                            <a:gd name="T29" fmla="*/ 1215 h 4104"/>
                            <a:gd name="T30" fmla="*/ 3943 w 11748"/>
                            <a:gd name="T31" fmla="*/ 1232 h 4104"/>
                            <a:gd name="T32" fmla="*/ 3801 w 11748"/>
                            <a:gd name="T33" fmla="*/ 1241 h 4104"/>
                            <a:gd name="T34" fmla="*/ 3642 w 11748"/>
                            <a:gd name="T35" fmla="*/ 1250 h 4104"/>
                            <a:gd name="T36" fmla="*/ 3482 w 11748"/>
                            <a:gd name="T37" fmla="*/ 1250 h 4104"/>
                            <a:gd name="T38" fmla="*/ 3323 w 11748"/>
                            <a:gd name="T39" fmla="*/ 1241 h 4104"/>
                            <a:gd name="T40" fmla="*/ 3154 w 11748"/>
                            <a:gd name="T41" fmla="*/ 1232 h 4104"/>
                            <a:gd name="T42" fmla="*/ 2977 w 11748"/>
                            <a:gd name="T43" fmla="*/ 1206 h 4104"/>
                            <a:gd name="T44" fmla="*/ 2977 w 11748"/>
                            <a:gd name="T45" fmla="*/ 1206 h 4104"/>
                            <a:gd name="T46" fmla="*/ 2756 w 11748"/>
                            <a:gd name="T47" fmla="*/ 1170 h 4104"/>
                            <a:gd name="T48" fmla="*/ 2481 w 11748"/>
                            <a:gd name="T49" fmla="*/ 1126 h 4104"/>
                            <a:gd name="T50" fmla="*/ 2144 w 11748"/>
                            <a:gd name="T51" fmla="*/ 1055 h 4104"/>
                            <a:gd name="T52" fmla="*/ 1746 w 11748"/>
                            <a:gd name="T53" fmla="*/ 966 h 4104"/>
                            <a:gd name="T54" fmla="*/ 1746 w 11748"/>
                            <a:gd name="T55" fmla="*/ 966 h 4104"/>
                            <a:gd name="T56" fmla="*/ 1400 w 11748"/>
                            <a:gd name="T57" fmla="*/ 896 h 4104"/>
                            <a:gd name="T58" fmla="*/ 1090 w 11748"/>
                            <a:gd name="T59" fmla="*/ 834 h 4104"/>
                            <a:gd name="T60" fmla="*/ 842 w 11748"/>
                            <a:gd name="T61" fmla="*/ 798 h 4104"/>
                            <a:gd name="T62" fmla="*/ 629 w 11748"/>
                            <a:gd name="T63" fmla="*/ 772 h 4104"/>
                            <a:gd name="T64" fmla="*/ 629 w 11748"/>
                            <a:gd name="T65" fmla="*/ 772 h 4104"/>
                            <a:gd name="T66" fmla="*/ 461 w 11748"/>
                            <a:gd name="T67" fmla="*/ 772 h 4104"/>
                            <a:gd name="T68" fmla="*/ 293 w 11748"/>
                            <a:gd name="T69" fmla="*/ 772 h 4104"/>
                            <a:gd name="T70" fmla="*/ 142 w 11748"/>
                            <a:gd name="T71" fmla="*/ 789 h 4104"/>
                            <a:gd name="T72" fmla="*/ 0 w 11748"/>
                            <a:gd name="T73" fmla="*/ 816 h 4104"/>
                            <a:gd name="T74" fmla="*/ 0 w 11748"/>
                            <a:gd name="T75" fmla="*/ 4104 h 4104"/>
                            <a:gd name="T76" fmla="*/ 11748 w 11748"/>
                            <a:gd name="T77" fmla="*/ 4104 h 4104"/>
                            <a:gd name="T78" fmla="*/ 11748 w 11748"/>
                            <a:gd name="T79" fmla="*/ 18 h 4104"/>
                            <a:gd name="T80" fmla="*/ 11748 w 11748"/>
                            <a:gd name="T81" fmla="*/ 18 h 4104"/>
                            <a:gd name="T82" fmla="*/ 11332 w 11748"/>
                            <a:gd name="T83" fmla="*/ 0 h 4104"/>
                            <a:gd name="T84" fmla="*/ 10915 w 11748"/>
                            <a:gd name="T85" fmla="*/ 0 h 4104"/>
                            <a:gd name="T86" fmla="*/ 10508 w 11748"/>
                            <a:gd name="T87" fmla="*/ 9 h 4104"/>
                            <a:gd name="T88" fmla="*/ 10091 w 11748"/>
                            <a:gd name="T89" fmla="*/ 27 h 4104"/>
                            <a:gd name="T90" fmla="*/ 10091 w 11748"/>
                            <a:gd name="T91" fmla="*/ 27 h 4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1748" h="4104">
                              <a:moveTo>
                                <a:pt x="10091" y="27"/>
                              </a:moveTo>
                              <a:lnTo>
                                <a:pt x="10091" y="27"/>
                              </a:lnTo>
                              <a:lnTo>
                                <a:pt x="9649" y="71"/>
                              </a:lnTo>
                              <a:lnTo>
                                <a:pt x="9188" y="125"/>
                              </a:lnTo>
                              <a:lnTo>
                                <a:pt x="8701" y="204"/>
                              </a:lnTo>
                              <a:lnTo>
                                <a:pt x="8204" y="293"/>
                              </a:lnTo>
                              <a:lnTo>
                                <a:pt x="7841" y="364"/>
                              </a:lnTo>
                              <a:lnTo>
                                <a:pt x="7407" y="461"/>
                              </a:lnTo>
                              <a:lnTo>
                                <a:pt x="6300" y="718"/>
                              </a:lnTo>
                              <a:lnTo>
                                <a:pt x="5103" y="993"/>
                              </a:lnTo>
                              <a:lnTo>
                                <a:pt x="4226" y="1188"/>
                              </a:lnTo>
                              <a:lnTo>
                                <a:pt x="4085" y="1215"/>
                              </a:lnTo>
                              <a:lnTo>
                                <a:pt x="3943" y="1232"/>
                              </a:lnTo>
                              <a:lnTo>
                                <a:pt x="3801" y="1241"/>
                              </a:lnTo>
                              <a:lnTo>
                                <a:pt x="3642" y="1250"/>
                              </a:lnTo>
                              <a:lnTo>
                                <a:pt x="3482" y="1250"/>
                              </a:lnTo>
                              <a:lnTo>
                                <a:pt x="3323" y="1241"/>
                              </a:lnTo>
                              <a:lnTo>
                                <a:pt x="3154" y="1232"/>
                              </a:lnTo>
                              <a:lnTo>
                                <a:pt x="2977" y="1206"/>
                              </a:lnTo>
                              <a:lnTo>
                                <a:pt x="2756" y="1170"/>
                              </a:lnTo>
                              <a:lnTo>
                                <a:pt x="2481" y="1126"/>
                              </a:lnTo>
                              <a:lnTo>
                                <a:pt x="2144" y="1055"/>
                              </a:lnTo>
                              <a:lnTo>
                                <a:pt x="1746" y="966"/>
                              </a:lnTo>
                              <a:lnTo>
                                <a:pt x="1400" y="896"/>
                              </a:lnTo>
                              <a:lnTo>
                                <a:pt x="1090" y="834"/>
                              </a:lnTo>
                              <a:lnTo>
                                <a:pt x="842" y="798"/>
                              </a:lnTo>
                              <a:lnTo>
                                <a:pt x="629" y="772"/>
                              </a:lnTo>
                              <a:lnTo>
                                <a:pt x="461" y="772"/>
                              </a:lnTo>
                              <a:lnTo>
                                <a:pt x="293" y="772"/>
                              </a:lnTo>
                              <a:lnTo>
                                <a:pt x="142" y="789"/>
                              </a:lnTo>
                              <a:lnTo>
                                <a:pt x="0" y="816"/>
                              </a:lnTo>
                              <a:lnTo>
                                <a:pt x="0" y="4104"/>
                              </a:lnTo>
                              <a:lnTo>
                                <a:pt x="11748" y="4104"/>
                              </a:lnTo>
                              <a:lnTo>
                                <a:pt x="11748" y="18"/>
                              </a:lnTo>
                              <a:lnTo>
                                <a:pt x="11332" y="0"/>
                              </a:lnTo>
                              <a:lnTo>
                                <a:pt x="10915" y="0"/>
                              </a:lnTo>
                              <a:lnTo>
                                <a:pt x="10508" y="9"/>
                              </a:lnTo>
                              <a:lnTo>
                                <a:pt x="10091" y="27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0" o:spid="_x0000_s1026" style="position:absolute;margin-left:-5.25pt;margin-top:399.75pt;width:305.3pt;height:89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8,4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" path="m10091,27r,l9649,71r-461,54l8701,204r-497,89l7841,364r-434,97l6300,718,5103,993r-877,195l4085,1215r-142,17l3801,1241r-159,9l3482,1250r-159,-9l3154,1232r-177,-26l2756,1170r-275,-44l2144,1055,1746,966,1400,896,1090,834,842,798,629,772r-168,l293,772,142,789,,816,,4104r11748,l11748,18,11332,r-417,l10508,9r-417,18xe" fillcolor="white [3201]" stroked="f" strokecolor="#d9c19b [1945]" strokeweight="1pt">
                <v:fill color2="#e6d5bc [1305]" focus="100%" type="gradient"/>
                <v:shadow color="#664c26 [1609]" opacity=".5" offset="1pt"/>
                <v:path arrowok="t" o:connecttype="custom" o:connectlocs="3330434,7490;3330434,7490;3184556,19697;3032408,34678;2871678,56595;2707648,81286;2707648,81286;2587844,100983;2444606,127893;2079252,199192;2079252,199192;1684194,275484;1394749,329582;1394749,329582;1348213,337072;1301348,341788;1254482,344285;1202006,346782;1149199,346782;1096723,344285;1040946,341788;982529,334575;982529,334575;909590,324588;818829,312381;707606,292684;576250,267993;576250,267993;462056,248573;359744,231373;277894,221386;207595,214173;207595,214173;152148,214173;96702,214173;46866,218889;0,226379;0,1138555;3877310,1138555;3877310,4994;3877310,4994;3740013,0;3602387,0;3468060,2497;3330434,7490;3330434,7490" o:connectangles="0,0,0,0,0,0,0,0,0,0,0,0,0,0,0,0,0,0,0,0,0,0,0,0,0,0,0,0,0,0,0,0,0,0,0,0,0,0,0,0,0,0,0,0,0,0"/>
              </v:shape>
            </w:pict>
          </mc:Fallback>
        </mc:AlternateContent>
      </w:r>
      <w:bookmarkStart w:id="0" w:name="_GoBack"/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3953510</wp:posOffset>
                </wp:positionV>
                <wp:extent cx="1750060" cy="2232025"/>
                <wp:effectExtent l="4445" t="10160" r="7620" b="5715"/>
                <wp:wrapNone/>
                <wp:docPr id="186" name="Group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0060" cy="2232025"/>
                          <a:chOff x="10" y="10"/>
                          <a:chExt cx="2506" cy="3196"/>
                        </a:xfrm>
                      </wpg:grpSpPr>
                      <wps:wsp>
                        <wps:cNvPr id="187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10" y="270"/>
                            <a:ext cx="2506" cy="2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539"/>
                        <wps:cNvSpPr>
                          <a:spLocks/>
                        </wps:cNvSpPr>
                        <wps:spPr bwMode="auto">
                          <a:xfrm>
                            <a:off x="10" y="1956"/>
                            <a:ext cx="2506" cy="1250"/>
                          </a:xfrm>
                          <a:custGeom>
                            <a:avLst/>
                            <a:gdLst>
                              <a:gd name="T0" fmla="*/ 1341 w 2506"/>
                              <a:gd name="T1" fmla="*/ 235 h 1250"/>
                              <a:gd name="T2" fmla="*/ 1341 w 2506"/>
                              <a:gd name="T3" fmla="*/ 235 h 1250"/>
                              <a:gd name="T4" fmla="*/ 1256 w 2506"/>
                              <a:gd name="T5" fmla="*/ 225 h 1250"/>
                              <a:gd name="T6" fmla="*/ 1170 w 2506"/>
                              <a:gd name="T7" fmla="*/ 210 h 1250"/>
                              <a:gd name="T8" fmla="*/ 1005 w 2506"/>
                              <a:gd name="T9" fmla="*/ 175 h 1250"/>
                              <a:gd name="T10" fmla="*/ 845 w 2506"/>
                              <a:gd name="T11" fmla="*/ 135 h 1250"/>
                              <a:gd name="T12" fmla="*/ 680 w 2506"/>
                              <a:gd name="T13" fmla="*/ 85 h 1250"/>
                              <a:gd name="T14" fmla="*/ 680 w 2506"/>
                              <a:gd name="T15" fmla="*/ 85 h 1250"/>
                              <a:gd name="T16" fmla="*/ 600 w 2506"/>
                              <a:gd name="T17" fmla="*/ 60 h 1250"/>
                              <a:gd name="T18" fmla="*/ 515 w 2506"/>
                              <a:gd name="T19" fmla="*/ 40 h 1250"/>
                              <a:gd name="T20" fmla="*/ 430 w 2506"/>
                              <a:gd name="T21" fmla="*/ 20 h 1250"/>
                              <a:gd name="T22" fmla="*/ 340 w 2506"/>
                              <a:gd name="T23" fmla="*/ 5 h 1250"/>
                              <a:gd name="T24" fmla="*/ 255 w 2506"/>
                              <a:gd name="T25" fmla="*/ 0 h 1250"/>
                              <a:gd name="T26" fmla="*/ 165 w 2506"/>
                              <a:gd name="T27" fmla="*/ 0 h 1250"/>
                              <a:gd name="T28" fmla="*/ 80 w 2506"/>
                              <a:gd name="T29" fmla="*/ 15 h 1250"/>
                              <a:gd name="T30" fmla="*/ 40 w 2506"/>
                              <a:gd name="T31" fmla="*/ 25 h 1250"/>
                              <a:gd name="T32" fmla="*/ 0 w 2506"/>
                              <a:gd name="T33" fmla="*/ 40 h 1250"/>
                              <a:gd name="T34" fmla="*/ 0 w 2506"/>
                              <a:gd name="T35" fmla="*/ 1250 h 1250"/>
                              <a:gd name="T36" fmla="*/ 2506 w 2506"/>
                              <a:gd name="T37" fmla="*/ 1250 h 1250"/>
                              <a:gd name="T38" fmla="*/ 2506 w 2506"/>
                              <a:gd name="T39" fmla="*/ 175 h 1250"/>
                              <a:gd name="T40" fmla="*/ 2506 w 2506"/>
                              <a:gd name="T41" fmla="*/ 175 h 1250"/>
                              <a:gd name="T42" fmla="*/ 2491 w 2506"/>
                              <a:gd name="T43" fmla="*/ 170 h 1250"/>
                              <a:gd name="T44" fmla="*/ 2476 w 2506"/>
                              <a:gd name="T45" fmla="*/ 165 h 1250"/>
                              <a:gd name="T46" fmla="*/ 2441 w 2506"/>
                              <a:gd name="T47" fmla="*/ 145 h 1250"/>
                              <a:gd name="T48" fmla="*/ 2401 w 2506"/>
                              <a:gd name="T49" fmla="*/ 120 h 1250"/>
                              <a:gd name="T50" fmla="*/ 2356 w 2506"/>
                              <a:gd name="T51" fmla="*/ 95 h 1250"/>
                              <a:gd name="T52" fmla="*/ 2306 w 2506"/>
                              <a:gd name="T53" fmla="*/ 75 h 1250"/>
                              <a:gd name="T54" fmla="*/ 2276 w 2506"/>
                              <a:gd name="T55" fmla="*/ 65 h 1250"/>
                              <a:gd name="T56" fmla="*/ 2241 w 2506"/>
                              <a:gd name="T57" fmla="*/ 60 h 1250"/>
                              <a:gd name="T58" fmla="*/ 2206 w 2506"/>
                              <a:gd name="T59" fmla="*/ 55 h 1250"/>
                              <a:gd name="T60" fmla="*/ 2171 w 2506"/>
                              <a:gd name="T61" fmla="*/ 55 h 1250"/>
                              <a:gd name="T62" fmla="*/ 2131 w 2506"/>
                              <a:gd name="T63" fmla="*/ 60 h 1250"/>
                              <a:gd name="T64" fmla="*/ 2086 w 2506"/>
                              <a:gd name="T65" fmla="*/ 70 h 1250"/>
                              <a:gd name="T66" fmla="*/ 2086 w 2506"/>
                              <a:gd name="T67" fmla="*/ 70 h 1250"/>
                              <a:gd name="T68" fmla="*/ 1981 w 2506"/>
                              <a:gd name="T69" fmla="*/ 100 h 1250"/>
                              <a:gd name="T70" fmla="*/ 1886 w 2506"/>
                              <a:gd name="T71" fmla="*/ 135 h 1250"/>
                              <a:gd name="T72" fmla="*/ 1716 w 2506"/>
                              <a:gd name="T73" fmla="*/ 195 h 1250"/>
                              <a:gd name="T74" fmla="*/ 1631 w 2506"/>
                              <a:gd name="T75" fmla="*/ 220 h 1250"/>
                              <a:gd name="T76" fmla="*/ 1541 w 2506"/>
                              <a:gd name="T77" fmla="*/ 235 h 1250"/>
                              <a:gd name="T78" fmla="*/ 1496 w 2506"/>
                              <a:gd name="T79" fmla="*/ 240 h 1250"/>
                              <a:gd name="T80" fmla="*/ 1446 w 2506"/>
                              <a:gd name="T81" fmla="*/ 245 h 1250"/>
                              <a:gd name="T82" fmla="*/ 1396 w 2506"/>
                              <a:gd name="T83" fmla="*/ 240 h 1250"/>
                              <a:gd name="T84" fmla="*/ 1341 w 2506"/>
                              <a:gd name="T85" fmla="*/ 235 h 1250"/>
                              <a:gd name="T86" fmla="*/ 1341 w 2506"/>
                              <a:gd name="T87" fmla="*/ 235 h 1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506" h="1250">
                                <a:moveTo>
                                  <a:pt x="1341" y="235"/>
                                </a:moveTo>
                                <a:lnTo>
                                  <a:pt x="1341" y="235"/>
                                </a:lnTo>
                                <a:lnTo>
                                  <a:pt x="1256" y="225"/>
                                </a:lnTo>
                                <a:lnTo>
                                  <a:pt x="1170" y="210"/>
                                </a:lnTo>
                                <a:lnTo>
                                  <a:pt x="1005" y="175"/>
                                </a:lnTo>
                                <a:lnTo>
                                  <a:pt x="845" y="135"/>
                                </a:lnTo>
                                <a:lnTo>
                                  <a:pt x="680" y="85"/>
                                </a:lnTo>
                                <a:lnTo>
                                  <a:pt x="600" y="60"/>
                                </a:lnTo>
                                <a:lnTo>
                                  <a:pt x="515" y="40"/>
                                </a:lnTo>
                                <a:lnTo>
                                  <a:pt x="430" y="20"/>
                                </a:lnTo>
                                <a:lnTo>
                                  <a:pt x="340" y="5"/>
                                </a:lnTo>
                                <a:lnTo>
                                  <a:pt x="255" y="0"/>
                                </a:lnTo>
                                <a:lnTo>
                                  <a:pt x="165" y="0"/>
                                </a:lnTo>
                                <a:lnTo>
                                  <a:pt x="80" y="15"/>
                                </a:lnTo>
                                <a:lnTo>
                                  <a:pt x="40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1250"/>
                                </a:lnTo>
                                <a:lnTo>
                                  <a:pt x="2506" y="1250"/>
                                </a:lnTo>
                                <a:lnTo>
                                  <a:pt x="2506" y="175"/>
                                </a:lnTo>
                                <a:lnTo>
                                  <a:pt x="2491" y="170"/>
                                </a:lnTo>
                                <a:lnTo>
                                  <a:pt x="2476" y="165"/>
                                </a:lnTo>
                                <a:lnTo>
                                  <a:pt x="2441" y="145"/>
                                </a:lnTo>
                                <a:lnTo>
                                  <a:pt x="2401" y="120"/>
                                </a:lnTo>
                                <a:lnTo>
                                  <a:pt x="2356" y="95"/>
                                </a:lnTo>
                                <a:lnTo>
                                  <a:pt x="2306" y="75"/>
                                </a:lnTo>
                                <a:lnTo>
                                  <a:pt x="2276" y="65"/>
                                </a:lnTo>
                                <a:lnTo>
                                  <a:pt x="2241" y="60"/>
                                </a:lnTo>
                                <a:lnTo>
                                  <a:pt x="2206" y="55"/>
                                </a:lnTo>
                                <a:lnTo>
                                  <a:pt x="2171" y="55"/>
                                </a:lnTo>
                                <a:lnTo>
                                  <a:pt x="2131" y="60"/>
                                </a:lnTo>
                                <a:lnTo>
                                  <a:pt x="2086" y="70"/>
                                </a:lnTo>
                                <a:lnTo>
                                  <a:pt x="1981" y="100"/>
                                </a:lnTo>
                                <a:lnTo>
                                  <a:pt x="1886" y="135"/>
                                </a:lnTo>
                                <a:lnTo>
                                  <a:pt x="1716" y="195"/>
                                </a:lnTo>
                                <a:lnTo>
                                  <a:pt x="1631" y="220"/>
                                </a:lnTo>
                                <a:lnTo>
                                  <a:pt x="1541" y="235"/>
                                </a:lnTo>
                                <a:lnTo>
                                  <a:pt x="1496" y="240"/>
                                </a:lnTo>
                                <a:lnTo>
                                  <a:pt x="1446" y="245"/>
                                </a:lnTo>
                                <a:lnTo>
                                  <a:pt x="1396" y="240"/>
                                </a:lnTo>
                                <a:lnTo>
                                  <a:pt x="1341" y="2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540"/>
                        <wps:cNvSpPr>
                          <a:spLocks/>
                        </wps:cNvSpPr>
                        <wps:spPr bwMode="auto">
                          <a:xfrm>
                            <a:off x="145" y="2586"/>
                            <a:ext cx="2371" cy="620"/>
                          </a:xfrm>
                          <a:custGeom>
                            <a:avLst/>
                            <a:gdLst>
                              <a:gd name="T0" fmla="*/ 0 w 2371"/>
                              <a:gd name="T1" fmla="*/ 415 h 620"/>
                              <a:gd name="T2" fmla="*/ 0 w 2371"/>
                              <a:gd name="T3" fmla="*/ 415 h 620"/>
                              <a:gd name="T4" fmla="*/ 0 w 2371"/>
                              <a:gd name="T5" fmla="*/ 440 h 620"/>
                              <a:gd name="T6" fmla="*/ 10 w 2371"/>
                              <a:gd name="T7" fmla="*/ 470 h 620"/>
                              <a:gd name="T8" fmla="*/ 30 w 2371"/>
                              <a:gd name="T9" fmla="*/ 495 h 620"/>
                              <a:gd name="T10" fmla="*/ 50 w 2371"/>
                              <a:gd name="T11" fmla="*/ 520 h 620"/>
                              <a:gd name="T12" fmla="*/ 80 w 2371"/>
                              <a:gd name="T13" fmla="*/ 545 h 620"/>
                              <a:gd name="T14" fmla="*/ 115 w 2371"/>
                              <a:gd name="T15" fmla="*/ 570 h 620"/>
                              <a:gd name="T16" fmla="*/ 160 w 2371"/>
                              <a:gd name="T17" fmla="*/ 595 h 620"/>
                              <a:gd name="T18" fmla="*/ 205 w 2371"/>
                              <a:gd name="T19" fmla="*/ 620 h 620"/>
                              <a:gd name="T20" fmla="*/ 2371 w 2371"/>
                              <a:gd name="T21" fmla="*/ 620 h 620"/>
                              <a:gd name="T22" fmla="*/ 2371 w 2371"/>
                              <a:gd name="T23" fmla="*/ 55 h 620"/>
                              <a:gd name="T24" fmla="*/ 2371 w 2371"/>
                              <a:gd name="T25" fmla="*/ 55 h 620"/>
                              <a:gd name="T26" fmla="*/ 2191 w 2371"/>
                              <a:gd name="T27" fmla="*/ 30 h 620"/>
                              <a:gd name="T28" fmla="*/ 2001 w 2371"/>
                              <a:gd name="T29" fmla="*/ 15 h 620"/>
                              <a:gd name="T30" fmla="*/ 1801 w 2371"/>
                              <a:gd name="T31" fmla="*/ 5 h 620"/>
                              <a:gd name="T32" fmla="*/ 1596 w 2371"/>
                              <a:gd name="T33" fmla="*/ 0 h 620"/>
                              <a:gd name="T34" fmla="*/ 1596 w 2371"/>
                              <a:gd name="T35" fmla="*/ 0 h 620"/>
                              <a:gd name="T36" fmla="*/ 1431 w 2371"/>
                              <a:gd name="T37" fmla="*/ 5 h 620"/>
                              <a:gd name="T38" fmla="*/ 1276 w 2371"/>
                              <a:gd name="T39" fmla="*/ 10 h 620"/>
                              <a:gd name="T40" fmla="*/ 1121 w 2371"/>
                              <a:gd name="T41" fmla="*/ 20 h 620"/>
                              <a:gd name="T42" fmla="*/ 975 w 2371"/>
                              <a:gd name="T43" fmla="*/ 35 h 620"/>
                              <a:gd name="T44" fmla="*/ 835 w 2371"/>
                              <a:gd name="T45" fmla="*/ 50 h 620"/>
                              <a:gd name="T46" fmla="*/ 700 w 2371"/>
                              <a:gd name="T47" fmla="*/ 70 h 620"/>
                              <a:gd name="T48" fmla="*/ 580 w 2371"/>
                              <a:gd name="T49" fmla="*/ 95 h 620"/>
                              <a:gd name="T50" fmla="*/ 465 w 2371"/>
                              <a:gd name="T51" fmla="*/ 120 h 620"/>
                              <a:gd name="T52" fmla="*/ 365 w 2371"/>
                              <a:gd name="T53" fmla="*/ 150 h 620"/>
                              <a:gd name="T54" fmla="*/ 270 w 2371"/>
                              <a:gd name="T55" fmla="*/ 185 h 620"/>
                              <a:gd name="T56" fmla="*/ 190 w 2371"/>
                              <a:gd name="T57" fmla="*/ 220 h 620"/>
                              <a:gd name="T58" fmla="*/ 125 w 2371"/>
                              <a:gd name="T59" fmla="*/ 255 h 620"/>
                              <a:gd name="T60" fmla="*/ 70 w 2371"/>
                              <a:gd name="T61" fmla="*/ 290 h 620"/>
                              <a:gd name="T62" fmla="*/ 30 w 2371"/>
                              <a:gd name="T63" fmla="*/ 330 h 620"/>
                              <a:gd name="T64" fmla="*/ 15 w 2371"/>
                              <a:gd name="T65" fmla="*/ 350 h 620"/>
                              <a:gd name="T66" fmla="*/ 5 w 2371"/>
                              <a:gd name="T67" fmla="*/ 375 h 620"/>
                              <a:gd name="T68" fmla="*/ 0 w 2371"/>
                              <a:gd name="T69" fmla="*/ 395 h 620"/>
                              <a:gd name="T70" fmla="*/ 0 w 2371"/>
                              <a:gd name="T71" fmla="*/ 415 h 620"/>
                              <a:gd name="T72" fmla="*/ 0 w 2371"/>
                              <a:gd name="T73" fmla="*/ 415 h 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371" h="620">
                                <a:moveTo>
                                  <a:pt x="0" y="415"/>
                                </a:moveTo>
                                <a:lnTo>
                                  <a:pt x="0" y="415"/>
                                </a:lnTo>
                                <a:lnTo>
                                  <a:pt x="0" y="440"/>
                                </a:lnTo>
                                <a:lnTo>
                                  <a:pt x="10" y="470"/>
                                </a:lnTo>
                                <a:lnTo>
                                  <a:pt x="30" y="495"/>
                                </a:lnTo>
                                <a:lnTo>
                                  <a:pt x="50" y="520"/>
                                </a:lnTo>
                                <a:lnTo>
                                  <a:pt x="80" y="545"/>
                                </a:lnTo>
                                <a:lnTo>
                                  <a:pt x="115" y="570"/>
                                </a:lnTo>
                                <a:lnTo>
                                  <a:pt x="160" y="595"/>
                                </a:lnTo>
                                <a:lnTo>
                                  <a:pt x="205" y="620"/>
                                </a:lnTo>
                                <a:lnTo>
                                  <a:pt x="2371" y="620"/>
                                </a:lnTo>
                                <a:lnTo>
                                  <a:pt x="2371" y="55"/>
                                </a:lnTo>
                                <a:lnTo>
                                  <a:pt x="2191" y="30"/>
                                </a:lnTo>
                                <a:lnTo>
                                  <a:pt x="2001" y="15"/>
                                </a:lnTo>
                                <a:lnTo>
                                  <a:pt x="1801" y="5"/>
                                </a:lnTo>
                                <a:lnTo>
                                  <a:pt x="1596" y="0"/>
                                </a:lnTo>
                                <a:lnTo>
                                  <a:pt x="1431" y="5"/>
                                </a:lnTo>
                                <a:lnTo>
                                  <a:pt x="1276" y="10"/>
                                </a:lnTo>
                                <a:lnTo>
                                  <a:pt x="1121" y="20"/>
                                </a:lnTo>
                                <a:lnTo>
                                  <a:pt x="975" y="35"/>
                                </a:lnTo>
                                <a:lnTo>
                                  <a:pt x="835" y="50"/>
                                </a:lnTo>
                                <a:lnTo>
                                  <a:pt x="700" y="70"/>
                                </a:lnTo>
                                <a:lnTo>
                                  <a:pt x="580" y="95"/>
                                </a:lnTo>
                                <a:lnTo>
                                  <a:pt x="465" y="120"/>
                                </a:lnTo>
                                <a:lnTo>
                                  <a:pt x="365" y="150"/>
                                </a:lnTo>
                                <a:lnTo>
                                  <a:pt x="270" y="185"/>
                                </a:lnTo>
                                <a:lnTo>
                                  <a:pt x="190" y="220"/>
                                </a:lnTo>
                                <a:lnTo>
                                  <a:pt x="125" y="255"/>
                                </a:lnTo>
                                <a:lnTo>
                                  <a:pt x="70" y="290"/>
                                </a:lnTo>
                                <a:lnTo>
                                  <a:pt x="30" y="330"/>
                                </a:lnTo>
                                <a:lnTo>
                                  <a:pt x="15" y="350"/>
                                </a:lnTo>
                                <a:lnTo>
                                  <a:pt x="5" y="375"/>
                                </a:lnTo>
                                <a:lnTo>
                                  <a:pt x="0" y="395"/>
                                </a:lnTo>
                                <a:lnTo>
                                  <a:pt x="0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6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541"/>
                        <wps:cNvSpPr>
                          <a:spLocks/>
                        </wps:cNvSpPr>
                        <wps:spPr bwMode="auto">
                          <a:xfrm>
                            <a:off x="1105" y="15"/>
                            <a:ext cx="926" cy="2681"/>
                          </a:xfrm>
                          <a:custGeom>
                            <a:avLst/>
                            <a:gdLst>
                              <a:gd name="T0" fmla="*/ 0 w 926"/>
                              <a:gd name="T1" fmla="*/ 0 h 2681"/>
                              <a:gd name="T2" fmla="*/ 0 w 926"/>
                              <a:gd name="T3" fmla="*/ 70 h 2681"/>
                              <a:gd name="T4" fmla="*/ 866 w 926"/>
                              <a:gd name="T5" fmla="*/ 2676 h 2681"/>
                              <a:gd name="T6" fmla="*/ 866 w 926"/>
                              <a:gd name="T7" fmla="*/ 2676 h 2681"/>
                              <a:gd name="T8" fmla="*/ 896 w 926"/>
                              <a:gd name="T9" fmla="*/ 2681 h 2681"/>
                              <a:gd name="T10" fmla="*/ 926 w 926"/>
                              <a:gd name="T11" fmla="*/ 2681 h 2681"/>
                              <a:gd name="T12" fmla="*/ 50 w 926"/>
                              <a:gd name="T13" fmla="*/ 50 h 2681"/>
                              <a:gd name="T14" fmla="*/ 0 w 926"/>
                              <a:gd name="T15" fmla="*/ 0 h 2681"/>
                              <a:gd name="T16" fmla="*/ 0 w 926"/>
                              <a:gd name="T17" fmla="*/ 0 h 26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26" h="2681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866" y="2676"/>
                                </a:lnTo>
                                <a:lnTo>
                                  <a:pt x="896" y="2681"/>
                                </a:lnTo>
                                <a:lnTo>
                                  <a:pt x="926" y="2681"/>
                                </a:lnTo>
                                <a:lnTo>
                                  <a:pt x="50" y="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542"/>
                        <wps:cNvSpPr>
                          <a:spLocks/>
                        </wps:cNvSpPr>
                        <wps:spPr bwMode="auto">
                          <a:xfrm>
                            <a:off x="725" y="2431"/>
                            <a:ext cx="941" cy="610"/>
                          </a:xfrm>
                          <a:custGeom>
                            <a:avLst/>
                            <a:gdLst>
                              <a:gd name="T0" fmla="*/ 561 w 941"/>
                              <a:gd name="T1" fmla="*/ 610 h 610"/>
                              <a:gd name="T2" fmla="*/ 661 w 941"/>
                              <a:gd name="T3" fmla="*/ 395 h 610"/>
                              <a:gd name="T4" fmla="*/ 941 w 941"/>
                              <a:gd name="T5" fmla="*/ 465 h 610"/>
                              <a:gd name="T6" fmla="*/ 821 w 941"/>
                              <a:gd name="T7" fmla="*/ 145 h 610"/>
                              <a:gd name="T8" fmla="*/ 305 w 941"/>
                              <a:gd name="T9" fmla="*/ 0 h 610"/>
                              <a:gd name="T10" fmla="*/ 0 w 941"/>
                              <a:gd name="T11" fmla="*/ 435 h 610"/>
                              <a:gd name="T12" fmla="*/ 561 w 941"/>
                              <a:gd name="T13" fmla="*/ 610 h 610"/>
                              <a:gd name="T14" fmla="*/ 561 w 941"/>
                              <a:gd name="T15" fmla="*/ 610 h 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41" h="610">
                                <a:moveTo>
                                  <a:pt x="561" y="610"/>
                                </a:moveTo>
                                <a:lnTo>
                                  <a:pt x="661" y="395"/>
                                </a:lnTo>
                                <a:lnTo>
                                  <a:pt x="941" y="465"/>
                                </a:lnTo>
                                <a:lnTo>
                                  <a:pt x="821" y="145"/>
                                </a:lnTo>
                                <a:lnTo>
                                  <a:pt x="305" y="0"/>
                                </a:lnTo>
                                <a:lnTo>
                                  <a:pt x="0" y="435"/>
                                </a:lnTo>
                                <a:lnTo>
                                  <a:pt x="561" y="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543"/>
                        <wps:cNvSpPr>
                          <a:spLocks/>
                        </wps:cNvSpPr>
                        <wps:spPr bwMode="auto">
                          <a:xfrm>
                            <a:off x="1286" y="2576"/>
                            <a:ext cx="450" cy="465"/>
                          </a:xfrm>
                          <a:custGeom>
                            <a:avLst/>
                            <a:gdLst>
                              <a:gd name="T0" fmla="*/ 260 w 450"/>
                              <a:gd name="T1" fmla="*/ 0 h 465"/>
                              <a:gd name="T2" fmla="*/ 160 w 450"/>
                              <a:gd name="T3" fmla="*/ 110 h 465"/>
                              <a:gd name="T4" fmla="*/ 0 w 450"/>
                              <a:gd name="T5" fmla="*/ 465 h 465"/>
                              <a:gd name="T6" fmla="*/ 75 w 450"/>
                              <a:gd name="T7" fmla="*/ 450 h 465"/>
                              <a:gd name="T8" fmla="*/ 240 w 450"/>
                              <a:gd name="T9" fmla="*/ 70 h 465"/>
                              <a:gd name="T10" fmla="*/ 380 w 450"/>
                              <a:gd name="T11" fmla="*/ 320 h 465"/>
                              <a:gd name="T12" fmla="*/ 450 w 450"/>
                              <a:gd name="T13" fmla="*/ 290 h 465"/>
                              <a:gd name="T14" fmla="*/ 260 w 450"/>
                              <a:gd name="T15" fmla="*/ 0 h 465"/>
                              <a:gd name="T16" fmla="*/ 260 w 450"/>
                              <a:gd name="T17" fmla="*/ 0 h 4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50" h="465">
                                <a:moveTo>
                                  <a:pt x="260" y="0"/>
                                </a:moveTo>
                                <a:lnTo>
                                  <a:pt x="160" y="110"/>
                                </a:lnTo>
                                <a:lnTo>
                                  <a:pt x="0" y="465"/>
                                </a:lnTo>
                                <a:lnTo>
                                  <a:pt x="75" y="450"/>
                                </a:lnTo>
                                <a:lnTo>
                                  <a:pt x="240" y="70"/>
                                </a:lnTo>
                                <a:lnTo>
                                  <a:pt x="380" y="320"/>
                                </a:lnTo>
                                <a:lnTo>
                                  <a:pt x="450" y="290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544"/>
                        <wps:cNvSpPr>
                          <a:spLocks/>
                        </wps:cNvSpPr>
                        <wps:spPr bwMode="auto">
                          <a:xfrm>
                            <a:off x="230" y="1505"/>
                            <a:ext cx="1861" cy="1371"/>
                          </a:xfrm>
                          <a:custGeom>
                            <a:avLst/>
                            <a:gdLst>
                              <a:gd name="T0" fmla="*/ 1116 w 1861"/>
                              <a:gd name="T1" fmla="*/ 0 h 1371"/>
                              <a:gd name="T2" fmla="*/ 1116 w 1861"/>
                              <a:gd name="T3" fmla="*/ 0 h 1371"/>
                              <a:gd name="T4" fmla="*/ 1086 w 1861"/>
                              <a:gd name="T5" fmla="*/ 95 h 1371"/>
                              <a:gd name="T6" fmla="*/ 1051 w 1861"/>
                              <a:gd name="T7" fmla="*/ 191 h 1371"/>
                              <a:gd name="T8" fmla="*/ 1010 w 1861"/>
                              <a:gd name="T9" fmla="*/ 281 h 1371"/>
                              <a:gd name="T10" fmla="*/ 965 w 1861"/>
                              <a:gd name="T11" fmla="*/ 366 h 1371"/>
                              <a:gd name="T12" fmla="*/ 915 w 1861"/>
                              <a:gd name="T13" fmla="*/ 446 h 1371"/>
                              <a:gd name="T14" fmla="*/ 855 w 1861"/>
                              <a:gd name="T15" fmla="*/ 526 h 1371"/>
                              <a:gd name="T16" fmla="*/ 795 w 1861"/>
                              <a:gd name="T17" fmla="*/ 606 h 1371"/>
                              <a:gd name="T18" fmla="*/ 730 w 1861"/>
                              <a:gd name="T19" fmla="*/ 676 h 1371"/>
                              <a:gd name="T20" fmla="*/ 655 w 1861"/>
                              <a:gd name="T21" fmla="*/ 746 h 1371"/>
                              <a:gd name="T22" fmla="*/ 575 w 1861"/>
                              <a:gd name="T23" fmla="*/ 811 h 1371"/>
                              <a:gd name="T24" fmla="*/ 495 w 1861"/>
                              <a:gd name="T25" fmla="*/ 876 h 1371"/>
                              <a:gd name="T26" fmla="*/ 405 w 1861"/>
                              <a:gd name="T27" fmla="*/ 936 h 1371"/>
                              <a:gd name="T28" fmla="*/ 310 w 1861"/>
                              <a:gd name="T29" fmla="*/ 991 h 1371"/>
                              <a:gd name="T30" fmla="*/ 215 w 1861"/>
                              <a:gd name="T31" fmla="*/ 1046 h 1371"/>
                              <a:gd name="T32" fmla="*/ 110 w 1861"/>
                              <a:gd name="T33" fmla="*/ 1096 h 1371"/>
                              <a:gd name="T34" fmla="*/ 0 w 1861"/>
                              <a:gd name="T35" fmla="*/ 1141 h 1371"/>
                              <a:gd name="T36" fmla="*/ 710 w 1861"/>
                              <a:gd name="T37" fmla="*/ 1371 h 1371"/>
                              <a:gd name="T38" fmla="*/ 710 w 1861"/>
                              <a:gd name="T39" fmla="*/ 1371 h 1371"/>
                              <a:gd name="T40" fmla="*/ 865 w 1861"/>
                              <a:gd name="T41" fmla="*/ 1326 h 1371"/>
                              <a:gd name="T42" fmla="*/ 1010 w 1861"/>
                              <a:gd name="T43" fmla="*/ 1276 h 1371"/>
                              <a:gd name="T44" fmla="*/ 1146 w 1861"/>
                              <a:gd name="T45" fmla="*/ 1216 h 1371"/>
                              <a:gd name="T46" fmla="*/ 1266 w 1861"/>
                              <a:gd name="T47" fmla="*/ 1156 h 1371"/>
                              <a:gd name="T48" fmla="*/ 1376 w 1861"/>
                              <a:gd name="T49" fmla="*/ 1091 h 1371"/>
                              <a:gd name="T50" fmla="*/ 1476 w 1861"/>
                              <a:gd name="T51" fmla="*/ 1021 h 1371"/>
                              <a:gd name="T52" fmla="*/ 1561 w 1861"/>
                              <a:gd name="T53" fmla="*/ 946 h 1371"/>
                              <a:gd name="T54" fmla="*/ 1636 w 1861"/>
                              <a:gd name="T55" fmla="*/ 866 h 1371"/>
                              <a:gd name="T56" fmla="*/ 1701 w 1861"/>
                              <a:gd name="T57" fmla="*/ 781 h 1371"/>
                              <a:gd name="T58" fmla="*/ 1731 w 1861"/>
                              <a:gd name="T59" fmla="*/ 741 h 1371"/>
                              <a:gd name="T60" fmla="*/ 1756 w 1861"/>
                              <a:gd name="T61" fmla="*/ 696 h 1371"/>
                              <a:gd name="T62" fmla="*/ 1781 w 1861"/>
                              <a:gd name="T63" fmla="*/ 646 h 1371"/>
                              <a:gd name="T64" fmla="*/ 1801 w 1861"/>
                              <a:gd name="T65" fmla="*/ 601 h 1371"/>
                              <a:gd name="T66" fmla="*/ 1816 w 1861"/>
                              <a:gd name="T67" fmla="*/ 551 h 1371"/>
                              <a:gd name="T68" fmla="*/ 1831 w 1861"/>
                              <a:gd name="T69" fmla="*/ 501 h 1371"/>
                              <a:gd name="T70" fmla="*/ 1851 w 1861"/>
                              <a:gd name="T71" fmla="*/ 396 h 1371"/>
                              <a:gd name="T72" fmla="*/ 1861 w 1861"/>
                              <a:gd name="T73" fmla="*/ 286 h 1371"/>
                              <a:gd name="T74" fmla="*/ 1856 w 1861"/>
                              <a:gd name="T75" fmla="*/ 176 h 1371"/>
                              <a:gd name="T76" fmla="*/ 1841 w 1861"/>
                              <a:gd name="T77" fmla="*/ 55 h 1371"/>
                              <a:gd name="T78" fmla="*/ 1116 w 1861"/>
                              <a:gd name="T79" fmla="*/ 0 h 1371"/>
                              <a:gd name="T80" fmla="*/ 1116 w 1861"/>
                              <a:gd name="T81" fmla="*/ 0 h 13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861" h="1371">
                                <a:moveTo>
                                  <a:pt x="1116" y="0"/>
                                </a:moveTo>
                                <a:lnTo>
                                  <a:pt x="1116" y="0"/>
                                </a:lnTo>
                                <a:lnTo>
                                  <a:pt x="1086" y="95"/>
                                </a:lnTo>
                                <a:lnTo>
                                  <a:pt x="1051" y="191"/>
                                </a:lnTo>
                                <a:lnTo>
                                  <a:pt x="1010" y="281"/>
                                </a:lnTo>
                                <a:lnTo>
                                  <a:pt x="965" y="366"/>
                                </a:lnTo>
                                <a:lnTo>
                                  <a:pt x="915" y="446"/>
                                </a:lnTo>
                                <a:lnTo>
                                  <a:pt x="855" y="526"/>
                                </a:lnTo>
                                <a:lnTo>
                                  <a:pt x="795" y="606"/>
                                </a:lnTo>
                                <a:lnTo>
                                  <a:pt x="730" y="676"/>
                                </a:lnTo>
                                <a:lnTo>
                                  <a:pt x="655" y="746"/>
                                </a:lnTo>
                                <a:lnTo>
                                  <a:pt x="575" y="811"/>
                                </a:lnTo>
                                <a:lnTo>
                                  <a:pt x="495" y="876"/>
                                </a:lnTo>
                                <a:lnTo>
                                  <a:pt x="405" y="936"/>
                                </a:lnTo>
                                <a:lnTo>
                                  <a:pt x="310" y="991"/>
                                </a:lnTo>
                                <a:lnTo>
                                  <a:pt x="215" y="1046"/>
                                </a:lnTo>
                                <a:lnTo>
                                  <a:pt x="110" y="1096"/>
                                </a:lnTo>
                                <a:lnTo>
                                  <a:pt x="0" y="1141"/>
                                </a:lnTo>
                                <a:lnTo>
                                  <a:pt x="710" y="1371"/>
                                </a:lnTo>
                                <a:lnTo>
                                  <a:pt x="865" y="1326"/>
                                </a:lnTo>
                                <a:lnTo>
                                  <a:pt x="1010" y="1276"/>
                                </a:lnTo>
                                <a:lnTo>
                                  <a:pt x="1146" y="1216"/>
                                </a:lnTo>
                                <a:lnTo>
                                  <a:pt x="1266" y="1156"/>
                                </a:lnTo>
                                <a:lnTo>
                                  <a:pt x="1376" y="1091"/>
                                </a:lnTo>
                                <a:lnTo>
                                  <a:pt x="1476" y="1021"/>
                                </a:lnTo>
                                <a:lnTo>
                                  <a:pt x="1561" y="946"/>
                                </a:lnTo>
                                <a:lnTo>
                                  <a:pt x="1636" y="866"/>
                                </a:lnTo>
                                <a:lnTo>
                                  <a:pt x="1701" y="781"/>
                                </a:lnTo>
                                <a:lnTo>
                                  <a:pt x="1731" y="741"/>
                                </a:lnTo>
                                <a:lnTo>
                                  <a:pt x="1756" y="696"/>
                                </a:lnTo>
                                <a:lnTo>
                                  <a:pt x="1781" y="646"/>
                                </a:lnTo>
                                <a:lnTo>
                                  <a:pt x="1801" y="601"/>
                                </a:lnTo>
                                <a:lnTo>
                                  <a:pt x="1816" y="551"/>
                                </a:lnTo>
                                <a:lnTo>
                                  <a:pt x="1831" y="501"/>
                                </a:lnTo>
                                <a:lnTo>
                                  <a:pt x="1851" y="396"/>
                                </a:lnTo>
                                <a:lnTo>
                                  <a:pt x="1861" y="286"/>
                                </a:lnTo>
                                <a:lnTo>
                                  <a:pt x="1856" y="176"/>
                                </a:lnTo>
                                <a:lnTo>
                                  <a:pt x="1841" y="55"/>
                                </a:lnTo>
                                <a:lnTo>
                                  <a:pt x="1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545"/>
                        <wps:cNvSpPr>
                          <a:spLocks/>
                        </wps:cNvSpPr>
                        <wps:spPr bwMode="auto">
                          <a:xfrm>
                            <a:off x="940" y="1560"/>
                            <a:ext cx="1151" cy="1316"/>
                          </a:xfrm>
                          <a:custGeom>
                            <a:avLst/>
                            <a:gdLst>
                              <a:gd name="T0" fmla="*/ 0 w 1151"/>
                              <a:gd name="T1" fmla="*/ 1316 h 1316"/>
                              <a:gd name="T2" fmla="*/ 0 w 1151"/>
                              <a:gd name="T3" fmla="*/ 1316 h 1316"/>
                              <a:gd name="T4" fmla="*/ 155 w 1151"/>
                              <a:gd name="T5" fmla="*/ 1271 h 1316"/>
                              <a:gd name="T6" fmla="*/ 300 w 1151"/>
                              <a:gd name="T7" fmla="*/ 1221 h 1316"/>
                              <a:gd name="T8" fmla="*/ 436 w 1151"/>
                              <a:gd name="T9" fmla="*/ 1161 h 1316"/>
                              <a:gd name="T10" fmla="*/ 556 w 1151"/>
                              <a:gd name="T11" fmla="*/ 1101 h 1316"/>
                              <a:gd name="T12" fmla="*/ 666 w 1151"/>
                              <a:gd name="T13" fmla="*/ 1036 h 1316"/>
                              <a:gd name="T14" fmla="*/ 766 w 1151"/>
                              <a:gd name="T15" fmla="*/ 966 h 1316"/>
                              <a:gd name="T16" fmla="*/ 851 w 1151"/>
                              <a:gd name="T17" fmla="*/ 891 h 1316"/>
                              <a:gd name="T18" fmla="*/ 926 w 1151"/>
                              <a:gd name="T19" fmla="*/ 811 h 1316"/>
                              <a:gd name="T20" fmla="*/ 991 w 1151"/>
                              <a:gd name="T21" fmla="*/ 726 h 1316"/>
                              <a:gd name="T22" fmla="*/ 1021 w 1151"/>
                              <a:gd name="T23" fmla="*/ 686 h 1316"/>
                              <a:gd name="T24" fmla="*/ 1046 w 1151"/>
                              <a:gd name="T25" fmla="*/ 641 h 1316"/>
                              <a:gd name="T26" fmla="*/ 1071 w 1151"/>
                              <a:gd name="T27" fmla="*/ 591 h 1316"/>
                              <a:gd name="T28" fmla="*/ 1091 w 1151"/>
                              <a:gd name="T29" fmla="*/ 546 h 1316"/>
                              <a:gd name="T30" fmla="*/ 1106 w 1151"/>
                              <a:gd name="T31" fmla="*/ 496 h 1316"/>
                              <a:gd name="T32" fmla="*/ 1121 w 1151"/>
                              <a:gd name="T33" fmla="*/ 446 h 1316"/>
                              <a:gd name="T34" fmla="*/ 1141 w 1151"/>
                              <a:gd name="T35" fmla="*/ 341 h 1316"/>
                              <a:gd name="T36" fmla="*/ 1151 w 1151"/>
                              <a:gd name="T37" fmla="*/ 231 h 1316"/>
                              <a:gd name="T38" fmla="*/ 1146 w 1151"/>
                              <a:gd name="T39" fmla="*/ 121 h 1316"/>
                              <a:gd name="T40" fmla="*/ 1131 w 1151"/>
                              <a:gd name="T41" fmla="*/ 0 h 1316"/>
                              <a:gd name="T42" fmla="*/ 1131 w 1151"/>
                              <a:gd name="T43" fmla="*/ 0 h 1316"/>
                              <a:gd name="T44" fmla="*/ 1116 w 1151"/>
                              <a:gd name="T45" fmla="*/ 116 h 1316"/>
                              <a:gd name="T46" fmla="*/ 1096 w 1151"/>
                              <a:gd name="T47" fmla="*/ 226 h 1316"/>
                              <a:gd name="T48" fmla="*/ 1066 w 1151"/>
                              <a:gd name="T49" fmla="*/ 331 h 1316"/>
                              <a:gd name="T50" fmla="*/ 1026 w 1151"/>
                              <a:gd name="T51" fmla="*/ 431 h 1316"/>
                              <a:gd name="T52" fmla="*/ 986 w 1151"/>
                              <a:gd name="T53" fmla="*/ 526 h 1316"/>
                              <a:gd name="T54" fmla="*/ 931 w 1151"/>
                              <a:gd name="T55" fmla="*/ 621 h 1316"/>
                              <a:gd name="T56" fmla="*/ 871 w 1151"/>
                              <a:gd name="T57" fmla="*/ 706 h 1316"/>
                              <a:gd name="T58" fmla="*/ 806 w 1151"/>
                              <a:gd name="T59" fmla="*/ 791 h 1316"/>
                              <a:gd name="T60" fmla="*/ 731 w 1151"/>
                              <a:gd name="T61" fmla="*/ 871 h 1316"/>
                              <a:gd name="T62" fmla="*/ 651 w 1151"/>
                              <a:gd name="T63" fmla="*/ 946 h 1316"/>
                              <a:gd name="T64" fmla="*/ 561 w 1151"/>
                              <a:gd name="T65" fmla="*/ 1021 h 1316"/>
                              <a:gd name="T66" fmla="*/ 461 w 1151"/>
                              <a:gd name="T67" fmla="*/ 1086 h 1316"/>
                              <a:gd name="T68" fmla="*/ 361 w 1151"/>
                              <a:gd name="T69" fmla="*/ 1151 h 1316"/>
                              <a:gd name="T70" fmla="*/ 245 w 1151"/>
                              <a:gd name="T71" fmla="*/ 1211 h 1316"/>
                              <a:gd name="T72" fmla="*/ 125 w 1151"/>
                              <a:gd name="T73" fmla="*/ 1266 h 1316"/>
                              <a:gd name="T74" fmla="*/ 0 w 1151"/>
                              <a:gd name="T75" fmla="*/ 1316 h 1316"/>
                              <a:gd name="T76" fmla="*/ 0 w 1151"/>
                              <a:gd name="T77" fmla="*/ 1316 h 1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51" h="1316">
                                <a:moveTo>
                                  <a:pt x="0" y="1316"/>
                                </a:moveTo>
                                <a:lnTo>
                                  <a:pt x="0" y="1316"/>
                                </a:lnTo>
                                <a:lnTo>
                                  <a:pt x="155" y="1271"/>
                                </a:lnTo>
                                <a:lnTo>
                                  <a:pt x="300" y="1221"/>
                                </a:lnTo>
                                <a:lnTo>
                                  <a:pt x="436" y="1161"/>
                                </a:lnTo>
                                <a:lnTo>
                                  <a:pt x="556" y="1101"/>
                                </a:lnTo>
                                <a:lnTo>
                                  <a:pt x="666" y="1036"/>
                                </a:lnTo>
                                <a:lnTo>
                                  <a:pt x="766" y="966"/>
                                </a:lnTo>
                                <a:lnTo>
                                  <a:pt x="851" y="891"/>
                                </a:lnTo>
                                <a:lnTo>
                                  <a:pt x="926" y="811"/>
                                </a:lnTo>
                                <a:lnTo>
                                  <a:pt x="991" y="726"/>
                                </a:lnTo>
                                <a:lnTo>
                                  <a:pt x="1021" y="686"/>
                                </a:lnTo>
                                <a:lnTo>
                                  <a:pt x="1046" y="641"/>
                                </a:lnTo>
                                <a:lnTo>
                                  <a:pt x="1071" y="591"/>
                                </a:lnTo>
                                <a:lnTo>
                                  <a:pt x="1091" y="546"/>
                                </a:lnTo>
                                <a:lnTo>
                                  <a:pt x="1106" y="496"/>
                                </a:lnTo>
                                <a:lnTo>
                                  <a:pt x="1121" y="446"/>
                                </a:lnTo>
                                <a:lnTo>
                                  <a:pt x="1141" y="341"/>
                                </a:lnTo>
                                <a:lnTo>
                                  <a:pt x="1151" y="231"/>
                                </a:lnTo>
                                <a:lnTo>
                                  <a:pt x="1146" y="121"/>
                                </a:lnTo>
                                <a:lnTo>
                                  <a:pt x="1131" y="0"/>
                                </a:lnTo>
                                <a:lnTo>
                                  <a:pt x="1116" y="116"/>
                                </a:lnTo>
                                <a:lnTo>
                                  <a:pt x="1096" y="226"/>
                                </a:lnTo>
                                <a:lnTo>
                                  <a:pt x="1066" y="331"/>
                                </a:lnTo>
                                <a:lnTo>
                                  <a:pt x="1026" y="431"/>
                                </a:lnTo>
                                <a:lnTo>
                                  <a:pt x="986" y="526"/>
                                </a:lnTo>
                                <a:lnTo>
                                  <a:pt x="931" y="621"/>
                                </a:lnTo>
                                <a:lnTo>
                                  <a:pt x="871" y="706"/>
                                </a:lnTo>
                                <a:lnTo>
                                  <a:pt x="806" y="791"/>
                                </a:lnTo>
                                <a:lnTo>
                                  <a:pt x="731" y="871"/>
                                </a:lnTo>
                                <a:lnTo>
                                  <a:pt x="651" y="946"/>
                                </a:lnTo>
                                <a:lnTo>
                                  <a:pt x="561" y="1021"/>
                                </a:lnTo>
                                <a:lnTo>
                                  <a:pt x="461" y="1086"/>
                                </a:lnTo>
                                <a:lnTo>
                                  <a:pt x="361" y="1151"/>
                                </a:lnTo>
                                <a:lnTo>
                                  <a:pt x="245" y="1211"/>
                                </a:lnTo>
                                <a:lnTo>
                                  <a:pt x="125" y="1266"/>
                                </a:lnTo>
                                <a:lnTo>
                                  <a:pt x="0" y="1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546"/>
                        <wps:cNvSpPr>
                          <a:spLocks/>
                        </wps:cNvSpPr>
                        <wps:spPr bwMode="auto">
                          <a:xfrm>
                            <a:off x="1195" y="1651"/>
                            <a:ext cx="846" cy="360"/>
                          </a:xfrm>
                          <a:custGeom>
                            <a:avLst/>
                            <a:gdLst>
                              <a:gd name="T0" fmla="*/ 101 w 846"/>
                              <a:gd name="T1" fmla="*/ 0 h 360"/>
                              <a:gd name="T2" fmla="*/ 101 w 846"/>
                              <a:gd name="T3" fmla="*/ 0 h 360"/>
                              <a:gd name="T4" fmla="*/ 55 w 846"/>
                              <a:gd name="T5" fmla="*/ 110 h 360"/>
                              <a:gd name="T6" fmla="*/ 0 w 846"/>
                              <a:gd name="T7" fmla="*/ 215 h 360"/>
                              <a:gd name="T8" fmla="*/ 766 w 846"/>
                              <a:gd name="T9" fmla="*/ 360 h 360"/>
                              <a:gd name="T10" fmla="*/ 766 w 846"/>
                              <a:gd name="T11" fmla="*/ 360 h 360"/>
                              <a:gd name="T12" fmla="*/ 791 w 846"/>
                              <a:gd name="T13" fmla="*/ 295 h 360"/>
                              <a:gd name="T14" fmla="*/ 811 w 846"/>
                              <a:gd name="T15" fmla="*/ 235 h 360"/>
                              <a:gd name="T16" fmla="*/ 831 w 846"/>
                              <a:gd name="T17" fmla="*/ 170 h 360"/>
                              <a:gd name="T18" fmla="*/ 846 w 846"/>
                              <a:gd name="T19" fmla="*/ 100 h 360"/>
                              <a:gd name="T20" fmla="*/ 846 w 846"/>
                              <a:gd name="T21" fmla="*/ 100 h 360"/>
                              <a:gd name="T22" fmla="*/ 101 w 846"/>
                              <a:gd name="T23" fmla="*/ 0 h 360"/>
                              <a:gd name="T24" fmla="*/ 101 w 846"/>
                              <a:gd name="T25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46" h="360">
                                <a:moveTo>
                                  <a:pt x="101" y="0"/>
                                </a:moveTo>
                                <a:lnTo>
                                  <a:pt x="101" y="0"/>
                                </a:lnTo>
                                <a:lnTo>
                                  <a:pt x="55" y="110"/>
                                </a:lnTo>
                                <a:lnTo>
                                  <a:pt x="0" y="215"/>
                                </a:lnTo>
                                <a:lnTo>
                                  <a:pt x="766" y="360"/>
                                </a:lnTo>
                                <a:lnTo>
                                  <a:pt x="791" y="295"/>
                                </a:lnTo>
                                <a:lnTo>
                                  <a:pt x="811" y="235"/>
                                </a:lnTo>
                                <a:lnTo>
                                  <a:pt x="831" y="170"/>
                                </a:lnTo>
                                <a:lnTo>
                                  <a:pt x="846" y="100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547"/>
                        <wps:cNvSpPr>
                          <a:spLocks/>
                        </wps:cNvSpPr>
                        <wps:spPr bwMode="auto">
                          <a:xfrm>
                            <a:off x="1961" y="1751"/>
                            <a:ext cx="130" cy="345"/>
                          </a:xfrm>
                          <a:custGeom>
                            <a:avLst/>
                            <a:gdLst>
                              <a:gd name="T0" fmla="*/ 0 w 130"/>
                              <a:gd name="T1" fmla="*/ 260 h 345"/>
                              <a:gd name="T2" fmla="*/ 0 w 130"/>
                              <a:gd name="T3" fmla="*/ 260 h 345"/>
                              <a:gd name="T4" fmla="*/ 70 w 130"/>
                              <a:gd name="T5" fmla="*/ 345 h 345"/>
                              <a:gd name="T6" fmla="*/ 70 w 130"/>
                              <a:gd name="T7" fmla="*/ 345 h 345"/>
                              <a:gd name="T8" fmla="*/ 95 w 130"/>
                              <a:gd name="T9" fmla="*/ 275 h 345"/>
                              <a:gd name="T10" fmla="*/ 110 w 130"/>
                              <a:gd name="T11" fmla="*/ 200 h 345"/>
                              <a:gd name="T12" fmla="*/ 120 w 130"/>
                              <a:gd name="T13" fmla="*/ 125 h 345"/>
                              <a:gd name="T14" fmla="*/ 130 w 130"/>
                              <a:gd name="T15" fmla="*/ 45 h 345"/>
                              <a:gd name="T16" fmla="*/ 80 w 130"/>
                              <a:gd name="T17" fmla="*/ 0 h 345"/>
                              <a:gd name="T18" fmla="*/ 80 w 130"/>
                              <a:gd name="T19" fmla="*/ 0 h 345"/>
                              <a:gd name="T20" fmla="*/ 65 w 130"/>
                              <a:gd name="T21" fmla="*/ 70 h 345"/>
                              <a:gd name="T22" fmla="*/ 45 w 130"/>
                              <a:gd name="T23" fmla="*/ 135 h 345"/>
                              <a:gd name="T24" fmla="*/ 25 w 130"/>
                              <a:gd name="T25" fmla="*/ 195 h 345"/>
                              <a:gd name="T26" fmla="*/ 0 w 130"/>
                              <a:gd name="T27" fmla="*/ 260 h 345"/>
                              <a:gd name="T28" fmla="*/ 0 w 130"/>
                              <a:gd name="T29" fmla="*/ 260 h 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30" h="345">
                                <a:moveTo>
                                  <a:pt x="0" y="260"/>
                                </a:moveTo>
                                <a:lnTo>
                                  <a:pt x="0" y="260"/>
                                </a:lnTo>
                                <a:lnTo>
                                  <a:pt x="70" y="345"/>
                                </a:lnTo>
                                <a:lnTo>
                                  <a:pt x="95" y="275"/>
                                </a:lnTo>
                                <a:lnTo>
                                  <a:pt x="110" y="200"/>
                                </a:lnTo>
                                <a:lnTo>
                                  <a:pt x="120" y="125"/>
                                </a:lnTo>
                                <a:lnTo>
                                  <a:pt x="130" y="45"/>
                                </a:lnTo>
                                <a:lnTo>
                                  <a:pt x="80" y="0"/>
                                </a:lnTo>
                                <a:lnTo>
                                  <a:pt x="65" y="70"/>
                                </a:lnTo>
                                <a:lnTo>
                                  <a:pt x="45" y="135"/>
                                </a:lnTo>
                                <a:lnTo>
                                  <a:pt x="25" y="195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548"/>
                        <wps:cNvSpPr>
                          <a:spLocks/>
                        </wps:cNvSpPr>
                        <wps:spPr bwMode="auto">
                          <a:xfrm>
                            <a:off x="1646" y="2251"/>
                            <a:ext cx="245" cy="295"/>
                          </a:xfrm>
                          <a:custGeom>
                            <a:avLst/>
                            <a:gdLst>
                              <a:gd name="T0" fmla="*/ 245 w 245"/>
                              <a:gd name="T1" fmla="*/ 90 h 295"/>
                              <a:gd name="T2" fmla="*/ 175 w 245"/>
                              <a:gd name="T3" fmla="*/ 0 h 295"/>
                              <a:gd name="T4" fmla="*/ 175 w 245"/>
                              <a:gd name="T5" fmla="*/ 0 h 295"/>
                              <a:gd name="T6" fmla="*/ 135 w 245"/>
                              <a:gd name="T7" fmla="*/ 55 h 295"/>
                              <a:gd name="T8" fmla="*/ 95 w 245"/>
                              <a:gd name="T9" fmla="*/ 105 h 295"/>
                              <a:gd name="T10" fmla="*/ 50 w 245"/>
                              <a:gd name="T11" fmla="*/ 155 h 295"/>
                              <a:gd name="T12" fmla="*/ 0 w 245"/>
                              <a:gd name="T13" fmla="*/ 205 h 295"/>
                              <a:gd name="T14" fmla="*/ 30 w 245"/>
                              <a:gd name="T15" fmla="*/ 295 h 295"/>
                              <a:gd name="T16" fmla="*/ 30 w 245"/>
                              <a:gd name="T17" fmla="*/ 295 h 295"/>
                              <a:gd name="T18" fmla="*/ 95 w 245"/>
                              <a:gd name="T19" fmla="*/ 250 h 295"/>
                              <a:gd name="T20" fmla="*/ 150 w 245"/>
                              <a:gd name="T21" fmla="*/ 200 h 295"/>
                              <a:gd name="T22" fmla="*/ 200 w 245"/>
                              <a:gd name="T23" fmla="*/ 145 h 295"/>
                              <a:gd name="T24" fmla="*/ 245 w 245"/>
                              <a:gd name="T25" fmla="*/ 90 h 295"/>
                              <a:gd name="T26" fmla="*/ 245 w 245"/>
                              <a:gd name="T27" fmla="*/ 90 h 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5" h="295">
                                <a:moveTo>
                                  <a:pt x="245" y="90"/>
                                </a:moveTo>
                                <a:lnTo>
                                  <a:pt x="175" y="0"/>
                                </a:lnTo>
                                <a:lnTo>
                                  <a:pt x="135" y="55"/>
                                </a:lnTo>
                                <a:lnTo>
                                  <a:pt x="95" y="105"/>
                                </a:lnTo>
                                <a:lnTo>
                                  <a:pt x="50" y="155"/>
                                </a:lnTo>
                                <a:lnTo>
                                  <a:pt x="0" y="205"/>
                                </a:lnTo>
                                <a:lnTo>
                                  <a:pt x="30" y="295"/>
                                </a:lnTo>
                                <a:lnTo>
                                  <a:pt x="95" y="250"/>
                                </a:lnTo>
                                <a:lnTo>
                                  <a:pt x="150" y="200"/>
                                </a:lnTo>
                                <a:lnTo>
                                  <a:pt x="200" y="145"/>
                                </a:lnTo>
                                <a:lnTo>
                                  <a:pt x="24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549"/>
                        <wps:cNvSpPr>
                          <a:spLocks/>
                        </wps:cNvSpPr>
                        <wps:spPr bwMode="auto">
                          <a:xfrm>
                            <a:off x="890" y="2066"/>
                            <a:ext cx="931" cy="390"/>
                          </a:xfrm>
                          <a:custGeom>
                            <a:avLst/>
                            <a:gdLst>
                              <a:gd name="T0" fmla="*/ 931 w 931"/>
                              <a:gd name="T1" fmla="*/ 185 h 390"/>
                              <a:gd name="T2" fmla="*/ 931 w 931"/>
                              <a:gd name="T3" fmla="*/ 185 h 390"/>
                              <a:gd name="T4" fmla="*/ 170 w 931"/>
                              <a:gd name="T5" fmla="*/ 0 h 390"/>
                              <a:gd name="T6" fmla="*/ 170 w 931"/>
                              <a:gd name="T7" fmla="*/ 0 h 390"/>
                              <a:gd name="T8" fmla="*/ 90 w 931"/>
                              <a:gd name="T9" fmla="*/ 90 h 390"/>
                              <a:gd name="T10" fmla="*/ 0 w 931"/>
                              <a:gd name="T11" fmla="*/ 180 h 390"/>
                              <a:gd name="T12" fmla="*/ 756 w 931"/>
                              <a:gd name="T13" fmla="*/ 390 h 390"/>
                              <a:gd name="T14" fmla="*/ 756 w 931"/>
                              <a:gd name="T15" fmla="*/ 390 h 390"/>
                              <a:gd name="T16" fmla="*/ 806 w 931"/>
                              <a:gd name="T17" fmla="*/ 340 h 390"/>
                              <a:gd name="T18" fmla="*/ 851 w 931"/>
                              <a:gd name="T19" fmla="*/ 290 h 390"/>
                              <a:gd name="T20" fmla="*/ 891 w 931"/>
                              <a:gd name="T21" fmla="*/ 240 h 390"/>
                              <a:gd name="T22" fmla="*/ 931 w 931"/>
                              <a:gd name="T23" fmla="*/ 185 h 390"/>
                              <a:gd name="T24" fmla="*/ 931 w 931"/>
                              <a:gd name="T25" fmla="*/ 185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1" h="390">
                                <a:moveTo>
                                  <a:pt x="931" y="185"/>
                                </a:moveTo>
                                <a:lnTo>
                                  <a:pt x="931" y="185"/>
                                </a:lnTo>
                                <a:lnTo>
                                  <a:pt x="170" y="0"/>
                                </a:lnTo>
                                <a:lnTo>
                                  <a:pt x="90" y="90"/>
                                </a:lnTo>
                                <a:lnTo>
                                  <a:pt x="0" y="180"/>
                                </a:lnTo>
                                <a:lnTo>
                                  <a:pt x="756" y="390"/>
                                </a:lnTo>
                                <a:lnTo>
                                  <a:pt x="806" y="340"/>
                                </a:lnTo>
                                <a:lnTo>
                                  <a:pt x="851" y="290"/>
                                </a:lnTo>
                                <a:lnTo>
                                  <a:pt x="891" y="240"/>
                                </a:lnTo>
                                <a:lnTo>
                                  <a:pt x="931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550"/>
                        <wps:cNvSpPr>
                          <a:spLocks/>
                        </wps:cNvSpPr>
                        <wps:spPr bwMode="auto">
                          <a:xfrm>
                            <a:off x="510" y="2391"/>
                            <a:ext cx="951" cy="365"/>
                          </a:xfrm>
                          <a:custGeom>
                            <a:avLst/>
                            <a:gdLst>
                              <a:gd name="T0" fmla="*/ 951 w 951"/>
                              <a:gd name="T1" fmla="*/ 220 h 365"/>
                              <a:gd name="T2" fmla="*/ 951 w 951"/>
                              <a:gd name="T3" fmla="*/ 215 h 365"/>
                              <a:gd name="T4" fmla="*/ 200 w 951"/>
                              <a:gd name="T5" fmla="*/ 0 h 365"/>
                              <a:gd name="T6" fmla="*/ 200 w 951"/>
                              <a:gd name="T7" fmla="*/ 0 h 365"/>
                              <a:gd name="T8" fmla="*/ 105 w 951"/>
                              <a:gd name="T9" fmla="*/ 65 h 365"/>
                              <a:gd name="T10" fmla="*/ 0 w 951"/>
                              <a:gd name="T11" fmla="*/ 125 h 365"/>
                              <a:gd name="T12" fmla="*/ 700 w 951"/>
                              <a:gd name="T13" fmla="*/ 365 h 365"/>
                              <a:gd name="T14" fmla="*/ 700 w 951"/>
                              <a:gd name="T15" fmla="*/ 365 h 365"/>
                              <a:gd name="T16" fmla="*/ 831 w 951"/>
                              <a:gd name="T17" fmla="*/ 295 h 365"/>
                              <a:gd name="T18" fmla="*/ 951 w 951"/>
                              <a:gd name="T19" fmla="*/ 220 h 365"/>
                              <a:gd name="T20" fmla="*/ 951 w 951"/>
                              <a:gd name="T21" fmla="*/ 220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951" h="365">
                                <a:moveTo>
                                  <a:pt x="951" y="220"/>
                                </a:moveTo>
                                <a:lnTo>
                                  <a:pt x="951" y="215"/>
                                </a:lnTo>
                                <a:lnTo>
                                  <a:pt x="200" y="0"/>
                                </a:lnTo>
                                <a:lnTo>
                                  <a:pt x="105" y="65"/>
                                </a:lnTo>
                                <a:lnTo>
                                  <a:pt x="0" y="125"/>
                                </a:lnTo>
                                <a:lnTo>
                                  <a:pt x="700" y="365"/>
                                </a:lnTo>
                                <a:lnTo>
                                  <a:pt x="831" y="295"/>
                                </a:lnTo>
                                <a:lnTo>
                                  <a:pt x="951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551"/>
                        <wps:cNvSpPr>
                          <a:spLocks/>
                        </wps:cNvSpPr>
                        <wps:spPr bwMode="auto">
                          <a:xfrm>
                            <a:off x="1210" y="2611"/>
                            <a:ext cx="266" cy="175"/>
                          </a:xfrm>
                          <a:custGeom>
                            <a:avLst/>
                            <a:gdLst>
                              <a:gd name="T0" fmla="*/ 0 w 266"/>
                              <a:gd name="T1" fmla="*/ 145 h 175"/>
                              <a:gd name="T2" fmla="*/ 5 w 266"/>
                              <a:gd name="T3" fmla="*/ 175 h 175"/>
                              <a:gd name="T4" fmla="*/ 5 w 266"/>
                              <a:gd name="T5" fmla="*/ 175 h 175"/>
                              <a:gd name="T6" fmla="*/ 141 w 266"/>
                              <a:gd name="T7" fmla="*/ 120 h 175"/>
                              <a:gd name="T8" fmla="*/ 266 w 266"/>
                              <a:gd name="T9" fmla="*/ 60 h 175"/>
                              <a:gd name="T10" fmla="*/ 251 w 266"/>
                              <a:gd name="T11" fmla="*/ 0 h 175"/>
                              <a:gd name="T12" fmla="*/ 251 w 266"/>
                              <a:gd name="T13" fmla="*/ 0 h 175"/>
                              <a:gd name="T14" fmla="*/ 131 w 266"/>
                              <a:gd name="T15" fmla="*/ 75 h 175"/>
                              <a:gd name="T16" fmla="*/ 0 w 266"/>
                              <a:gd name="T17" fmla="*/ 145 h 175"/>
                              <a:gd name="T18" fmla="*/ 0 w 266"/>
                              <a:gd name="T19" fmla="*/ 145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6" h="175">
                                <a:moveTo>
                                  <a:pt x="0" y="145"/>
                                </a:moveTo>
                                <a:lnTo>
                                  <a:pt x="5" y="175"/>
                                </a:lnTo>
                                <a:lnTo>
                                  <a:pt x="141" y="120"/>
                                </a:lnTo>
                                <a:lnTo>
                                  <a:pt x="266" y="60"/>
                                </a:lnTo>
                                <a:lnTo>
                                  <a:pt x="251" y="0"/>
                                </a:lnTo>
                                <a:lnTo>
                                  <a:pt x="131" y="75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552"/>
                        <wps:cNvSpPr>
                          <a:spLocks/>
                        </wps:cNvSpPr>
                        <wps:spPr bwMode="auto">
                          <a:xfrm>
                            <a:off x="710" y="1205"/>
                            <a:ext cx="300" cy="541"/>
                          </a:xfrm>
                          <a:custGeom>
                            <a:avLst/>
                            <a:gdLst>
                              <a:gd name="T0" fmla="*/ 140 w 300"/>
                              <a:gd name="T1" fmla="*/ 90 h 541"/>
                              <a:gd name="T2" fmla="*/ 300 w 300"/>
                              <a:gd name="T3" fmla="*/ 35 h 541"/>
                              <a:gd name="T4" fmla="*/ 300 w 300"/>
                              <a:gd name="T5" fmla="*/ 35 h 541"/>
                              <a:gd name="T6" fmla="*/ 285 w 300"/>
                              <a:gd name="T7" fmla="*/ 15 h 541"/>
                              <a:gd name="T8" fmla="*/ 285 w 300"/>
                              <a:gd name="T9" fmla="*/ 5 h 541"/>
                              <a:gd name="T10" fmla="*/ 290 w 300"/>
                              <a:gd name="T11" fmla="*/ 0 h 541"/>
                              <a:gd name="T12" fmla="*/ 115 w 300"/>
                              <a:gd name="T13" fmla="*/ 75 h 541"/>
                              <a:gd name="T14" fmla="*/ 0 w 300"/>
                              <a:gd name="T15" fmla="*/ 531 h 541"/>
                              <a:gd name="T16" fmla="*/ 20 w 300"/>
                              <a:gd name="T17" fmla="*/ 541 h 541"/>
                              <a:gd name="T18" fmla="*/ 140 w 300"/>
                              <a:gd name="T19" fmla="*/ 90 h 541"/>
                              <a:gd name="T20" fmla="*/ 140 w 300"/>
                              <a:gd name="T21" fmla="*/ 90 h 5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0" h="541">
                                <a:moveTo>
                                  <a:pt x="140" y="90"/>
                                </a:moveTo>
                                <a:lnTo>
                                  <a:pt x="300" y="35"/>
                                </a:lnTo>
                                <a:lnTo>
                                  <a:pt x="285" y="15"/>
                                </a:lnTo>
                                <a:lnTo>
                                  <a:pt x="285" y="5"/>
                                </a:lnTo>
                                <a:lnTo>
                                  <a:pt x="290" y="0"/>
                                </a:lnTo>
                                <a:lnTo>
                                  <a:pt x="115" y="75"/>
                                </a:lnTo>
                                <a:lnTo>
                                  <a:pt x="0" y="531"/>
                                </a:lnTo>
                                <a:lnTo>
                                  <a:pt x="20" y="541"/>
                                </a:lnTo>
                                <a:lnTo>
                                  <a:pt x="14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553"/>
                        <wps:cNvSpPr>
                          <a:spLocks/>
                        </wps:cNvSpPr>
                        <wps:spPr bwMode="auto">
                          <a:xfrm>
                            <a:off x="525" y="1315"/>
                            <a:ext cx="195" cy="190"/>
                          </a:xfrm>
                          <a:custGeom>
                            <a:avLst/>
                            <a:gdLst>
                              <a:gd name="T0" fmla="*/ 5 w 195"/>
                              <a:gd name="T1" fmla="*/ 70 h 190"/>
                              <a:gd name="T2" fmla="*/ 5 w 195"/>
                              <a:gd name="T3" fmla="*/ 70 h 190"/>
                              <a:gd name="T4" fmla="*/ 0 w 195"/>
                              <a:gd name="T5" fmla="*/ 95 h 190"/>
                              <a:gd name="T6" fmla="*/ 0 w 195"/>
                              <a:gd name="T7" fmla="*/ 120 h 190"/>
                              <a:gd name="T8" fmla="*/ 0 w 195"/>
                              <a:gd name="T9" fmla="*/ 120 h 190"/>
                              <a:gd name="T10" fmla="*/ 15 w 195"/>
                              <a:gd name="T11" fmla="*/ 145 h 190"/>
                              <a:gd name="T12" fmla="*/ 30 w 195"/>
                              <a:gd name="T13" fmla="*/ 170 h 190"/>
                              <a:gd name="T14" fmla="*/ 30 w 195"/>
                              <a:gd name="T15" fmla="*/ 170 h 190"/>
                              <a:gd name="T16" fmla="*/ 55 w 195"/>
                              <a:gd name="T17" fmla="*/ 185 h 190"/>
                              <a:gd name="T18" fmla="*/ 90 w 195"/>
                              <a:gd name="T19" fmla="*/ 190 h 190"/>
                              <a:gd name="T20" fmla="*/ 90 w 195"/>
                              <a:gd name="T21" fmla="*/ 100 h 190"/>
                              <a:gd name="T22" fmla="*/ 105 w 195"/>
                              <a:gd name="T23" fmla="*/ 190 h 190"/>
                              <a:gd name="T24" fmla="*/ 105 w 195"/>
                              <a:gd name="T25" fmla="*/ 190 h 190"/>
                              <a:gd name="T26" fmla="*/ 135 w 195"/>
                              <a:gd name="T27" fmla="*/ 185 h 190"/>
                              <a:gd name="T28" fmla="*/ 160 w 195"/>
                              <a:gd name="T29" fmla="*/ 165 h 190"/>
                              <a:gd name="T30" fmla="*/ 160 w 195"/>
                              <a:gd name="T31" fmla="*/ 165 h 190"/>
                              <a:gd name="T32" fmla="*/ 170 w 195"/>
                              <a:gd name="T33" fmla="*/ 150 h 190"/>
                              <a:gd name="T34" fmla="*/ 180 w 195"/>
                              <a:gd name="T35" fmla="*/ 135 h 190"/>
                              <a:gd name="T36" fmla="*/ 190 w 195"/>
                              <a:gd name="T37" fmla="*/ 120 h 190"/>
                              <a:gd name="T38" fmla="*/ 195 w 195"/>
                              <a:gd name="T39" fmla="*/ 100 h 190"/>
                              <a:gd name="T40" fmla="*/ 195 w 195"/>
                              <a:gd name="T41" fmla="*/ 100 h 190"/>
                              <a:gd name="T42" fmla="*/ 190 w 195"/>
                              <a:gd name="T43" fmla="*/ 70 h 190"/>
                              <a:gd name="T44" fmla="*/ 180 w 195"/>
                              <a:gd name="T45" fmla="*/ 45 h 190"/>
                              <a:gd name="T46" fmla="*/ 180 w 195"/>
                              <a:gd name="T47" fmla="*/ 45 h 190"/>
                              <a:gd name="T48" fmla="*/ 165 w 195"/>
                              <a:gd name="T49" fmla="*/ 25 h 190"/>
                              <a:gd name="T50" fmla="*/ 140 w 195"/>
                              <a:gd name="T51" fmla="*/ 10 h 190"/>
                              <a:gd name="T52" fmla="*/ 140 w 195"/>
                              <a:gd name="T53" fmla="*/ 10 h 190"/>
                              <a:gd name="T54" fmla="*/ 115 w 195"/>
                              <a:gd name="T55" fmla="*/ 0 h 190"/>
                              <a:gd name="T56" fmla="*/ 90 w 195"/>
                              <a:gd name="T57" fmla="*/ 0 h 190"/>
                              <a:gd name="T58" fmla="*/ 90 w 195"/>
                              <a:gd name="T59" fmla="*/ 0 h 190"/>
                              <a:gd name="T60" fmla="*/ 60 w 195"/>
                              <a:gd name="T61" fmla="*/ 5 h 190"/>
                              <a:gd name="T62" fmla="*/ 35 w 195"/>
                              <a:gd name="T63" fmla="*/ 20 h 190"/>
                              <a:gd name="T64" fmla="*/ 35 w 195"/>
                              <a:gd name="T65" fmla="*/ 20 h 190"/>
                              <a:gd name="T66" fmla="*/ 15 w 195"/>
                              <a:gd name="T67" fmla="*/ 40 h 190"/>
                              <a:gd name="T68" fmla="*/ 5 w 195"/>
                              <a:gd name="T69" fmla="*/ 70 h 190"/>
                              <a:gd name="T70" fmla="*/ 5 w 195"/>
                              <a:gd name="T71" fmla="*/ 7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95" h="190">
                                <a:moveTo>
                                  <a:pt x="5" y="70"/>
                                </a:moveTo>
                                <a:lnTo>
                                  <a:pt x="5" y="70"/>
                                </a:lnTo>
                                <a:lnTo>
                                  <a:pt x="0" y="95"/>
                                </a:lnTo>
                                <a:lnTo>
                                  <a:pt x="0" y="120"/>
                                </a:lnTo>
                                <a:lnTo>
                                  <a:pt x="15" y="145"/>
                                </a:lnTo>
                                <a:lnTo>
                                  <a:pt x="30" y="170"/>
                                </a:lnTo>
                                <a:lnTo>
                                  <a:pt x="55" y="185"/>
                                </a:lnTo>
                                <a:lnTo>
                                  <a:pt x="90" y="190"/>
                                </a:lnTo>
                                <a:lnTo>
                                  <a:pt x="90" y="100"/>
                                </a:lnTo>
                                <a:lnTo>
                                  <a:pt x="105" y="190"/>
                                </a:lnTo>
                                <a:lnTo>
                                  <a:pt x="135" y="185"/>
                                </a:lnTo>
                                <a:lnTo>
                                  <a:pt x="160" y="165"/>
                                </a:lnTo>
                                <a:lnTo>
                                  <a:pt x="170" y="150"/>
                                </a:lnTo>
                                <a:lnTo>
                                  <a:pt x="180" y="135"/>
                                </a:lnTo>
                                <a:lnTo>
                                  <a:pt x="190" y="120"/>
                                </a:lnTo>
                                <a:lnTo>
                                  <a:pt x="195" y="100"/>
                                </a:lnTo>
                                <a:lnTo>
                                  <a:pt x="190" y="70"/>
                                </a:lnTo>
                                <a:lnTo>
                                  <a:pt x="180" y="45"/>
                                </a:lnTo>
                                <a:lnTo>
                                  <a:pt x="165" y="25"/>
                                </a:lnTo>
                                <a:lnTo>
                                  <a:pt x="140" y="10"/>
                                </a:lnTo>
                                <a:lnTo>
                                  <a:pt x="115" y="0"/>
                                </a:lnTo>
                                <a:lnTo>
                                  <a:pt x="90" y="0"/>
                                </a:lnTo>
                                <a:lnTo>
                                  <a:pt x="60" y="5"/>
                                </a:lnTo>
                                <a:lnTo>
                                  <a:pt x="35" y="20"/>
                                </a:lnTo>
                                <a:lnTo>
                                  <a:pt x="15" y="40"/>
                                </a:lnTo>
                                <a:lnTo>
                                  <a:pt x="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554"/>
                        <wps:cNvSpPr>
                          <a:spLocks/>
                        </wps:cNvSpPr>
                        <wps:spPr bwMode="auto">
                          <a:xfrm>
                            <a:off x="615" y="1410"/>
                            <a:ext cx="245" cy="391"/>
                          </a:xfrm>
                          <a:custGeom>
                            <a:avLst/>
                            <a:gdLst>
                              <a:gd name="T0" fmla="*/ 245 w 245"/>
                              <a:gd name="T1" fmla="*/ 40 h 391"/>
                              <a:gd name="T2" fmla="*/ 245 w 245"/>
                              <a:gd name="T3" fmla="*/ 40 h 391"/>
                              <a:gd name="T4" fmla="*/ 185 w 245"/>
                              <a:gd name="T5" fmla="*/ 15 h 391"/>
                              <a:gd name="T6" fmla="*/ 120 w 245"/>
                              <a:gd name="T7" fmla="*/ 5 h 391"/>
                              <a:gd name="T8" fmla="*/ 60 w 245"/>
                              <a:gd name="T9" fmla="*/ 0 h 391"/>
                              <a:gd name="T10" fmla="*/ 0 w 245"/>
                              <a:gd name="T11" fmla="*/ 5 h 391"/>
                              <a:gd name="T12" fmla="*/ 0 w 245"/>
                              <a:gd name="T13" fmla="*/ 366 h 391"/>
                              <a:gd name="T14" fmla="*/ 140 w 245"/>
                              <a:gd name="T15" fmla="*/ 391 h 391"/>
                              <a:gd name="T16" fmla="*/ 245 w 245"/>
                              <a:gd name="T17" fmla="*/ 40 h 391"/>
                              <a:gd name="T18" fmla="*/ 245 w 245"/>
                              <a:gd name="T19" fmla="*/ 40 h 3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45" h="391">
                                <a:moveTo>
                                  <a:pt x="245" y="40"/>
                                </a:moveTo>
                                <a:lnTo>
                                  <a:pt x="245" y="40"/>
                                </a:lnTo>
                                <a:lnTo>
                                  <a:pt x="185" y="15"/>
                                </a:lnTo>
                                <a:lnTo>
                                  <a:pt x="120" y="5"/>
                                </a:lnTo>
                                <a:lnTo>
                                  <a:pt x="6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66"/>
                                </a:lnTo>
                                <a:lnTo>
                                  <a:pt x="140" y="391"/>
                                </a:lnTo>
                                <a:lnTo>
                                  <a:pt x="245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555"/>
                        <wps:cNvSpPr>
                          <a:spLocks/>
                        </wps:cNvSpPr>
                        <wps:spPr bwMode="auto">
                          <a:xfrm>
                            <a:off x="635" y="1540"/>
                            <a:ext cx="170" cy="231"/>
                          </a:xfrm>
                          <a:custGeom>
                            <a:avLst/>
                            <a:gdLst>
                              <a:gd name="T0" fmla="*/ 170 w 170"/>
                              <a:gd name="T1" fmla="*/ 0 h 231"/>
                              <a:gd name="T2" fmla="*/ 0 w 170"/>
                              <a:gd name="T3" fmla="*/ 0 h 231"/>
                              <a:gd name="T4" fmla="*/ 0 w 170"/>
                              <a:gd name="T5" fmla="*/ 216 h 231"/>
                              <a:gd name="T6" fmla="*/ 0 w 170"/>
                              <a:gd name="T7" fmla="*/ 216 h 231"/>
                              <a:gd name="T8" fmla="*/ 25 w 170"/>
                              <a:gd name="T9" fmla="*/ 211 h 231"/>
                              <a:gd name="T10" fmla="*/ 50 w 170"/>
                              <a:gd name="T11" fmla="*/ 211 h 231"/>
                              <a:gd name="T12" fmla="*/ 75 w 170"/>
                              <a:gd name="T13" fmla="*/ 221 h 231"/>
                              <a:gd name="T14" fmla="*/ 100 w 170"/>
                              <a:gd name="T15" fmla="*/ 231 h 231"/>
                              <a:gd name="T16" fmla="*/ 170 w 170"/>
                              <a:gd name="T17" fmla="*/ 0 h 231"/>
                              <a:gd name="T18" fmla="*/ 170 w 170"/>
                              <a:gd name="T19" fmla="*/ 0 h 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231">
                                <a:moveTo>
                                  <a:pt x="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"/>
                                </a:lnTo>
                                <a:lnTo>
                                  <a:pt x="25" y="211"/>
                                </a:lnTo>
                                <a:lnTo>
                                  <a:pt x="50" y="211"/>
                                </a:lnTo>
                                <a:lnTo>
                                  <a:pt x="75" y="221"/>
                                </a:lnTo>
                                <a:lnTo>
                                  <a:pt x="100" y="231"/>
                                </a:lnTo>
                                <a:lnTo>
                                  <a:pt x="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556"/>
                        <wps:cNvSpPr>
                          <a:spLocks/>
                        </wps:cNvSpPr>
                        <wps:spPr bwMode="auto">
                          <a:xfrm>
                            <a:off x="375" y="2571"/>
                            <a:ext cx="445" cy="505"/>
                          </a:xfrm>
                          <a:custGeom>
                            <a:avLst/>
                            <a:gdLst>
                              <a:gd name="T0" fmla="*/ 25 w 445"/>
                              <a:gd name="T1" fmla="*/ 175 h 505"/>
                              <a:gd name="T2" fmla="*/ 25 w 445"/>
                              <a:gd name="T3" fmla="*/ 175 h 505"/>
                              <a:gd name="T4" fmla="*/ 25 w 445"/>
                              <a:gd name="T5" fmla="*/ 175 h 505"/>
                              <a:gd name="T6" fmla="*/ 15 w 445"/>
                              <a:gd name="T7" fmla="*/ 210 h 505"/>
                              <a:gd name="T8" fmla="*/ 5 w 445"/>
                              <a:gd name="T9" fmla="*/ 245 h 505"/>
                              <a:gd name="T10" fmla="*/ 0 w 445"/>
                              <a:gd name="T11" fmla="*/ 280 h 505"/>
                              <a:gd name="T12" fmla="*/ 5 w 445"/>
                              <a:gd name="T13" fmla="*/ 320 h 505"/>
                              <a:gd name="T14" fmla="*/ 10 w 445"/>
                              <a:gd name="T15" fmla="*/ 365 h 505"/>
                              <a:gd name="T16" fmla="*/ 15 w 445"/>
                              <a:gd name="T17" fmla="*/ 410 h 505"/>
                              <a:gd name="T18" fmla="*/ 30 w 445"/>
                              <a:gd name="T19" fmla="*/ 455 h 505"/>
                              <a:gd name="T20" fmla="*/ 50 w 445"/>
                              <a:gd name="T21" fmla="*/ 505 h 505"/>
                              <a:gd name="T22" fmla="*/ 50 w 445"/>
                              <a:gd name="T23" fmla="*/ 505 h 505"/>
                              <a:gd name="T24" fmla="*/ 55 w 445"/>
                              <a:gd name="T25" fmla="*/ 415 h 505"/>
                              <a:gd name="T26" fmla="*/ 65 w 445"/>
                              <a:gd name="T27" fmla="*/ 340 h 505"/>
                              <a:gd name="T28" fmla="*/ 80 w 445"/>
                              <a:gd name="T29" fmla="*/ 305 h 505"/>
                              <a:gd name="T30" fmla="*/ 90 w 445"/>
                              <a:gd name="T31" fmla="*/ 275 h 505"/>
                              <a:gd name="T32" fmla="*/ 105 w 445"/>
                              <a:gd name="T33" fmla="*/ 250 h 505"/>
                              <a:gd name="T34" fmla="*/ 125 w 445"/>
                              <a:gd name="T35" fmla="*/ 225 h 505"/>
                              <a:gd name="T36" fmla="*/ 125 w 445"/>
                              <a:gd name="T37" fmla="*/ 225 h 505"/>
                              <a:gd name="T38" fmla="*/ 165 w 445"/>
                              <a:gd name="T39" fmla="*/ 190 h 505"/>
                              <a:gd name="T40" fmla="*/ 165 w 445"/>
                              <a:gd name="T41" fmla="*/ 190 h 505"/>
                              <a:gd name="T42" fmla="*/ 190 w 445"/>
                              <a:gd name="T43" fmla="*/ 175 h 505"/>
                              <a:gd name="T44" fmla="*/ 215 w 445"/>
                              <a:gd name="T45" fmla="*/ 160 h 505"/>
                              <a:gd name="T46" fmla="*/ 250 w 445"/>
                              <a:gd name="T47" fmla="*/ 150 h 505"/>
                              <a:gd name="T48" fmla="*/ 285 w 445"/>
                              <a:gd name="T49" fmla="*/ 145 h 505"/>
                              <a:gd name="T50" fmla="*/ 320 w 445"/>
                              <a:gd name="T51" fmla="*/ 145 h 505"/>
                              <a:gd name="T52" fmla="*/ 360 w 445"/>
                              <a:gd name="T53" fmla="*/ 145 h 505"/>
                              <a:gd name="T54" fmla="*/ 400 w 445"/>
                              <a:gd name="T55" fmla="*/ 150 h 505"/>
                              <a:gd name="T56" fmla="*/ 445 w 445"/>
                              <a:gd name="T57" fmla="*/ 155 h 505"/>
                              <a:gd name="T58" fmla="*/ 290 w 445"/>
                              <a:gd name="T59" fmla="*/ 0 h 505"/>
                              <a:gd name="T60" fmla="*/ 290 w 445"/>
                              <a:gd name="T61" fmla="*/ 0 h 505"/>
                              <a:gd name="T62" fmla="*/ 220 w 445"/>
                              <a:gd name="T63" fmla="*/ 20 h 505"/>
                              <a:gd name="T64" fmla="*/ 160 w 445"/>
                              <a:gd name="T65" fmla="*/ 45 h 505"/>
                              <a:gd name="T66" fmla="*/ 110 w 445"/>
                              <a:gd name="T67" fmla="*/ 75 h 505"/>
                              <a:gd name="T68" fmla="*/ 70 w 445"/>
                              <a:gd name="T69" fmla="*/ 110 h 505"/>
                              <a:gd name="T70" fmla="*/ 70 w 445"/>
                              <a:gd name="T71" fmla="*/ 110 h 505"/>
                              <a:gd name="T72" fmla="*/ 45 w 445"/>
                              <a:gd name="T73" fmla="*/ 140 h 505"/>
                              <a:gd name="T74" fmla="*/ 25 w 445"/>
                              <a:gd name="T75" fmla="*/ 175 h 505"/>
                              <a:gd name="T76" fmla="*/ 25 w 445"/>
                              <a:gd name="T77" fmla="*/ 175 h 505"/>
                              <a:gd name="T78" fmla="*/ 25 w 445"/>
                              <a:gd name="T79" fmla="*/ 175 h 505"/>
                              <a:gd name="T80" fmla="*/ 25 w 445"/>
                              <a:gd name="T81" fmla="*/ 175 h 5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5" h="505">
                                <a:moveTo>
                                  <a:pt x="25" y="175"/>
                                </a:moveTo>
                                <a:lnTo>
                                  <a:pt x="25" y="175"/>
                                </a:lnTo>
                                <a:lnTo>
                                  <a:pt x="15" y="210"/>
                                </a:lnTo>
                                <a:lnTo>
                                  <a:pt x="5" y="245"/>
                                </a:lnTo>
                                <a:lnTo>
                                  <a:pt x="0" y="280"/>
                                </a:lnTo>
                                <a:lnTo>
                                  <a:pt x="5" y="320"/>
                                </a:lnTo>
                                <a:lnTo>
                                  <a:pt x="10" y="365"/>
                                </a:lnTo>
                                <a:lnTo>
                                  <a:pt x="15" y="410"/>
                                </a:lnTo>
                                <a:lnTo>
                                  <a:pt x="30" y="455"/>
                                </a:lnTo>
                                <a:lnTo>
                                  <a:pt x="50" y="505"/>
                                </a:lnTo>
                                <a:lnTo>
                                  <a:pt x="55" y="415"/>
                                </a:lnTo>
                                <a:lnTo>
                                  <a:pt x="65" y="340"/>
                                </a:lnTo>
                                <a:lnTo>
                                  <a:pt x="80" y="305"/>
                                </a:lnTo>
                                <a:lnTo>
                                  <a:pt x="90" y="275"/>
                                </a:lnTo>
                                <a:lnTo>
                                  <a:pt x="105" y="250"/>
                                </a:lnTo>
                                <a:lnTo>
                                  <a:pt x="125" y="225"/>
                                </a:lnTo>
                                <a:lnTo>
                                  <a:pt x="165" y="190"/>
                                </a:lnTo>
                                <a:lnTo>
                                  <a:pt x="190" y="175"/>
                                </a:lnTo>
                                <a:lnTo>
                                  <a:pt x="215" y="160"/>
                                </a:lnTo>
                                <a:lnTo>
                                  <a:pt x="250" y="150"/>
                                </a:lnTo>
                                <a:lnTo>
                                  <a:pt x="285" y="145"/>
                                </a:lnTo>
                                <a:lnTo>
                                  <a:pt x="320" y="145"/>
                                </a:lnTo>
                                <a:lnTo>
                                  <a:pt x="360" y="145"/>
                                </a:lnTo>
                                <a:lnTo>
                                  <a:pt x="400" y="150"/>
                                </a:lnTo>
                                <a:lnTo>
                                  <a:pt x="445" y="155"/>
                                </a:lnTo>
                                <a:lnTo>
                                  <a:pt x="290" y="0"/>
                                </a:lnTo>
                                <a:lnTo>
                                  <a:pt x="220" y="20"/>
                                </a:lnTo>
                                <a:lnTo>
                                  <a:pt x="160" y="45"/>
                                </a:lnTo>
                                <a:lnTo>
                                  <a:pt x="110" y="75"/>
                                </a:lnTo>
                                <a:lnTo>
                                  <a:pt x="70" y="110"/>
                                </a:lnTo>
                                <a:lnTo>
                                  <a:pt x="45" y="140"/>
                                </a:lnTo>
                                <a:lnTo>
                                  <a:pt x="25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557"/>
                        <wps:cNvSpPr>
                          <a:spLocks/>
                        </wps:cNvSpPr>
                        <wps:spPr bwMode="auto">
                          <a:xfrm>
                            <a:off x="245" y="3046"/>
                            <a:ext cx="180" cy="100"/>
                          </a:xfrm>
                          <a:custGeom>
                            <a:avLst/>
                            <a:gdLst>
                              <a:gd name="T0" fmla="*/ 50 w 180"/>
                              <a:gd name="T1" fmla="*/ 20 h 100"/>
                              <a:gd name="T2" fmla="*/ 0 w 180"/>
                              <a:gd name="T3" fmla="*/ 0 h 100"/>
                              <a:gd name="T4" fmla="*/ 25 w 180"/>
                              <a:gd name="T5" fmla="*/ 40 h 100"/>
                              <a:gd name="T6" fmla="*/ 0 w 180"/>
                              <a:gd name="T7" fmla="*/ 55 h 100"/>
                              <a:gd name="T8" fmla="*/ 40 w 180"/>
                              <a:gd name="T9" fmla="*/ 60 h 100"/>
                              <a:gd name="T10" fmla="*/ 20 w 180"/>
                              <a:gd name="T11" fmla="*/ 100 h 100"/>
                              <a:gd name="T12" fmla="*/ 180 w 180"/>
                              <a:gd name="T13" fmla="*/ 30 h 100"/>
                              <a:gd name="T14" fmla="*/ 50 w 180"/>
                              <a:gd name="T15" fmla="*/ 20 h 100"/>
                              <a:gd name="T16" fmla="*/ 50 w 180"/>
                              <a:gd name="T17" fmla="*/ 2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0" h="100">
                                <a:moveTo>
                                  <a:pt x="50" y="20"/>
                                </a:moveTo>
                                <a:lnTo>
                                  <a:pt x="0" y="0"/>
                                </a:lnTo>
                                <a:lnTo>
                                  <a:pt x="25" y="40"/>
                                </a:lnTo>
                                <a:lnTo>
                                  <a:pt x="0" y="55"/>
                                </a:lnTo>
                                <a:lnTo>
                                  <a:pt x="40" y="60"/>
                                </a:lnTo>
                                <a:lnTo>
                                  <a:pt x="20" y="100"/>
                                </a:lnTo>
                                <a:lnTo>
                                  <a:pt x="180" y="30"/>
                                </a:lnTo>
                                <a:lnTo>
                                  <a:pt x="5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558"/>
                        <wps:cNvSpPr>
                          <a:spLocks/>
                        </wps:cNvSpPr>
                        <wps:spPr bwMode="auto">
                          <a:xfrm>
                            <a:off x="270" y="2366"/>
                            <a:ext cx="405" cy="485"/>
                          </a:xfrm>
                          <a:custGeom>
                            <a:avLst/>
                            <a:gdLst>
                              <a:gd name="T0" fmla="*/ 345 w 405"/>
                              <a:gd name="T1" fmla="*/ 135 h 485"/>
                              <a:gd name="T2" fmla="*/ 230 w 405"/>
                              <a:gd name="T3" fmla="*/ 0 h 485"/>
                              <a:gd name="T4" fmla="*/ 230 w 405"/>
                              <a:gd name="T5" fmla="*/ 0 h 485"/>
                              <a:gd name="T6" fmla="*/ 170 w 405"/>
                              <a:gd name="T7" fmla="*/ 20 h 485"/>
                              <a:gd name="T8" fmla="*/ 115 w 405"/>
                              <a:gd name="T9" fmla="*/ 50 h 485"/>
                              <a:gd name="T10" fmla="*/ 75 w 405"/>
                              <a:gd name="T11" fmla="*/ 75 h 485"/>
                              <a:gd name="T12" fmla="*/ 40 w 405"/>
                              <a:gd name="T13" fmla="*/ 110 h 485"/>
                              <a:gd name="T14" fmla="*/ 40 w 405"/>
                              <a:gd name="T15" fmla="*/ 110 h 485"/>
                              <a:gd name="T16" fmla="*/ 15 w 405"/>
                              <a:gd name="T17" fmla="*/ 140 h 485"/>
                              <a:gd name="T18" fmla="*/ 5 w 405"/>
                              <a:gd name="T19" fmla="*/ 175 h 485"/>
                              <a:gd name="T20" fmla="*/ 0 w 405"/>
                              <a:gd name="T21" fmla="*/ 210 h 485"/>
                              <a:gd name="T22" fmla="*/ 10 w 405"/>
                              <a:gd name="T23" fmla="*/ 245 h 485"/>
                              <a:gd name="T24" fmla="*/ 10 w 405"/>
                              <a:gd name="T25" fmla="*/ 245 h 485"/>
                              <a:gd name="T26" fmla="*/ 25 w 405"/>
                              <a:gd name="T27" fmla="*/ 280 h 485"/>
                              <a:gd name="T28" fmla="*/ 50 w 405"/>
                              <a:gd name="T29" fmla="*/ 315 h 485"/>
                              <a:gd name="T30" fmla="*/ 85 w 405"/>
                              <a:gd name="T31" fmla="*/ 350 h 485"/>
                              <a:gd name="T32" fmla="*/ 130 w 405"/>
                              <a:gd name="T33" fmla="*/ 380 h 485"/>
                              <a:gd name="T34" fmla="*/ 130 w 405"/>
                              <a:gd name="T35" fmla="*/ 380 h 485"/>
                              <a:gd name="T36" fmla="*/ 130 w 405"/>
                              <a:gd name="T37" fmla="*/ 380 h 485"/>
                              <a:gd name="T38" fmla="*/ 130 w 405"/>
                              <a:gd name="T39" fmla="*/ 380 h 485"/>
                              <a:gd name="T40" fmla="*/ 180 w 405"/>
                              <a:gd name="T41" fmla="*/ 405 h 485"/>
                              <a:gd name="T42" fmla="*/ 230 w 405"/>
                              <a:gd name="T43" fmla="*/ 430 h 485"/>
                              <a:gd name="T44" fmla="*/ 230 w 405"/>
                              <a:gd name="T45" fmla="*/ 430 h 485"/>
                              <a:gd name="T46" fmla="*/ 315 w 405"/>
                              <a:gd name="T47" fmla="*/ 460 h 485"/>
                              <a:gd name="T48" fmla="*/ 405 w 405"/>
                              <a:gd name="T49" fmla="*/ 485 h 485"/>
                              <a:gd name="T50" fmla="*/ 405 w 405"/>
                              <a:gd name="T51" fmla="*/ 485 h 485"/>
                              <a:gd name="T52" fmla="*/ 330 w 405"/>
                              <a:gd name="T53" fmla="*/ 440 h 485"/>
                              <a:gd name="T54" fmla="*/ 270 w 405"/>
                              <a:gd name="T55" fmla="*/ 395 h 485"/>
                              <a:gd name="T56" fmla="*/ 270 w 405"/>
                              <a:gd name="T57" fmla="*/ 395 h 485"/>
                              <a:gd name="T58" fmla="*/ 215 w 405"/>
                              <a:gd name="T59" fmla="*/ 355 h 485"/>
                              <a:gd name="T60" fmla="*/ 175 w 405"/>
                              <a:gd name="T61" fmla="*/ 315 h 485"/>
                              <a:gd name="T62" fmla="*/ 175 w 405"/>
                              <a:gd name="T63" fmla="*/ 315 h 485"/>
                              <a:gd name="T64" fmla="*/ 145 w 405"/>
                              <a:gd name="T65" fmla="*/ 275 h 485"/>
                              <a:gd name="T66" fmla="*/ 130 w 405"/>
                              <a:gd name="T67" fmla="*/ 245 h 485"/>
                              <a:gd name="T68" fmla="*/ 125 w 405"/>
                              <a:gd name="T69" fmla="*/ 230 h 485"/>
                              <a:gd name="T70" fmla="*/ 125 w 405"/>
                              <a:gd name="T71" fmla="*/ 215 h 485"/>
                              <a:gd name="T72" fmla="*/ 130 w 405"/>
                              <a:gd name="T73" fmla="*/ 200 h 485"/>
                              <a:gd name="T74" fmla="*/ 140 w 405"/>
                              <a:gd name="T75" fmla="*/ 190 h 485"/>
                              <a:gd name="T76" fmla="*/ 155 w 405"/>
                              <a:gd name="T77" fmla="*/ 180 h 485"/>
                              <a:gd name="T78" fmla="*/ 170 w 405"/>
                              <a:gd name="T79" fmla="*/ 170 h 485"/>
                              <a:gd name="T80" fmla="*/ 215 w 405"/>
                              <a:gd name="T81" fmla="*/ 155 h 485"/>
                              <a:gd name="T82" fmla="*/ 270 w 405"/>
                              <a:gd name="T83" fmla="*/ 140 h 485"/>
                              <a:gd name="T84" fmla="*/ 345 w 405"/>
                              <a:gd name="T85" fmla="*/ 135 h 485"/>
                              <a:gd name="T86" fmla="*/ 345 w 405"/>
                              <a:gd name="T87" fmla="*/ 135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05" h="485">
                                <a:moveTo>
                                  <a:pt x="345" y="135"/>
                                </a:moveTo>
                                <a:lnTo>
                                  <a:pt x="230" y="0"/>
                                </a:lnTo>
                                <a:lnTo>
                                  <a:pt x="170" y="20"/>
                                </a:lnTo>
                                <a:lnTo>
                                  <a:pt x="115" y="50"/>
                                </a:lnTo>
                                <a:lnTo>
                                  <a:pt x="75" y="75"/>
                                </a:lnTo>
                                <a:lnTo>
                                  <a:pt x="40" y="110"/>
                                </a:lnTo>
                                <a:lnTo>
                                  <a:pt x="15" y="140"/>
                                </a:lnTo>
                                <a:lnTo>
                                  <a:pt x="5" y="175"/>
                                </a:lnTo>
                                <a:lnTo>
                                  <a:pt x="0" y="210"/>
                                </a:lnTo>
                                <a:lnTo>
                                  <a:pt x="10" y="245"/>
                                </a:lnTo>
                                <a:lnTo>
                                  <a:pt x="25" y="280"/>
                                </a:lnTo>
                                <a:lnTo>
                                  <a:pt x="50" y="315"/>
                                </a:lnTo>
                                <a:lnTo>
                                  <a:pt x="85" y="350"/>
                                </a:lnTo>
                                <a:lnTo>
                                  <a:pt x="130" y="380"/>
                                </a:lnTo>
                                <a:lnTo>
                                  <a:pt x="180" y="405"/>
                                </a:lnTo>
                                <a:lnTo>
                                  <a:pt x="230" y="430"/>
                                </a:lnTo>
                                <a:lnTo>
                                  <a:pt x="315" y="460"/>
                                </a:lnTo>
                                <a:lnTo>
                                  <a:pt x="405" y="485"/>
                                </a:lnTo>
                                <a:lnTo>
                                  <a:pt x="330" y="440"/>
                                </a:lnTo>
                                <a:lnTo>
                                  <a:pt x="270" y="395"/>
                                </a:lnTo>
                                <a:lnTo>
                                  <a:pt x="215" y="355"/>
                                </a:lnTo>
                                <a:lnTo>
                                  <a:pt x="175" y="315"/>
                                </a:lnTo>
                                <a:lnTo>
                                  <a:pt x="145" y="275"/>
                                </a:lnTo>
                                <a:lnTo>
                                  <a:pt x="130" y="245"/>
                                </a:lnTo>
                                <a:lnTo>
                                  <a:pt x="125" y="230"/>
                                </a:lnTo>
                                <a:lnTo>
                                  <a:pt x="125" y="215"/>
                                </a:lnTo>
                                <a:lnTo>
                                  <a:pt x="130" y="200"/>
                                </a:lnTo>
                                <a:lnTo>
                                  <a:pt x="140" y="190"/>
                                </a:lnTo>
                                <a:lnTo>
                                  <a:pt x="155" y="180"/>
                                </a:lnTo>
                                <a:lnTo>
                                  <a:pt x="170" y="170"/>
                                </a:lnTo>
                                <a:lnTo>
                                  <a:pt x="215" y="155"/>
                                </a:lnTo>
                                <a:lnTo>
                                  <a:pt x="270" y="140"/>
                                </a:lnTo>
                                <a:lnTo>
                                  <a:pt x="34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559"/>
                        <wps:cNvSpPr>
                          <a:spLocks/>
                        </wps:cNvSpPr>
                        <wps:spPr bwMode="auto">
                          <a:xfrm>
                            <a:off x="520" y="2851"/>
                            <a:ext cx="155" cy="180"/>
                          </a:xfrm>
                          <a:custGeom>
                            <a:avLst/>
                            <a:gdLst>
                              <a:gd name="T0" fmla="*/ 0 w 155"/>
                              <a:gd name="T1" fmla="*/ 110 h 180"/>
                              <a:gd name="T2" fmla="*/ 40 w 155"/>
                              <a:gd name="T3" fmla="*/ 110 h 180"/>
                              <a:gd name="T4" fmla="*/ 40 w 155"/>
                              <a:gd name="T5" fmla="*/ 170 h 180"/>
                              <a:gd name="T6" fmla="*/ 85 w 155"/>
                              <a:gd name="T7" fmla="*/ 135 h 180"/>
                              <a:gd name="T8" fmla="*/ 85 w 155"/>
                              <a:gd name="T9" fmla="*/ 180 h 180"/>
                              <a:gd name="T10" fmla="*/ 155 w 155"/>
                              <a:gd name="T11" fmla="*/ 0 h 180"/>
                              <a:gd name="T12" fmla="*/ 0 w 155"/>
                              <a:gd name="T13" fmla="*/ 110 h 180"/>
                              <a:gd name="T14" fmla="*/ 0 w 155"/>
                              <a:gd name="T15" fmla="*/ 11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5" h="180">
                                <a:moveTo>
                                  <a:pt x="0" y="110"/>
                                </a:moveTo>
                                <a:lnTo>
                                  <a:pt x="40" y="110"/>
                                </a:lnTo>
                                <a:lnTo>
                                  <a:pt x="40" y="170"/>
                                </a:lnTo>
                                <a:lnTo>
                                  <a:pt x="85" y="135"/>
                                </a:lnTo>
                                <a:lnTo>
                                  <a:pt x="85" y="180"/>
                                </a:lnTo>
                                <a:lnTo>
                                  <a:pt x="155" y="0"/>
                                </a:lnTo>
                                <a:lnTo>
                                  <a:pt x="0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560"/>
                        <wps:cNvSpPr>
                          <a:spLocks/>
                        </wps:cNvSpPr>
                        <wps:spPr bwMode="auto">
                          <a:xfrm>
                            <a:off x="545" y="1666"/>
                            <a:ext cx="575" cy="340"/>
                          </a:xfrm>
                          <a:custGeom>
                            <a:avLst/>
                            <a:gdLst>
                              <a:gd name="T0" fmla="*/ 575 w 575"/>
                              <a:gd name="T1" fmla="*/ 0 h 340"/>
                              <a:gd name="T2" fmla="*/ 575 w 575"/>
                              <a:gd name="T3" fmla="*/ 0 h 340"/>
                              <a:gd name="T4" fmla="*/ 535 w 575"/>
                              <a:gd name="T5" fmla="*/ 60 h 340"/>
                              <a:gd name="T6" fmla="*/ 490 w 575"/>
                              <a:gd name="T7" fmla="*/ 110 h 340"/>
                              <a:gd name="T8" fmla="*/ 445 w 575"/>
                              <a:gd name="T9" fmla="*/ 160 h 340"/>
                              <a:gd name="T10" fmla="*/ 395 w 575"/>
                              <a:gd name="T11" fmla="*/ 195 h 340"/>
                              <a:gd name="T12" fmla="*/ 395 w 575"/>
                              <a:gd name="T13" fmla="*/ 195 h 340"/>
                              <a:gd name="T14" fmla="*/ 350 w 575"/>
                              <a:gd name="T15" fmla="*/ 225 h 340"/>
                              <a:gd name="T16" fmla="*/ 300 w 575"/>
                              <a:gd name="T17" fmla="*/ 245 h 340"/>
                              <a:gd name="T18" fmla="*/ 255 w 575"/>
                              <a:gd name="T19" fmla="*/ 260 h 340"/>
                              <a:gd name="T20" fmla="*/ 210 w 575"/>
                              <a:gd name="T21" fmla="*/ 265 h 340"/>
                              <a:gd name="T22" fmla="*/ 210 w 575"/>
                              <a:gd name="T23" fmla="*/ 265 h 340"/>
                              <a:gd name="T24" fmla="*/ 170 w 575"/>
                              <a:gd name="T25" fmla="*/ 265 h 340"/>
                              <a:gd name="T26" fmla="*/ 130 w 575"/>
                              <a:gd name="T27" fmla="*/ 255 h 340"/>
                              <a:gd name="T28" fmla="*/ 100 w 575"/>
                              <a:gd name="T29" fmla="*/ 240 h 340"/>
                              <a:gd name="T30" fmla="*/ 70 w 575"/>
                              <a:gd name="T31" fmla="*/ 215 h 340"/>
                              <a:gd name="T32" fmla="*/ 70 w 575"/>
                              <a:gd name="T33" fmla="*/ 215 h 340"/>
                              <a:gd name="T34" fmla="*/ 45 w 575"/>
                              <a:gd name="T35" fmla="*/ 185 h 340"/>
                              <a:gd name="T36" fmla="*/ 30 w 575"/>
                              <a:gd name="T37" fmla="*/ 145 h 340"/>
                              <a:gd name="T38" fmla="*/ 20 w 575"/>
                              <a:gd name="T39" fmla="*/ 100 h 340"/>
                              <a:gd name="T40" fmla="*/ 20 w 575"/>
                              <a:gd name="T41" fmla="*/ 50 h 340"/>
                              <a:gd name="T42" fmla="*/ 20 w 575"/>
                              <a:gd name="T43" fmla="*/ 50 h 340"/>
                              <a:gd name="T44" fmla="*/ 5 w 575"/>
                              <a:gd name="T45" fmla="*/ 95 h 340"/>
                              <a:gd name="T46" fmla="*/ 0 w 575"/>
                              <a:gd name="T47" fmla="*/ 135 h 340"/>
                              <a:gd name="T48" fmla="*/ 5 w 575"/>
                              <a:gd name="T49" fmla="*/ 175 h 340"/>
                              <a:gd name="T50" fmla="*/ 20 w 575"/>
                              <a:gd name="T51" fmla="*/ 215 h 340"/>
                              <a:gd name="T52" fmla="*/ 20 w 575"/>
                              <a:gd name="T53" fmla="*/ 215 h 340"/>
                              <a:gd name="T54" fmla="*/ 40 w 575"/>
                              <a:gd name="T55" fmla="*/ 250 h 340"/>
                              <a:gd name="T56" fmla="*/ 65 w 575"/>
                              <a:gd name="T57" fmla="*/ 280 h 340"/>
                              <a:gd name="T58" fmla="*/ 100 w 575"/>
                              <a:gd name="T59" fmla="*/ 305 h 340"/>
                              <a:gd name="T60" fmla="*/ 135 w 575"/>
                              <a:gd name="T61" fmla="*/ 325 h 340"/>
                              <a:gd name="T62" fmla="*/ 135 w 575"/>
                              <a:gd name="T63" fmla="*/ 325 h 340"/>
                              <a:gd name="T64" fmla="*/ 180 w 575"/>
                              <a:gd name="T65" fmla="*/ 335 h 340"/>
                              <a:gd name="T66" fmla="*/ 230 w 575"/>
                              <a:gd name="T67" fmla="*/ 340 h 340"/>
                              <a:gd name="T68" fmla="*/ 275 w 575"/>
                              <a:gd name="T69" fmla="*/ 335 h 340"/>
                              <a:gd name="T70" fmla="*/ 325 w 575"/>
                              <a:gd name="T71" fmla="*/ 320 h 340"/>
                              <a:gd name="T72" fmla="*/ 325 w 575"/>
                              <a:gd name="T73" fmla="*/ 320 h 340"/>
                              <a:gd name="T74" fmla="*/ 380 w 575"/>
                              <a:gd name="T75" fmla="*/ 295 h 340"/>
                              <a:gd name="T76" fmla="*/ 435 w 575"/>
                              <a:gd name="T77" fmla="*/ 260 h 340"/>
                              <a:gd name="T78" fmla="*/ 485 w 575"/>
                              <a:gd name="T79" fmla="*/ 210 h 340"/>
                              <a:gd name="T80" fmla="*/ 535 w 575"/>
                              <a:gd name="T81" fmla="*/ 150 h 340"/>
                              <a:gd name="T82" fmla="*/ 575 w 575"/>
                              <a:gd name="T83" fmla="*/ 0 h 340"/>
                              <a:gd name="T84" fmla="*/ 575 w 575"/>
                              <a:gd name="T85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75" h="340">
                                <a:moveTo>
                                  <a:pt x="575" y="0"/>
                                </a:moveTo>
                                <a:lnTo>
                                  <a:pt x="575" y="0"/>
                                </a:lnTo>
                                <a:lnTo>
                                  <a:pt x="535" y="60"/>
                                </a:lnTo>
                                <a:lnTo>
                                  <a:pt x="490" y="110"/>
                                </a:lnTo>
                                <a:lnTo>
                                  <a:pt x="445" y="160"/>
                                </a:lnTo>
                                <a:lnTo>
                                  <a:pt x="395" y="195"/>
                                </a:lnTo>
                                <a:lnTo>
                                  <a:pt x="350" y="225"/>
                                </a:lnTo>
                                <a:lnTo>
                                  <a:pt x="300" y="245"/>
                                </a:lnTo>
                                <a:lnTo>
                                  <a:pt x="255" y="260"/>
                                </a:lnTo>
                                <a:lnTo>
                                  <a:pt x="210" y="265"/>
                                </a:lnTo>
                                <a:lnTo>
                                  <a:pt x="170" y="265"/>
                                </a:lnTo>
                                <a:lnTo>
                                  <a:pt x="130" y="255"/>
                                </a:lnTo>
                                <a:lnTo>
                                  <a:pt x="100" y="240"/>
                                </a:lnTo>
                                <a:lnTo>
                                  <a:pt x="70" y="215"/>
                                </a:lnTo>
                                <a:lnTo>
                                  <a:pt x="45" y="185"/>
                                </a:lnTo>
                                <a:lnTo>
                                  <a:pt x="30" y="145"/>
                                </a:lnTo>
                                <a:lnTo>
                                  <a:pt x="20" y="100"/>
                                </a:lnTo>
                                <a:lnTo>
                                  <a:pt x="20" y="50"/>
                                </a:lnTo>
                                <a:lnTo>
                                  <a:pt x="5" y="95"/>
                                </a:lnTo>
                                <a:lnTo>
                                  <a:pt x="0" y="135"/>
                                </a:lnTo>
                                <a:lnTo>
                                  <a:pt x="5" y="175"/>
                                </a:lnTo>
                                <a:lnTo>
                                  <a:pt x="20" y="215"/>
                                </a:lnTo>
                                <a:lnTo>
                                  <a:pt x="40" y="250"/>
                                </a:lnTo>
                                <a:lnTo>
                                  <a:pt x="65" y="280"/>
                                </a:lnTo>
                                <a:lnTo>
                                  <a:pt x="100" y="305"/>
                                </a:lnTo>
                                <a:lnTo>
                                  <a:pt x="135" y="325"/>
                                </a:lnTo>
                                <a:lnTo>
                                  <a:pt x="180" y="335"/>
                                </a:lnTo>
                                <a:lnTo>
                                  <a:pt x="230" y="340"/>
                                </a:lnTo>
                                <a:lnTo>
                                  <a:pt x="275" y="335"/>
                                </a:lnTo>
                                <a:lnTo>
                                  <a:pt x="325" y="320"/>
                                </a:lnTo>
                                <a:lnTo>
                                  <a:pt x="380" y="295"/>
                                </a:lnTo>
                                <a:lnTo>
                                  <a:pt x="435" y="260"/>
                                </a:lnTo>
                                <a:lnTo>
                                  <a:pt x="485" y="210"/>
                                </a:lnTo>
                                <a:lnTo>
                                  <a:pt x="535" y="150"/>
                                </a:lnTo>
                                <a:lnTo>
                                  <a:pt x="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561"/>
                        <wps:cNvSpPr>
                          <a:spLocks/>
                        </wps:cNvSpPr>
                        <wps:spPr bwMode="auto">
                          <a:xfrm>
                            <a:off x="560" y="1590"/>
                            <a:ext cx="140" cy="126"/>
                          </a:xfrm>
                          <a:custGeom>
                            <a:avLst/>
                            <a:gdLst>
                              <a:gd name="T0" fmla="*/ 120 w 140"/>
                              <a:gd name="T1" fmla="*/ 116 h 126"/>
                              <a:gd name="T2" fmla="*/ 70 w 140"/>
                              <a:gd name="T3" fmla="*/ 91 h 126"/>
                              <a:gd name="T4" fmla="*/ 140 w 140"/>
                              <a:gd name="T5" fmla="*/ 61 h 126"/>
                              <a:gd name="T6" fmla="*/ 55 w 140"/>
                              <a:gd name="T7" fmla="*/ 51 h 126"/>
                              <a:gd name="T8" fmla="*/ 110 w 140"/>
                              <a:gd name="T9" fmla="*/ 0 h 126"/>
                              <a:gd name="T10" fmla="*/ 110 w 140"/>
                              <a:gd name="T11" fmla="*/ 0 h 126"/>
                              <a:gd name="T12" fmla="*/ 80 w 140"/>
                              <a:gd name="T13" fmla="*/ 5 h 126"/>
                              <a:gd name="T14" fmla="*/ 55 w 140"/>
                              <a:gd name="T15" fmla="*/ 15 h 126"/>
                              <a:gd name="T16" fmla="*/ 35 w 140"/>
                              <a:gd name="T17" fmla="*/ 26 h 126"/>
                              <a:gd name="T18" fmla="*/ 20 w 140"/>
                              <a:gd name="T19" fmla="*/ 41 h 126"/>
                              <a:gd name="T20" fmla="*/ 10 w 140"/>
                              <a:gd name="T21" fmla="*/ 61 h 126"/>
                              <a:gd name="T22" fmla="*/ 5 w 140"/>
                              <a:gd name="T23" fmla="*/ 81 h 126"/>
                              <a:gd name="T24" fmla="*/ 0 w 140"/>
                              <a:gd name="T25" fmla="*/ 101 h 126"/>
                              <a:gd name="T26" fmla="*/ 5 w 140"/>
                              <a:gd name="T27" fmla="*/ 126 h 126"/>
                              <a:gd name="T28" fmla="*/ 120 w 140"/>
                              <a:gd name="T29" fmla="*/ 116 h 126"/>
                              <a:gd name="T30" fmla="*/ 120 w 140"/>
                              <a:gd name="T31" fmla="*/ 116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0" h="126">
                                <a:moveTo>
                                  <a:pt x="120" y="116"/>
                                </a:moveTo>
                                <a:lnTo>
                                  <a:pt x="70" y="91"/>
                                </a:lnTo>
                                <a:lnTo>
                                  <a:pt x="140" y="61"/>
                                </a:lnTo>
                                <a:lnTo>
                                  <a:pt x="55" y="51"/>
                                </a:lnTo>
                                <a:lnTo>
                                  <a:pt x="110" y="0"/>
                                </a:lnTo>
                                <a:lnTo>
                                  <a:pt x="80" y="5"/>
                                </a:lnTo>
                                <a:lnTo>
                                  <a:pt x="55" y="15"/>
                                </a:lnTo>
                                <a:lnTo>
                                  <a:pt x="35" y="26"/>
                                </a:lnTo>
                                <a:lnTo>
                                  <a:pt x="20" y="41"/>
                                </a:lnTo>
                                <a:lnTo>
                                  <a:pt x="10" y="61"/>
                                </a:lnTo>
                                <a:lnTo>
                                  <a:pt x="5" y="81"/>
                                </a:lnTo>
                                <a:lnTo>
                                  <a:pt x="0" y="101"/>
                                </a:lnTo>
                                <a:lnTo>
                                  <a:pt x="5" y="126"/>
                                </a:lnTo>
                                <a:lnTo>
                                  <a:pt x="120" y="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562"/>
                        <wps:cNvSpPr>
                          <a:spLocks/>
                        </wps:cNvSpPr>
                        <wps:spPr bwMode="auto">
                          <a:xfrm>
                            <a:off x="470" y="1590"/>
                            <a:ext cx="1296" cy="1151"/>
                          </a:xfrm>
                          <a:custGeom>
                            <a:avLst/>
                            <a:gdLst>
                              <a:gd name="T0" fmla="*/ 595 w 1296"/>
                              <a:gd name="T1" fmla="*/ 121 h 1151"/>
                              <a:gd name="T2" fmla="*/ 535 w 1296"/>
                              <a:gd name="T3" fmla="*/ 231 h 1151"/>
                              <a:gd name="T4" fmla="*/ 460 w 1296"/>
                              <a:gd name="T5" fmla="*/ 321 h 1151"/>
                              <a:gd name="T6" fmla="*/ 430 w 1296"/>
                              <a:gd name="T7" fmla="*/ 346 h 1151"/>
                              <a:gd name="T8" fmla="*/ 305 w 1296"/>
                              <a:gd name="T9" fmla="*/ 426 h 1151"/>
                              <a:gd name="T10" fmla="*/ 210 w 1296"/>
                              <a:gd name="T11" fmla="*/ 481 h 1151"/>
                              <a:gd name="T12" fmla="*/ 155 w 1296"/>
                              <a:gd name="T13" fmla="*/ 511 h 1151"/>
                              <a:gd name="T14" fmla="*/ 80 w 1296"/>
                              <a:gd name="T15" fmla="*/ 576 h 1151"/>
                              <a:gd name="T16" fmla="*/ 25 w 1296"/>
                              <a:gd name="T17" fmla="*/ 651 h 1151"/>
                              <a:gd name="T18" fmla="*/ 15 w 1296"/>
                              <a:gd name="T19" fmla="*/ 676 h 1151"/>
                              <a:gd name="T20" fmla="*/ 0 w 1296"/>
                              <a:gd name="T21" fmla="*/ 721 h 1151"/>
                              <a:gd name="T22" fmla="*/ 5 w 1296"/>
                              <a:gd name="T23" fmla="*/ 801 h 1151"/>
                              <a:gd name="T24" fmla="*/ 20 w 1296"/>
                              <a:gd name="T25" fmla="*/ 856 h 1151"/>
                              <a:gd name="T26" fmla="*/ 80 w 1296"/>
                              <a:gd name="T27" fmla="*/ 966 h 1151"/>
                              <a:gd name="T28" fmla="*/ 180 w 1296"/>
                              <a:gd name="T29" fmla="*/ 1056 h 1151"/>
                              <a:gd name="T30" fmla="*/ 240 w 1296"/>
                              <a:gd name="T31" fmla="*/ 1096 h 1151"/>
                              <a:gd name="T32" fmla="*/ 385 w 1296"/>
                              <a:gd name="T33" fmla="*/ 1141 h 1151"/>
                              <a:gd name="T34" fmla="*/ 460 w 1296"/>
                              <a:gd name="T35" fmla="*/ 1151 h 1151"/>
                              <a:gd name="T36" fmla="*/ 550 w 1296"/>
                              <a:gd name="T37" fmla="*/ 1146 h 1151"/>
                              <a:gd name="T38" fmla="*/ 645 w 1296"/>
                              <a:gd name="T39" fmla="*/ 1126 h 1151"/>
                              <a:gd name="T40" fmla="*/ 740 w 1296"/>
                              <a:gd name="T41" fmla="*/ 1091 h 1151"/>
                              <a:gd name="T42" fmla="*/ 831 w 1296"/>
                              <a:gd name="T43" fmla="*/ 1041 h 1151"/>
                              <a:gd name="T44" fmla="*/ 911 w 1296"/>
                              <a:gd name="T45" fmla="*/ 981 h 1151"/>
                              <a:gd name="T46" fmla="*/ 1041 w 1296"/>
                              <a:gd name="T47" fmla="*/ 861 h 1151"/>
                              <a:gd name="T48" fmla="*/ 1146 w 1296"/>
                              <a:gd name="T49" fmla="*/ 741 h 1151"/>
                              <a:gd name="T50" fmla="*/ 1221 w 1296"/>
                              <a:gd name="T51" fmla="*/ 611 h 1151"/>
                              <a:gd name="T52" fmla="*/ 1251 w 1296"/>
                              <a:gd name="T53" fmla="*/ 546 h 1151"/>
                              <a:gd name="T54" fmla="*/ 1286 w 1296"/>
                              <a:gd name="T55" fmla="*/ 421 h 1151"/>
                              <a:gd name="T56" fmla="*/ 1296 w 1296"/>
                              <a:gd name="T57" fmla="*/ 286 h 1151"/>
                              <a:gd name="T58" fmla="*/ 1281 w 1296"/>
                              <a:gd name="T59" fmla="*/ 146 h 1151"/>
                              <a:gd name="T60" fmla="*/ 1241 w 1296"/>
                              <a:gd name="T61" fmla="*/ 0 h 1151"/>
                              <a:gd name="T62" fmla="*/ 595 w 1296"/>
                              <a:gd name="T63" fmla="*/ 121 h 1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296" h="1151">
                                <a:moveTo>
                                  <a:pt x="595" y="121"/>
                                </a:moveTo>
                                <a:lnTo>
                                  <a:pt x="595" y="121"/>
                                </a:lnTo>
                                <a:lnTo>
                                  <a:pt x="570" y="181"/>
                                </a:lnTo>
                                <a:lnTo>
                                  <a:pt x="535" y="231"/>
                                </a:lnTo>
                                <a:lnTo>
                                  <a:pt x="500" y="281"/>
                                </a:lnTo>
                                <a:lnTo>
                                  <a:pt x="460" y="321"/>
                                </a:lnTo>
                                <a:lnTo>
                                  <a:pt x="430" y="346"/>
                                </a:lnTo>
                                <a:lnTo>
                                  <a:pt x="395" y="371"/>
                                </a:lnTo>
                                <a:lnTo>
                                  <a:pt x="305" y="426"/>
                                </a:lnTo>
                                <a:lnTo>
                                  <a:pt x="210" y="481"/>
                                </a:lnTo>
                                <a:lnTo>
                                  <a:pt x="155" y="511"/>
                                </a:lnTo>
                                <a:lnTo>
                                  <a:pt x="115" y="541"/>
                                </a:lnTo>
                                <a:lnTo>
                                  <a:pt x="80" y="576"/>
                                </a:lnTo>
                                <a:lnTo>
                                  <a:pt x="50" y="611"/>
                                </a:lnTo>
                                <a:lnTo>
                                  <a:pt x="25" y="651"/>
                                </a:lnTo>
                                <a:lnTo>
                                  <a:pt x="15" y="676"/>
                                </a:lnTo>
                                <a:lnTo>
                                  <a:pt x="5" y="696"/>
                                </a:lnTo>
                                <a:lnTo>
                                  <a:pt x="0" y="721"/>
                                </a:lnTo>
                                <a:lnTo>
                                  <a:pt x="0" y="746"/>
                                </a:lnTo>
                                <a:lnTo>
                                  <a:pt x="5" y="801"/>
                                </a:lnTo>
                                <a:lnTo>
                                  <a:pt x="20" y="856"/>
                                </a:lnTo>
                                <a:lnTo>
                                  <a:pt x="45" y="911"/>
                                </a:lnTo>
                                <a:lnTo>
                                  <a:pt x="80" y="966"/>
                                </a:lnTo>
                                <a:lnTo>
                                  <a:pt x="125" y="1011"/>
                                </a:lnTo>
                                <a:lnTo>
                                  <a:pt x="180" y="1056"/>
                                </a:lnTo>
                                <a:lnTo>
                                  <a:pt x="240" y="1096"/>
                                </a:lnTo>
                                <a:lnTo>
                                  <a:pt x="310" y="1126"/>
                                </a:lnTo>
                                <a:lnTo>
                                  <a:pt x="385" y="1141"/>
                                </a:lnTo>
                                <a:lnTo>
                                  <a:pt x="460" y="1151"/>
                                </a:lnTo>
                                <a:lnTo>
                                  <a:pt x="505" y="1151"/>
                                </a:lnTo>
                                <a:lnTo>
                                  <a:pt x="550" y="1146"/>
                                </a:lnTo>
                                <a:lnTo>
                                  <a:pt x="600" y="1136"/>
                                </a:lnTo>
                                <a:lnTo>
                                  <a:pt x="645" y="1126"/>
                                </a:lnTo>
                                <a:lnTo>
                                  <a:pt x="690" y="1111"/>
                                </a:lnTo>
                                <a:lnTo>
                                  <a:pt x="740" y="1091"/>
                                </a:lnTo>
                                <a:lnTo>
                                  <a:pt x="785" y="1066"/>
                                </a:lnTo>
                                <a:lnTo>
                                  <a:pt x="831" y="1041"/>
                                </a:lnTo>
                                <a:lnTo>
                                  <a:pt x="911" y="981"/>
                                </a:lnTo>
                                <a:lnTo>
                                  <a:pt x="976" y="921"/>
                                </a:lnTo>
                                <a:lnTo>
                                  <a:pt x="1041" y="861"/>
                                </a:lnTo>
                                <a:lnTo>
                                  <a:pt x="1096" y="801"/>
                                </a:lnTo>
                                <a:lnTo>
                                  <a:pt x="1146" y="741"/>
                                </a:lnTo>
                                <a:lnTo>
                                  <a:pt x="1186" y="676"/>
                                </a:lnTo>
                                <a:lnTo>
                                  <a:pt x="1221" y="611"/>
                                </a:lnTo>
                                <a:lnTo>
                                  <a:pt x="1251" y="546"/>
                                </a:lnTo>
                                <a:lnTo>
                                  <a:pt x="1271" y="486"/>
                                </a:lnTo>
                                <a:lnTo>
                                  <a:pt x="1286" y="421"/>
                                </a:lnTo>
                                <a:lnTo>
                                  <a:pt x="1291" y="356"/>
                                </a:lnTo>
                                <a:lnTo>
                                  <a:pt x="1296" y="286"/>
                                </a:lnTo>
                                <a:lnTo>
                                  <a:pt x="1291" y="216"/>
                                </a:lnTo>
                                <a:lnTo>
                                  <a:pt x="1281" y="146"/>
                                </a:lnTo>
                                <a:lnTo>
                                  <a:pt x="1261" y="76"/>
                                </a:lnTo>
                                <a:lnTo>
                                  <a:pt x="1241" y="0"/>
                                </a:lnTo>
                                <a:lnTo>
                                  <a:pt x="595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563"/>
                        <wps:cNvSpPr>
                          <a:spLocks/>
                        </wps:cNvSpPr>
                        <wps:spPr bwMode="auto">
                          <a:xfrm>
                            <a:off x="935" y="695"/>
                            <a:ext cx="1211" cy="1511"/>
                          </a:xfrm>
                          <a:custGeom>
                            <a:avLst/>
                            <a:gdLst>
                              <a:gd name="T0" fmla="*/ 556 w 1211"/>
                              <a:gd name="T1" fmla="*/ 25 h 1511"/>
                              <a:gd name="T2" fmla="*/ 481 w 1211"/>
                              <a:gd name="T3" fmla="*/ 60 h 1511"/>
                              <a:gd name="T4" fmla="*/ 411 w 1211"/>
                              <a:gd name="T5" fmla="*/ 100 h 1511"/>
                              <a:gd name="T6" fmla="*/ 351 w 1211"/>
                              <a:gd name="T7" fmla="*/ 155 h 1511"/>
                              <a:gd name="T8" fmla="*/ 305 w 1211"/>
                              <a:gd name="T9" fmla="*/ 220 h 1511"/>
                              <a:gd name="T10" fmla="*/ 280 w 1211"/>
                              <a:gd name="T11" fmla="*/ 260 h 1511"/>
                              <a:gd name="T12" fmla="*/ 250 w 1211"/>
                              <a:gd name="T13" fmla="*/ 345 h 1511"/>
                              <a:gd name="T14" fmla="*/ 230 w 1211"/>
                              <a:gd name="T15" fmla="*/ 440 h 1511"/>
                              <a:gd name="T16" fmla="*/ 230 w 1211"/>
                              <a:gd name="T17" fmla="*/ 545 h 1511"/>
                              <a:gd name="T18" fmla="*/ 235 w 1211"/>
                              <a:gd name="T19" fmla="*/ 600 h 1511"/>
                              <a:gd name="T20" fmla="*/ 230 w 1211"/>
                              <a:gd name="T21" fmla="*/ 680 h 1511"/>
                              <a:gd name="T22" fmla="*/ 185 w 1211"/>
                              <a:gd name="T23" fmla="*/ 770 h 1511"/>
                              <a:gd name="T24" fmla="*/ 130 w 1211"/>
                              <a:gd name="T25" fmla="*/ 855 h 1511"/>
                              <a:gd name="T26" fmla="*/ 65 w 1211"/>
                              <a:gd name="T27" fmla="*/ 936 h 1511"/>
                              <a:gd name="T28" fmla="*/ 40 w 1211"/>
                              <a:gd name="T29" fmla="*/ 981 h 1511"/>
                              <a:gd name="T30" fmla="*/ 5 w 1211"/>
                              <a:gd name="T31" fmla="*/ 1071 h 1511"/>
                              <a:gd name="T32" fmla="*/ 0 w 1211"/>
                              <a:gd name="T33" fmla="*/ 1111 h 1511"/>
                              <a:gd name="T34" fmla="*/ 5 w 1211"/>
                              <a:gd name="T35" fmla="*/ 1161 h 1511"/>
                              <a:gd name="T36" fmla="*/ 20 w 1211"/>
                              <a:gd name="T37" fmla="*/ 1216 h 1511"/>
                              <a:gd name="T38" fmla="*/ 95 w 1211"/>
                              <a:gd name="T39" fmla="*/ 1321 h 1511"/>
                              <a:gd name="T40" fmla="*/ 130 w 1211"/>
                              <a:gd name="T41" fmla="*/ 1361 h 1511"/>
                              <a:gd name="T42" fmla="*/ 150 w 1211"/>
                              <a:gd name="T43" fmla="*/ 1396 h 1511"/>
                              <a:gd name="T44" fmla="*/ 185 w 1211"/>
                              <a:gd name="T45" fmla="*/ 1511 h 1511"/>
                              <a:gd name="T46" fmla="*/ 200 w 1211"/>
                              <a:gd name="T47" fmla="*/ 1481 h 1511"/>
                              <a:gd name="T48" fmla="*/ 240 w 1211"/>
                              <a:gd name="T49" fmla="*/ 1436 h 1511"/>
                              <a:gd name="T50" fmla="*/ 260 w 1211"/>
                              <a:gd name="T51" fmla="*/ 1416 h 1511"/>
                              <a:gd name="T52" fmla="*/ 351 w 1211"/>
                              <a:gd name="T53" fmla="*/ 1381 h 1511"/>
                              <a:gd name="T54" fmla="*/ 451 w 1211"/>
                              <a:gd name="T55" fmla="*/ 1356 h 1511"/>
                              <a:gd name="T56" fmla="*/ 516 w 1211"/>
                              <a:gd name="T57" fmla="*/ 1336 h 1511"/>
                              <a:gd name="T58" fmla="*/ 571 w 1211"/>
                              <a:gd name="T59" fmla="*/ 1311 h 1511"/>
                              <a:gd name="T60" fmla="*/ 666 w 1211"/>
                              <a:gd name="T61" fmla="*/ 1251 h 1511"/>
                              <a:gd name="T62" fmla="*/ 741 w 1211"/>
                              <a:gd name="T63" fmla="*/ 1176 h 1511"/>
                              <a:gd name="T64" fmla="*/ 786 w 1211"/>
                              <a:gd name="T65" fmla="*/ 1096 h 1511"/>
                              <a:gd name="T66" fmla="*/ 811 w 1211"/>
                              <a:gd name="T67" fmla="*/ 1011 h 1511"/>
                              <a:gd name="T68" fmla="*/ 816 w 1211"/>
                              <a:gd name="T69" fmla="*/ 971 h 1511"/>
                              <a:gd name="T70" fmla="*/ 806 w 1211"/>
                              <a:gd name="T71" fmla="*/ 880 h 1511"/>
                              <a:gd name="T72" fmla="*/ 801 w 1211"/>
                              <a:gd name="T73" fmla="*/ 835 h 1511"/>
                              <a:gd name="T74" fmla="*/ 741 w 1211"/>
                              <a:gd name="T75" fmla="*/ 645 h 1511"/>
                              <a:gd name="T76" fmla="*/ 726 w 1211"/>
                              <a:gd name="T77" fmla="*/ 595 h 1511"/>
                              <a:gd name="T78" fmla="*/ 716 w 1211"/>
                              <a:gd name="T79" fmla="*/ 485 h 1511"/>
                              <a:gd name="T80" fmla="*/ 721 w 1211"/>
                              <a:gd name="T81" fmla="*/ 430 h 1511"/>
                              <a:gd name="T82" fmla="*/ 751 w 1211"/>
                              <a:gd name="T83" fmla="*/ 330 h 1511"/>
                              <a:gd name="T84" fmla="*/ 806 w 1211"/>
                              <a:gd name="T85" fmla="*/ 250 h 1511"/>
                              <a:gd name="T86" fmla="*/ 846 w 1211"/>
                              <a:gd name="T87" fmla="*/ 215 h 1511"/>
                              <a:gd name="T88" fmla="*/ 931 w 1211"/>
                              <a:gd name="T89" fmla="*/ 170 h 1511"/>
                              <a:gd name="T90" fmla="*/ 976 w 1211"/>
                              <a:gd name="T91" fmla="*/ 160 h 1511"/>
                              <a:gd name="T92" fmla="*/ 1091 w 1211"/>
                              <a:gd name="T93" fmla="*/ 170 h 1511"/>
                              <a:gd name="T94" fmla="*/ 1211 w 1211"/>
                              <a:gd name="T95" fmla="*/ 225 h 1511"/>
                              <a:gd name="T96" fmla="*/ 1176 w 1211"/>
                              <a:gd name="T97" fmla="*/ 190 h 1511"/>
                              <a:gd name="T98" fmla="*/ 1101 w 1211"/>
                              <a:gd name="T99" fmla="*/ 130 h 1511"/>
                              <a:gd name="T100" fmla="*/ 1021 w 1211"/>
                              <a:gd name="T101" fmla="*/ 80 h 1511"/>
                              <a:gd name="T102" fmla="*/ 936 w 1211"/>
                              <a:gd name="T103" fmla="*/ 40 h 1511"/>
                              <a:gd name="T104" fmla="*/ 891 w 1211"/>
                              <a:gd name="T105" fmla="*/ 25 h 1511"/>
                              <a:gd name="T106" fmla="*/ 806 w 1211"/>
                              <a:gd name="T107" fmla="*/ 5 h 1511"/>
                              <a:gd name="T108" fmla="*/ 721 w 1211"/>
                              <a:gd name="T109" fmla="*/ 0 h 1511"/>
                              <a:gd name="T110" fmla="*/ 636 w 1211"/>
                              <a:gd name="T111" fmla="*/ 5 h 1511"/>
                              <a:gd name="T112" fmla="*/ 556 w 1211"/>
                              <a:gd name="T113" fmla="*/ 25 h 15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211" h="1511">
                                <a:moveTo>
                                  <a:pt x="556" y="25"/>
                                </a:moveTo>
                                <a:lnTo>
                                  <a:pt x="556" y="25"/>
                                </a:lnTo>
                                <a:lnTo>
                                  <a:pt x="516" y="40"/>
                                </a:lnTo>
                                <a:lnTo>
                                  <a:pt x="481" y="60"/>
                                </a:lnTo>
                                <a:lnTo>
                                  <a:pt x="441" y="80"/>
                                </a:lnTo>
                                <a:lnTo>
                                  <a:pt x="411" y="100"/>
                                </a:lnTo>
                                <a:lnTo>
                                  <a:pt x="381" y="125"/>
                                </a:lnTo>
                                <a:lnTo>
                                  <a:pt x="351" y="155"/>
                                </a:lnTo>
                                <a:lnTo>
                                  <a:pt x="325" y="185"/>
                                </a:lnTo>
                                <a:lnTo>
                                  <a:pt x="305" y="220"/>
                                </a:lnTo>
                                <a:lnTo>
                                  <a:pt x="280" y="260"/>
                                </a:lnTo>
                                <a:lnTo>
                                  <a:pt x="265" y="300"/>
                                </a:lnTo>
                                <a:lnTo>
                                  <a:pt x="250" y="345"/>
                                </a:lnTo>
                                <a:lnTo>
                                  <a:pt x="240" y="395"/>
                                </a:lnTo>
                                <a:lnTo>
                                  <a:pt x="230" y="440"/>
                                </a:lnTo>
                                <a:lnTo>
                                  <a:pt x="230" y="490"/>
                                </a:lnTo>
                                <a:lnTo>
                                  <a:pt x="230" y="545"/>
                                </a:lnTo>
                                <a:lnTo>
                                  <a:pt x="235" y="600"/>
                                </a:lnTo>
                                <a:lnTo>
                                  <a:pt x="235" y="640"/>
                                </a:lnTo>
                                <a:lnTo>
                                  <a:pt x="230" y="680"/>
                                </a:lnTo>
                                <a:lnTo>
                                  <a:pt x="210" y="725"/>
                                </a:lnTo>
                                <a:lnTo>
                                  <a:pt x="185" y="770"/>
                                </a:lnTo>
                                <a:lnTo>
                                  <a:pt x="130" y="855"/>
                                </a:lnTo>
                                <a:lnTo>
                                  <a:pt x="65" y="936"/>
                                </a:lnTo>
                                <a:lnTo>
                                  <a:pt x="40" y="981"/>
                                </a:lnTo>
                                <a:lnTo>
                                  <a:pt x="15" y="1026"/>
                                </a:lnTo>
                                <a:lnTo>
                                  <a:pt x="5" y="1071"/>
                                </a:lnTo>
                                <a:lnTo>
                                  <a:pt x="0" y="1111"/>
                                </a:lnTo>
                                <a:lnTo>
                                  <a:pt x="0" y="1136"/>
                                </a:lnTo>
                                <a:lnTo>
                                  <a:pt x="5" y="1161"/>
                                </a:lnTo>
                                <a:lnTo>
                                  <a:pt x="10" y="1191"/>
                                </a:lnTo>
                                <a:lnTo>
                                  <a:pt x="20" y="1216"/>
                                </a:lnTo>
                                <a:lnTo>
                                  <a:pt x="50" y="1266"/>
                                </a:lnTo>
                                <a:lnTo>
                                  <a:pt x="95" y="1321"/>
                                </a:lnTo>
                                <a:lnTo>
                                  <a:pt x="130" y="1361"/>
                                </a:lnTo>
                                <a:lnTo>
                                  <a:pt x="150" y="1396"/>
                                </a:lnTo>
                                <a:lnTo>
                                  <a:pt x="170" y="1446"/>
                                </a:lnTo>
                                <a:lnTo>
                                  <a:pt x="185" y="1511"/>
                                </a:lnTo>
                                <a:lnTo>
                                  <a:pt x="200" y="1481"/>
                                </a:lnTo>
                                <a:lnTo>
                                  <a:pt x="220" y="1456"/>
                                </a:lnTo>
                                <a:lnTo>
                                  <a:pt x="240" y="1436"/>
                                </a:lnTo>
                                <a:lnTo>
                                  <a:pt x="260" y="1416"/>
                                </a:lnTo>
                                <a:lnTo>
                                  <a:pt x="300" y="1396"/>
                                </a:lnTo>
                                <a:lnTo>
                                  <a:pt x="351" y="1381"/>
                                </a:lnTo>
                                <a:lnTo>
                                  <a:pt x="451" y="1356"/>
                                </a:lnTo>
                                <a:lnTo>
                                  <a:pt x="516" y="1336"/>
                                </a:lnTo>
                                <a:lnTo>
                                  <a:pt x="571" y="1311"/>
                                </a:lnTo>
                                <a:lnTo>
                                  <a:pt x="621" y="1281"/>
                                </a:lnTo>
                                <a:lnTo>
                                  <a:pt x="666" y="1251"/>
                                </a:lnTo>
                                <a:lnTo>
                                  <a:pt x="706" y="1216"/>
                                </a:lnTo>
                                <a:lnTo>
                                  <a:pt x="741" y="1176"/>
                                </a:lnTo>
                                <a:lnTo>
                                  <a:pt x="766" y="1141"/>
                                </a:lnTo>
                                <a:lnTo>
                                  <a:pt x="786" y="1096"/>
                                </a:lnTo>
                                <a:lnTo>
                                  <a:pt x="801" y="1056"/>
                                </a:lnTo>
                                <a:lnTo>
                                  <a:pt x="811" y="1011"/>
                                </a:lnTo>
                                <a:lnTo>
                                  <a:pt x="816" y="971"/>
                                </a:lnTo>
                                <a:lnTo>
                                  <a:pt x="811" y="926"/>
                                </a:lnTo>
                                <a:lnTo>
                                  <a:pt x="806" y="880"/>
                                </a:lnTo>
                                <a:lnTo>
                                  <a:pt x="801" y="835"/>
                                </a:lnTo>
                                <a:lnTo>
                                  <a:pt x="776" y="750"/>
                                </a:lnTo>
                                <a:lnTo>
                                  <a:pt x="741" y="645"/>
                                </a:lnTo>
                                <a:lnTo>
                                  <a:pt x="726" y="595"/>
                                </a:lnTo>
                                <a:lnTo>
                                  <a:pt x="716" y="540"/>
                                </a:lnTo>
                                <a:lnTo>
                                  <a:pt x="716" y="485"/>
                                </a:lnTo>
                                <a:lnTo>
                                  <a:pt x="721" y="430"/>
                                </a:lnTo>
                                <a:lnTo>
                                  <a:pt x="736" y="380"/>
                                </a:lnTo>
                                <a:lnTo>
                                  <a:pt x="751" y="330"/>
                                </a:lnTo>
                                <a:lnTo>
                                  <a:pt x="776" y="290"/>
                                </a:lnTo>
                                <a:lnTo>
                                  <a:pt x="806" y="250"/>
                                </a:lnTo>
                                <a:lnTo>
                                  <a:pt x="846" y="215"/>
                                </a:lnTo>
                                <a:lnTo>
                                  <a:pt x="886" y="185"/>
                                </a:lnTo>
                                <a:lnTo>
                                  <a:pt x="931" y="170"/>
                                </a:lnTo>
                                <a:lnTo>
                                  <a:pt x="976" y="160"/>
                                </a:lnTo>
                                <a:lnTo>
                                  <a:pt x="1036" y="160"/>
                                </a:lnTo>
                                <a:lnTo>
                                  <a:pt x="1091" y="170"/>
                                </a:lnTo>
                                <a:lnTo>
                                  <a:pt x="1151" y="195"/>
                                </a:lnTo>
                                <a:lnTo>
                                  <a:pt x="1211" y="225"/>
                                </a:lnTo>
                                <a:lnTo>
                                  <a:pt x="1176" y="190"/>
                                </a:lnTo>
                                <a:lnTo>
                                  <a:pt x="1141" y="160"/>
                                </a:lnTo>
                                <a:lnTo>
                                  <a:pt x="1101" y="130"/>
                                </a:lnTo>
                                <a:lnTo>
                                  <a:pt x="1066" y="100"/>
                                </a:lnTo>
                                <a:lnTo>
                                  <a:pt x="1021" y="80"/>
                                </a:lnTo>
                                <a:lnTo>
                                  <a:pt x="981" y="60"/>
                                </a:lnTo>
                                <a:lnTo>
                                  <a:pt x="936" y="40"/>
                                </a:lnTo>
                                <a:lnTo>
                                  <a:pt x="891" y="25"/>
                                </a:lnTo>
                                <a:lnTo>
                                  <a:pt x="851" y="15"/>
                                </a:lnTo>
                                <a:lnTo>
                                  <a:pt x="806" y="5"/>
                                </a:lnTo>
                                <a:lnTo>
                                  <a:pt x="761" y="0"/>
                                </a:lnTo>
                                <a:lnTo>
                                  <a:pt x="721" y="0"/>
                                </a:lnTo>
                                <a:lnTo>
                                  <a:pt x="681" y="0"/>
                                </a:lnTo>
                                <a:lnTo>
                                  <a:pt x="636" y="5"/>
                                </a:lnTo>
                                <a:lnTo>
                                  <a:pt x="596" y="15"/>
                                </a:lnTo>
                                <a:lnTo>
                                  <a:pt x="55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564"/>
                        <wps:cNvSpPr>
                          <a:spLocks/>
                        </wps:cNvSpPr>
                        <wps:spPr bwMode="auto">
                          <a:xfrm>
                            <a:off x="1165" y="695"/>
                            <a:ext cx="981" cy="560"/>
                          </a:xfrm>
                          <a:custGeom>
                            <a:avLst/>
                            <a:gdLst>
                              <a:gd name="T0" fmla="*/ 326 w 981"/>
                              <a:gd name="T1" fmla="*/ 25 h 560"/>
                              <a:gd name="T2" fmla="*/ 326 w 981"/>
                              <a:gd name="T3" fmla="*/ 25 h 560"/>
                              <a:gd name="T4" fmla="*/ 286 w 981"/>
                              <a:gd name="T5" fmla="*/ 40 h 560"/>
                              <a:gd name="T6" fmla="*/ 251 w 981"/>
                              <a:gd name="T7" fmla="*/ 60 h 560"/>
                              <a:gd name="T8" fmla="*/ 211 w 981"/>
                              <a:gd name="T9" fmla="*/ 80 h 560"/>
                              <a:gd name="T10" fmla="*/ 181 w 981"/>
                              <a:gd name="T11" fmla="*/ 100 h 560"/>
                              <a:gd name="T12" fmla="*/ 151 w 981"/>
                              <a:gd name="T13" fmla="*/ 125 h 560"/>
                              <a:gd name="T14" fmla="*/ 121 w 981"/>
                              <a:gd name="T15" fmla="*/ 155 h 560"/>
                              <a:gd name="T16" fmla="*/ 95 w 981"/>
                              <a:gd name="T17" fmla="*/ 185 h 560"/>
                              <a:gd name="T18" fmla="*/ 75 w 981"/>
                              <a:gd name="T19" fmla="*/ 220 h 560"/>
                              <a:gd name="T20" fmla="*/ 75 w 981"/>
                              <a:gd name="T21" fmla="*/ 220 h 560"/>
                              <a:gd name="T22" fmla="*/ 40 w 981"/>
                              <a:gd name="T23" fmla="*/ 285 h 560"/>
                              <a:gd name="T24" fmla="*/ 15 w 981"/>
                              <a:gd name="T25" fmla="*/ 355 h 560"/>
                              <a:gd name="T26" fmla="*/ 5 w 981"/>
                              <a:gd name="T27" fmla="*/ 430 h 560"/>
                              <a:gd name="T28" fmla="*/ 0 w 981"/>
                              <a:gd name="T29" fmla="*/ 510 h 560"/>
                              <a:gd name="T30" fmla="*/ 0 w 981"/>
                              <a:gd name="T31" fmla="*/ 510 h 560"/>
                              <a:gd name="T32" fmla="*/ 60 w 981"/>
                              <a:gd name="T33" fmla="*/ 530 h 560"/>
                              <a:gd name="T34" fmla="*/ 116 w 981"/>
                              <a:gd name="T35" fmla="*/ 540 h 560"/>
                              <a:gd name="T36" fmla="*/ 176 w 981"/>
                              <a:gd name="T37" fmla="*/ 550 h 560"/>
                              <a:gd name="T38" fmla="*/ 236 w 981"/>
                              <a:gd name="T39" fmla="*/ 560 h 560"/>
                              <a:gd name="T40" fmla="*/ 301 w 981"/>
                              <a:gd name="T41" fmla="*/ 560 h 560"/>
                              <a:gd name="T42" fmla="*/ 361 w 981"/>
                              <a:gd name="T43" fmla="*/ 560 h 560"/>
                              <a:gd name="T44" fmla="*/ 421 w 981"/>
                              <a:gd name="T45" fmla="*/ 555 h 560"/>
                              <a:gd name="T46" fmla="*/ 486 w 981"/>
                              <a:gd name="T47" fmla="*/ 550 h 560"/>
                              <a:gd name="T48" fmla="*/ 486 w 981"/>
                              <a:gd name="T49" fmla="*/ 550 h 560"/>
                              <a:gd name="T50" fmla="*/ 486 w 981"/>
                              <a:gd name="T51" fmla="*/ 490 h 560"/>
                              <a:gd name="T52" fmla="*/ 491 w 981"/>
                              <a:gd name="T53" fmla="*/ 430 h 560"/>
                              <a:gd name="T54" fmla="*/ 491 w 981"/>
                              <a:gd name="T55" fmla="*/ 430 h 560"/>
                              <a:gd name="T56" fmla="*/ 506 w 981"/>
                              <a:gd name="T57" fmla="*/ 380 h 560"/>
                              <a:gd name="T58" fmla="*/ 521 w 981"/>
                              <a:gd name="T59" fmla="*/ 330 h 560"/>
                              <a:gd name="T60" fmla="*/ 546 w 981"/>
                              <a:gd name="T61" fmla="*/ 290 h 560"/>
                              <a:gd name="T62" fmla="*/ 576 w 981"/>
                              <a:gd name="T63" fmla="*/ 250 h 560"/>
                              <a:gd name="T64" fmla="*/ 576 w 981"/>
                              <a:gd name="T65" fmla="*/ 250 h 560"/>
                              <a:gd name="T66" fmla="*/ 616 w 981"/>
                              <a:gd name="T67" fmla="*/ 215 h 560"/>
                              <a:gd name="T68" fmla="*/ 656 w 981"/>
                              <a:gd name="T69" fmla="*/ 185 h 560"/>
                              <a:gd name="T70" fmla="*/ 701 w 981"/>
                              <a:gd name="T71" fmla="*/ 170 h 560"/>
                              <a:gd name="T72" fmla="*/ 746 w 981"/>
                              <a:gd name="T73" fmla="*/ 160 h 560"/>
                              <a:gd name="T74" fmla="*/ 746 w 981"/>
                              <a:gd name="T75" fmla="*/ 160 h 560"/>
                              <a:gd name="T76" fmla="*/ 806 w 981"/>
                              <a:gd name="T77" fmla="*/ 160 h 560"/>
                              <a:gd name="T78" fmla="*/ 861 w 981"/>
                              <a:gd name="T79" fmla="*/ 170 h 560"/>
                              <a:gd name="T80" fmla="*/ 921 w 981"/>
                              <a:gd name="T81" fmla="*/ 195 h 560"/>
                              <a:gd name="T82" fmla="*/ 981 w 981"/>
                              <a:gd name="T83" fmla="*/ 225 h 560"/>
                              <a:gd name="T84" fmla="*/ 981 w 981"/>
                              <a:gd name="T85" fmla="*/ 225 h 560"/>
                              <a:gd name="T86" fmla="*/ 946 w 981"/>
                              <a:gd name="T87" fmla="*/ 190 h 560"/>
                              <a:gd name="T88" fmla="*/ 911 w 981"/>
                              <a:gd name="T89" fmla="*/ 160 h 560"/>
                              <a:gd name="T90" fmla="*/ 871 w 981"/>
                              <a:gd name="T91" fmla="*/ 130 h 560"/>
                              <a:gd name="T92" fmla="*/ 836 w 981"/>
                              <a:gd name="T93" fmla="*/ 100 h 560"/>
                              <a:gd name="T94" fmla="*/ 791 w 981"/>
                              <a:gd name="T95" fmla="*/ 80 h 560"/>
                              <a:gd name="T96" fmla="*/ 751 w 981"/>
                              <a:gd name="T97" fmla="*/ 60 h 560"/>
                              <a:gd name="T98" fmla="*/ 706 w 981"/>
                              <a:gd name="T99" fmla="*/ 40 h 560"/>
                              <a:gd name="T100" fmla="*/ 661 w 981"/>
                              <a:gd name="T101" fmla="*/ 25 h 560"/>
                              <a:gd name="T102" fmla="*/ 661 w 981"/>
                              <a:gd name="T103" fmla="*/ 25 h 560"/>
                              <a:gd name="T104" fmla="*/ 621 w 981"/>
                              <a:gd name="T105" fmla="*/ 15 h 560"/>
                              <a:gd name="T106" fmla="*/ 576 w 981"/>
                              <a:gd name="T107" fmla="*/ 5 h 560"/>
                              <a:gd name="T108" fmla="*/ 531 w 981"/>
                              <a:gd name="T109" fmla="*/ 0 h 560"/>
                              <a:gd name="T110" fmla="*/ 491 w 981"/>
                              <a:gd name="T111" fmla="*/ 0 h 560"/>
                              <a:gd name="T112" fmla="*/ 451 w 981"/>
                              <a:gd name="T113" fmla="*/ 0 h 560"/>
                              <a:gd name="T114" fmla="*/ 406 w 981"/>
                              <a:gd name="T115" fmla="*/ 5 h 560"/>
                              <a:gd name="T116" fmla="*/ 366 w 981"/>
                              <a:gd name="T117" fmla="*/ 15 h 560"/>
                              <a:gd name="T118" fmla="*/ 326 w 981"/>
                              <a:gd name="T119" fmla="*/ 25 h 560"/>
                              <a:gd name="T120" fmla="*/ 326 w 981"/>
                              <a:gd name="T121" fmla="*/ 25 h 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981" h="560">
                                <a:moveTo>
                                  <a:pt x="326" y="25"/>
                                </a:moveTo>
                                <a:lnTo>
                                  <a:pt x="326" y="25"/>
                                </a:lnTo>
                                <a:lnTo>
                                  <a:pt x="286" y="40"/>
                                </a:lnTo>
                                <a:lnTo>
                                  <a:pt x="251" y="60"/>
                                </a:lnTo>
                                <a:lnTo>
                                  <a:pt x="211" y="80"/>
                                </a:lnTo>
                                <a:lnTo>
                                  <a:pt x="181" y="100"/>
                                </a:lnTo>
                                <a:lnTo>
                                  <a:pt x="151" y="125"/>
                                </a:lnTo>
                                <a:lnTo>
                                  <a:pt x="121" y="155"/>
                                </a:lnTo>
                                <a:lnTo>
                                  <a:pt x="95" y="185"/>
                                </a:lnTo>
                                <a:lnTo>
                                  <a:pt x="75" y="220"/>
                                </a:lnTo>
                                <a:lnTo>
                                  <a:pt x="40" y="285"/>
                                </a:lnTo>
                                <a:lnTo>
                                  <a:pt x="15" y="355"/>
                                </a:lnTo>
                                <a:lnTo>
                                  <a:pt x="5" y="430"/>
                                </a:lnTo>
                                <a:lnTo>
                                  <a:pt x="0" y="510"/>
                                </a:lnTo>
                                <a:lnTo>
                                  <a:pt x="60" y="530"/>
                                </a:lnTo>
                                <a:lnTo>
                                  <a:pt x="116" y="540"/>
                                </a:lnTo>
                                <a:lnTo>
                                  <a:pt x="176" y="550"/>
                                </a:lnTo>
                                <a:lnTo>
                                  <a:pt x="236" y="560"/>
                                </a:lnTo>
                                <a:lnTo>
                                  <a:pt x="301" y="560"/>
                                </a:lnTo>
                                <a:lnTo>
                                  <a:pt x="361" y="560"/>
                                </a:lnTo>
                                <a:lnTo>
                                  <a:pt x="421" y="555"/>
                                </a:lnTo>
                                <a:lnTo>
                                  <a:pt x="486" y="550"/>
                                </a:lnTo>
                                <a:lnTo>
                                  <a:pt x="486" y="490"/>
                                </a:lnTo>
                                <a:lnTo>
                                  <a:pt x="491" y="430"/>
                                </a:lnTo>
                                <a:lnTo>
                                  <a:pt x="506" y="380"/>
                                </a:lnTo>
                                <a:lnTo>
                                  <a:pt x="521" y="330"/>
                                </a:lnTo>
                                <a:lnTo>
                                  <a:pt x="546" y="290"/>
                                </a:lnTo>
                                <a:lnTo>
                                  <a:pt x="576" y="250"/>
                                </a:lnTo>
                                <a:lnTo>
                                  <a:pt x="616" y="215"/>
                                </a:lnTo>
                                <a:lnTo>
                                  <a:pt x="656" y="185"/>
                                </a:lnTo>
                                <a:lnTo>
                                  <a:pt x="701" y="170"/>
                                </a:lnTo>
                                <a:lnTo>
                                  <a:pt x="746" y="160"/>
                                </a:lnTo>
                                <a:lnTo>
                                  <a:pt x="806" y="160"/>
                                </a:lnTo>
                                <a:lnTo>
                                  <a:pt x="861" y="170"/>
                                </a:lnTo>
                                <a:lnTo>
                                  <a:pt x="921" y="195"/>
                                </a:lnTo>
                                <a:lnTo>
                                  <a:pt x="981" y="225"/>
                                </a:lnTo>
                                <a:lnTo>
                                  <a:pt x="946" y="190"/>
                                </a:lnTo>
                                <a:lnTo>
                                  <a:pt x="911" y="160"/>
                                </a:lnTo>
                                <a:lnTo>
                                  <a:pt x="871" y="130"/>
                                </a:lnTo>
                                <a:lnTo>
                                  <a:pt x="836" y="100"/>
                                </a:lnTo>
                                <a:lnTo>
                                  <a:pt x="791" y="80"/>
                                </a:lnTo>
                                <a:lnTo>
                                  <a:pt x="751" y="60"/>
                                </a:lnTo>
                                <a:lnTo>
                                  <a:pt x="706" y="40"/>
                                </a:lnTo>
                                <a:lnTo>
                                  <a:pt x="661" y="25"/>
                                </a:lnTo>
                                <a:lnTo>
                                  <a:pt x="621" y="15"/>
                                </a:lnTo>
                                <a:lnTo>
                                  <a:pt x="576" y="5"/>
                                </a:lnTo>
                                <a:lnTo>
                                  <a:pt x="531" y="0"/>
                                </a:lnTo>
                                <a:lnTo>
                                  <a:pt x="491" y="0"/>
                                </a:lnTo>
                                <a:lnTo>
                                  <a:pt x="451" y="0"/>
                                </a:lnTo>
                                <a:lnTo>
                                  <a:pt x="406" y="5"/>
                                </a:lnTo>
                                <a:lnTo>
                                  <a:pt x="366" y="15"/>
                                </a:lnTo>
                                <a:lnTo>
                                  <a:pt x="32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C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565"/>
                        <wps:cNvSpPr>
                          <a:spLocks/>
                        </wps:cNvSpPr>
                        <wps:spPr bwMode="auto">
                          <a:xfrm>
                            <a:off x="2101" y="885"/>
                            <a:ext cx="250" cy="250"/>
                          </a:xfrm>
                          <a:custGeom>
                            <a:avLst/>
                            <a:gdLst>
                              <a:gd name="T0" fmla="*/ 150 w 250"/>
                              <a:gd name="T1" fmla="*/ 0 h 250"/>
                              <a:gd name="T2" fmla="*/ 150 w 250"/>
                              <a:gd name="T3" fmla="*/ 0 h 250"/>
                              <a:gd name="T4" fmla="*/ 125 w 250"/>
                              <a:gd name="T5" fmla="*/ 0 h 250"/>
                              <a:gd name="T6" fmla="*/ 95 w 250"/>
                              <a:gd name="T7" fmla="*/ 5 h 250"/>
                              <a:gd name="T8" fmla="*/ 70 w 250"/>
                              <a:gd name="T9" fmla="*/ 15 h 250"/>
                              <a:gd name="T10" fmla="*/ 45 w 250"/>
                              <a:gd name="T11" fmla="*/ 35 h 250"/>
                              <a:gd name="T12" fmla="*/ 45 w 250"/>
                              <a:gd name="T13" fmla="*/ 35 h 250"/>
                              <a:gd name="T14" fmla="*/ 20 w 250"/>
                              <a:gd name="T15" fmla="*/ 65 h 250"/>
                              <a:gd name="T16" fmla="*/ 5 w 250"/>
                              <a:gd name="T17" fmla="*/ 90 h 250"/>
                              <a:gd name="T18" fmla="*/ 0 w 250"/>
                              <a:gd name="T19" fmla="*/ 120 h 250"/>
                              <a:gd name="T20" fmla="*/ 0 w 250"/>
                              <a:gd name="T21" fmla="*/ 150 h 250"/>
                              <a:gd name="T22" fmla="*/ 0 w 250"/>
                              <a:gd name="T23" fmla="*/ 150 h 250"/>
                              <a:gd name="T24" fmla="*/ 10 w 250"/>
                              <a:gd name="T25" fmla="*/ 175 h 250"/>
                              <a:gd name="T26" fmla="*/ 20 w 250"/>
                              <a:gd name="T27" fmla="*/ 200 h 250"/>
                              <a:gd name="T28" fmla="*/ 40 w 250"/>
                              <a:gd name="T29" fmla="*/ 220 h 250"/>
                              <a:gd name="T30" fmla="*/ 65 w 250"/>
                              <a:gd name="T31" fmla="*/ 235 h 250"/>
                              <a:gd name="T32" fmla="*/ 65 w 250"/>
                              <a:gd name="T33" fmla="*/ 235 h 250"/>
                              <a:gd name="T34" fmla="*/ 85 w 250"/>
                              <a:gd name="T35" fmla="*/ 240 h 250"/>
                              <a:gd name="T36" fmla="*/ 105 w 250"/>
                              <a:gd name="T37" fmla="*/ 245 h 250"/>
                              <a:gd name="T38" fmla="*/ 125 w 250"/>
                              <a:gd name="T39" fmla="*/ 250 h 250"/>
                              <a:gd name="T40" fmla="*/ 145 w 250"/>
                              <a:gd name="T41" fmla="*/ 245 h 250"/>
                              <a:gd name="T42" fmla="*/ 145 w 250"/>
                              <a:gd name="T43" fmla="*/ 245 h 250"/>
                              <a:gd name="T44" fmla="*/ 180 w 250"/>
                              <a:gd name="T45" fmla="*/ 235 h 250"/>
                              <a:gd name="T46" fmla="*/ 210 w 250"/>
                              <a:gd name="T47" fmla="*/ 215 h 250"/>
                              <a:gd name="T48" fmla="*/ 210 w 250"/>
                              <a:gd name="T49" fmla="*/ 215 h 250"/>
                              <a:gd name="T50" fmla="*/ 235 w 250"/>
                              <a:gd name="T51" fmla="*/ 185 h 250"/>
                              <a:gd name="T52" fmla="*/ 245 w 250"/>
                              <a:gd name="T53" fmla="*/ 150 h 250"/>
                              <a:gd name="T54" fmla="*/ 245 w 250"/>
                              <a:gd name="T55" fmla="*/ 150 h 250"/>
                              <a:gd name="T56" fmla="*/ 250 w 250"/>
                              <a:gd name="T57" fmla="*/ 130 h 250"/>
                              <a:gd name="T58" fmla="*/ 250 w 250"/>
                              <a:gd name="T59" fmla="*/ 110 h 250"/>
                              <a:gd name="T60" fmla="*/ 245 w 250"/>
                              <a:gd name="T61" fmla="*/ 90 h 250"/>
                              <a:gd name="T62" fmla="*/ 240 w 250"/>
                              <a:gd name="T63" fmla="*/ 70 h 250"/>
                              <a:gd name="T64" fmla="*/ 240 w 250"/>
                              <a:gd name="T65" fmla="*/ 70 h 250"/>
                              <a:gd name="T66" fmla="*/ 225 w 250"/>
                              <a:gd name="T67" fmla="*/ 45 h 250"/>
                              <a:gd name="T68" fmla="*/ 205 w 250"/>
                              <a:gd name="T69" fmla="*/ 25 h 250"/>
                              <a:gd name="T70" fmla="*/ 180 w 250"/>
                              <a:gd name="T71" fmla="*/ 10 h 250"/>
                              <a:gd name="T72" fmla="*/ 150 w 250"/>
                              <a:gd name="T73" fmla="*/ 0 h 250"/>
                              <a:gd name="T74" fmla="*/ 150 w 250"/>
                              <a:gd name="T75" fmla="*/ 0 h 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50" h="250">
                                <a:moveTo>
                                  <a:pt x="150" y="0"/>
                                </a:moveTo>
                                <a:lnTo>
                                  <a:pt x="150" y="0"/>
                                </a:lnTo>
                                <a:lnTo>
                                  <a:pt x="125" y="0"/>
                                </a:lnTo>
                                <a:lnTo>
                                  <a:pt x="95" y="5"/>
                                </a:lnTo>
                                <a:lnTo>
                                  <a:pt x="70" y="15"/>
                                </a:lnTo>
                                <a:lnTo>
                                  <a:pt x="45" y="35"/>
                                </a:lnTo>
                                <a:lnTo>
                                  <a:pt x="20" y="65"/>
                                </a:lnTo>
                                <a:lnTo>
                                  <a:pt x="5" y="90"/>
                                </a:lnTo>
                                <a:lnTo>
                                  <a:pt x="0" y="120"/>
                                </a:lnTo>
                                <a:lnTo>
                                  <a:pt x="0" y="150"/>
                                </a:lnTo>
                                <a:lnTo>
                                  <a:pt x="10" y="175"/>
                                </a:lnTo>
                                <a:lnTo>
                                  <a:pt x="20" y="200"/>
                                </a:lnTo>
                                <a:lnTo>
                                  <a:pt x="40" y="220"/>
                                </a:lnTo>
                                <a:lnTo>
                                  <a:pt x="65" y="235"/>
                                </a:lnTo>
                                <a:lnTo>
                                  <a:pt x="85" y="240"/>
                                </a:lnTo>
                                <a:lnTo>
                                  <a:pt x="105" y="245"/>
                                </a:lnTo>
                                <a:lnTo>
                                  <a:pt x="125" y="250"/>
                                </a:lnTo>
                                <a:lnTo>
                                  <a:pt x="145" y="245"/>
                                </a:lnTo>
                                <a:lnTo>
                                  <a:pt x="180" y="235"/>
                                </a:lnTo>
                                <a:lnTo>
                                  <a:pt x="210" y="215"/>
                                </a:lnTo>
                                <a:lnTo>
                                  <a:pt x="235" y="185"/>
                                </a:lnTo>
                                <a:lnTo>
                                  <a:pt x="245" y="150"/>
                                </a:lnTo>
                                <a:lnTo>
                                  <a:pt x="250" y="130"/>
                                </a:lnTo>
                                <a:lnTo>
                                  <a:pt x="250" y="110"/>
                                </a:lnTo>
                                <a:lnTo>
                                  <a:pt x="245" y="90"/>
                                </a:lnTo>
                                <a:lnTo>
                                  <a:pt x="240" y="70"/>
                                </a:lnTo>
                                <a:lnTo>
                                  <a:pt x="225" y="45"/>
                                </a:lnTo>
                                <a:lnTo>
                                  <a:pt x="205" y="25"/>
                                </a:lnTo>
                                <a:lnTo>
                                  <a:pt x="180" y="10"/>
                                </a:lnTo>
                                <a:lnTo>
                                  <a:pt x="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566"/>
                        <wps:cNvSpPr>
                          <a:spLocks/>
                        </wps:cNvSpPr>
                        <wps:spPr bwMode="auto">
                          <a:xfrm>
                            <a:off x="1150" y="1265"/>
                            <a:ext cx="471" cy="411"/>
                          </a:xfrm>
                          <a:custGeom>
                            <a:avLst/>
                            <a:gdLst>
                              <a:gd name="T0" fmla="*/ 456 w 471"/>
                              <a:gd name="T1" fmla="*/ 30 h 411"/>
                              <a:gd name="T2" fmla="*/ 85 w 471"/>
                              <a:gd name="T3" fmla="*/ 0 h 411"/>
                              <a:gd name="T4" fmla="*/ 85 w 471"/>
                              <a:gd name="T5" fmla="*/ 0 h 411"/>
                              <a:gd name="T6" fmla="*/ 40 w 471"/>
                              <a:gd name="T7" fmla="*/ 100 h 411"/>
                              <a:gd name="T8" fmla="*/ 15 w 471"/>
                              <a:gd name="T9" fmla="*/ 190 h 411"/>
                              <a:gd name="T10" fmla="*/ 5 w 471"/>
                              <a:gd name="T11" fmla="*/ 225 h 411"/>
                              <a:gd name="T12" fmla="*/ 0 w 471"/>
                              <a:gd name="T13" fmla="*/ 260 h 411"/>
                              <a:gd name="T14" fmla="*/ 0 w 471"/>
                              <a:gd name="T15" fmla="*/ 290 h 411"/>
                              <a:gd name="T16" fmla="*/ 0 w 471"/>
                              <a:gd name="T17" fmla="*/ 320 h 411"/>
                              <a:gd name="T18" fmla="*/ 5 w 471"/>
                              <a:gd name="T19" fmla="*/ 346 h 411"/>
                              <a:gd name="T20" fmla="*/ 20 w 471"/>
                              <a:gd name="T21" fmla="*/ 366 h 411"/>
                              <a:gd name="T22" fmla="*/ 30 w 471"/>
                              <a:gd name="T23" fmla="*/ 381 h 411"/>
                              <a:gd name="T24" fmla="*/ 50 w 471"/>
                              <a:gd name="T25" fmla="*/ 396 h 411"/>
                              <a:gd name="T26" fmla="*/ 70 w 471"/>
                              <a:gd name="T27" fmla="*/ 406 h 411"/>
                              <a:gd name="T28" fmla="*/ 95 w 471"/>
                              <a:gd name="T29" fmla="*/ 411 h 411"/>
                              <a:gd name="T30" fmla="*/ 126 w 471"/>
                              <a:gd name="T31" fmla="*/ 411 h 411"/>
                              <a:gd name="T32" fmla="*/ 156 w 471"/>
                              <a:gd name="T33" fmla="*/ 411 h 411"/>
                              <a:gd name="T34" fmla="*/ 156 w 471"/>
                              <a:gd name="T35" fmla="*/ 411 h 411"/>
                              <a:gd name="T36" fmla="*/ 201 w 471"/>
                              <a:gd name="T37" fmla="*/ 406 h 411"/>
                              <a:gd name="T38" fmla="*/ 241 w 471"/>
                              <a:gd name="T39" fmla="*/ 401 h 411"/>
                              <a:gd name="T40" fmla="*/ 281 w 471"/>
                              <a:gd name="T41" fmla="*/ 391 h 411"/>
                              <a:gd name="T42" fmla="*/ 316 w 471"/>
                              <a:gd name="T43" fmla="*/ 381 h 411"/>
                              <a:gd name="T44" fmla="*/ 346 w 471"/>
                              <a:gd name="T45" fmla="*/ 366 h 411"/>
                              <a:gd name="T46" fmla="*/ 376 w 471"/>
                              <a:gd name="T47" fmla="*/ 351 h 411"/>
                              <a:gd name="T48" fmla="*/ 396 w 471"/>
                              <a:gd name="T49" fmla="*/ 330 h 411"/>
                              <a:gd name="T50" fmla="*/ 421 w 471"/>
                              <a:gd name="T51" fmla="*/ 305 h 411"/>
                              <a:gd name="T52" fmla="*/ 436 w 471"/>
                              <a:gd name="T53" fmla="*/ 280 h 411"/>
                              <a:gd name="T54" fmla="*/ 451 w 471"/>
                              <a:gd name="T55" fmla="*/ 255 h 411"/>
                              <a:gd name="T56" fmla="*/ 461 w 471"/>
                              <a:gd name="T57" fmla="*/ 225 h 411"/>
                              <a:gd name="T58" fmla="*/ 466 w 471"/>
                              <a:gd name="T59" fmla="*/ 190 h 411"/>
                              <a:gd name="T60" fmla="*/ 471 w 471"/>
                              <a:gd name="T61" fmla="*/ 155 h 411"/>
                              <a:gd name="T62" fmla="*/ 471 w 471"/>
                              <a:gd name="T63" fmla="*/ 115 h 411"/>
                              <a:gd name="T64" fmla="*/ 466 w 471"/>
                              <a:gd name="T65" fmla="*/ 75 h 411"/>
                              <a:gd name="T66" fmla="*/ 456 w 471"/>
                              <a:gd name="T67" fmla="*/ 30 h 411"/>
                              <a:gd name="T68" fmla="*/ 456 w 471"/>
                              <a:gd name="T69" fmla="*/ 30 h 4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471" h="411">
                                <a:moveTo>
                                  <a:pt x="456" y="30"/>
                                </a:moveTo>
                                <a:lnTo>
                                  <a:pt x="85" y="0"/>
                                </a:lnTo>
                                <a:lnTo>
                                  <a:pt x="40" y="100"/>
                                </a:lnTo>
                                <a:lnTo>
                                  <a:pt x="15" y="190"/>
                                </a:lnTo>
                                <a:lnTo>
                                  <a:pt x="5" y="225"/>
                                </a:lnTo>
                                <a:lnTo>
                                  <a:pt x="0" y="260"/>
                                </a:lnTo>
                                <a:lnTo>
                                  <a:pt x="0" y="290"/>
                                </a:lnTo>
                                <a:lnTo>
                                  <a:pt x="0" y="320"/>
                                </a:lnTo>
                                <a:lnTo>
                                  <a:pt x="5" y="346"/>
                                </a:lnTo>
                                <a:lnTo>
                                  <a:pt x="20" y="366"/>
                                </a:lnTo>
                                <a:lnTo>
                                  <a:pt x="30" y="381"/>
                                </a:lnTo>
                                <a:lnTo>
                                  <a:pt x="50" y="396"/>
                                </a:lnTo>
                                <a:lnTo>
                                  <a:pt x="70" y="406"/>
                                </a:lnTo>
                                <a:lnTo>
                                  <a:pt x="95" y="411"/>
                                </a:lnTo>
                                <a:lnTo>
                                  <a:pt x="126" y="411"/>
                                </a:lnTo>
                                <a:lnTo>
                                  <a:pt x="156" y="411"/>
                                </a:lnTo>
                                <a:lnTo>
                                  <a:pt x="201" y="406"/>
                                </a:lnTo>
                                <a:lnTo>
                                  <a:pt x="241" y="401"/>
                                </a:lnTo>
                                <a:lnTo>
                                  <a:pt x="281" y="391"/>
                                </a:lnTo>
                                <a:lnTo>
                                  <a:pt x="316" y="381"/>
                                </a:lnTo>
                                <a:lnTo>
                                  <a:pt x="346" y="366"/>
                                </a:lnTo>
                                <a:lnTo>
                                  <a:pt x="376" y="351"/>
                                </a:lnTo>
                                <a:lnTo>
                                  <a:pt x="396" y="330"/>
                                </a:lnTo>
                                <a:lnTo>
                                  <a:pt x="421" y="305"/>
                                </a:lnTo>
                                <a:lnTo>
                                  <a:pt x="436" y="280"/>
                                </a:lnTo>
                                <a:lnTo>
                                  <a:pt x="451" y="255"/>
                                </a:lnTo>
                                <a:lnTo>
                                  <a:pt x="461" y="225"/>
                                </a:lnTo>
                                <a:lnTo>
                                  <a:pt x="466" y="190"/>
                                </a:lnTo>
                                <a:lnTo>
                                  <a:pt x="471" y="155"/>
                                </a:lnTo>
                                <a:lnTo>
                                  <a:pt x="471" y="115"/>
                                </a:lnTo>
                                <a:lnTo>
                                  <a:pt x="466" y="75"/>
                                </a:lnTo>
                                <a:lnTo>
                                  <a:pt x="45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567"/>
                        <wps:cNvSpPr>
                          <a:spLocks/>
                        </wps:cNvSpPr>
                        <wps:spPr bwMode="auto">
                          <a:xfrm>
                            <a:off x="995" y="1595"/>
                            <a:ext cx="536" cy="416"/>
                          </a:xfrm>
                          <a:custGeom>
                            <a:avLst/>
                            <a:gdLst>
                              <a:gd name="T0" fmla="*/ 155 w 536"/>
                              <a:gd name="T1" fmla="*/ 16 h 416"/>
                              <a:gd name="T2" fmla="*/ 155 w 536"/>
                              <a:gd name="T3" fmla="*/ 16 h 416"/>
                              <a:gd name="T4" fmla="*/ 120 w 536"/>
                              <a:gd name="T5" fmla="*/ 26 h 416"/>
                              <a:gd name="T6" fmla="*/ 90 w 536"/>
                              <a:gd name="T7" fmla="*/ 46 h 416"/>
                              <a:gd name="T8" fmla="*/ 65 w 536"/>
                              <a:gd name="T9" fmla="*/ 71 h 416"/>
                              <a:gd name="T10" fmla="*/ 45 w 536"/>
                              <a:gd name="T11" fmla="*/ 96 h 416"/>
                              <a:gd name="T12" fmla="*/ 45 w 536"/>
                              <a:gd name="T13" fmla="*/ 96 h 416"/>
                              <a:gd name="T14" fmla="*/ 25 w 536"/>
                              <a:gd name="T15" fmla="*/ 126 h 416"/>
                              <a:gd name="T16" fmla="*/ 15 w 536"/>
                              <a:gd name="T17" fmla="*/ 161 h 416"/>
                              <a:gd name="T18" fmla="*/ 5 w 536"/>
                              <a:gd name="T19" fmla="*/ 196 h 416"/>
                              <a:gd name="T20" fmla="*/ 0 w 536"/>
                              <a:gd name="T21" fmla="*/ 236 h 416"/>
                              <a:gd name="T22" fmla="*/ 0 w 536"/>
                              <a:gd name="T23" fmla="*/ 236 h 416"/>
                              <a:gd name="T24" fmla="*/ 0 w 536"/>
                              <a:gd name="T25" fmla="*/ 281 h 416"/>
                              <a:gd name="T26" fmla="*/ 5 w 536"/>
                              <a:gd name="T27" fmla="*/ 326 h 416"/>
                              <a:gd name="T28" fmla="*/ 15 w 536"/>
                              <a:gd name="T29" fmla="*/ 371 h 416"/>
                              <a:gd name="T30" fmla="*/ 30 w 536"/>
                              <a:gd name="T31" fmla="*/ 416 h 416"/>
                              <a:gd name="T32" fmla="*/ 30 w 536"/>
                              <a:gd name="T33" fmla="*/ 416 h 416"/>
                              <a:gd name="T34" fmla="*/ 45 w 536"/>
                              <a:gd name="T35" fmla="*/ 391 h 416"/>
                              <a:gd name="T36" fmla="*/ 70 w 536"/>
                              <a:gd name="T37" fmla="*/ 366 h 416"/>
                              <a:gd name="T38" fmla="*/ 105 w 536"/>
                              <a:gd name="T39" fmla="*/ 336 h 416"/>
                              <a:gd name="T40" fmla="*/ 150 w 536"/>
                              <a:gd name="T41" fmla="*/ 306 h 416"/>
                              <a:gd name="T42" fmla="*/ 150 w 536"/>
                              <a:gd name="T43" fmla="*/ 306 h 416"/>
                              <a:gd name="T44" fmla="*/ 220 w 536"/>
                              <a:gd name="T45" fmla="*/ 251 h 416"/>
                              <a:gd name="T46" fmla="*/ 220 w 536"/>
                              <a:gd name="T47" fmla="*/ 251 h 416"/>
                              <a:gd name="T48" fmla="*/ 260 w 536"/>
                              <a:gd name="T49" fmla="*/ 221 h 416"/>
                              <a:gd name="T50" fmla="*/ 286 w 536"/>
                              <a:gd name="T51" fmla="*/ 191 h 416"/>
                              <a:gd name="T52" fmla="*/ 286 w 536"/>
                              <a:gd name="T53" fmla="*/ 191 h 416"/>
                              <a:gd name="T54" fmla="*/ 306 w 536"/>
                              <a:gd name="T55" fmla="*/ 226 h 416"/>
                              <a:gd name="T56" fmla="*/ 326 w 536"/>
                              <a:gd name="T57" fmla="*/ 261 h 416"/>
                              <a:gd name="T58" fmla="*/ 351 w 536"/>
                              <a:gd name="T59" fmla="*/ 291 h 416"/>
                              <a:gd name="T60" fmla="*/ 376 w 536"/>
                              <a:gd name="T61" fmla="*/ 321 h 416"/>
                              <a:gd name="T62" fmla="*/ 406 w 536"/>
                              <a:gd name="T63" fmla="*/ 346 h 416"/>
                              <a:gd name="T64" fmla="*/ 436 w 536"/>
                              <a:gd name="T65" fmla="*/ 371 h 416"/>
                              <a:gd name="T66" fmla="*/ 471 w 536"/>
                              <a:gd name="T67" fmla="*/ 396 h 416"/>
                              <a:gd name="T68" fmla="*/ 506 w 536"/>
                              <a:gd name="T69" fmla="*/ 416 h 416"/>
                              <a:gd name="T70" fmla="*/ 506 w 536"/>
                              <a:gd name="T71" fmla="*/ 416 h 416"/>
                              <a:gd name="T72" fmla="*/ 526 w 536"/>
                              <a:gd name="T73" fmla="*/ 331 h 416"/>
                              <a:gd name="T74" fmla="*/ 536 w 536"/>
                              <a:gd name="T75" fmla="*/ 256 h 416"/>
                              <a:gd name="T76" fmla="*/ 536 w 536"/>
                              <a:gd name="T77" fmla="*/ 221 h 416"/>
                              <a:gd name="T78" fmla="*/ 536 w 536"/>
                              <a:gd name="T79" fmla="*/ 191 h 416"/>
                              <a:gd name="T80" fmla="*/ 526 w 536"/>
                              <a:gd name="T81" fmla="*/ 161 h 416"/>
                              <a:gd name="T82" fmla="*/ 516 w 536"/>
                              <a:gd name="T83" fmla="*/ 136 h 416"/>
                              <a:gd name="T84" fmla="*/ 506 w 536"/>
                              <a:gd name="T85" fmla="*/ 111 h 416"/>
                              <a:gd name="T86" fmla="*/ 486 w 536"/>
                              <a:gd name="T87" fmla="*/ 86 h 416"/>
                              <a:gd name="T88" fmla="*/ 466 w 536"/>
                              <a:gd name="T89" fmla="*/ 71 h 416"/>
                              <a:gd name="T90" fmla="*/ 446 w 536"/>
                              <a:gd name="T91" fmla="*/ 51 h 416"/>
                              <a:gd name="T92" fmla="*/ 421 w 536"/>
                              <a:gd name="T93" fmla="*/ 36 h 416"/>
                              <a:gd name="T94" fmla="*/ 391 w 536"/>
                              <a:gd name="T95" fmla="*/ 26 h 416"/>
                              <a:gd name="T96" fmla="*/ 356 w 536"/>
                              <a:gd name="T97" fmla="*/ 16 h 416"/>
                              <a:gd name="T98" fmla="*/ 321 w 536"/>
                              <a:gd name="T99" fmla="*/ 5 h 416"/>
                              <a:gd name="T100" fmla="*/ 321 w 536"/>
                              <a:gd name="T101" fmla="*/ 5 h 416"/>
                              <a:gd name="T102" fmla="*/ 276 w 536"/>
                              <a:gd name="T103" fmla="*/ 0 h 416"/>
                              <a:gd name="T104" fmla="*/ 230 w 536"/>
                              <a:gd name="T105" fmla="*/ 0 h 416"/>
                              <a:gd name="T106" fmla="*/ 190 w 536"/>
                              <a:gd name="T107" fmla="*/ 5 h 416"/>
                              <a:gd name="T108" fmla="*/ 155 w 536"/>
                              <a:gd name="T109" fmla="*/ 16 h 416"/>
                              <a:gd name="T110" fmla="*/ 155 w 536"/>
                              <a:gd name="T111" fmla="*/ 16 h 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6" h="416">
                                <a:moveTo>
                                  <a:pt x="155" y="16"/>
                                </a:moveTo>
                                <a:lnTo>
                                  <a:pt x="155" y="16"/>
                                </a:lnTo>
                                <a:lnTo>
                                  <a:pt x="120" y="26"/>
                                </a:lnTo>
                                <a:lnTo>
                                  <a:pt x="90" y="46"/>
                                </a:lnTo>
                                <a:lnTo>
                                  <a:pt x="65" y="71"/>
                                </a:lnTo>
                                <a:lnTo>
                                  <a:pt x="45" y="96"/>
                                </a:lnTo>
                                <a:lnTo>
                                  <a:pt x="25" y="126"/>
                                </a:lnTo>
                                <a:lnTo>
                                  <a:pt x="15" y="161"/>
                                </a:lnTo>
                                <a:lnTo>
                                  <a:pt x="5" y="196"/>
                                </a:lnTo>
                                <a:lnTo>
                                  <a:pt x="0" y="236"/>
                                </a:lnTo>
                                <a:lnTo>
                                  <a:pt x="0" y="281"/>
                                </a:lnTo>
                                <a:lnTo>
                                  <a:pt x="5" y="326"/>
                                </a:lnTo>
                                <a:lnTo>
                                  <a:pt x="15" y="371"/>
                                </a:lnTo>
                                <a:lnTo>
                                  <a:pt x="30" y="416"/>
                                </a:lnTo>
                                <a:lnTo>
                                  <a:pt x="45" y="391"/>
                                </a:lnTo>
                                <a:lnTo>
                                  <a:pt x="70" y="366"/>
                                </a:lnTo>
                                <a:lnTo>
                                  <a:pt x="105" y="336"/>
                                </a:lnTo>
                                <a:lnTo>
                                  <a:pt x="150" y="306"/>
                                </a:lnTo>
                                <a:lnTo>
                                  <a:pt x="220" y="251"/>
                                </a:lnTo>
                                <a:lnTo>
                                  <a:pt x="260" y="221"/>
                                </a:lnTo>
                                <a:lnTo>
                                  <a:pt x="286" y="191"/>
                                </a:lnTo>
                                <a:lnTo>
                                  <a:pt x="306" y="226"/>
                                </a:lnTo>
                                <a:lnTo>
                                  <a:pt x="326" y="261"/>
                                </a:lnTo>
                                <a:lnTo>
                                  <a:pt x="351" y="291"/>
                                </a:lnTo>
                                <a:lnTo>
                                  <a:pt x="376" y="321"/>
                                </a:lnTo>
                                <a:lnTo>
                                  <a:pt x="406" y="346"/>
                                </a:lnTo>
                                <a:lnTo>
                                  <a:pt x="436" y="371"/>
                                </a:lnTo>
                                <a:lnTo>
                                  <a:pt x="471" y="396"/>
                                </a:lnTo>
                                <a:lnTo>
                                  <a:pt x="506" y="416"/>
                                </a:lnTo>
                                <a:lnTo>
                                  <a:pt x="526" y="331"/>
                                </a:lnTo>
                                <a:lnTo>
                                  <a:pt x="536" y="256"/>
                                </a:lnTo>
                                <a:lnTo>
                                  <a:pt x="536" y="221"/>
                                </a:lnTo>
                                <a:lnTo>
                                  <a:pt x="536" y="191"/>
                                </a:lnTo>
                                <a:lnTo>
                                  <a:pt x="526" y="161"/>
                                </a:lnTo>
                                <a:lnTo>
                                  <a:pt x="516" y="136"/>
                                </a:lnTo>
                                <a:lnTo>
                                  <a:pt x="506" y="111"/>
                                </a:lnTo>
                                <a:lnTo>
                                  <a:pt x="486" y="86"/>
                                </a:lnTo>
                                <a:lnTo>
                                  <a:pt x="466" y="71"/>
                                </a:lnTo>
                                <a:lnTo>
                                  <a:pt x="446" y="51"/>
                                </a:lnTo>
                                <a:lnTo>
                                  <a:pt x="421" y="36"/>
                                </a:lnTo>
                                <a:lnTo>
                                  <a:pt x="391" y="26"/>
                                </a:lnTo>
                                <a:lnTo>
                                  <a:pt x="356" y="16"/>
                                </a:lnTo>
                                <a:lnTo>
                                  <a:pt x="321" y="5"/>
                                </a:lnTo>
                                <a:lnTo>
                                  <a:pt x="276" y="0"/>
                                </a:lnTo>
                                <a:lnTo>
                                  <a:pt x="230" y="0"/>
                                </a:lnTo>
                                <a:lnTo>
                                  <a:pt x="190" y="5"/>
                                </a:lnTo>
                                <a:lnTo>
                                  <a:pt x="155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568"/>
                        <wps:cNvSpPr>
                          <a:spLocks/>
                        </wps:cNvSpPr>
                        <wps:spPr bwMode="auto">
                          <a:xfrm>
                            <a:off x="1170" y="1315"/>
                            <a:ext cx="276" cy="471"/>
                          </a:xfrm>
                          <a:custGeom>
                            <a:avLst/>
                            <a:gdLst>
                              <a:gd name="T0" fmla="*/ 90 w 276"/>
                              <a:gd name="T1" fmla="*/ 471 h 471"/>
                              <a:gd name="T2" fmla="*/ 90 w 276"/>
                              <a:gd name="T3" fmla="*/ 471 h 471"/>
                              <a:gd name="T4" fmla="*/ 121 w 276"/>
                              <a:gd name="T5" fmla="*/ 471 h 471"/>
                              <a:gd name="T6" fmla="*/ 151 w 276"/>
                              <a:gd name="T7" fmla="*/ 466 h 471"/>
                              <a:gd name="T8" fmla="*/ 181 w 276"/>
                              <a:gd name="T9" fmla="*/ 456 h 471"/>
                              <a:gd name="T10" fmla="*/ 206 w 276"/>
                              <a:gd name="T11" fmla="*/ 436 h 471"/>
                              <a:gd name="T12" fmla="*/ 206 w 276"/>
                              <a:gd name="T13" fmla="*/ 436 h 471"/>
                              <a:gd name="T14" fmla="*/ 226 w 276"/>
                              <a:gd name="T15" fmla="*/ 416 h 471"/>
                              <a:gd name="T16" fmla="*/ 246 w 276"/>
                              <a:gd name="T17" fmla="*/ 391 h 471"/>
                              <a:gd name="T18" fmla="*/ 256 w 276"/>
                              <a:gd name="T19" fmla="*/ 361 h 471"/>
                              <a:gd name="T20" fmla="*/ 266 w 276"/>
                              <a:gd name="T21" fmla="*/ 326 h 471"/>
                              <a:gd name="T22" fmla="*/ 266 w 276"/>
                              <a:gd name="T23" fmla="*/ 326 h 471"/>
                              <a:gd name="T24" fmla="*/ 276 w 276"/>
                              <a:gd name="T25" fmla="*/ 290 h 471"/>
                              <a:gd name="T26" fmla="*/ 276 w 276"/>
                              <a:gd name="T27" fmla="*/ 250 h 471"/>
                              <a:gd name="T28" fmla="*/ 276 w 276"/>
                              <a:gd name="T29" fmla="*/ 210 h 471"/>
                              <a:gd name="T30" fmla="*/ 271 w 276"/>
                              <a:gd name="T31" fmla="*/ 170 h 471"/>
                              <a:gd name="T32" fmla="*/ 271 w 276"/>
                              <a:gd name="T33" fmla="*/ 170 h 471"/>
                              <a:gd name="T34" fmla="*/ 261 w 276"/>
                              <a:gd name="T35" fmla="*/ 125 h 471"/>
                              <a:gd name="T36" fmla="*/ 246 w 276"/>
                              <a:gd name="T37" fmla="*/ 85 h 471"/>
                              <a:gd name="T38" fmla="*/ 226 w 276"/>
                              <a:gd name="T39" fmla="*/ 40 h 471"/>
                              <a:gd name="T40" fmla="*/ 201 w 276"/>
                              <a:gd name="T41" fmla="*/ 0 h 471"/>
                              <a:gd name="T42" fmla="*/ 201 w 276"/>
                              <a:gd name="T43" fmla="*/ 0 h 471"/>
                              <a:gd name="T44" fmla="*/ 131 w 276"/>
                              <a:gd name="T45" fmla="*/ 85 h 471"/>
                              <a:gd name="T46" fmla="*/ 75 w 276"/>
                              <a:gd name="T47" fmla="*/ 170 h 471"/>
                              <a:gd name="T48" fmla="*/ 35 w 276"/>
                              <a:gd name="T49" fmla="*/ 245 h 471"/>
                              <a:gd name="T50" fmla="*/ 20 w 276"/>
                              <a:gd name="T51" fmla="*/ 280 h 471"/>
                              <a:gd name="T52" fmla="*/ 10 w 276"/>
                              <a:gd name="T53" fmla="*/ 316 h 471"/>
                              <a:gd name="T54" fmla="*/ 10 w 276"/>
                              <a:gd name="T55" fmla="*/ 316 h 471"/>
                              <a:gd name="T56" fmla="*/ 5 w 276"/>
                              <a:gd name="T57" fmla="*/ 346 h 471"/>
                              <a:gd name="T58" fmla="*/ 0 w 276"/>
                              <a:gd name="T59" fmla="*/ 376 h 471"/>
                              <a:gd name="T60" fmla="*/ 5 w 276"/>
                              <a:gd name="T61" fmla="*/ 401 h 471"/>
                              <a:gd name="T62" fmla="*/ 15 w 276"/>
                              <a:gd name="T63" fmla="*/ 421 h 471"/>
                              <a:gd name="T64" fmla="*/ 15 w 276"/>
                              <a:gd name="T65" fmla="*/ 421 h 471"/>
                              <a:gd name="T66" fmla="*/ 25 w 276"/>
                              <a:gd name="T67" fmla="*/ 441 h 471"/>
                              <a:gd name="T68" fmla="*/ 40 w 276"/>
                              <a:gd name="T69" fmla="*/ 451 h 471"/>
                              <a:gd name="T70" fmla="*/ 60 w 276"/>
                              <a:gd name="T71" fmla="*/ 461 h 471"/>
                              <a:gd name="T72" fmla="*/ 90 w 276"/>
                              <a:gd name="T73" fmla="*/ 471 h 471"/>
                              <a:gd name="T74" fmla="*/ 90 w 276"/>
                              <a:gd name="T75" fmla="*/ 471 h 4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76" h="471">
                                <a:moveTo>
                                  <a:pt x="90" y="471"/>
                                </a:moveTo>
                                <a:lnTo>
                                  <a:pt x="90" y="471"/>
                                </a:lnTo>
                                <a:lnTo>
                                  <a:pt x="121" y="471"/>
                                </a:lnTo>
                                <a:lnTo>
                                  <a:pt x="151" y="466"/>
                                </a:lnTo>
                                <a:lnTo>
                                  <a:pt x="181" y="456"/>
                                </a:lnTo>
                                <a:lnTo>
                                  <a:pt x="206" y="436"/>
                                </a:lnTo>
                                <a:lnTo>
                                  <a:pt x="226" y="416"/>
                                </a:lnTo>
                                <a:lnTo>
                                  <a:pt x="246" y="391"/>
                                </a:lnTo>
                                <a:lnTo>
                                  <a:pt x="256" y="361"/>
                                </a:lnTo>
                                <a:lnTo>
                                  <a:pt x="266" y="326"/>
                                </a:lnTo>
                                <a:lnTo>
                                  <a:pt x="276" y="290"/>
                                </a:lnTo>
                                <a:lnTo>
                                  <a:pt x="276" y="250"/>
                                </a:lnTo>
                                <a:lnTo>
                                  <a:pt x="276" y="210"/>
                                </a:lnTo>
                                <a:lnTo>
                                  <a:pt x="271" y="170"/>
                                </a:lnTo>
                                <a:lnTo>
                                  <a:pt x="261" y="125"/>
                                </a:lnTo>
                                <a:lnTo>
                                  <a:pt x="246" y="85"/>
                                </a:lnTo>
                                <a:lnTo>
                                  <a:pt x="226" y="40"/>
                                </a:lnTo>
                                <a:lnTo>
                                  <a:pt x="201" y="0"/>
                                </a:lnTo>
                                <a:lnTo>
                                  <a:pt x="131" y="85"/>
                                </a:lnTo>
                                <a:lnTo>
                                  <a:pt x="75" y="170"/>
                                </a:lnTo>
                                <a:lnTo>
                                  <a:pt x="35" y="245"/>
                                </a:lnTo>
                                <a:lnTo>
                                  <a:pt x="20" y="280"/>
                                </a:lnTo>
                                <a:lnTo>
                                  <a:pt x="10" y="316"/>
                                </a:lnTo>
                                <a:lnTo>
                                  <a:pt x="5" y="346"/>
                                </a:lnTo>
                                <a:lnTo>
                                  <a:pt x="0" y="376"/>
                                </a:lnTo>
                                <a:lnTo>
                                  <a:pt x="5" y="401"/>
                                </a:lnTo>
                                <a:lnTo>
                                  <a:pt x="15" y="421"/>
                                </a:lnTo>
                                <a:lnTo>
                                  <a:pt x="25" y="441"/>
                                </a:lnTo>
                                <a:lnTo>
                                  <a:pt x="40" y="451"/>
                                </a:lnTo>
                                <a:lnTo>
                                  <a:pt x="60" y="461"/>
                                </a:lnTo>
                                <a:lnTo>
                                  <a:pt x="90" y="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569"/>
                        <wps:cNvSpPr>
                          <a:spLocks/>
                        </wps:cNvSpPr>
                        <wps:spPr bwMode="auto">
                          <a:xfrm>
                            <a:off x="1165" y="1205"/>
                            <a:ext cx="511" cy="135"/>
                          </a:xfrm>
                          <a:custGeom>
                            <a:avLst/>
                            <a:gdLst>
                              <a:gd name="T0" fmla="*/ 5 w 511"/>
                              <a:gd name="T1" fmla="*/ 90 h 135"/>
                              <a:gd name="T2" fmla="*/ 5 w 511"/>
                              <a:gd name="T3" fmla="*/ 90 h 135"/>
                              <a:gd name="T4" fmla="*/ 5 w 511"/>
                              <a:gd name="T5" fmla="*/ 95 h 135"/>
                              <a:gd name="T6" fmla="*/ 511 w 511"/>
                              <a:gd name="T7" fmla="*/ 135 h 135"/>
                              <a:gd name="T8" fmla="*/ 511 w 511"/>
                              <a:gd name="T9" fmla="*/ 135 h 135"/>
                              <a:gd name="T10" fmla="*/ 511 w 511"/>
                              <a:gd name="T11" fmla="*/ 135 h 135"/>
                              <a:gd name="T12" fmla="*/ 496 w 511"/>
                              <a:gd name="T13" fmla="*/ 85 h 135"/>
                              <a:gd name="T14" fmla="*/ 486 w 511"/>
                              <a:gd name="T15" fmla="*/ 40 h 135"/>
                              <a:gd name="T16" fmla="*/ 486 w 511"/>
                              <a:gd name="T17" fmla="*/ 40 h 135"/>
                              <a:gd name="T18" fmla="*/ 0 w 511"/>
                              <a:gd name="T19" fmla="*/ 0 h 135"/>
                              <a:gd name="T20" fmla="*/ 0 w 511"/>
                              <a:gd name="T21" fmla="*/ 0 h 135"/>
                              <a:gd name="T22" fmla="*/ 5 w 511"/>
                              <a:gd name="T23" fmla="*/ 90 h 135"/>
                              <a:gd name="T24" fmla="*/ 5 w 511"/>
                              <a:gd name="T25" fmla="*/ 90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11" h="135">
                                <a:moveTo>
                                  <a:pt x="5" y="90"/>
                                </a:moveTo>
                                <a:lnTo>
                                  <a:pt x="5" y="90"/>
                                </a:lnTo>
                                <a:lnTo>
                                  <a:pt x="5" y="95"/>
                                </a:lnTo>
                                <a:lnTo>
                                  <a:pt x="511" y="135"/>
                                </a:lnTo>
                                <a:lnTo>
                                  <a:pt x="496" y="85"/>
                                </a:lnTo>
                                <a:lnTo>
                                  <a:pt x="486" y="40"/>
                                </a:lnTo>
                                <a:lnTo>
                                  <a:pt x="0" y="0"/>
                                </a:lnTo>
                                <a:lnTo>
                                  <a:pt x="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570"/>
                        <wps:cNvSpPr>
                          <a:spLocks/>
                        </wps:cNvSpPr>
                        <wps:spPr bwMode="auto">
                          <a:xfrm>
                            <a:off x="1240" y="1305"/>
                            <a:ext cx="51" cy="45"/>
                          </a:xfrm>
                          <a:custGeom>
                            <a:avLst/>
                            <a:gdLst>
                              <a:gd name="T0" fmla="*/ 31 w 51"/>
                              <a:gd name="T1" fmla="*/ 45 h 45"/>
                              <a:gd name="T2" fmla="*/ 31 w 51"/>
                              <a:gd name="T3" fmla="*/ 45 h 45"/>
                              <a:gd name="T4" fmla="*/ 41 w 51"/>
                              <a:gd name="T5" fmla="*/ 40 h 45"/>
                              <a:gd name="T6" fmla="*/ 46 w 51"/>
                              <a:gd name="T7" fmla="*/ 35 h 45"/>
                              <a:gd name="T8" fmla="*/ 51 w 51"/>
                              <a:gd name="T9" fmla="*/ 20 h 45"/>
                              <a:gd name="T10" fmla="*/ 51 w 51"/>
                              <a:gd name="T11" fmla="*/ 5 h 45"/>
                              <a:gd name="T12" fmla="*/ 0 w 51"/>
                              <a:gd name="T13" fmla="*/ 0 h 45"/>
                              <a:gd name="T14" fmla="*/ 0 w 51"/>
                              <a:gd name="T15" fmla="*/ 0 h 45"/>
                              <a:gd name="T16" fmla="*/ 0 w 51"/>
                              <a:gd name="T17" fmla="*/ 20 h 45"/>
                              <a:gd name="T18" fmla="*/ 10 w 51"/>
                              <a:gd name="T19" fmla="*/ 35 h 45"/>
                              <a:gd name="T20" fmla="*/ 20 w 51"/>
                              <a:gd name="T21" fmla="*/ 40 h 45"/>
                              <a:gd name="T22" fmla="*/ 31 w 51"/>
                              <a:gd name="T23" fmla="*/ 45 h 45"/>
                              <a:gd name="T24" fmla="*/ 31 w 51"/>
                              <a:gd name="T25" fmla="*/ 4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1" h="45">
                                <a:moveTo>
                                  <a:pt x="31" y="45"/>
                                </a:moveTo>
                                <a:lnTo>
                                  <a:pt x="31" y="45"/>
                                </a:lnTo>
                                <a:lnTo>
                                  <a:pt x="41" y="40"/>
                                </a:lnTo>
                                <a:lnTo>
                                  <a:pt x="46" y="35"/>
                                </a:lnTo>
                                <a:lnTo>
                                  <a:pt x="51" y="20"/>
                                </a:lnTo>
                                <a:lnTo>
                                  <a:pt x="51" y="5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0" y="35"/>
                                </a:lnTo>
                                <a:lnTo>
                                  <a:pt x="20" y="40"/>
                                </a:lnTo>
                                <a:lnTo>
                                  <a:pt x="3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571"/>
                        <wps:cNvSpPr>
                          <a:spLocks/>
                        </wps:cNvSpPr>
                        <wps:spPr bwMode="auto">
                          <a:xfrm>
                            <a:off x="1496" y="1325"/>
                            <a:ext cx="50" cy="45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45"/>
                              <a:gd name="T2" fmla="*/ 0 w 50"/>
                              <a:gd name="T3" fmla="*/ 0 h 45"/>
                              <a:gd name="T4" fmla="*/ 5 w 50"/>
                              <a:gd name="T5" fmla="*/ 20 h 45"/>
                              <a:gd name="T6" fmla="*/ 10 w 50"/>
                              <a:gd name="T7" fmla="*/ 35 h 45"/>
                              <a:gd name="T8" fmla="*/ 20 w 50"/>
                              <a:gd name="T9" fmla="*/ 45 h 45"/>
                              <a:gd name="T10" fmla="*/ 30 w 50"/>
                              <a:gd name="T11" fmla="*/ 45 h 45"/>
                              <a:gd name="T12" fmla="*/ 30 w 50"/>
                              <a:gd name="T13" fmla="*/ 45 h 45"/>
                              <a:gd name="T14" fmla="*/ 40 w 50"/>
                              <a:gd name="T15" fmla="*/ 40 h 45"/>
                              <a:gd name="T16" fmla="*/ 45 w 50"/>
                              <a:gd name="T17" fmla="*/ 35 h 45"/>
                              <a:gd name="T18" fmla="*/ 50 w 50"/>
                              <a:gd name="T19" fmla="*/ 20 h 45"/>
                              <a:gd name="T20" fmla="*/ 45 w 50"/>
                              <a:gd name="T21" fmla="*/ 5 h 45"/>
                              <a:gd name="T22" fmla="*/ 0 w 50"/>
                              <a:gd name="T23" fmla="*/ 0 h 45"/>
                              <a:gd name="T24" fmla="*/ 0 w 50"/>
                              <a:gd name="T25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0" h="4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20"/>
                                </a:lnTo>
                                <a:lnTo>
                                  <a:pt x="10" y="35"/>
                                </a:lnTo>
                                <a:lnTo>
                                  <a:pt x="20" y="45"/>
                                </a:lnTo>
                                <a:lnTo>
                                  <a:pt x="30" y="45"/>
                                </a:lnTo>
                                <a:lnTo>
                                  <a:pt x="40" y="40"/>
                                </a:lnTo>
                                <a:lnTo>
                                  <a:pt x="45" y="35"/>
                                </a:lnTo>
                                <a:lnTo>
                                  <a:pt x="50" y="20"/>
                                </a:lnTo>
                                <a:lnTo>
                                  <a:pt x="45" y="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572"/>
                        <wps:cNvSpPr>
                          <a:spLocks/>
                        </wps:cNvSpPr>
                        <wps:spPr bwMode="auto">
                          <a:xfrm>
                            <a:off x="470" y="2241"/>
                            <a:ext cx="831" cy="500"/>
                          </a:xfrm>
                          <a:custGeom>
                            <a:avLst/>
                            <a:gdLst>
                              <a:gd name="T0" fmla="*/ 25 w 831"/>
                              <a:gd name="T1" fmla="*/ 0 h 500"/>
                              <a:gd name="T2" fmla="*/ 25 w 831"/>
                              <a:gd name="T3" fmla="*/ 0 h 500"/>
                              <a:gd name="T4" fmla="*/ 15 w 831"/>
                              <a:gd name="T5" fmla="*/ 25 h 500"/>
                              <a:gd name="T6" fmla="*/ 5 w 831"/>
                              <a:gd name="T7" fmla="*/ 45 h 500"/>
                              <a:gd name="T8" fmla="*/ 0 w 831"/>
                              <a:gd name="T9" fmla="*/ 70 h 500"/>
                              <a:gd name="T10" fmla="*/ 0 w 831"/>
                              <a:gd name="T11" fmla="*/ 95 h 500"/>
                              <a:gd name="T12" fmla="*/ 5 w 831"/>
                              <a:gd name="T13" fmla="*/ 150 h 500"/>
                              <a:gd name="T14" fmla="*/ 20 w 831"/>
                              <a:gd name="T15" fmla="*/ 205 h 500"/>
                              <a:gd name="T16" fmla="*/ 20 w 831"/>
                              <a:gd name="T17" fmla="*/ 205 h 500"/>
                              <a:gd name="T18" fmla="*/ 45 w 831"/>
                              <a:gd name="T19" fmla="*/ 260 h 500"/>
                              <a:gd name="T20" fmla="*/ 80 w 831"/>
                              <a:gd name="T21" fmla="*/ 315 h 500"/>
                              <a:gd name="T22" fmla="*/ 125 w 831"/>
                              <a:gd name="T23" fmla="*/ 360 h 500"/>
                              <a:gd name="T24" fmla="*/ 180 w 831"/>
                              <a:gd name="T25" fmla="*/ 405 h 500"/>
                              <a:gd name="T26" fmla="*/ 180 w 831"/>
                              <a:gd name="T27" fmla="*/ 405 h 500"/>
                              <a:gd name="T28" fmla="*/ 240 w 831"/>
                              <a:gd name="T29" fmla="*/ 445 h 500"/>
                              <a:gd name="T30" fmla="*/ 310 w 831"/>
                              <a:gd name="T31" fmla="*/ 475 h 500"/>
                              <a:gd name="T32" fmla="*/ 385 w 831"/>
                              <a:gd name="T33" fmla="*/ 490 h 500"/>
                              <a:gd name="T34" fmla="*/ 460 w 831"/>
                              <a:gd name="T35" fmla="*/ 500 h 500"/>
                              <a:gd name="T36" fmla="*/ 460 w 831"/>
                              <a:gd name="T37" fmla="*/ 500 h 500"/>
                              <a:gd name="T38" fmla="*/ 505 w 831"/>
                              <a:gd name="T39" fmla="*/ 500 h 500"/>
                              <a:gd name="T40" fmla="*/ 550 w 831"/>
                              <a:gd name="T41" fmla="*/ 495 h 500"/>
                              <a:gd name="T42" fmla="*/ 600 w 831"/>
                              <a:gd name="T43" fmla="*/ 485 h 500"/>
                              <a:gd name="T44" fmla="*/ 645 w 831"/>
                              <a:gd name="T45" fmla="*/ 475 h 500"/>
                              <a:gd name="T46" fmla="*/ 690 w 831"/>
                              <a:gd name="T47" fmla="*/ 460 h 500"/>
                              <a:gd name="T48" fmla="*/ 740 w 831"/>
                              <a:gd name="T49" fmla="*/ 440 h 500"/>
                              <a:gd name="T50" fmla="*/ 785 w 831"/>
                              <a:gd name="T51" fmla="*/ 415 h 500"/>
                              <a:gd name="T52" fmla="*/ 831 w 831"/>
                              <a:gd name="T53" fmla="*/ 390 h 500"/>
                              <a:gd name="T54" fmla="*/ 831 w 831"/>
                              <a:gd name="T55" fmla="*/ 390 h 500"/>
                              <a:gd name="T56" fmla="*/ 740 w 831"/>
                              <a:gd name="T57" fmla="*/ 315 h 500"/>
                              <a:gd name="T58" fmla="*/ 640 w 831"/>
                              <a:gd name="T59" fmla="*/ 245 h 500"/>
                              <a:gd name="T60" fmla="*/ 545 w 831"/>
                              <a:gd name="T61" fmla="*/ 185 h 500"/>
                              <a:gd name="T62" fmla="*/ 445 w 831"/>
                              <a:gd name="T63" fmla="*/ 135 h 500"/>
                              <a:gd name="T64" fmla="*/ 345 w 831"/>
                              <a:gd name="T65" fmla="*/ 90 h 500"/>
                              <a:gd name="T66" fmla="*/ 240 w 831"/>
                              <a:gd name="T67" fmla="*/ 50 h 500"/>
                              <a:gd name="T68" fmla="*/ 135 w 831"/>
                              <a:gd name="T69" fmla="*/ 25 h 500"/>
                              <a:gd name="T70" fmla="*/ 25 w 831"/>
                              <a:gd name="T71" fmla="*/ 0 h 500"/>
                              <a:gd name="T72" fmla="*/ 25 w 831"/>
                              <a:gd name="T73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831" h="500">
                                <a:moveTo>
                                  <a:pt x="25" y="0"/>
                                </a:moveTo>
                                <a:lnTo>
                                  <a:pt x="25" y="0"/>
                                </a:lnTo>
                                <a:lnTo>
                                  <a:pt x="15" y="25"/>
                                </a:lnTo>
                                <a:lnTo>
                                  <a:pt x="5" y="45"/>
                                </a:lnTo>
                                <a:lnTo>
                                  <a:pt x="0" y="70"/>
                                </a:lnTo>
                                <a:lnTo>
                                  <a:pt x="0" y="95"/>
                                </a:lnTo>
                                <a:lnTo>
                                  <a:pt x="5" y="150"/>
                                </a:lnTo>
                                <a:lnTo>
                                  <a:pt x="20" y="205"/>
                                </a:lnTo>
                                <a:lnTo>
                                  <a:pt x="45" y="260"/>
                                </a:lnTo>
                                <a:lnTo>
                                  <a:pt x="80" y="315"/>
                                </a:lnTo>
                                <a:lnTo>
                                  <a:pt x="125" y="360"/>
                                </a:lnTo>
                                <a:lnTo>
                                  <a:pt x="180" y="405"/>
                                </a:lnTo>
                                <a:lnTo>
                                  <a:pt x="240" y="445"/>
                                </a:lnTo>
                                <a:lnTo>
                                  <a:pt x="310" y="475"/>
                                </a:lnTo>
                                <a:lnTo>
                                  <a:pt x="385" y="490"/>
                                </a:lnTo>
                                <a:lnTo>
                                  <a:pt x="460" y="500"/>
                                </a:lnTo>
                                <a:lnTo>
                                  <a:pt x="505" y="500"/>
                                </a:lnTo>
                                <a:lnTo>
                                  <a:pt x="550" y="495"/>
                                </a:lnTo>
                                <a:lnTo>
                                  <a:pt x="600" y="485"/>
                                </a:lnTo>
                                <a:lnTo>
                                  <a:pt x="645" y="475"/>
                                </a:lnTo>
                                <a:lnTo>
                                  <a:pt x="690" y="460"/>
                                </a:lnTo>
                                <a:lnTo>
                                  <a:pt x="740" y="440"/>
                                </a:lnTo>
                                <a:lnTo>
                                  <a:pt x="785" y="415"/>
                                </a:lnTo>
                                <a:lnTo>
                                  <a:pt x="831" y="390"/>
                                </a:lnTo>
                                <a:lnTo>
                                  <a:pt x="740" y="315"/>
                                </a:lnTo>
                                <a:lnTo>
                                  <a:pt x="640" y="245"/>
                                </a:lnTo>
                                <a:lnTo>
                                  <a:pt x="545" y="185"/>
                                </a:lnTo>
                                <a:lnTo>
                                  <a:pt x="445" y="135"/>
                                </a:lnTo>
                                <a:lnTo>
                                  <a:pt x="345" y="90"/>
                                </a:lnTo>
                                <a:lnTo>
                                  <a:pt x="240" y="50"/>
                                </a:lnTo>
                                <a:lnTo>
                                  <a:pt x="135" y="25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C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573"/>
                        <wps:cNvSpPr>
                          <a:spLocks/>
                        </wps:cNvSpPr>
                        <wps:spPr bwMode="auto">
                          <a:xfrm>
                            <a:off x="1491" y="2191"/>
                            <a:ext cx="145" cy="120"/>
                          </a:xfrm>
                          <a:custGeom>
                            <a:avLst/>
                            <a:gdLst>
                              <a:gd name="T0" fmla="*/ 90 w 145"/>
                              <a:gd name="T1" fmla="*/ 30 h 120"/>
                              <a:gd name="T2" fmla="*/ 0 w 145"/>
                              <a:gd name="T3" fmla="*/ 40 h 120"/>
                              <a:gd name="T4" fmla="*/ 60 w 145"/>
                              <a:gd name="T5" fmla="*/ 55 h 120"/>
                              <a:gd name="T6" fmla="*/ 10 w 145"/>
                              <a:gd name="T7" fmla="*/ 85 h 120"/>
                              <a:gd name="T8" fmla="*/ 75 w 145"/>
                              <a:gd name="T9" fmla="*/ 80 h 120"/>
                              <a:gd name="T10" fmla="*/ 40 w 145"/>
                              <a:gd name="T11" fmla="*/ 120 h 120"/>
                              <a:gd name="T12" fmla="*/ 40 w 145"/>
                              <a:gd name="T13" fmla="*/ 120 h 120"/>
                              <a:gd name="T14" fmla="*/ 75 w 145"/>
                              <a:gd name="T15" fmla="*/ 100 h 120"/>
                              <a:gd name="T16" fmla="*/ 105 w 145"/>
                              <a:gd name="T17" fmla="*/ 80 h 120"/>
                              <a:gd name="T18" fmla="*/ 130 w 145"/>
                              <a:gd name="T19" fmla="*/ 55 h 120"/>
                              <a:gd name="T20" fmla="*/ 145 w 145"/>
                              <a:gd name="T21" fmla="*/ 30 h 120"/>
                              <a:gd name="T22" fmla="*/ 145 w 145"/>
                              <a:gd name="T23" fmla="*/ 30 h 120"/>
                              <a:gd name="T24" fmla="*/ 125 w 145"/>
                              <a:gd name="T25" fmla="*/ 20 h 120"/>
                              <a:gd name="T26" fmla="*/ 105 w 145"/>
                              <a:gd name="T27" fmla="*/ 10 h 120"/>
                              <a:gd name="T28" fmla="*/ 75 w 145"/>
                              <a:gd name="T29" fmla="*/ 5 h 120"/>
                              <a:gd name="T30" fmla="*/ 45 w 145"/>
                              <a:gd name="T31" fmla="*/ 0 h 120"/>
                              <a:gd name="T32" fmla="*/ 90 w 145"/>
                              <a:gd name="T33" fmla="*/ 30 h 120"/>
                              <a:gd name="T34" fmla="*/ 90 w 145"/>
                              <a:gd name="T35" fmla="*/ 3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5" h="120">
                                <a:moveTo>
                                  <a:pt x="90" y="30"/>
                                </a:moveTo>
                                <a:lnTo>
                                  <a:pt x="0" y="40"/>
                                </a:lnTo>
                                <a:lnTo>
                                  <a:pt x="60" y="55"/>
                                </a:lnTo>
                                <a:lnTo>
                                  <a:pt x="10" y="85"/>
                                </a:lnTo>
                                <a:lnTo>
                                  <a:pt x="75" y="80"/>
                                </a:lnTo>
                                <a:lnTo>
                                  <a:pt x="40" y="120"/>
                                </a:lnTo>
                                <a:lnTo>
                                  <a:pt x="75" y="100"/>
                                </a:lnTo>
                                <a:lnTo>
                                  <a:pt x="105" y="80"/>
                                </a:lnTo>
                                <a:lnTo>
                                  <a:pt x="130" y="55"/>
                                </a:lnTo>
                                <a:lnTo>
                                  <a:pt x="145" y="30"/>
                                </a:lnTo>
                                <a:lnTo>
                                  <a:pt x="125" y="20"/>
                                </a:lnTo>
                                <a:lnTo>
                                  <a:pt x="105" y="10"/>
                                </a:lnTo>
                                <a:lnTo>
                                  <a:pt x="75" y="5"/>
                                </a:lnTo>
                                <a:lnTo>
                                  <a:pt x="45" y="0"/>
                                </a:lnTo>
                                <a:lnTo>
                                  <a:pt x="9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574"/>
                        <wps:cNvSpPr>
                          <a:spLocks/>
                        </wps:cNvSpPr>
                        <wps:spPr bwMode="auto">
                          <a:xfrm>
                            <a:off x="1636" y="1756"/>
                            <a:ext cx="355" cy="465"/>
                          </a:xfrm>
                          <a:custGeom>
                            <a:avLst/>
                            <a:gdLst>
                              <a:gd name="T0" fmla="*/ 115 w 355"/>
                              <a:gd name="T1" fmla="*/ 0 h 465"/>
                              <a:gd name="T2" fmla="*/ 115 w 355"/>
                              <a:gd name="T3" fmla="*/ 0 h 465"/>
                              <a:gd name="T4" fmla="*/ 100 w 355"/>
                              <a:gd name="T5" fmla="*/ 45 h 465"/>
                              <a:gd name="T6" fmla="*/ 95 w 355"/>
                              <a:gd name="T7" fmla="*/ 80 h 465"/>
                              <a:gd name="T8" fmla="*/ 95 w 355"/>
                              <a:gd name="T9" fmla="*/ 80 h 465"/>
                              <a:gd name="T10" fmla="*/ 100 w 355"/>
                              <a:gd name="T11" fmla="*/ 100 h 465"/>
                              <a:gd name="T12" fmla="*/ 105 w 355"/>
                              <a:gd name="T13" fmla="*/ 110 h 465"/>
                              <a:gd name="T14" fmla="*/ 115 w 355"/>
                              <a:gd name="T15" fmla="*/ 120 h 465"/>
                              <a:gd name="T16" fmla="*/ 130 w 355"/>
                              <a:gd name="T17" fmla="*/ 125 h 465"/>
                              <a:gd name="T18" fmla="*/ 130 w 355"/>
                              <a:gd name="T19" fmla="*/ 125 h 465"/>
                              <a:gd name="T20" fmla="*/ 155 w 355"/>
                              <a:gd name="T21" fmla="*/ 140 h 465"/>
                              <a:gd name="T22" fmla="*/ 180 w 355"/>
                              <a:gd name="T23" fmla="*/ 155 h 465"/>
                              <a:gd name="T24" fmla="*/ 200 w 355"/>
                              <a:gd name="T25" fmla="*/ 175 h 465"/>
                              <a:gd name="T26" fmla="*/ 215 w 355"/>
                              <a:gd name="T27" fmla="*/ 195 h 465"/>
                              <a:gd name="T28" fmla="*/ 215 w 355"/>
                              <a:gd name="T29" fmla="*/ 195 h 465"/>
                              <a:gd name="T30" fmla="*/ 220 w 355"/>
                              <a:gd name="T31" fmla="*/ 215 h 465"/>
                              <a:gd name="T32" fmla="*/ 225 w 355"/>
                              <a:gd name="T33" fmla="*/ 240 h 465"/>
                              <a:gd name="T34" fmla="*/ 225 w 355"/>
                              <a:gd name="T35" fmla="*/ 260 h 465"/>
                              <a:gd name="T36" fmla="*/ 220 w 355"/>
                              <a:gd name="T37" fmla="*/ 285 h 465"/>
                              <a:gd name="T38" fmla="*/ 220 w 355"/>
                              <a:gd name="T39" fmla="*/ 285 h 465"/>
                              <a:gd name="T40" fmla="*/ 210 w 355"/>
                              <a:gd name="T41" fmla="*/ 315 h 465"/>
                              <a:gd name="T42" fmla="*/ 195 w 355"/>
                              <a:gd name="T43" fmla="*/ 340 h 465"/>
                              <a:gd name="T44" fmla="*/ 175 w 355"/>
                              <a:gd name="T45" fmla="*/ 365 h 465"/>
                              <a:gd name="T46" fmla="*/ 150 w 355"/>
                              <a:gd name="T47" fmla="*/ 385 h 465"/>
                              <a:gd name="T48" fmla="*/ 150 w 355"/>
                              <a:gd name="T49" fmla="*/ 385 h 465"/>
                              <a:gd name="T50" fmla="*/ 115 w 355"/>
                              <a:gd name="T51" fmla="*/ 410 h 465"/>
                              <a:gd name="T52" fmla="*/ 80 w 355"/>
                              <a:gd name="T53" fmla="*/ 430 h 465"/>
                              <a:gd name="T54" fmla="*/ 40 w 355"/>
                              <a:gd name="T55" fmla="*/ 450 h 465"/>
                              <a:gd name="T56" fmla="*/ 0 w 355"/>
                              <a:gd name="T57" fmla="*/ 465 h 465"/>
                              <a:gd name="T58" fmla="*/ 0 w 355"/>
                              <a:gd name="T59" fmla="*/ 465 h 465"/>
                              <a:gd name="T60" fmla="*/ 75 w 355"/>
                              <a:gd name="T61" fmla="*/ 455 h 465"/>
                              <a:gd name="T62" fmla="*/ 145 w 355"/>
                              <a:gd name="T63" fmla="*/ 435 h 465"/>
                              <a:gd name="T64" fmla="*/ 205 w 355"/>
                              <a:gd name="T65" fmla="*/ 410 h 465"/>
                              <a:gd name="T66" fmla="*/ 255 w 355"/>
                              <a:gd name="T67" fmla="*/ 375 h 465"/>
                              <a:gd name="T68" fmla="*/ 255 w 355"/>
                              <a:gd name="T69" fmla="*/ 375 h 465"/>
                              <a:gd name="T70" fmla="*/ 295 w 355"/>
                              <a:gd name="T71" fmla="*/ 345 h 465"/>
                              <a:gd name="T72" fmla="*/ 325 w 355"/>
                              <a:gd name="T73" fmla="*/ 310 h 465"/>
                              <a:gd name="T74" fmla="*/ 345 w 355"/>
                              <a:gd name="T75" fmla="*/ 270 h 465"/>
                              <a:gd name="T76" fmla="*/ 355 w 355"/>
                              <a:gd name="T77" fmla="*/ 230 h 465"/>
                              <a:gd name="T78" fmla="*/ 355 w 355"/>
                              <a:gd name="T79" fmla="*/ 230 h 465"/>
                              <a:gd name="T80" fmla="*/ 355 w 355"/>
                              <a:gd name="T81" fmla="*/ 190 h 465"/>
                              <a:gd name="T82" fmla="*/ 350 w 355"/>
                              <a:gd name="T83" fmla="*/ 155 h 465"/>
                              <a:gd name="T84" fmla="*/ 330 w 355"/>
                              <a:gd name="T85" fmla="*/ 120 h 465"/>
                              <a:gd name="T86" fmla="*/ 305 w 355"/>
                              <a:gd name="T87" fmla="*/ 85 h 465"/>
                              <a:gd name="T88" fmla="*/ 305 w 355"/>
                              <a:gd name="T89" fmla="*/ 85 h 465"/>
                              <a:gd name="T90" fmla="*/ 270 w 355"/>
                              <a:gd name="T91" fmla="*/ 55 h 465"/>
                              <a:gd name="T92" fmla="*/ 225 w 355"/>
                              <a:gd name="T93" fmla="*/ 30 h 465"/>
                              <a:gd name="T94" fmla="*/ 175 w 355"/>
                              <a:gd name="T95" fmla="*/ 10 h 465"/>
                              <a:gd name="T96" fmla="*/ 115 w 355"/>
                              <a:gd name="T97" fmla="*/ 0 h 465"/>
                              <a:gd name="T98" fmla="*/ 115 w 355"/>
                              <a:gd name="T99" fmla="*/ 0 h 4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55" h="465">
                                <a:moveTo>
                                  <a:pt x="115" y="0"/>
                                </a:moveTo>
                                <a:lnTo>
                                  <a:pt x="115" y="0"/>
                                </a:lnTo>
                                <a:lnTo>
                                  <a:pt x="100" y="45"/>
                                </a:lnTo>
                                <a:lnTo>
                                  <a:pt x="95" y="80"/>
                                </a:lnTo>
                                <a:lnTo>
                                  <a:pt x="100" y="100"/>
                                </a:lnTo>
                                <a:lnTo>
                                  <a:pt x="105" y="110"/>
                                </a:lnTo>
                                <a:lnTo>
                                  <a:pt x="115" y="120"/>
                                </a:lnTo>
                                <a:lnTo>
                                  <a:pt x="130" y="125"/>
                                </a:lnTo>
                                <a:lnTo>
                                  <a:pt x="155" y="140"/>
                                </a:lnTo>
                                <a:lnTo>
                                  <a:pt x="180" y="155"/>
                                </a:lnTo>
                                <a:lnTo>
                                  <a:pt x="200" y="175"/>
                                </a:lnTo>
                                <a:lnTo>
                                  <a:pt x="215" y="195"/>
                                </a:lnTo>
                                <a:lnTo>
                                  <a:pt x="220" y="215"/>
                                </a:lnTo>
                                <a:lnTo>
                                  <a:pt x="225" y="240"/>
                                </a:lnTo>
                                <a:lnTo>
                                  <a:pt x="225" y="260"/>
                                </a:lnTo>
                                <a:lnTo>
                                  <a:pt x="220" y="285"/>
                                </a:lnTo>
                                <a:lnTo>
                                  <a:pt x="210" y="315"/>
                                </a:lnTo>
                                <a:lnTo>
                                  <a:pt x="195" y="340"/>
                                </a:lnTo>
                                <a:lnTo>
                                  <a:pt x="175" y="365"/>
                                </a:lnTo>
                                <a:lnTo>
                                  <a:pt x="150" y="385"/>
                                </a:lnTo>
                                <a:lnTo>
                                  <a:pt x="115" y="410"/>
                                </a:lnTo>
                                <a:lnTo>
                                  <a:pt x="80" y="430"/>
                                </a:lnTo>
                                <a:lnTo>
                                  <a:pt x="40" y="450"/>
                                </a:lnTo>
                                <a:lnTo>
                                  <a:pt x="0" y="465"/>
                                </a:lnTo>
                                <a:lnTo>
                                  <a:pt x="75" y="455"/>
                                </a:lnTo>
                                <a:lnTo>
                                  <a:pt x="145" y="435"/>
                                </a:lnTo>
                                <a:lnTo>
                                  <a:pt x="205" y="410"/>
                                </a:lnTo>
                                <a:lnTo>
                                  <a:pt x="255" y="375"/>
                                </a:lnTo>
                                <a:lnTo>
                                  <a:pt x="295" y="345"/>
                                </a:lnTo>
                                <a:lnTo>
                                  <a:pt x="325" y="310"/>
                                </a:lnTo>
                                <a:lnTo>
                                  <a:pt x="345" y="270"/>
                                </a:lnTo>
                                <a:lnTo>
                                  <a:pt x="355" y="230"/>
                                </a:lnTo>
                                <a:lnTo>
                                  <a:pt x="355" y="190"/>
                                </a:lnTo>
                                <a:lnTo>
                                  <a:pt x="350" y="155"/>
                                </a:lnTo>
                                <a:lnTo>
                                  <a:pt x="330" y="120"/>
                                </a:lnTo>
                                <a:lnTo>
                                  <a:pt x="305" y="85"/>
                                </a:lnTo>
                                <a:lnTo>
                                  <a:pt x="270" y="55"/>
                                </a:lnTo>
                                <a:lnTo>
                                  <a:pt x="225" y="30"/>
                                </a:lnTo>
                                <a:lnTo>
                                  <a:pt x="175" y="10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575"/>
                        <wps:cNvSpPr>
                          <a:spLocks/>
                        </wps:cNvSpPr>
                        <wps:spPr bwMode="auto">
                          <a:xfrm>
                            <a:off x="825" y="2266"/>
                            <a:ext cx="40" cy="30"/>
                          </a:xfrm>
                          <a:custGeom>
                            <a:avLst/>
                            <a:gdLst>
                              <a:gd name="T0" fmla="*/ 0 w 40"/>
                              <a:gd name="T1" fmla="*/ 0 h 30"/>
                              <a:gd name="T2" fmla="*/ 0 w 40"/>
                              <a:gd name="T3" fmla="*/ 30 h 30"/>
                              <a:gd name="T4" fmla="*/ 40 w 40"/>
                              <a:gd name="T5" fmla="*/ 15 h 30"/>
                              <a:gd name="T6" fmla="*/ 0 w 40"/>
                              <a:gd name="T7" fmla="*/ 0 h 30"/>
                              <a:gd name="T8" fmla="*/ 0 w 40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4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6B77"/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576"/>
                        <wps:cNvSpPr>
                          <a:spLocks/>
                        </wps:cNvSpPr>
                        <wps:spPr bwMode="auto">
                          <a:xfrm>
                            <a:off x="935" y="2021"/>
                            <a:ext cx="25" cy="40"/>
                          </a:xfrm>
                          <a:custGeom>
                            <a:avLst/>
                            <a:gdLst>
                              <a:gd name="T0" fmla="*/ 0 w 25"/>
                              <a:gd name="T1" fmla="*/ 0 h 40"/>
                              <a:gd name="T2" fmla="*/ 0 w 25"/>
                              <a:gd name="T3" fmla="*/ 40 h 40"/>
                              <a:gd name="T4" fmla="*/ 25 w 25"/>
                              <a:gd name="T5" fmla="*/ 25 h 40"/>
                              <a:gd name="T6" fmla="*/ 0 w 25"/>
                              <a:gd name="T7" fmla="*/ 0 h 40"/>
                              <a:gd name="T8" fmla="*/ 0 w 25"/>
                              <a:gd name="T9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0">
                                <a:moveTo>
                                  <a:pt x="0" y="0"/>
                                </a:moveTo>
                                <a:lnTo>
                                  <a:pt x="0" y="40"/>
                                </a:lnTo>
                                <a:lnTo>
                                  <a:pt x="25" y="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6B77"/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577"/>
                        <wps:cNvSpPr>
                          <a:spLocks/>
                        </wps:cNvSpPr>
                        <wps:spPr bwMode="auto">
                          <a:xfrm>
                            <a:off x="1361" y="2146"/>
                            <a:ext cx="40" cy="35"/>
                          </a:xfrm>
                          <a:custGeom>
                            <a:avLst/>
                            <a:gdLst>
                              <a:gd name="T0" fmla="*/ 0 w 40"/>
                              <a:gd name="T1" fmla="*/ 10 h 35"/>
                              <a:gd name="T2" fmla="*/ 25 w 40"/>
                              <a:gd name="T3" fmla="*/ 35 h 35"/>
                              <a:gd name="T4" fmla="*/ 40 w 40"/>
                              <a:gd name="T5" fmla="*/ 0 h 35"/>
                              <a:gd name="T6" fmla="*/ 0 w 40"/>
                              <a:gd name="T7" fmla="*/ 10 h 35"/>
                              <a:gd name="T8" fmla="*/ 0 w 40"/>
                              <a:gd name="T9" fmla="*/ 1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35">
                                <a:moveTo>
                                  <a:pt x="0" y="10"/>
                                </a:moveTo>
                                <a:lnTo>
                                  <a:pt x="25" y="35"/>
                                </a:lnTo>
                                <a:lnTo>
                                  <a:pt x="4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6B77"/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578"/>
                        <wps:cNvSpPr>
                          <a:spLocks/>
                        </wps:cNvSpPr>
                        <wps:spPr bwMode="auto">
                          <a:xfrm>
                            <a:off x="615" y="1410"/>
                            <a:ext cx="105" cy="95"/>
                          </a:xfrm>
                          <a:custGeom>
                            <a:avLst/>
                            <a:gdLst>
                              <a:gd name="T0" fmla="*/ 105 w 105"/>
                              <a:gd name="T1" fmla="*/ 5 h 95"/>
                              <a:gd name="T2" fmla="*/ 105 w 105"/>
                              <a:gd name="T3" fmla="*/ 0 h 95"/>
                              <a:gd name="T4" fmla="*/ 105 w 105"/>
                              <a:gd name="T5" fmla="*/ 0 h 95"/>
                              <a:gd name="T6" fmla="*/ 50 w 105"/>
                              <a:gd name="T7" fmla="*/ 0 h 95"/>
                              <a:gd name="T8" fmla="*/ 0 w 105"/>
                              <a:gd name="T9" fmla="*/ 5 h 95"/>
                              <a:gd name="T10" fmla="*/ 15 w 105"/>
                              <a:gd name="T11" fmla="*/ 95 h 95"/>
                              <a:gd name="T12" fmla="*/ 15 w 105"/>
                              <a:gd name="T13" fmla="*/ 95 h 95"/>
                              <a:gd name="T14" fmla="*/ 45 w 105"/>
                              <a:gd name="T15" fmla="*/ 90 h 95"/>
                              <a:gd name="T16" fmla="*/ 70 w 105"/>
                              <a:gd name="T17" fmla="*/ 70 h 95"/>
                              <a:gd name="T18" fmla="*/ 70 w 105"/>
                              <a:gd name="T19" fmla="*/ 70 h 95"/>
                              <a:gd name="T20" fmla="*/ 80 w 105"/>
                              <a:gd name="T21" fmla="*/ 55 h 95"/>
                              <a:gd name="T22" fmla="*/ 90 w 105"/>
                              <a:gd name="T23" fmla="*/ 40 h 95"/>
                              <a:gd name="T24" fmla="*/ 100 w 105"/>
                              <a:gd name="T25" fmla="*/ 25 h 95"/>
                              <a:gd name="T26" fmla="*/ 105 w 105"/>
                              <a:gd name="T27" fmla="*/ 5 h 95"/>
                              <a:gd name="T28" fmla="*/ 105 w 105"/>
                              <a:gd name="T29" fmla="*/ 5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5"/>
                                </a:moveTo>
                                <a:lnTo>
                                  <a:pt x="105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5"/>
                                </a:lnTo>
                                <a:lnTo>
                                  <a:pt x="15" y="95"/>
                                </a:lnTo>
                                <a:lnTo>
                                  <a:pt x="45" y="90"/>
                                </a:lnTo>
                                <a:lnTo>
                                  <a:pt x="70" y="70"/>
                                </a:lnTo>
                                <a:lnTo>
                                  <a:pt x="80" y="55"/>
                                </a:lnTo>
                                <a:lnTo>
                                  <a:pt x="90" y="40"/>
                                </a:lnTo>
                                <a:lnTo>
                                  <a:pt x="100" y="25"/>
                                </a:lnTo>
                                <a:lnTo>
                                  <a:pt x="10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579"/>
                        <wps:cNvSpPr>
                          <a:spLocks/>
                        </wps:cNvSpPr>
                        <wps:spPr bwMode="auto">
                          <a:xfrm>
                            <a:off x="760" y="1425"/>
                            <a:ext cx="55" cy="115"/>
                          </a:xfrm>
                          <a:custGeom>
                            <a:avLst/>
                            <a:gdLst>
                              <a:gd name="T0" fmla="*/ 55 w 55"/>
                              <a:gd name="T1" fmla="*/ 5 h 115"/>
                              <a:gd name="T2" fmla="*/ 55 w 55"/>
                              <a:gd name="T3" fmla="*/ 5 h 115"/>
                              <a:gd name="T4" fmla="*/ 30 w 55"/>
                              <a:gd name="T5" fmla="*/ 0 h 115"/>
                              <a:gd name="T6" fmla="*/ 0 w 55"/>
                              <a:gd name="T7" fmla="*/ 115 h 115"/>
                              <a:gd name="T8" fmla="*/ 25 w 55"/>
                              <a:gd name="T9" fmla="*/ 115 h 115"/>
                              <a:gd name="T10" fmla="*/ 55 w 55"/>
                              <a:gd name="T11" fmla="*/ 5 h 115"/>
                              <a:gd name="T12" fmla="*/ 55 w 55"/>
                              <a:gd name="T13" fmla="*/ 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5" h="115">
                                <a:moveTo>
                                  <a:pt x="55" y="5"/>
                                </a:moveTo>
                                <a:lnTo>
                                  <a:pt x="55" y="5"/>
                                </a:lnTo>
                                <a:lnTo>
                                  <a:pt x="30" y="0"/>
                                </a:lnTo>
                                <a:lnTo>
                                  <a:pt x="0" y="115"/>
                                </a:lnTo>
                                <a:lnTo>
                                  <a:pt x="25" y="115"/>
                                </a:lnTo>
                                <a:lnTo>
                                  <a:pt x="5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580"/>
                        <wps:cNvSpPr>
                          <a:spLocks/>
                        </wps:cNvSpPr>
                        <wps:spPr bwMode="auto">
                          <a:xfrm>
                            <a:off x="710" y="1540"/>
                            <a:ext cx="75" cy="206"/>
                          </a:xfrm>
                          <a:custGeom>
                            <a:avLst/>
                            <a:gdLst>
                              <a:gd name="T0" fmla="*/ 50 w 75"/>
                              <a:gd name="T1" fmla="*/ 0 h 206"/>
                              <a:gd name="T2" fmla="*/ 0 w 75"/>
                              <a:gd name="T3" fmla="*/ 196 h 206"/>
                              <a:gd name="T4" fmla="*/ 20 w 75"/>
                              <a:gd name="T5" fmla="*/ 206 h 206"/>
                              <a:gd name="T6" fmla="*/ 75 w 75"/>
                              <a:gd name="T7" fmla="*/ 0 h 206"/>
                              <a:gd name="T8" fmla="*/ 50 w 75"/>
                              <a:gd name="T9" fmla="*/ 0 h 206"/>
                              <a:gd name="T10" fmla="*/ 50 w 75"/>
                              <a:gd name="T11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5" h="206">
                                <a:moveTo>
                                  <a:pt x="50" y="0"/>
                                </a:moveTo>
                                <a:lnTo>
                                  <a:pt x="0" y="196"/>
                                </a:lnTo>
                                <a:lnTo>
                                  <a:pt x="20" y="206"/>
                                </a:lnTo>
                                <a:lnTo>
                                  <a:pt x="75" y="0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581"/>
                        <wps:cNvSpPr>
                          <a:spLocks/>
                        </wps:cNvSpPr>
                        <wps:spPr bwMode="auto">
                          <a:xfrm>
                            <a:off x="275" y="10"/>
                            <a:ext cx="2161" cy="920"/>
                          </a:xfrm>
                          <a:custGeom>
                            <a:avLst/>
                            <a:gdLst>
                              <a:gd name="T0" fmla="*/ 0 w 2161"/>
                              <a:gd name="T1" fmla="*/ 920 h 920"/>
                              <a:gd name="T2" fmla="*/ 155 w 2161"/>
                              <a:gd name="T3" fmla="*/ 830 h 920"/>
                              <a:gd name="T4" fmla="*/ 300 w 2161"/>
                              <a:gd name="T5" fmla="*/ 780 h 920"/>
                              <a:gd name="T6" fmla="*/ 440 w 2161"/>
                              <a:gd name="T7" fmla="*/ 770 h 920"/>
                              <a:gd name="T8" fmla="*/ 575 w 2161"/>
                              <a:gd name="T9" fmla="*/ 800 h 920"/>
                              <a:gd name="T10" fmla="*/ 610 w 2161"/>
                              <a:gd name="T11" fmla="*/ 745 h 920"/>
                              <a:gd name="T12" fmla="*/ 695 w 2161"/>
                              <a:gd name="T13" fmla="*/ 645 h 920"/>
                              <a:gd name="T14" fmla="*/ 790 w 2161"/>
                              <a:gd name="T15" fmla="*/ 570 h 920"/>
                              <a:gd name="T16" fmla="*/ 890 w 2161"/>
                              <a:gd name="T17" fmla="*/ 510 h 920"/>
                              <a:gd name="T18" fmla="*/ 1001 w 2161"/>
                              <a:gd name="T19" fmla="*/ 470 h 920"/>
                              <a:gd name="T20" fmla="*/ 1121 w 2161"/>
                              <a:gd name="T21" fmla="*/ 450 h 920"/>
                              <a:gd name="T22" fmla="*/ 1251 w 2161"/>
                              <a:gd name="T23" fmla="*/ 450 h 920"/>
                              <a:gd name="T24" fmla="*/ 1391 w 2161"/>
                              <a:gd name="T25" fmla="*/ 470 h 920"/>
                              <a:gd name="T26" fmla="*/ 1461 w 2161"/>
                              <a:gd name="T27" fmla="*/ 490 h 920"/>
                              <a:gd name="T28" fmla="*/ 1501 w 2161"/>
                              <a:gd name="T29" fmla="*/ 430 h 920"/>
                              <a:gd name="T30" fmla="*/ 1556 w 2161"/>
                              <a:gd name="T31" fmla="*/ 375 h 920"/>
                              <a:gd name="T32" fmla="*/ 1626 w 2161"/>
                              <a:gd name="T33" fmla="*/ 330 h 920"/>
                              <a:gd name="T34" fmla="*/ 1801 w 2161"/>
                              <a:gd name="T35" fmla="*/ 250 h 920"/>
                              <a:gd name="T36" fmla="*/ 2026 w 2161"/>
                              <a:gd name="T37" fmla="*/ 200 h 920"/>
                              <a:gd name="T38" fmla="*/ 2161 w 2161"/>
                              <a:gd name="T39" fmla="*/ 185 h 920"/>
                              <a:gd name="T40" fmla="*/ 1886 w 2161"/>
                              <a:gd name="T41" fmla="*/ 90 h 920"/>
                              <a:gd name="T42" fmla="*/ 1716 w 2161"/>
                              <a:gd name="T43" fmla="*/ 45 h 920"/>
                              <a:gd name="T44" fmla="*/ 1546 w 2161"/>
                              <a:gd name="T45" fmla="*/ 15 h 920"/>
                              <a:gd name="T46" fmla="*/ 1386 w 2161"/>
                              <a:gd name="T47" fmla="*/ 0 h 920"/>
                              <a:gd name="T48" fmla="*/ 1236 w 2161"/>
                              <a:gd name="T49" fmla="*/ 0 h 920"/>
                              <a:gd name="T50" fmla="*/ 1086 w 2161"/>
                              <a:gd name="T51" fmla="*/ 15 h 920"/>
                              <a:gd name="T52" fmla="*/ 945 w 2161"/>
                              <a:gd name="T53" fmla="*/ 50 h 920"/>
                              <a:gd name="T54" fmla="*/ 810 w 2161"/>
                              <a:gd name="T55" fmla="*/ 95 h 920"/>
                              <a:gd name="T56" fmla="*/ 680 w 2161"/>
                              <a:gd name="T57" fmla="*/ 155 h 920"/>
                              <a:gd name="T58" fmla="*/ 560 w 2161"/>
                              <a:gd name="T59" fmla="*/ 230 h 920"/>
                              <a:gd name="T60" fmla="*/ 445 w 2161"/>
                              <a:gd name="T61" fmla="*/ 320 h 920"/>
                              <a:gd name="T62" fmla="*/ 335 w 2161"/>
                              <a:gd name="T63" fmla="*/ 430 h 920"/>
                              <a:gd name="T64" fmla="*/ 230 w 2161"/>
                              <a:gd name="T65" fmla="*/ 550 h 920"/>
                              <a:gd name="T66" fmla="*/ 135 w 2161"/>
                              <a:gd name="T67" fmla="*/ 685 h 920"/>
                              <a:gd name="T68" fmla="*/ 45 w 2161"/>
                              <a:gd name="T69" fmla="*/ 835 h 920"/>
                              <a:gd name="T70" fmla="*/ 0 w 2161"/>
                              <a:gd name="T71" fmla="*/ 920 h 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61" h="920">
                                <a:moveTo>
                                  <a:pt x="0" y="920"/>
                                </a:moveTo>
                                <a:lnTo>
                                  <a:pt x="0" y="920"/>
                                </a:lnTo>
                                <a:lnTo>
                                  <a:pt x="80" y="870"/>
                                </a:lnTo>
                                <a:lnTo>
                                  <a:pt x="155" y="830"/>
                                </a:lnTo>
                                <a:lnTo>
                                  <a:pt x="230" y="800"/>
                                </a:lnTo>
                                <a:lnTo>
                                  <a:pt x="300" y="780"/>
                                </a:lnTo>
                                <a:lnTo>
                                  <a:pt x="375" y="770"/>
                                </a:lnTo>
                                <a:lnTo>
                                  <a:pt x="440" y="770"/>
                                </a:lnTo>
                                <a:lnTo>
                                  <a:pt x="510" y="780"/>
                                </a:lnTo>
                                <a:lnTo>
                                  <a:pt x="575" y="800"/>
                                </a:lnTo>
                                <a:lnTo>
                                  <a:pt x="610" y="745"/>
                                </a:lnTo>
                                <a:lnTo>
                                  <a:pt x="655" y="695"/>
                                </a:lnTo>
                                <a:lnTo>
                                  <a:pt x="695" y="645"/>
                                </a:lnTo>
                                <a:lnTo>
                                  <a:pt x="740" y="605"/>
                                </a:lnTo>
                                <a:lnTo>
                                  <a:pt x="790" y="570"/>
                                </a:lnTo>
                                <a:lnTo>
                                  <a:pt x="840" y="535"/>
                                </a:lnTo>
                                <a:lnTo>
                                  <a:pt x="890" y="510"/>
                                </a:lnTo>
                                <a:lnTo>
                                  <a:pt x="945" y="490"/>
                                </a:lnTo>
                                <a:lnTo>
                                  <a:pt x="1001" y="470"/>
                                </a:lnTo>
                                <a:lnTo>
                                  <a:pt x="1061" y="460"/>
                                </a:lnTo>
                                <a:lnTo>
                                  <a:pt x="1121" y="450"/>
                                </a:lnTo>
                                <a:lnTo>
                                  <a:pt x="1186" y="450"/>
                                </a:lnTo>
                                <a:lnTo>
                                  <a:pt x="1251" y="450"/>
                                </a:lnTo>
                                <a:lnTo>
                                  <a:pt x="1321" y="460"/>
                                </a:lnTo>
                                <a:lnTo>
                                  <a:pt x="1391" y="470"/>
                                </a:lnTo>
                                <a:lnTo>
                                  <a:pt x="1461" y="490"/>
                                </a:lnTo>
                                <a:lnTo>
                                  <a:pt x="1481" y="460"/>
                                </a:lnTo>
                                <a:lnTo>
                                  <a:pt x="1501" y="430"/>
                                </a:lnTo>
                                <a:lnTo>
                                  <a:pt x="1526" y="400"/>
                                </a:lnTo>
                                <a:lnTo>
                                  <a:pt x="1556" y="375"/>
                                </a:lnTo>
                                <a:lnTo>
                                  <a:pt x="1591" y="350"/>
                                </a:lnTo>
                                <a:lnTo>
                                  <a:pt x="1626" y="330"/>
                                </a:lnTo>
                                <a:lnTo>
                                  <a:pt x="1706" y="285"/>
                                </a:lnTo>
                                <a:lnTo>
                                  <a:pt x="1801" y="250"/>
                                </a:lnTo>
                                <a:lnTo>
                                  <a:pt x="1906" y="225"/>
                                </a:lnTo>
                                <a:lnTo>
                                  <a:pt x="2026" y="200"/>
                                </a:lnTo>
                                <a:lnTo>
                                  <a:pt x="2161" y="185"/>
                                </a:lnTo>
                                <a:lnTo>
                                  <a:pt x="1976" y="115"/>
                                </a:lnTo>
                                <a:lnTo>
                                  <a:pt x="1886" y="90"/>
                                </a:lnTo>
                                <a:lnTo>
                                  <a:pt x="1801" y="65"/>
                                </a:lnTo>
                                <a:lnTo>
                                  <a:pt x="1716" y="45"/>
                                </a:lnTo>
                                <a:lnTo>
                                  <a:pt x="1631" y="25"/>
                                </a:lnTo>
                                <a:lnTo>
                                  <a:pt x="1546" y="15"/>
                                </a:lnTo>
                                <a:lnTo>
                                  <a:pt x="1466" y="5"/>
                                </a:lnTo>
                                <a:lnTo>
                                  <a:pt x="1386" y="0"/>
                                </a:lnTo>
                                <a:lnTo>
                                  <a:pt x="1311" y="0"/>
                                </a:lnTo>
                                <a:lnTo>
                                  <a:pt x="1236" y="0"/>
                                </a:lnTo>
                                <a:lnTo>
                                  <a:pt x="1161" y="5"/>
                                </a:lnTo>
                                <a:lnTo>
                                  <a:pt x="1086" y="15"/>
                                </a:lnTo>
                                <a:lnTo>
                                  <a:pt x="1016" y="30"/>
                                </a:lnTo>
                                <a:lnTo>
                                  <a:pt x="945" y="50"/>
                                </a:lnTo>
                                <a:lnTo>
                                  <a:pt x="875" y="70"/>
                                </a:lnTo>
                                <a:lnTo>
                                  <a:pt x="810" y="95"/>
                                </a:lnTo>
                                <a:lnTo>
                                  <a:pt x="745" y="125"/>
                                </a:lnTo>
                                <a:lnTo>
                                  <a:pt x="680" y="155"/>
                                </a:lnTo>
                                <a:lnTo>
                                  <a:pt x="620" y="190"/>
                                </a:lnTo>
                                <a:lnTo>
                                  <a:pt x="560" y="230"/>
                                </a:lnTo>
                                <a:lnTo>
                                  <a:pt x="500" y="275"/>
                                </a:lnTo>
                                <a:lnTo>
                                  <a:pt x="445" y="320"/>
                                </a:lnTo>
                                <a:lnTo>
                                  <a:pt x="385" y="375"/>
                                </a:lnTo>
                                <a:lnTo>
                                  <a:pt x="335" y="430"/>
                                </a:lnTo>
                                <a:lnTo>
                                  <a:pt x="280" y="485"/>
                                </a:lnTo>
                                <a:lnTo>
                                  <a:pt x="230" y="550"/>
                                </a:lnTo>
                                <a:lnTo>
                                  <a:pt x="180" y="615"/>
                                </a:lnTo>
                                <a:lnTo>
                                  <a:pt x="135" y="685"/>
                                </a:lnTo>
                                <a:lnTo>
                                  <a:pt x="85" y="760"/>
                                </a:lnTo>
                                <a:lnTo>
                                  <a:pt x="45" y="835"/>
                                </a:lnTo>
                                <a:lnTo>
                                  <a:pt x="0" y="92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4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7" o:spid="_x0000_s1026" style="position:absolute;margin-left:160.1pt;margin-top:311.3pt;width:137.8pt;height:175.75pt;z-index:251786240" coordorigin="10,10" coordsize="2506,3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">
                <v:rect id="Rectangle 538" o:spid="_x0000_s1027" style="position:absolute;left:10;top:270;width:2506;height:2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nlUcMA&#10;AADcAAAADwAAAGRycy9kb3ducmV2LnhtbERPTWvCQBC9F/wPywje6kYLrUZXKZVCSw/FVARvY3ZM&#10;gtnZkB1N/PfdgtDbPN7nLNe9q9WV2lB5NjAZJ6CIc28rLgzsft4fZ6CCIFusPZOBGwVYrwYPS0yt&#10;73hL10wKFUM4pGigFGlSrUNeksMw9g1x5E6+dSgRtoW2LXYx3NV6miTP2mHFsaHEht5Kys/ZxRnI&#10;tOS75Gvf1dvb0/z72Bxk030aMxr2rwtQQr38i+/uDxvnz17g75l4gV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nlUcMAAADcAAAADwAAAAAAAAAAAAAAAACYAgAAZHJzL2Rv&#10;d25yZXYueG1sUEsFBgAAAAAEAAQA9QAAAIgDAAAAAA==&#10;" filled="f" fillcolor="white [3212]" stroked="f" strokecolor="gray [1629]" strokeweight=".25pt"/>
                <v:shape id="Freeform 539" o:spid="_x0000_s1028" style="position:absolute;left:10;top:1956;width:2506;height:1250;visibility:visible;mso-wrap-style:square;v-text-anchor:top" coordsize="2506,1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dCMMA&#10;AADcAAAADwAAAGRycy9kb3ducmV2LnhtbESPQUvEMBCF74L/IYzgRdxUD1LqZpdFkN2rq7LXsZk2&#10;oc2kJLGt/945CN5meG/e+2a7X8OoZkrZRzbwsKlAEbfReu4NfLy/3tegckG2OEYmAz+UYb+7vtpi&#10;Y+PCbzSfS68khHODBlwpU6N1bh0FzJs4EYvWxRSwyJp6bRMuEh5G/VhVTzqgZ2lwONGLo3Y4fwcD&#10;XT13X8PF+bvFD4c0t8fTZzoac3uzHp5BFVrLv/nv+mQFvxZaeUYm0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LdCMMAAADcAAAADwAAAAAAAAAAAAAAAACYAgAAZHJzL2Rv&#10;d25yZXYueG1sUEsFBgAAAAAEAAQA9QAAAIgDAAAAAA==&#10;" path="m1341,235r,l1256,225r-86,-15l1005,175,845,135,680,85,600,60,515,40,430,20,340,5,255,,165,,80,15,40,25,,40,,1250r2506,l2506,175r-15,-5l2476,165r-35,-20l2401,120,2356,95,2306,75,2276,65r-35,-5l2206,55r-35,l2131,60r-45,10l1981,100r-95,35l1716,195r-85,25l1541,235r-45,5l1446,245r-50,-5l1341,235xe" filled="f" fillcolor="white [3212]" stroked="f" strokecolor="gray [1629]" strokeweight=".25pt">
                  <v:path arrowok="t" o:connecttype="custom" o:connectlocs="1341,235;1341,235;1256,225;1170,210;1005,175;845,135;680,85;680,85;600,60;515,40;430,20;340,5;255,0;165,0;80,15;40,25;0,40;0,1250;2506,1250;2506,175;2506,175;2491,170;2476,165;2441,145;2401,120;2356,95;2306,75;2276,65;2241,60;2206,55;2171,55;2131,60;2086,70;2086,70;1981,100;1886,135;1716,195;1631,220;1541,235;1496,240;1446,245;1396,240;1341,235;1341,235" o:connectangles="0,0,0,0,0,0,0,0,0,0,0,0,0,0,0,0,0,0,0,0,0,0,0,0,0,0,0,0,0,0,0,0,0,0,0,0,0,0,0,0,0,0,0,0"/>
                </v:shape>
                <v:shape id="Freeform 540" o:spid="_x0000_s1029" style="position:absolute;left:145;top:2586;width:2371;height:620;visibility:visible;mso-wrap-style:square;v-text-anchor:top" coordsize="2371,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8GtsIA&#10;AADcAAAADwAAAGRycy9kb3ducmV2LnhtbERPTWvCQBC9F/oflin0VjdKKWl0FVtoaUGQquh1zI7Z&#10;YHY2ZKca/70rFHqbx/ucyaz3jTpRF+vABoaDDBRxGWzNlYHN+uMpBxUF2WITmAxcKMJsen83wcKG&#10;M//QaSWVSiEcCzTgRNpC61g68hgHoSVO3CF0HiXBrtK2w3MK940eZdmL9lhzanDY0ruj8rj69Qb2&#10;u43IaLE8bp/fKld+R68X+acxjw/9fAxKqJd/8Z/7y6b5+SvcnkkX6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wa2wgAAANwAAAAPAAAAAAAAAAAAAAAAAJgCAABkcnMvZG93&#10;bnJldi54bWxQSwUGAAAAAAQABAD1AAAAhwMAAAAA&#10;" path="m,415r,l,440r10,30l30,495r20,25l80,545r35,25l160,595r45,25l2371,620r,-565l2191,30,2001,15,1801,5,1596,,1431,5r-155,5l1121,20,975,35,835,50,700,70,580,95,465,120,365,150r-95,35l190,220r-65,35l70,290,30,330,15,350,5,375,,395r,20xe" fillcolor="#d9c19b [1945]" stroked="f" strokecolor="#c19859 [3209]" strokeweight="1pt">
                  <v:shadow color="#664c26 [1609]" offset="1pt"/>
                  <v:path arrowok="t" o:connecttype="custom" o:connectlocs="0,415;0,415;0,440;10,470;30,495;50,520;80,545;115,570;160,595;205,620;2371,620;2371,55;2371,55;2191,30;2001,15;1801,5;1596,0;1596,0;1431,5;1276,10;1121,20;975,35;835,50;700,70;580,95;465,120;365,150;270,185;190,220;125,255;70,290;30,330;15,350;5,375;0,395;0,415;0,415" o:connectangles="0,0,0,0,0,0,0,0,0,0,0,0,0,0,0,0,0,0,0,0,0,0,0,0,0,0,0,0,0,0,0,0,0,0,0,0,0"/>
                </v:shape>
                <v:shape id="Freeform 541" o:spid="_x0000_s1030" style="position:absolute;left:1105;top:15;width:926;height:2681;visibility:visible;mso-wrap-style:square;v-text-anchor:top" coordsize="926,2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XxB8YA&#10;AADcAAAADwAAAGRycy9kb3ducmV2LnhtbESPQWvCQBCF70L/wzIFL6KbKpSauooWpMVbYot4m2an&#10;SWp2NmRXjf/eORR6m+G9ee+bxap3jbpQF2rPBp4mCSjiwtuaSwOf++34BVSIyBYbz2TgRgFWy4fB&#10;AlPrr5zRJY+lkhAOKRqoYmxTrUNRkcMw8S2xaD++cxhl7UptO7xKuGv0NEmetcOapaHClt4qKk75&#10;2Rk4xN98dij233l7LLPd8Wszej9lxgwf+/UrqEh9/Df/XX9YwZ8LvjwjE+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XxB8YAAADcAAAADwAAAAAAAAAAAAAAAACYAgAAZHJz&#10;L2Rvd25yZXYueG1sUEsFBgAAAAAEAAQA9QAAAIsDAAAAAA==&#10;" path="m,l,70,866,2676r30,5l926,2681,50,50,,xe" fillcolor="#997339 [2409]" stroked="f" strokecolor="#f2eadd [665]" strokeweight=".25pt">
                  <v:path arrowok="t" o:connecttype="custom" o:connectlocs="0,0;0,70;866,2676;866,2676;896,2681;926,2681;50,50;0,0;0,0" o:connectangles="0,0,0,0,0,0,0,0,0"/>
                </v:shape>
                <v:shape id="Freeform 542" o:spid="_x0000_s1031" style="position:absolute;left:725;top:2431;width:941;height:610;visibility:visible;mso-wrap-style:square;v-text-anchor:top" coordsize="941,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5INcQA&#10;AADcAAAADwAAAGRycy9kb3ducmV2LnhtbERPTWsCMRC9F/wPYQQvpZvYQ7GrUUQpLAhS7R7a27AZ&#10;d6ObybKJuv33TaHQ2zze5yxWg2vFjfpgPWuYZgoEceWN5VpD+fH2NAMRIrLB1jNp+KYAq+XoYYG5&#10;8Xc+0O0Ya5FCOOSooYmxy6UMVUMOQ+Y74sSdfO8wJtjX0vR4T+Gulc9KvUiHllNDgx1tGqoux6vT&#10;UOzdbKdOWHy9b8uzuX7aw/7Raj0ZD+s5iEhD/Bf/uQuT5r9O4feZdIF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eSDXEAAAA3AAAAA8AAAAAAAAAAAAAAAAAmAIAAGRycy9k&#10;b3ducmV2LnhtbFBLBQYAAAAABAAEAPUAAACJAwAAAAA=&#10;" path="m561,610l661,395r280,70l821,145,305,,,435,561,610xe" fillcolor="#d9c19b [1945]" strokecolor="#f2eadd [665]" strokeweight=".25pt">
                  <v:path arrowok="t" o:connecttype="custom" o:connectlocs="561,610;661,395;941,465;821,145;305,0;0,435;561,610;561,610" o:connectangles="0,0,0,0,0,0,0,0"/>
                </v:shape>
                <v:shape id="Freeform 543" o:spid="_x0000_s1032" style="position:absolute;left:1286;top:2576;width:450;height:465;visibility:visible;mso-wrap-style:square;v-text-anchor:top" coordsize="450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I2sMA&#10;AADcAAAADwAAAGRycy9kb3ducmV2LnhtbERPS2sCMRC+F/ofwhR6KZpVStGtUUppQQ8WfN3HzbjZ&#10;djNZNqNu/fWmUPA2H99zJrPO1+pEbawCGxj0M1DERbAVlwa2m8/eCFQUZIt1YDLwSxFm0/u7CeY2&#10;nHlFp7WUKoVwzNGAE2lyrWPhyGPsh4Y4cYfQepQE21LbFs8p3Nd6mGUv2mPFqcFhQ++Oip/10RuQ&#10;YuHFLbvNTvaD5++Pw9flMn8y5vGhe3sFJdTJTfzvnts0fzyEv2fSBXp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XI2sMAAADcAAAADwAAAAAAAAAAAAAAAACYAgAAZHJzL2Rv&#10;d25yZXYueG1sUEsFBgAAAAAEAAQA9QAAAIgDAAAAAA==&#10;" path="m260,l160,110,,465,75,450,240,70,380,320r70,-30l260,xe" fillcolor="#997339 [2409]" strokecolor="#f2eadd [665]" strokeweight=".25pt">
                  <v:path arrowok="t" o:connecttype="custom" o:connectlocs="260,0;160,110;0,465;75,450;240,70;380,320;450,290;260,0;260,0" o:connectangles="0,0,0,0,0,0,0,0,0"/>
                </v:shape>
                <v:shape id="Freeform 544" o:spid="_x0000_s1033" style="position:absolute;left:230;top:1505;width:1861;height:1371;visibility:visible;mso-wrap-style:square;v-text-anchor:top" coordsize="1861,1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WF+MIA&#10;AADcAAAADwAAAGRycy9kb3ducmV2LnhtbERP3WrCMBS+H/gO4QjeaerEsVWjiENUGGPt9gDH5thU&#10;m5PSRK1vvwyE3Z2P7/fMl52txZVaXzlWMB4lIIgLpysuFfx8b4avIHxA1lg7JgV38rBc9J7mmGp3&#10;44yueShFDGGfogITQpNK6QtDFv3INcSRO7rWYoiwLaVu8RbDbS2fk+RFWqw4NhhsaG2oOOcXq6D4&#10;wLB9z+XXZT/BbHP6zA5uapQa9LvVDESgLvyLH+6djvPfJvD3TLx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hYX4wgAAANwAAAAPAAAAAAAAAAAAAAAAAJgCAABkcnMvZG93&#10;bnJldi54bWxQSwUGAAAAAAQABAD1AAAAhwMAAAAA&#10;" path="m1116,r,l1086,95r-35,96l1010,281r-45,85l915,446r-60,80l795,606r-65,70l655,746r-80,65l495,876r-90,60l310,991r-95,55l110,1096,,1141r710,230l865,1326r145,-50l1146,1216r120,-60l1376,1091r100,-70l1561,946r75,-80l1701,781r30,-40l1756,696r25,-50l1801,601r15,-50l1831,501r20,-105l1861,286r-5,-110l1841,55,1116,xe" fillcolor="#e6d5bc [1305]" strokecolor="#f2eadd [665]" strokeweight=".25pt">
                  <v:path arrowok="t" o:connecttype="custom" o:connectlocs="1116,0;1116,0;1086,95;1051,191;1010,281;965,366;915,446;855,526;795,606;730,676;655,746;575,811;495,876;405,936;310,991;215,1046;110,1096;0,1141;710,1371;710,1371;865,1326;1010,1276;1146,1216;1266,1156;1376,1091;1476,1021;1561,946;1636,866;1701,781;1731,741;1756,696;1781,646;1801,601;1816,551;1831,501;1851,396;1861,286;1856,176;1841,55;1116,0;1116,0" o:connectangles="0,0,0,0,0,0,0,0,0,0,0,0,0,0,0,0,0,0,0,0,0,0,0,0,0,0,0,0,0,0,0,0,0,0,0,0,0,0,0,0,0"/>
                </v:shape>
                <v:shape id="Freeform 545" o:spid="_x0000_s1034" style="position:absolute;left:940;top:1560;width:1151;height:1316;visibility:visible;mso-wrap-style:square;v-text-anchor:top" coordsize="1151,1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Ij8sQA&#10;AADcAAAADwAAAGRycy9kb3ducmV2LnhtbERP32vCMBB+F/Y/hBvsRTRVh87OKCIMZDDYVFx9O5pr&#10;U9ZcShO1+++XgeDbfXw/b7HqbC0u1PrKsYLRMAFBnDtdcangsH8bvIDwAVlj7ZgU/JKH1fKht8BU&#10;uyt/0WUXShFD2KeowITQpFL63JBFP3QNceQK11oMEbal1C1eY7it5ThJptJixbHBYEMbQ/nP7mwV&#10;nN71tuhmtHZmfKw++pPs+9NmSj09dutXEIG6cBff3Fsd58+f4f+ZeIF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iI/LEAAAA3AAAAA8AAAAAAAAAAAAAAAAAmAIAAGRycy9k&#10;b3ducmV2LnhtbFBLBQYAAAAABAAEAPUAAACJAwAAAAA=&#10;" path="m,1316r,l155,1271r145,-50l436,1161r120,-60l666,1036,766,966r85,-75l926,811r65,-85l1021,686r25,-45l1071,591r20,-45l1106,496r15,-50l1141,341r10,-110l1146,121,1131,r-15,116l1096,226r-30,105l1026,431r-40,95l931,621r-60,85l806,791r-75,80l651,946r-90,75l461,1086r-100,65l245,1211r-120,55l,1316xe" fillcolor="#d9c19b [1945]" strokecolor="#f2eadd [665]" strokeweight=".25pt">
                  <v:path arrowok="t" o:connecttype="custom" o:connectlocs="0,1316;0,1316;155,1271;300,1221;436,1161;556,1101;666,1036;766,966;851,891;926,811;991,726;1021,686;1046,641;1071,591;1091,546;1106,496;1121,446;1141,341;1151,231;1146,121;1131,0;1131,0;1116,116;1096,226;1066,331;1026,431;986,526;931,621;871,706;806,791;731,871;651,946;561,1021;461,1086;361,1151;245,1211;125,1266;0,1316;0,1316" o:connectangles="0,0,0,0,0,0,0,0,0,0,0,0,0,0,0,0,0,0,0,0,0,0,0,0,0,0,0,0,0,0,0,0,0,0,0,0,0,0,0"/>
                </v:shape>
                <v:shape id="Freeform 546" o:spid="_x0000_s1035" style="position:absolute;left:1195;top:1651;width:846;height:360;visibility:visible;mso-wrap-style:square;v-text-anchor:top" coordsize="84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/xL8IA&#10;AADcAAAADwAAAGRycy9kb3ducmV2LnhtbERPTWsCMRC9C/6HMIIXqVkt2nZrFBGECh6sLT0Pm3F3&#10;6WYSk6jrvzeC4G0e73Nmi9Y04kw+1JYVjIYZCOLC6ppLBb8/65d3ECEia2wsk4IrBVjMu50Z5tpe&#10;+JvO+1iKFMIhRwVVjC6XMhQVGQxD64gTd7DeYEzQl1J7vKRw08hxlk2lwZpTQ4WOVhUV//uTUcBm&#10;N9Vbfyje/l4HR+9Ok+tm7ZTq99rlJ4hIbXyKH+4vneZ/TOD+TLp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3/EvwgAAANwAAAAPAAAAAAAAAAAAAAAAAJgCAABkcnMvZG93&#10;bnJldi54bWxQSwUGAAAAAAQABAD1AAAAhwMAAAAA&#10;" path="m101,r,l55,110,,215,766,360r25,-65l811,235r20,-65l846,100,101,xe" fillcolor="#d9c19b [1945]" strokecolor="#f2eadd [665]" strokeweight=".25pt">
                  <v:path arrowok="t" o:connecttype="custom" o:connectlocs="101,0;101,0;55,110;0,215;766,360;766,360;791,295;811,235;831,170;846,100;846,100;101,0;101,0" o:connectangles="0,0,0,0,0,0,0,0,0,0,0,0,0"/>
                </v:shape>
                <v:shape id="Freeform 547" o:spid="_x0000_s1036" style="position:absolute;left:1961;top:1751;width:130;height:345;visibility:visible;mso-wrap-style:square;v-text-anchor:top" coordsize="130,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B6cMMA&#10;AADcAAAADwAAAGRycy9kb3ducmV2LnhtbERPTWvCQBC9F/oflin0UnSjYNToKkUQ9GSN4nnIjtnY&#10;7GzIbjX667uFgrd5vM+ZLztbiyu1vnKsYNBPQBAXTldcKjge1r0JCB+QNdaOScGdPCwXry9zzLS7&#10;8Z6ueShFDGGfoQITQpNJ6QtDFn3fNcSRO7vWYoiwLaVu8RbDbS2HSZJKixXHBoMNrQwV3/mPVbA+&#10;2fH9bKrHKJ1sP4a7L33Z77RS72/d5wxEoC48xf/ujY7zpyn8PRMv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B6cMMAAADcAAAADwAAAAAAAAAAAAAAAACYAgAAZHJzL2Rv&#10;d25yZXYueG1sUEsFBgAAAAAEAAQA9QAAAIgDAAAAAA==&#10;" path="m,260r,l70,345,95,275r15,-75l120,125,130,45,80,,65,70,45,135,25,195,,260xe" fillcolor="#997339 [2409]" strokecolor="#f2eadd [665]" strokeweight=".25pt">
                  <v:path arrowok="t" o:connecttype="custom" o:connectlocs="0,260;0,260;70,345;70,345;95,275;110,200;120,125;130,45;80,0;80,0;65,70;45,135;25,195;0,260;0,260" o:connectangles="0,0,0,0,0,0,0,0,0,0,0,0,0,0,0"/>
                </v:shape>
                <v:shape id="Freeform 548" o:spid="_x0000_s1037" style="position:absolute;left:1646;top:2251;width:245;height:295;visibility:visible;mso-wrap-style:square;v-text-anchor:top" coordsize="245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9essIA&#10;AADcAAAADwAAAGRycy9kb3ducmV2LnhtbERP22oCMRB9L/QfwhR8q1lFvGyNYgVBX8TafsC4GXfT&#10;biZLEt31740g9G0O5zrzZWdrcSUfjGMFg34Ggrhw2nCp4Od78z4FESKyxtoxKbhRgOXi9WWOuXYt&#10;f9H1GEuRQjjkqKCKscmlDEVFFkPfNcSJOztvMSboS6k9tinc1nKYZWNp0XBqqLChdUXF3/FiFbS1&#10;mQ7M+Xd/2JWnzWh16Pzo8qlU761bfYCI1MV/8dO91Wn+bAKPZ9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16ywgAAANwAAAAPAAAAAAAAAAAAAAAAAJgCAABkcnMvZG93&#10;bnJldi54bWxQSwUGAAAAAAQABAD1AAAAhwMAAAAA&#10;" path="m245,90l175,,135,55,95,105,50,155,,205r30,90l95,250r55,-50l200,145,245,90xe" fillcolor="#997339 [2409]" strokecolor="#f2eadd [665]" strokeweight=".25pt">
                  <v:path arrowok="t" o:connecttype="custom" o:connectlocs="245,90;175,0;175,0;135,55;95,105;50,155;0,205;30,295;30,295;95,250;150,200;200,145;245,90;245,90" o:connectangles="0,0,0,0,0,0,0,0,0,0,0,0,0,0"/>
                </v:shape>
                <v:shape id="Freeform 549" o:spid="_x0000_s1038" style="position:absolute;left:890;top:2066;width:931;height:390;visibility:visible;mso-wrap-style:square;v-text-anchor:top" coordsize="931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GYcYA&#10;AADcAAAADwAAAGRycy9kb3ducmV2LnhtbESPT2/CMAzF75P2HSJP2m0kgDRBISCEtmlD4sCfCzfT&#10;mLbQOFWTQfft5wMSN1vv+b2fp/PO1+pKbawCW+j3DCjiPLiKCwv73efbCFRMyA7rwGThjyLMZ89P&#10;U8xcuPGGrttUKAnhmKGFMqUm0zrmJXmMvdAQi3YKrccka1to1+JNwn2tB8a8a48VS0OJDS1Lyi/b&#10;X2/BhMHXOh7GR3/++TiulsM0NLmz9vWlW0xAJerSw3y//naCPxZaeUYm0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NGYcYAAADcAAAADwAAAAAAAAAAAAAAAACYAgAAZHJz&#10;L2Rvd25yZXYueG1sUEsFBgAAAAAEAAQA9QAAAIsDAAAAAA==&#10;" path="m931,185r,l170,,90,90,,180,756,390r50,-50l851,290r40,-50l931,185xe" fillcolor="#d9c19b [1945]" strokecolor="#f2eadd [665]" strokeweight=".25pt">
                  <v:path arrowok="t" o:connecttype="custom" o:connectlocs="931,185;931,185;170,0;170,0;90,90;0,180;756,390;756,390;806,340;851,290;891,240;931,185;931,185" o:connectangles="0,0,0,0,0,0,0,0,0,0,0,0,0"/>
                </v:shape>
                <v:shape id="Freeform 550" o:spid="_x0000_s1039" style="position:absolute;left:510;top:2391;width:951;height:365;visibility:visible;mso-wrap-style:square;v-text-anchor:top" coordsize="951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8PzMMA&#10;AADcAAAADwAAAGRycy9kb3ducmV2LnhtbERP22oCMRB9L/gPYYS+FM1asHVXo4ggCqXQbv2AYTN7&#10;0c1kTeK6/fumUOjbHM51VpvBtKIn5xvLCmbTBARxYXXDlYLT136yAOEDssbWMin4Jg+b9ehhhZm2&#10;d/6kPg+ViCHsM1RQh9BlUvqiJoN+ajviyJXWGQwRukpqh/cYblr5nCQv0mDDsaHGjnY1FZf8ZhQU&#10;u2t5fO33708f5XyRvh1u+dmRUo/jYbsEEWgI/+I/91HH+WkKv8/E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8PzMMAAADcAAAADwAAAAAAAAAAAAAAAACYAgAAZHJzL2Rv&#10;d25yZXYueG1sUEsFBgAAAAAEAAQA9QAAAIgDAAAAAA==&#10;" path="m951,220r,-5l200,,105,65,,125,700,365,831,295,951,220xe" fillcolor="#d9c19b [1945]" strokecolor="#f2eadd [665]" strokeweight=".25pt">
                  <v:path arrowok="t" o:connecttype="custom" o:connectlocs="951,220;951,215;200,0;200,0;105,65;0,125;700,365;700,365;831,295;951,220;951,220" o:connectangles="0,0,0,0,0,0,0,0,0,0,0"/>
                </v:shape>
                <v:shape id="Freeform 551" o:spid="_x0000_s1040" style="position:absolute;left:1210;top:2611;width:266;height:175;visibility:visible;mso-wrap-style:square;v-text-anchor:top" coordsize="26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rfsIA&#10;AADcAAAADwAAAGRycy9kb3ducmV2LnhtbESPQYvCMBSE74L/ITzBi2iqriLVKCIIuretevD2aJ5t&#10;sXkpTdTqr98IgsdhZr5hFqvGlOJOtSssKxgOIhDEqdUFZwqOh21/BsJ5ZI2lZVLwJAerZbu1wFjb&#10;B//RPfGZCBB2MSrIva9iKV2ak0E3sBVx8C62NuiDrDOpa3wEuCnlKIqm0mDBYSHHijY5pdfkZhRM&#10;Jr9+/NOrbs2sPL7245NLrmenVLfTrOcgPDX+G/60d1pBIML7TDg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p6t+wgAAANwAAAAPAAAAAAAAAAAAAAAAAJgCAABkcnMvZG93&#10;bnJldi54bWxQSwUGAAAAAAQABAD1AAAAhwMAAAAA&#10;" path="m,145r5,30l141,120,266,60,251,,131,75,,145xe" fillcolor="#997339 [2409]" strokecolor="#f2eadd [665]" strokeweight=".25pt">
                  <v:path arrowok="t" o:connecttype="custom" o:connectlocs="0,145;5,175;5,175;141,120;266,60;251,0;251,0;131,75;0,145;0,145" o:connectangles="0,0,0,0,0,0,0,0,0,0"/>
                </v:shape>
                <v:shape id="Freeform 552" o:spid="_x0000_s1041" style="position:absolute;left:710;top:1205;width:300;height:541;visibility:visible;mso-wrap-style:square;v-text-anchor:top" coordsize="300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WuksEA&#10;AADcAAAADwAAAGRycy9kb3ducmV2LnhtbESPW4vCMBSE3wX/QzgL+6apLop0TcviDR/X2/uhOduG&#10;NieliVr/vREWfBxm5htmmfe2ETfqvHGsYDJOQBAXThsuFZxP29EChA/IGhvHpOBBHvJsOFhiqt2d&#10;D3Q7hlJECPsUFVQhtKmUvqjIoh+7ljh6f66zGKLsSqk7vEe4beQ0SebSouG4UGFLq4qK+ni1CnZ0&#10;qQ/7HYXZxVj8MrTx699aqc+P/ucbRKA+vMP/7b1WME0m8DoTj4DM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VrpLBAAAA3AAAAA8AAAAAAAAAAAAAAAAAmAIAAGRycy9kb3du&#10;cmV2LnhtbFBLBQYAAAAABAAEAPUAAACGAwAAAAA=&#10;" path="m140,90l300,35,285,15r,-10l290,,115,75,,531r20,10l140,90xe" fillcolor="#e59ca4 [1301]" stroked="f" strokecolor="#7f7f7f [1612]" strokeweight=".25pt">
                  <v:path arrowok="t" o:connecttype="custom" o:connectlocs="140,90;300,35;300,35;285,15;285,5;290,0;115,75;0,531;20,541;140,90;140,90" o:connectangles="0,0,0,0,0,0,0,0,0,0,0"/>
                </v:shape>
                <v:shape id="Freeform 553" o:spid="_x0000_s1042" style="position:absolute;left:525;top:1315;width:195;height:190;visibility:visible;mso-wrap-style:square;v-text-anchor:top" coordsize="195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DXP8QA&#10;AADcAAAADwAAAGRycy9kb3ducmV2LnhtbESPQYvCMBSE7wv+h/AEb5pacZFqFCsqeliWVS/eHs2z&#10;rTYvpYna/fcbQdjjMDPfMLNFayrxoMaVlhUMBxEI4szqknMFp+OmPwHhPLLGyjIp+CUHi3nnY4aJ&#10;tk/+ocfB5yJA2CWooPC+TqR0WUEG3cDWxMG72MagD7LJpW7wGeCmknEUfUqDJYeFAmtaFZTdDnej&#10;gMbrsx9NpPs6pft2ex2l1nynSvW67XIKwlPr/8Pv9k4riKMYXmfC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Q1z/EAAAA3AAAAA8AAAAAAAAAAAAAAAAAmAIAAGRycy9k&#10;b3ducmV2LnhtbFBLBQYAAAAABAAEAPUAAACJAwAAAAA=&#10;" path="m5,70r,l,95r,25l15,145r15,25l55,185r35,5l90,100r15,90l135,185r25,-20l170,150r10,-15l190,120r5,-20l190,70,180,45,165,25,140,10,115,,90,,60,5,35,20,15,40,5,70xe" fillcolor="#fbcb9a [1300]" stroked="f" strokecolor="#7f7f7f [1612]" strokeweight=".25pt">
                  <v:path arrowok="t" o:connecttype="custom" o:connectlocs="5,70;5,70;0,95;0,120;0,120;15,145;30,170;30,170;55,185;90,190;90,100;105,190;105,190;135,185;160,165;160,165;170,150;180,135;190,120;195,100;195,100;190,70;180,45;180,45;165,25;140,10;140,10;115,0;90,0;90,0;60,5;35,20;35,20;15,40;5,70;5,70" o:connectangles="0,0,0,0,0,0,0,0,0,0,0,0,0,0,0,0,0,0,0,0,0,0,0,0,0,0,0,0,0,0,0,0,0,0,0,0"/>
                </v:shape>
                <v:shape id="Freeform 554" o:spid="_x0000_s1043" style="position:absolute;left:615;top:1410;width:245;height:391;visibility:visible;mso-wrap-style:square;v-text-anchor:top" coordsize="245,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yVv8UA&#10;AADcAAAADwAAAGRycy9kb3ducmV2LnhtbESPUWvCMBSF3wX/Q7jC3mY6i2N0RhnKmCAT7Arb46W5&#10;NmXNTUkyrf/eDAQfD+ec73AWq8F24kQ+tI4VPE0zEMS10y03Cqqv98cXECEia+wck4ILBVgtx6MF&#10;Ftqd+UCnMjYiQTgUqMDE2BdShtqQxTB1PXHyjs5bjEn6RmqP5wS3nZxl2bO02HJaMNjT2lD9W/5Z&#10;BfPu4zP0u58qHje5bb5zs3dbo9TDZHh7BRFpiPfwrb3VCmZZDv9n0hG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/JW/xQAAANwAAAAPAAAAAAAAAAAAAAAAAJgCAABkcnMv&#10;ZG93bnJldi54bWxQSwUGAAAAAAQABAD1AAAAigMAAAAA&#10;" path="m245,40r,l185,15,120,5,60,,,5,,366r140,25l245,40xe" filled="f" fillcolor="white [3212]" strokecolor="#7f7f7f [1612]" strokeweight=".25pt">
                  <v:path arrowok="t" o:connecttype="custom" o:connectlocs="245,40;245,40;185,15;120,5;60,0;0,5;0,366;140,391;245,40;245,40" o:connectangles="0,0,0,0,0,0,0,0,0,0"/>
                </v:shape>
                <v:shape id="Freeform 555" o:spid="_x0000_s1044" style="position:absolute;left:635;top:1540;width:170;height:231;visibility:visible;mso-wrap-style:square;v-text-anchor:top" coordsize="170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5kD8UA&#10;AADcAAAADwAAAGRycy9kb3ducmV2LnhtbESPQWsCMRSE7wX/Q3iCl1ITrbSyNYotCFXwoBV7fd28&#10;7i5uXpYkuuu/N0Khx2FmvmFmi87W4kI+VI41jIYKBHHuTMWFhsPX6mkKIkRkg7Vj0nClAIt572GG&#10;mXEt7+iyj4VIEA4ZaihjbDIpQ16SxTB0DXHyfp23GJP0hTQe2wS3tRwr9SItVpwWSmzoo6T8tD9b&#10;Da+03pzXR3U6tM8/sXjffj/6DWs96HfLNxCRuvgf/mt/Gg1jNYH7mXQ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mQPxQAAANwAAAAPAAAAAAAAAAAAAAAAAJgCAABkcnMv&#10;ZG93bnJldi54bWxQSwUGAAAAAAQABAD1AAAAigMAAAAA&#10;" path="m170,l,,,216r25,-5l50,211r25,10l100,231,170,xe" fillcolor="#89c2e5 [1302]" stroked="f" strokecolor="#7f7f7f [1612]" strokeweight=".25pt">
                  <v:path arrowok="t" o:connecttype="custom" o:connectlocs="170,0;0,0;0,216;0,216;25,211;50,211;75,221;100,231;170,0;170,0" o:connectangles="0,0,0,0,0,0,0,0,0,0"/>
                </v:shape>
                <v:shape id="Freeform 556" o:spid="_x0000_s1045" style="position:absolute;left:375;top:2571;width:445;height:505;visibility:visible;mso-wrap-style:square;v-text-anchor:top" coordsize="445,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Bt8QA&#10;AADcAAAADwAAAGRycy9kb3ducmV2LnhtbESPQYvCMBSE78L+h/AW9qZpFUWrURZFWBYUWgWvj+bZ&#10;FpuXbhO1+++NIHgcZuYbZrHqTC1u1LrKsoJ4EIEgzq2uuFBwPGz7UxDOI2usLZOCf3KwWn70Fpho&#10;e+eUbpkvRICwS1BB6X2TSOnykgy6gW2Ig3e2rUEfZFtI3eI9wE0th1E0kQYrDgslNrQuKb9kV6NA&#10;x1eajXb573YTp7ss/Rsd5P6k1Ndn9z0H4anz7/Cr/aMVDKMx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hwbfEAAAA3AAAAA8AAAAAAAAAAAAAAAAAmAIAAGRycy9k&#10;b3ducmV2LnhtbFBLBQYAAAAABAAEAPUAAACJAwAAAAA=&#10;" path="m25,175r,l15,210,5,245,,280r5,40l10,365r5,45l30,455r20,50l55,415,65,340,80,305,90,275r15,-25l125,225r40,-35l190,175r25,-15l250,150r35,-5l320,145r40,l400,150r45,5l290,,220,20,160,45,110,75,70,110,45,140,25,175xe" fillcolor="#f2eadd [665]" strokecolor="#a5a5a5 [2092]" strokeweight=".25pt">
                  <v:path arrowok="t" o:connecttype="custom" o:connectlocs="25,175;25,175;25,175;15,210;5,245;0,280;5,320;10,365;15,410;30,455;50,505;50,505;55,415;65,340;80,305;90,275;105,250;125,225;125,225;165,190;165,190;190,175;215,160;250,150;285,145;320,145;360,145;400,150;445,155;290,0;290,0;220,20;160,45;110,75;70,110;70,110;45,140;25,175;25,175;25,175;25,175" o:connectangles="0,0,0,0,0,0,0,0,0,0,0,0,0,0,0,0,0,0,0,0,0,0,0,0,0,0,0,0,0,0,0,0,0,0,0,0,0,0,0,0,0"/>
                </v:shape>
                <v:shape id="Freeform 557" o:spid="_x0000_s1046" style="position:absolute;left:245;top:3046;width:180;height:100;visibility:visible;mso-wrap-style:square;v-text-anchor:top" coordsize="18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TGncUA&#10;AADcAAAADwAAAGRycy9kb3ducmV2LnhtbESPQWvCQBSE74L/YXkFL2I2phBK6ipFECwopUkrPT6y&#10;zySYfRuy2yT++26h0OMwM98wm91kWjFQ7xrLCtZRDIK4tLrhSsFHcVg9gXAeWWNrmRTcycFuO59t&#10;MNN25Hcacl+JAGGXoYLa+y6T0pU1GXSR7YiDd7W9QR9kX0nd4xjgppVJHKfSYMNhocaO9jWVt/zb&#10;KHDF9JXY8vz4ejnJpf08DKjTN6UWD9PLMwhPk/8P/7WPWkESp/B7Jh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tMadxQAAANwAAAAPAAAAAAAAAAAAAAAAAJgCAABkcnMv&#10;ZG93bnJldi54bWxQSwUGAAAAAAQABAD1AAAAigMAAAAA&#10;" path="m50,20l,,25,40,,55r40,5l20,100,180,30,50,20xe" fillcolor="#f2eadd [665]" strokecolor="#a5a5a5 [2092]" strokeweight=".25pt">
                  <v:path arrowok="t" o:connecttype="custom" o:connectlocs="50,20;0,0;25,40;0,55;40,60;20,100;180,30;50,20;50,20" o:connectangles="0,0,0,0,0,0,0,0,0"/>
                </v:shape>
                <v:shape id="Freeform 558" o:spid="_x0000_s1047" style="position:absolute;left:270;top:2366;width:405;height:485;visibility:visible;mso-wrap-style:square;v-text-anchor:top" coordsize="405,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ZniMMA&#10;AADcAAAADwAAAGRycy9kb3ducmV2LnhtbESP0WoCMRRE34X+Q7hC32qiLbasRimC2hehtX7AdXO7&#10;u3RzEzdR498bQfBxmJkzzHSebCtO1IXGsYbhQIEgLp1puNKw+12+fIAIEdlg65g0XCjAfPbUm2Jh&#10;3Jl/6LSNlcgQDgVqqGP0hZShrMliGDhPnL0/11mMWXaVNB2eM9y2cqTUWFpsOC/U6GlRU/m/PVoN&#10;tF/69Rv71evqe5zUhpt02C20fu6nzwmISCk+wvf2l9EwUu9wO5OPgJ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ZniMMAAADcAAAADwAAAAAAAAAAAAAAAACYAgAAZHJzL2Rv&#10;d25yZXYueG1sUEsFBgAAAAAEAAQA9QAAAIgDAAAAAA==&#10;" path="m345,135l230,,170,20,115,50,75,75,40,110,15,140,5,175,,210r10,35l25,280r25,35l85,350r45,30l180,405r50,25l315,460r90,25l330,440,270,395,215,355,175,315,145,275,130,245r-5,-15l125,215r5,-15l140,190r15,-10l170,170r45,-15l270,140r75,-5xe" fillcolor="#f2eadd [665]" strokecolor="#a5a5a5 [2092]" strokeweight=".25pt">
                  <v:path arrowok="t" o:connecttype="custom" o:connectlocs="345,135;230,0;230,0;170,20;115,50;75,75;40,110;40,110;15,140;5,175;0,210;10,245;10,245;25,280;50,315;85,350;130,380;130,380;130,380;130,380;180,405;230,430;230,430;315,460;405,485;405,485;330,440;270,395;270,395;215,355;175,315;175,315;145,275;130,245;125,230;125,215;130,200;140,190;155,180;170,170;215,155;270,140;345,135;345,135" o:connectangles="0,0,0,0,0,0,0,0,0,0,0,0,0,0,0,0,0,0,0,0,0,0,0,0,0,0,0,0,0,0,0,0,0,0,0,0,0,0,0,0,0,0,0,0"/>
                </v:shape>
                <v:shape id="Freeform 559" o:spid="_x0000_s1048" style="position:absolute;left:520;top:2851;width:155;height:180;visibility:visible;mso-wrap-style:square;v-text-anchor:top" coordsize="155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E3MMA&#10;AADcAAAADwAAAGRycy9kb3ducmV2LnhtbERP2YrCMBR9H/AfwhV8G1NFXKpRXBAGBcXlA67Nta02&#10;N7XJaJ2vnzwMzOPh7JNZbQrxpMrllhV02hEI4sTqnFMF59P6cwjCeWSNhWVS8CYHs2njY4Kxti8+&#10;0PPoUxFC2MWoIPO+jKV0SUYGXduWxIG72sqgD7BKpa7wFcJNIbtR1JcGcw4NGZa0zCi5H7+NguX5&#10;sln93MrLfjfoFavRop9s8aFUq1nPxyA81f5f/Of+0gq6UVgbzoQjI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gE3MMAAADcAAAADwAAAAAAAAAAAAAAAACYAgAAZHJzL2Rv&#10;d25yZXYueG1sUEsFBgAAAAAEAAQA9QAAAIgDAAAAAA==&#10;" path="m,110r40,l40,170,85,135r,45l155,,,110xe" fillcolor="#f2eadd [665]" strokecolor="#a5a5a5 [2092]" strokeweight=".25pt">
                  <v:path arrowok="t" o:connecttype="custom" o:connectlocs="0,110;40,110;40,170;85,135;85,180;155,0;0,110;0,110" o:connectangles="0,0,0,0,0,0,0,0"/>
                </v:shape>
                <v:shape id="Freeform 560" o:spid="_x0000_s1049" style="position:absolute;left:545;top:1666;width:575;height:340;visibility:visible;mso-wrap-style:square;v-text-anchor:top" coordsize="575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QQj8MA&#10;AADcAAAADwAAAGRycy9kb3ducmV2LnhtbESPQWsCMRSE74X+h/AKvRRN9KB1axSRFnoQoVY8P5K3&#10;u6Gbl2UT1/XfG0HocZj5ZpjlevCN6KmLLrCGyViBIDbBOq40HH+/Ru8gYkK22AQmDVeKsF49Py2x&#10;sOHCP9QfUiVyCccCNdQptYWU0dTkMY5DS5y9MnQeU5ZdJW2Hl1zuGzlVaiY9Os4LNba0rcn8Hc5e&#10;w/RtXs6bFK/7nVGftjy5vjdO69eXYfMBItGQ/sMP+ttmTi3gfiYfAb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QQj8MAAADcAAAADwAAAAAAAAAAAAAAAACYAgAAZHJzL2Rv&#10;d25yZXYueG1sUEsFBgAAAAAEAAQA9QAAAIgDAAAAAA==&#10;" path="m575,r,l535,60r-45,50l445,160r-50,35l350,225r-50,20l255,260r-45,5l170,265,130,255,100,240,70,215,45,185,30,145,20,100r,-50l5,95,,135r5,40l20,215r20,35l65,280r35,25l135,325r45,10l230,340r45,-5l325,320r55,-25l435,260r50,-50l535,150,575,xe" fillcolor="#f2eadd [665]" strokecolor="#a5a5a5 [2092]" strokeweight=".25pt">
                  <v:path arrowok="t" o:connecttype="custom" o:connectlocs="575,0;575,0;535,60;490,110;445,160;395,195;395,195;350,225;300,245;255,260;210,265;210,265;170,265;130,255;100,240;70,215;70,215;45,185;30,145;20,100;20,50;20,50;5,95;0,135;5,175;20,215;20,215;40,250;65,280;100,305;135,325;135,325;180,335;230,340;275,335;325,320;325,320;380,295;435,260;485,210;535,150;575,0;575,0" o:connectangles="0,0,0,0,0,0,0,0,0,0,0,0,0,0,0,0,0,0,0,0,0,0,0,0,0,0,0,0,0,0,0,0,0,0,0,0,0,0,0,0,0,0,0"/>
                </v:shape>
                <v:shape id="Freeform 561" o:spid="_x0000_s1050" style="position:absolute;left:560;top:1590;width:140;height:126;visibility:visible;mso-wrap-style:square;v-text-anchor:top" coordsize="140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NkVsEA&#10;AADcAAAADwAAAGRycy9kb3ducmV2LnhtbERPTWvCQBC9F/wPywi91U0iSpu6ilgUb8VY6HXITpNo&#10;ZjZktzH99+6h4PHxvlebkVs1UO8bJwbSWQKKpHS2kcrA13n/8grKBxSLrRMy8EceNuvJ0wpz625y&#10;oqEIlYoh4nM0UIfQ5Vr7siZGP3MdSeR+XM8YIuwrbXu8xXBudZYkS83YSGyosaNdTeW1+GUDp7fP&#10;A/Oim6fJwn8M39n5wMXFmOfpuH0HFWgMD/G/+2gNZGmcH8/EI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TZFbBAAAA3AAAAA8AAAAAAAAAAAAAAAAAmAIAAGRycy9kb3du&#10;cmV2LnhtbFBLBQYAAAAABAAEAPUAAACGAwAAAAA=&#10;" path="m120,116l70,91,140,61,55,51,110,,80,5,55,15,35,26,20,41,10,61,5,81,,101r5,25l120,116xe" fillcolor="#f2eadd [665]" strokecolor="#a5a5a5 [2092]" strokeweight=".25pt">
                  <v:path arrowok="t" o:connecttype="custom" o:connectlocs="120,116;70,91;140,61;55,51;110,0;110,0;80,5;55,15;35,26;20,41;10,61;5,81;0,101;5,126;120,116;120,116" o:connectangles="0,0,0,0,0,0,0,0,0,0,0,0,0,0,0,0"/>
                </v:shape>
                <v:shape id="Freeform 562" o:spid="_x0000_s1051" style="position:absolute;left:470;top:1590;width:1296;height:1151;visibility:visible;mso-wrap-style:square;v-text-anchor:top" coordsize="1296,1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7Nt8EA&#10;AADcAAAADwAAAGRycy9kb3ducmV2LnhtbESP3YrCMBSE7xd8h3AE79a0Cq5Wo6jgz+2qD3Bsjm21&#10;OSlJ1Pr2mwXBy2FmvmFmi9bU4kHOV5YVpP0EBHFudcWFgtNx8z0G4QOyxtoyKXiRh8W88zXDTNsn&#10;/9LjEAoRIewzVFCG0GRS+rwkg75vG+LoXawzGKJ0hdQOnxFuajlIkpE0WHFcKLGhdUn57XA3Cnbb&#10;dribJGZEK5xcm5+9M3Z1VqrXbZdTEIHa8Am/23utYJCm8H8mHgE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OzbfBAAAA3AAAAA8AAAAAAAAAAAAAAAAAmAIAAGRycy9kb3du&#10;cmV2LnhtbFBLBQYAAAAABAAEAPUAAACGAwAAAAA=&#10;" path="m595,121r,l570,181r-35,50l500,281r-40,40l430,346r-35,25l305,426r-95,55l155,511r-40,30l80,576,50,611,25,651,15,676,5,696,,721r,25l5,801r15,55l45,911r35,55l125,1011r55,45l240,1096r70,30l385,1141r75,10l505,1151r45,-5l600,1136r45,-10l690,1111r50,-20l785,1066r46,-25l911,981r65,-60l1041,861r55,-60l1146,741r40,-65l1221,611r30,-65l1271,486r15,-65l1291,356r5,-70l1291,216r-10,-70l1261,76,1241,,595,121xe" fillcolor="#f2eadd [665]" strokecolor="#a5a5a5 [2092]" strokeweight=".25pt">
                  <v:path arrowok="t" o:connecttype="custom" o:connectlocs="595,121;535,231;460,321;430,346;305,426;210,481;155,511;80,576;25,651;15,676;0,721;5,801;20,856;80,966;180,1056;240,1096;385,1141;460,1151;550,1146;645,1126;740,1091;831,1041;911,981;1041,861;1146,741;1221,611;1251,546;1286,421;1296,286;1281,146;1241,0;595,121" o:connectangles="0,0,0,0,0,0,0,0,0,0,0,0,0,0,0,0,0,0,0,0,0,0,0,0,0,0,0,0,0,0,0,0"/>
                </v:shape>
                <v:shape id="Freeform 563" o:spid="_x0000_s1052" style="position:absolute;left:935;top:695;width:1211;height:1511;visibility:visible;mso-wrap-style:square;v-text-anchor:top" coordsize="1211,15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omRMYA&#10;AADcAAAADwAAAGRycy9kb3ducmV2LnhtbESPQWsCMRSE74X+h/AK3mrWBaWuRmmlBSuIqKXi7bl5&#10;TZZuXpZNquu/N4VCj8PMfMNM552rxZnaUHlWMOhnIIhLrys2Cj72b49PIEJE1lh7JgVXCjCf3d9N&#10;sdD+wls676IRCcKhQAU2xqaQMpSWHIa+b4iT9+VbhzHJ1kjd4iXBXS3zLBtJhxWnBYsNLSyV37sf&#10;p8CsV4t61BwPG+Ps+KX8fH8dnoZK9R665wmISF38D/+1l1pBPsjh90w6An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omRMYAAADcAAAADwAAAAAAAAAAAAAAAACYAgAAZHJz&#10;L2Rvd25yZXYueG1sUEsFBgAAAAAEAAQA9QAAAIsDAAAAAA==&#10;" path="m556,25r,l516,40,481,60,441,80r-30,20l381,125r-30,30l325,185r-20,35l280,260r-15,40l250,345r-10,50l230,440r,50l230,545r5,55l235,640r-5,40l210,725r-25,45l130,855,65,936,40,981r-25,45l5,1071,,1111r,25l5,1161r5,30l20,1216r30,50l95,1321r35,40l150,1396r20,50l185,1511r15,-30l220,1456r20,-20l260,1416r40,-20l351,1381r100,-25l516,1336r55,-25l621,1281r45,-30l706,1216r35,-40l766,1141r20,-45l801,1056r10,-45l816,971r-5,-45l806,880r-5,-45l776,750,741,645,726,595,716,540r,-55l721,430r15,-50l751,330r25,-40l806,250r40,-35l886,185r45,-15l976,160r60,l1091,170r60,25l1211,225r-35,-35l1141,160r-40,-30l1066,100,1021,80,981,60,936,40,891,25,851,15,806,5,761,,721,,681,,636,5,596,15,556,25xe" fillcolor="#eaeaea [351]" strokecolor="#a5a5a5 [2092]" strokeweight=".25pt">
                  <v:path arrowok="t" o:connecttype="custom" o:connectlocs="556,25;481,60;411,100;351,155;305,220;280,260;250,345;230,440;230,545;235,600;230,680;185,770;130,855;65,936;40,981;5,1071;0,1111;5,1161;20,1216;95,1321;130,1361;150,1396;185,1511;200,1481;240,1436;260,1416;351,1381;451,1356;516,1336;571,1311;666,1251;741,1176;786,1096;811,1011;816,971;806,880;801,835;741,645;726,595;716,485;721,430;751,330;806,250;846,215;931,170;976,160;1091,170;1211,225;1176,190;1101,130;1021,80;936,40;891,25;806,5;721,0;636,5;556,25" o:connectangles="0,0,0,0,0,0,0,0,0,0,0,0,0,0,0,0,0,0,0,0,0,0,0,0,0,0,0,0,0,0,0,0,0,0,0,0,0,0,0,0,0,0,0,0,0,0,0,0,0,0,0,0,0,0,0,0,0"/>
                </v:shape>
                <v:shape id="Freeform 564" o:spid="_x0000_s1053" style="position:absolute;left:1165;top:695;width:981;height:560;visibility:visible;mso-wrap-style:square;v-text-anchor:top" coordsize="981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4Eu8QA&#10;AADcAAAADwAAAGRycy9kb3ducmV2LnhtbESPQUsDMRSE74L/ITyhN5vdLYqsTYuUuvQiaq33180z&#10;Wdy8LElst/31jSB4HGbmG2a+HF0vDhRi51lBOS1AELded2wU7D6ebx9AxISssfdMCk4UYbm4vppj&#10;rf2R3+mwTUZkCMcaFdiUhlrK2FpyGKd+IM7elw8OU5bBSB3wmOGul1VR3EuHHecFiwOtLLXf2x+n&#10;4NO+vJpw16zN237fuLMvaWd7pSY349MjiERj+g//tTdaQVXO4PdMPgJ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eBLvEAAAA3AAAAA8AAAAAAAAAAAAAAAAAmAIAAGRycy9k&#10;b3ducmV2LnhtbFBLBQYAAAAABAAEAPUAAACJAwAAAAA=&#10;" path="m326,25r,l286,40,251,60,211,80r-30,20l151,125r-30,30l95,185,75,220,40,285,15,355,5,430,,510r60,20l116,540r60,10l236,560r65,l361,560r60,-5l486,550r,-60l491,430r15,-50l521,330r25,-40l576,250r40,-35l656,185r45,-15l746,160r60,l861,170r60,25l981,225,946,190,911,160,871,130,836,100,791,80,751,60,706,40,661,25,621,15,576,5,531,,491,,451,,406,5,366,15,326,25xe" fillcolor="#d86b77 [1941]" stroked="f" strokecolor="#c00000" strokeweight=".25pt">
                  <v:path arrowok="t" o:connecttype="custom" o:connectlocs="326,25;326,25;286,40;251,60;211,80;181,100;151,125;121,155;95,185;75,220;75,220;40,285;15,355;5,430;0,510;0,510;60,530;116,540;176,550;236,560;301,560;361,560;421,555;486,550;486,550;486,490;491,430;491,430;506,380;521,330;546,290;576,250;576,250;616,215;656,185;701,170;746,160;746,160;806,160;861,170;921,195;981,225;981,225;946,190;911,160;871,130;836,100;791,80;751,60;706,40;661,25;661,25;621,15;576,5;531,0;491,0;451,0;406,5;366,15;326,25;326,25" o:connectangles="0,0,0,0,0,0,0,0,0,0,0,0,0,0,0,0,0,0,0,0,0,0,0,0,0,0,0,0,0,0,0,0,0,0,0,0,0,0,0,0,0,0,0,0,0,0,0,0,0,0,0,0,0,0,0,0,0,0,0,0,0"/>
                </v:shape>
                <v:shape id="Freeform 565" o:spid="_x0000_s1054" style="position:absolute;left:2101;top:885;width:250;height:250;visibility:visible;mso-wrap-style:square;v-text-anchor:top" coordsize="250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7Z98UA&#10;AADcAAAADwAAAGRycy9kb3ducmV2LnhtbESPzWrDMBCE74G+g9hCb4kcY0pwo4RimtBTcJMcelyk&#10;rW1qrYwl/7RPHxUKOQ4z8w2z3c+2FSP1vnGsYL1KQBBrZxquFFwvh+UGhA/IBlvHpOCHPOx3D4st&#10;5sZN/EHjOVQiQtjnqKAOocul9Lomi37lOuLofbneYoiyr6TpcYpw28o0SZ6lxYbjQo0dFTXp7/Ng&#10;FZTD56wv9uizsji9/ZZjWWiqlHp6nF9fQASawz383343CtJ1Bn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btn3xQAAANwAAAAPAAAAAAAAAAAAAAAAAJgCAABkcnMv&#10;ZG93bnJldi54bWxQSwUGAAAAAAQABAD1AAAAigMAAAAA&#10;" path="m150,r,l125,,95,5,70,15,45,35,20,65,5,90,,120r,30l10,175r10,25l40,220r25,15l85,240r20,5l125,250r20,-5l180,235r30,-20l235,185r10,-35l250,130r,-20l245,90,240,70,225,45,205,25,180,10,150,xe" fillcolor="#eaeaea [351]" strokecolor="#a5a5a5 [2092]" strokeweight=".25pt">
                  <v:path arrowok="t" o:connecttype="custom" o:connectlocs="150,0;150,0;125,0;95,5;70,15;45,35;45,35;20,65;5,90;0,120;0,150;0,150;10,175;20,200;40,220;65,235;65,235;85,240;105,245;125,250;145,245;145,245;180,235;210,215;210,215;235,185;245,150;245,150;250,130;250,110;245,90;240,70;240,70;225,45;205,25;180,10;150,0;150,0" o:connectangles="0,0,0,0,0,0,0,0,0,0,0,0,0,0,0,0,0,0,0,0,0,0,0,0,0,0,0,0,0,0,0,0,0,0,0,0,0,0"/>
                </v:shape>
                <v:shape id="Freeform 566" o:spid="_x0000_s1055" style="position:absolute;left:1150;top:1265;width:471;height:411;visibility:visible;mso-wrap-style:square;v-text-anchor:top" coordsize="471,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jDcUA&#10;AADcAAAADwAAAGRycy9kb3ducmV2LnhtbESPX0sDMRDE34V+h7AF32yuh0o5m5aiSMW3/qM+Lpf1&#10;cnjZnMnann56Iwh9HGbmN8x8OfhOnSimNrCB6aQARVwH23JjYL97vpmBSoJssQtMBr4pwXIxuppj&#10;ZcOZN3TaSqMyhFOFBpxIX2mdakce0yT0xNl7D9GjZBkbbSOeM9x3uiyKe+2x5bzgsKdHR/XH9ssb&#10;GNyh+dyUu/hzeFuvj08red3fijHX42H1AEpokEv4v/1iDZTTO/g7k4+A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KMNxQAAANwAAAAPAAAAAAAAAAAAAAAAAJgCAABkcnMv&#10;ZG93bnJldi54bWxQSwUGAAAAAAQABAD1AAAAigMAAAAA&#10;" path="m456,30l85,,40,100,15,190,5,225,,260r,30l,320r5,26l20,366r10,15l50,396r20,10l95,411r31,l156,411r45,-5l241,401r40,-10l316,381r30,-15l376,351r20,-21l421,305r15,-25l451,255r10,-30l466,190r5,-35l471,115,466,75,456,30xe" fillcolor="#f2eadd [665]" strokecolor="#a5a5a5 [2092]" strokeweight=".25pt">
                  <v:path arrowok="t" o:connecttype="custom" o:connectlocs="456,30;85,0;85,0;40,100;15,190;5,225;0,260;0,290;0,320;5,346;20,366;30,381;50,396;70,406;95,411;126,411;156,411;156,411;201,406;241,401;281,391;316,381;346,366;376,351;396,330;421,305;436,280;451,255;461,225;466,190;471,155;471,115;466,75;456,30;456,30" o:connectangles="0,0,0,0,0,0,0,0,0,0,0,0,0,0,0,0,0,0,0,0,0,0,0,0,0,0,0,0,0,0,0,0,0,0,0"/>
                </v:shape>
                <v:shape id="Freeform 567" o:spid="_x0000_s1056" style="position:absolute;left:995;top:1595;width:536;height:416;visibility:visible;mso-wrap-style:square;v-text-anchor:top" coordsize="536,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pgsIA&#10;AADcAAAADwAAAGRycy9kb3ducmV2LnhtbESPT4vCMBTE7wt+h/AEb2uqB5FqlGXBf3hYrHp/NG+b&#10;ss1LaaKN394sCB6HmfkNs1xH24g7db52rGAyzkAQl07XXCm4nDefcxA+IGtsHJOCB3lYrwYfS8y1&#10;6/lE9yJUIkHY56jAhNDmUvrSkEU/di1x8n5dZzEk2VVSd9gnuG3kNMtm0mLNacFgS9+Gyr/iZhVk&#10;ehMP22NvvPM/fSzOu2CvO6VGw/i1ABEohnf41d5rBdPJDP7PpCM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namCwgAAANwAAAAPAAAAAAAAAAAAAAAAAJgCAABkcnMvZG93&#10;bnJldi54bWxQSwUGAAAAAAQABAD1AAAAhwMAAAAA&#10;" path="m155,16r,l120,26,90,46,65,71,45,96,25,126,15,161,5,196,,236r,45l5,326r10,45l30,416,45,391,70,366r35,-30l150,306r70,-55l260,221r26,-30l306,226r20,35l351,291r25,30l406,346r30,25l471,396r35,20l526,331r10,-75l536,221r,-30l526,161,516,136,506,111,486,86,466,71,446,51,421,36,391,26,356,16,321,5,276,,230,,190,5,155,16xe" fillcolor="#eaeaea [351]" strokecolor="#a5a5a5 [2092]" strokeweight=".25pt">
                  <v:path arrowok="t" o:connecttype="custom" o:connectlocs="155,16;155,16;120,26;90,46;65,71;45,96;45,96;25,126;15,161;5,196;0,236;0,236;0,281;5,326;15,371;30,416;30,416;45,391;70,366;105,336;150,306;150,306;220,251;220,251;260,221;286,191;286,191;306,226;326,261;351,291;376,321;406,346;436,371;471,396;506,416;506,416;526,331;536,256;536,221;536,191;526,161;516,136;506,111;486,86;466,71;446,51;421,36;391,26;356,16;321,5;321,5;276,0;230,0;190,5;155,16;155,16" o:connectangles="0,0,0,0,0,0,0,0,0,0,0,0,0,0,0,0,0,0,0,0,0,0,0,0,0,0,0,0,0,0,0,0,0,0,0,0,0,0,0,0,0,0,0,0,0,0,0,0,0,0,0,0,0,0,0,0"/>
                </v:shape>
                <v:shape id="Freeform 568" o:spid="_x0000_s1057" style="position:absolute;left:1170;top:1315;width:276;height:471;visibility:visible;mso-wrap-style:square;v-text-anchor:top" coordsize="276,4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DsocQA&#10;AADcAAAADwAAAGRycy9kb3ducmV2LnhtbESPQYvCMBCF78L+hzAL3tZUD+pWoywLinizuuBxbMam&#10;2ExqE7X6642w4PHx5n1v3nTe2kpcqfGlYwX9XgKCOHe65ELBbrv4GoPwAVlj5ZgU3MnDfPbRmWKq&#10;3Y03dM1CISKEfYoKTAh1KqXPDVn0PVcTR+/oGoshyqaQusFbhNtKDpJkKC2WHBsM1vRrKD9lFxvf&#10;OC/X+/W2+Dtl/m4W4+zw0N8jpbqf7c8ERKA2vI//0yutYNAfwWtMJI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w7KHEAAAA3AAAAA8AAAAAAAAAAAAAAAAAmAIAAGRycy9k&#10;b3ducmV2LnhtbFBLBQYAAAAABAAEAPUAAACJAwAAAAA=&#10;" path="m90,471r,l121,471r30,-5l181,456r25,-20l226,416r20,-25l256,361r10,-35l276,290r,-40l276,210r-5,-40l261,125,246,85,226,40,201,,131,85,75,170,35,245,20,280,10,316,5,346,,376r5,25l15,421r10,20l40,451r20,10l90,471xe" fillcolor="#e6d5bc [1305]" strokecolor="#7f7f7f [1612]" strokeweight=".25pt">
                  <v:path arrowok="t" o:connecttype="custom" o:connectlocs="90,471;90,471;121,471;151,466;181,456;206,436;206,436;226,416;246,391;256,361;266,326;266,326;276,290;276,250;276,210;271,170;271,170;261,125;246,85;226,40;201,0;201,0;131,85;75,170;35,245;20,280;10,316;10,316;5,346;0,376;5,401;15,421;15,421;25,441;40,451;60,461;90,471;90,471" o:connectangles="0,0,0,0,0,0,0,0,0,0,0,0,0,0,0,0,0,0,0,0,0,0,0,0,0,0,0,0,0,0,0,0,0,0,0,0,0,0"/>
                </v:shape>
                <v:shape id="Freeform 569" o:spid="_x0000_s1058" style="position:absolute;left:1165;top:1205;width:511;height:135;visibility:visible;mso-wrap-style:square;v-text-anchor:top" coordsize="51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OnasAA&#10;AADcAAAADwAAAGRycy9kb3ducmV2LnhtbERPS2vCQBC+F/wPywi91Y0eQomuUhRB7MHnpbdpdpoE&#10;s7Nhd9X47zsHwePH954teteqG4XYeDYwHmWgiEtvG64MnE/rj09QMSFbbD2TgQdFWMwHbzMsrL/z&#10;gW7HVCkJ4ViggTqlrtA6ljU5jCPfEQv354PDJDBU2ga8S7hr9STLcu2wYWmosaNlTeXleHUGUr4K&#10;ot/57/Xht7U/++11n2+NeR/2X1NQifr0Ej/dG2tgMpa1ckaOgJ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OnasAAAADcAAAADwAAAAAAAAAAAAAAAACYAgAAZHJzL2Rvd25y&#10;ZXYueG1sUEsFBgAAAAAEAAQA9QAAAIUDAAAAAA==&#10;" path="m5,90r,l5,95r506,40l496,85,486,40,,,5,90xe" fillcolor="#eaeaea [351]" strokecolor="#7f7f7f [1612]" strokeweight=".25pt">
                  <v:path arrowok="t" o:connecttype="custom" o:connectlocs="5,90;5,90;5,95;511,135;511,135;511,135;496,85;486,40;486,40;0,0;0,0;5,90;5,90" o:connectangles="0,0,0,0,0,0,0,0,0,0,0,0,0"/>
                </v:shape>
                <v:shape id="Freeform 570" o:spid="_x0000_s1059" style="position:absolute;left:1240;top:1305;width:51;height:45;visibility:visible;mso-wrap-style:square;v-text-anchor:top" coordsize="51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y1cIA&#10;AADcAAAADwAAAGRycy9kb3ducmV2LnhtbESPQYvCMBSE74L/ITzB25paULQaRRcWPKqr4vHZPNti&#10;81KaqNVfbwTB4zAz3zDTeWNKcaPaFZYV9HsRCOLU6oIzBbv/v58RCOeRNZaWScGDHMxn7dYUE23v&#10;vKHb1mciQNglqCD3vkqkdGlOBl3PVsTBO9vaoA+yzqSu8R7gppRxFA2lwYLDQo4V/eaUXrZXo8Av&#10;9FpvTsuTiw7x6OgGe3peS6W6nWYxAeGp8d/wp73SCuL+GN5nwhG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TLVwgAAANwAAAAPAAAAAAAAAAAAAAAAAJgCAABkcnMvZG93&#10;bnJldi54bWxQSwUGAAAAAAQABAD1AAAAhwMAAAAA&#10;" path="m31,45r,l41,40r5,-5l51,20,51,5,,,,20,10,35r10,5l31,45xe" fillcolor="#14415c [2406]" strokecolor="#7f7f7f [1612]" strokeweight=".25pt">
                  <v:path arrowok="t" o:connecttype="custom" o:connectlocs="31,45;31,45;41,40;46,35;51,20;51,5;0,0;0,0;0,20;10,35;20,40;31,45;31,45" o:connectangles="0,0,0,0,0,0,0,0,0,0,0,0,0"/>
                </v:shape>
                <v:shape id="Freeform 571" o:spid="_x0000_s1060" style="position:absolute;left:1496;top:1325;width:50;height:45;visibility:visible;mso-wrap-style:square;v-text-anchor:top" coordsize="5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fpuMEA&#10;AADcAAAADwAAAGRycy9kb3ducmV2LnhtbERPTYvCMBC9C/6HMII3TW1BlmqURRFURFhd3D0OzWxb&#10;bCa1ibb+e3MQ9vh43/NlZyrxoMaVlhVMxhEI4szqknMF3+fN6AOE88gaK8uk4EkOlot+b46pti1/&#10;0ePkcxFC2KWooPC+TqV0WUEG3djWxIH7s41BH2CTS91gG8JNJeMomkqDJYeGAmtaFZRdT3ejYL3P&#10;kp/D7uJaW65vv+eEkuPmrtRw0H3OQHjq/L/47d5qBXEc5ocz4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36bjBAAAA3AAAAA8AAAAAAAAAAAAAAAAAmAIAAGRycy9kb3du&#10;cmV2LnhtbFBLBQYAAAAABAAEAPUAAACGAwAAAAA=&#10;" path="m,l,,5,20r5,15l20,45r10,l40,40r5,-5l50,20,45,5,,xe" fillcolor="#14415c [2406]" strokecolor="#7f7f7f [1612]" strokeweight=".25pt">
                  <v:path arrowok="t" o:connecttype="custom" o:connectlocs="0,0;0,0;5,20;10,35;20,45;30,45;30,45;40,40;45,35;50,20;45,5;0,0;0,0" o:connectangles="0,0,0,0,0,0,0,0,0,0,0,0,0"/>
                </v:shape>
                <v:shape id="Freeform 572" o:spid="_x0000_s1061" style="position:absolute;left:470;top:2241;width:831;height:500;visibility:visible;mso-wrap-style:square;v-text-anchor:top" coordsize="831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yZucEA&#10;AADcAAAADwAAAGRycy9kb3ducmV2LnhtbESPzYrCMBSF94LvEK4wO03bxaDVKCrOjOJqHB/g0lyb&#10;YnNTmmg7b28EweXh/Hycxaq3tbhT6yvHCtJJAoK4cLriUsH572s8BeEDssbaMSn4Jw+r5XCwwFy7&#10;jn/pfgqliCPsc1RgQmhyKX1hyKKfuIY4ehfXWgxRtqXULXZx3NYyS5JPabHiSDDY0NZQcT3dbIT8&#10;bA7T70s3k8dd5YJxWptUK/Ux6tdzEIH68A6/2nutIMtSeJ6JR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8mbnBAAAA3AAAAA8AAAAAAAAAAAAAAAAAmAIAAGRycy9kb3du&#10;cmV2LnhtbFBLBQYAAAAABAAEAPUAAACGAwAAAAA=&#10;" path="m25,r,l15,25,5,45,,70,,95r5,55l20,205r25,55l80,315r45,45l180,405r60,40l310,475r75,15l460,500r45,l550,495r50,-10l645,475r45,-15l740,440r45,-25l831,390,740,315,640,245,545,185,445,135,345,90,240,50,135,25,25,xe" fillcolor="#d86b77 [1941]" stroked="f" strokecolor="#c00000" strokeweight=".25pt">
                  <v:path arrowok="t" o:connecttype="custom" o:connectlocs="25,0;25,0;15,25;5,45;0,70;0,95;5,150;20,205;20,205;45,260;80,315;125,360;180,405;180,405;240,445;310,475;385,490;460,500;460,500;505,500;550,495;600,485;645,475;690,460;740,440;785,415;831,390;831,390;740,315;640,245;545,185;445,135;345,90;240,50;135,25;25,0;25,0" o:connectangles="0,0,0,0,0,0,0,0,0,0,0,0,0,0,0,0,0,0,0,0,0,0,0,0,0,0,0,0,0,0,0,0,0,0,0,0,0"/>
                </v:shape>
                <v:shape id="Freeform 573" o:spid="_x0000_s1062" style="position:absolute;left:1491;top:2191;width:145;height:120;visibility:visible;mso-wrap-style:square;v-text-anchor:top" coordsize="14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P9wMMA&#10;AADcAAAADwAAAGRycy9kb3ducmV2LnhtbESPT2sCMRTE74LfITzBm2aNVGRrFBFFe/RPC709Ns/d&#10;4OZl2UTdfvtGKPQ4zMxvmMWqc7V4UBusZw2TcQaCuPDGcqnhct6N5iBCRDZYeyYNPxRgtez3Fpgb&#10;/+QjPU6xFAnCIUcNVYxNLmUoKnIYxr4hTt7Vtw5jkm0pTYvPBHe1VFk2kw4tp4UKG9pUVNxOd6fh&#10;y07mn4cp1pfZvvnebt6u6sNKrYeDbv0OIlIX/8N/7YPRoJSC1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P9wMMAAADcAAAADwAAAAAAAAAAAAAAAACYAgAAZHJzL2Rv&#10;d25yZXYueG1sUEsFBgAAAAAEAAQA9QAAAIgDAAAAAA==&#10;" path="m90,30l,40,60,55,10,85,75,80,40,120,75,100,105,80,130,55,145,30,125,20,105,10,75,5,45,,90,30xe" fillcolor="#f2eadd [665]" strokecolor="#a5a5a5 [2092]" strokeweight=".25pt">
                  <v:path arrowok="t" o:connecttype="custom" o:connectlocs="90,30;0,40;60,55;10,85;75,80;40,120;40,120;75,100;105,80;130,55;145,30;145,30;125,20;105,10;75,5;45,0;90,30;90,30" o:connectangles="0,0,0,0,0,0,0,0,0,0,0,0,0,0,0,0,0,0"/>
                </v:shape>
                <v:shape id="Freeform 574" o:spid="_x0000_s1063" style="position:absolute;left:1636;top:1756;width:355;height:465;visibility:visible;mso-wrap-style:square;v-text-anchor:top" coordsize="355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FQfcUA&#10;AADcAAAADwAAAGRycy9kb3ducmV2LnhtbESPQWvCQBSE70L/w/IK3symETWkrkELAU8WbQ/t7TX7&#10;TILZtyG7jfHfuwWhx2FmvmHW+WhaMVDvGssKXqIYBHFpdcOVgs+PYpaCcB5ZY2uZFNzIQb55mqwx&#10;0/bKRxpOvhIBwi5DBbX3XSalK2sy6CLbEQfvbHuDPsi+krrHa4CbViZxvJQGGw4LNXb0VlN5Of0a&#10;BaufAW/parG0F/o+0Fl/Fe87q9T0edy+gvA0+v/wo73XCpJkDn9nwhG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kVB9xQAAANwAAAAPAAAAAAAAAAAAAAAAAJgCAABkcnMv&#10;ZG93bnJldi54bWxQSwUGAAAAAAQABAD1AAAAigMAAAAA&#10;" path="m115,r,l100,45,95,80r5,20l105,110r10,10l130,125r25,15l180,155r20,20l215,195r5,20l225,240r,20l220,285r-10,30l195,340r-20,25l150,385r-35,25l80,430,40,450,,465,75,455r70,-20l205,410r50,-35l295,345r30,-35l345,270r10,-40l355,190r-5,-35l330,120,305,85,270,55,225,30,175,10,115,xe" fillcolor="#f2eadd [665]" strokecolor="#a5a5a5 [2092]" strokeweight=".25pt">
                  <v:path arrowok="t" o:connecttype="custom" o:connectlocs="115,0;115,0;100,45;95,80;95,80;100,100;105,110;115,120;130,125;130,125;155,140;180,155;200,175;215,195;215,195;220,215;225,240;225,260;220,285;220,285;210,315;195,340;175,365;150,385;150,385;115,410;80,430;40,450;0,465;0,465;75,455;145,435;205,410;255,375;255,375;295,345;325,310;345,270;355,230;355,230;355,190;350,155;330,120;305,85;305,85;270,55;225,30;175,10;115,0;115,0" o:connectangles="0,0,0,0,0,0,0,0,0,0,0,0,0,0,0,0,0,0,0,0,0,0,0,0,0,0,0,0,0,0,0,0,0,0,0,0,0,0,0,0,0,0,0,0,0,0,0,0,0,0"/>
                </v:shape>
                <v:shape id="Freeform 575" o:spid="_x0000_s1064" style="position:absolute;left:825;top:2266;width:40;height:30;visibility:visible;mso-wrap-style:square;v-text-anchor:top" coordsize="4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bK8sYA&#10;AADcAAAADwAAAGRycy9kb3ducmV2LnhtbESPQWvCQBSE70L/w/IKXqRumhbR6CrVohVvSb14e2Rf&#10;s6HZtyG71dRf7xYKHoeZ+YZZrHrbiDN1vnas4HmcgCAuna65UnD83D5NQfiArLFxTAp+ycNq+TBY&#10;YKbdhXM6F6ESEcI+QwUmhDaT0peGLPqxa4mj9+U6iyHKrpK6w0uE20amSTKRFmuOCwZb2hgqv4sf&#10;q2A0yWc5r19O7+nu41pvd5vKHAqlho/92xxEoD7cw//tvVaQpq/wdyYe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bK8sYAAADcAAAADwAAAAAAAAAAAAAAAACYAgAAZHJz&#10;L2Rvd25yZXYueG1sUEsFBgAAAAAEAAQA9QAAAIsDAAAAAA==&#10;" path="m,l,30,40,15,,xe" fillcolor="#d86b77" strokecolor="#7f7f7f [1612]" strokeweight=".25pt">
                  <v:path arrowok="t" o:connecttype="custom" o:connectlocs="0,0;0,30;40,15;0,0;0,0" o:connectangles="0,0,0,0,0"/>
                </v:shape>
                <v:shape id="Freeform 576" o:spid="_x0000_s1065" style="position:absolute;left:935;top:2021;width:25;height:40;visibility:visible;mso-wrap-style:square;v-text-anchor:top" coordsize="25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0gMUA&#10;AADcAAAADwAAAGRycy9kb3ducmV2LnhtbESPT2vCQBTE7wW/w/IEb7oxoLXRVaRWkJ7qn0OPz+xr&#10;Epp9G3fXJP323YLQ4zAzv2FWm97UoiXnK8sKppMEBHFudcWFgst5P16A8AFZY22ZFPyQh8168LTC&#10;TNuOj9SeQiEihH2GCsoQmkxKn5dk0E9sQxy9L+sMhihdIbXDLsJNLdMkmUuDFceFEht6LSn/Pt2N&#10;gttOFp/JR/eya98u19v7zJn7s1NqNOy3SxCB+vAffrQPWkGazuD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6zSAxQAAANwAAAAPAAAAAAAAAAAAAAAAAJgCAABkcnMv&#10;ZG93bnJldi54bWxQSwUGAAAAAAQABAD1AAAAigMAAAAA&#10;" path="m,l,40,25,25,,xe" fillcolor="#d86b77" strokecolor="#7f7f7f [1612]" strokeweight=".25pt">
                  <v:path arrowok="t" o:connecttype="custom" o:connectlocs="0,0;0,40;25,25;0,0;0,0" o:connectangles="0,0,0,0,0"/>
                </v:shape>
                <v:shape id="Freeform 577" o:spid="_x0000_s1066" style="position:absolute;left:1361;top:2146;width:40;height:35;visibility:visible;mso-wrap-style:square;v-text-anchor:top" coordsize="40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ye3sMA&#10;AADcAAAADwAAAGRycy9kb3ducmV2LnhtbESP0YrCMBRE3wX/IVzBF1lTi+huNYqIigj7sOoHXJq7&#10;bbG5qU2s9e+NIPg4zMwZZr5sTSkaql1hWcFoGIEgTq0uOFNwPm2/vkE4j6yxtEwKHuRgueh25pho&#10;e+c/ao4+EwHCLkEFufdVIqVLczLohrYiDt6/rQ36IOtM6hrvAW5KGUfRRBosOCzkWNE6p/RyvBkF&#10;12haSB7ToIoPzQ5XPxv/m52V6vfa1QyEp9Z/wu/2XiuI4wm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ye3sMAAADcAAAADwAAAAAAAAAAAAAAAACYAgAAZHJzL2Rv&#10;d25yZXYueG1sUEsFBgAAAAAEAAQA9QAAAIgDAAAAAA==&#10;" path="m,10l25,35,40,,,10xe" fillcolor="#d86b77" strokecolor="#7f7f7f [1612]" strokeweight=".25pt">
                  <v:path arrowok="t" o:connecttype="custom" o:connectlocs="0,10;25,35;40,0;0,10;0,10" o:connectangles="0,0,0,0,0"/>
                </v:shape>
                <v:shape id="Freeform 578" o:spid="_x0000_s1067" style="position:absolute;left:615;top:1410;width:105;height:95;visibility:visible;mso-wrap-style:square;v-text-anchor:top" coordsize="10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sfcMA&#10;AADcAAAADwAAAGRycy9kb3ducmV2LnhtbESPUWvCMBSF34X9h3AHe9PUilaqUbaB6Nuw2w+4NrdN&#10;sbkpSabdvzeDwR4P55zvcLb70fbiRj50jhXMZxkI4trpjlsFX5+H6RpEiMgae8ek4IcC7HdPky2W&#10;2t35TLcqtiJBOJSowMQ4lFKG2pDFMHMDcfIa5y3GJH0rtcd7gtte5lm2khY7TgsGB3o3VF+rb6tg&#10;uLz5Zqx8USxac5yfls0S/YdSL8/j6wZEpDH+h//aJ60gzwv4PZOO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OsfcMAAADcAAAADwAAAAAAAAAAAAAAAACYAgAAZHJzL2Rv&#10;d25yZXYueG1sUEsFBgAAAAAEAAQA9QAAAIgDAAAAAA==&#10;" path="m105,5r,-5l50,,,5,15,95,45,90,70,70,80,55,90,40,100,25,105,5xe" fillcolor="#fbcb9a [1300]" stroked="f" strokecolor="yellow" strokeweight=".25pt">
                  <v:path arrowok="t" o:connecttype="custom" o:connectlocs="105,5;105,0;105,0;50,0;0,5;15,95;15,95;45,90;70,70;70,70;80,55;90,40;100,25;105,5;105,5" o:connectangles="0,0,0,0,0,0,0,0,0,0,0,0,0,0,0"/>
                </v:shape>
                <v:shape id="Freeform 579" o:spid="_x0000_s1068" style="position:absolute;left:760;top:1425;width:55;height:115;visibility:visible;mso-wrap-style:square;v-text-anchor:top" coordsize="5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wTcsIA&#10;AADcAAAADwAAAGRycy9kb3ducmV2LnhtbERPy2oCMRTdC/2HcAvuNONQRUajiLSlpQsfLbi9JNeZ&#10;0clNmEQd/75ZCC4P5z1fdrYRV2pD7VjBaJiBINbO1Fwq+Pv9GExBhIhssHFMCu4UYLl46c2xMO7G&#10;O7ruYylSCIcCFVQx+kLKoCuyGIbOEyfu6FqLMcG2lKbFWwq3jcyzbCIt1pwaKvS0rkif9xer4P17&#10;O6lPh7fx51Rv14cfLb3fbZTqv3arGYhIXXyKH+4voyDP09p0Jh0B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bBNywgAAANwAAAAPAAAAAAAAAAAAAAAAAJgCAABkcnMvZG93&#10;bnJldi54bWxQSwUGAAAAAAQABAD1AAAAhwMAAAAA&#10;" path="m55,5r,l30,,,115r25,l55,5xe" fillcolor="#e59ca4 [1301]" stroked="f" strokecolor="#7f7f7f [1612]" strokeweight=".25pt">
                  <v:path arrowok="t" o:connecttype="custom" o:connectlocs="55,5;55,5;30,0;0,115;25,115;55,5;55,5" o:connectangles="0,0,0,0,0,0,0"/>
                </v:shape>
                <v:shape id="Freeform 580" o:spid="_x0000_s1069" style="position:absolute;left:710;top:1540;width:75;height:206;visibility:visible;mso-wrap-style:square;v-text-anchor:top" coordsize="75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ucQsMA&#10;AADcAAAADwAAAGRycy9kb3ducmV2LnhtbESP3YrCMBSE7xd8h3AE79bUuohWo8jC6iLi/wMcm2Nb&#10;bE5KE7W+/WZB8HKYmW+YyawxpbhT7QrLCnrdCARxanXBmYLT8edzCMJ5ZI2lZVLwJAezaetjgom2&#10;D97T/eAzESDsElSQe18lUro0J4Ouayvi4F1sbdAHWWdS1/gIcFPKOIoG0mDBYSHHir5zSq+Hm1Gw&#10;6J9TXOy/Vpvlc7he+Z0rtmunVKfdzMcgPDX+HX61f7WCOB7B/5lwBO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ucQsMAAADcAAAADwAAAAAAAAAAAAAAAACYAgAAZHJzL2Rv&#10;d25yZXYueG1sUEsFBgAAAAAEAAQA9QAAAIgDAAAAAA==&#10;" path="m50,l,196r20,10l75,,50,xe" fillcolor="#761e28 [2405]" stroked="f" strokecolor="#7f7f7f [1612]" strokeweight=".25pt">
                  <v:path arrowok="t" o:connecttype="custom" o:connectlocs="50,0;0,196;20,206;75,0;50,0;50,0" o:connectangles="0,0,0,0,0,0"/>
                </v:shape>
                <v:shape id="Freeform 581" o:spid="_x0000_s1070" style="position:absolute;left:275;top:10;width:2161;height:920;visibility:visible;mso-wrap-style:square;v-text-anchor:top" coordsize="2161,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MbT8EA&#10;AADcAAAADwAAAGRycy9kb3ducmV2LnhtbERPTYvCMBC9C/6HMII3TbXgate0qCAVxEPVwx6HZrYt&#10;20xKE7X77zcHYY+P973NBtOKJ/WusaxgMY9AEJdWN1wpuN+OszUI55E1tpZJwS85yNLxaIuJti8u&#10;6Hn1lQgh7BJUUHvfJVK6siaDbm474sB9296gD7CvpO7xFcJNK5dRtJIGGw4NNXZ0qKn8uT6Mgkse&#10;xUWn92XOPi7OH1+bXb6+KDWdDLtPEJ4G/y9+u09awTIO88OZcAR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zG0/BAAAA3AAAAA8AAAAAAAAAAAAAAAAAmAIAAGRycy9kb3du&#10;cmV2LnhtbFBLBQYAAAAABAAEAPUAAACGAwAAAAA=&#10;" path="m,920r,l80,870r75,-40l230,800r70,-20l375,770r65,l510,780r65,20l610,745r45,-50l695,645r45,-40l790,570r50,-35l890,510r55,-20l1001,470r60,-10l1121,450r65,l1251,450r70,10l1391,470r70,20l1481,460r20,-30l1526,400r30,-25l1591,350r35,-20l1706,285r95,-35l1906,225r120,-25l2161,185,1976,115,1886,90,1801,65,1716,45,1631,25,1546,15,1466,5,1386,r-75,l1236,r-75,5l1086,15r-70,15l945,50,875,70,810,95r-65,30l680,155r-60,35l560,230r-60,45l445,320r-60,55l335,430r-55,55l230,550r-50,65l135,685,85,760,45,835,,920xe" fillcolor="#8dc182 [1943]" strokecolor="#8dc182 [1943]" strokeweight="1pt">
                  <v:fill color2="#d9ead5 [663]" angle="135" focus="50%" type="gradient"/>
                  <v:shadow color="#264221 [1607]" opacity=".5" offset="1pt"/>
                  <v:path arrowok="t" o:connecttype="custom" o:connectlocs="0,920;155,830;300,780;440,770;575,800;610,745;695,645;790,570;890,510;1001,470;1121,450;1251,450;1391,470;1461,490;1501,430;1556,375;1626,330;1801,250;2026,200;2161,185;1886,90;1716,45;1546,15;1386,0;1236,0;1086,15;945,50;810,95;680,155;560,230;445,320;335,430;230,550;135,685;45,835;0,920" o:connectangles="0,0,0,0,0,0,0,0,0,0,0,0,0,0,0,0,0,0,0,0,0,0,0,0,0,0,0,0,0,0,0,0,0,0,0,0"/>
                </v:shape>
              </v:group>
            </w:pict>
          </mc:Fallback>
        </mc:AlternateContent>
      </w:r>
      <w:bookmarkEnd w:id="0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3618230</wp:posOffset>
                </wp:positionV>
                <wp:extent cx="3877310" cy="2597150"/>
                <wp:effectExtent l="0" t="8255" r="8890" b="4445"/>
                <wp:wrapNone/>
                <wp:docPr id="185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7310" cy="2597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  <a:alpha val="60001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-5.25pt;margin-top:284.9pt;width:305.3pt;height:204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" fillcolor="#c3e0f2 [662]" stroked="f" strokecolor="#4da4d8 [1942]" strokeweight="1pt">
                <v:fill opacity="39321f"/>
                <v:shadow color="#0d2b3d [1606]" opacity=".5" offset="1pt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811385" cy="0"/>
                <wp:effectExtent l="9525" t="9525" r="8890" b="9525"/>
                <wp:wrapNone/>
                <wp:docPr id="184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1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2B2B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0" o:spid="_x0000_s1026" type="#_x0000_t32" style="position:absolute;margin-left:0;margin-top:0;width:772.55pt;height:0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" strokecolor="#b2b2b2">
                <v:stroke dashstyle="dash"/>
                <w10:wrap anchorx="margin" anchory="margin"/>
              </v:shape>
            </w:pict>
          </mc:Fallback>
        </mc:AlternateContent>
      </w:r>
      <w:r w:rsidR="0004237D" w:rsidRPr="00712AEE">
        <w:br w:type="page"/>
      </w: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page">
                  <wp:posOffset>6123305</wp:posOffset>
                </wp:positionH>
                <wp:positionV relativeFrom="page">
                  <wp:posOffset>4763770</wp:posOffset>
                </wp:positionV>
                <wp:extent cx="3227705" cy="1290320"/>
                <wp:effectExtent l="0" t="1270" r="2540" b="3810"/>
                <wp:wrapNone/>
                <wp:docPr id="183" name="Text Box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129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77A8" w:rsidRPr="00346CD0" w:rsidRDefault="00ED77A8" w:rsidP="00F246CF">
                            <w:pPr>
                              <w:pStyle w:val="Titleofeventdetails"/>
                            </w:pPr>
                            <w:r w:rsidRPr="00346CD0">
                              <w:t>We’re having a party!</w:t>
                            </w:r>
                          </w:p>
                          <w:p w:rsidR="00ED77A8" w:rsidRPr="00346CD0" w:rsidRDefault="00ED77A8" w:rsidP="00F246CF">
                            <w:pPr>
                              <w:pStyle w:val="Eventdetails"/>
                            </w:pPr>
                            <w:r w:rsidRPr="00F246CF">
                              <w:rPr>
                                <w:rStyle w:val="EventdetailsChar"/>
                              </w:rPr>
                              <w:t>Date</w:t>
                            </w:r>
                            <w:r w:rsidRPr="00346CD0">
                              <w:rPr>
                                <w:rStyle w:val="EventdetailsChar"/>
                                <w:color w:val="14415C" w:themeColor="accent3" w:themeShade="BF"/>
                              </w:rPr>
                              <w:t xml:space="preserve"> </w:t>
                            </w:r>
                            <w:r w:rsidRPr="00F246CF">
                              <w:t>and</w:t>
                            </w:r>
                            <w:r w:rsidRPr="00346CD0">
                              <w:rPr>
                                <w:rStyle w:val="EventdetailsChar"/>
                                <w:color w:val="14415C" w:themeColor="accent3" w:themeShade="BF"/>
                              </w:rPr>
                              <w:t xml:space="preserve"> </w:t>
                            </w:r>
                            <w:r w:rsidRPr="00346CD0">
                              <w:rPr>
                                <w:rStyle w:val="EventdetailsChar"/>
                              </w:rPr>
                              <w:t>Time</w:t>
                            </w:r>
                            <w:r w:rsidRPr="00346CD0">
                              <w:rPr>
                                <w:rStyle w:val="EventdetailsChar"/>
                                <w:color w:val="14415C" w:themeColor="accent3" w:themeShade="BF"/>
                              </w:rPr>
                              <w:t>:</w:t>
                            </w:r>
                            <w:r w:rsidRPr="00346CD0">
                              <w:t xml:space="preserve"> </w:t>
                            </w:r>
                            <w:sdt>
                              <w:sdtPr>
                                <w:rPr>
                                  <w:rStyle w:val="EventdetailsChar"/>
                                  <w:color w:val="14415C" w:themeColor="accent3" w:themeShade="BF"/>
                                </w:rPr>
                                <w:id w:val="11993090"/>
                                <w:placeholder>
                                  <w:docPart w:val="F4267B37472645AF8FCBAB5FA1E95E49"/>
                                </w:placeholder>
                                <w:showingPlcHdr/>
                                <w:date>
                                  <w:dateFormat w:val="dddd, MMMM d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DefaultParagraphFont"/>
                                  <w:color w:val="4DA4D8" w:themeColor="accent3" w:themeTint="99"/>
                                </w:rPr>
                              </w:sdtEndPr>
                              <w:sdtContent>
                                <w:r w:rsidRPr="00346CD0">
                                  <w:t>[Date]</w:t>
                                </w:r>
                              </w:sdtContent>
                            </w:sdt>
                            <w:r w:rsidRPr="00346CD0">
                              <w:t xml:space="preserve"> at </w:t>
                            </w:r>
                            <w:sdt>
                              <w:sdtPr>
                                <w:rPr>
                                  <w:rStyle w:val="EventdetailsChar"/>
                                  <w:color w:val="14415C" w:themeColor="accent3" w:themeShade="BF"/>
                                </w:rPr>
                                <w:id w:val="11993091"/>
                                <w:placeholder>
                                  <w:docPart w:val="E1D7FFE6DD3A4092B82DE123AFD3EA15"/>
                                </w:placeholder>
                                <w:temporary/>
                                <w:showingPlcHdr/>
                              </w:sdtPr>
                              <w:sdtEndPr>
                                <w:rPr>
                                  <w:rStyle w:val="DefaultParagraphFont"/>
                                  <w:color w:val="4DA4D8" w:themeColor="accent3" w:themeTint="99"/>
                                </w:rPr>
                              </w:sdtEndPr>
                              <w:sdtContent>
                                <w:r w:rsidRPr="00346CD0">
                                  <w:t>[Time]</w:t>
                                </w:r>
                              </w:sdtContent>
                            </w:sdt>
                          </w:p>
                          <w:p w:rsidR="00ED77A8" w:rsidRPr="00346CD0" w:rsidRDefault="00ED77A8" w:rsidP="00F246CF">
                            <w:pPr>
                              <w:pStyle w:val="Eventdetails"/>
                            </w:pPr>
                            <w:r w:rsidRPr="00346CD0">
                              <w:t xml:space="preserve">Place: </w:t>
                            </w:r>
                            <w:sdt>
                              <w:sdtPr>
                                <w:rPr>
                                  <w:rStyle w:val="EventdetailsChar"/>
                                  <w:color w:val="14415C" w:themeColor="accent3" w:themeShade="BF"/>
                                </w:rPr>
                                <w:id w:val="11993092"/>
                                <w:placeholder>
                                  <w:docPart w:val="5531633B4255447EBDAF5A0753058336"/>
                                </w:placeholder>
                                <w:temporary/>
                                <w:showingPlcHdr/>
                              </w:sdtPr>
                              <w:sdtEndPr>
                                <w:rPr>
                                  <w:rStyle w:val="DefaultParagraphFont"/>
                                  <w:color w:val="4DA4D8" w:themeColor="accent3" w:themeTint="99"/>
                                </w:rPr>
                              </w:sdtEndPr>
                              <w:sdtContent>
                                <w:r w:rsidRPr="00346CD0">
                                  <w:t>[Location of the event]</w:t>
                                </w:r>
                              </w:sdtContent>
                            </w:sdt>
                          </w:p>
                          <w:p w:rsidR="00ED77A8" w:rsidRPr="00346CD0" w:rsidRDefault="00ED77A8" w:rsidP="00F246CF">
                            <w:pPr>
                              <w:pStyle w:val="Eventdetails"/>
                            </w:pPr>
                            <w:r w:rsidRPr="00346CD0">
                              <w:t xml:space="preserve">RSVP to: </w:t>
                            </w:r>
                            <w:sdt>
                              <w:sdtPr>
                                <w:rPr>
                                  <w:rStyle w:val="EventdetailsChar"/>
                                  <w:color w:val="14415C" w:themeColor="accent3" w:themeShade="BF"/>
                                </w:rPr>
                                <w:id w:val="11993093"/>
                                <w:placeholder>
                                  <w:docPart w:val="92EBB1868D794DA280797D4B95C24EFA"/>
                                </w:placeholder>
                                <w:showingPlcHdr/>
                              </w:sdtPr>
                              <w:sdtEndPr>
                                <w:rPr>
                                  <w:rStyle w:val="DefaultParagraphFont"/>
                                  <w:color w:val="4DA4D8" w:themeColor="accent3" w:themeTint="99"/>
                                </w:rPr>
                              </w:sdtEndPr>
                              <w:sdtContent>
                                <w:r w:rsidRPr="00346CD0">
                                  <w:t>[Name]</w:t>
                                </w:r>
                              </w:sdtContent>
                            </w:sdt>
                            <w:r w:rsidRPr="00346CD0">
                              <w:t xml:space="preserve"> by: </w:t>
                            </w:r>
                            <w:sdt>
                              <w:sdtPr>
                                <w:rPr>
                                  <w:rStyle w:val="EventdetailsChar"/>
                                  <w:color w:val="14415C" w:themeColor="accent3" w:themeShade="BF"/>
                                </w:rPr>
                                <w:id w:val="11993094"/>
                                <w:placeholder>
                                  <w:docPart w:val="91CC2B5D587A40C4B07CB1559A26B60A"/>
                                </w:placeholder>
                                <w:showingPlcHdr/>
                                <w:date>
                                  <w:dateFormat w:val="dddd, MMMM d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DefaultParagraphFont"/>
                                  <w:color w:val="4DA4D8" w:themeColor="accent3" w:themeTint="99"/>
                                </w:rPr>
                              </w:sdtEndPr>
                              <w:sdtContent>
                                <w:r w:rsidRPr="00346CD0">
                                  <w:t>[Date]</w:t>
                                </w:r>
                              </w:sdtContent>
                            </w:sdt>
                          </w:p>
                          <w:p w:rsidR="00ED77A8" w:rsidRPr="00346CD0" w:rsidRDefault="00ED77A8" w:rsidP="00F246CF">
                            <w:pPr>
                              <w:pStyle w:val="Eventdetails"/>
                            </w:pPr>
                            <w:r w:rsidRPr="00346CD0">
                              <w:t xml:space="preserve">Phone: </w:t>
                            </w:r>
                            <w:sdt>
                              <w:sdtPr>
                                <w:rPr>
                                  <w:rStyle w:val="EventdetailsChar"/>
                                  <w:color w:val="14415C" w:themeColor="accent3" w:themeShade="BF"/>
                                </w:rPr>
                                <w:id w:val="11993095"/>
                                <w:placeholder>
                                  <w:docPart w:val="8E32F11438C5440BA91A96D25A1EAAA4"/>
                                </w:placeholder>
                                <w:temporary/>
                                <w:showingPlcHdr/>
                              </w:sdtPr>
                              <w:sdtEndPr>
                                <w:rPr>
                                  <w:rStyle w:val="DefaultParagraphFont"/>
                                  <w:color w:val="4DA4D8" w:themeColor="accent3" w:themeTint="99"/>
                                </w:rPr>
                              </w:sdtEndPr>
                              <w:sdtContent>
                                <w:r w:rsidRPr="00346CD0">
                                  <w:t>[Phone number]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57" o:spid="_x0000_s1028" type="#_x0000_t202" style="position:absolute;margin-left:482.15pt;margin-top:375.1pt;width:254.15pt;height:101.6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" filled="f" stroked="f">
                <v:textbox>
                  <w:txbxContent>
                    <w:p w:rsidR="00ED77A8" w:rsidRPr="00346CD0" w:rsidRDefault="00ED77A8" w:rsidP="00F246CF">
                      <w:pPr>
                        <w:pStyle w:val="Titleofeventdetails"/>
                      </w:pPr>
                      <w:r w:rsidRPr="00346CD0">
                        <w:t>We’re having a party!</w:t>
                      </w:r>
                    </w:p>
                    <w:p w:rsidR="00ED77A8" w:rsidRPr="00346CD0" w:rsidRDefault="00ED77A8" w:rsidP="00F246CF">
                      <w:pPr>
                        <w:pStyle w:val="Eventdetails"/>
                      </w:pPr>
                      <w:r w:rsidRPr="00F246CF">
                        <w:rPr>
                          <w:rStyle w:val="EventdetailsChar"/>
                        </w:rPr>
                        <w:t>Date</w:t>
                      </w:r>
                      <w:r w:rsidRPr="00346CD0">
                        <w:rPr>
                          <w:rStyle w:val="EventdetailsChar"/>
                          <w:color w:val="14415C" w:themeColor="accent3" w:themeShade="BF"/>
                        </w:rPr>
                        <w:t xml:space="preserve"> </w:t>
                      </w:r>
                      <w:r w:rsidRPr="00F246CF">
                        <w:t>and</w:t>
                      </w:r>
                      <w:r w:rsidRPr="00346CD0">
                        <w:rPr>
                          <w:rStyle w:val="EventdetailsChar"/>
                          <w:color w:val="14415C" w:themeColor="accent3" w:themeShade="BF"/>
                        </w:rPr>
                        <w:t xml:space="preserve"> </w:t>
                      </w:r>
                      <w:r w:rsidRPr="00346CD0">
                        <w:rPr>
                          <w:rStyle w:val="EventdetailsChar"/>
                        </w:rPr>
                        <w:t>Time</w:t>
                      </w:r>
                      <w:r w:rsidRPr="00346CD0">
                        <w:rPr>
                          <w:rStyle w:val="EventdetailsChar"/>
                          <w:color w:val="14415C" w:themeColor="accent3" w:themeShade="BF"/>
                        </w:rPr>
                        <w:t>:</w:t>
                      </w:r>
                      <w:r w:rsidRPr="00346CD0">
                        <w:t xml:space="preserve"> </w:t>
                      </w:r>
                      <w:sdt>
                        <w:sdtPr>
                          <w:rPr>
                            <w:rStyle w:val="EventdetailsChar"/>
                            <w:color w:val="14415C" w:themeColor="accent3" w:themeShade="BF"/>
                          </w:rPr>
                          <w:id w:val="11993090"/>
                          <w:placeholder>
                            <w:docPart w:val="F4267B37472645AF8FCBAB5FA1E95E49"/>
                          </w:placeholder>
                          <w:showingPlcHdr/>
                          <w:date>
                            <w:dateFormat w:val="dddd, MMMM d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Style w:val="DefaultParagraphFont"/>
                            <w:color w:val="4DA4D8" w:themeColor="accent3" w:themeTint="99"/>
                          </w:rPr>
                        </w:sdtEndPr>
                        <w:sdtContent>
                          <w:r w:rsidRPr="00346CD0">
                            <w:t>[Date]</w:t>
                          </w:r>
                        </w:sdtContent>
                      </w:sdt>
                      <w:r w:rsidRPr="00346CD0">
                        <w:t xml:space="preserve"> at </w:t>
                      </w:r>
                      <w:sdt>
                        <w:sdtPr>
                          <w:rPr>
                            <w:rStyle w:val="EventdetailsChar"/>
                            <w:color w:val="14415C" w:themeColor="accent3" w:themeShade="BF"/>
                          </w:rPr>
                          <w:id w:val="11993091"/>
                          <w:placeholder>
                            <w:docPart w:val="E1D7FFE6DD3A4092B82DE123AFD3EA15"/>
                          </w:placeholder>
                          <w:temporary/>
                          <w:showingPlcHdr/>
                        </w:sdtPr>
                        <w:sdtEndPr>
                          <w:rPr>
                            <w:rStyle w:val="DefaultParagraphFont"/>
                            <w:color w:val="4DA4D8" w:themeColor="accent3" w:themeTint="99"/>
                          </w:rPr>
                        </w:sdtEndPr>
                        <w:sdtContent>
                          <w:r w:rsidRPr="00346CD0">
                            <w:t>[Time]</w:t>
                          </w:r>
                        </w:sdtContent>
                      </w:sdt>
                    </w:p>
                    <w:p w:rsidR="00ED77A8" w:rsidRPr="00346CD0" w:rsidRDefault="00ED77A8" w:rsidP="00F246CF">
                      <w:pPr>
                        <w:pStyle w:val="Eventdetails"/>
                      </w:pPr>
                      <w:r w:rsidRPr="00346CD0">
                        <w:t xml:space="preserve">Place: </w:t>
                      </w:r>
                      <w:sdt>
                        <w:sdtPr>
                          <w:rPr>
                            <w:rStyle w:val="EventdetailsChar"/>
                            <w:color w:val="14415C" w:themeColor="accent3" w:themeShade="BF"/>
                          </w:rPr>
                          <w:id w:val="11993092"/>
                          <w:placeholder>
                            <w:docPart w:val="5531633B4255447EBDAF5A0753058336"/>
                          </w:placeholder>
                          <w:temporary/>
                          <w:showingPlcHdr/>
                        </w:sdtPr>
                        <w:sdtEndPr>
                          <w:rPr>
                            <w:rStyle w:val="DefaultParagraphFont"/>
                            <w:color w:val="4DA4D8" w:themeColor="accent3" w:themeTint="99"/>
                          </w:rPr>
                        </w:sdtEndPr>
                        <w:sdtContent>
                          <w:r w:rsidRPr="00346CD0">
                            <w:t>[Location of the event]</w:t>
                          </w:r>
                        </w:sdtContent>
                      </w:sdt>
                    </w:p>
                    <w:p w:rsidR="00ED77A8" w:rsidRPr="00346CD0" w:rsidRDefault="00ED77A8" w:rsidP="00F246CF">
                      <w:pPr>
                        <w:pStyle w:val="Eventdetails"/>
                      </w:pPr>
                      <w:r w:rsidRPr="00346CD0">
                        <w:t xml:space="preserve">RSVP to: </w:t>
                      </w:r>
                      <w:sdt>
                        <w:sdtPr>
                          <w:rPr>
                            <w:rStyle w:val="EventdetailsChar"/>
                            <w:color w:val="14415C" w:themeColor="accent3" w:themeShade="BF"/>
                          </w:rPr>
                          <w:id w:val="11993093"/>
                          <w:placeholder>
                            <w:docPart w:val="92EBB1868D794DA280797D4B95C24EFA"/>
                          </w:placeholder>
                          <w:showingPlcHdr/>
                        </w:sdtPr>
                        <w:sdtEndPr>
                          <w:rPr>
                            <w:rStyle w:val="DefaultParagraphFont"/>
                            <w:color w:val="4DA4D8" w:themeColor="accent3" w:themeTint="99"/>
                          </w:rPr>
                        </w:sdtEndPr>
                        <w:sdtContent>
                          <w:r w:rsidRPr="00346CD0">
                            <w:t>[Name]</w:t>
                          </w:r>
                        </w:sdtContent>
                      </w:sdt>
                      <w:r w:rsidRPr="00346CD0">
                        <w:t xml:space="preserve"> by: </w:t>
                      </w:r>
                      <w:sdt>
                        <w:sdtPr>
                          <w:rPr>
                            <w:rStyle w:val="EventdetailsChar"/>
                            <w:color w:val="14415C" w:themeColor="accent3" w:themeShade="BF"/>
                          </w:rPr>
                          <w:id w:val="11993094"/>
                          <w:placeholder>
                            <w:docPart w:val="91CC2B5D587A40C4B07CB1559A26B60A"/>
                          </w:placeholder>
                          <w:showingPlcHdr/>
                          <w:date>
                            <w:dateFormat w:val="dddd, MMMM d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Style w:val="DefaultParagraphFont"/>
                            <w:color w:val="4DA4D8" w:themeColor="accent3" w:themeTint="99"/>
                          </w:rPr>
                        </w:sdtEndPr>
                        <w:sdtContent>
                          <w:r w:rsidRPr="00346CD0">
                            <w:t>[Date]</w:t>
                          </w:r>
                        </w:sdtContent>
                      </w:sdt>
                    </w:p>
                    <w:p w:rsidR="00ED77A8" w:rsidRPr="00346CD0" w:rsidRDefault="00ED77A8" w:rsidP="00F246CF">
                      <w:pPr>
                        <w:pStyle w:val="Eventdetails"/>
                      </w:pPr>
                      <w:r w:rsidRPr="00346CD0">
                        <w:t xml:space="preserve">Phone: </w:t>
                      </w:r>
                      <w:sdt>
                        <w:sdtPr>
                          <w:rPr>
                            <w:rStyle w:val="EventdetailsChar"/>
                            <w:color w:val="14415C" w:themeColor="accent3" w:themeShade="BF"/>
                          </w:rPr>
                          <w:id w:val="11993095"/>
                          <w:placeholder>
                            <w:docPart w:val="8E32F11438C5440BA91A96D25A1EAAA4"/>
                          </w:placeholder>
                          <w:temporary/>
                          <w:showingPlcHdr/>
                        </w:sdtPr>
                        <w:sdtEndPr>
                          <w:rPr>
                            <w:rStyle w:val="DefaultParagraphFont"/>
                            <w:color w:val="4DA4D8" w:themeColor="accent3" w:themeTint="99"/>
                          </w:rPr>
                        </w:sdtEndPr>
                        <w:sdtContent>
                          <w:r w:rsidRPr="00346CD0">
                            <w:t>[Phone number]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page">
                  <wp:posOffset>1094105</wp:posOffset>
                </wp:positionH>
                <wp:positionV relativeFrom="page">
                  <wp:posOffset>4746625</wp:posOffset>
                </wp:positionV>
                <wp:extent cx="3227705" cy="1290320"/>
                <wp:effectExtent l="0" t="3175" r="2540" b="1905"/>
                <wp:wrapNone/>
                <wp:docPr id="182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129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34C" w:rsidRPr="00F246CF" w:rsidRDefault="0071734C" w:rsidP="00F246CF">
                            <w:pPr>
                              <w:pStyle w:val="Titleofeventdetails"/>
                            </w:pPr>
                            <w:r w:rsidRPr="00F246CF">
                              <w:t>We’re having a party!</w:t>
                            </w:r>
                          </w:p>
                          <w:p w:rsidR="0071734C" w:rsidRPr="00F246CF" w:rsidRDefault="0071734C" w:rsidP="00F246CF">
                            <w:pPr>
                              <w:pStyle w:val="Eventdetails"/>
                            </w:pPr>
                            <w:r w:rsidRPr="00F246CF">
                              <w:rPr>
                                <w:rStyle w:val="EventdetailsChar"/>
                              </w:rPr>
                              <w:t>Date and Time:</w:t>
                            </w:r>
                            <w:r w:rsidRPr="00F246CF">
                              <w:t xml:space="preserve"> </w:t>
                            </w:r>
                            <w:sdt>
                              <w:sdtPr>
                                <w:rPr>
                                  <w:rStyle w:val="EventdetailsChar"/>
                                </w:rPr>
                                <w:id w:val="11993096"/>
                                <w:placeholder>
                                  <w:docPart w:val="BC7E109DBD9C435F949A6C09D08FE05A"/>
                                </w:placeholder>
                                <w:showingPlcHdr/>
                                <w:date>
                                  <w:dateFormat w:val="dddd, MMMM d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DefaultParagraphFont"/>
                                </w:rPr>
                              </w:sdtEndPr>
                              <w:sdtContent>
                                <w:r w:rsidR="00D57EBD" w:rsidRPr="00F246CF">
                                  <w:t>[Date]</w:t>
                                </w:r>
                              </w:sdtContent>
                            </w:sdt>
                            <w:r w:rsidRPr="00F246CF">
                              <w:t xml:space="preserve"> at </w:t>
                            </w:r>
                            <w:sdt>
                              <w:sdtPr>
                                <w:rPr>
                                  <w:rStyle w:val="EventdetailsChar"/>
                                </w:rPr>
                                <w:id w:val="11993097"/>
                                <w:placeholder>
                                  <w:docPart w:val="964412B99872440B837CDCEE6D9132A0"/>
                                </w:placeholder>
                                <w:temporary/>
                                <w:showingPlcHdr/>
                              </w:sdtPr>
                              <w:sdtEndPr>
                                <w:rPr>
                                  <w:rStyle w:val="DefaultParagraphFont"/>
                                </w:rPr>
                              </w:sdtEndPr>
                              <w:sdtContent>
                                <w:r w:rsidR="00D57EBD" w:rsidRPr="00F246CF">
                                  <w:t>[Time]</w:t>
                                </w:r>
                              </w:sdtContent>
                            </w:sdt>
                          </w:p>
                          <w:p w:rsidR="0071734C" w:rsidRPr="00F246CF" w:rsidRDefault="0071734C" w:rsidP="00F246CF">
                            <w:pPr>
                              <w:pStyle w:val="Eventdetails"/>
                            </w:pPr>
                            <w:r w:rsidRPr="00F246CF">
                              <w:t xml:space="preserve">Place: </w:t>
                            </w:r>
                            <w:sdt>
                              <w:sdtPr>
                                <w:rPr>
                                  <w:rStyle w:val="EventdetailsChar"/>
                                </w:rPr>
                                <w:id w:val="11993098"/>
                                <w:placeholder>
                                  <w:docPart w:val="2CF2EDF6733C4BF0BC16114C7A9F5762"/>
                                </w:placeholder>
                                <w:temporary/>
                                <w:showingPlcHdr/>
                              </w:sdtPr>
                              <w:sdtEndPr>
                                <w:rPr>
                                  <w:rStyle w:val="DefaultParagraphFont"/>
                                </w:rPr>
                              </w:sdtEndPr>
                              <w:sdtContent>
                                <w:r w:rsidR="00D57EBD" w:rsidRPr="00F246CF">
                                  <w:t>[Location of the event]</w:t>
                                </w:r>
                              </w:sdtContent>
                            </w:sdt>
                          </w:p>
                          <w:p w:rsidR="0071734C" w:rsidRPr="00F246CF" w:rsidRDefault="0071734C" w:rsidP="00F246CF">
                            <w:pPr>
                              <w:pStyle w:val="Eventdetails"/>
                            </w:pPr>
                            <w:r w:rsidRPr="00F246CF">
                              <w:t>RSVP to</w:t>
                            </w:r>
                            <w:r w:rsidR="007F5EC5" w:rsidRPr="00F246CF">
                              <w:t>:</w:t>
                            </w:r>
                            <w:r w:rsidRPr="00F246CF">
                              <w:t xml:space="preserve"> </w:t>
                            </w:r>
                            <w:sdt>
                              <w:sdtPr>
                                <w:rPr>
                                  <w:rStyle w:val="EventdetailsChar"/>
                                </w:rPr>
                                <w:id w:val="11993099"/>
                                <w:placeholder>
                                  <w:docPart w:val="C1A2DE594DE64C2BAB37F51EBB226E7E"/>
                                </w:placeholder>
                                <w:showingPlcHdr/>
                              </w:sdtPr>
                              <w:sdtEndPr>
                                <w:rPr>
                                  <w:rStyle w:val="DefaultParagraphFont"/>
                                </w:rPr>
                              </w:sdtEndPr>
                              <w:sdtContent>
                                <w:r w:rsidR="00D57EBD" w:rsidRPr="00F246CF">
                                  <w:t>[Name]</w:t>
                                </w:r>
                              </w:sdtContent>
                            </w:sdt>
                            <w:r w:rsidRPr="00F246CF">
                              <w:t xml:space="preserve"> by: </w:t>
                            </w:r>
                            <w:sdt>
                              <w:sdtPr>
                                <w:rPr>
                                  <w:rStyle w:val="EventdetailsChar"/>
                                </w:rPr>
                                <w:id w:val="11993100"/>
                                <w:placeholder>
                                  <w:docPart w:val="E4F0CAC167F04F028EF1229263BB8B81"/>
                                </w:placeholder>
                                <w:showingPlcHdr/>
                                <w:date>
                                  <w:dateFormat w:val="dddd, MMMM d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DefaultParagraphFont"/>
                                </w:rPr>
                              </w:sdtEndPr>
                              <w:sdtContent>
                                <w:r w:rsidR="00D57EBD" w:rsidRPr="00F246CF">
                                  <w:t>[Date]</w:t>
                                </w:r>
                              </w:sdtContent>
                            </w:sdt>
                          </w:p>
                          <w:p w:rsidR="0071734C" w:rsidRPr="00F246CF" w:rsidRDefault="0071734C" w:rsidP="00F246CF">
                            <w:pPr>
                              <w:pStyle w:val="Eventdetails"/>
                            </w:pPr>
                            <w:r w:rsidRPr="00F246CF">
                              <w:t xml:space="preserve">Phone: </w:t>
                            </w:r>
                            <w:sdt>
                              <w:sdtPr>
                                <w:rPr>
                                  <w:rStyle w:val="EventdetailsChar"/>
                                </w:rPr>
                                <w:id w:val="11993101"/>
                                <w:placeholder>
                                  <w:docPart w:val="D0CE7F6E9A21488F9F94463E398F2671"/>
                                </w:placeholder>
                                <w:temporary/>
                                <w:showingPlcHdr/>
                              </w:sdtPr>
                              <w:sdtEndPr>
                                <w:rPr>
                                  <w:rStyle w:val="DefaultParagraphFont"/>
                                </w:rPr>
                              </w:sdtEndPr>
                              <w:sdtContent>
                                <w:r w:rsidR="00D57EBD" w:rsidRPr="00F246CF">
                                  <w:t>[Phone number]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29" type="#_x0000_t202" style="position:absolute;margin-left:86.15pt;margin-top:373.75pt;width:254.15pt;height:101.6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7hvgIAAMU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" filled="f" stroked="f">
                <v:textbox>
                  <w:txbxContent>
                    <w:p w:rsidR="0071734C" w:rsidRPr="00F246CF" w:rsidRDefault="0071734C" w:rsidP="00F246CF">
                      <w:pPr>
                        <w:pStyle w:val="Titleofeventdetails"/>
                      </w:pPr>
                      <w:r w:rsidRPr="00F246CF">
                        <w:t>We’re having a party!</w:t>
                      </w:r>
                    </w:p>
                    <w:p w:rsidR="0071734C" w:rsidRPr="00F246CF" w:rsidRDefault="0071734C" w:rsidP="00F246CF">
                      <w:pPr>
                        <w:pStyle w:val="Eventdetails"/>
                      </w:pPr>
                      <w:r w:rsidRPr="00F246CF">
                        <w:rPr>
                          <w:rStyle w:val="EventdetailsChar"/>
                        </w:rPr>
                        <w:t>Date and Time:</w:t>
                      </w:r>
                      <w:r w:rsidRPr="00F246CF">
                        <w:t xml:space="preserve"> </w:t>
                      </w:r>
                      <w:sdt>
                        <w:sdtPr>
                          <w:rPr>
                            <w:rStyle w:val="EventdetailsChar"/>
                          </w:rPr>
                          <w:id w:val="11993096"/>
                          <w:placeholder>
                            <w:docPart w:val="BC7E109DBD9C435F949A6C09D08FE05A"/>
                          </w:placeholder>
                          <w:showingPlcHdr/>
                          <w:date>
                            <w:dateFormat w:val="dddd, MMMM d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Style w:val="DefaultParagraphFont"/>
                          </w:rPr>
                        </w:sdtEndPr>
                        <w:sdtContent>
                          <w:r w:rsidR="00D57EBD" w:rsidRPr="00F246CF">
                            <w:t>[Date]</w:t>
                          </w:r>
                        </w:sdtContent>
                      </w:sdt>
                      <w:r w:rsidRPr="00F246CF">
                        <w:t xml:space="preserve"> at </w:t>
                      </w:r>
                      <w:sdt>
                        <w:sdtPr>
                          <w:rPr>
                            <w:rStyle w:val="EventdetailsChar"/>
                          </w:rPr>
                          <w:id w:val="11993097"/>
                          <w:placeholder>
                            <w:docPart w:val="964412B99872440B837CDCEE6D9132A0"/>
                          </w:placeholder>
                          <w:temporary/>
                          <w:showingPlcHdr/>
                        </w:sdtPr>
                        <w:sdtEndPr>
                          <w:rPr>
                            <w:rStyle w:val="DefaultParagraphFont"/>
                          </w:rPr>
                        </w:sdtEndPr>
                        <w:sdtContent>
                          <w:r w:rsidR="00D57EBD" w:rsidRPr="00F246CF">
                            <w:t>[Time]</w:t>
                          </w:r>
                        </w:sdtContent>
                      </w:sdt>
                    </w:p>
                    <w:p w:rsidR="0071734C" w:rsidRPr="00F246CF" w:rsidRDefault="0071734C" w:rsidP="00F246CF">
                      <w:pPr>
                        <w:pStyle w:val="Eventdetails"/>
                      </w:pPr>
                      <w:r w:rsidRPr="00F246CF">
                        <w:t xml:space="preserve">Place: </w:t>
                      </w:r>
                      <w:sdt>
                        <w:sdtPr>
                          <w:rPr>
                            <w:rStyle w:val="EventdetailsChar"/>
                          </w:rPr>
                          <w:id w:val="11993098"/>
                          <w:placeholder>
                            <w:docPart w:val="2CF2EDF6733C4BF0BC16114C7A9F5762"/>
                          </w:placeholder>
                          <w:temporary/>
                          <w:showingPlcHdr/>
                        </w:sdtPr>
                        <w:sdtEndPr>
                          <w:rPr>
                            <w:rStyle w:val="DefaultParagraphFont"/>
                          </w:rPr>
                        </w:sdtEndPr>
                        <w:sdtContent>
                          <w:r w:rsidR="00D57EBD" w:rsidRPr="00F246CF">
                            <w:t>[Location of the event]</w:t>
                          </w:r>
                        </w:sdtContent>
                      </w:sdt>
                    </w:p>
                    <w:p w:rsidR="0071734C" w:rsidRPr="00F246CF" w:rsidRDefault="0071734C" w:rsidP="00F246CF">
                      <w:pPr>
                        <w:pStyle w:val="Eventdetails"/>
                      </w:pPr>
                      <w:r w:rsidRPr="00F246CF">
                        <w:t>RSVP to</w:t>
                      </w:r>
                      <w:r w:rsidR="007F5EC5" w:rsidRPr="00F246CF">
                        <w:t>:</w:t>
                      </w:r>
                      <w:r w:rsidRPr="00F246CF">
                        <w:t xml:space="preserve"> </w:t>
                      </w:r>
                      <w:sdt>
                        <w:sdtPr>
                          <w:rPr>
                            <w:rStyle w:val="EventdetailsChar"/>
                          </w:rPr>
                          <w:id w:val="11993099"/>
                          <w:placeholder>
                            <w:docPart w:val="C1A2DE594DE64C2BAB37F51EBB226E7E"/>
                          </w:placeholder>
                          <w:showingPlcHdr/>
                        </w:sdtPr>
                        <w:sdtEndPr>
                          <w:rPr>
                            <w:rStyle w:val="DefaultParagraphFont"/>
                          </w:rPr>
                        </w:sdtEndPr>
                        <w:sdtContent>
                          <w:r w:rsidR="00D57EBD" w:rsidRPr="00F246CF">
                            <w:t>[Name]</w:t>
                          </w:r>
                        </w:sdtContent>
                      </w:sdt>
                      <w:r w:rsidRPr="00F246CF">
                        <w:t xml:space="preserve"> by: </w:t>
                      </w:r>
                      <w:sdt>
                        <w:sdtPr>
                          <w:rPr>
                            <w:rStyle w:val="EventdetailsChar"/>
                          </w:rPr>
                          <w:id w:val="11993100"/>
                          <w:placeholder>
                            <w:docPart w:val="E4F0CAC167F04F028EF1229263BB8B81"/>
                          </w:placeholder>
                          <w:showingPlcHdr/>
                          <w:date>
                            <w:dateFormat w:val="dddd, MMMM d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Style w:val="DefaultParagraphFont"/>
                          </w:rPr>
                        </w:sdtEndPr>
                        <w:sdtContent>
                          <w:r w:rsidR="00D57EBD" w:rsidRPr="00F246CF">
                            <w:t>[Date]</w:t>
                          </w:r>
                        </w:sdtContent>
                      </w:sdt>
                    </w:p>
                    <w:p w:rsidR="0071734C" w:rsidRPr="00F246CF" w:rsidRDefault="0071734C" w:rsidP="00F246CF">
                      <w:pPr>
                        <w:pStyle w:val="Eventdetails"/>
                      </w:pPr>
                      <w:r w:rsidRPr="00F246CF">
                        <w:t xml:space="preserve">Phone: </w:t>
                      </w:r>
                      <w:sdt>
                        <w:sdtPr>
                          <w:rPr>
                            <w:rStyle w:val="EventdetailsChar"/>
                          </w:rPr>
                          <w:id w:val="11993101"/>
                          <w:placeholder>
                            <w:docPart w:val="D0CE7F6E9A21488F9F94463E398F2671"/>
                          </w:placeholder>
                          <w:temporary/>
                          <w:showingPlcHdr/>
                        </w:sdtPr>
                        <w:sdtEndPr>
                          <w:rPr>
                            <w:rStyle w:val="DefaultParagraphFont"/>
                          </w:rPr>
                        </w:sdtEndPr>
                        <w:sdtContent>
                          <w:r w:rsidR="00D57EBD" w:rsidRPr="00F246CF">
                            <w:t>[Phone number]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>
                <wp:simplePos x="0" y="0"/>
                <wp:positionH relativeFrom="column">
                  <wp:posOffset>5237480</wp:posOffset>
                </wp:positionH>
                <wp:positionV relativeFrom="paragraph">
                  <wp:posOffset>3973195</wp:posOffset>
                </wp:positionV>
                <wp:extent cx="3477895" cy="1285875"/>
                <wp:effectExtent l="0" t="1270" r="0" b="0"/>
                <wp:wrapNone/>
                <wp:docPr id="181" name="Auto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7895" cy="1285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3">
                                      <a:lumMod val="20000"/>
                                      <a:lumOff val="80000"/>
                                      <a:alpha val="23000"/>
                                    </a:schemeClr>
                                  </a:gs>
                                  <a:gs pos="100000">
                                    <a:schemeClr val="accent3">
                                      <a:lumMod val="20000"/>
                                      <a:lumOff val="80000"/>
                                      <a:gamma/>
                                      <a:tint val="0"/>
                                      <a:invGamma/>
                                    </a:schemeClr>
                                  </a:gs>
                                </a:gsLst>
                                <a:lin ang="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56" o:spid="_x0000_s1026" style="position:absolute;margin-left:412.4pt;margin-top:312.85pt;width:273.85pt;height:101.2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" filled="f" fillcolor="#c3e0f2 [662]" stroked="f">
                <v:fill opacity="15073f" color2="#c3e0f2 [662]" rotate="t" angle="90" focus="100%" type="gradient"/>
              </v:round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09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3956050</wp:posOffset>
                </wp:positionV>
                <wp:extent cx="3477895" cy="1285875"/>
                <wp:effectExtent l="0" t="3175" r="0" b="0"/>
                <wp:wrapNone/>
                <wp:docPr id="180" name="Auto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7895" cy="1285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3">
                                      <a:lumMod val="20000"/>
                                      <a:lumOff val="80000"/>
                                      <a:alpha val="23000"/>
                                    </a:schemeClr>
                                  </a:gs>
                                  <a:gs pos="100000">
                                    <a:schemeClr val="accent3">
                                      <a:lumMod val="20000"/>
                                      <a:lumOff val="80000"/>
                                      <a:gamma/>
                                      <a:tint val="0"/>
                                      <a:invGamma/>
                                    </a:schemeClr>
                                  </a:gs>
                                </a:gsLst>
                                <a:lin ang="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02" o:spid="_x0000_s1026" style="position:absolute;margin-left:16.4pt;margin-top:311.5pt;width:273.85pt;height:101.25pt;z-index:251661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" filled="f" fillcolor="#c3e0f2 [662]" stroked="f">
                <v:fill opacity="15073f" color2="#c3e0f2 [662]" rotate="t" angle="90" focus="100%" type="gradient"/>
              </v:round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5993130</wp:posOffset>
                </wp:positionH>
                <wp:positionV relativeFrom="paragraph">
                  <wp:posOffset>3569970</wp:posOffset>
                </wp:positionV>
                <wp:extent cx="2680970" cy="481330"/>
                <wp:effectExtent l="1905" t="0" r="3175" b="0"/>
                <wp:wrapNone/>
                <wp:docPr id="179" name="Text Box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970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6328439"/>
                              <w:placeholder>
                                <w:docPart w:val="6B9F3473B1524F538C9C96CB160D5166"/>
                              </w:placeholder>
                              <w:showingPlcHdr/>
                            </w:sdtPr>
                            <w:sdtEndPr/>
                            <w:sdtContent>
                              <w:p w:rsidR="00ED77A8" w:rsidRPr="00346CD0" w:rsidRDefault="00ED77A8" w:rsidP="00E92B4A">
                                <w:pPr>
                                  <w:pStyle w:val="Eventnameinside"/>
                                </w:pPr>
                                <w:r w:rsidRPr="00E92B4A">
                                  <w:t>[Event name or description]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8" o:spid="_x0000_s1030" type="#_x0000_t202" style="position:absolute;margin-left:471.9pt;margin-top:281.1pt;width:211.1pt;height:37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nwuwIAAMQ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" filled="f" stroked="f">
                <v:textbox>
                  <w:txbxContent>
                    <w:sdt>
                      <w:sdtPr>
                        <w:id w:val="6328439"/>
                        <w:placeholder>
                          <w:docPart w:val="6B9F3473B1524F538C9C96CB160D5166"/>
                        </w:placeholder>
                        <w:showingPlcHdr/>
                      </w:sdtPr>
                      <w:sdtEndPr/>
                      <w:sdtContent>
                        <w:p w:rsidR="00ED77A8" w:rsidRPr="00346CD0" w:rsidRDefault="00ED77A8" w:rsidP="00E92B4A">
                          <w:pPr>
                            <w:pStyle w:val="Eventnameinside"/>
                          </w:pPr>
                          <w:r w:rsidRPr="00E92B4A">
                            <w:t>[Event name or description]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3552825</wp:posOffset>
                </wp:positionV>
                <wp:extent cx="2680970" cy="481330"/>
                <wp:effectExtent l="1905" t="0" r="3175" b="4445"/>
                <wp:wrapNone/>
                <wp:docPr id="17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970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6328440"/>
                              <w:placeholder>
                                <w:docPart w:val="791D35CEF16344938C746DFD39E3D306"/>
                              </w:placeholder>
                              <w:showingPlcHdr/>
                            </w:sdtPr>
                            <w:sdtEndPr/>
                            <w:sdtContent>
                              <w:p w:rsidR="0071734C" w:rsidRPr="00346CD0" w:rsidRDefault="00D57EBD" w:rsidP="00E92B4A">
                                <w:pPr>
                                  <w:pStyle w:val="Eventnameinside"/>
                                </w:pPr>
                                <w:r w:rsidRPr="00B0470B">
                                  <w:t>[Event name or description]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8" o:spid="_x0000_s1031" type="#_x0000_t202" style="position:absolute;margin-left:75.9pt;margin-top:279.75pt;width:211.1pt;height:37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jGuwIAAMQ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" filled="f" stroked="f">
                <v:textbox>
                  <w:txbxContent>
                    <w:sdt>
                      <w:sdtPr>
                        <w:id w:val="6328440"/>
                        <w:placeholder>
                          <w:docPart w:val="791D35CEF16344938C746DFD39E3D306"/>
                        </w:placeholder>
                        <w:showingPlcHdr/>
                      </w:sdtPr>
                      <w:sdtEndPr/>
                      <w:sdtContent>
                        <w:p w:rsidR="0071734C" w:rsidRPr="00346CD0" w:rsidRDefault="00D57EBD" w:rsidP="00E92B4A">
                          <w:pPr>
                            <w:pStyle w:val="Eventnameinside"/>
                          </w:pPr>
                          <w:r w:rsidRPr="00B0470B">
                            <w:t>[Event name or description]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4906010</wp:posOffset>
                </wp:positionH>
                <wp:positionV relativeFrom="paragraph">
                  <wp:posOffset>3429000</wp:posOffset>
                </wp:positionV>
                <wp:extent cx="1495425" cy="2439035"/>
                <wp:effectExtent l="0" t="47625" r="37465" b="0"/>
                <wp:wrapNone/>
                <wp:docPr id="113" name="Group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49229">
                          <a:off x="0" y="0"/>
                          <a:ext cx="1495425" cy="2439035"/>
                          <a:chOff x="10" y="10"/>
                          <a:chExt cx="2315" cy="3035"/>
                        </a:xfrm>
                      </wpg:grpSpPr>
                      <wps:wsp>
                        <wps:cNvPr id="114" name="Freeform 692"/>
                        <wps:cNvSpPr>
                          <a:spLocks/>
                        </wps:cNvSpPr>
                        <wps:spPr bwMode="auto">
                          <a:xfrm>
                            <a:off x="255" y="10"/>
                            <a:ext cx="800" cy="665"/>
                          </a:xfrm>
                          <a:custGeom>
                            <a:avLst/>
                            <a:gdLst>
                              <a:gd name="T0" fmla="*/ 395 w 800"/>
                              <a:gd name="T1" fmla="*/ 30 h 665"/>
                              <a:gd name="T2" fmla="*/ 395 w 800"/>
                              <a:gd name="T3" fmla="*/ 30 h 665"/>
                              <a:gd name="T4" fmla="*/ 340 w 800"/>
                              <a:gd name="T5" fmla="*/ 10 h 665"/>
                              <a:gd name="T6" fmla="*/ 310 w 800"/>
                              <a:gd name="T7" fmla="*/ 5 h 665"/>
                              <a:gd name="T8" fmla="*/ 285 w 800"/>
                              <a:gd name="T9" fmla="*/ 0 h 665"/>
                              <a:gd name="T10" fmla="*/ 255 w 800"/>
                              <a:gd name="T11" fmla="*/ 5 h 665"/>
                              <a:gd name="T12" fmla="*/ 230 w 800"/>
                              <a:gd name="T13" fmla="*/ 5 h 665"/>
                              <a:gd name="T14" fmla="*/ 205 w 800"/>
                              <a:gd name="T15" fmla="*/ 15 h 665"/>
                              <a:gd name="T16" fmla="*/ 180 w 800"/>
                              <a:gd name="T17" fmla="*/ 25 h 665"/>
                              <a:gd name="T18" fmla="*/ 180 w 800"/>
                              <a:gd name="T19" fmla="*/ 25 h 665"/>
                              <a:gd name="T20" fmla="*/ 155 w 800"/>
                              <a:gd name="T21" fmla="*/ 40 h 665"/>
                              <a:gd name="T22" fmla="*/ 130 w 800"/>
                              <a:gd name="T23" fmla="*/ 60 h 665"/>
                              <a:gd name="T24" fmla="*/ 105 w 800"/>
                              <a:gd name="T25" fmla="*/ 80 h 665"/>
                              <a:gd name="T26" fmla="*/ 85 w 800"/>
                              <a:gd name="T27" fmla="*/ 105 h 665"/>
                              <a:gd name="T28" fmla="*/ 40 w 800"/>
                              <a:gd name="T29" fmla="*/ 170 h 665"/>
                              <a:gd name="T30" fmla="*/ 0 w 800"/>
                              <a:gd name="T31" fmla="*/ 250 h 665"/>
                              <a:gd name="T32" fmla="*/ 0 w 800"/>
                              <a:gd name="T33" fmla="*/ 250 h 665"/>
                              <a:gd name="T34" fmla="*/ 40 w 800"/>
                              <a:gd name="T35" fmla="*/ 235 h 665"/>
                              <a:gd name="T36" fmla="*/ 80 w 800"/>
                              <a:gd name="T37" fmla="*/ 225 h 665"/>
                              <a:gd name="T38" fmla="*/ 115 w 800"/>
                              <a:gd name="T39" fmla="*/ 220 h 665"/>
                              <a:gd name="T40" fmla="*/ 155 w 800"/>
                              <a:gd name="T41" fmla="*/ 220 h 665"/>
                              <a:gd name="T42" fmla="*/ 225 w 800"/>
                              <a:gd name="T43" fmla="*/ 120 h 665"/>
                              <a:gd name="T44" fmla="*/ 200 w 800"/>
                              <a:gd name="T45" fmla="*/ 220 h 665"/>
                              <a:gd name="T46" fmla="*/ 200 w 800"/>
                              <a:gd name="T47" fmla="*/ 220 h 665"/>
                              <a:gd name="T48" fmla="*/ 240 w 800"/>
                              <a:gd name="T49" fmla="*/ 230 h 665"/>
                              <a:gd name="T50" fmla="*/ 280 w 800"/>
                              <a:gd name="T51" fmla="*/ 240 h 665"/>
                              <a:gd name="T52" fmla="*/ 360 w 800"/>
                              <a:gd name="T53" fmla="*/ 160 h 665"/>
                              <a:gd name="T54" fmla="*/ 330 w 800"/>
                              <a:gd name="T55" fmla="*/ 255 h 665"/>
                              <a:gd name="T56" fmla="*/ 330 w 800"/>
                              <a:gd name="T57" fmla="*/ 255 h 665"/>
                              <a:gd name="T58" fmla="*/ 390 w 800"/>
                              <a:gd name="T59" fmla="*/ 285 h 665"/>
                              <a:gd name="T60" fmla="*/ 455 w 800"/>
                              <a:gd name="T61" fmla="*/ 235 h 665"/>
                              <a:gd name="T62" fmla="*/ 430 w 800"/>
                              <a:gd name="T63" fmla="*/ 310 h 665"/>
                              <a:gd name="T64" fmla="*/ 430 w 800"/>
                              <a:gd name="T65" fmla="*/ 310 h 665"/>
                              <a:gd name="T66" fmla="*/ 480 w 800"/>
                              <a:gd name="T67" fmla="*/ 350 h 665"/>
                              <a:gd name="T68" fmla="*/ 530 w 800"/>
                              <a:gd name="T69" fmla="*/ 315 h 665"/>
                              <a:gd name="T70" fmla="*/ 505 w 800"/>
                              <a:gd name="T71" fmla="*/ 370 h 665"/>
                              <a:gd name="T72" fmla="*/ 505 w 800"/>
                              <a:gd name="T73" fmla="*/ 370 h 665"/>
                              <a:gd name="T74" fmla="*/ 555 w 800"/>
                              <a:gd name="T75" fmla="*/ 410 h 665"/>
                              <a:gd name="T76" fmla="*/ 590 w 800"/>
                              <a:gd name="T77" fmla="*/ 390 h 665"/>
                              <a:gd name="T78" fmla="*/ 575 w 800"/>
                              <a:gd name="T79" fmla="*/ 430 h 665"/>
                              <a:gd name="T80" fmla="*/ 575 w 800"/>
                              <a:gd name="T81" fmla="*/ 430 h 665"/>
                              <a:gd name="T82" fmla="*/ 615 w 800"/>
                              <a:gd name="T83" fmla="*/ 470 h 665"/>
                              <a:gd name="T84" fmla="*/ 640 w 800"/>
                              <a:gd name="T85" fmla="*/ 460 h 665"/>
                              <a:gd name="T86" fmla="*/ 635 w 800"/>
                              <a:gd name="T87" fmla="*/ 485 h 665"/>
                              <a:gd name="T88" fmla="*/ 635 w 800"/>
                              <a:gd name="T89" fmla="*/ 485 h 665"/>
                              <a:gd name="T90" fmla="*/ 715 w 800"/>
                              <a:gd name="T91" fmla="*/ 570 h 665"/>
                              <a:gd name="T92" fmla="*/ 800 w 800"/>
                              <a:gd name="T93" fmla="*/ 665 h 665"/>
                              <a:gd name="T94" fmla="*/ 800 w 800"/>
                              <a:gd name="T95" fmla="*/ 665 h 665"/>
                              <a:gd name="T96" fmla="*/ 800 w 800"/>
                              <a:gd name="T97" fmla="*/ 665 h 665"/>
                              <a:gd name="T98" fmla="*/ 765 w 800"/>
                              <a:gd name="T99" fmla="*/ 540 h 665"/>
                              <a:gd name="T100" fmla="*/ 725 w 800"/>
                              <a:gd name="T101" fmla="*/ 430 h 665"/>
                              <a:gd name="T102" fmla="*/ 675 w 800"/>
                              <a:gd name="T103" fmla="*/ 330 h 665"/>
                              <a:gd name="T104" fmla="*/ 620 w 800"/>
                              <a:gd name="T105" fmla="*/ 240 h 665"/>
                              <a:gd name="T106" fmla="*/ 620 w 800"/>
                              <a:gd name="T107" fmla="*/ 240 h 665"/>
                              <a:gd name="T108" fmla="*/ 570 w 800"/>
                              <a:gd name="T109" fmla="*/ 170 h 665"/>
                              <a:gd name="T110" fmla="*/ 515 w 800"/>
                              <a:gd name="T111" fmla="*/ 110 h 665"/>
                              <a:gd name="T112" fmla="*/ 455 w 800"/>
                              <a:gd name="T113" fmla="*/ 65 h 665"/>
                              <a:gd name="T114" fmla="*/ 395 w 800"/>
                              <a:gd name="T115" fmla="*/ 30 h 665"/>
                              <a:gd name="T116" fmla="*/ 395 w 800"/>
                              <a:gd name="T117" fmla="*/ 30 h 6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00" h="665">
                                <a:moveTo>
                                  <a:pt x="395" y="30"/>
                                </a:moveTo>
                                <a:lnTo>
                                  <a:pt x="395" y="30"/>
                                </a:lnTo>
                                <a:lnTo>
                                  <a:pt x="340" y="10"/>
                                </a:lnTo>
                                <a:lnTo>
                                  <a:pt x="310" y="5"/>
                                </a:lnTo>
                                <a:lnTo>
                                  <a:pt x="285" y="0"/>
                                </a:lnTo>
                                <a:lnTo>
                                  <a:pt x="255" y="5"/>
                                </a:lnTo>
                                <a:lnTo>
                                  <a:pt x="230" y="5"/>
                                </a:lnTo>
                                <a:lnTo>
                                  <a:pt x="205" y="15"/>
                                </a:lnTo>
                                <a:lnTo>
                                  <a:pt x="180" y="25"/>
                                </a:lnTo>
                                <a:lnTo>
                                  <a:pt x="155" y="40"/>
                                </a:lnTo>
                                <a:lnTo>
                                  <a:pt x="130" y="60"/>
                                </a:lnTo>
                                <a:lnTo>
                                  <a:pt x="105" y="80"/>
                                </a:lnTo>
                                <a:lnTo>
                                  <a:pt x="85" y="105"/>
                                </a:lnTo>
                                <a:lnTo>
                                  <a:pt x="40" y="170"/>
                                </a:lnTo>
                                <a:lnTo>
                                  <a:pt x="0" y="250"/>
                                </a:lnTo>
                                <a:lnTo>
                                  <a:pt x="40" y="235"/>
                                </a:lnTo>
                                <a:lnTo>
                                  <a:pt x="80" y="225"/>
                                </a:lnTo>
                                <a:lnTo>
                                  <a:pt x="115" y="220"/>
                                </a:lnTo>
                                <a:lnTo>
                                  <a:pt x="155" y="220"/>
                                </a:lnTo>
                                <a:lnTo>
                                  <a:pt x="225" y="120"/>
                                </a:lnTo>
                                <a:lnTo>
                                  <a:pt x="200" y="220"/>
                                </a:lnTo>
                                <a:lnTo>
                                  <a:pt x="240" y="230"/>
                                </a:lnTo>
                                <a:lnTo>
                                  <a:pt x="280" y="240"/>
                                </a:lnTo>
                                <a:lnTo>
                                  <a:pt x="360" y="160"/>
                                </a:lnTo>
                                <a:lnTo>
                                  <a:pt x="330" y="255"/>
                                </a:lnTo>
                                <a:lnTo>
                                  <a:pt x="390" y="285"/>
                                </a:lnTo>
                                <a:lnTo>
                                  <a:pt x="455" y="235"/>
                                </a:lnTo>
                                <a:lnTo>
                                  <a:pt x="430" y="310"/>
                                </a:lnTo>
                                <a:lnTo>
                                  <a:pt x="480" y="350"/>
                                </a:lnTo>
                                <a:lnTo>
                                  <a:pt x="530" y="315"/>
                                </a:lnTo>
                                <a:lnTo>
                                  <a:pt x="505" y="370"/>
                                </a:lnTo>
                                <a:lnTo>
                                  <a:pt x="555" y="410"/>
                                </a:lnTo>
                                <a:lnTo>
                                  <a:pt x="590" y="390"/>
                                </a:lnTo>
                                <a:lnTo>
                                  <a:pt x="575" y="430"/>
                                </a:lnTo>
                                <a:lnTo>
                                  <a:pt x="615" y="470"/>
                                </a:lnTo>
                                <a:lnTo>
                                  <a:pt x="640" y="460"/>
                                </a:lnTo>
                                <a:lnTo>
                                  <a:pt x="635" y="485"/>
                                </a:lnTo>
                                <a:lnTo>
                                  <a:pt x="715" y="570"/>
                                </a:lnTo>
                                <a:lnTo>
                                  <a:pt x="800" y="665"/>
                                </a:lnTo>
                                <a:lnTo>
                                  <a:pt x="765" y="540"/>
                                </a:lnTo>
                                <a:lnTo>
                                  <a:pt x="725" y="430"/>
                                </a:lnTo>
                                <a:lnTo>
                                  <a:pt x="675" y="330"/>
                                </a:lnTo>
                                <a:lnTo>
                                  <a:pt x="620" y="240"/>
                                </a:lnTo>
                                <a:lnTo>
                                  <a:pt x="570" y="170"/>
                                </a:lnTo>
                                <a:lnTo>
                                  <a:pt x="515" y="110"/>
                                </a:lnTo>
                                <a:lnTo>
                                  <a:pt x="455" y="65"/>
                                </a:lnTo>
                                <a:lnTo>
                                  <a:pt x="39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4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693"/>
                        <wps:cNvSpPr>
                          <a:spLocks/>
                        </wps:cNvSpPr>
                        <wps:spPr bwMode="auto">
                          <a:xfrm>
                            <a:off x="1055" y="115"/>
                            <a:ext cx="1080" cy="560"/>
                          </a:xfrm>
                          <a:custGeom>
                            <a:avLst/>
                            <a:gdLst>
                              <a:gd name="T0" fmla="*/ 890 w 1080"/>
                              <a:gd name="T1" fmla="*/ 55 h 560"/>
                              <a:gd name="T2" fmla="*/ 830 w 1080"/>
                              <a:gd name="T3" fmla="*/ 25 h 560"/>
                              <a:gd name="T4" fmla="*/ 765 w 1080"/>
                              <a:gd name="T5" fmla="*/ 5 h 560"/>
                              <a:gd name="T6" fmla="*/ 695 w 1080"/>
                              <a:gd name="T7" fmla="*/ 0 h 560"/>
                              <a:gd name="T8" fmla="*/ 620 w 1080"/>
                              <a:gd name="T9" fmla="*/ 5 h 560"/>
                              <a:gd name="T10" fmla="*/ 580 w 1080"/>
                              <a:gd name="T11" fmla="*/ 15 h 560"/>
                              <a:gd name="T12" fmla="*/ 500 w 1080"/>
                              <a:gd name="T13" fmla="*/ 45 h 560"/>
                              <a:gd name="T14" fmla="*/ 380 w 1080"/>
                              <a:gd name="T15" fmla="*/ 105 h 560"/>
                              <a:gd name="T16" fmla="*/ 300 w 1080"/>
                              <a:gd name="T17" fmla="*/ 165 h 560"/>
                              <a:gd name="T18" fmla="*/ 215 w 1080"/>
                              <a:gd name="T19" fmla="*/ 245 h 560"/>
                              <a:gd name="T20" fmla="*/ 140 w 1080"/>
                              <a:gd name="T21" fmla="*/ 340 h 560"/>
                              <a:gd name="T22" fmla="*/ 0 w 1080"/>
                              <a:gd name="T23" fmla="*/ 560 h 560"/>
                              <a:gd name="T24" fmla="*/ 5 w 1080"/>
                              <a:gd name="T25" fmla="*/ 560 h 560"/>
                              <a:gd name="T26" fmla="*/ 240 w 1080"/>
                              <a:gd name="T27" fmla="*/ 415 h 560"/>
                              <a:gd name="T28" fmla="*/ 265 w 1080"/>
                              <a:gd name="T29" fmla="*/ 405 h 560"/>
                              <a:gd name="T30" fmla="*/ 325 w 1080"/>
                              <a:gd name="T31" fmla="*/ 375 h 560"/>
                              <a:gd name="T32" fmla="*/ 355 w 1080"/>
                              <a:gd name="T33" fmla="*/ 360 h 560"/>
                              <a:gd name="T34" fmla="*/ 425 w 1080"/>
                              <a:gd name="T35" fmla="*/ 330 h 560"/>
                              <a:gd name="T36" fmla="*/ 460 w 1080"/>
                              <a:gd name="T37" fmla="*/ 315 h 560"/>
                              <a:gd name="T38" fmla="*/ 530 w 1080"/>
                              <a:gd name="T39" fmla="*/ 290 h 560"/>
                              <a:gd name="T40" fmla="*/ 580 w 1080"/>
                              <a:gd name="T41" fmla="*/ 270 h 560"/>
                              <a:gd name="T42" fmla="*/ 665 w 1080"/>
                              <a:gd name="T43" fmla="*/ 255 h 560"/>
                              <a:gd name="T44" fmla="*/ 725 w 1080"/>
                              <a:gd name="T45" fmla="*/ 250 h 560"/>
                              <a:gd name="T46" fmla="*/ 780 w 1080"/>
                              <a:gd name="T47" fmla="*/ 250 h 560"/>
                              <a:gd name="T48" fmla="*/ 815 w 1080"/>
                              <a:gd name="T49" fmla="*/ 140 h 560"/>
                              <a:gd name="T50" fmla="*/ 890 w 1080"/>
                              <a:gd name="T51" fmla="*/ 260 h 560"/>
                              <a:gd name="T52" fmla="*/ 985 w 1080"/>
                              <a:gd name="T53" fmla="*/ 285 h 560"/>
                              <a:gd name="T54" fmla="*/ 1080 w 1080"/>
                              <a:gd name="T55" fmla="*/ 325 h 560"/>
                              <a:gd name="T56" fmla="*/ 1040 w 1080"/>
                              <a:gd name="T57" fmla="*/ 235 h 560"/>
                              <a:gd name="T58" fmla="*/ 1000 w 1080"/>
                              <a:gd name="T59" fmla="*/ 160 h 560"/>
                              <a:gd name="T60" fmla="*/ 950 w 1080"/>
                              <a:gd name="T61" fmla="*/ 100 h 560"/>
                              <a:gd name="T62" fmla="*/ 890 w 1080"/>
                              <a:gd name="T63" fmla="*/ 55 h 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80" h="560">
                                <a:moveTo>
                                  <a:pt x="890" y="55"/>
                                </a:moveTo>
                                <a:lnTo>
                                  <a:pt x="890" y="55"/>
                                </a:lnTo>
                                <a:lnTo>
                                  <a:pt x="865" y="40"/>
                                </a:lnTo>
                                <a:lnTo>
                                  <a:pt x="830" y="25"/>
                                </a:lnTo>
                                <a:lnTo>
                                  <a:pt x="800" y="15"/>
                                </a:lnTo>
                                <a:lnTo>
                                  <a:pt x="765" y="5"/>
                                </a:lnTo>
                                <a:lnTo>
                                  <a:pt x="730" y="0"/>
                                </a:lnTo>
                                <a:lnTo>
                                  <a:pt x="695" y="0"/>
                                </a:lnTo>
                                <a:lnTo>
                                  <a:pt x="660" y="0"/>
                                </a:lnTo>
                                <a:lnTo>
                                  <a:pt x="620" y="5"/>
                                </a:lnTo>
                                <a:lnTo>
                                  <a:pt x="580" y="15"/>
                                </a:lnTo>
                                <a:lnTo>
                                  <a:pt x="540" y="30"/>
                                </a:lnTo>
                                <a:lnTo>
                                  <a:pt x="500" y="45"/>
                                </a:lnTo>
                                <a:lnTo>
                                  <a:pt x="460" y="60"/>
                                </a:lnTo>
                                <a:lnTo>
                                  <a:pt x="380" y="105"/>
                                </a:lnTo>
                                <a:lnTo>
                                  <a:pt x="300" y="165"/>
                                </a:lnTo>
                                <a:lnTo>
                                  <a:pt x="260" y="205"/>
                                </a:lnTo>
                                <a:lnTo>
                                  <a:pt x="215" y="245"/>
                                </a:lnTo>
                                <a:lnTo>
                                  <a:pt x="180" y="290"/>
                                </a:lnTo>
                                <a:lnTo>
                                  <a:pt x="140" y="340"/>
                                </a:lnTo>
                                <a:lnTo>
                                  <a:pt x="70" y="440"/>
                                </a:lnTo>
                                <a:lnTo>
                                  <a:pt x="0" y="560"/>
                                </a:lnTo>
                                <a:lnTo>
                                  <a:pt x="5" y="560"/>
                                </a:lnTo>
                                <a:lnTo>
                                  <a:pt x="125" y="480"/>
                                </a:lnTo>
                                <a:lnTo>
                                  <a:pt x="240" y="415"/>
                                </a:lnTo>
                                <a:lnTo>
                                  <a:pt x="240" y="390"/>
                                </a:lnTo>
                                <a:lnTo>
                                  <a:pt x="265" y="405"/>
                                </a:lnTo>
                                <a:lnTo>
                                  <a:pt x="325" y="375"/>
                                </a:lnTo>
                                <a:lnTo>
                                  <a:pt x="315" y="330"/>
                                </a:lnTo>
                                <a:lnTo>
                                  <a:pt x="355" y="360"/>
                                </a:lnTo>
                                <a:lnTo>
                                  <a:pt x="425" y="330"/>
                                </a:lnTo>
                                <a:lnTo>
                                  <a:pt x="405" y="270"/>
                                </a:lnTo>
                                <a:lnTo>
                                  <a:pt x="460" y="315"/>
                                </a:lnTo>
                                <a:lnTo>
                                  <a:pt x="530" y="290"/>
                                </a:lnTo>
                                <a:lnTo>
                                  <a:pt x="510" y="205"/>
                                </a:lnTo>
                                <a:lnTo>
                                  <a:pt x="580" y="270"/>
                                </a:lnTo>
                                <a:lnTo>
                                  <a:pt x="665" y="255"/>
                                </a:lnTo>
                                <a:lnTo>
                                  <a:pt x="640" y="150"/>
                                </a:lnTo>
                                <a:lnTo>
                                  <a:pt x="725" y="250"/>
                                </a:lnTo>
                                <a:lnTo>
                                  <a:pt x="780" y="250"/>
                                </a:lnTo>
                                <a:lnTo>
                                  <a:pt x="835" y="250"/>
                                </a:lnTo>
                                <a:lnTo>
                                  <a:pt x="815" y="140"/>
                                </a:lnTo>
                                <a:lnTo>
                                  <a:pt x="890" y="260"/>
                                </a:lnTo>
                                <a:lnTo>
                                  <a:pt x="935" y="270"/>
                                </a:lnTo>
                                <a:lnTo>
                                  <a:pt x="985" y="285"/>
                                </a:lnTo>
                                <a:lnTo>
                                  <a:pt x="1030" y="305"/>
                                </a:lnTo>
                                <a:lnTo>
                                  <a:pt x="1080" y="325"/>
                                </a:lnTo>
                                <a:lnTo>
                                  <a:pt x="1040" y="235"/>
                                </a:lnTo>
                                <a:lnTo>
                                  <a:pt x="1020" y="200"/>
                                </a:lnTo>
                                <a:lnTo>
                                  <a:pt x="1000" y="160"/>
                                </a:lnTo>
                                <a:lnTo>
                                  <a:pt x="975" y="130"/>
                                </a:lnTo>
                                <a:lnTo>
                                  <a:pt x="950" y="100"/>
                                </a:lnTo>
                                <a:lnTo>
                                  <a:pt x="920" y="75"/>
                                </a:lnTo>
                                <a:lnTo>
                                  <a:pt x="89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4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694"/>
                        <wps:cNvSpPr>
                          <a:spLocks/>
                        </wps:cNvSpPr>
                        <wps:spPr bwMode="auto">
                          <a:xfrm>
                            <a:off x="30" y="565"/>
                            <a:ext cx="1015" cy="610"/>
                          </a:xfrm>
                          <a:custGeom>
                            <a:avLst/>
                            <a:gdLst>
                              <a:gd name="T0" fmla="*/ 245 w 1015"/>
                              <a:gd name="T1" fmla="*/ 200 h 610"/>
                              <a:gd name="T2" fmla="*/ 325 w 1015"/>
                              <a:gd name="T3" fmla="*/ 295 h 610"/>
                              <a:gd name="T4" fmla="*/ 380 w 1015"/>
                              <a:gd name="T5" fmla="*/ 160 h 610"/>
                              <a:gd name="T6" fmla="*/ 440 w 1015"/>
                              <a:gd name="T7" fmla="*/ 235 h 610"/>
                              <a:gd name="T8" fmla="*/ 510 w 1015"/>
                              <a:gd name="T9" fmla="*/ 145 h 610"/>
                              <a:gd name="T10" fmla="*/ 545 w 1015"/>
                              <a:gd name="T11" fmla="*/ 200 h 610"/>
                              <a:gd name="T12" fmla="*/ 620 w 1015"/>
                              <a:gd name="T13" fmla="*/ 135 h 610"/>
                              <a:gd name="T14" fmla="*/ 650 w 1015"/>
                              <a:gd name="T15" fmla="*/ 175 h 610"/>
                              <a:gd name="T16" fmla="*/ 725 w 1015"/>
                              <a:gd name="T17" fmla="*/ 135 h 610"/>
                              <a:gd name="T18" fmla="*/ 745 w 1015"/>
                              <a:gd name="T19" fmla="*/ 155 h 610"/>
                              <a:gd name="T20" fmla="*/ 990 w 1015"/>
                              <a:gd name="T21" fmla="*/ 120 h 610"/>
                              <a:gd name="T22" fmla="*/ 1015 w 1015"/>
                              <a:gd name="T23" fmla="*/ 110 h 610"/>
                              <a:gd name="T24" fmla="*/ 875 w 1015"/>
                              <a:gd name="T25" fmla="*/ 65 h 610"/>
                              <a:gd name="T26" fmla="*/ 610 w 1015"/>
                              <a:gd name="T27" fmla="*/ 10 h 610"/>
                              <a:gd name="T28" fmla="*/ 490 w 1015"/>
                              <a:gd name="T29" fmla="*/ 0 h 610"/>
                              <a:gd name="T30" fmla="*/ 390 w 1015"/>
                              <a:gd name="T31" fmla="*/ 0 h 610"/>
                              <a:gd name="T32" fmla="*/ 295 w 1015"/>
                              <a:gd name="T33" fmla="*/ 15 h 610"/>
                              <a:gd name="T34" fmla="*/ 215 w 1015"/>
                              <a:gd name="T35" fmla="*/ 40 h 610"/>
                              <a:gd name="T36" fmla="*/ 140 w 1015"/>
                              <a:gd name="T37" fmla="*/ 75 h 610"/>
                              <a:gd name="T38" fmla="*/ 110 w 1015"/>
                              <a:gd name="T39" fmla="*/ 95 h 610"/>
                              <a:gd name="T40" fmla="*/ 60 w 1015"/>
                              <a:gd name="T41" fmla="*/ 140 h 610"/>
                              <a:gd name="T42" fmla="*/ 25 w 1015"/>
                              <a:gd name="T43" fmla="*/ 195 h 610"/>
                              <a:gd name="T44" fmla="*/ 5 w 1015"/>
                              <a:gd name="T45" fmla="*/ 255 h 610"/>
                              <a:gd name="T46" fmla="*/ 0 w 1015"/>
                              <a:gd name="T47" fmla="*/ 285 h 610"/>
                              <a:gd name="T48" fmla="*/ 0 w 1015"/>
                              <a:gd name="T49" fmla="*/ 355 h 610"/>
                              <a:gd name="T50" fmla="*/ 20 w 1015"/>
                              <a:gd name="T51" fmla="*/ 435 h 610"/>
                              <a:gd name="T52" fmla="*/ 55 w 1015"/>
                              <a:gd name="T53" fmla="*/ 520 h 610"/>
                              <a:gd name="T54" fmla="*/ 110 w 1015"/>
                              <a:gd name="T55" fmla="*/ 610 h 610"/>
                              <a:gd name="T56" fmla="*/ 135 w 1015"/>
                              <a:gd name="T57" fmla="*/ 520 h 610"/>
                              <a:gd name="T58" fmla="*/ 175 w 1015"/>
                              <a:gd name="T59" fmla="*/ 440 h 610"/>
                              <a:gd name="T60" fmla="*/ 205 w 1015"/>
                              <a:gd name="T61" fmla="*/ 400 h 610"/>
                              <a:gd name="T62" fmla="*/ 240 w 1015"/>
                              <a:gd name="T63" fmla="*/ 365 h 610"/>
                              <a:gd name="T64" fmla="*/ 275 w 1015"/>
                              <a:gd name="T65" fmla="*/ 330 h 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015" h="610">
                                <a:moveTo>
                                  <a:pt x="275" y="330"/>
                                </a:moveTo>
                                <a:lnTo>
                                  <a:pt x="245" y="200"/>
                                </a:lnTo>
                                <a:lnTo>
                                  <a:pt x="325" y="295"/>
                                </a:lnTo>
                                <a:lnTo>
                                  <a:pt x="395" y="260"/>
                                </a:lnTo>
                                <a:lnTo>
                                  <a:pt x="380" y="160"/>
                                </a:lnTo>
                                <a:lnTo>
                                  <a:pt x="440" y="235"/>
                                </a:lnTo>
                                <a:lnTo>
                                  <a:pt x="510" y="215"/>
                                </a:lnTo>
                                <a:lnTo>
                                  <a:pt x="510" y="145"/>
                                </a:lnTo>
                                <a:lnTo>
                                  <a:pt x="545" y="200"/>
                                </a:lnTo>
                                <a:lnTo>
                                  <a:pt x="620" y="185"/>
                                </a:lnTo>
                                <a:lnTo>
                                  <a:pt x="620" y="135"/>
                                </a:lnTo>
                                <a:lnTo>
                                  <a:pt x="650" y="175"/>
                                </a:lnTo>
                                <a:lnTo>
                                  <a:pt x="715" y="160"/>
                                </a:lnTo>
                                <a:lnTo>
                                  <a:pt x="725" y="135"/>
                                </a:lnTo>
                                <a:lnTo>
                                  <a:pt x="745" y="155"/>
                                </a:lnTo>
                                <a:lnTo>
                                  <a:pt x="860" y="135"/>
                                </a:lnTo>
                                <a:lnTo>
                                  <a:pt x="990" y="120"/>
                                </a:lnTo>
                                <a:lnTo>
                                  <a:pt x="1015" y="110"/>
                                </a:lnTo>
                                <a:lnTo>
                                  <a:pt x="875" y="65"/>
                                </a:lnTo>
                                <a:lnTo>
                                  <a:pt x="740" y="30"/>
                                </a:lnTo>
                                <a:lnTo>
                                  <a:pt x="610" y="10"/>
                                </a:lnTo>
                                <a:lnTo>
                                  <a:pt x="550" y="0"/>
                                </a:lnTo>
                                <a:lnTo>
                                  <a:pt x="490" y="0"/>
                                </a:lnTo>
                                <a:lnTo>
                                  <a:pt x="390" y="0"/>
                                </a:lnTo>
                                <a:lnTo>
                                  <a:pt x="340" y="10"/>
                                </a:lnTo>
                                <a:lnTo>
                                  <a:pt x="295" y="15"/>
                                </a:lnTo>
                                <a:lnTo>
                                  <a:pt x="255" y="25"/>
                                </a:lnTo>
                                <a:lnTo>
                                  <a:pt x="215" y="40"/>
                                </a:lnTo>
                                <a:lnTo>
                                  <a:pt x="175" y="55"/>
                                </a:lnTo>
                                <a:lnTo>
                                  <a:pt x="140" y="75"/>
                                </a:lnTo>
                                <a:lnTo>
                                  <a:pt x="110" y="95"/>
                                </a:lnTo>
                                <a:lnTo>
                                  <a:pt x="85" y="120"/>
                                </a:lnTo>
                                <a:lnTo>
                                  <a:pt x="60" y="140"/>
                                </a:lnTo>
                                <a:lnTo>
                                  <a:pt x="45" y="165"/>
                                </a:lnTo>
                                <a:lnTo>
                                  <a:pt x="25" y="195"/>
                                </a:lnTo>
                                <a:lnTo>
                                  <a:pt x="15" y="220"/>
                                </a:lnTo>
                                <a:lnTo>
                                  <a:pt x="5" y="255"/>
                                </a:lnTo>
                                <a:lnTo>
                                  <a:pt x="0" y="285"/>
                                </a:lnTo>
                                <a:lnTo>
                                  <a:pt x="0" y="320"/>
                                </a:lnTo>
                                <a:lnTo>
                                  <a:pt x="0" y="355"/>
                                </a:lnTo>
                                <a:lnTo>
                                  <a:pt x="10" y="395"/>
                                </a:lnTo>
                                <a:lnTo>
                                  <a:pt x="20" y="435"/>
                                </a:lnTo>
                                <a:lnTo>
                                  <a:pt x="35" y="475"/>
                                </a:lnTo>
                                <a:lnTo>
                                  <a:pt x="55" y="520"/>
                                </a:lnTo>
                                <a:lnTo>
                                  <a:pt x="110" y="610"/>
                                </a:lnTo>
                                <a:lnTo>
                                  <a:pt x="120" y="565"/>
                                </a:lnTo>
                                <a:lnTo>
                                  <a:pt x="135" y="520"/>
                                </a:lnTo>
                                <a:lnTo>
                                  <a:pt x="155" y="480"/>
                                </a:lnTo>
                                <a:lnTo>
                                  <a:pt x="175" y="440"/>
                                </a:lnTo>
                                <a:lnTo>
                                  <a:pt x="125" y="305"/>
                                </a:lnTo>
                                <a:lnTo>
                                  <a:pt x="205" y="400"/>
                                </a:lnTo>
                                <a:lnTo>
                                  <a:pt x="240" y="365"/>
                                </a:lnTo>
                                <a:lnTo>
                                  <a:pt x="275" y="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4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695"/>
                        <wps:cNvSpPr>
                          <a:spLocks/>
                        </wps:cNvSpPr>
                        <wps:spPr bwMode="auto">
                          <a:xfrm>
                            <a:off x="360" y="680"/>
                            <a:ext cx="690" cy="910"/>
                          </a:xfrm>
                          <a:custGeom>
                            <a:avLst/>
                            <a:gdLst>
                              <a:gd name="T0" fmla="*/ 485 w 690"/>
                              <a:gd name="T1" fmla="*/ 205 h 910"/>
                              <a:gd name="T2" fmla="*/ 485 w 690"/>
                              <a:gd name="T3" fmla="*/ 180 h 910"/>
                              <a:gd name="T4" fmla="*/ 505 w 690"/>
                              <a:gd name="T5" fmla="*/ 185 h 910"/>
                              <a:gd name="T6" fmla="*/ 505 w 690"/>
                              <a:gd name="T7" fmla="*/ 185 h 910"/>
                              <a:gd name="T8" fmla="*/ 590 w 690"/>
                              <a:gd name="T9" fmla="*/ 95 h 910"/>
                              <a:gd name="T10" fmla="*/ 690 w 690"/>
                              <a:gd name="T11" fmla="*/ 0 h 910"/>
                              <a:gd name="T12" fmla="*/ 690 w 690"/>
                              <a:gd name="T13" fmla="*/ 0 h 910"/>
                              <a:gd name="T14" fmla="*/ 660 w 690"/>
                              <a:gd name="T15" fmla="*/ 5 h 910"/>
                              <a:gd name="T16" fmla="*/ 660 w 690"/>
                              <a:gd name="T17" fmla="*/ 5 h 910"/>
                              <a:gd name="T18" fmla="*/ 555 w 690"/>
                              <a:gd name="T19" fmla="*/ 45 h 910"/>
                              <a:gd name="T20" fmla="*/ 460 w 690"/>
                              <a:gd name="T21" fmla="*/ 90 h 910"/>
                              <a:gd name="T22" fmla="*/ 365 w 690"/>
                              <a:gd name="T23" fmla="*/ 140 h 910"/>
                              <a:gd name="T24" fmla="*/ 285 w 690"/>
                              <a:gd name="T25" fmla="*/ 195 h 910"/>
                              <a:gd name="T26" fmla="*/ 285 w 690"/>
                              <a:gd name="T27" fmla="*/ 195 h 910"/>
                              <a:gd name="T28" fmla="*/ 210 w 690"/>
                              <a:gd name="T29" fmla="*/ 255 h 910"/>
                              <a:gd name="T30" fmla="*/ 145 w 690"/>
                              <a:gd name="T31" fmla="*/ 320 h 910"/>
                              <a:gd name="T32" fmla="*/ 95 w 690"/>
                              <a:gd name="T33" fmla="*/ 385 h 910"/>
                              <a:gd name="T34" fmla="*/ 50 w 690"/>
                              <a:gd name="T35" fmla="*/ 455 h 910"/>
                              <a:gd name="T36" fmla="*/ 50 w 690"/>
                              <a:gd name="T37" fmla="*/ 455 h 910"/>
                              <a:gd name="T38" fmla="*/ 25 w 690"/>
                              <a:gd name="T39" fmla="*/ 520 h 910"/>
                              <a:gd name="T40" fmla="*/ 5 w 690"/>
                              <a:gd name="T41" fmla="*/ 585 h 910"/>
                              <a:gd name="T42" fmla="*/ 0 w 690"/>
                              <a:gd name="T43" fmla="*/ 645 h 910"/>
                              <a:gd name="T44" fmla="*/ 5 w 690"/>
                              <a:gd name="T45" fmla="*/ 705 h 910"/>
                              <a:gd name="T46" fmla="*/ 5 w 690"/>
                              <a:gd name="T47" fmla="*/ 705 h 910"/>
                              <a:gd name="T48" fmla="*/ 15 w 690"/>
                              <a:gd name="T49" fmla="*/ 730 h 910"/>
                              <a:gd name="T50" fmla="*/ 25 w 690"/>
                              <a:gd name="T51" fmla="*/ 760 h 910"/>
                              <a:gd name="T52" fmla="*/ 40 w 690"/>
                              <a:gd name="T53" fmla="*/ 785 h 910"/>
                              <a:gd name="T54" fmla="*/ 55 w 690"/>
                              <a:gd name="T55" fmla="*/ 815 h 910"/>
                              <a:gd name="T56" fmla="*/ 80 w 690"/>
                              <a:gd name="T57" fmla="*/ 840 h 910"/>
                              <a:gd name="T58" fmla="*/ 105 w 690"/>
                              <a:gd name="T59" fmla="*/ 865 h 910"/>
                              <a:gd name="T60" fmla="*/ 165 w 690"/>
                              <a:gd name="T61" fmla="*/ 910 h 910"/>
                              <a:gd name="T62" fmla="*/ 165 w 690"/>
                              <a:gd name="T63" fmla="*/ 910 h 910"/>
                              <a:gd name="T64" fmla="*/ 160 w 690"/>
                              <a:gd name="T65" fmla="*/ 865 h 910"/>
                              <a:gd name="T66" fmla="*/ 160 w 690"/>
                              <a:gd name="T67" fmla="*/ 820 h 910"/>
                              <a:gd name="T68" fmla="*/ 165 w 690"/>
                              <a:gd name="T69" fmla="*/ 775 h 910"/>
                              <a:gd name="T70" fmla="*/ 170 w 690"/>
                              <a:gd name="T71" fmla="*/ 730 h 910"/>
                              <a:gd name="T72" fmla="*/ 100 w 690"/>
                              <a:gd name="T73" fmla="*/ 650 h 910"/>
                              <a:gd name="T74" fmla="*/ 180 w 690"/>
                              <a:gd name="T75" fmla="*/ 685 h 910"/>
                              <a:gd name="T76" fmla="*/ 180 w 690"/>
                              <a:gd name="T77" fmla="*/ 685 h 910"/>
                              <a:gd name="T78" fmla="*/ 195 w 690"/>
                              <a:gd name="T79" fmla="*/ 635 h 910"/>
                              <a:gd name="T80" fmla="*/ 215 w 690"/>
                              <a:gd name="T81" fmla="*/ 585 h 910"/>
                              <a:gd name="T82" fmla="*/ 160 w 690"/>
                              <a:gd name="T83" fmla="*/ 495 h 910"/>
                              <a:gd name="T84" fmla="*/ 240 w 690"/>
                              <a:gd name="T85" fmla="*/ 530 h 910"/>
                              <a:gd name="T86" fmla="*/ 240 w 690"/>
                              <a:gd name="T87" fmla="*/ 530 h 910"/>
                              <a:gd name="T88" fmla="*/ 280 w 690"/>
                              <a:gd name="T89" fmla="*/ 465 h 910"/>
                              <a:gd name="T90" fmla="*/ 245 w 690"/>
                              <a:gd name="T91" fmla="*/ 385 h 910"/>
                              <a:gd name="T92" fmla="*/ 310 w 690"/>
                              <a:gd name="T93" fmla="*/ 420 h 910"/>
                              <a:gd name="T94" fmla="*/ 310 w 690"/>
                              <a:gd name="T95" fmla="*/ 420 h 910"/>
                              <a:gd name="T96" fmla="*/ 350 w 690"/>
                              <a:gd name="T97" fmla="*/ 360 h 910"/>
                              <a:gd name="T98" fmla="*/ 330 w 690"/>
                              <a:gd name="T99" fmla="*/ 305 h 910"/>
                              <a:gd name="T100" fmla="*/ 375 w 690"/>
                              <a:gd name="T101" fmla="*/ 330 h 910"/>
                              <a:gd name="T102" fmla="*/ 375 w 690"/>
                              <a:gd name="T103" fmla="*/ 330 h 910"/>
                              <a:gd name="T104" fmla="*/ 420 w 690"/>
                              <a:gd name="T105" fmla="*/ 275 h 910"/>
                              <a:gd name="T106" fmla="*/ 410 w 690"/>
                              <a:gd name="T107" fmla="*/ 235 h 910"/>
                              <a:gd name="T108" fmla="*/ 445 w 690"/>
                              <a:gd name="T109" fmla="*/ 250 h 910"/>
                              <a:gd name="T110" fmla="*/ 445 w 690"/>
                              <a:gd name="T111" fmla="*/ 250 h 910"/>
                              <a:gd name="T112" fmla="*/ 485 w 690"/>
                              <a:gd name="T113" fmla="*/ 205 h 910"/>
                              <a:gd name="T114" fmla="*/ 485 w 690"/>
                              <a:gd name="T115" fmla="*/ 205 h 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90" h="910">
                                <a:moveTo>
                                  <a:pt x="485" y="205"/>
                                </a:moveTo>
                                <a:lnTo>
                                  <a:pt x="485" y="180"/>
                                </a:lnTo>
                                <a:lnTo>
                                  <a:pt x="505" y="185"/>
                                </a:lnTo>
                                <a:lnTo>
                                  <a:pt x="590" y="95"/>
                                </a:lnTo>
                                <a:lnTo>
                                  <a:pt x="690" y="0"/>
                                </a:lnTo>
                                <a:lnTo>
                                  <a:pt x="660" y="5"/>
                                </a:lnTo>
                                <a:lnTo>
                                  <a:pt x="555" y="45"/>
                                </a:lnTo>
                                <a:lnTo>
                                  <a:pt x="460" y="90"/>
                                </a:lnTo>
                                <a:lnTo>
                                  <a:pt x="365" y="140"/>
                                </a:lnTo>
                                <a:lnTo>
                                  <a:pt x="285" y="195"/>
                                </a:lnTo>
                                <a:lnTo>
                                  <a:pt x="210" y="255"/>
                                </a:lnTo>
                                <a:lnTo>
                                  <a:pt x="145" y="320"/>
                                </a:lnTo>
                                <a:lnTo>
                                  <a:pt x="95" y="385"/>
                                </a:lnTo>
                                <a:lnTo>
                                  <a:pt x="50" y="455"/>
                                </a:lnTo>
                                <a:lnTo>
                                  <a:pt x="25" y="520"/>
                                </a:lnTo>
                                <a:lnTo>
                                  <a:pt x="5" y="585"/>
                                </a:lnTo>
                                <a:lnTo>
                                  <a:pt x="0" y="645"/>
                                </a:lnTo>
                                <a:lnTo>
                                  <a:pt x="5" y="705"/>
                                </a:lnTo>
                                <a:lnTo>
                                  <a:pt x="15" y="730"/>
                                </a:lnTo>
                                <a:lnTo>
                                  <a:pt x="25" y="760"/>
                                </a:lnTo>
                                <a:lnTo>
                                  <a:pt x="40" y="785"/>
                                </a:lnTo>
                                <a:lnTo>
                                  <a:pt x="55" y="815"/>
                                </a:lnTo>
                                <a:lnTo>
                                  <a:pt x="80" y="840"/>
                                </a:lnTo>
                                <a:lnTo>
                                  <a:pt x="105" y="865"/>
                                </a:lnTo>
                                <a:lnTo>
                                  <a:pt x="165" y="910"/>
                                </a:lnTo>
                                <a:lnTo>
                                  <a:pt x="160" y="865"/>
                                </a:lnTo>
                                <a:lnTo>
                                  <a:pt x="160" y="820"/>
                                </a:lnTo>
                                <a:lnTo>
                                  <a:pt x="165" y="775"/>
                                </a:lnTo>
                                <a:lnTo>
                                  <a:pt x="170" y="730"/>
                                </a:lnTo>
                                <a:lnTo>
                                  <a:pt x="100" y="650"/>
                                </a:lnTo>
                                <a:lnTo>
                                  <a:pt x="180" y="685"/>
                                </a:lnTo>
                                <a:lnTo>
                                  <a:pt x="195" y="635"/>
                                </a:lnTo>
                                <a:lnTo>
                                  <a:pt x="215" y="585"/>
                                </a:lnTo>
                                <a:lnTo>
                                  <a:pt x="160" y="495"/>
                                </a:lnTo>
                                <a:lnTo>
                                  <a:pt x="240" y="530"/>
                                </a:lnTo>
                                <a:lnTo>
                                  <a:pt x="280" y="465"/>
                                </a:lnTo>
                                <a:lnTo>
                                  <a:pt x="245" y="385"/>
                                </a:lnTo>
                                <a:lnTo>
                                  <a:pt x="310" y="420"/>
                                </a:lnTo>
                                <a:lnTo>
                                  <a:pt x="350" y="360"/>
                                </a:lnTo>
                                <a:lnTo>
                                  <a:pt x="330" y="305"/>
                                </a:lnTo>
                                <a:lnTo>
                                  <a:pt x="375" y="330"/>
                                </a:lnTo>
                                <a:lnTo>
                                  <a:pt x="420" y="275"/>
                                </a:lnTo>
                                <a:lnTo>
                                  <a:pt x="410" y="235"/>
                                </a:lnTo>
                                <a:lnTo>
                                  <a:pt x="445" y="250"/>
                                </a:lnTo>
                                <a:lnTo>
                                  <a:pt x="485" y="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4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696"/>
                        <wps:cNvSpPr>
                          <a:spLocks/>
                        </wps:cNvSpPr>
                        <wps:spPr bwMode="auto">
                          <a:xfrm>
                            <a:off x="1065" y="675"/>
                            <a:ext cx="710" cy="725"/>
                          </a:xfrm>
                          <a:custGeom>
                            <a:avLst/>
                            <a:gdLst>
                              <a:gd name="T0" fmla="*/ 5 w 710"/>
                              <a:gd name="T1" fmla="*/ 0 h 725"/>
                              <a:gd name="T2" fmla="*/ 0 w 710"/>
                              <a:gd name="T3" fmla="*/ 5 h 725"/>
                              <a:gd name="T4" fmla="*/ 0 w 710"/>
                              <a:gd name="T5" fmla="*/ 5 h 725"/>
                              <a:gd name="T6" fmla="*/ 100 w 710"/>
                              <a:gd name="T7" fmla="*/ 75 h 725"/>
                              <a:gd name="T8" fmla="*/ 190 w 710"/>
                              <a:gd name="T9" fmla="*/ 140 h 725"/>
                              <a:gd name="T10" fmla="*/ 210 w 710"/>
                              <a:gd name="T11" fmla="*/ 135 h 725"/>
                              <a:gd name="T12" fmla="*/ 210 w 710"/>
                              <a:gd name="T13" fmla="*/ 155 h 725"/>
                              <a:gd name="T14" fmla="*/ 210 w 710"/>
                              <a:gd name="T15" fmla="*/ 155 h 725"/>
                              <a:gd name="T16" fmla="*/ 255 w 710"/>
                              <a:gd name="T17" fmla="*/ 190 h 725"/>
                              <a:gd name="T18" fmla="*/ 285 w 710"/>
                              <a:gd name="T19" fmla="*/ 175 h 725"/>
                              <a:gd name="T20" fmla="*/ 275 w 710"/>
                              <a:gd name="T21" fmla="*/ 210 h 725"/>
                              <a:gd name="T22" fmla="*/ 275 w 710"/>
                              <a:gd name="T23" fmla="*/ 210 h 725"/>
                              <a:gd name="T24" fmla="*/ 325 w 710"/>
                              <a:gd name="T25" fmla="*/ 250 h 725"/>
                              <a:gd name="T26" fmla="*/ 365 w 710"/>
                              <a:gd name="T27" fmla="*/ 225 h 725"/>
                              <a:gd name="T28" fmla="*/ 350 w 710"/>
                              <a:gd name="T29" fmla="*/ 275 h 725"/>
                              <a:gd name="T30" fmla="*/ 350 w 710"/>
                              <a:gd name="T31" fmla="*/ 275 h 725"/>
                              <a:gd name="T32" fmla="*/ 395 w 710"/>
                              <a:gd name="T33" fmla="*/ 320 h 725"/>
                              <a:gd name="T34" fmla="*/ 455 w 710"/>
                              <a:gd name="T35" fmla="*/ 285 h 725"/>
                              <a:gd name="T36" fmla="*/ 425 w 710"/>
                              <a:gd name="T37" fmla="*/ 355 h 725"/>
                              <a:gd name="T38" fmla="*/ 425 w 710"/>
                              <a:gd name="T39" fmla="*/ 355 h 725"/>
                              <a:gd name="T40" fmla="*/ 465 w 710"/>
                              <a:gd name="T41" fmla="*/ 410 h 725"/>
                              <a:gd name="T42" fmla="*/ 545 w 710"/>
                              <a:gd name="T43" fmla="*/ 370 h 725"/>
                              <a:gd name="T44" fmla="*/ 495 w 710"/>
                              <a:gd name="T45" fmla="*/ 450 h 725"/>
                              <a:gd name="T46" fmla="*/ 495 w 710"/>
                              <a:gd name="T47" fmla="*/ 450 h 725"/>
                              <a:gd name="T48" fmla="*/ 510 w 710"/>
                              <a:gd name="T49" fmla="*/ 490 h 725"/>
                              <a:gd name="T50" fmla="*/ 530 w 710"/>
                              <a:gd name="T51" fmla="*/ 530 h 725"/>
                              <a:gd name="T52" fmla="*/ 610 w 710"/>
                              <a:gd name="T53" fmla="*/ 495 h 725"/>
                              <a:gd name="T54" fmla="*/ 540 w 710"/>
                              <a:gd name="T55" fmla="*/ 570 h 725"/>
                              <a:gd name="T56" fmla="*/ 540 w 710"/>
                              <a:gd name="T57" fmla="*/ 570 h 725"/>
                              <a:gd name="T58" fmla="*/ 550 w 710"/>
                              <a:gd name="T59" fmla="*/ 610 h 725"/>
                              <a:gd name="T60" fmla="*/ 550 w 710"/>
                              <a:gd name="T61" fmla="*/ 645 h 725"/>
                              <a:gd name="T62" fmla="*/ 555 w 710"/>
                              <a:gd name="T63" fmla="*/ 685 h 725"/>
                              <a:gd name="T64" fmla="*/ 550 w 710"/>
                              <a:gd name="T65" fmla="*/ 725 h 725"/>
                              <a:gd name="T66" fmla="*/ 550 w 710"/>
                              <a:gd name="T67" fmla="*/ 725 h 725"/>
                              <a:gd name="T68" fmla="*/ 610 w 710"/>
                              <a:gd name="T69" fmla="*/ 675 h 725"/>
                              <a:gd name="T70" fmla="*/ 655 w 710"/>
                              <a:gd name="T71" fmla="*/ 630 h 725"/>
                              <a:gd name="T72" fmla="*/ 675 w 710"/>
                              <a:gd name="T73" fmla="*/ 605 h 725"/>
                              <a:gd name="T74" fmla="*/ 690 w 710"/>
                              <a:gd name="T75" fmla="*/ 580 h 725"/>
                              <a:gd name="T76" fmla="*/ 700 w 710"/>
                              <a:gd name="T77" fmla="*/ 555 h 725"/>
                              <a:gd name="T78" fmla="*/ 705 w 710"/>
                              <a:gd name="T79" fmla="*/ 530 h 725"/>
                              <a:gd name="T80" fmla="*/ 705 w 710"/>
                              <a:gd name="T81" fmla="*/ 530 h 725"/>
                              <a:gd name="T82" fmla="*/ 710 w 710"/>
                              <a:gd name="T83" fmla="*/ 480 h 725"/>
                              <a:gd name="T84" fmla="*/ 705 w 710"/>
                              <a:gd name="T85" fmla="*/ 430 h 725"/>
                              <a:gd name="T86" fmla="*/ 685 w 710"/>
                              <a:gd name="T87" fmla="*/ 375 h 725"/>
                              <a:gd name="T88" fmla="*/ 650 w 710"/>
                              <a:gd name="T89" fmla="*/ 325 h 725"/>
                              <a:gd name="T90" fmla="*/ 650 w 710"/>
                              <a:gd name="T91" fmla="*/ 325 h 725"/>
                              <a:gd name="T92" fmla="*/ 605 w 710"/>
                              <a:gd name="T93" fmla="*/ 270 h 725"/>
                              <a:gd name="T94" fmla="*/ 550 w 710"/>
                              <a:gd name="T95" fmla="*/ 220 h 725"/>
                              <a:gd name="T96" fmla="*/ 485 w 710"/>
                              <a:gd name="T97" fmla="*/ 170 h 725"/>
                              <a:gd name="T98" fmla="*/ 410 w 710"/>
                              <a:gd name="T99" fmla="*/ 125 h 725"/>
                              <a:gd name="T100" fmla="*/ 410 w 710"/>
                              <a:gd name="T101" fmla="*/ 125 h 725"/>
                              <a:gd name="T102" fmla="*/ 320 w 710"/>
                              <a:gd name="T103" fmla="*/ 85 h 725"/>
                              <a:gd name="T104" fmla="*/ 225 w 710"/>
                              <a:gd name="T105" fmla="*/ 50 h 725"/>
                              <a:gd name="T106" fmla="*/ 115 w 710"/>
                              <a:gd name="T107" fmla="*/ 25 h 725"/>
                              <a:gd name="T108" fmla="*/ 5 w 710"/>
                              <a:gd name="T109" fmla="*/ 0 h 725"/>
                              <a:gd name="T110" fmla="*/ 5 w 710"/>
                              <a:gd name="T111" fmla="*/ 0 h 7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710" h="725">
                                <a:moveTo>
                                  <a:pt x="5" y="0"/>
                                </a:moveTo>
                                <a:lnTo>
                                  <a:pt x="0" y="5"/>
                                </a:lnTo>
                                <a:lnTo>
                                  <a:pt x="100" y="75"/>
                                </a:lnTo>
                                <a:lnTo>
                                  <a:pt x="190" y="140"/>
                                </a:lnTo>
                                <a:lnTo>
                                  <a:pt x="210" y="135"/>
                                </a:lnTo>
                                <a:lnTo>
                                  <a:pt x="210" y="155"/>
                                </a:lnTo>
                                <a:lnTo>
                                  <a:pt x="255" y="190"/>
                                </a:lnTo>
                                <a:lnTo>
                                  <a:pt x="285" y="175"/>
                                </a:lnTo>
                                <a:lnTo>
                                  <a:pt x="275" y="210"/>
                                </a:lnTo>
                                <a:lnTo>
                                  <a:pt x="325" y="250"/>
                                </a:lnTo>
                                <a:lnTo>
                                  <a:pt x="365" y="225"/>
                                </a:lnTo>
                                <a:lnTo>
                                  <a:pt x="350" y="275"/>
                                </a:lnTo>
                                <a:lnTo>
                                  <a:pt x="395" y="320"/>
                                </a:lnTo>
                                <a:lnTo>
                                  <a:pt x="455" y="285"/>
                                </a:lnTo>
                                <a:lnTo>
                                  <a:pt x="425" y="355"/>
                                </a:lnTo>
                                <a:lnTo>
                                  <a:pt x="465" y="410"/>
                                </a:lnTo>
                                <a:lnTo>
                                  <a:pt x="545" y="370"/>
                                </a:lnTo>
                                <a:lnTo>
                                  <a:pt x="495" y="450"/>
                                </a:lnTo>
                                <a:lnTo>
                                  <a:pt x="510" y="490"/>
                                </a:lnTo>
                                <a:lnTo>
                                  <a:pt x="530" y="530"/>
                                </a:lnTo>
                                <a:lnTo>
                                  <a:pt x="610" y="495"/>
                                </a:lnTo>
                                <a:lnTo>
                                  <a:pt x="540" y="570"/>
                                </a:lnTo>
                                <a:lnTo>
                                  <a:pt x="550" y="610"/>
                                </a:lnTo>
                                <a:lnTo>
                                  <a:pt x="550" y="645"/>
                                </a:lnTo>
                                <a:lnTo>
                                  <a:pt x="555" y="685"/>
                                </a:lnTo>
                                <a:lnTo>
                                  <a:pt x="550" y="725"/>
                                </a:lnTo>
                                <a:lnTo>
                                  <a:pt x="610" y="675"/>
                                </a:lnTo>
                                <a:lnTo>
                                  <a:pt x="655" y="630"/>
                                </a:lnTo>
                                <a:lnTo>
                                  <a:pt x="675" y="605"/>
                                </a:lnTo>
                                <a:lnTo>
                                  <a:pt x="690" y="580"/>
                                </a:lnTo>
                                <a:lnTo>
                                  <a:pt x="700" y="555"/>
                                </a:lnTo>
                                <a:lnTo>
                                  <a:pt x="705" y="530"/>
                                </a:lnTo>
                                <a:lnTo>
                                  <a:pt x="710" y="480"/>
                                </a:lnTo>
                                <a:lnTo>
                                  <a:pt x="705" y="430"/>
                                </a:lnTo>
                                <a:lnTo>
                                  <a:pt x="685" y="375"/>
                                </a:lnTo>
                                <a:lnTo>
                                  <a:pt x="650" y="325"/>
                                </a:lnTo>
                                <a:lnTo>
                                  <a:pt x="605" y="270"/>
                                </a:lnTo>
                                <a:lnTo>
                                  <a:pt x="550" y="220"/>
                                </a:lnTo>
                                <a:lnTo>
                                  <a:pt x="485" y="170"/>
                                </a:lnTo>
                                <a:lnTo>
                                  <a:pt x="410" y="125"/>
                                </a:lnTo>
                                <a:lnTo>
                                  <a:pt x="320" y="85"/>
                                </a:lnTo>
                                <a:lnTo>
                                  <a:pt x="225" y="50"/>
                                </a:lnTo>
                                <a:lnTo>
                                  <a:pt x="115" y="25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4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697"/>
                        <wps:cNvSpPr>
                          <a:spLocks/>
                        </wps:cNvSpPr>
                        <wps:spPr bwMode="auto">
                          <a:xfrm>
                            <a:off x="1065" y="570"/>
                            <a:ext cx="1240" cy="595"/>
                          </a:xfrm>
                          <a:custGeom>
                            <a:avLst/>
                            <a:gdLst>
                              <a:gd name="T0" fmla="*/ 5 w 1240"/>
                              <a:gd name="T1" fmla="*/ 105 h 595"/>
                              <a:gd name="T2" fmla="*/ 175 w 1240"/>
                              <a:gd name="T3" fmla="*/ 125 h 595"/>
                              <a:gd name="T4" fmla="*/ 360 w 1240"/>
                              <a:gd name="T5" fmla="*/ 130 h 595"/>
                              <a:gd name="T6" fmla="*/ 370 w 1240"/>
                              <a:gd name="T7" fmla="*/ 155 h 595"/>
                              <a:gd name="T8" fmla="*/ 485 w 1240"/>
                              <a:gd name="T9" fmla="*/ 125 h 595"/>
                              <a:gd name="T10" fmla="*/ 485 w 1240"/>
                              <a:gd name="T11" fmla="*/ 175 h 595"/>
                              <a:gd name="T12" fmla="*/ 625 w 1240"/>
                              <a:gd name="T13" fmla="*/ 140 h 595"/>
                              <a:gd name="T14" fmla="*/ 620 w 1240"/>
                              <a:gd name="T15" fmla="*/ 205 h 595"/>
                              <a:gd name="T16" fmla="*/ 780 w 1240"/>
                              <a:gd name="T17" fmla="*/ 155 h 595"/>
                              <a:gd name="T18" fmla="*/ 760 w 1240"/>
                              <a:gd name="T19" fmla="*/ 250 h 595"/>
                              <a:gd name="T20" fmla="*/ 940 w 1240"/>
                              <a:gd name="T21" fmla="*/ 195 h 595"/>
                              <a:gd name="T22" fmla="*/ 900 w 1240"/>
                              <a:gd name="T23" fmla="*/ 320 h 595"/>
                              <a:gd name="T24" fmla="*/ 980 w 1240"/>
                              <a:gd name="T25" fmla="*/ 390 h 595"/>
                              <a:gd name="T26" fmla="*/ 1015 w 1240"/>
                              <a:gd name="T27" fmla="*/ 425 h 595"/>
                              <a:gd name="T28" fmla="*/ 1040 w 1240"/>
                              <a:gd name="T29" fmla="*/ 465 h 595"/>
                              <a:gd name="T30" fmla="*/ 1080 w 1240"/>
                              <a:gd name="T31" fmla="*/ 545 h 595"/>
                              <a:gd name="T32" fmla="*/ 1090 w 1240"/>
                              <a:gd name="T33" fmla="*/ 595 h 595"/>
                              <a:gd name="T34" fmla="*/ 1160 w 1240"/>
                              <a:gd name="T35" fmla="*/ 505 h 595"/>
                              <a:gd name="T36" fmla="*/ 1205 w 1240"/>
                              <a:gd name="T37" fmla="*/ 425 h 595"/>
                              <a:gd name="T38" fmla="*/ 1235 w 1240"/>
                              <a:gd name="T39" fmla="*/ 350 h 595"/>
                              <a:gd name="T40" fmla="*/ 1240 w 1240"/>
                              <a:gd name="T41" fmla="*/ 280 h 595"/>
                              <a:gd name="T42" fmla="*/ 1235 w 1240"/>
                              <a:gd name="T43" fmla="*/ 250 h 595"/>
                              <a:gd name="T44" fmla="*/ 1210 w 1240"/>
                              <a:gd name="T45" fmla="*/ 195 h 595"/>
                              <a:gd name="T46" fmla="*/ 1170 w 1240"/>
                              <a:gd name="T47" fmla="*/ 145 h 595"/>
                              <a:gd name="T48" fmla="*/ 1115 w 1240"/>
                              <a:gd name="T49" fmla="*/ 100 h 595"/>
                              <a:gd name="T50" fmla="*/ 1080 w 1240"/>
                              <a:gd name="T51" fmla="*/ 80 h 595"/>
                              <a:gd name="T52" fmla="*/ 990 w 1240"/>
                              <a:gd name="T53" fmla="*/ 45 h 595"/>
                              <a:gd name="T54" fmla="*/ 890 w 1240"/>
                              <a:gd name="T55" fmla="*/ 20 h 595"/>
                              <a:gd name="T56" fmla="*/ 650 w 1240"/>
                              <a:gd name="T57" fmla="*/ 0 h 595"/>
                              <a:gd name="T58" fmla="*/ 505 w 1240"/>
                              <a:gd name="T59" fmla="*/ 5 h 595"/>
                              <a:gd name="T60" fmla="*/ 180 w 1240"/>
                              <a:gd name="T61" fmla="*/ 60 h 595"/>
                              <a:gd name="T62" fmla="*/ 0 w 1240"/>
                              <a:gd name="T63" fmla="*/ 100 h 5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240" h="595">
                                <a:moveTo>
                                  <a:pt x="0" y="100"/>
                                </a:moveTo>
                                <a:lnTo>
                                  <a:pt x="5" y="105"/>
                                </a:lnTo>
                                <a:lnTo>
                                  <a:pt x="175" y="125"/>
                                </a:lnTo>
                                <a:lnTo>
                                  <a:pt x="335" y="145"/>
                                </a:lnTo>
                                <a:lnTo>
                                  <a:pt x="360" y="130"/>
                                </a:lnTo>
                                <a:lnTo>
                                  <a:pt x="370" y="155"/>
                                </a:lnTo>
                                <a:lnTo>
                                  <a:pt x="450" y="165"/>
                                </a:lnTo>
                                <a:lnTo>
                                  <a:pt x="485" y="125"/>
                                </a:lnTo>
                                <a:lnTo>
                                  <a:pt x="485" y="175"/>
                                </a:lnTo>
                                <a:lnTo>
                                  <a:pt x="575" y="195"/>
                                </a:lnTo>
                                <a:lnTo>
                                  <a:pt x="625" y="140"/>
                                </a:lnTo>
                                <a:lnTo>
                                  <a:pt x="620" y="205"/>
                                </a:lnTo>
                                <a:lnTo>
                                  <a:pt x="700" y="230"/>
                                </a:lnTo>
                                <a:lnTo>
                                  <a:pt x="780" y="155"/>
                                </a:lnTo>
                                <a:lnTo>
                                  <a:pt x="760" y="250"/>
                                </a:lnTo>
                                <a:lnTo>
                                  <a:pt x="840" y="285"/>
                                </a:lnTo>
                                <a:lnTo>
                                  <a:pt x="940" y="195"/>
                                </a:lnTo>
                                <a:lnTo>
                                  <a:pt x="900" y="320"/>
                                </a:lnTo>
                                <a:lnTo>
                                  <a:pt x="940" y="355"/>
                                </a:lnTo>
                                <a:lnTo>
                                  <a:pt x="980" y="390"/>
                                </a:lnTo>
                                <a:lnTo>
                                  <a:pt x="1085" y="295"/>
                                </a:lnTo>
                                <a:lnTo>
                                  <a:pt x="1015" y="425"/>
                                </a:lnTo>
                                <a:lnTo>
                                  <a:pt x="1040" y="465"/>
                                </a:lnTo>
                                <a:lnTo>
                                  <a:pt x="1060" y="505"/>
                                </a:lnTo>
                                <a:lnTo>
                                  <a:pt x="1080" y="545"/>
                                </a:lnTo>
                                <a:lnTo>
                                  <a:pt x="1090" y="595"/>
                                </a:lnTo>
                                <a:lnTo>
                                  <a:pt x="1130" y="550"/>
                                </a:lnTo>
                                <a:lnTo>
                                  <a:pt x="1160" y="505"/>
                                </a:lnTo>
                                <a:lnTo>
                                  <a:pt x="1185" y="465"/>
                                </a:lnTo>
                                <a:lnTo>
                                  <a:pt x="1205" y="425"/>
                                </a:lnTo>
                                <a:lnTo>
                                  <a:pt x="1220" y="385"/>
                                </a:lnTo>
                                <a:lnTo>
                                  <a:pt x="1235" y="350"/>
                                </a:lnTo>
                                <a:lnTo>
                                  <a:pt x="1240" y="315"/>
                                </a:lnTo>
                                <a:lnTo>
                                  <a:pt x="1240" y="280"/>
                                </a:lnTo>
                                <a:lnTo>
                                  <a:pt x="1235" y="250"/>
                                </a:lnTo>
                                <a:lnTo>
                                  <a:pt x="1225" y="220"/>
                                </a:lnTo>
                                <a:lnTo>
                                  <a:pt x="1210" y="195"/>
                                </a:lnTo>
                                <a:lnTo>
                                  <a:pt x="1195" y="165"/>
                                </a:lnTo>
                                <a:lnTo>
                                  <a:pt x="1170" y="145"/>
                                </a:lnTo>
                                <a:lnTo>
                                  <a:pt x="1145" y="120"/>
                                </a:lnTo>
                                <a:lnTo>
                                  <a:pt x="1115" y="100"/>
                                </a:lnTo>
                                <a:lnTo>
                                  <a:pt x="1080" y="80"/>
                                </a:lnTo>
                                <a:lnTo>
                                  <a:pt x="1035" y="60"/>
                                </a:lnTo>
                                <a:lnTo>
                                  <a:pt x="990" y="45"/>
                                </a:lnTo>
                                <a:lnTo>
                                  <a:pt x="945" y="30"/>
                                </a:lnTo>
                                <a:lnTo>
                                  <a:pt x="890" y="20"/>
                                </a:lnTo>
                                <a:lnTo>
                                  <a:pt x="780" y="5"/>
                                </a:lnTo>
                                <a:lnTo>
                                  <a:pt x="650" y="0"/>
                                </a:lnTo>
                                <a:lnTo>
                                  <a:pt x="505" y="5"/>
                                </a:lnTo>
                                <a:lnTo>
                                  <a:pt x="345" y="25"/>
                                </a:lnTo>
                                <a:lnTo>
                                  <a:pt x="180" y="6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4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698"/>
                        <wps:cNvSpPr>
                          <a:spLocks/>
                        </wps:cNvSpPr>
                        <wps:spPr bwMode="auto">
                          <a:xfrm>
                            <a:off x="625" y="680"/>
                            <a:ext cx="535" cy="2320"/>
                          </a:xfrm>
                          <a:custGeom>
                            <a:avLst/>
                            <a:gdLst>
                              <a:gd name="T0" fmla="*/ 215 w 535"/>
                              <a:gd name="T1" fmla="*/ 1505 h 2320"/>
                              <a:gd name="T2" fmla="*/ 215 w 535"/>
                              <a:gd name="T3" fmla="*/ 1505 h 2320"/>
                              <a:gd name="T4" fmla="*/ 130 w 535"/>
                              <a:gd name="T5" fmla="*/ 1690 h 2320"/>
                              <a:gd name="T6" fmla="*/ 130 w 535"/>
                              <a:gd name="T7" fmla="*/ 1690 h 2320"/>
                              <a:gd name="T8" fmla="*/ 85 w 535"/>
                              <a:gd name="T9" fmla="*/ 1795 h 2320"/>
                              <a:gd name="T10" fmla="*/ 50 w 535"/>
                              <a:gd name="T11" fmla="*/ 1885 h 2320"/>
                              <a:gd name="T12" fmla="*/ 50 w 535"/>
                              <a:gd name="T13" fmla="*/ 1885 h 2320"/>
                              <a:gd name="T14" fmla="*/ 30 w 535"/>
                              <a:gd name="T15" fmla="*/ 1945 h 2320"/>
                              <a:gd name="T16" fmla="*/ 20 w 535"/>
                              <a:gd name="T17" fmla="*/ 2000 h 2320"/>
                              <a:gd name="T18" fmla="*/ 10 w 535"/>
                              <a:gd name="T19" fmla="*/ 2055 h 2320"/>
                              <a:gd name="T20" fmla="*/ 0 w 535"/>
                              <a:gd name="T21" fmla="*/ 2110 h 2320"/>
                              <a:gd name="T22" fmla="*/ 0 w 535"/>
                              <a:gd name="T23" fmla="*/ 2165 h 2320"/>
                              <a:gd name="T24" fmla="*/ 0 w 535"/>
                              <a:gd name="T25" fmla="*/ 2215 h 2320"/>
                              <a:gd name="T26" fmla="*/ 5 w 535"/>
                              <a:gd name="T27" fmla="*/ 2270 h 2320"/>
                              <a:gd name="T28" fmla="*/ 15 w 535"/>
                              <a:gd name="T29" fmla="*/ 2320 h 2320"/>
                              <a:gd name="T30" fmla="*/ 510 w 535"/>
                              <a:gd name="T31" fmla="*/ 2320 h 2320"/>
                              <a:gd name="T32" fmla="*/ 510 w 535"/>
                              <a:gd name="T33" fmla="*/ 2320 h 2320"/>
                              <a:gd name="T34" fmla="*/ 480 w 535"/>
                              <a:gd name="T35" fmla="*/ 2275 h 2320"/>
                              <a:gd name="T36" fmla="*/ 455 w 535"/>
                              <a:gd name="T37" fmla="*/ 2230 h 2320"/>
                              <a:gd name="T38" fmla="*/ 430 w 535"/>
                              <a:gd name="T39" fmla="*/ 2185 h 2320"/>
                              <a:gd name="T40" fmla="*/ 410 w 535"/>
                              <a:gd name="T41" fmla="*/ 2135 h 2320"/>
                              <a:gd name="T42" fmla="*/ 395 w 535"/>
                              <a:gd name="T43" fmla="*/ 2085 h 2320"/>
                              <a:gd name="T44" fmla="*/ 380 w 535"/>
                              <a:gd name="T45" fmla="*/ 2035 h 2320"/>
                              <a:gd name="T46" fmla="*/ 370 w 535"/>
                              <a:gd name="T47" fmla="*/ 1980 h 2320"/>
                              <a:gd name="T48" fmla="*/ 365 w 535"/>
                              <a:gd name="T49" fmla="*/ 1925 h 2320"/>
                              <a:gd name="T50" fmla="*/ 365 w 535"/>
                              <a:gd name="T51" fmla="*/ 1925 h 2320"/>
                              <a:gd name="T52" fmla="*/ 360 w 535"/>
                              <a:gd name="T53" fmla="*/ 1865 h 2320"/>
                              <a:gd name="T54" fmla="*/ 360 w 535"/>
                              <a:gd name="T55" fmla="*/ 1805 h 2320"/>
                              <a:gd name="T56" fmla="*/ 365 w 535"/>
                              <a:gd name="T57" fmla="*/ 1740 h 2320"/>
                              <a:gd name="T58" fmla="*/ 375 w 535"/>
                              <a:gd name="T59" fmla="*/ 1675 h 2320"/>
                              <a:gd name="T60" fmla="*/ 395 w 535"/>
                              <a:gd name="T61" fmla="*/ 1535 h 2320"/>
                              <a:gd name="T62" fmla="*/ 435 w 535"/>
                              <a:gd name="T63" fmla="*/ 1380 h 2320"/>
                              <a:gd name="T64" fmla="*/ 435 w 535"/>
                              <a:gd name="T65" fmla="*/ 1380 h 2320"/>
                              <a:gd name="T66" fmla="*/ 480 w 535"/>
                              <a:gd name="T67" fmla="*/ 1205 h 2320"/>
                              <a:gd name="T68" fmla="*/ 495 w 535"/>
                              <a:gd name="T69" fmla="*/ 1115 h 2320"/>
                              <a:gd name="T70" fmla="*/ 510 w 535"/>
                              <a:gd name="T71" fmla="*/ 1030 h 2320"/>
                              <a:gd name="T72" fmla="*/ 520 w 535"/>
                              <a:gd name="T73" fmla="*/ 940 h 2320"/>
                              <a:gd name="T74" fmla="*/ 530 w 535"/>
                              <a:gd name="T75" fmla="*/ 855 h 2320"/>
                              <a:gd name="T76" fmla="*/ 535 w 535"/>
                              <a:gd name="T77" fmla="*/ 770 h 2320"/>
                              <a:gd name="T78" fmla="*/ 535 w 535"/>
                              <a:gd name="T79" fmla="*/ 680 h 2320"/>
                              <a:gd name="T80" fmla="*/ 535 w 535"/>
                              <a:gd name="T81" fmla="*/ 595 h 2320"/>
                              <a:gd name="T82" fmla="*/ 530 w 535"/>
                              <a:gd name="T83" fmla="*/ 510 h 2320"/>
                              <a:gd name="T84" fmla="*/ 520 w 535"/>
                              <a:gd name="T85" fmla="*/ 425 h 2320"/>
                              <a:gd name="T86" fmla="*/ 510 w 535"/>
                              <a:gd name="T87" fmla="*/ 340 h 2320"/>
                              <a:gd name="T88" fmla="*/ 495 w 535"/>
                              <a:gd name="T89" fmla="*/ 250 h 2320"/>
                              <a:gd name="T90" fmla="*/ 480 w 535"/>
                              <a:gd name="T91" fmla="*/ 165 h 2320"/>
                              <a:gd name="T92" fmla="*/ 460 w 535"/>
                              <a:gd name="T93" fmla="*/ 80 h 2320"/>
                              <a:gd name="T94" fmla="*/ 435 w 535"/>
                              <a:gd name="T95" fmla="*/ 0 h 2320"/>
                              <a:gd name="T96" fmla="*/ 435 w 535"/>
                              <a:gd name="T97" fmla="*/ 0 h 2320"/>
                              <a:gd name="T98" fmla="*/ 445 w 535"/>
                              <a:gd name="T99" fmla="*/ 230 h 2320"/>
                              <a:gd name="T100" fmla="*/ 445 w 535"/>
                              <a:gd name="T101" fmla="*/ 440 h 2320"/>
                              <a:gd name="T102" fmla="*/ 435 w 535"/>
                              <a:gd name="T103" fmla="*/ 635 h 2320"/>
                              <a:gd name="T104" fmla="*/ 425 w 535"/>
                              <a:gd name="T105" fmla="*/ 730 h 2320"/>
                              <a:gd name="T106" fmla="*/ 415 w 535"/>
                              <a:gd name="T107" fmla="*/ 815 h 2320"/>
                              <a:gd name="T108" fmla="*/ 415 w 535"/>
                              <a:gd name="T109" fmla="*/ 815 h 2320"/>
                              <a:gd name="T110" fmla="*/ 400 w 535"/>
                              <a:gd name="T111" fmla="*/ 895 h 2320"/>
                              <a:gd name="T112" fmla="*/ 385 w 535"/>
                              <a:gd name="T113" fmla="*/ 980 h 2320"/>
                              <a:gd name="T114" fmla="*/ 340 w 535"/>
                              <a:gd name="T115" fmla="*/ 1150 h 2320"/>
                              <a:gd name="T116" fmla="*/ 285 w 535"/>
                              <a:gd name="T117" fmla="*/ 1325 h 2320"/>
                              <a:gd name="T118" fmla="*/ 215 w 535"/>
                              <a:gd name="T119" fmla="*/ 1505 h 2320"/>
                              <a:gd name="T120" fmla="*/ 215 w 535"/>
                              <a:gd name="T121" fmla="*/ 1505 h 2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35" h="2320">
                                <a:moveTo>
                                  <a:pt x="215" y="1505"/>
                                </a:moveTo>
                                <a:lnTo>
                                  <a:pt x="215" y="1505"/>
                                </a:lnTo>
                                <a:lnTo>
                                  <a:pt x="130" y="1690"/>
                                </a:lnTo>
                                <a:lnTo>
                                  <a:pt x="85" y="1795"/>
                                </a:lnTo>
                                <a:lnTo>
                                  <a:pt x="50" y="1885"/>
                                </a:lnTo>
                                <a:lnTo>
                                  <a:pt x="30" y="1945"/>
                                </a:lnTo>
                                <a:lnTo>
                                  <a:pt x="20" y="2000"/>
                                </a:lnTo>
                                <a:lnTo>
                                  <a:pt x="10" y="2055"/>
                                </a:lnTo>
                                <a:lnTo>
                                  <a:pt x="0" y="2110"/>
                                </a:lnTo>
                                <a:lnTo>
                                  <a:pt x="0" y="2165"/>
                                </a:lnTo>
                                <a:lnTo>
                                  <a:pt x="0" y="2215"/>
                                </a:lnTo>
                                <a:lnTo>
                                  <a:pt x="5" y="2270"/>
                                </a:lnTo>
                                <a:lnTo>
                                  <a:pt x="15" y="2320"/>
                                </a:lnTo>
                                <a:lnTo>
                                  <a:pt x="510" y="2320"/>
                                </a:lnTo>
                                <a:lnTo>
                                  <a:pt x="480" y="2275"/>
                                </a:lnTo>
                                <a:lnTo>
                                  <a:pt x="455" y="2230"/>
                                </a:lnTo>
                                <a:lnTo>
                                  <a:pt x="430" y="2185"/>
                                </a:lnTo>
                                <a:lnTo>
                                  <a:pt x="410" y="2135"/>
                                </a:lnTo>
                                <a:lnTo>
                                  <a:pt x="395" y="2085"/>
                                </a:lnTo>
                                <a:lnTo>
                                  <a:pt x="380" y="2035"/>
                                </a:lnTo>
                                <a:lnTo>
                                  <a:pt x="370" y="1980"/>
                                </a:lnTo>
                                <a:lnTo>
                                  <a:pt x="365" y="1925"/>
                                </a:lnTo>
                                <a:lnTo>
                                  <a:pt x="360" y="1865"/>
                                </a:lnTo>
                                <a:lnTo>
                                  <a:pt x="360" y="1805"/>
                                </a:lnTo>
                                <a:lnTo>
                                  <a:pt x="365" y="1740"/>
                                </a:lnTo>
                                <a:lnTo>
                                  <a:pt x="375" y="1675"/>
                                </a:lnTo>
                                <a:lnTo>
                                  <a:pt x="395" y="1535"/>
                                </a:lnTo>
                                <a:lnTo>
                                  <a:pt x="435" y="1380"/>
                                </a:lnTo>
                                <a:lnTo>
                                  <a:pt x="480" y="1205"/>
                                </a:lnTo>
                                <a:lnTo>
                                  <a:pt x="495" y="1115"/>
                                </a:lnTo>
                                <a:lnTo>
                                  <a:pt x="510" y="1030"/>
                                </a:lnTo>
                                <a:lnTo>
                                  <a:pt x="520" y="940"/>
                                </a:lnTo>
                                <a:lnTo>
                                  <a:pt x="530" y="855"/>
                                </a:lnTo>
                                <a:lnTo>
                                  <a:pt x="535" y="770"/>
                                </a:lnTo>
                                <a:lnTo>
                                  <a:pt x="535" y="680"/>
                                </a:lnTo>
                                <a:lnTo>
                                  <a:pt x="535" y="595"/>
                                </a:lnTo>
                                <a:lnTo>
                                  <a:pt x="530" y="510"/>
                                </a:lnTo>
                                <a:lnTo>
                                  <a:pt x="520" y="425"/>
                                </a:lnTo>
                                <a:lnTo>
                                  <a:pt x="510" y="340"/>
                                </a:lnTo>
                                <a:lnTo>
                                  <a:pt x="495" y="250"/>
                                </a:lnTo>
                                <a:lnTo>
                                  <a:pt x="480" y="165"/>
                                </a:lnTo>
                                <a:lnTo>
                                  <a:pt x="460" y="80"/>
                                </a:lnTo>
                                <a:lnTo>
                                  <a:pt x="435" y="0"/>
                                </a:lnTo>
                                <a:lnTo>
                                  <a:pt x="445" y="230"/>
                                </a:lnTo>
                                <a:lnTo>
                                  <a:pt x="445" y="440"/>
                                </a:lnTo>
                                <a:lnTo>
                                  <a:pt x="435" y="635"/>
                                </a:lnTo>
                                <a:lnTo>
                                  <a:pt x="425" y="730"/>
                                </a:lnTo>
                                <a:lnTo>
                                  <a:pt x="415" y="815"/>
                                </a:lnTo>
                                <a:lnTo>
                                  <a:pt x="400" y="895"/>
                                </a:lnTo>
                                <a:lnTo>
                                  <a:pt x="385" y="980"/>
                                </a:lnTo>
                                <a:lnTo>
                                  <a:pt x="340" y="1150"/>
                                </a:lnTo>
                                <a:lnTo>
                                  <a:pt x="285" y="1325"/>
                                </a:lnTo>
                                <a:lnTo>
                                  <a:pt x="215" y="1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699"/>
                        <wps:cNvSpPr>
                          <a:spLocks/>
                        </wps:cNvSpPr>
                        <wps:spPr bwMode="auto">
                          <a:xfrm>
                            <a:off x="1070" y="975"/>
                            <a:ext cx="85" cy="200"/>
                          </a:xfrm>
                          <a:custGeom>
                            <a:avLst/>
                            <a:gdLst>
                              <a:gd name="T0" fmla="*/ 60 w 85"/>
                              <a:gd name="T1" fmla="*/ 0 h 200"/>
                              <a:gd name="T2" fmla="*/ 0 w 85"/>
                              <a:gd name="T3" fmla="*/ 0 h 200"/>
                              <a:gd name="T4" fmla="*/ 0 w 85"/>
                              <a:gd name="T5" fmla="*/ 0 h 200"/>
                              <a:gd name="T6" fmla="*/ 0 w 85"/>
                              <a:gd name="T7" fmla="*/ 195 h 200"/>
                              <a:gd name="T8" fmla="*/ 85 w 85"/>
                              <a:gd name="T9" fmla="*/ 200 h 200"/>
                              <a:gd name="T10" fmla="*/ 85 w 85"/>
                              <a:gd name="T11" fmla="*/ 200 h 200"/>
                              <a:gd name="T12" fmla="*/ 75 w 85"/>
                              <a:gd name="T13" fmla="*/ 100 h 200"/>
                              <a:gd name="T14" fmla="*/ 60 w 85"/>
                              <a:gd name="T15" fmla="*/ 0 h 200"/>
                              <a:gd name="T16" fmla="*/ 60 w 85"/>
                              <a:gd name="T17" fmla="*/ 0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5" h="200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85" y="200"/>
                                </a:lnTo>
                                <a:lnTo>
                                  <a:pt x="75" y="10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700"/>
                        <wps:cNvSpPr>
                          <a:spLocks/>
                        </wps:cNvSpPr>
                        <wps:spPr bwMode="auto">
                          <a:xfrm>
                            <a:off x="1030" y="1360"/>
                            <a:ext cx="130" cy="230"/>
                          </a:xfrm>
                          <a:custGeom>
                            <a:avLst/>
                            <a:gdLst>
                              <a:gd name="T0" fmla="*/ 130 w 130"/>
                              <a:gd name="T1" fmla="*/ 0 h 230"/>
                              <a:gd name="T2" fmla="*/ 25 w 130"/>
                              <a:gd name="T3" fmla="*/ 0 h 230"/>
                              <a:gd name="T4" fmla="*/ 25 w 130"/>
                              <a:gd name="T5" fmla="*/ 0 h 230"/>
                              <a:gd name="T6" fmla="*/ 10 w 130"/>
                              <a:gd name="T7" fmla="*/ 135 h 230"/>
                              <a:gd name="T8" fmla="*/ 10 w 130"/>
                              <a:gd name="T9" fmla="*/ 135 h 230"/>
                              <a:gd name="T10" fmla="*/ 0 w 130"/>
                              <a:gd name="T11" fmla="*/ 195 h 230"/>
                              <a:gd name="T12" fmla="*/ 120 w 130"/>
                              <a:gd name="T13" fmla="*/ 230 h 230"/>
                              <a:gd name="T14" fmla="*/ 120 w 130"/>
                              <a:gd name="T15" fmla="*/ 230 h 230"/>
                              <a:gd name="T16" fmla="*/ 130 w 130"/>
                              <a:gd name="T17" fmla="*/ 115 h 230"/>
                              <a:gd name="T18" fmla="*/ 130 w 130"/>
                              <a:gd name="T19" fmla="*/ 0 h 230"/>
                              <a:gd name="T20" fmla="*/ 130 w 130"/>
                              <a:gd name="T21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0" h="230">
                                <a:moveTo>
                                  <a:pt x="130" y="0"/>
                                </a:moveTo>
                                <a:lnTo>
                                  <a:pt x="25" y="0"/>
                                </a:lnTo>
                                <a:lnTo>
                                  <a:pt x="10" y="135"/>
                                </a:lnTo>
                                <a:lnTo>
                                  <a:pt x="0" y="195"/>
                                </a:lnTo>
                                <a:lnTo>
                                  <a:pt x="120" y="230"/>
                                </a:lnTo>
                                <a:lnTo>
                                  <a:pt x="130" y="115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701"/>
                        <wps:cNvSpPr>
                          <a:spLocks/>
                        </wps:cNvSpPr>
                        <wps:spPr bwMode="auto">
                          <a:xfrm>
                            <a:off x="905" y="1760"/>
                            <a:ext cx="220" cy="265"/>
                          </a:xfrm>
                          <a:custGeom>
                            <a:avLst/>
                            <a:gdLst>
                              <a:gd name="T0" fmla="*/ 165 w 220"/>
                              <a:gd name="T1" fmla="*/ 265 h 265"/>
                              <a:gd name="T2" fmla="*/ 165 w 220"/>
                              <a:gd name="T3" fmla="*/ 265 h 265"/>
                              <a:gd name="T4" fmla="*/ 195 w 220"/>
                              <a:gd name="T5" fmla="*/ 145 h 265"/>
                              <a:gd name="T6" fmla="*/ 220 w 220"/>
                              <a:gd name="T7" fmla="*/ 25 h 265"/>
                              <a:gd name="T8" fmla="*/ 80 w 220"/>
                              <a:gd name="T9" fmla="*/ 0 h 265"/>
                              <a:gd name="T10" fmla="*/ 80 w 220"/>
                              <a:gd name="T11" fmla="*/ 0 h 265"/>
                              <a:gd name="T12" fmla="*/ 45 w 220"/>
                              <a:gd name="T13" fmla="*/ 125 h 265"/>
                              <a:gd name="T14" fmla="*/ 0 w 220"/>
                              <a:gd name="T15" fmla="*/ 250 h 265"/>
                              <a:gd name="T16" fmla="*/ 165 w 220"/>
                              <a:gd name="T17" fmla="*/ 265 h 265"/>
                              <a:gd name="T18" fmla="*/ 165 w 220"/>
                              <a:gd name="T19" fmla="*/ 265 h 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0" h="265">
                                <a:moveTo>
                                  <a:pt x="165" y="265"/>
                                </a:moveTo>
                                <a:lnTo>
                                  <a:pt x="165" y="265"/>
                                </a:lnTo>
                                <a:lnTo>
                                  <a:pt x="195" y="145"/>
                                </a:lnTo>
                                <a:lnTo>
                                  <a:pt x="220" y="25"/>
                                </a:lnTo>
                                <a:lnTo>
                                  <a:pt x="80" y="0"/>
                                </a:lnTo>
                                <a:lnTo>
                                  <a:pt x="45" y="125"/>
                                </a:lnTo>
                                <a:lnTo>
                                  <a:pt x="0" y="250"/>
                                </a:lnTo>
                                <a:lnTo>
                                  <a:pt x="165" y="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702"/>
                        <wps:cNvSpPr>
                          <a:spLocks/>
                        </wps:cNvSpPr>
                        <wps:spPr bwMode="auto">
                          <a:xfrm>
                            <a:off x="675" y="2245"/>
                            <a:ext cx="330" cy="320"/>
                          </a:xfrm>
                          <a:custGeom>
                            <a:avLst/>
                            <a:gdLst>
                              <a:gd name="T0" fmla="*/ 330 w 330"/>
                              <a:gd name="T1" fmla="*/ 55 h 320"/>
                              <a:gd name="T2" fmla="*/ 135 w 330"/>
                              <a:gd name="T3" fmla="*/ 0 h 320"/>
                              <a:gd name="T4" fmla="*/ 135 w 330"/>
                              <a:gd name="T5" fmla="*/ 0 h 320"/>
                              <a:gd name="T6" fmla="*/ 80 w 330"/>
                              <a:gd name="T7" fmla="*/ 125 h 320"/>
                              <a:gd name="T8" fmla="*/ 80 w 330"/>
                              <a:gd name="T9" fmla="*/ 125 h 320"/>
                              <a:gd name="T10" fmla="*/ 35 w 330"/>
                              <a:gd name="T11" fmla="*/ 230 h 320"/>
                              <a:gd name="T12" fmla="*/ 0 w 330"/>
                              <a:gd name="T13" fmla="*/ 320 h 320"/>
                              <a:gd name="T14" fmla="*/ 310 w 330"/>
                              <a:gd name="T15" fmla="*/ 300 h 320"/>
                              <a:gd name="T16" fmla="*/ 310 w 330"/>
                              <a:gd name="T17" fmla="*/ 300 h 320"/>
                              <a:gd name="T18" fmla="*/ 310 w 330"/>
                              <a:gd name="T19" fmla="*/ 245 h 320"/>
                              <a:gd name="T20" fmla="*/ 315 w 330"/>
                              <a:gd name="T21" fmla="*/ 185 h 320"/>
                              <a:gd name="T22" fmla="*/ 330 w 330"/>
                              <a:gd name="T23" fmla="*/ 55 h 320"/>
                              <a:gd name="T24" fmla="*/ 330 w 330"/>
                              <a:gd name="T25" fmla="*/ 55 h 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30" h="320">
                                <a:moveTo>
                                  <a:pt x="330" y="55"/>
                                </a:moveTo>
                                <a:lnTo>
                                  <a:pt x="135" y="0"/>
                                </a:lnTo>
                                <a:lnTo>
                                  <a:pt x="80" y="125"/>
                                </a:lnTo>
                                <a:lnTo>
                                  <a:pt x="35" y="230"/>
                                </a:lnTo>
                                <a:lnTo>
                                  <a:pt x="0" y="320"/>
                                </a:lnTo>
                                <a:lnTo>
                                  <a:pt x="310" y="300"/>
                                </a:lnTo>
                                <a:lnTo>
                                  <a:pt x="310" y="245"/>
                                </a:lnTo>
                                <a:lnTo>
                                  <a:pt x="315" y="185"/>
                                </a:lnTo>
                                <a:lnTo>
                                  <a:pt x="33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703"/>
                        <wps:cNvSpPr>
                          <a:spLocks/>
                        </wps:cNvSpPr>
                        <wps:spPr bwMode="auto">
                          <a:xfrm>
                            <a:off x="85" y="1290"/>
                            <a:ext cx="110" cy="230"/>
                          </a:xfrm>
                          <a:custGeom>
                            <a:avLst/>
                            <a:gdLst>
                              <a:gd name="T0" fmla="*/ 75 w 110"/>
                              <a:gd name="T1" fmla="*/ 0 h 230"/>
                              <a:gd name="T2" fmla="*/ 35 w 110"/>
                              <a:gd name="T3" fmla="*/ 0 h 230"/>
                              <a:gd name="T4" fmla="*/ 35 w 110"/>
                              <a:gd name="T5" fmla="*/ 0 h 230"/>
                              <a:gd name="T6" fmla="*/ 15 w 110"/>
                              <a:gd name="T7" fmla="*/ 50 h 230"/>
                              <a:gd name="T8" fmla="*/ 5 w 110"/>
                              <a:gd name="T9" fmla="*/ 95 h 230"/>
                              <a:gd name="T10" fmla="*/ 0 w 110"/>
                              <a:gd name="T11" fmla="*/ 130 h 230"/>
                              <a:gd name="T12" fmla="*/ 0 w 110"/>
                              <a:gd name="T13" fmla="*/ 165 h 230"/>
                              <a:gd name="T14" fmla="*/ 5 w 110"/>
                              <a:gd name="T15" fmla="*/ 190 h 230"/>
                              <a:gd name="T16" fmla="*/ 15 w 110"/>
                              <a:gd name="T17" fmla="*/ 210 h 230"/>
                              <a:gd name="T18" fmla="*/ 35 w 110"/>
                              <a:gd name="T19" fmla="*/ 225 h 230"/>
                              <a:gd name="T20" fmla="*/ 55 w 110"/>
                              <a:gd name="T21" fmla="*/ 230 h 230"/>
                              <a:gd name="T22" fmla="*/ 55 w 110"/>
                              <a:gd name="T23" fmla="*/ 230 h 230"/>
                              <a:gd name="T24" fmla="*/ 75 w 110"/>
                              <a:gd name="T25" fmla="*/ 230 h 230"/>
                              <a:gd name="T26" fmla="*/ 90 w 110"/>
                              <a:gd name="T27" fmla="*/ 220 h 230"/>
                              <a:gd name="T28" fmla="*/ 100 w 110"/>
                              <a:gd name="T29" fmla="*/ 200 h 230"/>
                              <a:gd name="T30" fmla="*/ 110 w 110"/>
                              <a:gd name="T31" fmla="*/ 175 h 230"/>
                              <a:gd name="T32" fmla="*/ 110 w 110"/>
                              <a:gd name="T33" fmla="*/ 140 h 230"/>
                              <a:gd name="T34" fmla="*/ 100 w 110"/>
                              <a:gd name="T35" fmla="*/ 100 h 230"/>
                              <a:gd name="T36" fmla="*/ 90 w 110"/>
                              <a:gd name="T37" fmla="*/ 55 h 230"/>
                              <a:gd name="T38" fmla="*/ 75 w 110"/>
                              <a:gd name="T39" fmla="*/ 0 h 230"/>
                              <a:gd name="T40" fmla="*/ 75 w 110"/>
                              <a:gd name="T41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0" h="230">
                                <a:moveTo>
                                  <a:pt x="75" y="0"/>
                                </a:moveTo>
                                <a:lnTo>
                                  <a:pt x="35" y="0"/>
                                </a:lnTo>
                                <a:lnTo>
                                  <a:pt x="15" y="50"/>
                                </a:lnTo>
                                <a:lnTo>
                                  <a:pt x="5" y="95"/>
                                </a:lnTo>
                                <a:lnTo>
                                  <a:pt x="0" y="130"/>
                                </a:lnTo>
                                <a:lnTo>
                                  <a:pt x="0" y="165"/>
                                </a:lnTo>
                                <a:lnTo>
                                  <a:pt x="5" y="190"/>
                                </a:lnTo>
                                <a:lnTo>
                                  <a:pt x="15" y="210"/>
                                </a:lnTo>
                                <a:lnTo>
                                  <a:pt x="35" y="225"/>
                                </a:lnTo>
                                <a:lnTo>
                                  <a:pt x="55" y="230"/>
                                </a:lnTo>
                                <a:lnTo>
                                  <a:pt x="75" y="230"/>
                                </a:lnTo>
                                <a:lnTo>
                                  <a:pt x="90" y="220"/>
                                </a:lnTo>
                                <a:lnTo>
                                  <a:pt x="100" y="200"/>
                                </a:lnTo>
                                <a:lnTo>
                                  <a:pt x="110" y="175"/>
                                </a:lnTo>
                                <a:lnTo>
                                  <a:pt x="110" y="140"/>
                                </a:lnTo>
                                <a:lnTo>
                                  <a:pt x="100" y="100"/>
                                </a:lnTo>
                                <a:lnTo>
                                  <a:pt x="90" y="55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704"/>
                        <wps:cNvSpPr>
                          <a:spLocks/>
                        </wps:cNvSpPr>
                        <wps:spPr bwMode="auto">
                          <a:xfrm>
                            <a:off x="10" y="1200"/>
                            <a:ext cx="260" cy="130"/>
                          </a:xfrm>
                          <a:custGeom>
                            <a:avLst/>
                            <a:gdLst>
                              <a:gd name="T0" fmla="*/ 260 w 260"/>
                              <a:gd name="T1" fmla="*/ 130 h 130"/>
                              <a:gd name="T2" fmla="*/ 260 w 260"/>
                              <a:gd name="T3" fmla="*/ 130 h 130"/>
                              <a:gd name="T4" fmla="*/ 250 w 260"/>
                              <a:gd name="T5" fmla="*/ 95 h 130"/>
                              <a:gd name="T6" fmla="*/ 235 w 260"/>
                              <a:gd name="T7" fmla="*/ 70 h 130"/>
                              <a:gd name="T8" fmla="*/ 220 w 260"/>
                              <a:gd name="T9" fmla="*/ 50 h 130"/>
                              <a:gd name="T10" fmla="*/ 200 w 260"/>
                              <a:gd name="T11" fmla="*/ 30 h 130"/>
                              <a:gd name="T12" fmla="*/ 200 w 260"/>
                              <a:gd name="T13" fmla="*/ 30 h 130"/>
                              <a:gd name="T14" fmla="*/ 185 w 260"/>
                              <a:gd name="T15" fmla="*/ 15 h 130"/>
                              <a:gd name="T16" fmla="*/ 165 w 260"/>
                              <a:gd name="T17" fmla="*/ 10 h 130"/>
                              <a:gd name="T18" fmla="*/ 145 w 260"/>
                              <a:gd name="T19" fmla="*/ 5 h 130"/>
                              <a:gd name="T20" fmla="*/ 125 w 260"/>
                              <a:gd name="T21" fmla="*/ 0 h 130"/>
                              <a:gd name="T22" fmla="*/ 125 w 260"/>
                              <a:gd name="T23" fmla="*/ 0 h 130"/>
                              <a:gd name="T24" fmla="*/ 105 w 260"/>
                              <a:gd name="T25" fmla="*/ 5 h 130"/>
                              <a:gd name="T26" fmla="*/ 85 w 260"/>
                              <a:gd name="T27" fmla="*/ 10 h 130"/>
                              <a:gd name="T28" fmla="*/ 70 w 260"/>
                              <a:gd name="T29" fmla="*/ 20 h 130"/>
                              <a:gd name="T30" fmla="*/ 50 w 260"/>
                              <a:gd name="T31" fmla="*/ 35 h 130"/>
                              <a:gd name="T32" fmla="*/ 50 w 260"/>
                              <a:gd name="T33" fmla="*/ 35 h 130"/>
                              <a:gd name="T34" fmla="*/ 35 w 260"/>
                              <a:gd name="T35" fmla="*/ 55 h 130"/>
                              <a:gd name="T36" fmla="*/ 25 w 260"/>
                              <a:gd name="T37" fmla="*/ 75 h 130"/>
                              <a:gd name="T38" fmla="*/ 10 w 260"/>
                              <a:gd name="T39" fmla="*/ 95 h 130"/>
                              <a:gd name="T40" fmla="*/ 0 w 260"/>
                              <a:gd name="T41" fmla="*/ 120 h 130"/>
                              <a:gd name="T42" fmla="*/ 260 w 260"/>
                              <a:gd name="T43" fmla="*/ 130 h 130"/>
                              <a:gd name="T44" fmla="*/ 260 w 260"/>
                              <a:gd name="T45" fmla="*/ 13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60" h="130">
                                <a:moveTo>
                                  <a:pt x="260" y="130"/>
                                </a:moveTo>
                                <a:lnTo>
                                  <a:pt x="260" y="130"/>
                                </a:lnTo>
                                <a:lnTo>
                                  <a:pt x="250" y="95"/>
                                </a:lnTo>
                                <a:lnTo>
                                  <a:pt x="235" y="70"/>
                                </a:lnTo>
                                <a:lnTo>
                                  <a:pt x="220" y="50"/>
                                </a:lnTo>
                                <a:lnTo>
                                  <a:pt x="200" y="30"/>
                                </a:lnTo>
                                <a:lnTo>
                                  <a:pt x="185" y="15"/>
                                </a:lnTo>
                                <a:lnTo>
                                  <a:pt x="165" y="10"/>
                                </a:lnTo>
                                <a:lnTo>
                                  <a:pt x="145" y="5"/>
                                </a:lnTo>
                                <a:lnTo>
                                  <a:pt x="125" y="0"/>
                                </a:lnTo>
                                <a:lnTo>
                                  <a:pt x="105" y="5"/>
                                </a:lnTo>
                                <a:lnTo>
                                  <a:pt x="85" y="10"/>
                                </a:lnTo>
                                <a:lnTo>
                                  <a:pt x="70" y="20"/>
                                </a:lnTo>
                                <a:lnTo>
                                  <a:pt x="50" y="35"/>
                                </a:lnTo>
                                <a:lnTo>
                                  <a:pt x="35" y="55"/>
                                </a:lnTo>
                                <a:lnTo>
                                  <a:pt x="25" y="75"/>
                                </a:lnTo>
                                <a:lnTo>
                                  <a:pt x="10" y="95"/>
                                </a:lnTo>
                                <a:lnTo>
                                  <a:pt x="0" y="120"/>
                                </a:lnTo>
                                <a:lnTo>
                                  <a:pt x="260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705"/>
                        <wps:cNvSpPr>
                          <a:spLocks/>
                        </wps:cNvSpPr>
                        <wps:spPr bwMode="auto">
                          <a:xfrm>
                            <a:off x="1990" y="1185"/>
                            <a:ext cx="335" cy="330"/>
                          </a:xfrm>
                          <a:custGeom>
                            <a:avLst/>
                            <a:gdLst>
                              <a:gd name="T0" fmla="*/ 165 w 335"/>
                              <a:gd name="T1" fmla="*/ 0 h 330"/>
                              <a:gd name="T2" fmla="*/ 165 w 335"/>
                              <a:gd name="T3" fmla="*/ 0 h 330"/>
                              <a:gd name="T4" fmla="*/ 135 w 335"/>
                              <a:gd name="T5" fmla="*/ 0 h 330"/>
                              <a:gd name="T6" fmla="*/ 105 w 335"/>
                              <a:gd name="T7" fmla="*/ 10 h 330"/>
                              <a:gd name="T8" fmla="*/ 75 w 335"/>
                              <a:gd name="T9" fmla="*/ 25 h 330"/>
                              <a:gd name="T10" fmla="*/ 50 w 335"/>
                              <a:gd name="T11" fmla="*/ 45 h 330"/>
                              <a:gd name="T12" fmla="*/ 50 w 335"/>
                              <a:gd name="T13" fmla="*/ 45 h 330"/>
                              <a:gd name="T14" fmla="*/ 30 w 335"/>
                              <a:gd name="T15" fmla="*/ 75 h 330"/>
                              <a:gd name="T16" fmla="*/ 15 w 335"/>
                              <a:gd name="T17" fmla="*/ 100 h 330"/>
                              <a:gd name="T18" fmla="*/ 5 w 335"/>
                              <a:gd name="T19" fmla="*/ 130 h 330"/>
                              <a:gd name="T20" fmla="*/ 0 w 335"/>
                              <a:gd name="T21" fmla="*/ 165 h 330"/>
                              <a:gd name="T22" fmla="*/ 0 w 335"/>
                              <a:gd name="T23" fmla="*/ 165 h 330"/>
                              <a:gd name="T24" fmla="*/ 5 w 335"/>
                              <a:gd name="T25" fmla="*/ 195 h 330"/>
                              <a:gd name="T26" fmla="*/ 5 w 335"/>
                              <a:gd name="T27" fmla="*/ 195 h 330"/>
                              <a:gd name="T28" fmla="*/ 10 w 335"/>
                              <a:gd name="T29" fmla="*/ 220 h 330"/>
                              <a:gd name="T30" fmla="*/ 20 w 335"/>
                              <a:gd name="T31" fmla="*/ 240 h 330"/>
                              <a:gd name="T32" fmla="*/ 35 w 335"/>
                              <a:gd name="T33" fmla="*/ 265 h 330"/>
                              <a:gd name="T34" fmla="*/ 50 w 335"/>
                              <a:gd name="T35" fmla="*/ 280 h 330"/>
                              <a:gd name="T36" fmla="*/ 50 w 335"/>
                              <a:gd name="T37" fmla="*/ 280 h 330"/>
                              <a:gd name="T38" fmla="*/ 75 w 335"/>
                              <a:gd name="T39" fmla="*/ 305 h 330"/>
                              <a:gd name="T40" fmla="*/ 105 w 335"/>
                              <a:gd name="T41" fmla="*/ 320 h 330"/>
                              <a:gd name="T42" fmla="*/ 135 w 335"/>
                              <a:gd name="T43" fmla="*/ 330 h 330"/>
                              <a:gd name="T44" fmla="*/ 165 w 335"/>
                              <a:gd name="T45" fmla="*/ 330 h 330"/>
                              <a:gd name="T46" fmla="*/ 165 w 335"/>
                              <a:gd name="T47" fmla="*/ 330 h 330"/>
                              <a:gd name="T48" fmla="*/ 200 w 335"/>
                              <a:gd name="T49" fmla="*/ 330 h 330"/>
                              <a:gd name="T50" fmla="*/ 230 w 335"/>
                              <a:gd name="T51" fmla="*/ 320 h 330"/>
                              <a:gd name="T52" fmla="*/ 260 w 335"/>
                              <a:gd name="T53" fmla="*/ 305 h 330"/>
                              <a:gd name="T54" fmla="*/ 285 w 335"/>
                              <a:gd name="T55" fmla="*/ 280 h 330"/>
                              <a:gd name="T56" fmla="*/ 285 w 335"/>
                              <a:gd name="T57" fmla="*/ 280 h 330"/>
                              <a:gd name="T58" fmla="*/ 305 w 335"/>
                              <a:gd name="T59" fmla="*/ 255 h 330"/>
                              <a:gd name="T60" fmla="*/ 320 w 335"/>
                              <a:gd name="T61" fmla="*/ 230 h 330"/>
                              <a:gd name="T62" fmla="*/ 330 w 335"/>
                              <a:gd name="T63" fmla="*/ 200 h 330"/>
                              <a:gd name="T64" fmla="*/ 335 w 335"/>
                              <a:gd name="T65" fmla="*/ 165 h 330"/>
                              <a:gd name="T66" fmla="*/ 335 w 335"/>
                              <a:gd name="T67" fmla="*/ 165 h 330"/>
                              <a:gd name="T68" fmla="*/ 330 w 335"/>
                              <a:gd name="T69" fmla="*/ 145 h 330"/>
                              <a:gd name="T70" fmla="*/ 330 w 335"/>
                              <a:gd name="T71" fmla="*/ 145 h 330"/>
                              <a:gd name="T72" fmla="*/ 325 w 335"/>
                              <a:gd name="T73" fmla="*/ 115 h 330"/>
                              <a:gd name="T74" fmla="*/ 315 w 335"/>
                              <a:gd name="T75" fmla="*/ 90 h 330"/>
                              <a:gd name="T76" fmla="*/ 305 w 335"/>
                              <a:gd name="T77" fmla="*/ 70 h 330"/>
                              <a:gd name="T78" fmla="*/ 285 w 335"/>
                              <a:gd name="T79" fmla="*/ 45 h 330"/>
                              <a:gd name="T80" fmla="*/ 285 w 335"/>
                              <a:gd name="T81" fmla="*/ 45 h 330"/>
                              <a:gd name="T82" fmla="*/ 260 w 335"/>
                              <a:gd name="T83" fmla="*/ 25 h 330"/>
                              <a:gd name="T84" fmla="*/ 230 w 335"/>
                              <a:gd name="T85" fmla="*/ 10 h 330"/>
                              <a:gd name="T86" fmla="*/ 200 w 335"/>
                              <a:gd name="T87" fmla="*/ 0 h 330"/>
                              <a:gd name="T88" fmla="*/ 165 w 335"/>
                              <a:gd name="T89" fmla="*/ 0 h 330"/>
                              <a:gd name="T90" fmla="*/ 165 w 335"/>
                              <a:gd name="T91" fmla="*/ 0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35" h="330">
                                <a:moveTo>
                                  <a:pt x="165" y="0"/>
                                </a:moveTo>
                                <a:lnTo>
                                  <a:pt x="165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45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0"/>
                                </a:lnTo>
                                <a:lnTo>
                                  <a:pt x="0" y="165"/>
                                </a:lnTo>
                                <a:lnTo>
                                  <a:pt x="5" y="195"/>
                                </a:lnTo>
                                <a:lnTo>
                                  <a:pt x="10" y="220"/>
                                </a:lnTo>
                                <a:lnTo>
                                  <a:pt x="20" y="240"/>
                                </a:lnTo>
                                <a:lnTo>
                                  <a:pt x="35" y="265"/>
                                </a:lnTo>
                                <a:lnTo>
                                  <a:pt x="50" y="280"/>
                                </a:lnTo>
                                <a:lnTo>
                                  <a:pt x="75" y="305"/>
                                </a:lnTo>
                                <a:lnTo>
                                  <a:pt x="105" y="320"/>
                                </a:lnTo>
                                <a:lnTo>
                                  <a:pt x="135" y="330"/>
                                </a:lnTo>
                                <a:lnTo>
                                  <a:pt x="165" y="330"/>
                                </a:lnTo>
                                <a:lnTo>
                                  <a:pt x="200" y="330"/>
                                </a:lnTo>
                                <a:lnTo>
                                  <a:pt x="230" y="320"/>
                                </a:lnTo>
                                <a:lnTo>
                                  <a:pt x="260" y="305"/>
                                </a:lnTo>
                                <a:lnTo>
                                  <a:pt x="285" y="280"/>
                                </a:lnTo>
                                <a:lnTo>
                                  <a:pt x="305" y="255"/>
                                </a:lnTo>
                                <a:lnTo>
                                  <a:pt x="320" y="230"/>
                                </a:lnTo>
                                <a:lnTo>
                                  <a:pt x="330" y="200"/>
                                </a:lnTo>
                                <a:lnTo>
                                  <a:pt x="335" y="165"/>
                                </a:lnTo>
                                <a:lnTo>
                                  <a:pt x="330" y="145"/>
                                </a:lnTo>
                                <a:lnTo>
                                  <a:pt x="325" y="115"/>
                                </a:lnTo>
                                <a:lnTo>
                                  <a:pt x="315" y="90"/>
                                </a:lnTo>
                                <a:lnTo>
                                  <a:pt x="305" y="70"/>
                                </a:lnTo>
                                <a:lnTo>
                                  <a:pt x="285" y="45"/>
                                </a:lnTo>
                                <a:lnTo>
                                  <a:pt x="260" y="25"/>
                                </a:lnTo>
                                <a:lnTo>
                                  <a:pt x="230" y="10"/>
                                </a:lnTo>
                                <a:lnTo>
                                  <a:pt x="200" y="0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706"/>
                        <wps:cNvSpPr>
                          <a:spLocks/>
                        </wps:cNvSpPr>
                        <wps:spPr bwMode="auto">
                          <a:xfrm>
                            <a:off x="1995" y="1295"/>
                            <a:ext cx="330" cy="220"/>
                          </a:xfrm>
                          <a:custGeom>
                            <a:avLst/>
                            <a:gdLst>
                              <a:gd name="T0" fmla="*/ 0 w 330"/>
                              <a:gd name="T1" fmla="*/ 85 h 220"/>
                              <a:gd name="T2" fmla="*/ 0 w 330"/>
                              <a:gd name="T3" fmla="*/ 85 h 220"/>
                              <a:gd name="T4" fmla="*/ 5 w 330"/>
                              <a:gd name="T5" fmla="*/ 110 h 220"/>
                              <a:gd name="T6" fmla="*/ 15 w 330"/>
                              <a:gd name="T7" fmla="*/ 130 h 220"/>
                              <a:gd name="T8" fmla="*/ 30 w 330"/>
                              <a:gd name="T9" fmla="*/ 155 h 220"/>
                              <a:gd name="T10" fmla="*/ 45 w 330"/>
                              <a:gd name="T11" fmla="*/ 170 h 220"/>
                              <a:gd name="T12" fmla="*/ 45 w 330"/>
                              <a:gd name="T13" fmla="*/ 170 h 220"/>
                              <a:gd name="T14" fmla="*/ 70 w 330"/>
                              <a:gd name="T15" fmla="*/ 195 h 220"/>
                              <a:gd name="T16" fmla="*/ 100 w 330"/>
                              <a:gd name="T17" fmla="*/ 210 h 220"/>
                              <a:gd name="T18" fmla="*/ 130 w 330"/>
                              <a:gd name="T19" fmla="*/ 220 h 220"/>
                              <a:gd name="T20" fmla="*/ 160 w 330"/>
                              <a:gd name="T21" fmla="*/ 220 h 220"/>
                              <a:gd name="T22" fmla="*/ 160 w 330"/>
                              <a:gd name="T23" fmla="*/ 220 h 220"/>
                              <a:gd name="T24" fmla="*/ 195 w 330"/>
                              <a:gd name="T25" fmla="*/ 220 h 220"/>
                              <a:gd name="T26" fmla="*/ 225 w 330"/>
                              <a:gd name="T27" fmla="*/ 210 h 220"/>
                              <a:gd name="T28" fmla="*/ 255 w 330"/>
                              <a:gd name="T29" fmla="*/ 195 h 220"/>
                              <a:gd name="T30" fmla="*/ 280 w 330"/>
                              <a:gd name="T31" fmla="*/ 170 h 220"/>
                              <a:gd name="T32" fmla="*/ 280 w 330"/>
                              <a:gd name="T33" fmla="*/ 170 h 220"/>
                              <a:gd name="T34" fmla="*/ 300 w 330"/>
                              <a:gd name="T35" fmla="*/ 145 h 220"/>
                              <a:gd name="T36" fmla="*/ 315 w 330"/>
                              <a:gd name="T37" fmla="*/ 120 h 220"/>
                              <a:gd name="T38" fmla="*/ 325 w 330"/>
                              <a:gd name="T39" fmla="*/ 90 h 220"/>
                              <a:gd name="T40" fmla="*/ 330 w 330"/>
                              <a:gd name="T41" fmla="*/ 55 h 220"/>
                              <a:gd name="T42" fmla="*/ 330 w 330"/>
                              <a:gd name="T43" fmla="*/ 55 h 220"/>
                              <a:gd name="T44" fmla="*/ 325 w 330"/>
                              <a:gd name="T45" fmla="*/ 35 h 220"/>
                              <a:gd name="T46" fmla="*/ 270 w 330"/>
                              <a:gd name="T47" fmla="*/ 125 h 220"/>
                              <a:gd name="T48" fmla="*/ 205 w 330"/>
                              <a:gd name="T49" fmla="*/ 0 h 220"/>
                              <a:gd name="T50" fmla="*/ 135 w 330"/>
                              <a:gd name="T51" fmla="*/ 140 h 220"/>
                              <a:gd name="T52" fmla="*/ 60 w 330"/>
                              <a:gd name="T53" fmla="*/ 5 h 220"/>
                              <a:gd name="T54" fmla="*/ 0 w 330"/>
                              <a:gd name="T55" fmla="*/ 85 h 220"/>
                              <a:gd name="T56" fmla="*/ 0 w 330"/>
                              <a:gd name="T57" fmla="*/ 85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30" h="220">
                                <a:moveTo>
                                  <a:pt x="0" y="85"/>
                                </a:moveTo>
                                <a:lnTo>
                                  <a:pt x="0" y="85"/>
                                </a:lnTo>
                                <a:lnTo>
                                  <a:pt x="5" y="110"/>
                                </a:lnTo>
                                <a:lnTo>
                                  <a:pt x="15" y="130"/>
                                </a:lnTo>
                                <a:lnTo>
                                  <a:pt x="30" y="155"/>
                                </a:lnTo>
                                <a:lnTo>
                                  <a:pt x="45" y="170"/>
                                </a:lnTo>
                                <a:lnTo>
                                  <a:pt x="70" y="195"/>
                                </a:lnTo>
                                <a:lnTo>
                                  <a:pt x="100" y="210"/>
                                </a:lnTo>
                                <a:lnTo>
                                  <a:pt x="130" y="220"/>
                                </a:lnTo>
                                <a:lnTo>
                                  <a:pt x="160" y="220"/>
                                </a:lnTo>
                                <a:lnTo>
                                  <a:pt x="195" y="220"/>
                                </a:lnTo>
                                <a:lnTo>
                                  <a:pt x="225" y="210"/>
                                </a:lnTo>
                                <a:lnTo>
                                  <a:pt x="255" y="195"/>
                                </a:lnTo>
                                <a:lnTo>
                                  <a:pt x="280" y="170"/>
                                </a:lnTo>
                                <a:lnTo>
                                  <a:pt x="300" y="145"/>
                                </a:lnTo>
                                <a:lnTo>
                                  <a:pt x="315" y="120"/>
                                </a:lnTo>
                                <a:lnTo>
                                  <a:pt x="325" y="90"/>
                                </a:lnTo>
                                <a:lnTo>
                                  <a:pt x="330" y="55"/>
                                </a:lnTo>
                                <a:lnTo>
                                  <a:pt x="325" y="35"/>
                                </a:lnTo>
                                <a:lnTo>
                                  <a:pt x="270" y="125"/>
                                </a:lnTo>
                                <a:lnTo>
                                  <a:pt x="205" y="0"/>
                                </a:lnTo>
                                <a:lnTo>
                                  <a:pt x="135" y="140"/>
                                </a:lnTo>
                                <a:lnTo>
                                  <a:pt x="60" y="5"/>
                                </a:lnTo>
                                <a:lnTo>
                                  <a:pt x="0" y="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707"/>
                        <wps:cNvSpPr>
                          <a:spLocks/>
                        </wps:cNvSpPr>
                        <wps:spPr bwMode="auto">
                          <a:xfrm>
                            <a:off x="110" y="270"/>
                            <a:ext cx="290" cy="240"/>
                          </a:xfrm>
                          <a:custGeom>
                            <a:avLst/>
                            <a:gdLst>
                              <a:gd name="T0" fmla="*/ 245 w 290"/>
                              <a:gd name="T1" fmla="*/ 35 h 240"/>
                              <a:gd name="T2" fmla="*/ 245 w 290"/>
                              <a:gd name="T3" fmla="*/ 35 h 240"/>
                              <a:gd name="T4" fmla="*/ 225 w 290"/>
                              <a:gd name="T5" fmla="*/ 20 h 240"/>
                              <a:gd name="T6" fmla="*/ 200 w 290"/>
                              <a:gd name="T7" fmla="*/ 10 h 240"/>
                              <a:gd name="T8" fmla="*/ 175 w 290"/>
                              <a:gd name="T9" fmla="*/ 5 h 240"/>
                              <a:gd name="T10" fmla="*/ 145 w 290"/>
                              <a:gd name="T11" fmla="*/ 0 h 240"/>
                              <a:gd name="T12" fmla="*/ 145 w 290"/>
                              <a:gd name="T13" fmla="*/ 0 h 240"/>
                              <a:gd name="T14" fmla="*/ 115 w 290"/>
                              <a:gd name="T15" fmla="*/ 5 h 240"/>
                              <a:gd name="T16" fmla="*/ 90 w 290"/>
                              <a:gd name="T17" fmla="*/ 10 h 240"/>
                              <a:gd name="T18" fmla="*/ 65 w 290"/>
                              <a:gd name="T19" fmla="*/ 20 h 240"/>
                              <a:gd name="T20" fmla="*/ 45 w 290"/>
                              <a:gd name="T21" fmla="*/ 35 h 240"/>
                              <a:gd name="T22" fmla="*/ 45 w 290"/>
                              <a:gd name="T23" fmla="*/ 35 h 240"/>
                              <a:gd name="T24" fmla="*/ 20 w 290"/>
                              <a:gd name="T25" fmla="*/ 60 h 240"/>
                              <a:gd name="T26" fmla="*/ 5 w 290"/>
                              <a:gd name="T27" fmla="*/ 90 h 240"/>
                              <a:gd name="T28" fmla="*/ 5 w 290"/>
                              <a:gd name="T29" fmla="*/ 90 h 240"/>
                              <a:gd name="T30" fmla="*/ 0 w 290"/>
                              <a:gd name="T31" fmla="*/ 120 h 240"/>
                              <a:gd name="T32" fmla="*/ 0 w 290"/>
                              <a:gd name="T33" fmla="*/ 120 h 240"/>
                              <a:gd name="T34" fmla="*/ 5 w 290"/>
                              <a:gd name="T35" fmla="*/ 145 h 240"/>
                              <a:gd name="T36" fmla="*/ 15 w 290"/>
                              <a:gd name="T37" fmla="*/ 170 h 240"/>
                              <a:gd name="T38" fmla="*/ 15 w 290"/>
                              <a:gd name="T39" fmla="*/ 170 h 240"/>
                              <a:gd name="T40" fmla="*/ 25 w 290"/>
                              <a:gd name="T41" fmla="*/ 185 h 240"/>
                              <a:gd name="T42" fmla="*/ 45 w 290"/>
                              <a:gd name="T43" fmla="*/ 205 h 240"/>
                              <a:gd name="T44" fmla="*/ 45 w 290"/>
                              <a:gd name="T45" fmla="*/ 205 h 240"/>
                              <a:gd name="T46" fmla="*/ 65 w 290"/>
                              <a:gd name="T47" fmla="*/ 220 h 240"/>
                              <a:gd name="T48" fmla="*/ 90 w 290"/>
                              <a:gd name="T49" fmla="*/ 230 h 240"/>
                              <a:gd name="T50" fmla="*/ 115 w 290"/>
                              <a:gd name="T51" fmla="*/ 240 h 240"/>
                              <a:gd name="T52" fmla="*/ 145 w 290"/>
                              <a:gd name="T53" fmla="*/ 240 h 240"/>
                              <a:gd name="T54" fmla="*/ 145 w 290"/>
                              <a:gd name="T55" fmla="*/ 240 h 240"/>
                              <a:gd name="T56" fmla="*/ 175 w 290"/>
                              <a:gd name="T57" fmla="*/ 240 h 240"/>
                              <a:gd name="T58" fmla="*/ 200 w 290"/>
                              <a:gd name="T59" fmla="*/ 230 h 240"/>
                              <a:gd name="T60" fmla="*/ 225 w 290"/>
                              <a:gd name="T61" fmla="*/ 220 h 240"/>
                              <a:gd name="T62" fmla="*/ 245 w 290"/>
                              <a:gd name="T63" fmla="*/ 205 h 240"/>
                              <a:gd name="T64" fmla="*/ 245 w 290"/>
                              <a:gd name="T65" fmla="*/ 205 h 240"/>
                              <a:gd name="T66" fmla="*/ 265 w 290"/>
                              <a:gd name="T67" fmla="*/ 185 h 240"/>
                              <a:gd name="T68" fmla="*/ 280 w 290"/>
                              <a:gd name="T69" fmla="*/ 160 h 240"/>
                              <a:gd name="T70" fmla="*/ 280 w 290"/>
                              <a:gd name="T71" fmla="*/ 160 h 240"/>
                              <a:gd name="T72" fmla="*/ 285 w 290"/>
                              <a:gd name="T73" fmla="*/ 140 h 240"/>
                              <a:gd name="T74" fmla="*/ 290 w 290"/>
                              <a:gd name="T75" fmla="*/ 120 h 240"/>
                              <a:gd name="T76" fmla="*/ 290 w 290"/>
                              <a:gd name="T77" fmla="*/ 120 h 240"/>
                              <a:gd name="T78" fmla="*/ 285 w 290"/>
                              <a:gd name="T79" fmla="*/ 90 h 240"/>
                              <a:gd name="T80" fmla="*/ 285 w 290"/>
                              <a:gd name="T81" fmla="*/ 90 h 240"/>
                              <a:gd name="T82" fmla="*/ 270 w 290"/>
                              <a:gd name="T83" fmla="*/ 60 h 240"/>
                              <a:gd name="T84" fmla="*/ 245 w 290"/>
                              <a:gd name="T85" fmla="*/ 35 h 240"/>
                              <a:gd name="T86" fmla="*/ 245 w 290"/>
                              <a:gd name="T87" fmla="*/ 35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90" h="240">
                                <a:moveTo>
                                  <a:pt x="245" y="35"/>
                                </a:moveTo>
                                <a:lnTo>
                                  <a:pt x="245" y="35"/>
                                </a:lnTo>
                                <a:lnTo>
                                  <a:pt x="225" y="20"/>
                                </a:lnTo>
                                <a:lnTo>
                                  <a:pt x="200" y="10"/>
                                </a:lnTo>
                                <a:lnTo>
                                  <a:pt x="175" y="5"/>
                                </a:lnTo>
                                <a:lnTo>
                                  <a:pt x="145" y="0"/>
                                </a:lnTo>
                                <a:lnTo>
                                  <a:pt x="115" y="5"/>
                                </a:lnTo>
                                <a:lnTo>
                                  <a:pt x="90" y="10"/>
                                </a:lnTo>
                                <a:lnTo>
                                  <a:pt x="65" y="20"/>
                                </a:lnTo>
                                <a:lnTo>
                                  <a:pt x="45" y="35"/>
                                </a:lnTo>
                                <a:lnTo>
                                  <a:pt x="20" y="60"/>
                                </a:lnTo>
                                <a:lnTo>
                                  <a:pt x="5" y="90"/>
                                </a:lnTo>
                                <a:lnTo>
                                  <a:pt x="0" y="120"/>
                                </a:lnTo>
                                <a:lnTo>
                                  <a:pt x="5" y="145"/>
                                </a:lnTo>
                                <a:lnTo>
                                  <a:pt x="15" y="170"/>
                                </a:lnTo>
                                <a:lnTo>
                                  <a:pt x="25" y="185"/>
                                </a:lnTo>
                                <a:lnTo>
                                  <a:pt x="45" y="205"/>
                                </a:lnTo>
                                <a:lnTo>
                                  <a:pt x="65" y="220"/>
                                </a:lnTo>
                                <a:lnTo>
                                  <a:pt x="90" y="230"/>
                                </a:lnTo>
                                <a:lnTo>
                                  <a:pt x="115" y="240"/>
                                </a:lnTo>
                                <a:lnTo>
                                  <a:pt x="145" y="240"/>
                                </a:lnTo>
                                <a:lnTo>
                                  <a:pt x="175" y="240"/>
                                </a:lnTo>
                                <a:lnTo>
                                  <a:pt x="200" y="230"/>
                                </a:lnTo>
                                <a:lnTo>
                                  <a:pt x="225" y="220"/>
                                </a:lnTo>
                                <a:lnTo>
                                  <a:pt x="245" y="205"/>
                                </a:lnTo>
                                <a:lnTo>
                                  <a:pt x="265" y="185"/>
                                </a:lnTo>
                                <a:lnTo>
                                  <a:pt x="280" y="160"/>
                                </a:lnTo>
                                <a:lnTo>
                                  <a:pt x="285" y="140"/>
                                </a:lnTo>
                                <a:lnTo>
                                  <a:pt x="290" y="120"/>
                                </a:lnTo>
                                <a:lnTo>
                                  <a:pt x="285" y="90"/>
                                </a:lnTo>
                                <a:lnTo>
                                  <a:pt x="270" y="60"/>
                                </a:lnTo>
                                <a:lnTo>
                                  <a:pt x="245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708"/>
                        <wps:cNvSpPr>
                          <a:spLocks/>
                        </wps:cNvSpPr>
                        <wps:spPr bwMode="auto">
                          <a:xfrm>
                            <a:off x="110" y="360"/>
                            <a:ext cx="290" cy="80"/>
                          </a:xfrm>
                          <a:custGeom>
                            <a:avLst/>
                            <a:gdLst>
                              <a:gd name="T0" fmla="*/ 0 w 290"/>
                              <a:gd name="T1" fmla="*/ 30 h 80"/>
                              <a:gd name="T2" fmla="*/ 0 w 290"/>
                              <a:gd name="T3" fmla="*/ 30 h 80"/>
                              <a:gd name="T4" fmla="*/ 5 w 290"/>
                              <a:gd name="T5" fmla="*/ 55 h 80"/>
                              <a:gd name="T6" fmla="*/ 15 w 290"/>
                              <a:gd name="T7" fmla="*/ 80 h 80"/>
                              <a:gd name="T8" fmla="*/ 280 w 290"/>
                              <a:gd name="T9" fmla="*/ 70 h 80"/>
                              <a:gd name="T10" fmla="*/ 280 w 290"/>
                              <a:gd name="T11" fmla="*/ 70 h 80"/>
                              <a:gd name="T12" fmla="*/ 285 w 290"/>
                              <a:gd name="T13" fmla="*/ 50 h 80"/>
                              <a:gd name="T14" fmla="*/ 290 w 290"/>
                              <a:gd name="T15" fmla="*/ 30 h 80"/>
                              <a:gd name="T16" fmla="*/ 290 w 290"/>
                              <a:gd name="T17" fmla="*/ 30 h 80"/>
                              <a:gd name="T18" fmla="*/ 285 w 290"/>
                              <a:gd name="T19" fmla="*/ 0 h 80"/>
                              <a:gd name="T20" fmla="*/ 5 w 290"/>
                              <a:gd name="T21" fmla="*/ 0 h 80"/>
                              <a:gd name="T22" fmla="*/ 5 w 290"/>
                              <a:gd name="T23" fmla="*/ 0 h 80"/>
                              <a:gd name="T24" fmla="*/ 0 w 290"/>
                              <a:gd name="T25" fmla="*/ 30 h 80"/>
                              <a:gd name="T26" fmla="*/ 0 w 290"/>
                              <a:gd name="T27" fmla="*/ 3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90" h="80">
                                <a:moveTo>
                                  <a:pt x="0" y="30"/>
                                </a:moveTo>
                                <a:lnTo>
                                  <a:pt x="0" y="30"/>
                                </a:lnTo>
                                <a:lnTo>
                                  <a:pt x="5" y="55"/>
                                </a:lnTo>
                                <a:lnTo>
                                  <a:pt x="15" y="80"/>
                                </a:lnTo>
                                <a:lnTo>
                                  <a:pt x="280" y="70"/>
                                </a:lnTo>
                                <a:lnTo>
                                  <a:pt x="285" y="50"/>
                                </a:lnTo>
                                <a:lnTo>
                                  <a:pt x="290" y="30"/>
                                </a:lnTo>
                                <a:lnTo>
                                  <a:pt x="28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709"/>
                        <wps:cNvSpPr>
                          <a:spLocks/>
                        </wps:cNvSpPr>
                        <wps:spPr bwMode="auto">
                          <a:xfrm>
                            <a:off x="375" y="1620"/>
                            <a:ext cx="300" cy="300"/>
                          </a:xfrm>
                          <a:custGeom>
                            <a:avLst/>
                            <a:gdLst>
                              <a:gd name="T0" fmla="*/ 155 w 300"/>
                              <a:gd name="T1" fmla="*/ 230 h 300"/>
                              <a:gd name="T2" fmla="*/ 260 w 300"/>
                              <a:gd name="T3" fmla="*/ 295 h 300"/>
                              <a:gd name="T4" fmla="*/ 235 w 300"/>
                              <a:gd name="T5" fmla="*/ 195 h 300"/>
                              <a:gd name="T6" fmla="*/ 300 w 300"/>
                              <a:gd name="T7" fmla="*/ 110 h 300"/>
                              <a:gd name="T8" fmla="*/ 200 w 300"/>
                              <a:gd name="T9" fmla="*/ 110 h 300"/>
                              <a:gd name="T10" fmla="*/ 150 w 300"/>
                              <a:gd name="T11" fmla="*/ 0 h 300"/>
                              <a:gd name="T12" fmla="*/ 105 w 300"/>
                              <a:gd name="T13" fmla="*/ 115 h 300"/>
                              <a:gd name="T14" fmla="*/ 0 w 300"/>
                              <a:gd name="T15" fmla="*/ 110 h 300"/>
                              <a:gd name="T16" fmla="*/ 70 w 300"/>
                              <a:gd name="T17" fmla="*/ 200 h 300"/>
                              <a:gd name="T18" fmla="*/ 40 w 300"/>
                              <a:gd name="T19" fmla="*/ 300 h 300"/>
                              <a:gd name="T20" fmla="*/ 155 w 300"/>
                              <a:gd name="T21" fmla="*/ 230 h 300"/>
                              <a:gd name="T22" fmla="*/ 155 w 300"/>
                              <a:gd name="T23" fmla="*/ 23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00" h="300">
                                <a:moveTo>
                                  <a:pt x="155" y="230"/>
                                </a:moveTo>
                                <a:lnTo>
                                  <a:pt x="260" y="295"/>
                                </a:lnTo>
                                <a:lnTo>
                                  <a:pt x="235" y="195"/>
                                </a:lnTo>
                                <a:lnTo>
                                  <a:pt x="300" y="110"/>
                                </a:lnTo>
                                <a:lnTo>
                                  <a:pt x="200" y="110"/>
                                </a:lnTo>
                                <a:lnTo>
                                  <a:pt x="150" y="0"/>
                                </a:lnTo>
                                <a:lnTo>
                                  <a:pt x="105" y="115"/>
                                </a:lnTo>
                                <a:lnTo>
                                  <a:pt x="0" y="110"/>
                                </a:lnTo>
                                <a:lnTo>
                                  <a:pt x="70" y="200"/>
                                </a:lnTo>
                                <a:lnTo>
                                  <a:pt x="40" y="300"/>
                                </a:lnTo>
                                <a:lnTo>
                                  <a:pt x="155" y="2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710"/>
                        <wps:cNvSpPr>
                          <a:spLocks/>
                        </wps:cNvSpPr>
                        <wps:spPr bwMode="auto">
                          <a:xfrm>
                            <a:off x="1520" y="1440"/>
                            <a:ext cx="200" cy="195"/>
                          </a:xfrm>
                          <a:custGeom>
                            <a:avLst/>
                            <a:gdLst>
                              <a:gd name="T0" fmla="*/ 200 w 200"/>
                              <a:gd name="T1" fmla="*/ 95 h 195"/>
                              <a:gd name="T2" fmla="*/ 200 w 200"/>
                              <a:gd name="T3" fmla="*/ 95 h 195"/>
                              <a:gd name="T4" fmla="*/ 200 w 200"/>
                              <a:gd name="T5" fmla="*/ 75 h 195"/>
                              <a:gd name="T6" fmla="*/ 195 w 200"/>
                              <a:gd name="T7" fmla="*/ 60 h 195"/>
                              <a:gd name="T8" fmla="*/ 185 w 200"/>
                              <a:gd name="T9" fmla="*/ 40 h 195"/>
                              <a:gd name="T10" fmla="*/ 170 w 200"/>
                              <a:gd name="T11" fmla="*/ 25 h 195"/>
                              <a:gd name="T12" fmla="*/ 170 w 200"/>
                              <a:gd name="T13" fmla="*/ 25 h 195"/>
                              <a:gd name="T14" fmla="*/ 155 w 200"/>
                              <a:gd name="T15" fmla="*/ 15 h 195"/>
                              <a:gd name="T16" fmla="*/ 140 w 200"/>
                              <a:gd name="T17" fmla="*/ 5 h 195"/>
                              <a:gd name="T18" fmla="*/ 120 w 200"/>
                              <a:gd name="T19" fmla="*/ 0 h 195"/>
                              <a:gd name="T20" fmla="*/ 100 w 200"/>
                              <a:gd name="T21" fmla="*/ 0 h 195"/>
                              <a:gd name="T22" fmla="*/ 100 w 200"/>
                              <a:gd name="T23" fmla="*/ 0 h 195"/>
                              <a:gd name="T24" fmla="*/ 80 w 200"/>
                              <a:gd name="T25" fmla="*/ 0 h 195"/>
                              <a:gd name="T26" fmla="*/ 65 w 200"/>
                              <a:gd name="T27" fmla="*/ 5 h 195"/>
                              <a:gd name="T28" fmla="*/ 45 w 200"/>
                              <a:gd name="T29" fmla="*/ 15 h 195"/>
                              <a:gd name="T30" fmla="*/ 30 w 200"/>
                              <a:gd name="T31" fmla="*/ 25 h 195"/>
                              <a:gd name="T32" fmla="*/ 30 w 200"/>
                              <a:gd name="T33" fmla="*/ 25 h 195"/>
                              <a:gd name="T34" fmla="*/ 20 w 200"/>
                              <a:gd name="T35" fmla="*/ 40 h 195"/>
                              <a:gd name="T36" fmla="*/ 10 w 200"/>
                              <a:gd name="T37" fmla="*/ 60 h 195"/>
                              <a:gd name="T38" fmla="*/ 5 w 200"/>
                              <a:gd name="T39" fmla="*/ 75 h 195"/>
                              <a:gd name="T40" fmla="*/ 0 w 200"/>
                              <a:gd name="T41" fmla="*/ 95 h 195"/>
                              <a:gd name="T42" fmla="*/ 0 w 200"/>
                              <a:gd name="T43" fmla="*/ 95 h 195"/>
                              <a:gd name="T44" fmla="*/ 5 w 200"/>
                              <a:gd name="T45" fmla="*/ 115 h 195"/>
                              <a:gd name="T46" fmla="*/ 10 w 200"/>
                              <a:gd name="T47" fmla="*/ 135 h 195"/>
                              <a:gd name="T48" fmla="*/ 20 w 200"/>
                              <a:gd name="T49" fmla="*/ 150 h 195"/>
                              <a:gd name="T50" fmla="*/ 30 w 200"/>
                              <a:gd name="T51" fmla="*/ 165 h 195"/>
                              <a:gd name="T52" fmla="*/ 30 w 200"/>
                              <a:gd name="T53" fmla="*/ 165 h 195"/>
                              <a:gd name="T54" fmla="*/ 45 w 200"/>
                              <a:gd name="T55" fmla="*/ 180 h 195"/>
                              <a:gd name="T56" fmla="*/ 65 w 200"/>
                              <a:gd name="T57" fmla="*/ 190 h 195"/>
                              <a:gd name="T58" fmla="*/ 80 w 200"/>
                              <a:gd name="T59" fmla="*/ 195 h 195"/>
                              <a:gd name="T60" fmla="*/ 100 w 200"/>
                              <a:gd name="T61" fmla="*/ 195 h 195"/>
                              <a:gd name="T62" fmla="*/ 100 w 200"/>
                              <a:gd name="T63" fmla="*/ 195 h 195"/>
                              <a:gd name="T64" fmla="*/ 120 w 200"/>
                              <a:gd name="T65" fmla="*/ 195 h 195"/>
                              <a:gd name="T66" fmla="*/ 140 w 200"/>
                              <a:gd name="T67" fmla="*/ 190 h 195"/>
                              <a:gd name="T68" fmla="*/ 155 w 200"/>
                              <a:gd name="T69" fmla="*/ 180 h 195"/>
                              <a:gd name="T70" fmla="*/ 170 w 200"/>
                              <a:gd name="T71" fmla="*/ 165 h 195"/>
                              <a:gd name="T72" fmla="*/ 170 w 200"/>
                              <a:gd name="T73" fmla="*/ 165 h 195"/>
                              <a:gd name="T74" fmla="*/ 185 w 200"/>
                              <a:gd name="T75" fmla="*/ 150 h 195"/>
                              <a:gd name="T76" fmla="*/ 195 w 200"/>
                              <a:gd name="T77" fmla="*/ 135 h 195"/>
                              <a:gd name="T78" fmla="*/ 200 w 200"/>
                              <a:gd name="T79" fmla="*/ 115 h 195"/>
                              <a:gd name="T80" fmla="*/ 200 w 200"/>
                              <a:gd name="T81" fmla="*/ 95 h 195"/>
                              <a:gd name="T82" fmla="*/ 200 w 200"/>
                              <a:gd name="T83" fmla="*/ 9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00" h="195">
                                <a:moveTo>
                                  <a:pt x="200" y="95"/>
                                </a:moveTo>
                                <a:lnTo>
                                  <a:pt x="200" y="95"/>
                                </a:lnTo>
                                <a:lnTo>
                                  <a:pt x="200" y="75"/>
                                </a:lnTo>
                                <a:lnTo>
                                  <a:pt x="195" y="60"/>
                                </a:lnTo>
                                <a:lnTo>
                                  <a:pt x="185" y="40"/>
                                </a:lnTo>
                                <a:lnTo>
                                  <a:pt x="170" y="25"/>
                                </a:lnTo>
                                <a:lnTo>
                                  <a:pt x="155" y="15"/>
                                </a:lnTo>
                                <a:lnTo>
                                  <a:pt x="140" y="5"/>
                                </a:lnTo>
                                <a:lnTo>
                                  <a:pt x="120" y="0"/>
                                </a:lnTo>
                                <a:lnTo>
                                  <a:pt x="100" y="0"/>
                                </a:lnTo>
                                <a:lnTo>
                                  <a:pt x="80" y="0"/>
                                </a:lnTo>
                                <a:lnTo>
                                  <a:pt x="65" y="5"/>
                                </a:lnTo>
                                <a:lnTo>
                                  <a:pt x="45" y="15"/>
                                </a:lnTo>
                                <a:lnTo>
                                  <a:pt x="30" y="25"/>
                                </a:lnTo>
                                <a:lnTo>
                                  <a:pt x="20" y="40"/>
                                </a:lnTo>
                                <a:lnTo>
                                  <a:pt x="10" y="60"/>
                                </a:lnTo>
                                <a:lnTo>
                                  <a:pt x="5" y="75"/>
                                </a:lnTo>
                                <a:lnTo>
                                  <a:pt x="0" y="95"/>
                                </a:lnTo>
                                <a:lnTo>
                                  <a:pt x="5" y="115"/>
                                </a:lnTo>
                                <a:lnTo>
                                  <a:pt x="10" y="135"/>
                                </a:lnTo>
                                <a:lnTo>
                                  <a:pt x="20" y="150"/>
                                </a:lnTo>
                                <a:lnTo>
                                  <a:pt x="30" y="165"/>
                                </a:lnTo>
                                <a:lnTo>
                                  <a:pt x="45" y="180"/>
                                </a:lnTo>
                                <a:lnTo>
                                  <a:pt x="65" y="190"/>
                                </a:lnTo>
                                <a:lnTo>
                                  <a:pt x="80" y="195"/>
                                </a:lnTo>
                                <a:lnTo>
                                  <a:pt x="100" y="195"/>
                                </a:lnTo>
                                <a:lnTo>
                                  <a:pt x="120" y="195"/>
                                </a:lnTo>
                                <a:lnTo>
                                  <a:pt x="140" y="190"/>
                                </a:lnTo>
                                <a:lnTo>
                                  <a:pt x="155" y="180"/>
                                </a:lnTo>
                                <a:lnTo>
                                  <a:pt x="170" y="165"/>
                                </a:lnTo>
                                <a:lnTo>
                                  <a:pt x="185" y="150"/>
                                </a:lnTo>
                                <a:lnTo>
                                  <a:pt x="195" y="135"/>
                                </a:lnTo>
                                <a:lnTo>
                                  <a:pt x="200" y="115"/>
                                </a:lnTo>
                                <a:lnTo>
                                  <a:pt x="200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711"/>
                        <wps:cNvSpPr>
                          <a:spLocks/>
                        </wps:cNvSpPr>
                        <wps:spPr bwMode="auto">
                          <a:xfrm>
                            <a:off x="2035" y="460"/>
                            <a:ext cx="205" cy="195"/>
                          </a:xfrm>
                          <a:custGeom>
                            <a:avLst/>
                            <a:gdLst>
                              <a:gd name="T0" fmla="*/ 100 w 205"/>
                              <a:gd name="T1" fmla="*/ 0 h 195"/>
                              <a:gd name="T2" fmla="*/ 100 w 205"/>
                              <a:gd name="T3" fmla="*/ 0 h 195"/>
                              <a:gd name="T4" fmla="*/ 85 w 205"/>
                              <a:gd name="T5" fmla="*/ 0 h 195"/>
                              <a:gd name="T6" fmla="*/ 70 w 205"/>
                              <a:gd name="T7" fmla="*/ 5 h 195"/>
                              <a:gd name="T8" fmla="*/ 60 w 205"/>
                              <a:gd name="T9" fmla="*/ 15 h 195"/>
                              <a:gd name="T10" fmla="*/ 50 w 205"/>
                              <a:gd name="T11" fmla="*/ 25 h 195"/>
                              <a:gd name="T12" fmla="*/ 50 w 205"/>
                              <a:gd name="T13" fmla="*/ 25 h 195"/>
                              <a:gd name="T14" fmla="*/ 40 w 205"/>
                              <a:gd name="T15" fmla="*/ 50 h 195"/>
                              <a:gd name="T16" fmla="*/ 35 w 205"/>
                              <a:gd name="T17" fmla="*/ 80 h 195"/>
                              <a:gd name="T18" fmla="*/ 35 w 205"/>
                              <a:gd name="T19" fmla="*/ 80 h 195"/>
                              <a:gd name="T20" fmla="*/ 30 w 205"/>
                              <a:gd name="T21" fmla="*/ 145 h 195"/>
                              <a:gd name="T22" fmla="*/ 30 w 205"/>
                              <a:gd name="T23" fmla="*/ 145 h 195"/>
                              <a:gd name="T24" fmla="*/ 15 w 205"/>
                              <a:gd name="T25" fmla="*/ 170 h 195"/>
                              <a:gd name="T26" fmla="*/ 10 w 205"/>
                              <a:gd name="T27" fmla="*/ 180 h 195"/>
                              <a:gd name="T28" fmla="*/ 0 w 205"/>
                              <a:gd name="T29" fmla="*/ 185 h 195"/>
                              <a:gd name="T30" fmla="*/ 0 w 205"/>
                              <a:gd name="T31" fmla="*/ 185 h 195"/>
                              <a:gd name="T32" fmla="*/ 50 w 205"/>
                              <a:gd name="T33" fmla="*/ 190 h 195"/>
                              <a:gd name="T34" fmla="*/ 100 w 205"/>
                              <a:gd name="T35" fmla="*/ 195 h 195"/>
                              <a:gd name="T36" fmla="*/ 155 w 205"/>
                              <a:gd name="T37" fmla="*/ 190 h 195"/>
                              <a:gd name="T38" fmla="*/ 205 w 205"/>
                              <a:gd name="T39" fmla="*/ 185 h 195"/>
                              <a:gd name="T40" fmla="*/ 205 w 205"/>
                              <a:gd name="T41" fmla="*/ 185 h 195"/>
                              <a:gd name="T42" fmla="*/ 190 w 205"/>
                              <a:gd name="T43" fmla="*/ 170 h 195"/>
                              <a:gd name="T44" fmla="*/ 175 w 205"/>
                              <a:gd name="T45" fmla="*/ 145 h 195"/>
                              <a:gd name="T46" fmla="*/ 175 w 205"/>
                              <a:gd name="T47" fmla="*/ 145 h 195"/>
                              <a:gd name="T48" fmla="*/ 165 w 205"/>
                              <a:gd name="T49" fmla="*/ 80 h 195"/>
                              <a:gd name="T50" fmla="*/ 165 w 205"/>
                              <a:gd name="T51" fmla="*/ 80 h 195"/>
                              <a:gd name="T52" fmla="*/ 160 w 205"/>
                              <a:gd name="T53" fmla="*/ 45 h 195"/>
                              <a:gd name="T54" fmla="*/ 145 w 205"/>
                              <a:gd name="T55" fmla="*/ 25 h 195"/>
                              <a:gd name="T56" fmla="*/ 145 w 205"/>
                              <a:gd name="T57" fmla="*/ 25 h 195"/>
                              <a:gd name="T58" fmla="*/ 140 w 205"/>
                              <a:gd name="T59" fmla="*/ 10 h 195"/>
                              <a:gd name="T60" fmla="*/ 130 w 205"/>
                              <a:gd name="T61" fmla="*/ 5 h 195"/>
                              <a:gd name="T62" fmla="*/ 115 w 205"/>
                              <a:gd name="T63" fmla="*/ 0 h 195"/>
                              <a:gd name="T64" fmla="*/ 100 w 205"/>
                              <a:gd name="T65" fmla="*/ 0 h 195"/>
                              <a:gd name="T66" fmla="*/ 100 w 205"/>
                              <a:gd name="T67" fmla="*/ 0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05" h="195">
                                <a:moveTo>
                                  <a:pt x="100" y="0"/>
                                </a:moveTo>
                                <a:lnTo>
                                  <a:pt x="100" y="0"/>
                                </a:lnTo>
                                <a:lnTo>
                                  <a:pt x="85" y="0"/>
                                </a:lnTo>
                                <a:lnTo>
                                  <a:pt x="70" y="5"/>
                                </a:lnTo>
                                <a:lnTo>
                                  <a:pt x="60" y="15"/>
                                </a:lnTo>
                                <a:lnTo>
                                  <a:pt x="50" y="25"/>
                                </a:lnTo>
                                <a:lnTo>
                                  <a:pt x="40" y="50"/>
                                </a:lnTo>
                                <a:lnTo>
                                  <a:pt x="35" y="80"/>
                                </a:lnTo>
                                <a:lnTo>
                                  <a:pt x="30" y="145"/>
                                </a:lnTo>
                                <a:lnTo>
                                  <a:pt x="15" y="170"/>
                                </a:lnTo>
                                <a:lnTo>
                                  <a:pt x="10" y="180"/>
                                </a:lnTo>
                                <a:lnTo>
                                  <a:pt x="0" y="185"/>
                                </a:lnTo>
                                <a:lnTo>
                                  <a:pt x="50" y="190"/>
                                </a:lnTo>
                                <a:lnTo>
                                  <a:pt x="100" y="195"/>
                                </a:lnTo>
                                <a:lnTo>
                                  <a:pt x="155" y="190"/>
                                </a:lnTo>
                                <a:lnTo>
                                  <a:pt x="205" y="185"/>
                                </a:lnTo>
                                <a:lnTo>
                                  <a:pt x="190" y="170"/>
                                </a:lnTo>
                                <a:lnTo>
                                  <a:pt x="175" y="145"/>
                                </a:lnTo>
                                <a:lnTo>
                                  <a:pt x="165" y="80"/>
                                </a:lnTo>
                                <a:lnTo>
                                  <a:pt x="160" y="45"/>
                                </a:lnTo>
                                <a:lnTo>
                                  <a:pt x="145" y="25"/>
                                </a:lnTo>
                                <a:lnTo>
                                  <a:pt x="140" y="10"/>
                                </a:lnTo>
                                <a:lnTo>
                                  <a:pt x="130" y="5"/>
                                </a:lnTo>
                                <a:lnTo>
                                  <a:pt x="115" y="0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712"/>
                        <wps:cNvSpPr>
                          <a:spLocks/>
                        </wps:cNvSpPr>
                        <wps:spPr bwMode="auto">
                          <a:xfrm>
                            <a:off x="765" y="315"/>
                            <a:ext cx="505" cy="710"/>
                          </a:xfrm>
                          <a:custGeom>
                            <a:avLst/>
                            <a:gdLst>
                              <a:gd name="T0" fmla="*/ 190 w 505"/>
                              <a:gd name="T1" fmla="*/ 625 h 710"/>
                              <a:gd name="T2" fmla="*/ 125 w 505"/>
                              <a:gd name="T3" fmla="*/ 580 h 710"/>
                              <a:gd name="T4" fmla="*/ 70 w 505"/>
                              <a:gd name="T5" fmla="*/ 530 h 710"/>
                              <a:gd name="T6" fmla="*/ 35 w 505"/>
                              <a:gd name="T7" fmla="*/ 470 h 710"/>
                              <a:gd name="T8" fmla="*/ 15 w 505"/>
                              <a:gd name="T9" fmla="*/ 400 h 710"/>
                              <a:gd name="T10" fmla="*/ 10 w 505"/>
                              <a:gd name="T11" fmla="*/ 370 h 710"/>
                              <a:gd name="T12" fmla="*/ 10 w 505"/>
                              <a:gd name="T13" fmla="*/ 305 h 710"/>
                              <a:gd name="T14" fmla="*/ 25 w 505"/>
                              <a:gd name="T15" fmla="*/ 245 h 710"/>
                              <a:gd name="T16" fmla="*/ 50 w 505"/>
                              <a:gd name="T17" fmla="*/ 185 h 710"/>
                              <a:gd name="T18" fmla="*/ 70 w 505"/>
                              <a:gd name="T19" fmla="*/ 155 h 710"/>
                              <a:gd name="T20" fmla="*/ 110 w 505"/>
                              <a:gd name="T21" fmla="*/ 100 h 710"/>
                              <a:gd name="T22" fmla="*/ 160 w 505"/>
                              <a:gd name="T23" fmla="*/ 60 h 710"/>
                              <a:gd name="T24" fmla="*/ 215 w 505"/>
                              <a:gd name="T25" fmla="*/ 30 h 710"/>
                              <a:gd name="T26" fmla="*/ 280 w 505"/>
                              <a:gd name="T27" fmla="*/ 15 h 710"/>
                              <a:gd name="T28" fmla="*/ 335 w 505"/>
                              <a:gd name="T29" fmla="*/ 10 h 710"/>
                              <a:gd name="T30" fmla="*/ 445 w 505"/>
                              <a:gd name="T31" fmla="*/ 30 h 710"/>
                              <a:gd name="T32" fmla="*/ 505 w 505"/>
                              <a:gd name="T33" fmla="*/ 45 h 710"/>
                              <a:gd name="T34" fmla="*/ 450 w 505"/>
                              <a:gd name="T35" fmla="*/ 20 h 710"/>
                              <a:gd name="T36" fmla="*/ 335 w 505"/>
                              <a:gd name="T37" fmla="*/ 0 h 710"/>
                              <a:gd name="T38" fmla="*/ 275 w 505"/>
                              <a:gd name="T39" fmla="*/ 5 h 710"/>
                              <a:gd name="T40" fmla="*/ 210 w 505"/>
                              <a:gd name="T41" fmla="*/ 25 h 710"/>
                              <a:gd name="T42" fmla="*/ 155 w 505"/>
                              <a:gd name="T43" fmla="*/ 55 h 710"/>
                              <a:gd name="T44" fmla="*/ 105 w 505"/>
                              <a:gd name="T45" fmla="*/ 95 h 710"/>
                              <a:gd name="T46" fmla="*/ 60 w 505"/>
                              <a:gd name="T47" fmla="*/ 150 h 710"/>
                              <a:gd name="T48" fmla="*/ 45 w 505"/>
                              <a:gd name="T49" fmla="*/ 180 h 710"/>
                              <a:gd name="T50" fmla="*/ 15 w 505"/>
                              <a:gd name="T51" fmla="*/ 240 h 710"/>
                              <a:gd name="T52" fmla="*/ 5 w 505"/>
                              <a:gd name="T53" fmla="*/ 305 h 710"/>
                              <a:gd name="T54" fmla="*/ 0 w 505"/>
                              <a:gd name="T55" fmla="*/ 370 h 710"/>
                              <a:gd name="T56" fmla="*/ 5 w 505"/>
                              <a:gd name="T57" fmla="*/ 400 h 710"/>
                              <a:gd name="T58" fmla="*/ 30 w 505"/>
                              <a:gd name="T59" fmla="*/ 470 h 710"/>
                              <a:gd name="T60" fmla="*/ 65 w 505"/>
                              <a:gd name="T61" fmla="*/ 535 h 710"/>
                              <a:gd name="T62" fmla="*/ 120 w 505"/>
                              <a:gd name="T63" fmla="*/ 585 h 710"/>
                              <a:gd name="T64" fmla="*/ 185 w 505"/>
                              <a:gd name="T65" fmla="*/ 630 h 710"/>
                              <a:gd name="T66" fmla="*/ 250 w 505"/>
                              <a:gd name="T67" fmla="*/ 670 h 710"/>
                              <a:gd name="T68" fmla="*/ 305 w 505"/>
                              <a:gd name="T69" fmla="*/ 700 h 710"/>
                              <a:gd name="T70" fmla="*/ 250 w 505"/>
                              <a:gd name="T71" fmla="*/ 660 h 710"/>
                              <a:gd name="T72" fmla="*/ 190 w 505"/>
                              <a:gd name="T73" fmla="*/ 625 h 7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505" h="710">
                                <a:moveTo>
                                  <a:pt x="190" y="625"/>
                                </a:moveTo>
                                <a:lnTo>
                                  <a:pt x="190" y="625"/>
                                </a:lnTo>
                                <a:lnTo>
                                  <a:pt x="155" y="605"/>
                                </a:lnTo>
                                <a:lnTo>
                                  <a:pt x="125" y="580"/>
                                </a:lnTo>
                                <a:lnTo>
                                  <a:pt x="95" y="555"/>
                                </a:lnTo>
                                <a:lnTo>
                                  <a:pt x="70" y="530"/>
                                </a:lnTo>
                                <a:lnTo>
                                  <a:pt x="50" y="500"/>
                                </a:lnTo>
                                <a:lnTo>
                                  <a:pt x="35" y="470"/>
                                </a:lnTo>
                                <a:lnTo>
                                  <a:pt x="25" y="435"/>
                                </a:lnTo>
                                <a:lnTo>
                                  <a:pt x="15" y="400"/>
                                </a:lnTo>
                                <a:lnTo>
                                  <a:pt x="10" y="370"/>
                                </a:lnTo>
                                <a:lnTo>
                                  <a:pt x="10" y="335"/>
                                </a:lnTo>
                                <a:lnTo>
                                  <a:pt x="10" y="305"/>
                                </a:lnTo>
                                <a:lnTo>
                                  <a:pt x="15" y="275"/>
                                </a:lnTo>
                                <a:lnTo>
                                  <a:pt x="25" y="245"/>
                                </a:lnTo>
                                <a:lnTo>
                                  <a:pt x="35" y="215"/>
                                </a:lnTo>
                                <a:lnTo>
                                  <a:pt x="50" y="185"/>
                                </a:lnTo>
                                <a:lnTo>
                                  <a:pt x="70" y="155"/>
                                </a:lnTo>
                                <a:lnTo>
                                  <a:pt x="90" y="125"/>
                                </a:lnTo>
                                <a:lnTo>
                                  <a:pt x="110" y="100"/>
                                </a:lnTo>
                                <a:lnTo>
                                  <a:pt x="135" y="80"/>
                                </a:lnTo>
                                <a:lnTo>
                                  <a:pt x="160" y="60"/>
                                </a:lnTo>
                                <a:lnTo>
                                  <a:pt x="185" y="45"/>
                                </a:lnTo>
                                <a:lnTo>
                                  <a:pt x="215" y="30"/>
                                </a:lnTo>
                                <a:lnTo>
                                  <a:pt x="245" y="20"/>
                                </a:lnTo>
                                <a:lnTo>
                                  <a:pt x="280" y="15"/>
                                </a:lnTo>
                                <a:lnTo>
                                  <a:pt x="335" y="10"/>
                                </a:lnTo>
                                <a:lnTo>
                                  <a:pt x="390" y="15"/>
                                </a:lnTo>
                                <a:lnTo>
                                  <a:pt x="445" y="30"/>
                                </a:lnTo>
                                <a:lnTo>
                                  <a:pt x="500" y="50"/>
                                </a:lnTo>
                                <a:lnTo>
                                  <a:pt x="505" y="45"/>
                                </a:lnTo>
                                <a:lnTo>
                                  <a:pt x="450" y="20"/>
                                </a:lnTo>
                                <a:lnTo>
                                  <a:pt x="390" y="5"/>
                                </a:lnTo>
                                <a:lnTo>
                                  <a:pt x="335" y="0"/>
                                </a:lnTo>
                                <a:lnTo>
                                  <a:pt x="275" y="5"/>
                                </a:lnTo>
                                <a:lnTo>
                                  <a:pt x="245" y="15"/>
                                </a:lnTo>
                                <a:lnTo>
                                  <a:pt x="210" y="25"/>
                                </a:lnTo>
                                <a:lnTo>
                                  <a:pt x="185" y="35"/>
                                </a:lnTo>
                                <a:lnTo>
                                  <a:pt x="155" y="55"/>
                                </a:lnTo>
                                <a:lnTo>
                                  <a:pt x="130" y="75"/>
                                </a:lnTo>
                                <a:lnTo>
                                  <a:pt x="105" y="95"/>
                                </a:lnTo>
                                <a:lnTo>
                                  <a:pt x="80" y="120"/>
                                </a:lnTo>
                                <a:lnTo>
                                  <a:pt x="60" y="150"/>
                                </a:lnTo>
                                <a:lnTo>
                                  <a:pt x="45" y="180"/>
                                </a:lnTo>
                                <a:lnTo>
                                  <a:pt x="30" y="210"/>
                                </a:lnTo>
                                <a:lnTo>
                                  <a:pt x="15" y="240"/>
                                </a:lnTo>
                                <a:lnTo>
                                  <a:pt x="10" y="275"/>
                                </a:lnTo>
                                <a:lnTo>
                                  <a:pt x="5" y="305"/>
                                </a:lnTo>
                                <a:lnTo>
                                  <a:pt x="0" y="335"/>
                                </a:lnTo>
                                <a:lnTo>
                                  <a:pt x="0" y="370"/>
                                </a:lnTo>
                                <a:lnTo>
                                  <a:pt x="5" y="400"/>
                                </a:lnTo>
                                <a:lnTo>
                                  <a:pt x="15" y="440"/>
                                </a:lnTo>
                                <a:lnTo>
                                  <a:pt x="30" y="470"/>
                                </a:lnTo>
                                <a:lnTo>
                                  <a:pt x="45" y="505"/>
                                </a:lnTo>
                                <a:lnTo>
                                  <a:pt x="65" y="535"/>
                                </a:lnTo>
                                <a:lnTo>
                                  <a:pt x="90" y="560"/>
                                </a:lnTo>
                                <a:lnTo>
                                  <a:pt x="120" y="585"/>
                                </a:lnTo>
                                <a:lnTo>
                                  <a:pt x="150" y="610"/>
                                </a:lnTo>
                                <a:lnTo>
                                  <a:pt x="185" y="630"/>
                                </a:lnTo>
                                <a:lnTo>
                                  <a:pt x="250" y="670"/>
                                </a:lnTo>
                                <a:lnTo>
                                  <a:pt x="305" y="710"/>
                                </a:lnTo>
                                <a:lnTo>
                                  <a:pt x="305" y="700"/>
                                </a:lnTo>
                                <a:lnTo>
                                  <a:pt x="250" y="660"/>
                                </a:lnTo>
                                <a:lnTo>
                                  <a:pt x="190" y="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713"/>
                        <wps:cNvSpPr>
                          <a:spLocks/>
                        </wps:cNvSpPr>
                        <wps:spPr bwMode="auto">
                          <a:xfrm>
                            <a:off x="540" y="1070"/>
                            <a:ext cx="820" cy="1590"/>
                          </a:xfrm>
                          <a:custGeom>
                            <a:avLst/>
                            <a:gdLst>
                              <a:gd name="T0" fmla="*/ 605 w 820"/>
                              <a:gd name="T1" fmla="*/ 10 h 1590"/>
                              <a:gd name="T2" fmla="*/ 655 w 820"/>
                              <a:gd name="T3" fmla="*/ 60 h 1590"/>
                              <a:gd name="T4" fmla="*/ 700 w 820"/>
                              <a:gd name="T5" fmla="*/ 110 h 1590"/>
                              <a:gd name="T6" fmla="*/ 780 w 820"/>
                              <a:gd name="T7" fmla="*/ 245 h 1590"/>
                              <a:gd name="T8" fmla="*/ 815 w 820"/>
                              <a:gd name="T9" fmla="*/ 390 h 1590"/>
                              <a:gd name="T10" fmla="*/ 815 w 820"/>
                              <a:gd name="T11" fmla="*/ 460 h 1590"/>
                              <a:gd name="T12" fmla="*/ 800 w 820"/>
                              <a:gd name="T13" fmla="*/ 530 h 1590"/>
                              <a:gd name="T14" fmla="*/ 745 w 820"/>
                              <a:gd name="T15" fmla="*/ 660 h 1590"/>
                              <a:gd name="T16" fmla="*/ 720 w 820"/>
                              <a:gd name="T17" fmla="*/ 690 h 1590"/>
                              <a:gd name="T18" fmla="*/ 635 w 820"/>
                              <a:gd name="T19" fmla="*/ 780 h 1590"/>
                              <a:gd name="T20" fmla="*/ 480 w 820"/>
                              <a:gd name="T21" fmla="*/ 880 h 1590"/>
                              <a:gd name="T22" fmla="*/ 385 w 820"/>
                              <a:gd name="T23" fmla="*/ 930 h 1590"/>
                              <a:gd name="T24" fmla="*/ 225 w 820"/>
                              <a:gd name="T25" fmla="*/ 1030 h 1590"/>
                              <a:gd name="T26" fmla="*/ 110 w 820"/>
                              <a:gd name="T27" fmla="*/ 1125 h 1590"/>
                              <a:gd name="T28" fmla="*/ 35 w 820"/>
                              <a:gd name="T29" fmla="*/ 1220 h 1590"/>
                              <a:gd name="T30" fmla="*/ 15 w 820"/>
                              <a:gd name="T31" fmla="*/ 1265 h 1590"/>
                              <a:gd name="T32" fmla="*/ 0 w 820"/>
                              <a:gd name="T33" fmla="*/ 1345 h 1590"/>
                              <a:gd name="T34" fmla="*/ 15 w 820"/>
                              <a:gd name="T35" fmla="*/ 1420 h 1590"/>
                              <a:gd name="T36" fmla="*/ 50 w 820"/>
                              <a:gd name="T37" fmla="*/ 1505 h 1590"/>
                              <a:gd name="T38" fmla="*/ 110 w 820"/>
                              <a:gd name="T39" fmla="*/ 1590 h 1590"/>
                              <a:gd name="T40" fmla="*/ 115 w 820"/>
                              <a:gd name="T41" fmla="*/ 1585 h 1590"/>
                              <a:gd name="T42" fmla="*/ 80 w 820"/>
                              <a:gd name="T43" fmla="*/ 1545 h 1590"/>
                              <a:gd name="T44" fmla="*/ 35 w 820"/>
                              <a:gd name="T45" fmla="*/ 1460 h 1590"/>
                              <a:gd name="T46" fmla="*/ 15 w 820"/>
                              <a:gd name="T47" fmla="*/ 1380 h 1590"/>
                              <a:gd name="T48" fmla="*/ 15 w 820"/>
                              <a:gd name="T49" fmla="*/ 1305 h 1590"/>
                              <a:gd name="T50" fmla="*/ 20 w 820"/>
                              <a:gd name="T51" fmla="*/ 1270 h 1590"/>
                              <a:gd name="T52" fmla="*/ 75 w 820"/>
                              <a:gd name="T53" fmla="*/ 1175 h 1590"/>
                              <a:gd name="T54" fmla="*/ 170 w 820"/>
                              <a:gd name="T55" fmla="*/ 1080 h 1590"/>
                              <a:gd name="T56" fmla="*/ 305 w 820"/>
                              <a:gd name="T57" fmla="*/ 985 h 1590"/>
                              <a:gd name="T58" fmla="*/ 480 w 820"/>
                              <a:gd name="T59" fmla="*/ 890 h 1590"/>
                              <a:gd name="T60" fmla="*/ 565 w 820"/>
                              <a:gd name="T61" fmla="*/ 840 h 1590"/>
                              <a:gd name="T62" fmla="*/ 670 w 820"/>
                              <a:gd name="T63" fmla="*/ 760 h 1590"/>
                              <a:gd name="T64" fmla="*/ 725 w 820"/>
                              <a:gd name="T65" fmla="*/ 695 h 1590"/>
                              <a:gd name="T66" fmla="*/ 750 w 820"/>
                              <a:gd name="T67" fmla="*/ 665 h 1590"/>
                              <a:gd name="T68" fmla="*/ 800 w 820"/>
                              <a:gd name="T69" fmla="*/ 565 h 1590"/>
                              <a:gd name="T70" fmla="*/ 815 w 820"/>
                              <a:gd name="T71" fmla="*/ 495 h 1590"/>
                              <a:gd name="T72" fmla="*/ 820 w 820"/>
                              <a:gd name="T73" fmla="*/ 385 h 1590"/>
                              <a:gd name="T74" fmla="*/ 810 w 820"/>
                              <a:gd name="T75" fmla="*/ 315 h 1590"/>
                              <a:gd name="T76" fmla="*/ 750 w 820"/>
                              <a:gd name="T77" fmla="*/ 175 h 1590"/>
                              <a:gd name="T78" fmla="*/ 705 w 820"/>
                              <a:gd name="T79" fmla="*/ 105 h 1590"/>
                              <a:gd name="T80" fmla="*/ 605 w 820"/>
                              <a:gd name="T81" fmla="*/ 0 h 1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820" h="1590">
                                <a:moveTo>
                                  <a:pt x="605" y="0"/>
                                </a:moveTo>
                                <a:lnTo>
                                  <a:pt x="605" y="10"/>
                                </a:lnTo>
                                <a:lnTo>
                                  <a:pt x="655" y="60"/>
                                </a:lnTo>
                                <a:lnTo>
                                  <a:pt x="700" y="110"/>
                                </a:lnTo>
                                <a:lnTo>
                                  <a:pt x="745" y="180"/>
                                </a:lnTo>
                                <a:lnTo>
                                  <a:pt x="780" y="245"/>
                                </a:lnTo>
                                <a:lnTo>
                                  <a:pt x="800" y="315"/>
                                </a:lnTo>
                                <a:lnTo>
                                  <a:pt x="815" y="390"/>
                                </a:lnTo>
                                <a:lnTo>
                                  <a:pt x="815" y="460"/>
                                </a:lnTo>
                                <a:lnTo>
                                  <a:pt x="810" y="495"/>
                                </a:lnTo>
                                <a:lnTo>
                                  <a:pt x="800" y="530"/>
                                </a:lnTo>
                                <a:lnTo>
                                  <a:pt x="780" y="595"/>
                                </a:lnTo>
                                <a:lnTo>
                                  <a:pt x="745" y="660"/>
                                </a:lnTo>
                                <a:lnTo>
                                  <a:pt x="720" y="690"/>
                                </a:lnTo>
                                <a:lnTo>
                                  <a:pt x="695" y="725"/>
                                </a:lnTo>
                                <a:lnTo>
                                  <a:pt x="635" y="780"/>
                                </a:lnTo>
                                <a:lnTo>
                                  <a:pt x="560" y="835"/>
                                </a:lnTo>
                                <a:lnTo>
                                  <a:pt x="480" y="880"/>
                                </a:lnTo>
                                <a:lnTo>
                                  <a:pt x="385" y="930"/>
                                </a:lnTo>
                                <a:lnTo>
                                  <a:pt x="300" y="980"/>
                                </a:lnTo>
                                <a:lnTo>
                                  <a:pt x="225" y="1030"/>
                                </a:lnTo>
                                <a:lnTo>
                                  <a:pt x="160" y="1075"/>
                                </a:lnTo>
                                <a:lnTo>
                                  <a:pt x="110" y="1125"/>
                                </a:lnTo>
                                <a:lnTo>
                                  <a:pt x="70" y="1175"/>
                                </a:lnTo>
                                <a:lnTo>
                                  <a:pt x="35" y="1220"/>
                                </a:lnTo>
                                <a:lnTo>
                                  <a:pt x="15" y="1265"/>
                                </a:lnTo>
                                <a:lnTo>
                                  <a:pt x="5" y="1305"/>
                                </a:lnTo>
                                <a:lnTo>
                                  <a:pt x="0" y="1345"/>
                                </a:lnTo>
                                <a:lnTo>
                                  <a:pt x="5" y="1380"/>
                                </a:lnTo>
                                <a:lnTo>
                                  <a:pt x="15" y="1420"/>
                                </a:lnTo>
                                <a:lnTo>
                                  <a:pt x="30" y="1465"/>
                                </a:lnTo>
                                <a:lnTo>
                                  <a:pt x="50" y="1505"/>
                                </a:lnTo>
                                <a:lnTo>
                                  <a:pt x="75" y="1550"/>
                                </a:lnTo>
                                <a:lnTo>
                                  <a:pt x="110" y="1590"/>
                                </a:lnTo>
                                <a:lnTo>
                                  <a:pt x="110" y="1585"/>
                                </a:lnTo>
                                <a:lnTo>
                                  <a:pt x="115" y="1585"/>
                                </a:lnTo>
                                <a:lnTo>
                                  <a:pt x="80" y="1545"/>
                                </a:lnTo>
                                <a:lnTo>
                                  <a:pt x="55" y="1500"/>
                                </a:lnTo>
                                <a:lnTo>
                                  <a:pt x="35" y="1460"/>
                                </a:lnTo>
                                <a:lnTo>
                                  <a:pt x="20" y="1420"/>
                                </a:lnTo>
                                <a:lnTo>
                                  <a:pt x="15" y="1380"/>
                                </a:lnTo>
                                <a:lnTo>
                                  <a:pt x="10" y="1345"/>
                                </a:lnTo>
                                <a:lnTo>
                                  <a:pt x="15" y="1305"/>
                                </a:lnTo>
                                <a:lnTo>
                                  <a:pt x="20" y="1270"/>
                                </a:lnTo>
                                <a:lnTo>
                                  <a:pt x="45" y="1225"/>
                                </a:lnTo>
                                <a:lnTo>
                                  <a:pt x="75" y="1175"/>
                                </a:lnTo>
                                <a:lnTo>
                                  <a:pt x="115" y="1130"/>
                                </a:lnTo>
                                <a:lnTo>
                                  <a:pt x="170" y="1080"/>
                                </a:lnTo>
                                <a:lnTo>
                                  <a:pt x="230" y="1035"/>
                                </a:lnTo>
                                <a:lnTo>
                                  <a:pt x="305" y="985"/>
                                </a:lnTo>
                                <a:lnTo>
                                  <a:pt x="390" y="935"/>
                                </a:lnTo>
                                <a:lnTo>
                                  <a:pt x="480" y="890"/>
                                </a:lnTo>
                                <a:lnTo>
                                  <a:pt x="565" y="840"/>
                                </a:lnTo>
                                <a:lnTo>
                                  <a:pt x="640" y="785"/>
                                </a:lnTo>
                                <a:lnTo>
                                  <a:pt x="670" y="760"/>
                                </a:lnTo>
                                <a:lnTo>
                                  <a:pt x="700" y="730"/>
                                </a:lnTo>
                                <a:lnTo>
                                  <a:pt x="725" y="695"/>
                                </a:lnTo>
                                <a:lnTo>
                                  <a:pt x="750" y="665"/>
                                </a:lnTo>
                                <a:lnTo>
                                  <a:pt x="785" y="600"/>
                                </a:lnTo>
                                <a:lnTo>
                                  <a:pt x="800" y="565"/>
                                </a:lnTo>
                                <a:lnTo>
                                  <a:pt x="810" y="530"/>
                                </a:lnTo>
                                <a:lnTo>
                                  <a:pt x="815" y="495"/>
                                </a:lnTo>
                                <a:lnTo>
                                  <a:pt x="820" y="460"/>
                                </a:lnTo>
                                <a:lnTo>
                                  <a:pt x="820" y="385"/>
                                </a:lnTo>
                                <a:lnTo>
                                  <a:pt x="810" y="315"/>
                                </a:lnTo>
                                <a:lnTo>
                                  <a:pt x="785" y="245"/>
                                </a:lnTo>
                                <a:lnTo>
                                  <a:pt x="750" y="175"/>
                                </a:lnTo>
                                <a:lnTo>
                                  <a:pt x="705" y="105"/>
                                </a:lnTo>
                                <a:lnTo>
                                  <a:pt x="655" y="5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714"/>
                        <wps:cNvSpPr>
                          <a:spLocks/>
                        </wps:cNvSpPr>
                        <wps:spPr bwMode="auto">
                          <a:xfrm>
                            <a:off x="900" y="230"/>
                            <a:ext cx="45" cy="45"/>
                          </a:xfrm>
                          <a:custGeom>
                            <a:avLst/>
                            <a:gdLst>
                              <a:gd name="T0" fmla="*/ 0 w 45"/>
                              <a:gd name="T1" fmla="*/ 20 h 45"/>
                              <a:gd name="T2" fmla="*/ 20 w 45"/>
                              <a:gd name="T3" fmla="*/ 45 h 45"/>
                              <a:gd name="T4" fmla="*/ 45 w 45"/>
                              <a:gd name="T5" fmla="*/ 35 h 45"/>
                              <a:gd name="T6" fmla="*/ 35 w 45"/>
                              <a:gd name="T7" fmla="*/ 0 h 45"/>
                              <a:gd name="T8" fmla="*/ 0 w 45"/>
                              <a:gd name="T9" fmla="*/ 20 h 45"/>
                              <a:gd name="T10" fmla="*/ 0 w 45"/>
                              <a:gd name="T11" fmla="*/ 2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0" y="20"/>
                                </a:moveTo>
                                <a:lnTo>
                                  <a:pt x="20" y="45"/>
                                </a:lnTo>
                                <a:lnTo>
                                  <a:pt x="45" y="35"/>
                                </a:lnTo>
                                <a:lnTo>
                                  <a:pt x="35" y="0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715"/>
                        <wps:cNvSpPr>
                          <a:spLocks/>
                        </wps:cNvSpPr>
                        <wps:spPr bwMode="auto">
                          <a:xfrm>
                            <a:off x="920" y="265"/>
                            <a:ext cx="45" cy="80"/>
                          </a:xfrm>
                          <a:custGeom>
                            <a:avLst/>
                            <a:gdLst>
                              <a:gd name="T0" fmla="*/ 45 w 45"/>
                              <a:gd name="T1" fmla="*/ 80 h 80"/>
                              <a:gd name="T2" fmla="*/ 25 w 45"/>
                              <a:gd name="T3" fmla="*/ 0 h 80"/>
                              <a:gd name="T4" fmla="*/ 0 w 45"/>
                              <a:gd name="T5" fmla="*/ 10 h 80"/>
                              <a:gd name="T6" fmla="*/ 45 w 45"/>
                              <a:gd name="T7" fmla="*/ 80 h 80"/>
                              <a:gd name="T8" fmla="*/ 45 w 45"/>
                              <a:gd name="T9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" h="80">
                                <a:moveTo>
                                  <a:pt x="45" y="80"/>
                                </a:moveTo>
                                <a:lnTo>
                                  <a:pt x="25" y="0"/>
                                </a:lnTo>
                                <a:lnTo>
                                  <a:pt x="0" y="10"/>
                                </a:lnTo>
                                <a:lnTo>
                                  <a:pt x="45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716"/>
                        <wps:cNvSpPr>
                          <a:spLocks/>
                        </wps:cNvSpPr>
                        <wps:spPr bwMode="auto">
                          <a:xfrm>
                            <a:off x="725" y="455"/>
                            <a:ext cx="75" cy="55"/>
                          </a:xfrm>
                          <a:custGeom>
                            <a:avLst/>
                            <a:gdLst>
                              <a:gd name="T0" fmla="*/ 75 w 75"/>
                              <a:gd name="T1" fmla="*/ 55 h 55"/>
                              <a:gd name="T2" fmla="*/ 15 w 75"/>
                              <a:gd name="T3" fmla="*/ 0 h 55"/>
                              <a:gd name="T4" fmla="*/ 0 w 75"/>
                              <a:gd name="T5" fmla="*/ 20 h 55"/>
                              <a:gd name="T6" fmla="*/ 75 w 75"/>
                              <a:gd name="T7" fmla="*/ 55 h 55"/>
                              <a:gd name="T8" fmla="*/ 75 w 75"/>
                              <a:gd name="T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" h="55">
                                <a:moveTo>
                                  <a:pt x="75" y="55"/>
                                </a:moveTo>
                                <a:lnTo>
                                  <a:pt x="15" y="0"/>
                                </a:lnTo>
                                <a:lnTo>
                                  <a:pt x="0" y="20"/>
                                </a:lnTo>
                                <a:lnTo>
                                  <a:pt x="7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717"/>
                        <wps:cNvSpPr>
                          <a:spLocks/>
                        </wps:cNvSpPr>
                        <wps:spPr bwMode="auto">
                          <a:xfrm>
                            <a:off x="695" y="430"/>
                            <a:ext cx="45" cy="45"/>
                          </a:xfrm>
                          <a:custGeom>
                            <a:avLst/>
                            <a:gdLst>
                              <a:gd name="T0" fmla="*/ 45 w 45"/>
                              <a:gd name="T1" fmla="*/ 25 h 45"/>
                              <a:gd name="T2" fmla="*/ 20 w 45"/>
                              <a:gd name="T3" fmla="*/ 0 h 45"/>
                              <a:gd name="T4" fmla="*/ 0 w 45"/>
                              <a:gd name="T5" fmla="*/ 35 h 45"/>
                              <a:gd name="T6" fmla="*/ 30 w 45"/>
                              <a:gd name="T7" fmla="*/ 45 h 45"/>
                              <a:gd name="T8" fmla="*/ 45 w 45"/>
                              <a:gd name="T9" fmla="*/ 25 h 45"/>
                              <a:gd name="T10" fmla="*/ 45 w 45"/>
                              <a:gd name="T11" fmla="*/ 2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45" y="25"/>
                                </a:moveTo>
                                <a:lnTo>
                                  <a:pt x="20" y="0"/>
                                </a:lnTo>
                                <a:lnTo>
                                  <a:pt x="0" y="35"/>
                                </a:lnTo>
                                <a:lnTo>
                                  <a:pt x="30" y="45"/>
                                </a:lnTo>
                                <a:lnTo>
                                  <a:pt x="45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718"/>
                        <wps:cNvSpPr>
                          <a:spLocks/>
                        </wps:cNvSpPr>
                        <wps:spPr bwMode="auto">
                          <a:xfrm>
                            <a:off x="1160" y="205"/>
                            <a:ext cx="40" cy="40"/>
                          </a:xfrm>
                          <a:custGeom>
                            <a:avLst/>
                            <a:gdLst>
                              <a:gd name="T0" fmla="*/ 25 w 40"/>
                              <a:gd name="T1" fmla="*/ 40 h 40"/>
                              <a:gd name="T2" fmla="*/ 40 w 40"/>
                              <a:gd name="T3" fmla="*/ 10 h 40"/>
                              <a:gd name="T4" fmla="*/ 5 w 40"/>
                              <a:gd name="T5" fmla="*/ 0 h 40"/>
                              <a:gd name="T6" fmla="*/ 0 w 40"/>
                              <a:gd name="T7" fmla="*/ 35 h 40"/>
                              <a:gd name="T8" fmla="*/ 25 w 40"/>
                              <a:gd name="T9" fmla="*/ 40 h 40"/>
                              <a:gd name="T10" fmla="*/ 25 w 40"/>
                              <a:gd name="T11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25" y="40"/>
                                </a:moveTo>
                                <a:lnTo>
                                  <a:pt x="40" y="10"/>
                                </a:lnTo>
                                <a:lnTo>
                                  <a:pt x="5" y="0"/>
                                </a:lnTo>
                                <a:lnTo>
                                  <a:pt x="0" y="35"/>
                                </a:lnTo>
                                <a:lnTo>
                                  <a:pt x="2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719"/>
                        <wps:cNvSpPr>
                          <a:spLocks/>
                        </wps:cNvSpPr>
                        <wps:spPr bwMode="auto">
                          <a:xfrm>
                            <a:off x="1160" y="240"/>
                            <a:ext cx="25" cy="80"/>
                          </a:xfrm>
                          <a:custGeom>
                            <a:avLst/>
                            <a:gdLst>
                              <a:gd name="T0" fmla="*/ 0 w 25"/>
                              <a:gd name="T1" fmla="*/ 0 h 80"/>
                              <a:gd name="T2" fmla="*/ 0 w 25"/>
                              <a:gd name="T3" fmla="*/ 80 h 80"/>
                              <a:gd name="T4" fmla="*/ 25 w 25"/>
                              <a:gd name="T5" fmla="*/ 5 h 80"/>
                              <a:gd name="T6" fmla="*/ 0 w 25"/>
                              <a:gd name="T7" fmla="*/ 0 h 80"/>
                              <a:gd name="T8" fmla="*/ 0 w 25"/>
                              <a:gd name="T9" fmla="*/ 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80">
                                <a:moveTo>
                                  <a:pt x="0" y="0"/>
                                </a:moveTo>
                                <a:lnTo>
                                  <a:pt x="0" y="80"/>
                                </a:ln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720"/>
                        <wps:cNvSpPr>
                          <a:spLocks/>
                        </wps:cNvSpPr>
                        <wps:spPr bwMode="auto">
                          <a:xfrm>
                            <a:off x="1015" y="205"/>
                            <a:ext cx="40" cy="35"/>
                          </a:xfrm>
                          <a:custGeom>
                            <a:avLst/>
                            <a:gdLst>
                              <a:gd name="T0" fmla="*/ 10 w 40"/>
                              <a:gd name="T1" fmla="*/ 35 h 35"/>
                              <a:gd name="T2" fmla="*/ 35 w 40"/>
                              <a:gd name="T3" fmla="*/ 35 h 35"/>
                              <a:gd name="T4" fmla="*/ 40 w 40"/>
                              <a:gd name="T5" fmla="*/ 0 h 35"/>
                              <a:gd name="T6" fmla="*/ 0 w 40"/>
                              <a:gd name="T7" fmla="*/ 0 h 35"/>
                              <a:gd name="T8" fmla="*/ 10 w 40"/>
                              <a:gd name="T9" fmla="*/ 35 h 35"/>
                              <a:gd name="T10" fmla="*/ 10 w 40"/>
                              <a:gd name="T11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" h="35">
                                <a:moveTo>
                                  <a:pt x="10" y="35"/>
                                </a:moveTo>
                                <a:lnTo>
                                  <a:pt x="35" y="35"/>
                                </a:lnTo>
                                <a:lnTo>
                                  <a:pt x="40" y="0"/>
                                </a:lnTo>
                                <a:lnTo>
                                  <a:pt x="0" y="0"/>
                                </a:lnTo>
                                <a:lnTo>
                                  <a:pt x="10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721"/>
                        <wps:cNvSpPr>
                          <a:spLocks/>
                        </wps:cNvSpPr>
                        <wps:spPr bwMode="auto">
                          <a:xfrm>
                            <a:off x="1025" y="240"/>
                            <a:ext cx="25" cy="80"/>
                          </a:xfrm>
                          <a:custGeom>
                            <a:avLst/>
                            <a:gdLst>
                              <a:gd name="T0" fmla="*/ 25 w 25"/>
                              <a:gd name="T1" fmla="*/ 0 h 80"/>
                              <a:gd name="T2" fmla="*/ 0 w 25"/>
                              <a:gd name="T3" fmla="*/ 0 h 80"/>
                              <a:gd name="T4" fmla="*/ 20 w 25"/>
                              <a:gd name="T5" fmla="*/ 80 h 80"/>
                              <a:gd name="T6" fmla="*/ 25 w 25"/>
                              <a:gd name="T7" fmla="*/ 0 h 80"/>
                              <a:gd name="T8" fmla="*/ 25 w 25"/>
                              <a:gd name="T9" fmla="*/ 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80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20" y="8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722"/>
                        <wps:cNvSpPr>
                          <a:spLocks/>
                        </wps:cNvSpPr>
                        <wps:spPr bwMode="auto">
                          <a:xfrm>
                            <a:off x="1300" y="1230"/>
                            <a:ext cx="80" cy="35"/>
                          </a:xfrm>
                          <a:custGeom>
                            <a:avLst/>
                            <a:gdLst>
                              <a:gd name="T0" fmla="*/ 80 w 80"/>
                              <a:gd name="T1" fmla="*/ 25 h 35"/>
                              <a:gd name="T2" fmla="*/ 70 w 80"/>
                              <a:gd name="T3" fmla="*/ 0 h 35"/>
                              <a:gd name="T4" fmla="*/ 0 w 80"/>
                              <a:gd name="T5" fmla="*/ 35 h 35"/>
                              <a:gd name="T6" fmla="*/ 80 w 80"/>
                              <a:gd name="T7" fmla="*/ 25 h 35"/>
                              <a:gd name="T8" fmla="*/ 80 w 80"/>
                              <a:gd name="T9" fmla="*/ 2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0" h="35">
                                <a:moveTo>
                                  <a:pt x="80" y="25"/>
                                </a:moveTo>
                                <a:lnTo>
                                  <a:pt x="70" y="0"/>
                                </a:lnTo>
                                <a:lnTo>
                                  <a:pt x="0" y="35"/>
                                </a:lnTo>
                                <a:lnTo>
                                  <a:pt x="8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723"/>
                        <wps:cNvSpPr>
                          <a:spLocks/>
                        </wps:cNvSpPr>
                        <wps:spPr bwMode="auto">
                          <a:xfrm>
                            <a:off x="1370" y="1215"/>
                            <a:ext cx="45" cy="40"/>
                          </a:xfrm>
                          <a:custGeom>
                            <a:avLst/>
                            <a:gdLst>
                              <a:gd name="T0" fmla="*/ 0 w 45"/>
                              <a:gd name="T1" fmla="*/ 15 h 40"/>
                              <a:gd name="T2" fmla="*/ 10 w 45"/>
                              <a:gd name="T3" fmla="*/ 40 h 40"/>
                              <a:gd name="T4" fmla="*/ 45 w 45"/>
                              <a:gd name="T5" fmla="*/ 35 h 40"/>
                              <a:gd name="T6" fmla="*/ 30 w 45"/>
                              <a:gd name="T7" fmla="*/ 0 h 40"/>
                              <a:gd name="T8" fmla="*/ 0 w 45"/>
                              <a:gd name="T9" fmla="*/ 15 h 40"/>
                              <a:gd name="T10" fmla="*/ 0 w 45"/>
                              <a:gd name="T11" fmla="*/ 15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40">
                                <a:moveTo>
                                  <a:pt x="0" y="15"/>
                                </a:moveTo>
                                <a:lnTo>
                                  <a:pt x="10" y="40"/>
                                </a:lnTo>
                                <a:lnTo>
                                  <a:pt x="45" y="35"/>
                                </a:lnTo>
                                <a:lnTo>
                                  <a:pt x="30" y="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724"/>
                        <wps:cNvSpPr>
                          <a:spLocks/>
                        </wps:cNvSpPr>
                        <wps:spPr bwMode="auto">
                          <a:xfrm>
                            <a:off x="1215" y="1075"/>
                            <a:ext cx="65" cy="70"/>
                          </a:xfrm>
                          <a:custGeom>
                            <a:avLst/>
                            <a:gdLst>
                              <a:gd name="T0" fmla="*/ 65 w 65"/>
                              <a:gd name="T1" fmla="*/ 20 h 70"/>
                              <a:gd name="T2" fmla="*/ 45 w 65"/>
                              <a:gd name="T3" fmla="*/ 0 h 70"/>
                              <a:gd name="T4" fmla="*/ 0 w 65"/>
                              <a:gd name="T5" fmla="*/ 70 h 70"/>
                              <a:gd name="T6" fmla="*/ 65 w 65"/>
                              <a:gd name="T7" fmla="*/ 20 h 70"/>
                              <a:gd name="T8" fmla="*/ 65 w 65"/>
                              <a:gd name="T9" fmla="*/ 2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70">
                                <a:moveTo>
                                  <a:pt x="65" y="20"/>
                                </a:moveTo>
                                <a:lnTo>
                                  <a:pt x="45" y="0"/>
                                </a:lnTo>
                                <a:lnTo>
                                  <a:pt x="0" y="70"/>
                                </a:lnTo>
                                <a:lnTo>
                                  <a:pt x="65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725"/>
                        <wps:cNvSpPr>
                          <a:spLocks/>
                        </wps:cNvSpPr>
                        <wps:spPr bwMode="auto">
                          <a:xfrm>
                            <a:off x="1260" y="1050"/>
                            <a:ext cx="50" cy="45"/>
                          </a:xfrm>
                          <a:custGeom>
                            <a:avLst/>
                            <a:gdLst>
                              <a:gd name="T0" fmla="*/ 0 w 50"/>
                              <a:gd name="T1" fmla="*/ 25 h 45"/>
                              <a:gd name="T2" fmla="*/ 20 w 50"/>
                              <a:gd name="T3" fmla="*/ 45 h 45"/>
                              <a:gd name="T4" fmla="*/ 50 w 50"/>
                              <a:gd name="T5" fmla="*/ 20 h 45"/>
                              <a:gd name="T6" fmla="*/ 20 w 50"/>
                              <a:gd name="T7" fmla="*/ 0 h 45"/>
                              <a:gd name="T8" fmla="*/ 0 w 50"/>
                              <a:gd name="T9" fmla="*/ 25 h 45"/>
                              <a:gd name="T10" fmla="*/ 0 w 50"/>
                              <a:gd name="T11" fmla="*/ 2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45">
                                <a:moveTo>
                                  <a:pt x="0" y="25"/>
                                </a:moveTo>
                                <a:lnTo>
                                  <a:pt x="20" y="45"/>
                                </a:lnTo>
                                <a:lnTo>
                                  <a:pt x="50" y="20"/>
                                </a:lnTo>
                                <a:lnTo>
                                  <a:pt x="20" y="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726"/>
                        <wps:cNvSpPr>
                          <a:spLocks/>
                        </wps:cNvSpPr>
                        <wps:spPr bwMode="auto">
                          <a:xfrm>
                            <a:off x="1425" y="1370"/>
                            <a:ext cx="40" cy="40"/>
                          </a:xfrm>
                          <a:custGeom>
                            <a:avLst/>
                            <a:gdLst>
                              <a:gd name="T0" fmla="*/ 35 w 40"/>
                              <a:gd name="T1" fmla="*/ 0 h 40"/>
                              <a:gd name="T2" fmla="*/ 0 w 40"/>
                              <a:gd name="T3" fmla="*/ 10 h 40"/>
                              <a:gd name="T4" fmla="*/ 5 w 40"/>
                              <a:gd name="T5" fmla="*/ 35 h 40"/>
                              <a:gd name="T6" fmla="*/ 40 w 40"/>
                              <a:gd name="T7" fmla="*/ 40 h 40"/>
                              <a:gd name="T8" fmla="*/ 35 w 40"/>
                              <a:gd name="T9" fmla="*/ 0 h 40"/>
                              <a:gd name="T10" fmla="*/ 35 w 40"/>
                              <a:gd name="T11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35" y="0"/>
                                </a:moveTo>
                                <a:lnTo>
                                  <a:pt x="0" y="10"/>
                                </a:lnTo>
                                <a:lnTo>
                                  <a:pt x="5" y="35"/>
                                </a:lnTo>
                                <a:lnTo>
                                  <a:pt x="40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727"/>
                        <wps:cNvSpPr>
                          <a:spLocks/>
                        </wps:cNvSpPr>
                        <wps:spPr bwMode="auto">
                          <a:xfrm>
                            <a:off x="1345" y="1380"/>
                            <a:ext cx="85" cy="25"/>
                          </a:xfrm>
                          <a:custGeom>
                            <a:avLst/>
                            <a:gdLst>
                              <a:gd name="T0" fmla="*/ 0 w 85"/>
                              <a:gd name="T1" fmla="*/ 15 h 25"/>
                              <a:gd name="T2" fmla="*/ 85 w 85"/>
                              <a:gd name="T3" fmla="*/ 25 h 25"/>
                              <a:gd name="T4" fmla="*/ 80 w 85"/>
                              <a:gd name="T5" fmla="*/ 0 h 25"/>
                              <a:gd name="T6" fmla="*/ 0 w 85"/>
                              <a:gd name="T7" fmla="*/ 15 h 25"/>
                              <a:gd name="T8" fmla="*/ 0 w 85"/>
                              <a:gd name="T9" fmla="*/ 15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5" h="25">
                                <a:moveTo>
                                  <a:pt x="0" y="15"/>
                                </a:moveTo>
                                <a:lnTo>
                                  <a:pt x="85" y="25"/>
                                </a:lnTo>
                                <a:lnTo>
                                  <a:pt x="80" y="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728"/>
                        <wps:cNvSpPr>
                          <a:spLocks/>
                        </wps:cNvSpPr>
                        <wps:spPr bwMode="auto">
                          <a:xfrm>
                            <a:off x="1430" y="1550"/>
                            <a:ext cx="40" cy="40"/>
                          </a:xfrm>
                          <a:custGeom>
                            <a:avLst/>
                            <a:gdLst>
                              <a:gd name="T0" fmla="*/ 0 w 40"/>
                              <a:gd name="T1" fmla="*/ 25 h 40"/>
                              <a:gd name="T2" fmla="*/ 30 w 40"/>
                              <a:gd name="T3" fmla="*/ 40 h 40"/>
                              <a:gd name="T4" fmla="*/ 40 w 40"/>
                              <a:gd name="T5" fmla="*/ 5 h 40"/>
                              <a:gd name="T6" fmla="*/ 10 w 40"/>
                              <a:gd name="T7" fmla="*/ 0 h 40"/>
                              <a:gd name="T8" fmla="*/ 0 w 40"/>
                              <a:gd name="T9" fmla="*/ 25 h 40"/>
                              <a:gd name="T10" fmla="*/ 0 w 40"/>
                              <a:gd name="T11" fmla="*/ 25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0" y="25"/>
                                </a:moveTo>
                                <a:lnTo>
                                  <a:pt x="30" y="40"/>
                                </a:lnTo>
                                <a:lnTo>
                                  <a:pt x="40" y="5"/>
                                </a:lnTo>
                                <a:lnTo>
                                  <a:pt x="10" y="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729"/>
                        <wps:cNvSpPr>
                          <a:spLocks/>
                        </wps:cNvSpPr>
                        <wps:spPr bwMode="auto">
                          <a:xfrm>
                            <a:off x="1360" y="1535"/>
                            <a:ext cx="80" cy="40"/>
                          </a:xfrm>
                          <a:custGeom>
                            <a:avLst/>
                            <a:gdLst>
                              <a:gd name="T0" fmla="*/ 70 w 80"/>
                              <a:gd name="T1" fmla="*/ 40 h 40"/>
                              <a:gd name="T2" fmla="*/ 80 w 80"/>
                              <a:gd name="T3" fmla="*/ 15 h 40"/>
                              <a:gd name="T4" fmla="*/ 0 w 80"/>
                              <a:gd name="T5" fmla="*/ 0 h 40"/>
                              <a:gd name="T6" fmla="*/ 70 w 80"/>
                              <a:gd name="T7" fmla="*/ 40 h 40"/>
                              <a:gd name="T8" fmla="*/ 70 w 80"/>
                              <a:gd name="T9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0" h="40">
                                <a:moveTo>
                                  <a:pt x="70" y="40"/>
                                </a:moveTo>
                                <a:lnTo>
                                  <a:pt x="80" y="15"/>
                                </a:lnTo>
                                <a:lnTo>
                                  <a:pt x="0" y="0"/>
                                </a:lnTo>
                                <a:lnTo>
                                  <a:pt x="7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730"/>
                        <wps:cNvSpPr>
                          <a:spLocks/>
                        </wps:cNvSpPr>
                        <wps:spPr bwMode="auto">
                          <a:xfrm>
                            <a:off x="1310" y="1700"/>
                            <a:ext cx="80" cy="40"/>
                          </a:xfrm>
                          <a:custGeom>
                            <a:avLst/>
                            <a:gdLst>
                              <a:gd name="T0" fmla="*/ 70 w 80"/>
                              <a:gd name="T1" fmla="*/ 40 h 40"/>
                              <a:gd name="T2" fmla="*/ 80 w 80"/>
                              <a:gd name="T3" fmla="*/ 15 h 40"/>
                              <a:gd name="T4" fmla="*/ 0 w 80"/>
                              <a:gd name="T5" fmla="*/ 0 h 40"/>
                              <a:gd name="T6" fmla="*/ 70 w 80"/>
                              <a:gd name="T7" fmla="*/ 40 h 40"/>
                              <a:gd name="T8" fmla="*/ 70 w 80"/>
                              <a:gd name="T9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0" h="40">
                                <a:moveTo>
                                  <a:pt x="70" y="40"/>
                                </a:moveTo>
                                <a:lnTo>
                                  <a:pt x="80" y="15"/>
                                </a:lnTo>
                                <a:lnTo>
                                  <a:pt x="0" y="0"/>
                                </a:lnTo>
                                <a:lnTo>
                                  <a:pt x="7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731"/>
                        <wps:cNvSpPr>
                          <a:spLocks/>
                        </wps:cNvSpPr>
                        <wps:spPr bwMode="auto">
                          <a:xfrm>
                            <a:off x="1380" y="1715"/>
                            <a:ext cx="45" cy="40"/>
                          </a:xfrm>
                          <a:custGeom>
                            <a:avLst/>
                            <a:gdLst>
                              <a:gd name="T0" fmla="*/ 10 w 45"/>
                              <a:gd name="T1" fmla="*/ 0 h 40"/>
                              <a:gd name="T2" fmla="*/ 0 w 45"/>
                              <a:gd name="T3" fmla="*/ 25 h 40"/>
                              <a:gd name="T4" fmla="*/ 35 w 45"/>
                              <a:gd name="T5" fmla="*/ 40 h 40"/>
                              <a:gd name="T6" fmla="*/ 45 w 45"/>
                              <a:gd name="T7" fmla="*/ 5 h 40"/>
                              <a:gd name="T8" fmla="*/ 10 w 45"/>
                              <a:gd name="T9" fmla="*/ 0 h 40"/>
                              <a:gd name="T10" fmla="*/ 10 w 45"/>
                              <a:gd name="T11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40">
                                <a:moveTo>
                                  <a:pt x="10" y="0"/>
                                </a:moveTo>
                                <a:lnTo>
                                  <a:pt x="0" y="25"/>
                                </a:lnTo>
                                <a:lnTo>
                                  <a:pt x="35" y="40"/>
                                </a:lnTo>
                                <a:lnTo>
                                  <a:pt x="45" y="5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732"/>
                        <wps:cNvSpPr>
                          <a:spLocks/>
                        </wps:cNvSpPr>
                        <wps:spPr bwMode="auto">
                          <a:xfrm>
                            <a:off x="1220" y="1815"/>
                            <a:ext cx="45" cy="80"/>
                          </a:xfrm>
                          <a:custGeom>
                            <a:avLst/>
                            <a:gdLst>
                              <a:gd name="T0" fmla="*/ 25 w 45"/>
                              <a:gd name="T1" fmla="*/ 80 h 80"/>
                              <a:gd name="T2" fmla="*/ 45 w 45"/>
                              <a:gd name="T3" fmla="*/ 70 h 80"/>
                              <a:gd name="T4" fmla="*/ 0 w 45"/>
                              <a:gd name="T5" fmla="*/ 0 h 80"/>
                              <a:gd name="T6" fmla="*/ 25 w 45"/>
                              <a:gd name="T7" fmla="*/ 80 h 80"/>
                              <a:gd name="T8" fmla="*/ 25 w 45"/>
                              <a:gd name="T9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" h="80">
                                <a:moveTo>
                                  <a:pt x="25" y="80"/>
                                </a:moveTo>
                                <a:lnTo>
                                  <a:pt x="45" y="70"/>
                                </a:lnTo>
                                <a:lnTo>
                                  <a:pt x="0" y="0"/>
                                </a:lnTo>
                                <a:lnTo>
                                  <a:pt x="25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733"/>
                        <wps:cNvSpPr>
                          <a:spLocks/>
                        </wps:cNvSpPr>
                        <wps:spPr bwMode="auto">
                          <a:xfrm>
                            <a:off x="1245" y="1885"/>
                            <a:ext cx="40" cy="45"/>
                          </a:xfrm>
                          <a:custGeom>
                            <a:avLst/>
                            <a:gdLst>
                              <a:gd name="T0" fmla="*/ 20 w 40"/>
                              <a:gd name="T1" fmla="*/ 0 h 45"/>
                              <a:gd name="T2" fmla="*/ 0 w 40"/>
                              <a:gd name="T3" fmla="*/ 10 h 45"/>
                              <a:gd name="T4" fmla="*/ 10 w 40"/>
                              <a:gd name="T5" fmla="*/ 45 h 45"/>
                              <a:gd name="T6" fmla="*/ 40 w 40"/>
                              <a:gd name="T7" fmla="*/ 25 h 45"/>
                              <a:gd name="T8" fmla="*/ 20 w 40"/>
                              <a:gd name="T9" fmla="*/ 0 h 45"/>
                              <a:gd name="T10" fmla="*/ 20 w 40"/>
                              <a:gd name="T11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" h="45">
                                <a:moveTo>
                                  <a:pt x="20" y="0"/>
                                </a:moveTo>
                                <a:lnTo>
                                  <a:pt x="0" y="10"/>
                                </a:lnTo>
                                <a:lnTo>
                                  <a:pt x="10" y="45"/>
                                </a:lnTo>
                                <a:lnTo>
                                  <a:pt x="40" y="25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734"/>
                        <wps:cNvSpPr>
                          <a:spLocks/>
                        </wps:cNvSpPr>
                        <wps:spPr bwMode="auto">
                          <a:xfrm>
                            <a:off x="855" y="925"/>
                            <a:ext cx="55" cy="70"/>
                          </a:xfrm>
                          <a:custGeom>
                            <a:avLst/>
                            <a:gdLst>
                              <a:gd name="T0" fmla="*/ 0 w 55"/>
                              <a:gd name="T1" fmla="*/ 60 h 70"/>
                              <a:gd name="T2" fmla="*/ 20 w 55"/>
                              <a:gd name="T3" fmla="*/ 70 h 70"/>
                              <a:gd name="T4" fmla="*/ 55 w 55"/>
                              <a:gd name="T5" fmla="*/ 0 h 70"/>
                              <a:gd name="T6" fmla="*/ 0 w 55"/>
                              <a:gd name="T7" fmla="*/ 60 h 70"/>
                              <a:gd name="T8" fmla="*/ 0 w 55"/>
                              <a:gd name="T9" fmla="*/ 6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5" h="70">
                                <a:moveTo>
                                  <a:pt x="0" y="60"/>
                                </a:moveTo>
                                <a:lnTo>
                                  <a:pt x="20" y="70"/>
                                </a:lnTo>
                                <a:lnTo>
                                  <a:pt x="55" y="0"/>
                                </a:lnTo>
                                <a:lnTo>
                                  <a:pt x="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735"/>
                        <wps:cNvSpPr>
                          <a:spLocks/>
                        </wps:cNvSpPr>
                        <wps:spPr bwMode="auto">
                          <a:xfrm>
                            <a:off x="830" y="985"/>
                            <a:ext cx="45" cy="45"/>
                          </a:xfrm>
                          <a:custGeom>
                            <a:avLst/>
                            <a:gdLst>
                              <a:gd name="T0" fmla="*/ 45 w 45"/>
                              <a:gd name="T1" fmla="*/ 10 h 45"/>
                              <a:gd name="T2" fmla="*/ 25 w 45"/>
                              <a:gd name="T3" fmla="*/ 0 h 45"/>
                              <a:gd name="T4" fmla="*/ 0 w 45"/>
                              <a:gd name="T5" fmla="*/ 25 h 45"/>
                              <a:gd name="T6" fmla="*/ 30 w 45"/>
                              <a:gd name="T7" fmla="*/ 45 h 45"/>
                              <a:gd name="T8" fmla="*/ 45 w 45"/>
                              <a:gd name="T9" fmla="*/ 10 h 45"/>
                              <a:gd name="T10" fmla="*/ 45 w 45"/>
                              <a:gd name="T11" fmla="*/ 1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45" y="10"/>
                                </a:moveTo>
                                <a:lnTo>
                                  <a:pt x="25" y="0"/>
                                </a:lnTo>
                                <a:lnTo>
                                  <a:pt x="0" y="25"/>
                                </a:lnTo>
                                <a:lnTo>
                                  <a:pt x="30" y="45"/>
                                </a:lnTo>
                                <a:lnTo>
                                  <a:pt x="4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736"/>
                        <wps:cNvSpPr>
                          <a:spLocks/>
                        </wps:cNvSpPr>
                        <wps:spPr bwMode="auto">
                          <a:xfrm>
                            <a:off x="955" y="1045"/>
                            <a:ext cx="40" cy="45"/>
                          </a:xfrm>
                          <a:custGeom>
                            <a:avLst/>
                            <a:gdLst>
                              <a:gd name="T0" fmla="*/ 40 w 40"/>
                              <a:gd name="T1" fmla="*/ 10 h 45"/>
                              <a:gd name="T2" fmla="*/ 20 w 40"/>
                              <a:gd name="T3" fmla="*/ 0 h 45"/>
                              <a:gd name="T4" fmla="*/ 0 w 40"/>
                              <a:gd name="T5" fmla="*/ 35 h 45"/>
                              <a:gd name="T6" fmla="*/ 35 w 40"/>
                              <a:gd name="T7" fmla="*/ 45 h 45"/>
                              <a:gd name="T8" fmla="*/ 40 w 40"/>
                              <a:gd name="T9" fmla="*/ 10 h 45"/>
                              <a:gd name="T10" fmla="*/ 40 w 40"/>
                              <a:gd name="T11" fmla="*/ 1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" h="45">
                                <a:moveTo>
                                  <a:pt x="40" y="10"/>
                                </a:moveTo>
                                <a:lnTo>
                                  <a:pt x="20" y="0"/>
                                </a:lnTo>
                                <a:lnTo>
                                  <a:pt x="0" y="35"/>
                                </a:lnTo>
                                <a:lnTo>
                                  <a:pt x="35" y="45"/>
                                </a:lnTo>
                                <a:lnTo>
                                  <a:pt x="4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737"/>
                        <wps:cNvSpPr>
                          <a:spLocks/>
                        </wps:cNvSpPr>
                        <wps:spPr bwMode="auto">
                          <a:xfrm>
                            <a:off x="975" y="975"/>
                            <a:ext cx="35" cy="80"/>
                          </a:xfrm>
                          <a:custGeom>
                            <a:avLst/>
                            <a:gdLst>
                              <a:gd name="T0" fmla="*/ 0 w 35"/>
                              <a:gd name="T1" fmla="*/ 70 h 80"/>
                              <a:gd name="T2" fmla="*/ 20 w 35"/>
                              <a:gd name="T3" fmla="*/ 80 h 80"/>
                              <a:gd name="T4" fmla="*/ 35 w 35"/>
                              <a:gd name="T5" fmla="*/ 0 h 80"/>
                              <a:gd name="T6" fmla="*/ 0 w 35"/>
                              <a:gd name="T7" fmla="*/ 70 h 80"/>
                              <a:gd name="T8" fmla="*/ 0 w 35"/>
                              <a:gd name="T9" fmla="*/ 7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" h="80">
                                <a:moveTo>
                                  <a:pt x="0" y="70"/>
                                </a:moveTo>
                                <a:lnTo>
                                  <a:pt x="20" y="80"/>
                                </a:lnTo>
                                <a:lnTo>
                                  <a:pt x="35" y="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738"/>
                        <wps:cNvSpPr>
                          <a:spLocks/>
                        </wps:cNvSpPr>
                        <wps:spPr bwMode="auto">
                          <a:xfrm>
                            <a:off x="755" y="1990"/>
                            <a:ext cx="55" cy="75"/>
                          </a:xfrm>
                          <a:custGeom>
                            <a:avLst/>
                            <a:gdLst>
                              <a:gd name="T0" fmla="*/ 20 w 55"/>
                              <a:gd name="T1" fmla="*/ 0 h 75"/>
                              <a:gd name="T2" fmla="*/ 0 w 55"/>
                              <a:gd name="T3" fmla="*/ 15 h 75"/>
                              <a:gd name="T4" fmla="*/ 55 w 55"/>
                              <a:gd name="T5" fmla="*/ 75 h 75"/>
                              <a:gd name="T6" fmla="*/ 20 w 55"/>
                              <a:gd name="T7" fmla="*/ 0 h 75"/>
                              <a:gd name="T8" fmla="*/ 20 w 55"/>
                              <a:gd name="T9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5" h="75">
                                <a:moveTo>
                                  <a:pt x="20" y="0"/>
                                </a:moveTo>
                                <a:lnTo>
                                  <a:pt x="0" y="15"/>
                                </a:lnTo>
                                <a:lnTo>
                                  <a:pt x="55" y="75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739"/>
                        <wps:cNvSpPr>
                          <a:spLocks/>
                        </wps:cNvSpPr>
                        <wps:spPr bwMode="auto">
                          <a:xfrm>
                            <a:off x="730" y="1960"/>
                            <a:ext cx="45" cy="45"/>
                          </a:xfrm>
                          <a:custGeom>
                            <a:avLst/>
                            <a:gdLst>
                              <a:gd name="T0" fmla="*/ 25 w 45"/>
                              <a:gd name="T1" fmla="*/ 45 h 45"/>
                              <a:gd name="T2" fmla="*/ 45 w 45"/>
                              <a:gd name="T3" fmla="*/ 30 h 45"/>
                              <a:gd name="T4" fmla="*/ 30 w 45"/>
                              <a:gd name="T5" fmla="*/ 0 h 45"/>
                              <a:gd name="T6" fmla="*/ 0 w 45"/>
                              <a:gd name="T7" fmla="*/ 20 h 45"/>
                              <a:gd name="T8" fmla="*/ 25 w 45"/>
                              <a:gd name="T9" fmla="*/ 45 h 45"/>
                              <a:gd name="T10" fmla="*/ 25 w 45"/>
                              <a:gd name="T11" fmla="*/ 4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25" y="45"/>
                                </a:moveTo>
                                <a:lnTo>
                                  <a:pt x="45" y="30"/>
                                </a:lnTo>
                                <a:lnTo>
                                  <a:pt x="30" y="0"/>
                                </a:lnTo>
                                <a:lnTo>
                                  <a:pt x="0" y="20"/>
                                </a:lnTo>
                                <a:lnTo>
                                  <a:pt x="2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740"/>
                        <wps:cNvSpPr>
                          <a:spLocks/>
                        </wps:cNvSpPr>
                        <wps:spPr bwMode="auto">
                          <a:xfrm>
                            <a:off x="565" y="2095"/>
                            <a:ext cx="45" cy="50"/>
                          </a:xfrm>
                          <a:custGeom>
                            <a:avLst/>
                            <a:gdLst>
                              <a:gd name="T0" fmla="*/ 45 w 45"/>
                              <a:gd name="T1" fmla="*/ 30 h 50"/>
                              <a:gd name="T2" fmla="*/ 20 w 45"/>
                              <a:gd name="T3" fmla="*/ 0 h 50"/>
                              <a:gd name="T4" fmla="*/ 0 w 45"/>
                              <a:gd name="T5" fmla="*/ 30 h 50"/>
                              <a:gd name="T6" fmla="*/ 25 w 45"/>
                              <a:gd name="T7" fmla="*/ 50 h 50"/>
                              <a:gd name="T8" fmla="*/ 45 w 45"/>
                              <a:gd name="T9" fmla="*/ 30 h 50"/>
                              <a:gd name="T10" fmla="*/ 45 w 45"/>
                              <a:gd name="T11" fmla="*/ 3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50">
                                <a:moveTo>
                                  <a:pt x="45" y="30"/>
                                </a:moveTo>
                                <a:lnTo>
                                  <a:pt x="20" y="0"/>
                                </a:lnTo>
                                <a:lnTo>
                                  <a:pt x="0" y="30"/>
                                </a:lnTo>
                                <a:lnTo>
                                  <a:pt x="25" y="50"/>
                                </a:lnTo>
                                <a:lnTo>
                                  <a:pt x="4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741"/>
                        <wps:cNvSpPr>
                          <a:spLocks/>
                        </wps:cNvSpPr>
                        <wps:spPr bwMode="auto">
                          <a:xfrm>
                            <a:off x="590" y="2125"/>
                            <a:ext cx="70" cy="65"/>
                          </a:xfrm>
                          <a:custGeom>
                            <a:avLst/>
                            <a:gdLst>
                              <a:gd name="T0" fmla="*/ 20 w 70"/>
                              <a:gd name="T1" fmla="*/ 0 h 65"/>
                              <a:gd name="T2" fmla="*/ 0 w 70"/>
                              <a:gd name="T3" fmla="*/ 20 h 65"/>
                              <a:gd name="T4" fmla="*/ 70 w 70"/>
                              <a:gd name="T5" fmla="*/ 65 h 65"/>
                              <a:gd name="T6" fmla="*/ 20 w 70"/>
                              <a:gd name="T7" fmla="*/ 0 h 65"/>
                              <a:gd name="T8" fmla="*/ 20 w 70"/>
                              <a:gd name="T9" fmla="*/ 0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65">
                                <a:moveTo>
                                  <a:pt x="20" y="0"/>
                                </a:moveTo>
                                <a:lnTo>
                                  <a:pt x="0" y="20"/>
                                </a:lnTo>
                                <a:lnTo>
                                  <a:pt x="70" y="65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742"/>
                        <wps:cNvSpPr>
                          <a:spLocks/>
                        </wps:cNvSpPr>
                        <wps:spPr bwMode="auto">
                          <a:xfrm>
                            <a:off x="450" y="2265"/>
                            <a:ext cx="40" cy="45"/>
                          </a:xfrm>
                          <a:custGeom>
                            <a:avLst/>
                            <a:gdLst>
                              <a:gd name="T0" fmla="*/ 35 w 40"/>
                              <a:gd name="T1" fmla="*/ 45 h 45"/>
                              <a:gd name="T2" fmla="*/ 40 w 40"/>
                              <a:gd name="T3" fmla="*/ 20 h 45"/>
                              <a:gd name="T4" fmla="*/ 10 w 40"/>
                              <a:gd name="T5" fmla="*/ 0 h 45"/>
                              <a:gd name="T6" fmla="*/ 0 w 40"/>
                              <a:gd name="T7" fmla="*/ 35 h 45"/>
                              <a:gd name="T8" fmla="*/ 35 w 40"/>
                              <a:gd name="T9" fmla="*/ 45 h 45"/>
                              <a:gd name="T10" fmla="*/ 35 w 40"/>
                              <a:gd name="T11" fmla="*/ 4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" h="45">
                                <a:moveTo>
                                  <a:pt x="35" y="45"/>
                                </a:moveTo>
                                <a:lnTo>
                                  <a:pt x="40" y="20"/>
                                </a:lnTo>
                                <a:lnTo>
                                  <a:pt x="10" y="0"/>
                                </a:lnTo>
                                <a:lnTo>
                                  <a:pt x="0" y="35"/>
                                </a:lnTo>
                                <a:lnTo>
                                  <a:pt x="3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743"/>
                        <wps:cNvSpPr>
                          <a:spLocks/>
                        </wps:cNvSpPr>
                        <wps:spPr bwMode="auto">
                          <a:xfrm>
                            <a:off x="485" y="2285"/>
                            <a:ext cx="75" cy="40"/>
                          </a:xfrm>
                          <a:custGeom>
                            <a:avLst/>
                            <a:gdLst>
                              <a:gd name="T0" fmla="*/ 5 w 75"/>
                              <a:gd name="T1" fmla="*/ 0 h 40"/>
                              <a:gd name="T2" fmla="*/ 0 w 75"/>
                              <a:gd name="T3" fmla="*/ 25 h 40"/>
                              <a:gd name="T4" fmla="*/ 75 w 75"/>
                              <a:gd name="T5" fmla="*/ 40 h 40"/>
                              <a:gd name="T6" fmla="*/ 5 w 75"/>
                              <a:gd name="T7" fmla="*/ 0 h 40"/>
                              <a:gd name="T8" fmla="*/ 5 w 75"/>
                              <a:gd name="T9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" h="40">
                                <a:moveTo>
                                  <a:pt x="5" y="0"/>
                                </a:moveTo>
                                <a:lnTo>
                                  <a:pt x="0" y="25"/>
                                </a:lnTo>
                                <a:lnTo>
                                  <a:pt x="75" y="40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744"/>
                        <wps:cNvSpPr>
                          <a:spLocks/>
                        </wps:cNvSpPr>
                        <wps:spPr bwMode="auto">
                          <a:xfrm>
                            <a:off x="480" y="2485"/>
                            <a:ext cx="80" cy="40"/>
                          </a:xfrm>
                          <a:custGeom>
                            <a:avLst/>
                            <a:gdLst>
                              <a:gd name="T0" fmla="*/ 80 w 80"/>
                              <a:gd name="T1" fmla="*/ 0 h 40"/>
                              <a:gd name="T2" fmla="*/ 0 w 80"/>
                              <a:gd name="T3" fmla="*/ 15 h 40"/>
                              <a:gd name="T4" fmla="*/ 5 w 80"/>
                              <a:gd name="T5" fmla="*/ 40 h 40"/>
                              <a:gd name="T6" fmla="*/ 80 w 80"/>
                              <a:gd name="T7" fmla="*/ 0 h 40"/>
                              <a:gd name="T8" fmla="*/ 80 w 80"/>
                              <a:gd name="T9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0" h="40">
                                <a:moveTo>
                                  <a:pt x="80" y="0"/>
                                </a:moveTo>
                                <a:lnTo>
                                  <a:pt x="0" y="15"/>
                                </a:lnTo>
                                <a:lnTo>
                                  <a:pt x="5" y="40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745"/>
                        <wps:cNvSpPr>
                          <a:spLocks/>
                        </wps:cNvSpPr>
                        <wps:spPr bwMode="auto">
                          <a:xfrm>
                            <a:off x="445" y="2500"/>
                            <a:ext cx="40" cy="40"/>
                          </a:xfrm>
                          <a:custGeom>
                            <a:avLst/>
                            <a:gdLst>
                              <a:gd name="T0" fmla="*/ 40 w 40"/>
                              <a:gd name="T1" fmla="*/ 25 h 40"/>
                              <a:gd name="T2" fmla="*/ 35 w 40"/>
                              <a:gd name="T3" fmla="*/ 0 h 40"/>
                              <a:gd name="T4" fmla="*/ 0 w 40"/>
                              <a:gd name="T5" fmla="*/ 5 h 40"/>
                              <a:gd name="T6" fmla="*/ 10 w 40"/>
                              <a:gd name="T7" fmla="*/ 40 h 40"/>
                              <a:gd name="T8" fmla="*/ 40 w 40"/>
                              <a:gd name="T9" fmla="*/ 25 h 40"/>
                              <a:gd name="T10" fmla="*/ 40 w 40"/>
                              <a:gd name="T11" fmla="*/ 25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40" y="25"/>
                                </a:moveTo>
                                <a:lnTo>
                                  <a:pt x="35" y="0"/>
                                </a:lnTo>
                                <a:lnTo>
                                  <a:pt x="0" y="5"/>
                                </a:lnTo>
                                <a:lnTo>
                                  <a:pt x="10" y="40"/>
                                </a:lnTo>
                                <a:lnTo>
                                  <a:pt x="4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746"/>
                        <wps:cNvSpPr>
                          <a:spLocks/>
                        </wps:cNvSpPr>
                        <wps:spPr bwMode="auto">
                          <a:xfrm>
                            <a:off x="840" y="2645"/>
                            <a:ext cx="515" cy="370"/>
                          </a:xfrm>
                          <a:custGeom>
                            <a:avLst/>
                            <a:gdLst>
                              <a:gd name="T0" fmla="*/ 0 w 515"/>
                              <a:gd name="T1" fmla="*/ 0 h 370"/>
                              <a:gd name="T2" fmla="*/ 45 w 515"/>
                              <a:gd name="T3" fmla="*/ 370 h 370"/>
                              <a:gd name="T4" fmla="*/ 515 w 515"/>
                              <a:gd name="T5" fmla="*/ 365 h 370"/>
                              <a:gd name="T6" fmla="*/ 515 w 515"/>
                              <a:gd name="T7" fmla="*/ 0 h 370"/>
                              <a:gd name="T8" fmla="*/ 0 w 515"/>
                              <a:gd name="T9" fmla="*/ 0 h 370"/>
                              <a:gd name="T10" fmla="*/ 0 w 515"/>
                              <a:gd name="T11" fmla="*/ 0 h 3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15" h="370">
                                <a:moveTo>
                                  <a:pt x="0" y="0"/>
                                </a:moveTo>
                                <a:lnTo>
                                  <a:pt x="45" y="370"/>
                                </a:lnTo>
                                <a:lnTo>
                                  <a:pt x="515" y="365"/>
                                </a:lnTo>
                                <a:lnTo>
                                  <a:pt x="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3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747"/>
                        <wps:cNvSpPr>
                          <a:spLocks/>
                        </wps:cNvSpPr>
                        <wps:spPr bwMode="auto">
                          <a:xfrm>
                            <a:off x="860" y="2760"/>
                            <a:ext cx="495" cy="110"/>
                          </a:xfrm>
                          <a:custGeom>
                            <a:avLst/>
                            <a:gdLst>
                              <a:gd name="T0" fmla="*/ 0 w 495"/>
                              <a:gd name="T1" fmla="*/ 35 h 110"/>
                              <a:gd name="T2" fmla="*/ 5 w 495"/>
                              <a:gd name="T3" fmla="*/ 110 h 110"/>
                              <a:gd name="T4" fmla="*/ 495 w 495"/>
                              <a:gd name="T5" fmla="*/ 95 h 110"/>
                              <a:gd name="T6" fmla="*/ 495 w 495"/>
                              <a:gd name="T7" fmla="*/ 0 h 110"/>
                              <a:gd name="T8" fmla="*/ 0 w 495"/>
                              <a:gd name="T9" fmla="*/ 35 h 110"/>
                              <a:gd name="T10" fmla="*/ 0 w 495"/>
                              <a:gd name="T11" fmla="*/ 3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5" h="110">
                                <a:moveTo>
                                  <a:pt x="0" y="35"/>
                                </a:moveTo>
                                <a:lnTo>
                                  <a:pt x="5" y="110"/>
                                </a:lnTo>
                                <a:lnTo>
                                  <a:pt x="495" y="95"/>
                                </a:lnTo>
                                <a:lnTo>
                                  <a:pt x="495" y="0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748"/>
                        <wps:cNvSpPr>
                          <a:spLocks/>
                        </wps:cNvSpPr>
                        <wps:spPr bwMode="auto">
                          <a:xfrm>
                            <a:off x="1045" y="2645"/>
                            <a:ext cx="135" cy="370"/>
                          </a:xfrm>
                          <a:custGeom>
                            <a:avLst/>
                            <a:gdLst>
                              <a:gd name="T0" fmla="*/ 115 w 135"/>
                              <a:gd name="T1" fmla="*/ 0 h 370"/>
                              <a:gd name="T2" fmla="*/ 0 w 135"/>
                              <a:gd name="T3" fmla="*/ 0 h 370"/>
                              <a:gd name="T4" fmla="*/ 40 w 135"/>
                              <a:gd name="T5" fmla="*/ 370 h 370"/>
                              <a:gd name="T6" fmla="*/ 135 w 135"/>
                              <a:gd name="T7" fmla="*/ 370 h 370"/>
                              <a:gd name="T8" fmla="*/ 115 w 135"/>
                              <a:gd name="T9" fmla="*/ 0 h 370"/>
                              <a:gd name="T10" fmla="*/ 115 w 135"/>
                              <a:gd name="T11" fmla="*/ 0 h 3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5" h="370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40" y="370"/>
                                </a:lnTo>
                                <a:lnTo>
                                  <a:pt x="135" y="370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749"/>
                        <wps:cNvSpPr>
                          <a:spLocks/>
                        </wps:cNvSpPr>
                        <wps:spPr bwMode="auto">
                          <a:xfrm>
                            <a:off x="785" y="2560"/>
                            <a:ext cx="315" cy="85"/>
                          </a:xfrm>
                          <a:custGeom>
                            <a:avLst/>
                            <a:gdLst>
                              <a:gd name="T0" fmla="*/ 30 w 315"/>
                              <a:gd name="T1" fmla="*/ 0 h 85"/>
                              <a:gd name="T2" fmla="*/ 0 w 315"/>
                              <a:gd name="T3" fmla="*/ 50 h 85"/>
                              <a:gd name="T4" fmla="*/ 315 w 315"/>
                              <a:gd name="T5" fmla="*/ 85 h 85"/>
                              <a:gd name="T6" fmla="*/ 30 w 315"/>
                              <a:gd name="T7" fmla="*/ 0 h 85"/>
                              <a:gd name="T8" fmla="*/ 30 w 315"/>
                              <a:gd name="T9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5" h="85">
                                <a:moveTo>
                                  <a:pt x="30" y="0"/>
                                </a:moveTo>
                                <a:lnTo>
                                  <a:pt x="0" y="50"/>
                                </a:lnTo>
                                <a:lnTo>
                                  <a:pt x="315" y="85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750"/>
                        <wps:cNvSpPr>
                          <a:spLocks/>
                        </wps:cNvSpPr>
                        <wps:spPr bwMode="auto">
                          <a:xfrm>
                            <a:off x="1100" y="2535"/>
                            <a:ext cx="285" cy="110"/>
                          </a:xfrm>
                          <a:custGeom>
                            <a:avLst/>
                            <a:gdLst>
                              <a:gd name="T0" fmla="*/ 285 w 285"/>
                              <a:gd name="T1" fmla="*/ 45 h 110"/>
                              <a:gd name="T2" fmla="*/ 275 w 285"/>
                              <a:gd name="T3" fmla="*/ 0 h 110"/>
                              <a:gd name="T4" fmla="*/ 0 w 285"/>
                              <a:gd name="T5" fmla="*/ 110 h 110"/>
                              <a:gd name="T6" fmla="*/ 285 w 285"/>
                              <a:gd name="T7" fmla="*/ 45 h 110"/>
                              <a:gd name="T8" fmla="*/ 285 w 285"/>
                              <a:gd name="T9" fmla="*/ 4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5" h="110">
                                <a:moveTo>
                                  <a:pt x="285" y="45"/>
                                </a:moveTo>
                                <a:lnTo>
                                  <a:pt x="275" y="0"/>
                                </a:lnTo>
                                <a:lnTo>
                                  <a:pt x="0" y="110"/>
                                </a:lnTo>
                                <a:lnTo>
                                  <a:pt x="28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751"/>
                        <wps:cNvSpPr>
                          <a:spLocks/>
                        </wps:cNvSpPr>
                        <wps:spPr bwMode="auto">
                          <a:xfrm>
                            <a:off x="1100" y="2310"/>
                            <a:ext cx="280" cy="335"/>
                          </a:xfrm>
                          <a:custGeom>
                            <a:avLst/>
                            <a:gdLst>
                              <a:gd name="T0" fmla="*/ 0 w 280"/>
                              <a:gd name="T1" fmla="*/ 335 h 335"/>
                              <a:gd name="T2" fmla="*/ 0 w 280"/>
                              <a:gd name="T3" fmla="*/ 335 h 335"/>
                              <a:gd name="T4" fmla="*/ 0 w 280"/>
                              <a:gd name="T5" fmla="*/ 335 h 335"/>
                              <a:gd name="T6" fmla="*/ 0 w 280"/>
                              <a:gd name="T7" fmla="*/ 335 h 335"/>
                              <a:gd name="T8" fmla="*/ 55 w 280"/>
                              <a:gd name="T9" fmla="*/ 225 h 335"/>
                              <a:gd name="T10" fmla="*/ 75 w 280"/>
                              <a:gd name="T11" fmla="*/ 185 h 335"/>
                              <a:gd name="T12" fmla="*/ 100 w 280"/>
                              <a:gd name="T13" fmla="*/ 150 h 335"/>
                              <a:gd name="T14" fmla="*/ 120 w 280"/>
                              <a:gd name="T15" fmla="*/ 125 h 335"/>
                              <a:gd name="T16" fmla="*/ 140 w 280"/>
                              <a:gd name="T17" fmla="*/ 105 h 335"/>
                              <a:gd name="T18" fmla="*/ 160 w 280"/>
                              <a:gd name="T19" fmla="*/ 100 h 335"/>
                              <a:gd name="T20" fmla="*/ 175 w 280"/>
                              <a:gd name="T21" fmla="*/ 100 h 335"/>
                              <a:gd name="T22" fmla="*/ 175 w 280"/>
                              <a:gd name="T23" fmla="*/ 100 h 335"/>
                              <a:gd name="T24" fmla="*/ 185 w 280"/>
                              <a:gd name="T25" fmla="*/ 105 h 335"/>
                              <a:gd name="T26" fmla="*/ 185 w 280"/>
                              <a:gd name="T27" fmla="*/ 120 h 335"/>
                              <a:gd name="T28" fmla="*/ 180 w 280"/>
                              <a:gd name="T29" fmla="*/ 140 h 335"/>
                              <a:gd name="T30" fmla="*/ 160 w 280"/>
                              <a:gd name="T31" fmla="*/ 165 h 335"/>
                              <a:gd name="T32" fmla="*/ 100 w 280"/>
                              <a:gd name="T33" fmla="*/ 235 h 335"/>
                              <a:gd name="T34" fmla="*/ 0 w 280"/>
                              <a:gd name="T35" fmla="*/ 335 h 335"/>
                              <a:gd name="T36" fmla="*/ 0 w 280"/>
                              <a:gd name="T37" fmla="*/ 335 h 335"/>
                              <a:gd name="T38" fmla="*/ 85 w 280"/>
                              <a:gd name="T39" fmla="*/ 270 h 335"/>
                              <a:gd name="T40" fmla="*/ 155 w 280"/>
                              <a:gd name="T41" fmla="*/ 215 h 335"/>
                              <a:gd name="T42" fmla="*/ 210 w 280"/>
                              <a:gd name="T43" fmla="*/ 165 h 335"/>
                              <a:gd name="T44" fmla="*/ 245 w 280"/>
                              <a:gd name="T45" fmla="*/ 120 h 335"/>
                              <a:gd name="T46" fmla="*/ 270 w 280"/>
                              <a:gd name="T47" fmla="*/ 85 h 335"/>
                              <a:gd name="T48" fmla="*/ 275 w 280"/>
                              <a:gd name="T49" fmla="*/ 65 h 335"/>
                              <a:gd name="T50" fmla="*/ 280 w 280"/>
                              <a:gd name="T51" fmla="*/ 50 h 335"/>
                              <a:gd name="T52" fmla="*/ 275 w 280"/>
                              <a:gd name="T53" fmla="*/ 40 h 335"/>
                              <a:gd name="T54" fmla="*/ 270 w 280"/>
                              <a:gd name="T55" fmla="*/ 25 h 335"/>
                              <a:gd name="T56" fmla="*/ 260 w 280"/>
                              <a:gd name="T57" fmla="*/ 15 h 335"/>
                              <a:gd name="T58" fmla="*/ 250 w 280"/>
                              <a:gd name="T59" fmla="*/ 5 h 335"/>
                              <a:gd name="T60" fmla="*/ 250 w 280"/>
                              <a:gd name="T61" fmla="*/ 5 h 335"/>
                              <a:gd name="T62" fmla="*/ 230 w 280"/>
                              <a:gd name="T63" fmla="*/ 0 h 335"/>
                              <a:gd name="T64" fmla="*/ 210 w 280"/>
                              <a:gd name="T65" fmla="*/ 0 h 335"/>
                              <a:gd name="T66" fmla="*/ 190 w 280"/>
                              <a:gd name="T67" fmla="*/ 0 h 335"/>
                              <a:gd name="T68" fmla="*/ 170 w 280"/>
                              <a:gd name="T69" fmla="*/ 5 h 335"/>
                              <a:gd name="T70" fmla="*/ 150 w 280"/>
                              <a:gd name="T71" fmla="*/ 15 h 335"/>
                              <a:gd name="T72" fmla="*/ 135 w 280"/>
                              <a:gd name="T73" fmla="*/ 25 h 335"/>
                              <a:gd name="T74" fmla="*/ 100 w 280"/>
                              <a:gd name="T75" fmla="*/ 60 h 335"/>
                              <a:gd name="T76" fmla="*/ 75 w 280"/>
                              <a:gd name="T77" fmla="*/ 105 h 335"/>
                              <a:gd name="T78" fmla="*/ 45 w 280"/>
                              <a:gd name="T79" fmla="*/ 170 h 335"/>
                              <a:gd name="T80" fmla="*/ 20 w 280"/>
                              <a:gd name="T81" fmla="*/ 245 h 335"/>
                              <a:gd name="T82" fmla="*/ 0 w 280"/>
                              <a:gd name="T83" fmla="*/ 335 h 335"/>
                              <a:gd name="T84" fmla="*/ 0 w 280"/>
                              <a:gd name="T85" fmla="*/ 335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0" h="335">
                                <a:moveTo>
                                  <a:pt x="0" y="335"/>
                                </a:moveTo>
                                <a:lnTo>
                                  <a:pt x="0" y="335"/>
                                </a:lnTo>
                                <a:lnTo>
                                  <a:pt x="55" y="225"/>
                                </a:lnTo>
                                <a:lnTo>
                                  <a:pt x="75" y="185"/>
                                </a:lnTo>
                                <a:lnTo>
                                  <a:pt x="100" y="150"/>
                                </a:lnTo>
                                <a:lnTo>
                                  <a:pt x="120" y="125"/>
                                </a:lnTo>
                                <a:lnTo>
                                  <a:pt x="140" y="105"/>
                                </a:lnTo>
                                <a:lnTo>
                                  <a:pt x="160" y="100"/>
                                </a:lnTo>
                                <a:lnTo>
                                  <a:pt x="175" y="100"/>
                                </a:lnTo>
                                <a:lnTo>
                                  <a:pt x="185" y="105"/>
                                </a:lnTo>
                                <a:lnTo>
                                  <a:pt x="185" y="120"/>
                                </a:lnTo>
                                <a:lnTo>
                                  <a:pt x="180" y="140"/>
                                </a:lnTo>
                                <a:lnTo>
                                  <a:pt x="160" y="165"/>
                                </a:lnTo>
                                <a:lnTo>
                                  <a:pt x="100" y="235"/>
                                </a:lnTo>
                                <a:lnTo>
                                  <a:pt x="0" y="335"/>
                                </a:lnTo>
                                <a:lnTo>
                                  <a:pt x="85" y="270"/>
                                </a:lnTo>
                                <a:lnTo>
                                  <a:pt x="155" y="215"/>
                                </a:lnTo>
                                <a:lnTo>
                                  <a:pt x="210" y="165"/>
                                </a:lnTo>
                                <a:lnTo>
                                  <a:pt x="245" y="120"/>
                                </a:lnTo>
                                <a:lnTo>
                                  <a:pt x="270" y="85"/>
                                </a:lnTo>
                                <a:lnTo>
                                  <a:pt x="275" y="65"/>
                                </a:lnTo>
                                <a:lnTo>
                                  <a:pt x="280" y="50"/>
                                </a:lnTo>
                                <a:lnTo>
                                  <a:pt x="275" y="40"/>
                                </a:lnTo>
                                <a:lnTo>
                                  <a:pt x="270" y="25"/>
                                </a:lnTo>
                                <a:lnTo>
                                  <a:pt x="260" y="15"/>
                                </a:lnTo>
                                <a:lnTo>
                                  <a:pt x="250" y="5"/>
                                </a:lnTo>
                                <a:lnTo>
                                  <a:pt x="230" y="0"/>
                                </a:lnTo>
                                <a:lnTo>
                                  <a:pt x="210" y="0"/>
                                </a:lnTo>
                                <a:lnTo>
                                  <a:pt x="190" y="0"/>
                                </a:lnTo>
                                <a:lnTo>
                                  <a:pt x="170" y="5"/>
                                </a:lnTo>
                                <a:lnTo>
                                  <a:pt x="150" y="15"/>
                                </a:lnTo>
                                <a:lnTo>
                                  <a:pt x="135" y="25"/>
                                </a:lnTo>
                                <a:lnTo>
                                  <a:pt x="100" y="60"/>
                                </a:lnTo>
                                <a:lnTo>
                                  <a:pt x="75" y="105"/>
                                </a:lnTo>
                                <a:lnTo>
                                  <a:pt x="45" y="170"/>
                                </a:lnTo>
                                <a:lnTo>
                                  <a:pt x="20" y="245"/>
                                </a:lnTo>
                                <a:lnTo>
                                  <a:pt x="0" y="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752"/>
                        <wps:cNvSpPr>
                          <a:spLocks/>
                        </wps:cNvSpPr>
                        <wps:spPr bwMode="auto">
                          <a:xfrm>
                            <a:off x="850" y="2355"/>
                            <a:ext cx="250" cy="290"/>
                          </a:xfrm>
                          <a:custGeom>
                            <a:avLst/>
                            <a:gdLst>
                              <a:gd name="T0" fmla="*/ 250 w 250"/>
                              <a:gd name="T1" fmla="*/ 290 h 290"/>
                              <a:gd name="T2" fmla="*/ 250 w 250"/>
                              <a:gd name="T3" fmla="*/ 290 h 290"/>
                              <a:gd name="T4" fmla="*/ 160 w 250"/>
                              <a:gd name="T5" fmla="*/ 205 h 290"/>
                              <a:gd name="T6" fmla="*/ 105 w 250"/>
                              <a:gd name="T7" fmla="*/ 145 h 290"/>
                              <a:gd name="T8" fmla="*/ 85 w 250"/>
                              <a:gd name="T9" fmla="*/ 120 h 290"/>
                              <a:gd name="T10" fmla="*/ 80 w 250"/>
                              <a:gd name="T11" fmla="*/ 105 h 290"/>
                              <a:gd name="T12" fmla="*/ 80 w 250"/>
                              <a:gd name="T13" fmla="*/ 95 h 290"/>
                              <a:gd name="T14" fmla="*/ 90 w 250"/>
                              <a:gd name="T15" fmla="*/ 90 h 290"/>
                              <a:gd name="T16" fmla="*/ 90 w 250"/>
                              <a:gd name="T17" fmla="*/ 90 h 290"/>
                              <a:gd name="T18" fmla="*/ 100 w 250"/>
                              <a:gd name="T19" fmla="*/ 90 h 290"/>
                              <a:gd name="T20" fmla="*/ 120 w 250"/>
                              <a:gd name="T21" fmla="*/ 95 h 290"/>
                              <a:gd name="T22" fmla="*/ 135 w 250"/>
                              <a:gd name="T23" fmla="*/ 110 h 290"/>
                              <a:gd name="T24" fmla="*/ 155 w 250"/>
                              <a:gd name="T25" fmla="*/ 130 h 290"/>
                              <a:gd name="T26" fmla="*/ 200 w 250"/>
                              <a:gd name="T27" fmla="*/ 195 h 290"/>
                              <a:gd name="T28" fmla="*/ 250 w 250"/>
                              <a:gd name="T29" fmla="*/ 290 h 290"/>
                              <a:gd name="T30" fmla="*/ 250 w 250"/>
                              <a:gd name="T31" fmla="*/ 290 h 290"/>
                              <a:gd name="T32" fmla="*/ 250 w 250"/>
                              <a:gd name="T33" fmla="*/ 290 h 290"/>
                              <a:gd name="T34" fmla="*/ 250 w 250"/>
                              <a:gd name="T35" fmla="*/ 290 h 290"/>
                              <a:gd name="T36" fmla="*/ 225 w 250"/>
                              <a:gd name="T37" fmla="*/ 210 h 290"/>
                              <a:gd name="T38" fmla="*/ 200 w 250"/>
                              <a:gd name="T39" fmla="*/ 145 h 290"/>
                              <a:gd name="T40" fmla="*/ 175 w 250"/>
                              <a:gd name="T41" fmla="*/ 95 h 290"/>
                              <a:gd name="T42" fmla="*/ 150 w 250"/>
                              <a:gd name="T43" fmla="*/ 55 h 290"/>
                              <a:gd name="T44" fmla="*/ 120 w 250"/>
                              <a:gd name="T45" fmla="*/ 25 h 290"/>
                              <a:gd name="T46" fmla="*/ 90 w 250"/>
                              <a:gd name="T47" fmla="*/ 5 h 290"/>
                              <a:gd name="T48" fmla="*/ 70 w 250"/>
                              <a:gd name="T49" fmla="*/ 5 h 290"/>
                              <a:gd name="T50" fmla="*/ 55 w 250"/>
                              <a:gd name="T51" fmla="*/ 0 h 290"/>
                              <a:gd name="T52" fmla="*/ 20 w 250"/>
                              <a:gd name="T53" fmla="*/ 10 h 290"/>
                              <a:gd name="T54" fmla="*/ 20 w 250"/>
                              <a:gd name="T55" fmla="*/ 10 h 290"/>
                              <a:gd name="T56" fmla="*/ 10 w 250"/>
                              <a:gd name="T57" fmla="*/ 15 h 290"/>
                              <a:gd name="T58" fmla="*/ 5 w 250"/>
                              <a:gd name="T59" fmla="*/ 25 h 290"/>
                              <a:gd name="T60" fmla="*/ 0 w 250"/>
                              <a:gd name="T61" fmla="*/ 35 h 290"/>
                              <a:gd name="T62" fmla="*/ 0 w 250"/>
                              <a:gd name="T63" fmla="*/ 45 h 290"/>
                              <a:gd name="T64" fmla="*/ 5 w 250"/>
                              <a:gd name="T65" fmla="*/ 75 h 290"/>
                              <a:gd name="T66" fmla="*/ 25 w 250"/>
                              <a:gd name="T67" fmla="*/ 105 h 290"/>
                              <a:gd name="T68" fmla="*/ 65 w 250"/>
                              <a:gd name="T69" fmla="*/ 145 h 290"/>
                              <a:gd name="T70" fmla="*/ 110 w 250"/>
                              <a:gd name="T71" fmla="*/ 185 h 290"/>
                              <a:gd name="T72" fmla="*/ 175 w 250"/>
                              <a:gd name="T73" fmla="*/ 235 h 290"/>
                              <a:gd name="T74" fmla="*/ 250 w 250"/>
                              <a:gd name="T75" fmla="*/ 290 h 290"/>
                              <a:gd name="T76" fmla="*/ 250 w 250"/>
                              <a:gd name="T77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50" h="290">
                                <a:moveTo>
                                  <a:pt x="250" y="290"/>
                                </a:moveTo>
                                <a:lnTo>
                                  <a:pt x="250" y="290"/>
                                </a:lnTo>
                                <a:lnTo>
                                  <a:pt x="160" y="205"/>
                                </a:lnTo>
                                <a:lnTo>
                                  <a:pt x="105" y="145"/>
                                </a:lnTo>
                                <a:lnTo>
                                  <a:pt x="85" y="120"/>
                                </a:lnTo>
                                <a:lnTo>
                                  <a:pt x="80" y="105"/>
                                </a:lnTo>
                                <a:lnTo>
                                  <a:pt x="80" y="95"/>
                                </a:lnTo>
                                <a:lnTo>
                                  <a:pt x="90" y="90"/>
                                </a:lnTo>
                                <a:lnTo>
                                  <a:pt x="100" y="90"/>
                                </a:lnTo>
                                <a:lnTo>
                                  <a:pt x="120" y="95"/>
                                </a:lnTo>
                                <a:lnTo>
                                  <a:pt x="135" y="110"/>
                                </a:lnTo>
                                <a:lnTo>
                                  <a:pt x="155" y="130"/>
                                </a:lnTo>
                                <a:lnTo>
                                  <a:pt x="200" y="195"/>
                                </a:lnTo>
                                <a:lnTo>
                                  <a:pt x="250" y="290"/>
                                </a:lnTo>
                                <a:lnTo>
                                  <a:pt x="225" y="210"/>
                                </a:lnTo>
                                <a:lnTo>
                                  <a:pt x="200" y="145"/>
                                </a:lnTo>
                                <a:lnTo>
                                  <a:pt x="175" y="95"/>
                                </a:lnTo>
                                <a:lnTo>
                                  <a:pt x="150" y="55"/>
                                </a:lnTo>
                                <a:lnTo>
                                  <a:pt x="120" y="25"/>
                                </a:lnTo>
                                <a:lnTo>
                                  <a:pt x="90" y="5"/>
                                </a:lnTo>
                                <a:lnTo>
                                  <a:pt x="70" y="5"/>
                                </a:lnTo>
                                <a:lnTo>
                                  <a:pt x="55" y="0"/>
                                </a:lnTo>
                                <a:lnTo>
                                  <a:pt x="20" y="10"/>
                                </a:lnTo>
                                <a:lnTo>
                                  <a:pt x="10" y="15"/>
                                </a:lnTo>
                                <a:lnTo>
                                  <a:pt x="5" y="25"/>
                                </a:lnTo>
                                <a:lnTo>
                                  <a:pt x="0" y="35"/>
                                </a:lnTo>
                                <a:lnTo>
                                  <a:pt x="0" y="45"/>
                                </a:lnTo>
                                <a:lnTo>
                                  <a:pt x="5" y="75"/>
                                </a:lnTo>
                                <a:lnTo>
                                  <a:pt x="25" y="105"/>
                                </a:lnTo>
                                <a:lnTo>
                                  <a:pt x="65" y="145"/>
                                </a:lnTo>
                                <a:lnTo>
                                  <a:pt x="110" y="185"/>
                                </a:lnTo>
                                <a:lnTo>
                                  <a:pt x="175" y="235"/>
                                </a:lnTo>
                                <a:lnTo>
                                  <a:pt x="25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753"/>
                        <wps:cNvSpPr>
                          <a:spLocks/>
                        </wps:cNvSpPr>
                        <wps:spPr bwMode="auto">
                          <a:xfrm>
                            <a:off x="465" y="2755"/>
                            <a:ext cx="285" cy="165"/>
                          </a:xfrm>
                          <a:custGeom>
                            <a:avLst/>
                            <a:gdLst>
                              <a:gd name="T0" fmla="*/ 85 w 285"/>
                              <a:gd name="T1" fmla="*/ 80 h 165"/>
                              <a:gd name="T2" fmla="*/ 85 w 285"/>
                              <a:gd name="T3" fmla="*/ 80 h 165"/>
                              <a:gd name="T4" fmla="*/ 60 w 285"/>
                              <a:gd name="T5" fmla="*/ 65 h 165"/>
                              <a:gd name="T6" fmla="*/ 35 w 285"/>
                              <a:gd name="T7" fmla="*/ 60 h 165"/>
                              <a:gd name="T8" fmla="*/ 20 w 285"/>
                              <a:gd name="T9" fmla="*/ 60 h 165"/>
                              <a:gd name="T10" fmla="*/ 5 w 285"/>
                              <a:gd name="T11" fmla="*/ 75 h 165"/>
                              <a:gd name="T12" fmla="*/ 5 w 285"/>
                              <a:gd name="T13" fmla="*/ 75 h 165"/>
                              <a:gd name="T14" fmla="*/ 5 w 285"/>
                              <a:gd name="T15" fmla="*/ 80 h 165"/>
                              <a:gd name="T16" fmla="*/ 0 w 285"/>
                              <a:gd name="T17" fmla="*/ 90 h 165"/>
                              <a:gd name="T18" fmla="*/ 10 w 285"/>
                              <a:gd name="T19" fmla="*/ 105 h 165"/>
                              <a:gd name="T20" fmla="*/ 30 w 285"/>
                              <a:gd name="T21" fmla="*/ 120 h 165"/>
                              <a:gd name="T22" fmla="*/ 65 w 285"/>
                              <a:gd name="T23" fmla="*/ 135 h 165"/>
                              <a:gd name="T24" fmla="*/ 65 w 285"/>
                              <a:gd name="T25" fmla="*/ 135 h 165"/>
                              <a:gd name="T26" fmla="*/ 110 w 285"/>
                              <a:gd name="T27" fmla="*/ 150 h 165"/>
                              <a:gd name="T28" fmla="*/ 155 w 285"/>
                              <a:gd name="T29" fmla="*/ 165 h 165"/>
                              <a:gd name="T30" fmla="*/ 220 w 285"/>
                              <a:gd name="T31" fmla="*/ 145 h 165"/>
                              <a:gd name="T32" fmla="*/ 220 w 285"/>
                              <a:gd name="T33" fmla="*/ 145 h 165"/>
                              <a:gd name="T34" fmla="*/ 245 w 285"/>
                              <a:gd name="T35" fmla="*/ 135 h 165"/>
                              <a:gd name="T36" fmla="*/ 265 w 285"/>
                              <a:gd name="T37" fmla="*/ 120 h 165"/>
                              <a:gd name="T38" fmla="*/ 280 w 285"/>
                              <a:gd name="T39" fmla="*/ 110 h 165"/>
                              <a:gd name="T40" fmla="*/ 285 w 285"/>
                              <a:gd name="T41" fmla="*/ 100 h 165"/>
                              <a:gd name="T42" fmla="*/ 285 w 285"/>
                              <a:gd name="T43" fmla="*/ 100 h 165"/>
                              <a:gd name="T44" fmla="*/ 280 w 285"/>
                              <a:gd name="T45" fmla="*/ 90 h 165"/>
                              <a:gd name="T46" fmla="*/ 270 w 285"/>
                              <a:gd name="T47" fmla="*/ 85 h 165"/>
                              <a:gd name="T48" fmla="*/ 250 w 285"/>
                              <a:gd name="T49" fmla="*/ 90 h 165"/>
                              <a:gd name="T50" fmla="*/ 230 w 285"/>
                              <a:gd name="T51" fmla="*/ 100 h 165"/>
                              <a:gd name="T52" fmla="*/ 175 w 285"/>
                              <a:gd name="T53" fmla="*/ 125 h 165"/>
                              <a:gd name="T54" fmla="*/ 175 w 285"/>
                              <a:gd name="T55" fmla="*/ 125 h 165"/>
                              <a:gd name="T56" fmla="*/ 225 w 285"/>
                              <a:gd name="T57" fmla="*/ 80 h 165"/>
                              <a:gd name="T58" fmla="*/ 225 w 285"/>
                              <a:gd name="T59" fmla="*/ 80 h 165"/>
                              <a:gd name="T60" fmla="*/ 240 w 285"/>
                              <a:gd name="T61" fmla="*/ 55 h 165"/>
                              <a:gd name="T62" fmla="*/ 250 w 285"/>
                              <a:gd name="T63" fmla="*/ 35 h 165"/>
                              <a:gd name="T64" fmla="*/ 250 w 285"/>
                              <a:gd name="T65" fmla="*/ 20 h 165"/>
                              <a:gd name="T66" fmla="*/ 240 w 285"/>
                              <a:gd name="T67" fmla="*/ 10 h 165"/>
                              <a:gd name="T68" fmla="*/ 240 w 285"/>
                              <a:gd name="T69" fmla="*/ 10 h 165"/>
                              <a:gd name="T70" fmla="*/ 230 w 285"/>
                              <a:gd name="T71" fmla="*/ 5 h 165"/>
                              <a:gd name="T72" fmla="*/ 215 w 285"/>
                              <a:gd name="T73" fmla="*/ 15 h 165"/>
                              <a:gd name="T74" fmla="*/ 200 w 285"/>
                              <a:gd name="T75" fmla="*/ 30 h 165"/>
                              <a:gd name="T76" fmla="*/ 190 w 285"/>
                              <a:gd name="T77" fmla="*/ 55 h 165"/>
                              <a:gd name="T78" fmla="*/ 190 w 285"/>
                              <a:gd name="T79" fmla="*/ 55 h 165"/>
                              <a:gd name="T80" fmla="*/ 175 w 285"/>
                              <a:gd name="T81" fmla="*/ 85 h 165"/>
                              <a:gd name="T82" fmla="*/ 160 w 285"/>
                              <a:gd name="T83" fmla="*/ 125 h 165"/>
                              <a:gd name="T84" fmla="*/ 160 w 285"/>
                              <a:gd name="T85" fmla="*/ 125 h 165"/>
                              <a:gd name="T86" fmla="*/ 165 w 285"/>
                              <a:gd name="T87" fmla="*/ 85 h 165"/>
                              <a:gd name="T88" fmla="*/ 165 w 285"/>
                              <a:gd name="T89" fmla="*/ 55 h 165"/>
                              <a:gd name="T90" fmla="*/ 165 w 285"/>
                              <a:gd name="T91" fmla="*/ 55 h 165"/>
                              <a:gd name="T92" fmla="*/ 160 w 285"/>
                              <a:gd name="T93" fmla="*/ 25 h 165"/>
                              <a:gd name="T94" fmla="*/ 155 w 285"/>
                              <a:gd name="T95" fmla="*/ 10 h 165"/>
                              <a:gd name="T96" fmla="*/ 145 w 285"/>
                              <a:gd name="T97" fmla="*/ 0 h 165"/>
                              <a:gd name="T98" fmla="*/ 130 w 285"/>
                              <a:gd name="T99" fmla="*/ 0 h 165"/>
                              <a:gd name="T100" fmla="*/ 130 w 285"/>
                              <a:gd name="T101" fmla="*/ 0 h 165"/>
                              <a:gd name="T102" fmla="*/ 120 w 285"/>
                              <a:gd name="T103" fmla="*/ 5 h 165"/>
                              <a:gd name="T104" fmla="*/ 110 w 285"/>
                              <a:gd name="T105" fmla="*/ 15 h 165"/>
                              <a:gd name="T106" fmla="*/ 110 w 285"/>
                              <a:gd name="T107" fmla="*/ 35 h 165"/>
                              <a:gd name="T108" fmla="*/ 115 w 285"/>
                              <a:gd name="T109" fmla="*/ 65 h 165"/>
                              <a:gd name="T110" fmla="*/ 115 w 285"/>
                              <a:gd name="T111" fmla="*/ 65 h 165"/>
                              <a:gd name="T112" fmla="*/ 125 w 285"/>
                              <a:gd name="T113" fmla="*/ 95 h 165"/>
                              <a:gd name="T114" fmla="*/ 135 w 285"/>
                              <a:gd name="T115" fmla="*/ 125 h 165"/>
                              <a:gd name="T116" fmla="*/ 135 w 285"/>
                              <a:gd name="T117" fmla="*/ 125 h 165"/>
                              <a:gd name="T118" fmla="*/ 110 w 285"/>
                              <a:gd name="T119" fmla="*/ 100 h 165"/>
                              <a:gd name="T120" fmla="*/ 85 w 285"/>
                              <a:gd name="T121" fmla="*/ 80 h 165"/>
                              <a:gd name="T122" fmla="*/ 85 w 285"/>
                              <a:gd name="T123" fmla="*/ 80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85" h="165">
                                <a:moveTo>
                                  <a:pt x="85" y="80"/>
                                </a:moveTo>
                                <a:lnTo>
                                  <a:pt x="85" y="80"/>
                                </a:lnTo>
                                <a:lnTo>
                                  <a:pt x="60" y="65"/>
                                </a:lnTo>
                                <a:lnTo>
                                  <a:pt x="35" y="60"/>
                                </a:lnTo>
                                <a:lnTo>
                                  <a:pt x="20" y="60"/>
                                </a:lnTo>
                                <a:lnTo>
                                  <a:pt x="5" y="75"/>
                                </a:lnTo>
                                <a:lnTo>
                                  <a:pt x="5" y="80"/>
                                </a:lnTo>
                                <a:lnTo>
                                  <a:pt x="0" y="90"/>
                                </a:lnTo>
                                <a:lnTo>
                                  <a:pt x="10" y="105"/>
                                </a:lnTo>
                                <a:lnTo>
                                  <a:pt x="30" y="120"/>
                                </a:lnTo>
                                <a:lnTo>
                                  <a:pt x="65" y="135"/>
                                </a:lnTo>
                                <a:lnTo>
                                  <a:pt x="110" y="150"/>
                                </a:lnTo>
                                <a:lnTo>
                                  <a:pt x="155" y="165"/>
                                </a:lnTo>
                                <a:lnTo>
                                  <a:pt x="220" y="145"/>
                                </a:lnTo>
                                <a:lnTo>
                                  <a:pt x="245" y="135"/>
                                </a:lnTo>
                                <a:lnTo>
                                  <a:pt x="265" y="120"/>
                                </a:lnTo>
                                <a:lnTo>
                                  <a:pt x="280" y="110"/>
                                </a:lnTo>
                                <a:lnTo>
                                  <a:pt x="285" y="100"/>
                                </a:lnTo>
                                <a:lnTo>
                                  <a:pt x="280" y="90"/>
                                </a:lnTo>
                                <a:lnTo>
                                  <a:pt x="270" y="85"/>
                                </a:lnTo>
                                <a:lnTo>
                                  <a:pt x="250" y="90"/>
                                </a:lnTo>
                                <a:lnTo>
                                  <a:pt x="230" y="100"/>
                                </a:lnTo>
                                <a:lnTo>
                                  <a:pt x="175" y="125"/>
                                </a:lnTo>
                                <a:lnTo>
                                  <a:pt x="225" y="80"/>
                                </a:lnTo>
                                <a:lnTo>
                                  <a:pt x="240" y="55"/>
                                </a:lnTo>
                                <a:lnTo>
                                  <a:pt x="250" y="35"/>
                                </a:lnTo>
                                <a:lnTo>
                                  <a:pt x="250" y="20"/>
                                </a:lnTo>
                                <a:lnTo>
                                  <a:pt x="240" y="10"/>
                                </a:lnTo>
                                <a:lnTo>
                                  <a:pt x="230" y="5"/>
                                </a:lnTo>
                                <a:lnTo>
                                  <a:pt x="215" y="15"/>
                                </a:lnTo>
                                <a:lnTo>
                                  <a:pt x="200" y="30"/>
                                </a:lnTo>
                                <a:lnTo>
                                  <a:pt x="190" y="55"/>
                                </a:lnTo>
                                <a:lnTo>
                                  <a:pt x="175" y="85"/>
                                </a:lnTo>
                                <a:lnTo>
                                  <a:pt x="160" y="125"/>
                                </a:lnTo>
                                <a:lnTo>
                                  <a:pt x="165" y="85"/>
                                </a:lnTo>
                                <a:lnTo>
                                  <a:pt x="165" y="55"/>
                                </a:lnTo>
                                <a:lnTo>
                                  <a:pt x="160" y="25"/>
                                </a:lnTo>
                                <a:lnTo>
                                  <a:pt x="155" y="10"/>
                                </a:lnTo>
                                <a:lnTo>
                                  <a:pt x="145" y="0"/>
                                </a:lnTo>
                                <a:lnTo>
                                  <a:pt x="130" y="0"/>
                                </a:lnTo>
                                <a:lnTo>
                                  <a:pt x="120" y="5"/>
                                </a:lnTo>
                                <a:lnTo>
                                  <a:pt x="110" y="15"/>
                                </a:lnTo>
                                <a:lnTo>
                                  <a:pt x="110" y="35"/>
                                </a:lnTo>
                                <a:lnTo>
                                  <a:pt x="115" y="65"/>
                                </a:lnTo>
                                <a:lnTo>
                                  <a:pt x="125" y="95"/>
                                </a:lnTo>
                                <a:lnTo>
                                  <a:pt x="135" y="125"/>
                                </a:lnTo>
                                <a:lnTo>
                                  <a:pt x="110" y="100"/>
                                </a:lnTo>
                                <a:lnTo>
                                  <a:pt x="85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754"/>
                        <wps:cNvSpPr>
                          <a:spLocks/>
                        </wps:cNvSpPr>
                        <wps:spPr bwMode="auto">
                          <a:xfrm>
                            <a:off x="310" y="2890"/>
                            <a:ext cx="625" cy="155"/>
                          </a:xfrm>
                          <a:custGeom>
                            <a:avLst/>
                            <a:gdLst>
                              <a:gd name="T0" fmla="*/ 625 w 625"/>
                              <a:gd name="T1" fmla="*/ 155 h 155"/>
                              <a:gd name="T2" fmla="*/ 625 w 625"/>
                              <a:gd name="T3" fmla="*/ 0 h 155"/>
                              <a:gd name="T4" fmla="*/ 0 w 625"/>
                              <a:gd name="T5" fmla="*/ 25 h 155"/>
                              <a:gd name="T6" fmla="*/ 20 w 625"/>
                              <a:gd name="T7" fmla="*/ 155 h 155"/>
                              <a:gd name="T8" fmla="*/ 625 w 625"/>
                              <a:gd name="T9" fmla="*/ 155 h 155"/>
                              <a:gd name="T10" fmla="*/ 625 w 625"/>
                              <a:gd name="T11" fmla="*/ 155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25" h="155">
                                <a:moveTo>
                                  <a:pt x="625" y="155"/>
                                </a:moveTo>
                                <a:lnTo>
                                  <a:pt x="625" y="0"/>
                                </a:lnTo>
                                <a:lnTo>
                                  <a:pt x="0" y="25"/>
                                </a:lnTo>
                                <a:lnTo>
                                  <a:pt x="20" y="155"/>
                                </a:lnTo>
                                <a:lnTo>
                                  <a:pt x="625" y="15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2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755"/>
                        <wps:cNvSpPr>
                          <a:spLocks/>
                        </wps:cNvSpPr>
                        <wps:spPr bwMode="auto">
                          <a:xfrm>
                            <a:off x="575" y="2900"/>
                            <a:ext cx="100" cy="145"/>
                          </a:xfrm>
                          <a:custGeom>
                            <a:avLst/>
                            <a:gdLst>
                              <a:gd name="T0" fmla="*/ 0 w 100"/>
                              <a:gd name="T1" fmla="*/ 5 h 145"/>
                              <a:gd name="T2" fmla="*/ 10 w 100"/>
                              <a:gd name="T3" fmla="*/ 145 h 145"/>
                              <a:gd name="T4" fmla="*/ 100 w 100"/>
                              <a:gd name="T5" fmla="*/ 145 h 145"/>
                              <a:gd name="T6" fmla="*/ 100 w 100"/>
                              <a:gd name="T7" fmla="*/ 0 h 145"/>
                              <a:gd name="T8" fmla="*/ 0 w 100"/>
                              <a:gd name="T9" fmla="*/ 5 h 145"/>
                              <a:gd name="T10" fmla="*/ 0 w 100"/>
                              <a:gd name="T11" fmla="*/ 5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0" h="145">
                                <a:moveTo>
                                  <a:pt x="0" y="5"/>
                                </a:moveTo>
                                <a:lnTo>
                                  <a:pt x="10" y="145"/>
                                </a:lnTo>
                                <a:lnTo>
                                  <a:pt x="100" y="145"/>
                                </a:lnTo>
                                <a:lnTo>
                                  <a:pt x="100" y="0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1" o:spid="_x0000_s1026" style="position:absolute;margin-left:386.3pt;margin-top:270pt;width:117.75pt;height:192.05pt;rotation:272225fd;z-index:251796480" coordorigin="10,10" coordsize="2315,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">
                <v:shape id="Freeform 692" o:spid="_x0000_s1027" style="position:absolute;left:255;top:10;width:800;height:665;visibility:visible;mso-wrap-style:square;v-text-anchor:top" coordsize="800,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8sm8QA&#10;AADcAAAADwAAAGRycy9kb3ducmV2LnhtbERPTWvCQBC9C/0PyxR6002khJC6SgktSA+FRkvpbcyO&#10;SWh2NmRXk+bXu4LgbR7vc1ab0bTiTL1rLCuIFxEI4tLqhisF+937PAXhPLLG1jIp+CcHm/XDbIWZ&#10;tgN/0bnwlQgh7DJUUHvfZVK6siaDbmE74sAdbW/QB9hXUvc4hHDTymUUJdJgw6Ghxo7ymsq/4mQU&#10;vH0mevmduv2UTOnvx8+h0LLJlXp6HF9fQHga/V18c291mB8/w/WZcIF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PLJvEAAAA3AAAAA8AAAAAAAAAAAAAAAAAmAIAAGRycy9k&#10;b3ducmV2LnhtbFBLBQYAAAAABAAEAPUAAACJAwAAAAA=&#10;" path="m395,30r,l340,10,310,5,285,,255,5r-25,l205,15,180,25,155,40,130,60,105,80,85,105,40,170,,250,40,235,80,225r35,-5l155,220,225,120,200,220r40,10l280,240r80,-80l330,255r60,30l455,235r-25,75l480,350r50,-35l505,370r50,40l590,390r-15,40l615,470r25,-10l635,485r80,85l800,665,765,540,725,430,675,330,620,240,570,170,515,110,455,65,395,30xe" fillcolor="#d9ead5 [663]" strokecolor="#b3d5ab [1303]" strokeweight="1pt">
                  <v:shadow color="#264221 [1607]" opacity=".5" offset="1pt"/>
                  <v:path arrowok="t" o:connecttype="custom" o:connectlocs="395,30;395,30;340,10;310,5;285,0;255,5;230,5;205,15;180,25;180,25;155,40;130,60;105,80;85,105;40,170;0,250;0,250;40,235;80,225;115,220;155,220;225,120;200,220;200,220;240,230;280,240;360,160;330,255;330,255;390,285;455,235;430,310;430,310;480,350;530,315;505,370;505,370;555,410;590,390;575,430;575,430;615,470;640,460;635,485;635,485;715,570;800,665;800,665;800,665;765,540;725,430;675,330;620,240;620,240;570,170;515,110;455,65;395,30;395,30" o:connectangles="0,0,0,0,0,0,0,0,0,0,0,0,0,0,0,0,0,0,0,0,0,0,0,0,0,0,0,0,0,0,0,0,0,0,0,0,0,0,0,0,0,0,0,0,0,0,0,0,0,0,0,0,0,0,0,0,0,0,0"/>
                </v:shape>
                <v:shape id="Freeform 693" o:spid="_x0000_s1028" style="position:absolute;left:1055;top:115;width:1080;height:560;visibility:visible;mso-wrap-style:square;v-text-anchor:top" coordsize="1080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AO8IA&#10;AADcAAAADwAAAGRycy9kb3ducmV2LnhtbERPS2vCQBC+C/6HZYTezCZCW4lZpSi2aW4+Sq9DdkxC&#10;s7NLdqvpv+8WCt7m43tOsRlNL640+M6ygixJQRDXVnfcKDif9vMlCB+QNfaWScEPedisp5MCc21v&#10;fKDrMTQihrDPUUEbgsul9HVLBn1iHXHkLnYwGCIcGqkHvMVw08tFmj5Jgx3HhhYdbVuqv47fRkFd&#10;vX8af9i/av1WfrjKnRbP2U6ph9n4sgIRaAx38b+71HF+9gh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UA7wgAAANwAAAAPAAAAAAAAAAAAAAAAAJgCAABkcnMvZG93&#10;bnJldi54bWxQSwUGAAAAAAQABAD1AAAAhwMAAAAA&#10;" path="m890,55r,l865,40,830,25,800,15,765,5,730,,695,,660,,620,5,580,15,540,30,500,45,460,60r-80,45l300,165r-40,40l215,245r-35,45l140,340,70,440,,560r5,l125,480,240,415r,-25l265,405r60,-30l315,330r40,30l425,330,405,270r55,45l530,290,510,205r70,65l665,255,640,150r85,100l780,250r55,l815,140r75,120l935,270r50,15l1030,305r50,20l1040,235r-20,-35l1000,160,975,130,950,100,920,75,890,55xe" fillcolor="#d9ead5 [663]" strokecolor="#b3d5ab [1303]" strokeweight="1pt">
                  <v:shadow color="#264221 [1607]" opacity=".5" offset="1pt"/>
                  <v:path arrowok="t" o:connecttype="custom" o:connectlocs="890,55;830,25;765,5;695,0;620,5;580,15;500,45;380,105;300,165;215,245;140,340;0,560;5,560;240,415;265,405;325,375;355,360;425,330;460,315;530,290;580,270;665,255;725,250;780,250;815,140;890,260;985,285;1080,325;1040,235;1000,160;950,100;890,55" o:connectangles="0,0,0,0,0,0,0,0,0,0,0,0,0,0,0,0,0,0,0,0,0,0,0,0,0,0,0,0,0,0,0,0"/>
                </v:shape>
                <v:shape id="Freeform 694" o:spid="_x0000_s1029" style="position:absolute;left:30;top:565;width:1015;height:610;visibility:visible;mso-wrap-style:square;v-text-anchor:top" coordsize="1015,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RHMQA&#10;AADcAAAADwAAAGRycy9kb3ducmV2LnhtbERP32vCMBB+F/Y/hBvsTdNmTKQaxQ2E4R5k3RB8O5uz&#10;LTaX0mSa/feLMPDtPr6ft1hF24kLDb51rCGfZCCIK2darjV8f23GMxA+IBvsHJOGX/KwWj6MFlgY&#10;d+VPupShFimEfYEamhD6QkpfNWTRT1xPnLiTGyyGBIdamgGvKdx2UmXZVFpsOTU02NNbQ9W5/LEa&#10;Yqme85eYq/1mO9se1MdJvR53Wj89xvUcRKAY7uJ/97tJ8/Mp3J5JF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GkRzEAAAA3AAAAA8AAAAAAAAAAAAAAAAAmAIAAGRycy9k&#10;b3ducmV2LnhtbFBLBQYAAAAABAAEAPUAAACJAwAAAAA=&#10;" path="m275,330l245,200r80,95l395,260,380,160r60,75l510,215r,-70l545,200r75,-15l620,135r30,40l715,160r10,-25l745,155,860,135,990,120r25,-10l875,65,740,30,610,10,550,,490,,390,,340,10r-45,5l255,25,215,40,175,55,140,75,110,95,85,120,60,140,45,165,25,195,15,220,5,255,,285r,35l,355r10,40l20,435r15,40l55,520r55,90l120,565r15,-45l155,480r20,-40l125,305r80,95l240,365r35,-35xe" fillcolor="#d9ead5 [663]" strokecolor="#b3d5ab [1303]" strokeweight="1pt">
                  <v:shadow color="#264221 [1607]" opacity=".5" offset="1pt"/>
                  <v:path arrowok="t" o:connecttype="custom" o:connectlocs="245,200;325,295;380,160;440,235;510,145;545,200;620,135;650,175;725,135;745,155;990,120;1015,110;875,65;610,10;490,0;390,0;295,15;215,40;140,75;110,95;60,140;25,195;5,255;0,285;0,355;20,435;55,520;110,610;135,520;175,440;205,400;240,365;275,330" o:connectangles="0,0,0,0,0,0,0,0,0,0,0,0,0,0,0,0,0,0,0,0,0,0,0,0,0,0,0,0,0,0,0,0,0"/>
                </v:shape>
                <v:shape id="Freeform 695" o:spid="_x0000_s1030" style="position:absolute;left:360;top:680;width:690;height:910;visibility:visible;mso-wrap-style:square;v-text-anchor:top" coordsize="690,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1KSMQA&#10;AADcAAAADwAAAGRycy9kb3ducmV2LnhtbESP22rCQBCG7wu+wzKCd3VjwVZSV6kWIQgiHqC3Q3ZM&#10;QrOzIbvR6NN3CoXezTD/4Zv5sne1ulIbKs8GJuMEFHHubcWFgfNp8zwDFSKyxdozGbhTgOVi8DTH&#10;1PobH+h6jIWSEA4pGihjbFKtQ16SwzD2DbHcLr51GGVtC21bvEm4q/VLkrxqhxVLQ4kNrUvKv4+d&#10;k97dY2+zy77zn122PRXTr9VO8Mxo2H+8g4rUx3/xnzuzgj95g99nZAK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dSkjEAAAA3AAAAA8AAAAAAAAAAAAAAAAAmAIAAGRycy9k&#10;b3ducmV2LnhtbFBLBQYAAAAABAAEAPUAAACJAwAAAAA=&#10;" path="m485,205r,-25l505,185,590,95,690,,660,5,555,45,460,90r-95,50l285,195r-75,60l145,320,95,385,50,455,25,520,5,585,,645r5,60l15,730r10,30l40,785r15,30l80,840r25,25l165,910r-5,-45l160,820r5,-45l170,730,100,650r80,35l195,635r20,-50l160,495r80,35l280,465,245,385r65,35l350,360,330,305r45,25l420,275,410,235r35,15l485,205xe" fillcolor="#d9ead5 [663]" strokecolor="#b3d5ab [1303]" strokeweight="1pt">
                  <v:shadow color="#264221 [1607]" opacity=".5" offset="1pt"/>
                  <v:path arrowok="t" o:connecttype="custom" o:connectlocs="485,205;485,180;505,185;505,185;590,95;690,0;690,0;660,5;660,5;555,45;460,90;365,140;285,195;285,195;210,255;145,320;95,385;50,455;50,455;25,520;5,585;0,645;5,705;5,705;15,730;25,760;40,785;55,815;80,840;105,865;165,910;165,910;160,865;160,820;165,775;170,730;100,650;180,685;180,685;195,635;215,585;160,495;240,530;240,530;280,465;245,385;310,420;310,420;350,360;330,305;375,330;375,330;420,275;410,235;445,250;445,250;485,205;485,205" o:connectangles="0,0,0,0,0,0,0,0,0,0,0,0,0,0,0,0,0,0,0,0,0,0,0,0,0,0,0,0,0,0,0,0,0,0,0,0,0,0,0,0,0,0,0,0,0,0,0,0,0,0,0,0,0,0,0,0,0,0"/>
                </v:shape>
                <v:shape id="Freeform 696" o:spid="_x0000_s1031" style="position:absolute;left:1065;top:675;width:710;height:725;visibility:visible;mso-wrap-style:square;v-text-anchor:top" coordsize="710,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cbcMA&#10;AADcAAAADwAAAGRycy9kb3ducmV2LnhtbESPQW/CMAyF70j8h8hI3CCFw5g6AgIEWk+TYBNnr/Ha&#10;ao1TJSmUfz8fkHaz9Z7f+7zeDq5VNwqx8WxgMc9AEZfeNlwZ+Po8zV5BxYRssfVMBh4UYbsZj9aY&#10;W3/nM90uqVISwjFHA3VKXa51LGtyGOe+IxbtxweHSdZQaRvwLuGu1csse9EOG5aGGjs61FT+Xnpn&#10;oLen0Mf3UJzdx/c+hmJ5XF2vxkwnw+4NVKIh/Zuf14UV/IXQyjMygd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zcbcMAAADcAAAADwAAAAAAAAAAAAAAAACYAgAAZHJzL2Rv&#10;d25yZXYueG1sUEsFBgAAAAAEAAQA9QAAAIgDAAAAAA==&#10;" path="m5,l,5,100,75r90,65l210,135r,20l255,190r30,-15l275,210r50,40l365,225r-15,50l395,320r60,-35l425,355r40,55l545,370r-50,80l510,490r20,40l610,495r-70,75l550,610r,35l555,685r-5,40l610,675r45,-45l675,605r15,-25l700,555r5,-25l710,480r-5,-50l685,375,650,325,605,270,550,220,485,170,410,125,320,85,225,50,115,25,5,xe" fillcolor="#d9ead5 [663]" strokecolor="#b3d5ab [1303]" strokeweight="1pt">
                  <v:shadow color="#264221 [1607]" opacity=".5" offset="1pt"/>
                  <v:path arrowok="t" o:connecttype="custom" o:connectlocs="5,0;0,5;0,5;100,75;190,140;210,135;210,155;210,155;255,190;285,175;275,210;275,210;325,250;365,225;350,275;350,275;395,320;455,285;425,355;425,355;465,410;545,370;495,450;495,450;510,490;530,530;610,495;540,570;540,570;550,610;550,645;555,685;550,725;550,725;610,675;655,630;675,605;690,580;700,555;705,530;705,530;710,480;705,430;685,375;650,325;650,325;605,270;550,220;485,170;410,125;410,125;320,85;225,50;115,25;5,0;5,0" o:connectangles="0,0,0,0,0,0,0,0,0,0,0,0,0,0,0,0,0,0,0,0,0,0,0,0,0,0,0,0,0,0,0,0,0,0,0,0,0,0,0,0,0,0,0,0,0,0,0,0,0,0,0,0,0,0,0,0"/>
                </v:shape>
                <v:shape id="Freeform 697" o:spid="_x0000_s1032" style="position:absolute;left:1065;top:570;width:1240;height:595;visibility:visible;mso-wrap-style:square;v-text-anchor:top" coordsize="1240,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yCZ8QA&#10;AADcAAAADwAAAGRycy9kb3ducmV2LnhtbERP22rCQBB9F/yHZQTfdGOlXqKriFRoaaHEC/g4ZMck&#10;mJ0N2a1Gv94tCL7N4VxnvmxMKS5Uu8KygkE/AkGcWl1wpmC/2/QmIJxH1lhaJgU3crBctFtzjLW9&#10;ckKXrc9ECGEXo4Lc+yqW0qU5GXR9WxEH7mRrgz7AOpO6xmsIN6V8i6KRNFhwaMixonVO6Xn7ZxRs&#10;Ep28j34/3PDGx8Puaz1Ofu7fSnU7zWoGwlPjX+Kn+1OH+YMp/D8TLp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MgmfEAAAA3AAAAA8AAAAAAAAAAAAAAAAAmAIAAGRycy9k&#10;b3ducmV2LnhtbFBLBQYAAAAABAAEAPUAAACJAwAAAAA=&#10;" path="m,100r5,5l175,125r160,20l360,130r10,25l450,165r35,-40l485,175r90,20l625,140r-5,65l700,230r80,-75l760,250r80,35l940,195,900,320r40,35l980,390r105,-95l1015,425r25,40l1060,505r20,40l1090,595r40,-45l1160,505r25,-40l1205,425r15,-40l1235,350r5,-35l1240,280r-5,-30l1225,220r-15,-25l1195,165r-25,-20l1145,120r-30,-20l1080,80,1035,60,990,45,945,30,890,20,780,5,650,,505,5,345,25,180,60,,100xe" fillcolor="#d9ead5 [663]" strokecolor="#b3d5ab [1303]" strokeweight="1pt">
                  <v:shadow color="#264221 [1607]" opacity=".5" offset="1pt"/>
                  <v:path arrowok="t" o:connecttype="custom" o:connectlocs="5,105;175,125;360,130;370,155;485,125;485,175;625,140;620,205;780,155;760,250;940,195;900,320;980,390;1015,425;1040,465;1080,545;1090,595;1160,505;1205,425;1235,350;1240,280;1235,250;1210,195;1170,145;1115,100;1080,80;990,45;890,20;650,0;505,5;180,60;0,100" o:connectangles="0,0,0,0,0,0,0,0,0,0,0,0,0,0,0,0,0,0,0,0,0,0,0,0,0,0,0,0,0,0,0,0"/>
                </v:shape>
                <v:shape id="Freeform 698" o:spid="_x0000_s1033" style="position:absolute;left:625;top:680;width:535;height:2320;visibility:visible;mso-wrap-style:square;v-text-anchor:top" coordsize="535,2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8d1sUA&#10;AADcAAAADwAAAGRycy9kb3ducmV2LnhtbESPQWvCQBCF74X+h2UKvdWNHoqkriEIxQot1tgfMGTH&#10;JJqdTbJrTP9951DwNsN78943q2xyrRppCI1nA/NZAoq49LbhysDP8f1lCSpEZIutZzLwSwGy9ePD&#10;ClPrb3ygsYiVkhAOKRqoY+xSrUNZk8Mw8x2xaCc/OIyyDpW2A94k3LV6kSSv2mHD0lBjR5uayktx&#10;dQZovrP7z/HrHLZb23/3Obr+2Bvz/DTlb6AiTfFu/r/+sIK/EHx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x3WxQAAANwAAAAPAAAAAAAAAAAAAAAAAJgCAABkcnMv&#10;ZG93bnJldi54bWxQSwUGAAAAAAQABAD1AAAAigMAAAAA&#10;" path="m215,1505r,l130,1690,85,1795r-35,90l30,1945r-10,55l10,2055,,2110r,55l,2215r5,55l15,2320r495,l480,2275r-25,-45l430,2185r-20,-50l395,2085r-15,-50l370,1980r-5,-55l360,1865r,-60l365,1740r10,-65l395,1535r40,-155l480,1205r15,-90l510,1030r10,-90l530,855r5,-85l535,680r,-85l530,510,520,425,510,340,495,250,480,165,460,80,435,r10,230l445,440,435,635r-10,95l415,815r-15,80l385,980r-45,170l285,1325r-70,180xe" fillcolor="#664c26 [1609]" strokecolor="#d9c19b [1945]" strokeweight=".25pt">
                  <v:path arrowok="t" o:connecttype="custom" o:connectlocs="215,1505;215,1505;130,1690;130,1690;85,1795;50,1885;50,1885;30,1945;20,2000;10,2055;0,2110;0,2165;0,2215;5,2270;15,2320;510,2320;510,2320;480,2275;455,2230;430,2185;410,2135;395,2085;380,2035;370,1980;365,1925;365,1925;360,1865;360,1805;365,1740;375,1675;395,1535;435,1380;435,1380;480,1205;495,1115;510,1030;520,940;530,855;535,770;535,680;535,595;530,510;520,425;510,340;495,250;480,165;460,80;435,0;435,0;445,230;445,440;435,635;425,730;415,815;415,815;400,895;385,980;340,1150;285,1325;215,1505;215,1505" o:connectangles="0,0,0,0,0,0,0,0,0,0,0,0,0,0,0,0,0,0,0,0,0,0,0,0,0,0,0,0,0,0,0,0,0,0,0,0,0,0,0,0,0,0,0,0,0,0,0,0,0,0,0,0,0,0,0,0,0,0,0,0,0"/>
                </v:shape>
                <v:shape id="Freeform 699" o:spid="_x0000_s1034" style="position:absolute;left:1070;top:975;width:85;height:200;visibility:visible;mso-wrap-style:square;v-text-anchor:top" coordsize="8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qmk8IA&#10;AADcAAAADwAAAGRycy9kb3ducmV2LnhtbERPS4vCMBC+L/gfwgheFk2tIGs1igiKHmRZH3gdm7Et&#10;NpPSxFr/vVlY2Nt8fM+ZLVpTioZqV1hWMBxEIIhTqwvOFJyO6/4XCOeRNZaWScGLHCzmnY8ZJto+&#10;+Yeag89ECGGXoILc+yqR0qU5GXQDWxEH7mZrgz7AOpO6xmcIN6WMo2gsDRYcGnKsaJVTej88jAKW&#10;UXw9fsrN7vvcVPvLSBfj9USpXrddTkF4av2/+M+91WF+PITfZ8IF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SqaTwgAAANwAAAAPAAAAAAAAAAAAAAAAAJgCAABkcnMvZG93&#10;bnJldi54bWxQSwUGAAAAAAQABAD1AAAAhwMAAAAA&#10;" path="m60,l,,,195r85,5l75,100,60,xe" fillcolor="#997339 [2409]" strokecolor="#d9c19b [1945]" strokeweight=".25pt">
                  <v:path arrowok="t" o:connecttype="custom" o:connectlocs="60,0;0,0;0,0;0,195;85,200;85,200;75,100;60,0;60,0" o:connectangles="0,0,0,0,0,0,0,0,0"/>
                </v:shape>
                <v:shape id="Freeform 700" o:spid="_x0000_s1035" style="position:absolute;left:1030;top:1360;width:130;height:230;visibility:visible;mso-wrap-style:square;v-text-anchor:top" coordsize="13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oY6MAA&#10;AADcAAAADwAAAGRycy9kb3ducmV2LnhtbERPzWqDQBC+F/IOywRya9YYSIN1DTVYyLUxDzC4E5W6&#10;s3Z3o/btu4VCb/Px/U5+WswgJnK+t6xgt01AEDdW99wquNXvz0cQPiBrHCyTgm/ycCpWTzlm2s78&#10;QdM1tCKGsM9QQRfCmEnpm44M+q0diSN3t85giNC1UjucY7gZZJokB2mw59jQ4UjnjprP68MoWMbq&#10;69BWZV+78ryfLvVUvnip1Ga9vL2CCLSEf/Gf+6Lj/DSF32fiBb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oY6MAAAADcAAAADwAAAAAAAAAAAAAAAACYAgAAZHJzL2Rvd25y&#10;ZXYueG1sUEsFBgAAAAAEAAQA9QAAAIUDAAAAAA==&#10;" path="m130,l25,,10,135,,195r120,35l130,115,130,xe" fillcolor="#997339 [2409]" strokecolor="#d9c19b [1945]" strokeweight=".25pt">
                  <v:path arrowok="t" o:connecttype="custom" o:connectlocs="130,0;25,0;25,0;10,135;10,135;0,195;120,230;120,230;130,115;130,0;130,0" o:connectangles="0,0,0,0,0,0,0,0,0,0,0"/>
                </v:shape>
                <v:shape id="Freeform 701" o:spid="_x0000_s1036" style="position:absolute;left:905;top:1760;width:220;height:265;visibility:visible;mso-wrap-style:square;v-text-anchor:top" coordsize="220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4QoMMA&#10;AADcAAAADwAAAGRycy9kb3ducmV2LnhtbERPS2vCQBC+F/wPyxS81U0tSInZBFGEHorQVARvY3by&#10;wOxsyG5N4q93C4Xe5uN7TpKNphU36l1jWcHrIgJBXFjdcKXg+L1/eQfhPLLG1jIpmMhBls6eEoy1&#10;HfiLbrmvRAhhF6OC2vsultIVNRl0C9sRB660vUEfYF9J3eMQwk0rl1G0kgYbDg01drStqbjmP0bB&#10;7ozH8b7q8sP58pmfkLe23E9KzZ/HzRqEp9H/i//cHzrMX77B7zPhApk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4QoMMAAADcAAAADwAAAAAAAAAAAAAAAACYAgAAZHJzL2Rv&#10;d25yZXYueG1sUEsFBgAAAAAEAAQA9QAAAIgDAAAAAA==&#10;" path="m165,265r,l195,145,220,25,80,,45,125,,250r165,15xe" fillcolor="#997339 [2409]" strokecolor="#d9c19b [1945]" strokeweight=".25pt">
                  <v:path arrowok="t" o:connecttype="custom" o:connectlocs="165,265;165,265;195,145;220,25;80,0;80,0;45,125;0,250;165,265;165,265" o:connectangles="0,0,0,0,0,0,0,0,0,0"/>
                </v:shape>
                <v:shape id="Freeform 702" o:spid="_x0000_s1037" style="position:absolute;left:675;top:2245;width:330;height:320;visibility:visible;mso-wrap-style:square;v-text-anchor:top" coordsize="330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zRMsMA&#10;AADcAAAADwAAAGRycy9kb3ducmV2LnhtbERPTWvCQBC9F/wPywi91V1DlRJdRUtKC6VCoxdvQ3ZM&#10;QrKzIbvV1F/fLQje5vE+Z7kebCvO1PvasYbpRIEgLpypudRw2L89vYDwAdlg65g0/JKH9Wr0sMTU&#10;uAt/0zkPpYgh7FPUUIXQpVL6oiKLfuI64sidXG8xRNiX0vR4ieG2lYlSc2mx5thQYUevFRVN/mM1&#10;tPzeqa9ihrutb46f/qqSbJdp/TgeNgsQgYZwF9/cHybOT57h/5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zRMsMAAADcAAAADwAAAAAAAAAAAAAAAACYAgAAZHJzL2Rv&#10;d25yZXYueG1sUEsFBgAAAAAEAAQA9QAAAIgDAAAAAA==&#10;" path="m330,55l135,,80,125,35,230,,320,310,300r,-55l315,185,330,55xe" fillcolor="#997339 [2409]" strokecolor="#d9c19b [1945]" strokeweight=".25pt">
                  <v:path arrowok="t" o:connecttype="custom" o:connectlocs="330,55;135,0;135,0;80,125;80,125;35,230;0,320;310,300;310,300;310,245;315,185;330,55;330,55" o:connectangles="0,0,0,0,0,0,0,0,0,0,0,0,0"/>
                </v:shape>
                <v:shape id="Freeform 703" o:spid="_x0000_s1038" style="position:absolute;left:85;top:1290;width:110;height:230;visibility:visible;mso-wrap-style:square;v-text-anchor:top" coordsize="11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cesMA&#10;AADcAAAADwAAAGRycy9kb3ducmV2LnhtbERPTWvCQBC9F/wPywje6qZKSxpdRURBehAa9dDbmJ0m&#10;wexs2N1o/PduoeBtHu9z5sveNOJKzteWFbyNExDEhdU1lwqOh+1rCsIHZI2NZVJwJw/LxeBljpm2&#10;N/6max5KEUPYZ6igCqHNpPRFRQb92LbEkfu1zmCI0JVSO7zFcNPISZJ8SIM1x4YKW1pXVFzyzig4&#10;tT9ndGl6YVecPjdfh30/7TqlRsN+NQMRqA9P8b97p+P8yTv8PRMv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cesMAAADcAAAADwAAAAAAAAAAAAAAAACYAgAAZHJzL2Rv&#10;d25yZXYueG1sUEsFBgAAAAAEAAQA9QAAAIgDAAAAAA==&#10;" path="m75,l35,,15,50,5,95,,130r,35l5,190r10,20l35,225r20,5l75,230,90,220r10,-20l110,175r,-35l100,100,90,55,75,xe" filled="f" fillcolor="#dfd7e7 [664]" stroked="f" strokecolor="#5a5a5a [2109]" strokeweight=".25pt">
                  <v:path arrowok="t" o:connecttype="custom" o:connectlocs="75,0;35,0;35,0;15,50;5,95;0,130;0,165;5,190;15,210;35,225;55,230;55,230;75,230;90,220;100,200;110,175;110,140;100,100;90,55;75,0;75,0" o:connectangles="0,0,0,0,0,0,0,0,0,0,0,0,0,0,0,0,0,0,0,0,0"/>
                </v:shape>
                <v:shape id="Freeform 704" o:spid="_x0000_s1039" style="position:absolute;left:10;top:1200;width:260;height:130;visibility:visible;mso-wrap-style:square;v-text-anchor:top" coordsize="26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jBlcAA&#10;AADcAAAADwAAAGRycy9kb3ducmV2LnhtbERPS2sCMRC+C/0PYQreNKsUla1RZFvBk9BVPA+b2Qfd&#10;TJYk1eivbwoFb/PxPWe9jaYXV3K+s6xgNs1AEFdWd9woOJ/2kxUIH5A19pZJwZ08bDcvozXm2t74&#10;i65laEQKYZ+jgjaEIZfSVy0Z9FM7ECeuts5gSNA1Uju8pXDTy3mWLaTBjlNDiwMVLVXf5Y9RoH19&#10;vMTl8a342H/aOq4Kco9SqfFr3L2DCBTDU/zvPug0f76Av2fSB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jBlcAAAADcAAAADwAAAAAAAAAAAAAAAACYAgAAZHJzL2Rvd25y&#10;ZXYueG1sUEsFBgAAAAAEAAQA9QAAAIUDAAAAAA==&#10;" path="m260,130r,l250,95,235,70,220,50,200,30,185,15,165,10,145,5,125,,105,5,85,10,70,20,50,35,35,55,25,75,10,95,,120r260,10xe" filled="f" fillcolor="#dfd7e7 [664]" stroked="f" strokecolor="#5a5a5a [2109]" strokeweight=".25pt">
                  <v:path arrowok="t" o:connecttype="custom" o:connectlocs="260,130;260,130;250,95;235,70;220,50;200,30;200,30;185,15;165,10;145,5;125,0;125,0;105,5;85,10;70,20;50,35;50,35;35,55;25,75;10,95;0,120;260,130;260,130" o:connectangles="0,0,0,0,0,0,0,0,0,0,0,0,0,0,0,0,0,0,0,0,0,0,0"/>
                </v:shape>
                <v:shape id="Freeform 705" o:spid="_x0000_s1040" style="position:absolute;left:1990;top:1185;width:335;height:330;visibility:visible;mso-wrap-style:square;v-text-anchor:top" coordsize="335,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6OssAA&#10;AADcAAAADwAAAGRycy9kb3ducmV2LnhtbERPS4vCMBC+L/gfwgje1lQPulajiFKosAg+wOvQjE2x&#10;mZQmav33G0HY23x8z1msOluLB7W+cqxgNExAEBdOV1wqOJ+y7x8QPiBrrB2Tghd5WC17XwtMtXvy&#10;gR7HUIoYwj5FBSaEJpXSF4Ys+qFriCN3da3FEGFbSt3iM4bbWo6TZCItVhwbDDa0MVTcjnerYE83&#10;n/+a3cw0h0suN1mSbS9npQb9bj0HEagL/+KPO9dx/ngK72fi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6OssAAAADcAAAADwAAAAAAAAAAAAAAAACYAgAAZHJzL2Rvd25y&#10;ZXYueG1sUEsFBgAAAAAEAAQA9QAAAIUDAAAAAA==&#10;" path="m165,r,l135,,105,10,75,25,50,45,30,75,15,100,5,130,,165r5,30l10,220r10,20l35,265r15,15l75,305r30,15l135,330r30,l200,330r30,-10l260,305r25,-25l305,255r15,-25l330,200r5,-35l330,145r-5,-30l315,90,305,70,285,45,260,25,230,10,200,,165,xe" filled="f" fillcolor="#dfd7e7 [664]" stroked="f" strokecolor="#5a5a5a [2109]" strokeweight=".25pt">
                  <v:path arrowok="t" o:connecttype="custom" o:connectlocs="165,0;165,0;135,0;105,10;75,25;50,45;50,45;30,75;15,100;5,130;0,165;0,165;5,195;5,195;10,220;20,240;35,265;50,280;50,280;75,305;105,320;135,330;165,330;165,330;200,330;230,320;260,305;285,280;285,280;305,255;320,230;330,200;335,165;335,165;330,145;330,145;325,115;315,90;305,70;285,45;285,45;260,25;230,10;200,0;165,0;165,0" o:connectangles="0,0,0,0,0,0,0,0,0,0,0,0,0,0,0,0,0,0,0,0,0,0,0,0,0,0,0,0,0,0,0,0,0,0,0,0,0,0,0,0,0,0,0,0,0,0"/>
                </v:shape>
                <v:shape id="Freeform 706" o:spid="_x0000_s1041" style="position:absolute;left:1995;top:1295;width:330;height:220;visibility:visible;mso-wrap-style:square;v-text-anchor:top" coordsize="33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a0cUA&#10;AADcAAAADwAAAGRycy9kb3ducmV2LnhtbESP0WoCQQxF3wv9hyEF33RWqdJuHUWlhYoiVvsBYSbd&#10;XdzJLDujrn9vHoS+Jdybe0+m887X6kJtrAIbGA4yUMQ2uIoLA7/Hr/4bqJiQHdaBycCNIsxnz09T&#10;zF248g9dDqlQEsIxRwNlSk2udbQleYyD0BCL9hdaj0nWttCuxauE+1qPsmyiPVYsDSU2tCrJng5n&#10;b2A/3jWbyfD182j3dvt+q5d0Wi+N6b10iw9Qibr0b35cfzvBHwmtPCMT6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FrRxQAAANwAAAAPAAAAAAAAAAAAAAAAAJgCAABkcnMv&#10;ZG93bnJldi54bWxQSwUGAAAAAAQABAD1AAAAigMAAAAA&#10;" path="m,85r,l5,110r10,20l30,155r15,15l70,195r30,15l130,220r30,l195,220r30,-10l255,195r25,-25l300,145r15,-25l325,90r5,-35l325,35r-55,90l205,,135,140,60,5,,85xe" filled="f" fillcolor="#dfd7e7 [664]" stroked="f" strokecolor="#5a5a5a [2109]" strokeweight=".25pt">
                  <v:path arrowok="t" o:connecttype="custom" o:connectlocs="0,85;0,85;5,110;15,130;30,155;45,170;45,170;70,195;100,210;130,220;160,220;160,220;195,220;225,210;255,195;280,170;280,170;300,145;315,120;325,90;330,55;330,55;325,35;270,125;205,0;135,140;60,5;0,85;0,85" o:connectangles="0,0,0,0,0,0,0,0,0,0,0,0,0,0,0,0,0,0,0,0,0,0,0,0,0,0,0,0,0"/>
                </v:shape>
                <v:shape id="Freeform 707" o:spid="_x0000_s1042" style="position:absolute;left:110;top:270;width:290;height:240;visibility:visible;mso-wrap-style:square;v-text-anchor:top" coordsize="29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9JcAA&#10;AADcAAAADwAAAGRycy9kb3ducmV2LnhtbERPS4vCMBC+C/sfwizsTdP1IG41iiyK3urzPjRjW2wm&#10;JYlt3V9vBGFv8/E9Z77sTS1acr6yrOB7lIAgzq2uuFBwPm2GUxA+IGusLZOCB3lYLj4Gc0y17fhA&#10;7TEUIoawT1FBGUKTSunzkgz6kW2II3e1zmCI0BVSO+xiuKnlOEkm0mDFsaHEhn5Lym/Hu1GQdfbi&#10;Dqfsb//Yu4332+t6m7VKfX32qxmIQH34F7/dOx3nj3/g9Uy8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Y9JcAAAADcAAAADwAAAAAAAAAAAAAAAACYAgAAZHJzL2Rvd25y&#10;ZXYueG1sUEsFBgAAAAAEAAQA9QAAAIUDAAAAAA==&#10;" path="m245,35r,l225,20,200,10,175,5,145,,115,5,90,10,65,20,45,35,20,60,5,90,,120r5,25l15,170r10,15l45,205r20,15l90,230r25,10l145,240r30,l200,230r25,-10l245,205r20,-20l280,160r5,-20l290,120,285,90,270,60,245,35xe" filled="f" fillcolor="#dfd7e7 [664]" stroked="f" strokecolor="#5a5a5a [2109]" strokeweight=".25pt">
                  <v:path arrowok="t" o:connecttype="custom" o:connectlocs="245,35;245,35;225,20;200,10;175,5;145,0;145,0;115,5;90,10;65,20;45,35;45,35;20,60;5,90;5,90;0,120;0,120;5,145;15,170;15,170;25,185;45,205;45,205;65,220;90,230;115,240;145,240;145,240;175,240;200,230;225,220;245,205;245,205;265,185;280,160;280,160;285,140;290,120;290,120;285,90;285,90;270,60;245,35;245,35" o:connectangles="0,0,0,0,0,0,0,0,0,0,0,0,0,0,0,0,0,0,0,0,0,0,0,0,0,0,0,0,0,0,0,0,0,0,0,0,0,0,0,0,0,0,0,0"/>
                </v:shape>
                <v:shape id="Freeform 708" o:spid="_x0000_s1043" style="position:absolute;left:110;top:360;width:290;height:80;visibility:visible;mso-wrap-style:square;v-text-anchor:top" coordsize="29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DLdMUA&#10;AADcAAAADwAAAGRycy9kb3ducmV2LnhtbESPzWrDQAyE74W+w6JCb806MbSJm00IgUJObfPzAGJX&#10;tU28WuPdOLafvjoUepOY0cyn9Xbwjeqpi3VgA/NZBorYBldzaeBy/nhZgooJ2WETmAyMFGG7eXxY&#10;Y+HCnY/Un1KpJIRjgQaqlNpC62gr8hhnoSUW7Sd0HpOsXaldh3cJ941eZNmr9lizNFTY0r4iez3d&#10;vIHV9/H2mU/T2Y72K++nMeDu7WDM89OweweVaEj/5r/rgxP8XPD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4Mt0xQAAANwAAAAPAAAAAAAAAAAAAAAAAJgCAABkcnMv&#10;ZG93bnJldi54bWxQSwUGAAAAAAQABAD1AAAAigMAAAAA&#10;" path="m,30r,l5,55,15,80,280,70r5,-20l290,30,285,,5,,,30xe" filled="f" fillcolor="#dfd7e7 [664]" stroked="f" strokecolor="#5a5a5a [2109]" strokeweight=".25pt">
                  <v:path arrowok="t" o:connecttype="custom" o:connectlocs="0,30;0,30;5,55;15,80;280,70;280,70;285,50;290,30;290,30;285,0;5,0;5,0;0,30;0,30" o:connectangles="0,0,0,0,0,0,0,0,0,0,0,0,0,0"/>
                </v:shape>
                <v:shape id="Freeform 709" o:spid="_x0000_s1044" style="position:absolute;left:375;top:1620;width:300;height:300;visibility:visible;mso-wrap-style:square;v-text-anchor:top" coordsize="300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/a48AA&#10;AADcAAAADwAAAGRycy9kb3ducmV2LnhtbERPTYvCMBC9L/gfwgh7W1NdUKlNRQVB2JNd8Tw0Y1Ns&#10;JrWJWv31G0HY2zze52TL3jbiRp2vHSsYjxIQxKXTNVcKDr/brzkIH5A1No5JwYM8LPPBR4apdnfe&#10;060IlYgh7FNUYEJoUyl9aciiH7mWOHIn11kMEXaV1B3eY7ht5CRJptJizbHBYEsbQ+W5uFoFbRNm&#10;s+nxYtbVs5Y/+2K9O5VGqc9hv1qACNSHf/HbvdNx/vcYXs/EC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i/a48AAAADcAAAADwAAAAAAAAAAAAAAAACYAgAAZHJzL2Rvd25y&#10;ZXYueG1sUEsFBgAAAAAEAAQA9QAAAIUDAAAAAA==&#10;" path="m155,230r105,65l235,195r65,-85l200,110,150,,105,115,,110r70,90l40,300,155,230xe" filled="f" fillcolor="#dfd7e7 [664]" stroked="f" strokecolor="#5a5a5a [2109]" strokeweight=".25pt">
                  <v:path arrowok="t" o:connecttype="custom" o:connectlocs="155,230;260,295;235,195;300,110;200,110;150,0;105,115;0,110;70,200;40,300;155,230;155,230" o:connectangles="0,0,0,0,0,0,0,0,0,0,0,0"/>
                </v:shape>
                <v:shape id="Freeform 710" o:spid="_x0000_s1045" style="position:absolute;left:1520;top:1440;width:200;height:195;visibility:visible;mso-wrap-style:square;v-text-anchor:top" coordsize="200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xH9cMA&#10;AADcAAAADwAAAGRycy9kb3ducmV2LnhtbERPTWvCQBC9F/wPywheim5qRSS6ShUtPWoiqLchOybR&#10;7GzIrjH9991Cobd5vM9ZrDpTiZYaV1pW8DaKQBBnVpecKzimu+EMhPPIGivLpOCbHKyWvZcFxto+&#10;+UBt4nMRQtjFqKDwvo6ldFlBBt3I1sSBu9rGoA+wyaVu8BnCTSXHUTSVBksODQXWtCkouycPo2Bt&#10;Jq/68+x37ely2+6T6yHV+VqpQb/7mIPw1Pl/8Z/7S4f572P4fSZc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xH9cMAAADcAAAADwAAAAAAAAAAAAAAAACYAgAAZHJzL2Rv&#10;d25yZXYueG1sUEsFBgAAAAAEAAQA9QAAAIgDAAAAAA==&#10;" path="m200,95r,l200,75,195,60,185,40,170,25,155,15,140,5,120,,100,,80,,65,5,45,15,30,25,20,40,10,60,5,75,,95r5,20l10,135r10,15l30,165r15,15l65,190r15,5l100,195r20,l140,190r15,-10l170,165r15,-15l195,135r5,-20l200,95xe" filled="f" fillcolor="#dfd7e7 [664]" stroked="f" strokecolor="#5a5a5a [2109]" strokeweight=".25pt">
                  <v:path arrowok="t" o:connecttype="custom" o:connectlocs="200,95;200,95;200,75;195,60;185,40;170,25;170,25;155,15;140,5;120,0;100,0;100,0;80,0;65,5;45,15;30,25;30,25;20,40;10,60;5,75;0,95;0,95;5,115;10,135;20,150;30,165;30,165;45,180;65,190;80,195;100,195;100,195;120,195;140,190;155,180;170,165;170,165;185,150;195,135;200,115;200,95;200,95" o:connectangles="0,0,0,0,0,0,0,0,0,0,0,0,0,0,0,0,0,0,0,0,0,0,0,0,0,0,0,0,0,0,0,0,0,0,0,0,0,0,0,0,0,0"/>
                </v:shape>
                <v:shape id="Freeform 711" o:spid="_x0000_s1046" style="position:absolute;left:2035;top:460;width:205;height:195;visibility:visible;mso-wrap-style:square;v-text-anchor:top" coordsize="205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WDlcEA&#10;AADcAAAADwAAAGRycy9kb3ducmV2LnhtbERPS4vCMBC+C/sfwix4EU1XlyLVKCKsevUFHodmbKvN&#10;pJtktf57Iyx4m4/vOdN5a2pxI+crywq+BgkI4tzqigsFh/1PfwzCB2SNtWVS8CAP89lHZ4qZtnfe&#10;0m0XChFD2GeooAyhyaT0eUkG/cA2xJE7W2cwROgKqR3eY7ip5TBJUmmw4thQYkPLkvLr7s8oOK5/&#10;D9Kk7rSo1t/bvbk8LqveUqnuZ7uYgAjUhrf4373Rcf5oBK9n4gV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1g5XBAAAA3AAAAA8AAAAAAAAAAAAAAAAAmAIAAGRycy9kb3du&#10;cmV2LnhtbFBLBQYAAAAABAAEAPUAAACGAwAAAAA=&#10;" path="m100,r,l85,,70,5,60,15,50,25,40,50,35,80r-5,65l15,170r-5,10l,185r50,5l100,195r55,-5l205,185,190,170,175,145,165,80,160,45,145,25,140,10,130,5,115,,100,xe" filled="f" fillcolor="#dfd7e7 [664]" stroked="f" strokecolor="#5a5a5a [2109]" strokeweight=".25pt">
                  <v:path arrowok="t" o:connecttype="custom" o:connectlocs="100,0;100,0;85,0;70,5;60,15;50,25;50,25;40,50;35,80;35,80;30,145;30,145;15,170;10,180;0,185;0,185;50,190;100,195;155,190;205,185;205,185;190,170;175,145;175,145;165,80;165,80;160,45;145,25;145,25;140,10;130,5;115,0;100,0;100,0" o:connectangles="0,0,0,0,0,0,0,0,0,0,0,0,0,0,0,0,0,0,0,0,0,0,0,0,0,0,0,0,0,0,0,0,0,0"/>
                </v:shape>
                <v:shape id="Freeform 712" o:spid="_x0000_s1047" style="position:absolute;left:765;top:315;width:505;height:710;visibility:visible;mso-wrap-style:square;v-text-anchor:top" coordsize="505,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ZRq8MA&#10;AADcAAAADwAAAGRycy9kb3ducmV2LnhtbERP22oCMRB9L/QfwhR8Ec22Lipbo0hrRZQWb30fNtPN&#10;0s1k2aS6/r0RhL7N4VxnMmttJU7U+NKxgud+AoI4d7rkQsHx8NEbg/ABWWPlmBRcyMNs+vgwwUy7&#10;M+/otA+FiCHsM1RgQqgzKX1uyKLvu5o4cj+usRgibAqpGzzHcFvJlyQZSoslxwaDNb0Zyn/3f1ZB&#10;6g+b5Rq3JvXz0We3yun7ffGlVOepnb+CCNSGf/HdvdJx/iCF2zPxAj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ZRq8MAAADcAAAADwAAAAAAAAAAAAAAAACYAgAAZHJzL2Rv&#10;d25yZXYueG1sUEsFBgAAAAAEAAQA9QAAAIgDAAAAAA==&#10;" path="m190,625r,l155,605,125,580,95,555,70,530,50,500,35,470,25,435,15,400,10,370r,-35l10,305r5,-30l25,245,35,215,50,185,70,155,90,125r20,-25l135,80,160,60,185,45,215,30,245,20r35,-5l335,10r55,5l445,30r55,20l505,45,450,20,390,5,335,,275,5,245,15,210,25,185,35,155,55,130,75,105,95,80,120,60,150,45,180,30,210,15,240r-5,35l5,305,,335r,35l5,400r10,40l30,470r15,35l65,535r25,25l120,585r30,25l185,630r65,40l305,710r,-10l250,660,190,625xe" fillcolor="#8dc182 [1943]" stroked="f" strokecolor="#8dc182 [1943]" strokeweight=".25pt">
                  <v:path arrowok="t" o:connecttype="custom" o:connectlocs="190,625;125,580;70,530;35,470;15,400;10,370;10,305;25,245;50,185;70,155;110,100;160,60;215,30;280,15;335,10;445,30;505,45;450,20;335,0;275,5;210,25;155,55;105,95;60,150;45,180;15,240;5,305;0,370;5,400;30,470;65,535;120,585;185,630;250,670;305,700;250,660;190,625" o:connectangles="0,0,0,0,0,0,0,0,0,0,0,0,0,0,0,0,0,0,0,0,0,0,0,0,0,0,0,0,0,0,0,0,0,0,0,0,0"/>
                </v:shape>
                <v:shape id="Freeform 713" o:spid="_x0000_s1048" style="position:absolute;left:540;top:1070;width:820;height:1590;visibility:visible;mso-wrap-style:square;v-text-anchor:top" coordsize="820,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JDsMA&#10;AADcAAAADwAAAGRycy9kb3ducmV2LnhtbERP22rCQBB9L/gPywh9azZaGiR1FVEsBaFg0g+YZCeX&#10;NjsbsluT+vXdguDbHM511tvJdOJCg2stK1hEMQji0uqWawWf+fFpBcJ5ZI2dZVLwSw62m9nDGlNt&#10;Rz7TJfO1CCHsUlTQeN+nUrqyIYMusj1x4Co7GPQBDrXUA44h3HRyGceJNNhyaGiwp31D5Xf2YxS8&#10;7bE9FB85FbvldZGcvrKq8plSj/Np9wrC0+Tv4pv7XYf5zy/w/0y4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0JDsMAAADcAAAADwAAAAAAAAAAAAAAAACYAgAAZHJzL2Rv&#10;d25yZXYueG1sUEsFBgAAAAAEAAQA9QAAAIgDAAAAAA==&#10;" path="m605,r,10l655,60r45,50l745,180r35,65l800,315r15,75l815,460r-5,35l800,530r-20,65l745,660r-25,30l695,725r-60,55l560,835r-80,45l385,930r-85,50l225,1030r-65,45l110,1125r-40,50l35,1220r-20,45l5,1305,,1345r5,35l15,1420r15,45l50,1505r25,45l110,1590r,-5l115,1585,80,1545,55,1500,35,1460,20,1420r-5,-40l10,1345r5,-40l20,1270r25,-45l75,1175r40,-45l170,1080r60,-45l305,985r85,-50l480,890r85,-50l640,785r30,-25l700,730r25,-35l750,665r35,-65l800,565r10,-35l815,495r5,-35l820,385,810,315,785,245,750,175,705,105,655,50,605,xe" fillcolor="#8dc182 [1943]" stroked="f" strokecolor="#8dc182 [1943]" strokeweight=".25pt">
                  <v:path arrowok="t" o:connecttype="custom" o:connectlocs="605,10;655,60;700,110;780,245;815,390;815,460;800,530;745,660;720,690;635,780;480,880;385,930;225,1030;110,1125;35,1220;15,1265;0,1345;15,1420;50,1505;110,1590;115,1585;80,1545;35,1460;15,1380;15,1305;20,1270;75,1175;170,1080;305,985;480,890;565,840;670,760;725,695;750,665;800,565;815,495;820,385;810,315;750,175;705,105;605,0" o:connectangles="0,0,0,0,0,0,0,0,0,0,0,0,0,0,0,0,0,0,0,0,0,0,0,0,0,0,0,0,0,0,0,0,0,0,0,0,0,0,0,0,0"/>
                </v:shape>
                <v:shape id="Freeform 714" o:spid="_x0000_s1049" style="position:absolute;left:900;top:230;width:45;height:45;visibility:visible;mso-wrap-style:square;v-text-anchor:top" coordsize="4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BYYcMA&#10;AADcAAAADwAAAGRycy9kb3ducmV2LnhtbERPTWvCQBC9C/0PyxR6kbqxhSjRVUQQbC9SYz2P2TEJ&#10;Zmfj7lbjv3eFgrd5vM+ZzjvTiAs5X1tWMBwkIIgLq2suFezy1fsYhA/IGhvLpOBGHuazl94UM22v&#10;/EOXbShFDGGfoYIqhDaT0hcVGfQD2xJH7midwRChK6V2eI3hppEfSZJKgzXHhgpbWlZUnLZ/RsG+&#10;b1b71I0Ov7n52ozz5Xc4Hc5Kvb12iwmIQF14iv/dax3nf6bweCZe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BYYcMAAADcAAAADwAAAAAAAAAAAAAAAACYAgAAZHJzL2Rv&#10;d25yZXYueG1sUEsFBgAAAAAEAAQA9QAAAIgDAAAAAA==&#10;" path="m,20l20,45,45,35,35,,,20xe" fillcolor="#fbcb9a [1300]" stroked="f" strokecolor="#5a5a5a [2109]" strokeweight=".25pt">
                  <v:path arrowok="t" o:connecttype="custom" o:connectlocs="0,20;20,45;45,35;35,0;0,20;0,20" o:connectangles="0,0,0,0,0,0"/>
                </v:shape>
                <v:shape id="Freeform 715" o:spid="_x0000_s1050" style="position:absolute;left:920;top:265;width:45;height:80;visibility:visible;mso-wrap-style:square;v-text-anchor:top" coordsize="4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ntLcQA&#10;AADcAAAADwAAAGRycy9kb3ducmV2LnhtbERPS2vCQBC+C/0PyxR6kbpplVTTrCKCIPRUm4u3aXby&#10;aLOzIbsm0V/fLQje5uN7TroZTSN66lxtWcHLLAJBnFtdc6kg+9o/L0E4j6yxsUwKLuRgs36YpJho&#10;O/An9UdfihDCLkEFlfdtIqXLKzLoZrYlDlxhO4M+wK6UusMhhJtGvkZRLA3WHBoqbGlXUf57PBsF&#10;22HR/MTFadX31+yanepvOY0+lHp6HLfvIDyN/i6+uQ86zJ+/wf8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J7S3EAAAA3AAAAA8AAAAAAAAAAAAAAAAAmAIAAGRycy9k&#10;b3ducmV2LnhtbFBLBQYAAAAABAAEAPUAAACJAwAAAAA=&#10;" path="m45,80l25,,,10,45,80xe" fillcolor="#b3d5ab [1303]" stroked="f" strokecolor="#5a5a5a [2109]" strokeweight=".25pt">
                  <v:path arrowok="t" o:connecttype="custom" o:connectlocs="45,80;25,0;0,10;45,80;45,80" o:connectangles="0,0,0,0,0"/>
                </v:shape>
                <v:shape id="Freeform 716" o:spid="_x0000_s1051" style="position:absolute;left:725;top:455;width:75;height:55;visibility:visible;mso-wrap-style:square;v-text-anchor:top" coordsize="75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voccA&#10;AADcAAAADwAAAGRycy9kb3ducmV2LnhtbESP0WrCQBBF3wv+wzJC33RjRS2pq0iLIthCTfsBQ3ZM&#10;gtnZNLua1K/vPAh9m+HeuffMct27Wl2pDZVnA5NxAoo497biwsD313b0DCpEZIu1ZzLwSwHWq8HD&#10;ElPrOz7SNYuFkhAOKRooY2xSrUNeksMw9g2xaCffOoyytoW2LXYS7mr9lCRz7bBiaSixodeS8nN2&#10;cQb86XCZ9+/nxcfubZfNfvaft2bWGfM47DcvoCL18d98v95bwZ8KrTwjE+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sr6HHAAAA3AAAAA8AAAAAAAAAAAAAAAAAmAIAAGRy&#10;cy9kb3ducmV2LnhtbFBLBQYAAAAABAAEAPUAAACMAwAAAAA=&#10;" path="m75,55l15,,,20,75,55xe" fillcolor="#b3d5ab [1303]" stroked="f" strokecolor="#5a5a5a [2109]" strokeweight=".25pt">
                  <v:path arrowok="t" o:connecttype="custom" o:connectlocs="75,55;15,0;0,20;75,55;75,55" o:connectangles="0,0,0,0,0"/>
                </v:shape>
                <v:shape id="Freeform 717" o:spid="_x0000_s1052" style="position:absolute;left:695;top:430;width:45;height:45;visibility:visible;mso-wrap-style:square;v-text-anchor:top" coordsize="4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/ME8QA&#10;AADcAAAADwAAAGRycy9kb3ducmV2LnhtbERPTWvCQBC9F/oflil4KXWjBWtTVymCYL1ITZvzJDtN&#10;gtnZuLtq/PeuIPQ2j/c5s0VvWnEi5xvLCkbDBARxaXXDlYKfbPUyBeEDssbWMim4kIfF/PFhhqm2&#10;Z/6m0y5UIoawT1FBHUKXSunLmgz6oe2II/dnncEQoaukdniO4aaV4ySZSIMNx4YaO1rWVO53R6Mg&#10;fzarfOLeit/MfG2n2XIT9sVBqcFT//kBIlAf/sV391rH+a/vcHsmXi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fzBPEAAAA3AAAAA8AAAAAAAAAAAAAAAAAmAIAAGRycy9k&#10;b3ducmV2LnhtbFBLBQYAAAAABAAEAPUAAACJAwAAAAA=&#10;" path="m45,25l20,,,35,30,45,45,25xe" fillcolor="#fbcb9a [1300]" stroked="f" strokecolor="#5a5a5a [2109]" strokeweight=".25pt">
                  <v:path arrowok="t" o:connecttype="custom" o:connectlocs="45,25;20,0;0,35;30,45;45,25;45,25" o:connectangles="0,0,0,0,0,0"/>
                </v:shape>
                <v:shape id="Freeform 718" o:spid="_x0000_s1053" style="position:absolute;left:1160;top:205;width:40;height:40;visibility:visible;mso-wrap-style:square;v-text-anchor:top" coordsize="4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II2sIA&#10;AADcAAAADwAAAGRycy9kb3ducmV2LnhtbESPQYsCMQyF74L/oWTBm7YrIstoFREET4K6qMcwzXaG&#10;nabDtKuz/94cBG8J7+W9L8t1Hxp1py7VkS18Tgwo4jK6mr2F7/Nu/AUqZWSHTWSy8E8J1qvhYImF&#10;iw8+0v2UvZIQTgVaqHJuC61TWVHANIktsWg/sQuYZe28dh0+JDw0emrMXAesWRoqbGlbUfl7+gsW&#10;rvG2P169SRdv2tnhMJ+em3yxdvTRbxagMvX5bX5d753gzwRfnpEJ9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QgjawgAAANwAAAAPAAAAAAAAAAAAAAAAAJgCAABkcnMvZG93&#10;bnJldi54bWxQSwUGAAAAAAQABAD1AAAAhwMAAAAA&#10;" path="m25,40l40,10,5,,,35r25,5xe" fillcolor="#fbcb9a [1300]" stroked="f" strokecolor="#5a5a5a [2109]" strokeweight=".25pt">
                  <v:path arrowok="t" o:connecttype="custom" o:connectlocs="25,40;40,10;5,0;0,35;25,40;25,40" o:connectangles="0,0,0,0,0,0"/>
                </v:shape>
                <v:shape id="Freeform 719" o:spid="_x0000_s1054" style="position:absolute;left:1160;top:240;width:25;height:80;visibility:visible;mso-wrap-style:square;v-text-anchor:top" coordsize="2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bgMEA&#10;AADcAAAADwAAAGRycy9kb3ducmV2LnhtbERPTWvCQBC9C/0PyxS86cZSQkhdRQqhuVQwWnodstMk&#10;uDsbstsk/ntXKPQ2j/c52/1sjRhp8J1jBZt1AoK4drrjRsHlXKwyED4gazSOScGNPOx3T4st5tpN&#10;fKKxCo2IIexzVNCG0OdS+roli37teuLI/bjBYohwaKQecIrh1siXJEmlxY5jQ4s9vbdUX6tfq+D4&#10;NVKZnK1Jqfq8ZubwTVPxodTyeT68gQg0h3/xn7vUcf7rBh7PxAvk7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aW4DBAAAA3AAAAA8AAAAAAAAAAAAAAAAAmAIAAGRycy9kb3du&#10;cmV2LnhtbFBLBQYAAAAABAAEAPUAAACGAwAAAAA=&#10;" path="m,l,80,25,5,,xe" fillcolor="#b3d5ab [1303]" stroked="f" strokecolor="#5a5a5a [2109]" strokeweight=".25pt">
                  <v:path arrowok="t" o:connecttype="custom" o:connectlocs="0,0;0,80;25,5;0,0;0,0" o:connectangles="0,0,0,0,0"/>
                </v:shape>
                <v:shape id="Freeform 720" o:spid="_x0000_s1055" style="position:absolute;left:1015;top:205;width:40;height:35;visibility:visible;mso-wrap-style:square;v-text-anchor:top" coordsize="40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3FBcMA&#10;AADcAAAADwAAAGRycy9kb3ducmV2LnhtbERPTWvCQBC9F/wPywi9FLNpKCVEVxFLoeChNrb3ITtN&#10;UrOzIbtNYn69Kwje5vE+Z7UZTSN66lxtWcFzFIMgLqyuuVTwfXxfpCCcR9bYWCYFZ3KwWc8eVphp&#10;O/AX9bkvRQhhl6GCyvs2k9IVFRl0kW2JA/drO4M+wK6UusMhhJtGJnH8Kg3WHBoqbGlXUXHK/42C&#10;5sl+Tn9k0gNPfTucxrd9/TMp9Tgft0sQnkZ/F9/cHzrMf0ng+ky4QK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3FBcMAAADcAAAADwAAAAAAAAAAAAAAAACYAgAAZHJzL2Rv&#10;d25yZXYueG1sUEsFBgAAAAAEAAQA9QAAAIgDAAAAAA==&#10;" path="m10,35r25,l40,,,,10,35xe" fillcolor="#fbcb9a [1300]" stroked="f" strokecolor="#5a5a5a [2109]" strokeweight=".25pt">
                  <v:path arrowok="t" o:connecttype="custom" o:connectlocs="10,35;35,35;40,0;0,0;10,35;10,35" o:connectangles="0,0,0,0,0,0"/>
                </v:shape>
                <v:shape id="Freeform 721" o:spid="_x0000_s1056" style="position:absolute;left:1025;top:240;width:25;height:80;visibility:visible;mso-wrap-style:square;v-text-anchor:top" coordsize="2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RgbMIA&#10;AADcAAAADwAAAGRycy9kb3ducmV2LnhtbERPTWvDMAy9D/ofjAa7rc7WUUpWN4RCaC4dLG3pVcRa&#10;EmrLIfaS7N/Xg8FuerxPbbPZGjHS4DvHCl6WCQji2umOGwXnU/G8AeEDskbjmBT8kIdst3jYYqrd&#10;xJ80VqERMYR9igraEPpUSl+3ZNEvXU8cuS83WAwRDo3UA04x3Br5miRrabHj2NBiT/uW6lv1bRV8&#10;XEYqk5M1a6qOt43JrzQVB6WeHuf8HUSgOfyL/9yljvPfVvD7TLxA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RGBswgAAANwAAAAPAAAAAAAAAAAAAAAAAJgCAABkcnMvZG93&#10;bnJldi54bWxQSwUGAAAAAAQABAD1AAAAhwMAAAAA&#10;" path="m25,l,,20,80,25,xe" fillcolor="#b3d5ab [1303]" stroked="f" strokecolor="#5a5a5a [2109]" strokeweight=".25pt">
                  <v:path arrowok="t" o:connecttype="custom" o:connectlocs="25,0;0,0;20,80;25,0;25,0" o:connectangles="0,0,0,0,0"/>
                </v:shape>
                <v:shape id="Freeform 722" o:spid="_x0000_s1057" style="position:absolute;left:1300;top:1230;width:80;height:35;visibility:visible;mso-wrap-style:square;v-text-anchor:top" coordsize="80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KbWMIA&#10;AADcAAAADwAAAGRycy9kb3ducmV2LnhtbERPTWsCMRC9F/wPYQRvNWsRkdUoIlgqHmqtgsdxM24W&#10;k8mySdf13zdCobd5vM+ZLztnRUtNqDwrGA0zEMSF1xWXCo7fm9cpiBCRNVrPpOBBAZaL3sscc+3v&#10;/EXtIZYihXDIUYGJsc6lDIUhh2Hoa+LEXX3jMCbYlFI3eE/hzsq3LJtIhxWnBoM1rQ0Vt8OPU7B7&#10;7G+aJ9Pzp5Xv5tRuR9vzxSo16HerGYhIXfwX/7k/dJo/HsPzmXSB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ptYwgAAANwAAAAPAAAAAAAAAAAAAAAAAJgCAABkcnMvZG93&#10;bnJldi54bWxQSwUGAAAAAAQABAD1AAAAhwMAAAAA&#10;" path="m80,25l70,,,35,80,25xe" fillcolor="#b3d5ab [1303]" stroked="f" strokecolor="#5a5a5a [2109]" strokeweight=".25pt">
                  <v:path arrowok="t" o:connecttype="custom" o:connectlocs="80,25;70,0;0,35;80,25;80,25" o:connectangles="0,0,0,0,0"/>
                </v:shape>
                <v:shape id="Freeform 723" o:spid="_x0000_s1058" style="position:absolute;left:1370;top:1215;width:45;height:40;visibility:visible;mso-wrap-style:square;v-text-anchor:top" coordsize="45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FssIA&#10;AADcAAAADwAAAGRycy9kb3ducmV2LnhtbERP22rCQBB9F/yHZYS+6cZiSkmzERFKLYKXWN+H7DQJ&#10;ZmdDdhtjv75bEHybw7lOuhxMI3rqXG1ZwXwWgSAurK65VPB1ep++gnAeWWNjmRTcyMEyG49STLS9&#10;8pH63JcihLBLUEHlfZtI6YqKDLqZbYkD9207gz7ArpS6w2sIN418jqIXabDm0FBhS+uKikv+YxQ4&#10;3Man3flwLn/bfkecx/v9x6dST5Nh9QbC0+Af4rt7o8P8RQz/z4QL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18WywgAAANwAAAAPAAAAAAAAAAAAAAAAAJgCAABkcnMvZG93&#10;bnJldi54bWxQSwUGAAAAAAQABAD1AAAAhwMAAAAA&#10;" path="m,15l10,40,45,35,30,,,15xe" fillcolor="#fbcb9a [1300]" stroked="f" strokecolor="#5a5a5a [2109]" strokeweight=".25pt">
                  <v:path arrowok="t" o:connecttype="custom" o:connectlocs="0,15;10,40;45,35;30,0;0,15;0,15" o:connectangles="0,0,0,0,0,0"/>
                </v:shape>
                <v:shape id="Freeform 724" o:spid="_x0000_s1059" style="position:absolute;left:1215;top:1075;width:65;height:70;visibility:visible;mso-wrap-style:square;v-text-anchor:top" coordsize="65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Fb5MIA&#10;AADcAAAADwAAAGRycy9kb3ducmV2LnhtbERPTWvCQBC9C/0PyxR6kWZTUQmpq5SC2FPB1NDrJDsm&#10;sdnZkF1N+u9dQfA2j/c5q81oWnGh3jWWFbxFMQji0uqGKwWHn+1rAsJ5ZI2tZVLwTw4266fJClNt&#10;B97TJfOVCCHsUlRQe9+lUrqyJoMush1x4I62N+gD7CupexxCuGnlLI6X0mDDoaHGjj5rKv+ys1GQ&#10;nL6neZwvZPFb7agpDrkrMFfq5Xn8eAfhafQP8d39pcP8+RJuz4QL5P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0VvkwgAAANwAAAAPAAAAAAAAAAAAAAAAAJgCAABkcnMvZG93&#10;bnJldi54bWxQSwUGAAAAAAQABAD1AAAAhwMAAAAA&#10;" path="m65,20l45,,,70,65,20xe" fillcolor="#b3d5ab [1303]" stroked="f" strokecolor="#5a5a5a [2109]" strokeweight=".25pt">
                  <v:path arrowok="t" o:connecttype="custom" o:connectlocs="65,20;45,0;0,70;65,20;65,20" o:connectangles="0,0,0,0,0"/>
                </v:shape>
                <v:shape id="Freeform 725" o:spid="_x0000_s1060" style="position:absolute;left:1260;top:1050;width:50;height:45;visibility:visible;mso-wrap-style:square;v-text-anchor:top" coordsize="5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acusIA&#10;AADcAAAADwAAAGRycy9kb3ducmV2LnhtbERPS2sCMRC+F/wPYQq9abattHY1K21V9NpVpN6GzewD&#10;N5Mlibr+e1MQepuP7zmzeW9acSbnG8sKnkcJCOLC6oYrBbvtajgB4QOyxtYyKbiSh3k2eJhhqu2F&#10;f+ich0rEEPYpKqhD6FIpfVGTQT+yHXHkSusMhghdJbXDSww3rXxJkjdpsOHYUGNH3zUVx/xkFLjG&#10;yuVheVqsefVbvn5p8zEu9ko9PfafUxCB+vAvvrs3Os4fv8P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xpy6wgAAANwAAAAPAAAAAAAAAAAAAAAAAJgCAABkcnMvZG93&#10;bnJldi54bWxQSwUGAAAAAAQABAD1AAAAhwMAAAAA&#10;" path="m,25l20,45,50,20,20,,,25xe" fillcolor="#fbcb9a [1300]" stroked="f" strokecolor="#5a5a5a [2109]" strokeweight=".25pt">
                  <v:path arrowok="t" o:connecttype="custom" o:connectlocs="0,25;20,45;50,20;20,0;0,25;0,25" o:connectangles="0,0,0,0,0,0"/>
                </v:shape>
                <v:shape id="Freeform 726" o:spid="_x0000_s1061" style="position:absolute;left:1425;top:1370;width:40;height:40;visibility:visible;mso-wrap-style:square;v-text-anchor:top" coordsize="4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QE3MIA&#10;AADcAAAADwAAAGRycy9kb3ducmV2LnhtbESPQYsCMQyF74L/oWTBm7YrIstoFREET4K6qMcwzXaG&#10;nabDtKuz/94cBG8J7+W9L8t1Hxp1py7VkS18Tgwo4jK6mr2F7/Nu/AUqZWSHTWSy8E8J1qvhYImF&#10;iw8+0v2UvZIQTgVaqHJuC61TWVHANIktsWg/sQuYZe28dh0+JDw0emrMXAesWRoqbGlbUfl7+gsW&#10;rvG2P169SRdv2tnhMJ+em3yxdvTRbxagMvX5bX5d753gz4RWnpEJ9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NATcwgAAANwAAAAPAAAAAAAAAAAAAAAAAJgCAABkcnMvZG93&#10;bnJldi54bWxQSwUGAAAAAAQABAD1AAAAhwMAAAAA&#10;" path="m35,l,10,5,35r35,5l35,xe" fillcolor="#fbcb9a [1300]" stroked="f" strokecolor="#5a5a5a [2109]" strokeweight=".25pt">
                  <v:path arrowok="t" o:connecttype="custom" o:connectlocs="35,0;0,10;5,35;40,40;35,0;35,0" o:connectangles="0,0,0,0,0,0"/>
                </v:shape>
                <v:shape id="Freeform 727" o:spid="_x0000_s1062" style="position:absolute;left:1345;top:1380;width:85;height:25;visibility:visible;mso-wrap-style:square;v-text-anchor:top" coordsize="8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yw88QA&#10;AADcAAAADwAAAGRycy9kb3ducmV2LnhtbERPS2vCQBC+C/6HZQq9iG4sVTS6ihaKgnhoqvcxO3nQ&#10;7Gya3Sbpv3eFQm/z8T1nve1NJVpqXGlZwXQSgSBOrS45V3D5fB8vQDiPrLGyTAp+ycF2MxysMda2&#10;4w9qE5+LEMIuRgWF93UspUsLMugmtiYOXGYbgz7AJpe6wS6Em0q+RNFcGiw5NBRY01tB6VfyYxQc&#10;l+eD767Z7HzYtcl8/33aj7KbUs9P/W4FwlPv/8V/7qMO81+X8HgmXC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csPPEAAAA3AAAAA8AAAAAAAAAAAAAAAAAmAIAAGRycy9k&#10;b3ducmV2LnhtbFBLBQYAAAAABAAEAPUAAACJAwAAAAA=&#10;" path="m,15l85,25,80,,,15xe" fillcolor="#b3d5ab [1303]" stroked="f" strokecolor="#5a5a5a [2109]" strokeweight=".25pt">
                  <v:path arrowok="t" o:connecttype="custom" o:connectlocs="0,15;85,25;80,0;0,15;0,15" o:connectangles="0,0,0,0,0"/>
                </v:shape>
                <v:shape id="Freeform 728" o:spid="_x0000_s1063" style="position:absolute;left:1430;top:1550;width:40;height:40;visibility:visible;mso-wrap-style:square;v-text-anchor:top" coordsize="4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ueB8QA&#10;AADcAAAADwAAAGRycy9kb3ducmV2LnhtbESPT2sCMRDF7wW/Q5hCbzWpVJGtUYogeBL8w+px2Eyz&#10;SzeTZRN1++07B8HbDO/Ne79ZrIbQqhv1qYls4WNsQBFX0TXsLZyOm/c5qJSRHbaRycIfJVgtRy8L&#10;LFy8855uh+yVhHAq0EKdc1donaqaAqZx7IhF+4l9wCxr77Xr8S7hodUTY2Y6YMPSUGNH65qq38M1&#10;WDjHy3Z/9iaV3nSfu91scmxzae3b6/D9BSrTkJ/mx/XWCf5U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bngfEAAAA3AAAAA8AAAAAAAAAAAAAAAAAmAIAAGRycy9k&#10;b3ducmV2LnhtbFBLBQYAAAAABAAEAPUAAACJAwAAAAA=&#10;" path="m,25l30,40,40,5,10,,,25xe" fillcolor="#fbcb9a [1300]" stroked="f" strokecolor="#5a5a5a [2109]" strokeweight=".25pt">
                  <v:path arrowok="t" o:connecttype="custom" o:connectlocs="0,25;30,40;40,5;10,0;0,25;0,25" o:connectangles="0,0,0,0,0,0"/>
                </v:shape>
                <v:shape id="Freeform 729" o:spid="_x0000_s1064" style="position:absolute;left:1360;top:1535;width:80;height:40;visibility:visible;mso-wrap-style:square;v-text-anchor:top" coordsize="8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1vMIA&#10;AADcAAAADwAAAGRycy9kb3ducmV2LnhtbERPS2vCQBC+F/wPyxR6KbrRooQ0q9hiSz36oOchO92E&#10;ZGdjdo3x33cFwdt8fM/JV4NtRE+drxwrmE4SEMSF0xUbBcfD1zgF4QOyxsYxKbiSh9Vy9JRjpt2F&#10;d9TvgxExhH2GCsoQ2kxKX5Rk0U9cSxy5P9dZDBF2RuoOLzHcNnKWJAtpseLYUGJLnyUV9f5sFbye&#10;dh8h+U2v5u3cr7fHjTffdarUy/OwfgcRaAgP8d39o+P8+RRuz8QL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FHW8wgAAANwAAAAPAAAAAAAAAAAAAAAAAJgCAABkcnMvZG93&#10;bnJldi54bWxQSwUGAAAAAAQABAD1AAAAhwMAAAAA&#10;" path="m70,40l80,15,,,70,40xe" fillcolor="#b3d5ab [1303]" stroked="f" strokecolor="#5a5a5a [2109]" strokeweight=".25pt">
                  <v:path arrowok="t" o:connecttype="custom" o:connectlocs="70,40;80,15;0,0;70,40;70,40" o:connectangles="0,0,0,0,0"/>
                </v:shape>
                <v:shape id="Freeform 730" o:spid="_x0000_s1065" style="position:absolute;left:1310;top:1700;width:80;height:40;visibility:visible;mso-wrap-style:square;v-text-anchor:top" coordsize="8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bry8IA&#10;AADcAAAADwAAAGRycy9kb3ducmV2LnhtbERPTWvCQBC9F/oflin0UupGRQlpVtHSih610vOQnW5C&#10;srNpdo3x37uC4G0e73Py5WAb0VPnK8cKxqMEBHHhdMVGwfHn+z0F4QOyxsYxKbiQh+Xi+SnHTLsz&#10;76k/BCNiCPsMFZQhtJmUvijJoh+5ljhyf66zGCLsjNQdnmO4beQkSebSYsWxocSWPksq6sPJKnj7&#10;369D8ptezPTUr3bHL282darU68uw+gARaAgP8d291XH+bAK3Z+IF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uvLwgAAANwAAAAPAAAAAAAAAAAAAAAAAJgCAABkcnMvZG93&#10;bnJldi54bWxQSwUGAAAAAAQABAD1AAAAhwMAAAAA&#10;" path="m70,40l80,15,,,70,40xe" fillcolor="#b3d5ab [1303]" stroked="f" strokecolor="#5a5a5a [2109]" strokeweight=".25pt">
                  <v:path arrowok="t" o:connecttype="custom" o:connectlocs="70,40;80,15;0,0;70,40;70,40" o:connectangles="0,0,0,0,0"/>
                </v:shape>
                <v:shape id="Freeform 731" o:spid="_x0000_s1066" style="position:absolute;left:1380;top:1715;width:45;height:40;visibility:visible;mso-wrap-style:square;v-text-anchor:top" coordsize="45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tugMIA&#10;AADcAAAADwAAAGRycy9kb3ducmV2LnhtbERP22rCQBB9F/yHZYS+6cZKSkmzERFKLYKXWN+H7DQJ&#10;ZmdDdhtjv75bEHybw7lOuhxMI3rqXG1ZwXwWgSAurK65VPB1ep++gnAeWWNjmRTcyMEyG49STLS9&#10;8pH63JcihLBLUEHlfZtI6YqKDLqZbYkD9207gz7ArpS6w2sIN418jqIXabDm0FBhS+uKikv+YxQ4&#10;3Man3flwLn/bfkecx/v9x6dST5Nh9QbC0+Af4rt7o8P8eAH/z4QL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26AwgAAANwAAAAPAAAAAAAAAAAAAAAAAJgCAABkcnMvZG93&#10;bnJldi54bWxQSwUGAAAAAAQABAD1AAAAhwMAAAAA&#10;" path="m10,l,25,35,40,45,5,10,xe" fillcolor="#fbcb9a [1300]" stroked="f" strokecolor="#5a5a5a [2109]" strokeweight=".25pt">
                  <v:path arrowok="t" o:connecttype="custom" o:connectlocs="10,0;0,25;35,40;45,5;10,0;10,0" o:connectangles="0,0,0,0,0,0"/>
                </v:shape>
                <v:shape id="Freeform 732" o:spid="_x0000_s1067" style="position:absolute;left:1220;top:1815;width:45;height:80;visibility:visible;mso-wrap-style:square;v-text-anchor:top" coordsize="4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SW+sQA&#10;AADcAAAADwAAAGRycy9kb3ducmV2LnhtbERPTWvCQBC9F/wPywi9lGZjsaLRVUQoFHpqzCW3aXZM&#10;otnZkN0maX59t1DwNo/3ObvDaBrRU+dqywoWUQyCuLC65lJBdn57XoNwHlljY5kU/JCDw372sMNE&#10;24E/qU99KUIIuwQVVN63iZSuqMigi2xLHLiL7Qz6ALtS6g6HEG4a+RLHK2mw5tBQYUuniopb+m0U&#10;HIdlc11d8k3fT9mU5fWXfIo/lHqcj8ctCE+jv4v/3e86zH9dwt8z4QK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ElvrEAAAA3AAAAA8AAAAAAAAAAAAAAAAAmAIAAGRycy9k&#10;b3ducmV2LnhtbFBLBQYAAAAABAAEAPUAAACJAwAAAAA=&#10;" path="m25,80l45,70,,,25,80xe" fillcolor="#b3d5ab [1303]" stroked="f" strokecolor="#5a5a5a [2109]" strokeweight=".25pt">
                  <v:path arrowok="t" o:connecttype="custom" o:connectlocs="25,80;45,70;0,0;25,80;25,80" o:connectangles="0,0,0,0,0"/>
                </v:shape>
                <v:shape id="Freeform 733" o:spid="_x0000_s1068" style="position:absolute;left:1245;top:1885;width:40;height:45;visibility:visible;mso-wrap-style:square;v-text-anchor:top" coordsize="4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9NasIA&#10;AADcAAAADwAAAGRycy9kb3ducmV2LnhtbERPTWvCQBC9C/6HZQq96UYhRVJXKRWhRaho2/s0OyYh&#10;2ZmQ3Wr017uC4G0e73Pmy9416kidr4QNTMYJKOJcbMWFgZ/v9WgGygdki40wGTiTh+ViOJhjZuXE&#10;OzruQ6FiCPsMDZQhtJnWPi/JoR9LSxy5g3QOQ4RdoW2HpxjuGj1NkhftsOLYUGJL7yXl9f7fGfj6&#10;7Tf1TmarlD8v279JLYeLFWOen/q3V1CB+vAQ390fNs5PU7g9Ey/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01qwgAAANwAAAAPAAAAAAAAAAAAAAAAAJgCAABkcnMvZG93&#10;bnJldi54bWxQSwUGAAAAAAQABAD1AAAAhwMAAAAA&#10;" path="m20,l,10,10,45,40,25,20,xe" fillcolor="#fbcb9a [1300]" stroked="f" strokecolor="#5a5a5a [2109]" strokeweight=".25pt">
                  <v:path arrowok="t" o:connecttype="custom" o:connectlocs="20,0;0,10;10,45;40,25;20,0;20,0" o:connectangles="0,0,0,0,0,0"/>
                </v:shape>
                <v:shape id="Freeform 734" o:spid="_x0000_s1069" style="position:absolute;left:855;top:925;width:55;height:70;visibility:visible;mso-wrap-style:square;v-text-anchor:top" coordsize="55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MFvcEA&#10;AADcAAAADwAAAGRycy9kb3ducmV2LnhtbERPyWrDMBC9B/oPYgq5JXITYoIb2XSJobcSJ9DrYE1s&#10;U2vkWqqXv68Chdzm8dY5ZJNpxUC9aywreFpHIIhLqxuuFFzO+WoPwnlkja1lUjCTgyx9WBww0Xbk&#10;Ew2Fr0QIYZeggtr7LpHSlTUZdGvbEQfuanuDPsC+krrHMYSbVm6iKJYGGw4NNXb0VlP5XfwaBXyd&#10;x6bEn6/3fIufZ3o9biwdlVo+Ti/PIDxN/i7+d3/oMH8Xw+2ZcIF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DBb3BAAAA3AAAAA8AAAAAAAAAAAAAAAAAmAIAAGRycy9kb3du&#10;cmV2LnhtbFBLBQYAAAAABAAEAPUAAACGAwAAAAA=&#10;" path="m,60l20,70,55,,,60xe" fillcolor="#b3d5ab [1303]" stroked="f" strokecolor="#5a5a5a [2109]" strokeweight=".25pt">
                  <v:path arrowok="t" o:connecttype="custom" o:connectlocs="0,60;20,70;55,0;0,60;0,60" o:connectangles="0,0,0,0,0"/>
                </v:shape>
                <v:shape id="Freeform 735" o:spid="_x0000_s1070" style="position:absolute;left:830;top:985;width:45;height:45;visibility:visible;mso-wrap-style:square;v-text-anchor:top" coordsize="4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MYWsMA&#10;AADcAAAADwAAAGRycy9kb3ducmV2LnhtbERPTWvCQBC9C/0PyxS8iG5aUEN0lSII1YvUtJ7H7DQJ&#10;ZmfT3VXjv3cLgrd5vM+ZLzvTiAs5X1tW8DZKQBAXVtdcKvjO18MUhA/IGhvLpOBGHpaLl94cM22v&#10;/EWXfShFDGGfoYIqhDaT0hcVGfQj2xJH7tc6gyFCV0rt8BrDTSPfk2QiDdYcGypsaVVRcdqfjYLD&#10;wKwPEzc9/uRms0vz1Tacjn9K9V+7jxmIQF14ih/uTx3nj6fw/0y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MYWsMAAADcAAAADwAAAAAAAAAAAAAAAACYAgAAZHJzL2Rv&#10;d25yZXYueG1sUEsFBgAAAAAEAAQA9QAAAIgDAAAAAA==&#10;" path="m45,10l25,,,25,30,45,45,10xe" fillcolor="#fbcb9a [1300]" stroked="f" strokecolor="#5a5a5a [2109]" strokeweight=".25pt">
                  <v:path arrowok="t" o:connecttype="custom" o:connectlocs="45,10;25,0;0,25;30,45;45,10;45,10" o:connectangles="0,0,0,0,0,0"/>
                </v:shape>
                <v:shape id="Freeform 736" o:spid="_x0000_s1071" style="position:absolute;left:955;top:1045;width:40;height:45;visibility:visible;mso-wrap-style:square;v-text-anchor:top" coordsize="4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i9MUA&#10;AADcAAAADwAAAGRycy9kb3ducmV2LnhtbESPzWrDQAyE74W+w6JCb806hZTgZhNKS6El0JCf3lWv&#10;Yht7JePdJk6ePjoEcpOY0cyn2WIIrTlQH2thB+NRBoa4EF9z6WC3/XyagokJ2WMrTA5OFGExv7+b&#10;Ye7lyGs6bFJpNIRjjg6qlLrc2lhUFDCOpCNWbS99wKRrX1rf41HDQ2ufs+zFBqxZGyrs6L2iotn8&#10;Bwc/v8OyWcv0Y8Lf59XfuJH92Ytzjw/D2yuYREO6ma/XX17xJ0qrz+gEd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DuL0xQAAANwAAAAPAAAAAAAAAAAAAAAAAJgCAABkcnMv&#10;ZG93bnJldi54bWxQSwUGAAAAAAQABAD1AAAAigMAAAAA&#10;" path="m40,10l20,,,35,35,45,40,10xe" fillcolor="#fbcb9a [1300]" stroked="f" strokecolor="#5a5a5a [2109]" strokeweight=".25pt">
                  <v:path arrowok="t" o:connecttype="custom" o:connectlocs="40,10;20,0;0,35;35,45;40,10;40,10" o:connectangles="0,0,0,0,0,0"/>
                </v:shape>
                <v:shape id="Freeform 737" o:spid="_x0000_s1072" style="position:absolute;left:975;top:975;width:35;height:80;visibility:visible;mso-wrap-style:square;v-text-anchor:top" coordsize="3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tZR8MA&#10;AADcAAAADwAAAGRycy9kb3ducmV2LnhtbERPS2vCQBC+C/6HZQq96aY+29RVpGAR8dK0UHqbZqdJ&#10;MDsbdrdJ/PeuIHibj+85q01vatGS85VlBU/jBARxbnXFhYKvz93oGYQPyBpry6TgTB426+Fgham2&#10;HX9Qm4VCxBD2KSooQ2hSKX1ekkE/tg1x5P6sMxgidIXUDrsYbmo5SZKFNFhxbCixobeS8lP2bxQs&#10;p9/Lqe6Ocufw0M5+D4v9+w8q9fjQb19BBOrDXXxz73WcP3+B6zPxAr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tZR8MAAADcAAAADwAAAAAAAAAAAAAAAACYAgAAZHJzL2Rv&#10;d25yZXYueG1sUEsFBgAAAAAEAAQA9QAAAIgDAAAAAA==&#10;" path="m,70l20,80,35,,,70xe" fillcolor="#b3d5ab [1303]" stroked="f" strokecolor="#5a5a5a [2109]" strokeweight=".25pt">
                  <v:path arrowok="t" o:connecttype="custom" o:connectlocs="0,70;20,80;35,0;0,70;0,70" o:connectangles="0,0,0,0,0"/>
                </v:shape>
                <v:shape id="Freeform 738" o:spid="_x0000_s1073" style="position:absolute;left:755;top:1990;width:55;height:75;visibility:visible;mso-wrap-style:square;v-text-anchor:top" coordsize="5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AShsQA&#10;AADcAAAADwAAAGRycy9kb3ducmV2LnhtbESPQWvCQBCF7wX/wzJCb3WjBGtSVymCIPTUVPA6ZKeb&#10;YHY2ZLcm9dc7h0JvM7w3732z3U++UzcaYhvYwHKRgSKug23ZGTh/HV82oGJCttgFJgO/FGG/mz1t&#10;sbRh5E+6VckpCeFYooEmpb7UOtYNeYyL0BOL9h0Gj0nWwWk74CjhvtOrLFtrjy1LQ4M9HRqqr9WP&#10;N1BfWlfc801xeqXL6D7yQ5GfK2Oe59P7G6hEU/o3/12frOCvBV+ekQn07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wEobEAAAA3AAAAA8AAAAAAAAAAAAAAAAAmAIAAGRycy9k&#10;b3ducmV2LnhtbFBLBQYAAAAABAAEAPUAAACJAwAAAAA=&#10;" path="m20,l,15,55,75,20,xe" fillcolor="#b3d5ab [1303]" stroked="f" strokecolor="#5a5a5a [2109]" strokeweight=".25pt">
                  <v:path arrowok="t" o:connecttype="custom" o:connectlocs="20,0;0,15;55,75;20,0;20,0" o:connectangles="0,0,0,0,0"/>
                </v:shape>
                <v:shape id="Freeform 739" o:spid="_x0000_s1074" style="position:absolute;left:730;top:1960;width:45;height:45;visibility:visible;mso-wrap-style:square;v-text-anchor:top" coordsize="4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rvCMMA&#10;AADcAAAADwAAAGRycy9kb3ducmV2LnhtbERPTWvCQBC9F/wPywi9lGZjD2lIs4oIQtuL1KjnMTsm&#10;wexsurvV9N+7hYK3ebzPKRej6cWFnO8sK5glKQji2uqOGwW7av2cg/ABWWNvmRT8kofFfPJQYqHt&#10;lb/osg2NiCHsC1TQhjAUUvq6JYM+sQNx5E7WGQwRukZqh9cYbnr5kqaZNNhxbGhxoFVL9Xn7YxQc&#10;nsz6kLnX474yH5u8Wn2G8/FbqcfpuHwDEWgMd/G/+13H+dkM/p6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rvCMMAAADcAAAADwAAAAAAAAAAAAAAAACYAgAAZHJzL2Rv&#10;d25yZXYueG1sUEsFBgAAAAAEAAQA9QAAAIgDAAAAAA==&#10;" path="m25,45l45,30,30,,,20,25,45xe" fillcolor="#fbcb9a [1300]" stroked="f" strokecolor="#5a5a5a [2109]" strokeweight=".25pt">
                  <v:path arrowok="t" o:connecttype="custom" o:connectlocs="25,45;45,30;30,0;0,20;25,45;25,45" o:connectangles="0,0,0,0,0,0"/>
                </v:shape>
                <v:shape id="Freeform 740" o:spid="_x0000_s1075" style="position:absolute;left:565;top:2095;width:45;height:50;visibility:visible;mso-wrap-style:square;v-text-anchor:top" coordsize="4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eX28MA&#10;AADcAAAADwAAAGRycy9kb3ducmV2LnhtbERPS2vCQBC+F/wPywi91Y0eQkldpRSDOVRo03ofstMk&#10;JDsbs2se/94VhN7m43vOdj+ZVgzUu9qygvUqAkFcWF1zqeD3J315BeE8ssbWMimYycF+t3jaYqLt&#10;yN805L4UIYRdggoq77tESldUZNCtbEccuD/bG/QB9qXUPY4h3LRyE0WxNFhzaKiwo4+Kiia/GgXp&#10;8dOc6mOanS+X9VczjYf5HDdKPS+n9zcQnib/L364Mx3mxxu4PxMuk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eX28MAAADcAAAADwAAAAAAAAAAAAAAAACYAgAAZHJzL2Rv&#10;d25yZXYueG1sUEsFBgAAAAAEAAQA9QAAAIgDAAAAAA==&#10;" path="m45,30l20,,,30,25,50,45,30xe" fillcolor="#fbcb9a [1300]" stroked="f" strokecolor="#5a5a5a [2109]" strokeweight=".25pt">
                  <v:path arrowok="t" o:connecttype="custom" o:connectlocs="45,30;20,0;0,30;25,50;45,30;45,30" o:connectangles="0,0,0,0,0,0"/>
                </v:shape>
                <v:shape id="Freeform 741" o:spid="_x0000_s1076" style="position:absolute;left:590;top:2125;width:70;height:65;visibility:visible;mso-wrap-style:square;v-text-anchor:top" coordsize="70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Hy8IA&#10;AADcAAAADwAAAGRycy9kb3ducmV2LnhtbERPTWsCMRC9F/wPYYTeatYKUlejiFboqdBtEY/jZtxd&#10;3UyWJKvpv28Eobd5vM9ZrKJpxZWcbywrGI8yEMSl1Q1XCn6+dy9vIHxA1thaJgW/5GG1HDwtMNf2&#10;xl90LUIlUgj7HBXUIXS5lL6syaAf2Y44cSfrDIYEXSW1w1sKN618zbKpNNhwaqixo01N5aXojYJt&#10;vz7H2aE/73105nh4Ly6fvlHqeRjXcxCBYvgXP9wfOs2fTuD+TLp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U4fLwgAAANwAAAAPAAAAAAAAAAAAAAAAAJgCAABkcnMvZG93&#10;bnJldi54bWxQSwUGAAAAAAQABAD1AAAAhwMAAAAA&#10;" path="m20,l,20,70,65,20,xe" fillcolor="#b3d5ab [1303]" stroked="f" strokecolor="#5a5a5a [2109]" strokeweight=".25pt">
                  <v:path arrowok="t" o:connecttype="custom" o:connectlocs="20,0;0,20;70,65;20,0;20,0" o:connectangles="0,0,0,0,0"/>
                </v:shape>
                <v:shape id="Freeform 742" o:spid="_x0000_s1077" style="position:absolute;left:450;top:2265;width:40;height:45;visibility:visible;mso-wrap-style:square;v-text-anchor:top" coordsize="4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8iTMIA&#10;AADcAAAADwAAAGRycy9kb3ducmV2LnhtbERP22rCQBB9F/oPyxR8041iRaKrlBahUqh4e59mxyQk&#10;OxOyW41+fVco9G0O5zqLVedqdaHWl8IGRsMEFHEmtuTcwPGwHsxA+YBssRYmAzfysFo+9RaYWrny&#10;ji77kKsYwj5FA0UITaq1zwpy6IfSEEfuLK3DEGGba9viNYa7Wo+TZKodlhwbCmzoraCs2v84A1+n&#10;7rPayez9hTf37feokvPdijH95+51DipQF/7Ff+4PG+dPJ/B4Jl6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LyJMwgAAANwAAAAPAAAAAAAAAAAAAAAAAJgCAABkcnMvZG93&#10;bnJldi54bWxQSwUGAAAAAAQABAD1AAAAhwMAAAAA&#10;" path="m35,45l40,20,10,,,35,35,45xe" fillcolor="#fbcb9a [1300]" stroked="f" strokecolor="#5a5a5a [2109]" strokeweight=".25pt">
                  <v:path arrowok="t" o:connecttype="custom" o:connectlocs="35,45;40,20;10,0;0,35;35,45;35,45" o:connectangles="0,0,0,0,0,0"/>
                </v:shape>
                <v:shape id="Freeform 743" o:spid="_x0000_s1078" style="position:absolute;left:485;top:2285;width:75;height:40;visibility:visible;mso-wrap-style:square;v-text-anchor:top" coordsize="75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nfsEA&#10;AADcAAAADwAAAGRycy9kb3ducmV2LnhtbERPzWoCMRC+C75DGKEXqdkWtGU1ilpEr9U+wLgZs9tu&#10;JksSd9e3N4LQ23x8v7NY9bYWLflQOVbwNslAEBdOV2wU/Jx2r58gQkTWWDsmBTcKsFoOBwvMtev4&#10;m9pjNCKFcMhRQRljk0sZipIsholriBN3cd5iTNAbqT12KdzW8j3LZtJixamhxIa2JRV/x6tVcKnP&#10;m+uXNr+Hvd36cWs+wrTzSr2M+vUcRKQ+/ouf7oNO82dTeDyTLp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4p37BAAAA3AAAAA8AAAAAAAAAAAAAAAAAmAIAAGRycy9kb3du&#10;cmV2LnhtbFBLBQYAAAAABAAEAPUAAACGAwAAAAA=&#10;" path="m5,l,25,75,40,5,xe" fillcolor="#b3d5ab [1303]" stroked="f" strokecolor="#5a5a5a [2109]" strokeweight=".25pt">
                  <v:path arrowok="t" o:connecttype="custom" o:connectlocs="5,0;0,25;75,40;5,0;5,0" o:connectangles="0,0,0,0,0"/>
                </v:shape>
                <v:shape id="Freeform 744" o:spid="_x0000_s1079" style="position:absolute;left:480;top:2485;width:80;height:40;visibility:visible;mso-wrap-style:square;v-text-anchor:top" coordsize="8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EndcEA&#10;AADcAAAADwAAAGRycy9kb3ducmV2LnhtbERPS4vCMBC+L/gfwgh7WTR1F0qpRlFR2T36wPPQjGmx&#10;mdQm1vrvzcLC3ubje85s0dtadNT6yrGCyTgBQVw4XbFRcDpuRxkIH5A11o5JwZM8LOaDtxnm2j14&#10;T90hGBFD2OeooAyhyaX0RUkW/dg1xJG7uNZiiLA1Urf4iOG2lp9JkkqLFceGEhtal1RcD3er4OO2&#10;X4XknD3N171b/pw23uyumVLvw345BRGoD//iP/e3jvPTFH6fiR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RJ3XBAAAA3AAAAA8AAAAAAAAAAAAAAAAAmAIAAGRycy9kb3du&#10;cmV2LnhtbFBLBQYAAAAABAAEAPUAAACGAwAAAAA=&#10;" path="m80,l,15,5,40,80,xe" fillcolor="#b3d5ab [1303]" stroked="f" strokecolor="#5a5a5a [2109]" strokeweight=".25pt">
                  <v:path arrowok="t" o:connecttype="custom" o:connectlocs="80,0;0,15;5,40;80,0;80,0" o:connectangles="0,0,0,0,0"/>
                </v:shape>
                <v:shape id="Freeform 745" o:spid="_x0000_s1080" style="position:absolute;left:445;top:2500;width:40;height:40;visibility:visible;mso-wrap-style:square;v-text-anchor:top" coordsize="4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7MzsAA&#10;AADcAAAADwAAAGRycy9kb3ducmV2LnhtbERPS4vCMBC+C/6HMII3TVaWKtUoiyB4EnxQPQ7NbFq2&#10;mZQmq/XfG2Fhb/PxPWe16V0j7tSF2rOGj6kCQVx6U7PVcDnvJgsQISIbbDyThicF2KyHgxXmxj/4&#10;SPdTtCKFcMhRQxVjm0sZyoochqlviRP37TuHMcHOStPhI4W7Rs6UyqTDmlNDhS1tKyp/Tr9Ow9Xf&#10;9serVaGwqv08HLLZuYmF1uNR/7UEEamP/+I/996k+dkc3s+k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B7MzsAAAADcAAAADwAAAAAAAAAAAAAAAACYAgAAZHJzL2Rvd25y&#10;ZXYueG1sUEsFBgAAAAAEAAQA9QAAAIUDAAAAAA==&#10;" path="m40,25l35,,,5,10,40,40,25xe" fillcolor="#fbcb9a [1300]" stroked="f" strokecolor="#5a5a5a [2109]" strokeweight=".25pt">
                  <v:path arrowok="t" o:connecttype="custom" o:connectlocs="40,25;35,0;0,5;10,40;40,25;40,25" o:connectangles="0,0,0,0,0,0"/>
                </v:shape>
                <v:shape id="Freeform 746" o:spid="_x0000_s1081" style="position:absolute;left:840;top:2645;width:515;height:370;visibility:visible;mso-wrap-style:square;v-text-anchor:top" coordsize="515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V3P8UA&#10;AADcAAAADwAAAGRycy9kb3ducmV2LnhtbESPQWvCQBCF7wX/wzKCt7pRUNroKiEgqPSi9eBxyI5J&#10;MDsbs6vG/vrOodDbDO/Ne98s171r1IO6UHs2MBknoIgLb2suDZy+N+8foEJEtth4JgMvCrBeDd6W&#10;mFr/5AM9jrFUEsIhRQNVjG2qdSgqchjGviUW7eI7h1HWrtS2w6eEu0ZPk2SuHdYsDRW2lFdUXI93&#10;ZyDPf25fp7LIGnKX7HN23593h70xo2GfLUBF6uO/+e96awV/LrTyjE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9Xc/xQAAANwAAAAPAAAAAAAAAAAAAAAAAJgCAABkcnMv&#10;ZG93bnJldi54bWxQSwUGAAAAAAQABAD1AAAAigMAAAAA&#10;" path="m,l45,370r470,-5l515,,,xe" fillcolor="#4da4d8 [1942]" stroked="f" strokecolor="#4da4d8 [1942]" strokeweight="1pt">
                  <v:fill color2="#c3e0f2 [662]" angle="135" focus="50%" type="gradient"/>
                  <v:shadow color="#0d2b3d [1606]" opacity=".5" offset="1pt"/>
                  <v:path arrowok="t" o:connecttype="custom" o:connectlocs="0,0;45,370;515,365;515,0;0,0;0,0" o:connectangles="0,0,0,0,0,0"/>
                </v:shape>
                <v:shape id="Freeform 747" o:spid="_x0000_s1082" style="position:absolute;left:860;top:2760;width:495;height:110;visibility:visible;mso-wrap-style:square;v-text-anchor:top" coordsize="4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sy9cMA&#10;AADcAAAADwAAAGRycy9kb3ducmV2LnhtbERPTUvDQBC9C/6HZYTe7KYtBE27KSIoUr2YingcstMk&#10;JDsbdsc29te7gtDbPN7nbLaTG9SRQuw8G1jMM1DEtbcdNwY+9k+3d6CiIFscPJOBH4qwLa+vNlhY&#10;f+J3OlbSqBTCsUADrchYaB3rlhzGuR+JE3fwwaEkGBptA55SuBv0Msty7bDj1NDiSI8t1X317QzI&#10;efG2r/rl6iy7524Vcvf6FT+Nmd1MD2tQQpNcxP/uF5vm5/fw90y6Q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sy9cMAAADcAAAADwAAAAAAAAAAAAAAAACYAgAAZHJzL2Rv&#10;d25yZXYueG1sUEsFBgAAAAAEAAQA9QAAAIgDAAAAAA==&#10;" path="m,35r5,75l495,95,495,,,35xe" fillcolor="#14415c [2406]" stroked="f" strokecolor="#5a5a5a [2109]" strokeweight=".25pt">
                  <v:path arrowok="t" o:connecttype="custom" o:connectlocs="0,35;5,110;495,95;495,0;0,35;0,35" o:connectangles="0,0,0,0,0,0"/>
                </v:shape>
                <v:shape id="Freeform 748" o:spid="_x0000_s1083" style="position:absolute;left:1045;top:2645;width:135;height:370;visibility:visible;mso-wrap-style:square;v-text-anchor:top" coordsize="135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ny3MUA&#10;AADcAAAADwAAAGRycy9kb3ducmV2LnhtbESPT2vCQBDF7wW/wzIFb3VTD1aiq6hQlB4K/gleh+yY&#10;BLOzIbs10U/fOQjeZnhv3vvNfNm7Wt2oDZVnA5+jBBRx7m3FhYHT8ftjCipEZIu1ZzJwpwDLxeBt&#10;jqn1He/pdoiFkhAOKRooY2xSrUNeksMw8g2xaBffOoyytoW2LXYS7mo9TpKJdlixNJTY0Kak/Hr4&#10;cwbWp99ssuU1HzM8c3cZP7Kf1cOY4Xu/moGK1MeX+Xm9s4L/JfjyjEy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qfLcxQAAANwAAAAPAAAAAAAAAAAAAAAAAJgCAABkcnMv&#10;ZG93bnJldi54bWxQSwUGAAAAAAQABAD1AAAAigMAAAAA&#10;" path="m115,l,,40,370r95,l115,xe" fillcolor="#14415c [2406]" stroked="f" strokecolor="#5a5a5a [2109]" strokeweight=".25pt">
                  <v:path arrowok="t" o:connecttype="custom" o:connectlocs="115,0;0,0;40,370;135,370;115,0;115,0" o:connectangles="0,0,0,0,0,0"/>
                </v:shape>
                <v:shape id="Freeform 749" o:spid="_x0000_s1084" style="position:absolute;left:785;top:2560;width:315;height:85;visibility:visible;mso-wrap-style:square;v-text-anchor:top" coordsize="31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gQl8QA&#10;AADcAAAADwAAAGRycy9kb3ducmV2LnhtbERP30vDMBB+F/Y/hBv45tJNUKnNxtgQdfig3YQ+Hsmt&#10;LWsusYld9a83guDbfXw/r1iNthMD9aF1rGA+y0AQa2darhUc9g9XdyBCRDbYOSYFXxRgtZxcFJgb&#10;d+Y3GspYixTCIUcFTYw+lzLohiyGmfPEiTu63mJMsK+l6fGcwm0nF1l2Iy22nBoa9LRpSJ/KT6tg&#10;7x/bofL4/nrY7j6+n3cv15XWSl1Ox/U9iEhj/Bf/uZ9Mmn87h99n0gV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oEJfEAAAA3AAAAA8AAAAAAAAAAAAAAAAAmAIAAGRycy9k&#10;b3ducmV2LnhtbFBLBQYAAAAABAAEAPUAAACJAwAAAAA=&#10;" path="m30,l,50,315,85,30,xe" fillcolor="#14415c [2406]" stroked="f" strokecolor="#5a5a5a [2109]" strokeweight=".25pt">
                  <v:path arrowok="t" o:connecttype="custom" o:connectlocs="30,0;0,50;315,85;30,0;30,0" o:connectangles="0,0,0,0,0"/>
                </v:shape>
                <v:shape id="Freeform 750" o:spid="_x0000_s1085" style="position:absolute;left:1100;top:2535;width:285;height:110;visibility:visible;mso-wrap-style:square;v-text-anchor:top" coordsize="28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GmcAA&#10;AADcAAAADwAAAGRycy9kb3ducmV2LnhtbERPTWsCMRC9F/ofwhR6q4lSq6xGkYKleOsqnofNmCxu&#10;JkuSruu/bwqF3ubxPme9HX0nBoqpDaxhOlEgiJtgWrYaTsf9yxJEysgGu8Ck4U4JtpvHhzVWJtz4&#10;i4Y6W1FCOFWoweXcV1KmxpHHNAk9ceEuIXrMBUYrTcRbCfednCn1Jj22XBoc9vTuqLnW316D3Rs1&#10;7BpF17mNH/H1XB96d9f6+WncrUBkGvO/+M/9acr8xQx+nykXyM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jGmcAAAADcAAAADwAAAAAAAAAAAAAAAACYAgAAZHJzL2Rvd25y&#10;ZXYueG1sUEsFBgAAAAAEAAQA9QAAAIUDAAAAAA==&#10;" path="m285,45l275,,,110,285,45xe" fillcolor="#14415c [2406]" stroked="f" strokecolor="#5a5a5a [2109]" strokeweight=".25pt">
                  <v:path arrowok="t" o:connecttype="custom" o:connectlocs="285,45;275,0;0,110;285,45;285,45" o:connectangles="0,0,0,0,0"/>
                </v:shape>
                <v:shape id="Freeform 751" o:spid="_x0000_s1086" style="position:absolute;left:1100;top:2310;width:280;height:335;visibility:visible;mso-wrap-style:square;v-text-anchor:top" coordsize="280,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3/p8AA&#10;AADcAAAADwAAAGRycy9kb3ducmV2LnhtbERPTYvCMBC9L/gfwgje1lRddqUaRQTBq1aEvQ3N2BSb&#10;SW1iW/31G0HY2zze5yzXva1ES40vHSuYjBMQxLnTJRcKTtnucw7CB2SNlWNS8CAP69XgY4mpdh0f&#10;qD2GQsQQ9ikqMCHUqZQ+N2TRj11NHLmLayyGCJtC6ga7GG4rOU2Sb2mx5NhgsKatofx6vFsFt1+U&#10;WfaYtudTt71/Vc9bcjao1GjYbxYgAvXhX/x273Wc/zOD1zPx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3/p8AAAADcAAAADwAAAAAAAAAAAAAAAACYAgAAZHJzL2Rvd25y&#10;ZXYueG1sUEsFBgAAAAAEAAQA9QAAAIUDAAAAAA==&#10;" path="m,335r,l55,225,75,185r25,-35l120,125r20,-20l160,100r15,l185,105r,15l180,140r-20,25l100,235,,335,85,270r70,-55l210,165r35,-45l270,85r5,-20l280,50,275,40,270,25,260,15,250,5,230,,210,,190,,170,5,150,15,135,25,100,60,75,105,45,170,20,245,,335xe" fillcolor="#14415c [2406]" stroked="f" strokecolor="#5a5a5a [2109]" strokeweight=".25pt">
                  <v:path arrowok="t" o:connecttype="custom" o:connectlocs="0,335;0,335;0,335;0,335;55,225;75,185;100,150;120,125;140,105;160,100;175,100;175,100;185,105;185,120;180,140;160,165;100,235;0,335;0,335;85,270;155,215;210,165;245,120;270,85;275,65;280,50;275,40;270,25;260,15;250,5;250,5;230,0;210,0;190,0;170,5;150,15;135,25;100,60;75,105;45,170;20,245;0,335;0,335" o:connectangles="0,0,0,0,0,0,0,0,0,0,0,0,0,0,0,0,0,0,0,0,0,0,0,0,0,0,0,0,0,0,0,0,0,0,0,0,0,0,0,0,0,0,0"/>
                </v:shape>
                <v:shape id="Freeform 752" o:spid="_x0000_s1087" style="position:absolute;left:850;top:2355;width:250;height:290;visibility:visible;mso-wrap-style:square;v-text-anchor:top" coordsize="25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y0sQA&#10;AADcAAAADwAAAGRycy9kb3ducmV2LnhtbERPTWvCQBC9C/6HZYTe6sYSahtdJbYUvNRW24u3ITvJ&#10;RrOzIbtq+u9doeBtHu9z5sveNuJMna8dK5iMExDEhdM1Vwp+fz4eX0D4gKyxcUwK/sjDcjEczDHT&#10;7sJbOu9CJWII+wwVmBDaTEpfGLLox64ljlzpOoshwq6SusNLDLeNfEqSZ2mx5thgsKU3Q8Vxd7IK&#10;8vI7fS33ZrX9PG0OX3VStu9rqdTDqM9nIAL14S7+d691nD9N4fZMvE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jctLEAAAA3AAAAA8AAAAAAAAAAAAAAAAAmAIAAGRycy9k&#10;b3ducmV2LnhtbFBLBQYAAAAABAAEAPUAAACJAwAAAAA=&#10;" path="m250,290r,l160,205,105,145,85,120,80,105r,-10l90,90r10,l120,95r15,15l155,130r45,65l250,290,225,210,200,145,175,95,150,55,120,25,90,5,70,5,55,,20,10,10,15,5,25,,35,,45,5,75r20,30l65,145r45,40l175,235r75,55xe" fillcolor="#14415c [2406]" stroked="f" strokecolor="#5a5a5a [2109]" strokeweight=".25pt">
                  <v:path arrowok="t" o:connecttype="custom" o:connectlocs="250,290;250,290;160,205;105,145;85,120;80,105;80,95;90,90;90,90;100,90;120,95;135,110;155,130;200,195;250,290;250,290;250,290;250,290;225,210;200,145;175,95;150,55;120,25;90,5;70,5;55,0;20,10;20,10;10,15;5,25;0,35;0,45;5,75;25,105;65,145;110,185;175,235;250,290;250,290" o:connectangles="0,0,0,0,0,0,0,0,0,0,0,0,0,0,0,0,0,0,0,0,0,0,0,0,0,0,0,0,0,0,0,0,0,0,0,0,0,0,0"/>
                </v:shape>
                <v:shape id="Freeform 753" o:spid="_x0000_s1088" style="position:absolute;left:465;top:2755;width:285;height:165;visibility:visible;mso-wrap-style:square;v-text-anchor:top" coordsize="285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iJsAA&#10;AADcAAAADwAAAGRycy9kb3ducmV2LnhtbERPS4vCMBC+C/6HMIIX0VRlVapRRFD36gP0ODTThzaT&#10;2kTt/vvNwoK3+fies1g1phQvql1hWcFwEIEgTqwuOFNwPm37MxDOI2ssLZOCH3KwWrZbC4y1ffOB&#10;XkefiRDCLkYFufdVLKVLcjLoBrYiDlxqa4M+wDqTusZ3CDelHEXRRBosODTkWNEmp+R+fBoFz/1t&#10;OOpdDrt7OmZKr42jh54p1e006zkIT43/iP/d3zrMn37B3zPhAr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3iJsAAAADcAAAADwAAAAAAAAAAAAAAAACYAgAAZHJzL2Rvd25y&#10;ZXYueG1sUEsFBgAAAAAEAAQA9QAAAIUDAAAAAA==&#10;" path="m85,80r,l60,65,35,60r-15,l5,75r,5l,90r10,15l30,120r35,15l110,150r45,15l220,145r25,-10l265,120r15,-10l285,100,280,90,270,85r-20,5l230,100r-55,25l225,80,240,55,250,35r,-15l240,10,230,5,215,15,200,30,190,55,175,85r-15,40l165,85r,-30l160,25,155,10,145,,130,,120,5,110,15r,20l115,65r10,30l135,125,110,100,85,80xe" fillcolor="#d86b77 [1941]" stroked="f" strokecolor="#5a5a5a [2109]" strokeweight=".25pt">
                  <v:path arrowok="t" o:connecttype="custom" o:connectlocs="85,80;85,80;60,65;35,60;20,60;5,75;5,75;5,80;0,90;10,105;30,120;65,135;65,135;110,150;155,165;220,145;220,145;245,135;265,120;280,110;285,100;285,100;280,90;270,85;250,90;230,100;175,125;175,125;225,80;225,80;240,55;250,35;250,20;240,10;240,10;230,5;215,15;200,30;190,55;190,55;175,85;160,125;160,125;165,85;165,55;165,55;160,25;155,10;145,0;130,0;130,0;120,5;110,15;110,35;115,65;115,65;125,95;135,125;135,125;110,100;85,80;85,80" o:connectangles="0,0,0,0,0,0,0,0,0,0,0,0,0,0,0,0,0,0,0,0,0,0,0,0,0,0,0,0,0,0,0,0,0,0,0,0,0,0,0,0,0,0,0,0,0,0,0,0,0,0,0,0,0,0,0,0,0,0,0,0,0,0"/>
                </v:shape>
                <v:shape id="Freeform 754" o:spid="_x0000_s1089" style="position:absolute;left:310;top:2890;width:625;height:155;visibility:visible;mso-wrap-style:square;v-text-anchor:top" coordsize="625,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YFIMMA&#10;AADcAAAADwAAAGRycy9kb3ducmV2LnhtbERPS2vCQBC+C/0PyxR60017MBJdxVehnqRR1OOYHZPY&#10;7GzIbk3677uC4G0+vudMZp2pxI0aV1pW8D6IQBBnVpecK9jvPvsjEM4ja6wsk4I/cjCbvvQmmGjb&#10;8jfdUp+LEMIuQQWF93UipcsKMugGtiYO3MU2Bn2ATS51g20IN5X8iKKhNFhyaCiwpmVB2U/6axTE&#10;m3hkDtvjWS7a9Xp19enGnEql3l67+RiEp84/xQ/3lw7z4yHcnwkXyO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YFIMMAAADcAAAADwAAAAAAAAAAAAAAAACYAgAAZHJzL2Rv&#10;d25yZXYueG1sUEsFBgAAAAAEAAQA9QAAAIgDAAAAAA==&#10;" path="m625,155l625,,,25,20,155r605,xe" fillcolor="#d86b77 [1941]" stroked="f" strokecolor="#d86b77 [1941]" strokeweight="1pt">
                  <v:fill color2="#f2cdd1 [661]" angle="135" focus="50%" type="gradient"/>
                  <v:shadow color="#4e141a [1605]" opacity=".5" offset="1pt"/>
                  <v:path arrowok="t" o:connecttype="custom" o:connectlocs="625,155;625,0;0,25;20,155;625,155;625,155" o:connectangles="0,0,0,0,0,0"/>
                </v:shape>
                <v:shape id="Freeform 755" o:spid="_x0000_s1090" style="position:absolute;left:575;top:2900;width:100;height:145;visibility:visible;mso-wrap-style:square;v-text-anchor:top" coordsize="100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3Ha8IA&#10;AADcAAAADwAAAGRycy9kb3ducmV2LnhtbERPPWvDMBDdA/kP4gLdYjke6uJaCaWQ0KVDXQ/OdpGu&#10;tol1MpYSu/++KhS63eN9XnlY7CDuNPnesYJdkoIg1s703CqoP4/bJxA+IBscHJOCb/Jw2K9XJRbG&#10;zfxB9yq0IoawL1BBF8JYSOl1RxZ94kbiyH25yWKIcGqlmXCO4XaQWZo+Sos9x4YOR3rtSF+rm1Uw&#10;D+/1SYbs0tTLNWv8WTtGrdTDZnl5BhFoCf/iP/ebifPzHH6fiR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3cdrwgAAANwAAAAPAAAAAAAAAAAAAAAAAJgCAABkcnMvZG93&#10;bnJldi54bWxQSwUGAAAAAAQABAD1AAAAhwMAAAAA&#10;" path="m,5l10,145r90,l100,,,5xe" fillcolor="#d86b77 [1941]" stroked="f" strokecolor="#5a5a5a [2109]" strokeweight=".25pt">
                  <v:path arrowok="t" o:connecttype="custom" o:connectlocs="0,5;10,145;100,145;100,0;0,5;0,5" o:connectangles="0,0,0,0,0,0"/>
                </v:shape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3411855</wp:posOffset>
                </wp:positionV>
                <wp:extent cx="1495425" cy="2439035"/>
                <wp:effectExtent l="0" t="40005" r="37465" b="0"/>
                <wp:wrapNone/>
                <wp:docPr id="48" name="Group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49229">
                          <a:off x="0" y="0"/>
                          <a:ext cx="1495425" cy="2439035"/>
                          <a:chOff x="10" y="10"/>
                          <a:chExt cx="2315" cy="3035"/>
                        </a:xfrm>
                      </wpg:grpSpPr>
                      <wps:wsp>
                        <wps:cNvPr id="49" name="Freeform 604"/>
                        <wps:cNvSpPr>
                          <a:spLocks/>
                        </wps:cNvSpPr>
                        <wps:spPr bwMode="auto">
                          <a:xfrm>
                            <a:off x="255" y="10"/>
                            <a:ext cx="800" cy="665"/>
                          </a:xfrm>
                          <a:custGeom>
                            <a:avLst/>
                            <a:gdLst>
                              <a:gd name="T0" fmla="*/ 395 w 800"/>
                              <a:gd name="T1" fmla="*/ 30 h 665"/>
                              <a:gd name="T2" fmla="*/ 395 w 800"/>
                              <a:gd name="T3" fmla="*/ 30 h 665"/>
                              <a:gd name="T4" fmla="*/ 340 w 800"/>
                              <a:gd name="T5" fmla="*/ 10 h 665"/>
                              <a:gd name="T6" fmla="*/ 310 w 800"/>
                              <a:gd name="T7" fmla="*/ 5 h 665"/>
                              <a:gd name="T8" fmla="*/ 285 w 800"/>
                              <a:gd name="T9" fmla="*/ 0 h 665"/>
                              <a:gd name="T10" fmla="*/ 255 w 800"/>
                              <a:gd name="T11" fmla="*/ 5 h 665"/>
                              <a:gd name="T12" fmla="*/ 230 w 800"/>
                              <a:gd name="T13" fmla="*/ 5 h 665"/>
                              <a:gd name="T14" fmla="*/ 205 w 800"/>
                              <a:gd name="T15" fmla="*/ 15 h 665"/>
                              <a:gd name="T16" fmla="*/ 180 w 800"/>
                              <a:gd name="T17" fmla="*/ 25 h 665"/>
                              <a:gd name="T18" fmla="*/ 180 w 800"/>
                              <a:gd name="T19" fmla="*/ 25 h 665"/>
                              <a:gd name="T20" fmla="*/ 155 w 800"/>
                              <a:gd name="T21" fmla="*/ 40 h 665"/>
                              <a:gd name="T22" fmla="*/ 130 w 800"/>
                              <a:gd name="T23" fmla="*/ 60 h 665"/>
                              <a:gd name="T24" fmla="*/ 105 w 800"/>
                              <a:gd name="T25" fmla="*/ 80 h 665"/>
                              <a:gd name="T26" fmla="*/ 85 w 800"/>
                              <a:gd name="T27" fmla="*/ 105 h 665"/>
                              <a:gd name="T28" fmla="*/ 40 w 800"/>
                              <a:gd name="T29" fmla="*/ 170 h 665"/>
                              <a:gd name="T30" fmla="*/ 0 w 800"/>
                              <a:gd name="T31" fmla="*/ 250 h 665"/>
                              <a:gd name="T32" fmla="*/ 0 w 800"/>
                              <a:gd name="T33" fmla="*/ 250 h 665"/>
                              <a:gd name="T34" fmla="*/ 40 w 800"/>
                              <a:gd name="T35" fmla="*/ 235 h 665"/>
                              <a:gd name="T36" fmla="*/ 80 w 800"/>
                              <a:gd name="T37" fmla="*/ 225 h 665"/>
                              <a:gd name="T38" fmla="*/ 115 w 800"/>
                              <a:gd name="T39" fmla="*/ 220 h 665"/>
                              <a:gd name="T40" fmla="*/ 155 w 800"/>
                              <a:gd name="T41" fmla="*/ 220 h 665"/>
                              <a:gd name="T42" fmla="*/ 225 w 800"/>
                              <a:gd name="T43" fmla="*/ 120 h 665"/>
                              <a:gd name="T44" fmla="*/ 200 w 800"/>
                              <a:gd name="T45" fmla="*/ 220 h 665"/>
                              <a:gd name="T46" fmla="*/ 200 w 800"/>
                              <a:gd name="T47" fmla="*/ 220 h 665"/>
                              <a:gd name="T48" fmla="*/ 240 w 800"/>
                              <a:gd name="T49" fmla="*/ 230 h 665"/>
                              <a:gd name="T50" fmla="*/ 280 w 800"/>
                              <a:gd name="T51" fmla="*/ 240 h 665"/>
                              <a:gd name="T52" fmla="*/ 360 w 800"/>
                              <a:gd name="T53" fmla="*/ 160 h 665"/>
                              <a:gd name="T54" fmla="*/ 330 w 800"/>
                              <a:gd name="T55" fmla="*/ 255 h 665"/>
                              <a:gd name="T56" fmla="*/ 330 w 800"/>
                              <a:gd name="T57" fmla="*/ 255 h 665"/>
                              <a:gd name="T58" fmla="*/ 390 w 800"/>
                              <a:gd name="T59" fmla="*/ 285 h 665"/>
                              <a:gd name="T60" fmla="*/ 455 w 800"/>
                              <a:gd name="T61" fmla="*/ 235 h 665"/>
                              <a:gd name="T62" fmla="*/ 430 w 800"/>
                              <a:gd name="T63" fmla="*/ 310 h 665"/>
                              <a:gd name="T64" fmla="*/ 430 w 800"/>
                              <a:gd name="T65" fmla="*/ 310 h 665"/>
                              <a:gd name="T66" fmla="*/ 480 w 800"/>
                              <a:gd name="T67" fmla="*/ 350 h 665"/>
                              <a:gd name="T68" fmla="*/ 530 w 800"/>
                              <a:gd name="T69" fmla="*/ 315 h 665"/>
                              <a:gd name="T70" fmla="*/ 505 w 800"/>
                              <a:gd name="T71" fmla="*/ 370 h 665"/>
                              <a:gd name="T72" fmla="*/ 505 w 800"/>
                              <a:gd name="T73" fmla="*/ 370 h 665"/>
                              <a:gd name="T74" fmla="*/ 555 w 800"/>
                              <a:gd name="T75" fmla="*/ 410 h 665"/>
                              <a:gd name="T76" fmla="*/ 590 w 800"/>
                              <a:gd name="T77" fmla="*/ 390 h 665"/>
                              <a:gd name="T78" fmla="*/ 575 w 800"/>
                              <a:gd name="T79" fmla="*/ 430 h 665"/>
                              <a:gd name="T80" fmla="*/ 575 w 800"/>
                              <a:gd name="T81" fmla="*/ 430 h 665"/>
                              <a:gd name="T82" fmla="*/ 615 w 800"/>
                              <a:gd name="T83" fmla="*/ 470 h 665"/>
                              <a:gd name="T84" fmla="*/ 640 w 800"/>
                              <a:gd name="T85" fmla="*/ 460 h 665"/>
                              <a:gd name="T86" fmla="*/ 635 w 800"/>
                              <a:gd name="T87" fmla="*/ 485 h 665"/>
                              <a:gd name="T88" fmla="*/ 635 w 800"/>
                              <a:gd name="T89" fmla="*/ 485 h 665"/>
                              <a:gd name="T90" fmla="*/ 715 w 800"/>
                              <a:gd name="T91" fmla="*/ 570 h 665"/>
                              <a:gd name="T92" fmla="*/ 800 w 800"/>
                              <a:gd name="T93" fmla="*/ 665 h 665"/>
                              <a:gd name="T94" fmla="*/ 800 w 800"/>
                              <a:gd name="T95" fmla="*/ 665 h 665"/>
                              <a:gd name="T96" fmla="*/ 800 w 800"/>
                              <a:gd name="T97" fmla="*/ 665 h 665"/>
                              <a:gd name="T98" fmla="*/ 765 w 800"/>
                              <a:gd name="T99" fmla="*/ 540 h 665"/>
                              <a:gd name="T100" fmla="*/ 725 w 800"/>
                              <a:gd name="T101" fmla="*/ 430 h 665"/>
                              <a:gd name="T102" fmla="*/ 675 w 800"/>
                              <a:gd name="T103" fmla="*/ 330 h 665"/>
                              <a:gd name="T104" fmla="*/ 620 w 800"/>
                              <a:gd name="T105" fmla="*/ 240 h 665"/>
                              <a:gd name="T106" fmla="*/ 620 w 800"/>
                              <a:gd name="T107" fmla="*/ 240 h 665"/>
                              <a:gd name="T108" fmla="*/ 570 w 800"/>
                              <a:gd name="T109" fmla="*/ 170 h 665"/>
                              <a:gd name="T110" fmla="*/ 515 w 800"/>
                              <a:gd name="T111" fmla="*/ 110 h 665"/>
                              <a:gd name="T112" fmla="*/ 455 w 800"/>
                              <a:gd name="T113" fmla="*/ 65 h 665"/>
                              <a:gd name="T114" fmla="*/ 395 w 800"/>
                              <a:gd name="T115" fmla="*/ 30 h 665"/>
                              <a:gd name="T116" fmla="*/ 395 w 800"/>
                              <a:gd name="T117" fmla="*/ 30 h 6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00" h="665">
                                <a:moveTo>
                                  <a:pt x="395" y="30"/>
                                </a:moveTo>
                                <a:lnTo>
                                  <a:pt x="395" y="30"/>
                                </a:lnTo>
                                <a:lnTo>
                                  <a:pt x="340" y="10"/>
                                </a:lnTo>
                                <a:lnTo>
                                  <a:pt x="310" y="5"/>
                                </a:lnTo>
                                <a:lnTo>
                                  <a:pt x="285" y="0"/>
                                </a:lnTo>
                                <a:lnTo>
                                  <a:pt x="255" y="5"/>
                                </a:lnTo>
                                <a:lnTo>
                                  <a:pt x="230" y="5"/>
                                </a:lnTo>
                                <a:lnTo>
                                  <a:pt x="205" y="15"/>
                                </a:lnTo>
                                <a:lnTo>
                                  <a:pt x="180" y="25"/>
                                </a:lnTo>
                                <a:lnTo>
                                  <a:pt x="155" y="40"/>
                                </a:lnTo>
                                <a:lnTo>
                                  <a:pt x="130" y="60"/>
                                </a:lnTo>
                                <a:lnTo>
                                  <a:pt x="105" y="80"/>
                                </a:lnTo>
                                <a:lnTo>
                                  <a:pt x="85" y="105"/>
                                </a:lnTo>
                                <a:lnTo>
                                  <a:pt x="40" y="170"/>
                                </a:lnTo>
                                <a:lnTo>
                                  <a:pt x="0" y="250"/>
                                </a:lnTo>
                                <a:lnTo>
                                  <a:pt x="40" y="235"/>
                                </a:lnTo>
                                <a:lnTo>
                                  <a:pt x="80" y="225"/>
                                </a:lnTo>
                                <a:lnTo>
                                  <a:pt x="115" y="220"/>
                                </a:lnTo>
                                <a:lnTo>
                                  <a:pt x="155" y="220"/>
                                </a:lnTo>
                                <a:lnTo>
                                  <a:pt x="225" y="120"/>
                                </a:lnTo>
                                <a:lnTo>
                                  <a:pt x="200" y="220"/>
                                </a:lnTo>
                                <a:lnTo>
                                  <a:pt x="240" y="230"/>
                                </a:lnTo>
                                <a:lnTo>
                                  <a:pt x="280" y="240"/>
                                </a:lnTo>
                                <a:lnTo>
                                  <a:pt x="360" y="160"/>
                                </a:lnTo>
                                <a:lnTo>
                                  <a:pt x="330" y="255"/>
                                </a:lnTo>
                                <a:lnTo>
                                  <a:pt x="390" y="285"/>
                                </a:lnTo>
                                <a:lnTo>
                                  <a:pt x="455" y="235"/>
                                </a:lnTo>
                                <a:lnTo>
                                  <a:pt x="430" y="310"/>
                                </a:lnTo>
                                <a:lnTo>
                                  <a:pt x="480" y="350"/>
                                </a:lnTo>
                                <a:lnTo>
                                  <a:pt x="530" y="315"/>
                                </a:lnTo>
                                <a:lnTo>
                                  <a:pt x="505" y="370"/>
                                </a:lnTo>
                                <a:lnTo>
                                  <a:pt x="555" y="410"/>
                                </a:lnTo>
                                <a:lnTo>
                                  <a:pt x="590" y="390"/>
                                </a:lnTo>
                                <a:lnTo>
                                  <a:pt x="575" y="430"/>
                                </a:lnTo>
                                <a:lnTo>
                                  <a:pt x="615" y="470"/>
                                </a:lnTo>
                                <a:lnTo>
                                  <a:pt x="640" y="460"/>
                                </a:lnTo>
                                <a:lnTo>
                                  <a:pt x="635" y="485"/>
                                </a:lnTo>
                                <a:lnTo>
                                  <a:pt x="715" y="570"/>
                                </a:lnTo>
                                <a:lnTo>
                                  <a:pt x="800" y="665"/>
                                </a:lnTo>
                                <a:lnTo>
                                  <a:pt x="765" y="540"/>
                                </a:lnTo>
                                <a:lnTo>
                                  <a:pt x="725" y="430"/>
                                </a:lnTo>
                                <a:lnTo>
                                  <a:pt x="675" y="330"/>
                                </a:lnTo>
                                <a:lnTo>
                                  <a:pt x="620" y="240"/>
                                </a:lnTo>
                                <a:lnTo>
                                  <a:pt x="570" y="170"/>
                                </a:lnTo>
                                <a:lnTo>
                                  <a:pt x="515" y="110"/>
                                </a:lnTo>
                                <a:lnTo>
                                  <a:pt x="455" y="65"/>
                                </a:lnTo>
                                <a:lnTo>
                                  <a:pt x="39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4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605"/>
                        <wps:cNvSpPr>
                          <a:spLocks/>
                        </wps:cNvSpPr>
                        <wps:spPr bwMode="auto">
                          <a:xfrm>
                            <a:off x="1055" y="115"/>
                            <a:ext cx="1080" cy="560"/>
                          </a:xfrm>
                          <a:custGeom>
                            <a:avLst/>
                            <a:gdLst>
                              <a:gd name="T0" fmla="*/ 890 w 1080"/>
                              <a:gd name="T1" fmla="*/ 55 h 560"/>
                              <a:gd name="T2" fmla="*/ 830 w 1080"/>
                              <a:gd name="T3" fmla="*/ 25 h 560"/>
                              <a:gd name="T4" fmla="*/ 765 w 1080"/>
                              <a:gd name="T5" fmla="*/ 5 h 560"/>
                              <a:gd name="T6" fmla="*/ 695 w 1080"/>
                              <a:gd name="T7" fmla="*/ 0 h 560"/>
                              <a:gd name="T8" fmla="*/ 620 w 1080"/>
                              <a:gd name="T9" fmla="*/ 5 h 560"/>
                              <a:gd name="T10" fmla="*/ 580 w 1080"/>
                              <a:gd name="T11" fmla="*/ 15 h 560"/>
                              <a:gd name="T12" fmla="*/ 500 w 1080"/>
                              <a:gd name="T13" fmla="*/ 45 h 560"/>
                              <a:gd name="T14" fmla="*/ 380 w 1080"/>
                              <a:gd name="T15" fmla="*/ 105 h 560"/>
                              <a:gd name="T16" fmla="*/ 300 w 1080"/>
                              <a:gd name="T17" fmla="*/ 165 h 560"/>
                              <a:gd name="T18" fmla="*/ 215 w 1080"/>
                              <a:gd name="T19" fmla="*/ 245 h 560"/>
                              <a:gd name="T20" fmla="*/ 140 w 1080"/>
                              <a:gd name="T21" fmla="*/ 340 h 560"/>
                              <a:gd name="T22" fmla="*/ 0 w 1080"/>
                              <a:gd name="T23" fmla="*/ 560 h 560"/>
                              <a:gd name="T24" fmla="*/ 5 w 1080"/>
                              <a:gd name="T25" fmla="*/ 560 h 560"/>
                              <a:gd name="T26" fmla="*/ 240 w 1080"/>
                              <a:gd name="T27" fmla="*/ 415 h 560"/>
                              <a:gd name="T28" fmla="*/ 265 w 1080"/>
                              <a:gd name="T29" fmla="*/ 405 h 560"/>
                              <a:gd name="T30" fmla="*/ 325 w 1080"/>
                              <a:gd name="T31" fmla="*/ 375 h 560"/>
                              <a:gd name="T32" fmla="*/ 355 w 1080"/>
                              <a:gd name="T33" fmla="*/ 360 h 560"/>
                              <a:gd name="T34" fmla="*/ 425 w 1080"/>
                              <a:gd name="T35" fmla="*/ 330 h 560"/>
                              <a:gd name="T36" fmla="*/ 460 w 1080"/>
                              <a:gd name="T37" fmla="*/ 315 h 560"/>
                              <a:gd name="T38" fmla="*/ 530 w 1080"/>
                              <a:gd name="T39" fmla="*/ 290 h 560"/>
                              <a:gd name="T40" fmla="*/ 580 w 1080"/>
                              <a:gd name="T41" fmla="*/ 270 h 560"/>
                              <a:gd name="T42" fmla="*/ 665 w 1080"/>
                              <a:gd name="T43" fmla="*/ 255 h 560"/>
                              <a:gd name="T44" fmla="*/ 725 w 1080"/>
                              <a:gd name="T45" fmla="*/ 250 h 560"/>
                              <a:gd name="T46" fmla="*/ 780 w 1080"/>
                              <a:gd name="T47" fmla="*/ 250 h 560"/>
                              <a:gd name="T48" fmla="*/ 815 w 1080"/>
                              <a:gd name="T49" fmla="*/ 140 h 560"/>
                              <a:gd name="T50" fmla="*/ 890 w 1080"/>
                              <a:gd name="T51" fmla="*/ 260 h 560"/>
                              <a:gd name="T52" fmla="*/ 985 w 1080"/>
                              <a:gd name="T53" fmla="*/ 285 h 560"/>
                              <a:gd name="T54" fmla="*/ 1080 w 1080"/>
                              <a:gd name="T55" fmla="*/ 325 h 560"/>
                              <a:gd name="T56" fmla="*/ 1040 w 1080"/>
                              <a:gd name="T57" fmla="*/ 235 h 560"/>
                              <a:gd name="T58" fmla="*/ 1000 w 1080"/>
                              <a:gd name="T59" fmla="*/ 160 h 560"/>
                              <a:gd name="T60" fmla="*/ 950 w 1080"/>
                              <a:gd name="T61" fmla="*/ 100 h 560"/>
                              <a:gd name="T62" fmla="*/ 890 w 1080"/>
                              <a:gd name="T63" fmla="*/ 55 h 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80" h="560">
                                <a:moveTo>
                                  <a:pt x="890" y="55"/>
                                </a:moveTo>
                                <a:lnTo>
                                  <a:pt x="890" y="55"/>
                                </a:lnTo>
                                <a:lnTo>
                                  <a:pt x="865" y="40"/>
                                </a:lnTo>
                                <a:lnTo>
                                  <a:pt x="830" y="25"/>
                                </a:lnTo>
                                <a:lnTo>
                                  <a:pt x="800" y="15"/>
                                </a:lnTo>
                                <a:lnTo>
                                  <a:pt x="765" y="5"/>
                                </a:lnTo>
                                <a:lnTo>
                                  <a:pt x="730" y="0"/>
                                </a:lnTo>
                                <a:lnTo>
                                  <a:pt x="695" y="0"/>
                                </a:lnTo>
                                <a:lnTo>
                                  <a:pt x="660" y="0"/>
                                </a:lnTo>
                                <a:lnTo>
                                  <a:pt x="620" y="5"/>
                                </a:lnTo>
                                <a:lnTo>
                                  <a:pt x="580" y="15"/>
                                </a:lnTo>
                                <a:lnTo>
                                  <a:pt x="540" y="30"/>
                                </a:lnTo>
                                <a:lnTo>
                                  <a:pt x="500" y="45"/>
                                </a:lnTo>
                                <a:lnTo>
                                  <a:pt x="460" y="60"/>
                                </a:lnTo>
                                <a:lnTo>
                                  <a:pt x="380" y="105"/>
                                </a:lnTo>
                                <a:lnTo>
                                  <a:pt x="300" y="165"/>
                                </a:lnTo>
                                <a:lnTo>
                                  <a:pt x="260" y="205"/>
                                </a:lnTo>
                                <a:lnTo>
                                  <a:pt x="215" y="245"/>
                                </a:lnTo>
                                <a:lnTo>
                                  <a:pt x="180" y="290"/>
                                </a:lnTo>
                                <a:lnTo>
                                  <a:pt x="140" y="340"/>
                                </a:lnTo>
                                <a:lnTo>
                                  <a:pt x="70" y="440"/>
                                </a:lnTo>
                                <a:lnTo>
                                  <a:pt x="0" y="560"/>
                                </a:lnTo>
                                <a:lnTo>
                                  <a:pt x="5" y="560"/>
                                </a:lnTo>
                                <a:lnTo>
                                  <a:pt x="125" y="480"/>
                                </a:lnTo>
                                <a:lnTo>
                                  <a:pt x="240" y="415"/>
                                </a:lnTo>
                                <a:lnTo>
                                  <a:pt x="240" y="390"/>
                                </a:lnTo>
                                <a:lnTo>
                                  <a:pt x="265" y="405"/>
                                </a:lnTo>
                                <a:lnTo>
                                  <a:pt x="325" y="375"/>
                                </a:lnTo>
                                <a:lnTo>
                                  <a:pt x="315" y="330"/>
                                </a:lnTo>
                                <a:lnTo>
                                  <a:pt x="355" y="360"/>
                                </a:lnTo>
                                <a:lnTo>
                                  <a:pt x="425" y="330"/>
                                </a:lnTo>
                                <a:lnTo>
                                  <a:pt x="405" y="270"/>
                                </a:lnTo>
                                <a:lnTo>
                                  <a:pt x="460" y="315"/>
                                </a:lnTo>
                                <a:lnTo>
                                  <a:pt x="530" y="290"/>
                                </a:lnTo>
                                <a:lnTo>
                                  <a:pt x="510" y="205"/>
                                </a:lnTo>
                                <a:lnTo>
                                  <a:pt x="580" y="270"/>
                                </a:lnTo>
                                <a:lnTo>
                                  <a:pt x="665" y="255"/>
                                </a:lnTo>
                                <a:lnTo>
                                  <a:pt x="640" y="150"/>
                                </a:lnTo>
                                <a:lnTo>
                                  <a:pt x="725" y="250"/>
                                </a:lnTo>
                                <a:lnTo>
                                  <a:pt x="780" y="250"/>
                                </a:lnTo>
                                <a:lnTo>
                                  <a:pt x="835" y="250"/>
                                </a:lnTo>
                                <a:lnTo>
                                  <a:pt x="815" y="140"/>
                                </a:lnTo>
                                <a:lnTo>
                                  <a:pt x="890" y="260"/>
                                </a:lnTo>
                                <a:lnTo>
                                  <a:pt x="935" y="270"/>
                                </a:lnTo>
                                <a:lnTo>
                                  <a:pt x="985" y="285"/>
                                </a:lnTo>
                                <a:lnTo>
                                  <a:pt x="1030" y="305"/>
                                </a:lnTo>
                                <a:lnTo>
                                  <a:pt x="1080" y="325"/>
                                </a:lnTo>
                                <a:lnTo>
                                  <a:pt x="1040" y="235"/>
                                </a:lnTo>
                                <a:lnTo>
                                  <a:pt x="1020" y="200"/>
                                </a:lnTo>
                                <a:lnTo>
                                  <a:pt x="1000" y="160"/>
                                </a:lnTo>
                                <a:lnTo>
                                  <a:pt x="975" y="130"/>
                                </a:lnTo>
                                <a:lnTo>
                                  <a:pt x="950" y="100"/>
                                </a:lnTo>
                                <a:lnTo>
                                  <a:pt x="920" y="75"/>
                                </a:lnTo>
                                <a:lnTo>
                                  <a:pt x="89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4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606"/>
                        <wps:cNvSpPr>
                          <a:spLocks/>
                        </wps:cNvSpPr>
                        <wps:spPr bwMode="auto">
                          <a:xfrm>
                            <a:off x="30" y="565"/>
                            <a:ext cx="1015" cy="610"/>
                          </a:xfrm>
                          <a:custGeom>
                            <a:avLst/>
                            <a:gdLst>
                              <a:gd name="T0" fmla="*/ 245 w 1015"/>
                              <a:gd name="T1" fmla="*/ 200 h 610"/>
                              <a:gd name="T2" fmla="*/ 325 w 1015"/>
                              <a:gd name="T3" fmla="*/ 295 h 610"/>
                              <a:gd name="T4" fmla="*/ 380 w 1015"/>
                              <a:gd name="T5" fmla="*/ 160 h 610"/>
                              <a:gd name="T6" fmla="*/ 440 w 1015"/>
                              <a:gd name="T7" fmla="*/ 235 h 610"/>
                              <a:gd name="T8" fmla="*/ 510 w 1015"/>
                              <a:gd name="T9" fmla="*/ 145 h 610"/>
                              <a:gd name="T10" fmla="*/ 545 w 1015"/>
                              <a:gd name="T11" fmla="*/ 200 h 610"/>
                              <a:gd name="T12" fmla="*/ 620 w 1015"/>
                              <a:gd name="T13" fmla="*/ 135 h 610"/>
                              <a:gd name="T14" fmla="*/ 650 w 1015"/>
                              <a:gd name="T15" fmla="*/ 175 h 610"/>
                              <a:gd name="T16" fmla="*/ 725 w 1015"/>
                              <a:gd name="T17" fmla="*/ 135 h 610"/>
                              <a:gd name="T18" fmla="*/ 745 w 1015"/>
                              <a:gd name="T19" fmla="*/ 155 h 610"/>
                              <a:gd name="T20" fmla="*/ 990 w 1015"/>
                              <a:gd name="T21" fmla="*/ 120 h 610"/>
                              <a:gd name="T22" fmla="*/ 1015 w 1015"/>
                              <a:gd name="T23" fmla="*/ 110 h 610"/>
                              <a:gd name="T24" fmla="*/ 875 w 1015"/>
                              <a:gd name="T25" fmla="*/ 65 h 610"/>
                              <a:gd name="T26" fmla="*/ 610 w 1015"/>
                              <a:gd name="T27" fmla="*/ 10 h 610"/>
                              <a:gd name="T28" fmla="*/ 490 w 1015"/>
                              <a:gd name="T29" fmla="*/ 0 h 610"/>
                              <a:gd name="T30" fmla="*/ 390 w 1015"/>
                              <a:gd name="T31" fmla="*/ 0 h 610"/>
                              <a:gd name="T32" fmla="*/ 295 w 1015"/>
                              <a:gd name="T33" fmla="*/ 15 h 610"/>
                              <a:gd name="T34" fmla="*/ 215 w 1015"/>
                              <a:gd name="T35" fmla="*/ 40 h 610"/>
                              <a:gd name="T36" fmla="*/ 140 w 1015"/>
                              <a:gd name="T37" fmla="*/ 75 h 610"/>
                              <a:gd name="T38" fmla="*/ 110 w 1015"/>
                              <a:gd name="T39" fmla="*/ 95 h 610"/>
                              <a:gd name="T40" fmla="*/ 60 w 1015"/>
                              <a:gd name="T41" fmla="*/ 140 h 610"/>
                              <a:gd name="T42" fmla="*/ 25 w 1015"/>
                              <a:gd name="T43" fmla="*/ 195 h 610"/>
                              <a:gd name="T44" fmla="*/ 5 w 1015"/>
                              <a:gd name="T45" fmla="*/ 255 h 610"/>
                              <a:gd name="T46" fmla="*/ 0 w 1015"/>
                              <a:gd name="T47" fmla="*/ 285 h 610"/>
                              <a:gd name="T48" fmla="*/ 0 w 1015"/>
                              <a:gd name="T49" fmla="*/ 355 h 610"/>
                              <a:gd name="T50" fmla="*/ 20 w 1015"/>
                              <a:gd name="T51" fmla="*/ 435 h 610"/>
                              <a:gd name="T52" fmla="*/ 55 w 1015"/>
                              <a:gd name="T53" fmla="*/ 520 h 610"/>
                              <a:gd name="T54" fmla="*/ 110 w 1015"/>
                              <a:gd name="T55" fmla="*/ 610 h 610"/>
                              <a:gd name="T56" fmla="*/ 135 w 1015"/>
                              <a:gd name="T57" fmla="*/ 520 h 610"/>
                              <a:gd name="T58" fmla="*/ 175 w 1015"/>
                              <a:gd name="T59" fmla="*/ 440 h 610"/>
                              <a:gd name="T60" fmla="*/ 205 w 1015"/>
                              <a:gd name="T61" fmla="*/ 400 h 610"/>
                              <a:gd name="T62" fmla="*/ 240 w 1015"/>
                              <a:gd name="T63" fmla="*/ 365 h 610"/>
                              <a:gd name="T64" fmla="*/ 275 w 1015"/>
                              <a:gd name="T65" fmla="*/ 330 h 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015" h="610">
                                <a:moveTo>
                                  <a:pt x="275" y="330"/>
                                </a:moveTo>
                                <a:lnTo>
                                  <a:pt x="245" y="200"/>
                                </a:lnTo>
                                <a:lnTo>
                                  <a:pt x="325" y="295"/>
                                </a:lnTo>
                                <a:lnTo>
                                  <a:pt x="395" y="260"/>
                                </a:lnTo>
                                <a:lnTo>
                                  <a:pt x="380" y="160"/>
                                </a:lnTo>
                                <a:lnTo>
                                  <a:pt x="440" y="235"/>
                                </a:lnTo>
                                <a:lnTo>
                                  <a:pt x="510" y="215"/>
                                </a:lnTo>
                                <a:lnTo>
                                  <a:pt x="510" y="145"/>
                                </a:lnTo>
                                <a:lnTo>
                                  <a:pt x="545" y="200"/>
                                </a:lnTo>
                                <a:lnTo>
                                  <a:pt x="620" y="185"/>
                                </a:lnTo>
                                <a:lnTo>
                                  <a:pt x="620" y="135"/>
                                </a:lnTo>
                                <a:lnTo>
                                  <a:pt x="650" y="175"/>
                                </a:lnTo>
                                <a:lnTo>
                                  <a:pt x="715" y="160"/>
                                </a:lnTo>
                                <a:lnTo>
                                  <a:pt x="725" y="135"/>
                                </a:lnTo>
                                <a:lnTo>
                                  <a:pt x="745" y="155"/>
                                </a:lnTo>
                                <a:lnTo>
                                  <a:pt x="860" y="135"/>
                                </a:lnTo>
                                <a:lnTo>
                                  <a:pt x="990" y="120"/>
                                </a:lnTo>
                                <a:lnTo>
                                  <a:pt x="1015" y="110"/>
                                </a:lnTo>
                                <a:lnTo>
                                  <a:pt x="875" y="65"/>
                                </a:lnTo>
                                <a:lnTo>
                                  <a:pt x="740" y="30"/>
                                </a:lnTo>
                                <a:lnTo>
                                  <a:pt x="610" y="10"/>
                                </a:lnTo>
                                <a:lnTo>
                                  <a:pt x="550" y="0"/>
                                </a:lnTo>
                                <a:lnTo>
                                  <a:pt x="490" y="0"/>
                                </a:lnTo>
                                <a:lnTo>
                                  <a:pt x="390" y="0"/>
                                </a:lnTo>
                                <a:lnTo>
                                  <a:pt x="340" y="10"/>
                                </a:lnTo>
                                <a:lnTo>
                                  <a:pt x="295" y="15"/>
                                </a:lnTo>
                                <a:lnTo>
                                  <a:pt x="255" y="25"/>
                                </a:lnTo>
                                <a:lnTo>
                                  <a:pt x="215" y="40"/>
                                </a:lnTo>
                                <a:lnTo>
                                  <a:pt x="175" y="55"/>
                                </a:lnTo>
                                <a:lnTo>
                                  <a:pt x="140" y="75"/>
                                </a:lnTo>
                                <a:lnTo>
                                  <a:pt x="110" y="95"/>
                                </a:lnTo>
                                <a:lnTo>
                                  <a:pt x="85" y="120"/>
                                </a:lnTo>
                                <a:lnTo>
                                  <a:pt x="60" y="140"/>
                                </a:lnTo>
                                <a:lnTo>
                                  <a:pt x="45" y="165"/>
                                </a:lnTo>
                                <a:lnTo>
                                  <a:pt x="25" y="195"/>
                                </a:lnTo>
                                <a:lnTo>
                                  <a:pt x="15" y="220"/>
                                </a:lnTo>
                                <a:lnTo>
                                  <a:pt x="5" y="255"/>
                                </a:lnTo>
                                <a:lnTo>
                                  <a:pt x="0" y="285"/>
                                </a:lnTo>
                                <a:lnTo>
                                  <a:pt x="0" y="320"/>
                                </a:lnTo>
                                <a:lnTo>
                                  <a:pt x="0" y="355"/>
                                </a:lnTo>
                                <a:lnTo>
                                  <a:pt x="10" y="395"/>
                                </a:lnTo>
                                <a:lnTo>
                                  <a:pt x="20" y="435"/>
                                </a:lnTo>
                                <a:lnTo>
                                  <a:pt x="35" y="475"/>
                                </a:lnTo>
                                <a:lnTo>
                                  <a:pt x="55" y="520"/>
                                </a:lnTo>
                                <a:lnTo>
                                  <a:pt x="110" y="610"/>
                                </a:lnTo>
                                <a:lnTo>
                                  <a:pt x="120" y="565"/>
                                </a:lnTo>
                                <a:lnTo>
                                  <a:pt x="135" y="520"/>
                                </a:lnTo>
                                <a:lnTo>
                                  <a:pt x="155" y="480"/>
                                </a:lnTo>
                                <a:lnTo>
                                  <a:pt x="175" y="440"/>
                                </a:lnTo>
                                <a:lnTo>
                                  <a:pt x="125" y="305"/>
                                </a:lnTo>
                                <a:lnTo>
                                  <a:pt x="205" y="400"/>
                                </a:lnTo>
                                <a:lnTo>
                                  <a:pt x="240" y="365"/>
                                </a:lnTo>
                                <a:lnTo>
                                  <a:pt x="275" y="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4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607"/>
                        <wps:cNvSpPr>
                          <a:spLocks/>
                        </wps:cNvSpPr>
                        <wps:spPr bwMode="auto">
                          <a:xfrm>
                            <a:off x="360" y="680"/>
                            <a:ext cx="690" cy="910"/>
                          </a:xfrm>
                          <a:custGeom>
                            <a:avLst/>
                            <a:gdLst>
                              <a:gd name="T0" fmla="*/ 485 w 690"/>
                              <a:gd name="T1" fmla="*/ 205 h 910"/>
                              <a:gd name="T2" fmla="*/ 485 w 690"/>
                              <a:gd name="T3" fmla="*/ 180 h 910"/>
                              <a:gd name="T4" fmla="*/ 505 w 690"/>
                              <a:gd name="T5" fmla="*/ 185 h 910"/>
                              <a:gd name="T6" fmla="*/ 505 w 690"/>
                              <a:gd name="T7" fmla="*/ 185 h 910"/>
                              <a:gd name="T8" fmla="*/ 590 w 690"/>
                              <a:gd name="T9" fmla="*/ 95 h 910"/>
                              <a:gd name="T10" fmla="*/ 690 w 690"/>
                              <a:gd name="T11" fmla="*/ 0 h 910"/>
                              <a:gd name="T12" fmla="*/ 690 w 690"/>
                              <a:gd name="T13" fmla="*/ 0 h 910"/>
                              <a:gd name="T14" fmla="*/ 660 w 690"/>
                              <a:gd name="T15" fmla="*/ 5 h 910"/>
                              <a:gd name="T16" fmla="*/ 660 w 690"/>
                              <a:gd name="T17" fmla="*/ 5 h 910"/>
                              <a:gd name="T18" fmla="*/ 555 w 690"/>
                              <a:gd name="T19" fmla="*/ 45 h 910"/>
                              <a:gd name="T20" fmla="*/ 460 w 690"/>
                              <a:gd name="T21" fmla="*/ 90 h 910"/>
                              <a:gd name="T22" fmla="*/ 365 w 690"/>
                              <a:gd name="T23" fmla="*/ 140 h 910"/>
                              <a:gd name="T24" fmla="*/ 285 w 690"/>
                              <a:gd name="T25" fmla="*/ 195 h 910"/>
                              <a:gd name="T26" fmla="*/ 285 w 690"/>
                              <a:gd name="T27" fmla="*/ 195 h 910"/>
                              <a:gd name="T28" fmla="*/ 210 w 690"/>
                              <a:gd name="T29" fmla="*/ 255 h 910"/>
                              <a:gd name="T30" fmla="*/ 145 w 690"/>
                              <a:gd name="T31" fmla="*/ 320 h 910"/>
                              <a:gd name="T32" fmla="*/ 95 w 690"/>
                              <a:gd name="T33" fmla="*/ 385 h 910"/>
                              <a:gd name="T34" fmla="*/ 50 w 690"/>
                              <a:gd name="T35" fmla="*/ 455 h 910"/>
                              <a:gd name="T36" fmla="*/ 50 w 690"/>
                              <a:gd name="T37" fmla="*/ 455 h 910"/>
                              <a:gd name="T38" fmla="*/ 25 w 690"/>
                              <a:gd name="T39" fmla="*/ 520 h 910"/>
                              <a:gd name="T40" fmla="*/ 5 w 690"/>
                              <a:gd name="T41" fmla="*/ 585 h 910"/>
                              <a:gd name="T42" fmla="*/ 0 w 690"/>
                              <a:gd name="T43" fmla="*/ 645 h 910"/>
                              <a:gd name="T44" fmla="*/ 5 w 690"/>
                              <a:gd name="T45" fmla="*/ 705 h 910"/>
                              <a:gd name="T46" fmla="*/ 5 w 690"/>
                              <a:gd name="T47" fmla="*/ 705 h 910"/>
                              <a:gd name="T48" fmla="*/ 15 w 690"/>
                              <a:gd name="T49" fmla="*/ 730 h 910"/>
                              <a:gd name="T50" fmla="*/ 25 w 690"/>
                              <a:gd name="T51" fmla="*/ 760 h 910"/>
                              <a:gd name="T52" fmla="*/ 40 w 690"/>
                              <a:gd name="T53" fmla="*/ 785 h 910"/>
                              <a:gd name="T54" fmla="*/ 55 w 690"/>
                              <a:gd name="T55" fmla="*/ 815 h 910"/>
                              <a:gd name="T56" fmla="*/ 80 w 690"/>
                              <a:gd name="T57" fmla="*/ 840 h 910"/>
                              <a:gd name="T58" fmla="*/ 105 w 690"/>
                              <a:gd name="T59" fmla="*/ 865 h 910"/>
                              <a:gd name="T60" fmla="*/ 165 w 690"/>
                              <a:gd name="T61" fmla="*/ 910 h 910"/>
                              <a:gd name="T62" fmla="*/ 165 w 690"/>
                              <a:gd name="T63" fmla="*/ 910 h 910"/>
                              <a:gd name="T64" fmla="*/ 160 w 690"/>
                              <a:gd name="T65" fmla="*/ 865 h 910"/>
                              <a:gd name="T66" fmla="*/ 160 w 690"/>
                              <a:gd name="T67" fmla="*/ 820 h 910"/>
                              <a:gd name="T68" fmla="*/ 165 w 690"/>
                              <a:gd name="T69" fmla="*/ 775 h 910"/>
                              <a:gd name="T70" fmla="*/ 170 w 690"/>
                              <a:gd name="T71" fmla="*/ 730 h 910"/>
                              <a:gd name="T72" fmla="*/ 100 w 690"/>
                              <a:gd name="T73" fmla="*/ 650 h 910"/>
                              <a:gd name="T74" fmla="*/ 180 w 690"/>
                              <a:gd name="T75" fmla="*/ 685 h 910"/>
                              <a:gd name="T76" fmla="*/ 180 w 690"/>
                              <a:gd name="T77" fmla="*/ 685 h 910"/>
                              <a:gd name="T78" fmla="*/ 195 w 690"/>
                              <a:gd name="T79" fmla="*/ 635 h 910"/>
                              <a:gd name="T80" fmla="*/ 215 w 690"/>
                              <a:gd name="T81" fmla="*/ 585 h 910"/>
                              <a:gd name="T82" fmla="*/ 160 w 690"/>
                              <a:gd name="T83" fmla="*/ 495 h 910"/>
                              <a:gd name="T84" fmla="*/ 240 w 690"/>
                              <a:gd name="T85" fmla="*/ 530 h 910"/>
                              <a:gd name="T86" fmla="*/ 240 w 690"/>
                              <a:gd name="T87" fmla="*/ 530 h 910"/>
                              <a:gd name="T88" fmla="*/ 280 w 690"/>
                              <a:gd name="T89" fmla="*/ 465 h 910"/>
                              <a:gd name="T90" fmla="*/ 245 w 690"/>
                              <a:gd name="T91" fmla="*/ 385 h 910"/>
                              <a:gd name="T92" fmla="*/ 310 w 690"/>
                              <a:gd name="T93" fmla="*/ 420 h 910"/>
                              <a:gd name="T94" fmla="*/ 310 w 690"/>
                              <a:gd name="T95" fmla="*/ 420 h 910"/>
                              <a:gd name="T96" fmla="*/ 350 w 690"/>
                              <a:gd name="T97" fmla="*/ 360 h 910"/>
                              <a:gd name="T98" fmla="*/ 330 w 690"/>
                              <a:gd name="T99" fmla="*/ 305 h 910"/>
                              <a:gd name="T100" fmla="*/ 375 w 690"/>
                              <a:gd name="T101" fmla="*/ 330 h 910"/>
                              <a:gd name="T102" fmla="*/ 375 w 690"/>
                              <a:gd name="T103" fmla="*/ 330 h 910"/>
                              <a:gd name="T104" fmla="*/ 420 w 690"/>
                              <a:gd name="T105" fmla="*/ 275 h 910"/>
                              <a:gd name="T106" fmla="*/ 410 w 690"/>
                              <a:gd name="T107" fmla="*/ 235 h 910"/>
                              <a:gd name="T108" fmla="*/ 445 w 690"/>
                              <a:gd name="T109" fmla="*/ 250 h 910"/>
                              <a:gd name="T110" fmla="*/ 445 w 690"/>
                              <a:gd name="T111" fmla="*/ 250 h 910"/>
                              <a:gd name="T112" fmla="*/ 485 w 690"/>
                              <a:gd name="T113" fmla="*/ 205 h 910"/>
                              <a:gd name="T114" fmla="*/ 485 w 690"/>
                              <a:gd name="T115" fmla="*/ 205 h 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90" h="910">
                                <a:moveTo>
                                  <a:pt x="485" y="205"/>
                                </a:moveTo>
                                <a:lnTo>
                                  <a:pt x="485" y="180"/>
                                </a:lnTo>
                                <a:lnTo>
                                  <a:pt x="505" y="185"/>
                                </a:lnTo>
                                <a:lnTo>
                                  <a:pt x="590" y="95"/>
                                </a:lnTo>
                                <a:lnTo>
                                  <a:pt x="690" y="0"/>
                                </a:lnTo>
                                <a:lnTo>
                                  <a:pt x="660" y="5"/>
                                </a:lnTo>
                                <a:lnTo>
                                  <a:pt x="555" y="45"/>
                                </a:lnTo>
                                <a:lnTo>
                                  <a:pt x="460" y="90"/>
                                </a:lnTo>
                                <a:lnTo>
                                  <a:pt x="365" y="140"/>
                                </a:lnTo>
                                <a:lnTo>
                                  <a:pt x="285" y="195"/>
                                </a:lnTo>
                                <a:lnTo>
                                  <a:pt x="210" y="255"/>
                                </a:lnTo>
                                <a:lnTo>
                                  <a:pt x="145" y="320"/>
                                </a:lnTo>
                                <a:lnTo>
                                  <a:pt x="95" y="385"/>
                                </a:lnTo>
                                <a:lnTo>
                                  <a:pt x="50" y="455"/>
                                </a:lnTo>
                                <a:lnTo>
                                  <a:pt x="25" y="520"/>
                                </a:lnTo>
                                <a:lnTo>
                                  <a:pt x="5" y="585"/>
                                </a:lnTo>
                                <a:lnTo>
                                  <a:pt x="0" y="645"/>
                                </a:lnTo>
                                <a:lnTo>
                                  <a:pt x="5" y="705"/>
                                </a:lnTo>
                                <a:lnTo>
                                  <a:pt x="15" y="730"/>
                                </a:lnTo>
                                <a:lnTo>
                                  <a:pt x="25" y="760"/>
                                </a:lnTo>
                                <a:lnTo>
                                  <a:pt x="40" y="785"/>
                                </a:lnTo>
                                <a:lnTo>
                                  <a:pt x="55" y="815"/>
                                </a:lnTo>
                                <a:lnTo>
                                  <a:pt x="80" y="840"/>
                                </a:lnTo>
                                <a:lnTo>
                                  <a:pt x="105" y="865"/>
                                </a:lnTo>
                                <a:lnTo>
                                  <a:pt x="165" y="910"/>
                                </a:lnTo>
                                <a:lnTo>
                                  <a:pt x="160" y="865"/>
                                </a:lnTo>
                                <a:lnTo>
                                  <a:pt x="160" y="820"/>
                                </a:lnTo>
                                <a:lnTo>
                                  <a:pt x="165" y="775"/>
                                </a:lnTo>
                                <a:lnTo>
                                  <a:pt x="170" y="730"/>
                                </a:lnTo>
                                <a:lnTo>
                                  <a:pt x="100" y="650"/>
                                </a:lnTo>
                                <a:lnTo>
                                  <a:pt x="180" y="685"/>
                                </a:lnTo>
                                <a:lnTo>
                                  <a:pt x="195" y="635"/>
                                </a:lnTo>
                                <a:lnTo>
                                  <a:pt x="215" y="585"/>
                                </a:lnTo>
                                <a:lnTo>
                                  <a:pt x="160" y="495"/>
                                </a:lnTo>
                                <a:lnTo>
                                  <a:pt x="240" y="530"/>
                                </a:lnTo>
                                <a:lnTo>
                                  <a:pt x="280" y="465"/>
                                </a:lnTo>
                                <a:lnTo>
                                  <a:pt x="245" y="385"/>
                                </a:lnTo>
                                <a:lnTo>
                                  <a:pt x="310" y="420"/>
                                </a:lnTo>
                                <a:lnTo>
                                  <a:pt x="350" y="360"/>
                                </a:lnTo>
                                <a:lnTo>
                                  <a:pt x="330" y="305"/>
                                </a:lnTo>
                                <a:lnTo>
                                  <a:pt x="375" y="330"/>
                                </a:lnTo>
                                <a:lnTo>
                                  <a:pt x="420" y="275"/>
                                </a:lnTo>
                                <a:lnTo>
                                  <a:pt x="410" y="235"/>
                                </a:lnTo>
                                <a:lnTo>
                                  <a:pt x="445" y="250"/>
                                </a:lnTo>
                                <a:lnTo>
                                  <a:pt x="485" y="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4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608"/>
                        <wps:cNvSpPr>
                          <a:spLocks/>
                        </wps:cNvSpPr>
                        <wps:spPr bwMode="auto">
                          <a:xfrm>
                            <a:off x="1065" y="675"/>
                            <a:ext cx="710" cy="725"/>
                          </a:xfrm>
                          <a:custGeom>
                            <a:avLst/>
                            <a:gdLst>
                              <a:gd name="T0" fmla="*/ 5 w 710"/>
                              <a:gd name="T1" fmla="*/ 0 h 725"/>
                              <a:gd name="T2" fmla="*/ 0 w 710"/>
                              <a:gd name="T3" fmla="*/ 5 h 725"/>
                              <a:gd name="T4" fmla="*/ 0 w 710"/>
                              <a:gd name="T5" fmla="*/ 5 h 725"/>
                              <a:gd name="T6" fmla="*/ 100 w 710"/>
                              <a:gd name="T7" fmla="*/ 75 h 725"/>
                              <a:gd name="T8" fmla="*/ 190 w 710"/>
                              <a:gd name="T9" fmla="*/ 140 h 725"/>
                              <a:gd name="T10" fmla="*/ 210 w 710"/>
                              <a:gd name="T11" fmla="*/ 135 h 725"/>
                              <a:gd name="T12" fmla="*/ 210 w 710"/>
                              <a:gd name="T13" fmla="*/ 155 h 725"/>
                              <a:gd name="T14" fmla="*/ 210 w 710"/>
                              <a:gd name="T15" fmla="*/ 155 h 725"/>
                              <a:gd name="T16" fmla="*/ 255 w 710"/>
                              <a:gd name="T17" fmla="*/ 190 h 725"/>
                              <a:gd name="T18" fmla="*/ 285 w 710"/>
                              <a:gd name="T19" fmla="*/ 175 h 725"/>
                              <a:gd name="T20" fmla="*/ 275 w 710"/>
                              <a:gd name="T21" fmla="*/ 210 h 725"/>
                              <a:gd name="T22" fmla="*/ 275 w 710"/>
                              <a:gd name="T23" fmla="*/ 210 h 725"/>
                              <a:gd name="T24" fmla="*/ 325 w 710"/>
                              <a:gd name="T25" fmla="*/ 250 h 725"/>
                              <a:gd name="T26" fmla="*/ 365 w 710"/>
                              <a:gd name="T27" fmla="*/ 225 h 725"/>
                              <a:gd name="T28" fmla="*/ 350 w 710"/>
                              <a:gd name="T29" fmla="*/ 275 h 725"/>
                              <a:gd name="T30" fmla="*/ 350 w 710"/>
                              <a:gd name="T31" fmla="*/ 275 h 725"/>
                              <a:gd name="T32" fmla="*/ 395 w 710"/>
                              <a:gd name="T33" fmla="*/ 320 h 725"/>
                              <a:gd name="T34" fmla="*/ 455 w 710"/>
                              <a:gd name="T35" fmla="*/ 285 h 725"/>
                              <a:gd name="T36" fmla="*/ 425 w 710"/>
                              <a:gd name="T37" fmla="*/ 355 h 725"/>
                              <a:gd name="T38" fmla="*/ 425 w 710"/>
                              <a:gd name="T39" fmla="*/ 355 h 725"/>
                              <a:gd name="T40" fmla="*/ 465 w 710"/>
                              <a:gd name="T41" fmla="*/ 410 h 725"/>
                              <a:gd name="T42" fmla="*/ 545 w 710"/>
                              <a:gd name="T43" fmla="*/ 370 h 725"/>
                              <a:gd name="T44" fmla="*/ 495 w 710"/>
                              <a:gd name="T45" fmla="*/ 450 h 725"/>
                              <a:gd name="T46" fmla="*/ 495 w 710"/>
                              <a:gd name="T47" fmla="*/ 450 h 725"/>
                              <a:gd name="T48" fmla="*/ 510 w 710"/>
                              <a:gd name="T49" fmla="*/ 490 h 725"/>
                              <a:gd name="T50" fmla="*/ 530 w 710"/>
                              <a:gd name="T51" fmla="*/ 530 h 725"/>
                              <a:gd name="T52" fmla="*/ 610 w 710"/>
                              <a:gd name="T53" fmla="*/ 495 h 725"/>
                              <a:gd name="T54" fmla="*/ 540 w 710"/>
                              <a:gd name="T55" fmla="*/ 570 h 725"/>
                              <a:gd name="T56" fmla="*/ 540 w 710"/>
                              <a:gd name="T57" fmla="*/ 570 h 725"/>
                              <a:gd name="T58" fmla="*/ 550 w 710"/>
                              <a:gd name="T59" fmla="*/ 610 h 725"/>
                              <a:gd name="T60" fmla="*/ 550 w 710"/>
                              <a:gd name="T61" fmla="*/ 645 h 725"/>
                              <a:gd name="T62" fmla="*/ 555 w 710"/>
                              <a:gd name="T63" fmla="*/ 685 h 725"/>
                              <a:gd name="T64" fmla="*/ 550 w 710"/>
                              <a:gd name="T65" fmla="*/ 725 h 725"/>
                              <a:gd name="T66" fmla="*/ 550 w 710"/>
                              <a:gd name="T67" fmla="*/ 725 h 725"/>
                              <a:gd name="T68" fmla="*/ 610 w 710"/>
                              <a:gd name="T69" fmla="*/ 675 h 725"/>
                              <a:gd name="T70" fmla="*/ 655 w 710"/>
                              <a:gd name="T71" fmla="*/ 630 h 725"/>
                              <a:gd name="T72" fmla="*/ 675 w 710"/>
                              <a:gd name="T73" fmla="*/ 605 h 725"/>
                              <a:gd name="T74" fmla="*/ 690 w 710"/>
                              <a:gd name="T75" fmla="*/ 580 h 725"/>
                              <a:gd name="T76" fmla="*/ 700 w 710"/>
                              <a:gd name="T77" fmla="*/ 555 h 725"/>
                              <a:gd name="T78" fmla="*/ 705 w 710"/>
                              <a:gd name="T79" fmla="*/ 530 h 725"/>
                              <a:gd name="T80" fmla="*/ 705 w 710"/>
                              <a:gd name="T81" fmla="*/ 530 h 725"/>
                              <a:gd name="T82" fmla="*/ 710 w 710"/>
                              <a:gd name="T83" fmla="*/ 480 h 725"/>
                              <a:gd name="T84" fmla="*/ 705 w 710"/>
                              <a:gd name="T85" fmla="*/ 430 h 725"/>
                              <a:gd name="T86" fmla="*/ 685 w 710"/>
                              <a:gd name="T87" fmla="*/ 375 h 725"/>
                              <a:gd name="T88" fmla="*/ 650 w 710"/>
                              <a:gd name="T89" fmla="*/ 325 h 725"/>
                              <a:gd name="T90" fmla="*/ 650 w 710"/>
                              <a:gd name="T91" fmla="*/ 325 h 725"/>
                              <a:gd name="T92" fmla="*/ 605 w 710"/>
                              <a:gd name="T93" fmla="*/ 270 h 725"/>
                              <a:gd name="T94" fmla="*/ 550 w 710"/>
                              <a:gd name="T95" fmla="*/ 220 h 725"/>
                              <a:gd name="T96" fmla="*/ 485 w 710"/>
                              <a:gd name="T97" fmla="*/ 170 h 725"/>
                              <a:gd name="T98" fmla="*/ 410 w 710"/>
                              <a:gd name="T99" fmla="*/ 125 h 725"/>
                              <a:gd name="T100" fmla="*/ 410 w 710"/>
                              <a:gd name="T101" fmla="*/ 125 h 725"/>
                              <a:gd name="T102" fmla="*/ 320 w 710"/>
                              <a:gd name="T103" fmla="*/ 85 h 725"/>
                              <a:gd name="T104" fmla="*/ 225 w 710"/>
                              <a:gd name="T105" fmla="*/ 50 h 725"/>
                              <a:gd name="T106" fmla="*/ 115 w 710"/>
                              <a:gd name="T107" fmla="*/ 25 h 725"/>
                              <a:gd name="T108" fmla="*/ 5 w 710"/>
                              <a:gd name="T109" fmla="*/ 0 h 725"/>
                              <a:gd name="T110" fmla="*/ 5 w 710"/>
                              <a:gd name="T111" fmla="*/ 0 h 7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710" h="725">
                                <a:moveTo>
                                  <a:pt x="5" y="0"/>
                                </a:moveTo>
                                <a:lnTo>
                                  <a:pt x="0" y="5"/>
                                </a:lnTo>
                                <a:lnTo>
                                  <a:pt x="100" y="75"/>
                                </a:lnTo>
                                <a:lnTo>
                                  <a:pt x="190" y="140"/>
                                </a:lnTo>
                                <a:lnTo>
                                  <a:pt x="210" y="135"/>
                                </a:lnTo>
                                <a:lnTo>
                                  <a:pt x="210" y="155"/>
                                </a:lnTo>
                                <a:lnTo>
                                  <a:pt x="255" y="190"/>
                                </a:lnTo>
                                <a:lnTo>
                                  <a:pt x="285" y="175"/>
                                </a:lnTo>
                                <a:lnTo>
                                  <a:pt x="275" y="210"/>
                                </a:lnTo>
                                <a:lnTo>
                                  <a:pt x="325" y="250"/>
                                </a:lnTo>
                                <a:lnTo>
                                  <a:pt x="365" y="225"/>
                                </a:lnTo>
                                <a:lnTo>
                                  <a:pt x="350" y="275"/>
                                </a:lnTo>
                                <a:lnTo>
                                  <a:pt x="395" y="320"/>
                                </a:lnTo>
                                <a:lnTo>
                                  <a:pt x="455" y="285"/>
                                </a:lnTo>
                                <a:lnTo>
                                  <a:pt x="425" y="355"/>
                                </a:lnTo>
                                <a:lnTo>
                                  <a:pt x="465" y="410"/>
                                </a:lnTo>
                                <a:lnTo>
                                  <a:pt x="545" y="370"/>
                                </a:lnTo>
                                <a:lnTo>
                                  <a:pt x="495" y="450"/>
                                </a:lnTo>
                                <a:lnTo>
                                  <a:pt x="510" y="490"/>
                                </a:lnTo>
                                <a:lnTo>
                                  <a:pt x="530" y="530"/>
                                </a:lnTo>
                                <a:lnTo>
                                  <a:pt x="610" y="495"/>
                                </a:lnTo>
                                <a:lnTo>
                                  <a:pt x="540" y="570"/>
                                </a:lnTo>
                                <a:lnTo>
                                  <a:pt x="550" y="610"/>
                                </a:lnTo>
                                <a:lnTo>
                                  <a:pt x="550" y="645"/>
                                </a:lnTo>
                                <a:lnTo>
                                  <a:pt x="555" y="685"/>
                                </a:lnTo>
                                <a:lnTo>
                                  <a:pt x="550" y="725"/>
                                </a:lnTo>
                                <a:lnTo>
                                  <a:pt x="610" y="675"/>
                                </a:lnTo>
                                <a:lnTo>
                                  <a:pt x="655" y="630"/>
                                </a:lnTo>
                                <a:lnTo>
                                  <a:pt x="675" y="605"/>
                                </a:lnTo>
                                <a:lnTo>
                                  <a:pt x="690" y="580"/>
                                </a:lnTo>
                                <a:lnTo>
                                  <a:pt x="700" y="555"/>
                                </a:lnTo>
                                <a:lnTo>
                                  <a:pt x="705" y="530"/>
                                </a:lnTo>
                                <a:lnTo>
                                  <a:pt x="710" y="480"/>
                                </a:lnTo>
                                <a:lnTo>
                                  <a:pt x="705" y="430"/>
                                </a:lnTo>
                                <a:lnTo>
                                  <a:pt x="685" y="375"/>
                                </a:lnTo>
                                <a:lnTo>
                                  <a:pt x="650" y="325"/>
                                </a:lnTo>
                                <a:lnTo>
                                  <a:pt x="605" y="270"/>
                                </a:lnTo>
                                <a:lnTo>
                                  <a:pt x="550" y="220"/>
                                </a:lnTo>
                                <a:lnTo>
                                  <a:pt x="485" y="170"/>
                                </a:lnTo>
                                <a:lnTo>
                                  <a:pt x="410" y="125"/>
                                </a:lnTo>
                                <a:lnTo>
                                  <a:pt x="320" y="85"/>
                                </a:lnTo>
                                <a:lnTo>
                                  <a:pt x="225" y="50"/>
                                </a:lnTo>
                                <a:lnTo>
                                  <a:pt x="115" y="25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4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609"/>
                        <wps:cNvSpPr>
                          <a:spLocks/>
                        </wps:cNvSpPr>
                        <wps:spPr bwMode="auto">
                          <a:xfrm>
                            <a:off x="1065" y="570"/>
                            <a:ext cx="1240" cy="595"/>
                          </a:xfrm>
                          <a:custGeom>
                            <a:avLst/>
                            <a:gdLst>
                              <a:gd name="T0" fmla="*/ 5 w 1240"/>
                              <a:gd name="T1" fmla="*/ 105 h 595"/>
                              <a:gd name="T2" fmla="*/ 175 w 1240"/>
                              <a:gd name="T3" fmla="*/ 125 h 595"/>
                              <a:gd name="T4" fmla="*/ 360 w 1240"/>
                              <a:gd name="T5" fmla="*/ 130 h 595"/>
                              <a:gd name="T6" fmla="*/ 370 w 1240"/>
                              <a:gd name="T7" fmla="*/ 155 h 595"/>
                              <a:gd name="T8" fmla="*/ 485 w 1240"/>
                              <a:gd name="T9" fmla="*/ 125 h 595"/>
                              <a:gd name="T10" fmla="*/ 485 w 1240"/>
                              <a:gd name="T11" fmla="*/ 175 h 595"/>
                              <a:gd name="T12" fmla="*/ 625 w 1240"/>
                              <a:gd name="T13" fmla="*/ 140 h 595"/>
                              <a:gd name="T14" fmla="*/ 620 w 1240"/>
                              <a:gd name="T15" fmla="*/ 205 h 595"/>
                              <a:gd name="T16" fmla="*/ 780 w 1240"/>
                              <a:gd name="T17" fmla="*/ 155 h 595"/>
                              <a:gd name="T18" fmla="*/ 760 w 1240"/>
                              <a:gd name="T19" fmla="*/ 250 h 595"/>
                              <a:gd name="T20" fmla="*/ 940 w 1240"/>
                              <a:gd name="T21" fmla="*/ 195 h 595"/>
                              <a:gd name="T22" fmla="*/ 900 w 1240"/>
                              <a:gd name="T23" fmla="*/ 320 h 595"/>
                              <a:gd name="T24" fmla="*/ 980 w 1240"/>
                              <a:gd name="T25" fmla="*/ 390 h 595"/>
                              <a:gd name="T26" fmla="*/ 1015 w 1240"/>
                              <a:gd name="T27" fmla="*/ 425 h 595"/>
                              <a:gd name="T28" fmla="*/ 1040 w 1240"/>
                              <a:gd name="T29" fmla="*/ 465 h 595"/>
                              <a:gd name="T30" fmla="*/ 1080 w 1240"/>
                              <a:gd name="T31" fmla="*/ 545 h 595"/>
                              <a:gd name="T32" fmla="*/ 1090 w 1240"/>
                              <a:gd name="T33" fmla="*/ 595 h 595"/>
                              <a:gd name="T34" fmla="*/ 1160 w 1240"/>
                              <a:gd name="T35" fmla="*/ 505 h 595"/>
                              <a:gd name="T36" fmla="*/ 1205 w 1240"/>
                              <a:gd name="T37" fmla="*/ 425 h 595"/>
                              <a:gd name="T38" fmla="*/ 1235 w 1240"/>
                              <a:gd name="T39" fmla="*/ 350 h 595"/>
                              <a:gd name="T40" fmla="*/ 1240 w 1240"/>
                              <a:gd name="T41" fmla="*/ 280 h 595"/>
                              <a:gd name="T42" fmla="*/ 1235 w 1240"/>
                              <a:gd name="T43" fmla="*/ 250 h 595"/>
                              <a:gd name="T44" fmla="*/ 1210 w 1240"/>
                              <a:gd name="T45" fmla="*/ 195 h 595"/>
                              <a:gd name="T46" fmla="*/ 1170 w 1240"/>
                              <a:gd name="T47" fmla="*/ 145 h 595"/>
                              <a:gd name="T48" fmla="*/ 1115 w 1240"/>
                              <a:gd name="T49" fmla="*/ 100 h 595"/>
                              <a:gd name="T50" fmla="*/ 1080 w 1240"/>
                              <a:gd name="T51" fmla="*/ 80 h 595"/>
                              <a:gd name="T52" fmla="*/ 990 w 1240"/>
                              <a:gd name="T53" fmla="*/ 45 h 595"/>
                              <a:gd name="T54" fmla="*/ 890 w 1240"/>
                              <a:gd name="T55" fmla="*/ 20 h 595"/>
                              <a:gd name="T56" fmla="*/ 650 w 1240"/>
                              <a:gd name="T57" fmla="*/ 0 h 595"/>
                              <a:gd name="T58" fmla="*/ 505 w 1240"/>
                              <a:gd name="T59" fmla="*/ 5 h 595"/>
                              <a:gd name="T60" fmla="*/ 180 w 1240"/>
                              <a:gd name="T61" fmla="*/ 60 h 595"/>
                              <a:gd name="T62" fmla="*/ 0 w 1240"/>
                              <a:gd name="T63" fmla="*/ 100 h 5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240" h="595">
                                <a:moveTo>
                                  <a:pt x="0" y="100"/>
                                </a:moveTo>
                                <a:lnTo>
                                  <a:pt x="5" y="105"/>
                                </a:lnTo>
                                <a:lnTo>
                                  <a:pt x="175" y="125"/>
                                </a:lnTo>
                                <a:lnTo>
                                  <a:pt x="335" y="145"/>
                                </a:lnTo>
                                <a:lnTo>
                                  <a:pt x="360" y="130"/>
                                </a:lnTo>
                                <a:lnTo>
                                  <a:pt x="370" y="155"/>
                                </a:lnTo>
                                <a:lnTo>
                                  <a:pt x="450" y="165"/>
                                </a:lnTo>
                                <a:lnTo>
                                  <a:pt x="485" y="125"/>
                                </a:lnTo>
                                <a:lnTo>
                                  <a:pt x="485" y="175"/>
                                </a:lnTo>
                                <a:lnTo>
                                  <a:pt x="575" y="195"/>
                                </a:lnTo>
                                <a:lnTo>
                                  <a:pt x="625" y="140"/>
                                </a:lnTo>
                                <a:lnTo>
                                  <a:pt x="620" y="205"/>
                                </a:lnTo>
                                <a:lnTo>
                                  <a:pt x="700" y="230"/>
                                </a:lnTo>
                                <a:lnTo>
                                  <a:pt x="780" y="155"/>
                                </a:lnTo>
                                <a:lnTo>
                                  <a:pt x="760" y="250"/>
                                </a:lnTo>
                                <a:lnTo>
                                  <a:pt x="840" y="285"/>
                                </a:lnTo>
                                <a:lnTo>
                                  <a:pt x="940" y="195"/>
                                </a:lnTo>
                                <a:lnTo>
                                  <a:pt x="900" y="320"/>
                                </a:lnTo>
                                <a:lnTo>
                                  <a:pt x="940" y="355"/>
                                </a:lnTo>
                                <a:lnTo>
                                  <a:pt x="980" y="390"/>
                                </a:lnTo>
                                <a:lnTo>
                                  <a:pt x="1085" y="295"/>
                                </a:lnTo>
                                <a:lnTo>
                                  <a:pt x="1015" y="425"/>
                                </a:lnTo>
                                <a:lnTo>
                                  <a:pt x="1040" y="465"/>
                                </a:lnTo>
                                <a:lnTo>
                                  <a:pt x="1060" y="505"/>
                                </a:lnTo>
                                <a:lnTo>
                                  <a:pt x="1080" y="545"/>
                                </a:lnTo>
                                <a:lnTo>
                                  <a:pt x="1090" y="595"/>
                                </a:lnTo>
                                <a:lnTo>
                                  <a:pt x="1130" y="550"/>
                                </a:lnTo>
                                <a:lnTo>
                                  <a:pt x="1160" y="505"/>
                                </a:lnTo>
                                <a:lnTo>
                                  <a:pt x="1185" y="465"/>
                                </a:lnTo>
                                <a:lnTo>
                                  <a:pt x="1205" y="425"/>
                                </a:lnTo>
                                <a:lnTo>
                                  <a:pt x="1220" y="385"/>
                                </a:lnTo>
                                <a:lnTo>
                                  <a:pt x="1235" y="350"/>
                                </a:lnTo>
                                <a:lnTo>
                                  <a:pt x="1240" y="315"/>
                                </a:lnTo>
                                <a:lnTo>
                                  <a:pt x="1240" y="280"/>
                                </a:lnTo>
                                <a:lnTo>
                                  <a:pt x="1235" y="250"/>
                                </a:lnTo>
                                <a:lnTo>
                                  <a:pt x="1225" y="220"/>
                                </a:lnTo>
                                <a:lnTo>
                                  <a:pt x="1210" y="195"/>
                                </a:lnTo>
                                <a:lnTo>
                                  <a:pt x="1195" y="165"/>
                                </a:lnTo>
                                <a:lnTo>
                                  <a:pt x="1170" y="145"/>
                                </a:lnTo>
                                <a:lnTo>
                                  <a:pt x="1145" y="120"/>
                                </a:lnTo>
                                <a:lnTo>
                                  <a:pt x="1115" y="100"/>
                                </a:lnTo>
                                <a:lnTo>
                                  <a:pt x="1080" y="80"/>
                                </a:lnTo>
                                <a:lnTo>
                                  <a:pt x="1035" y="60"/>
                                </a:lnTo>
                                <a:lnTo>
                                  <a:pt x="990" y="45"/>
                                </a:lnTo>
                                <a:lnTo>
                                  <a:pt x="945" y="30"/>
                                </a:lnTo>
                                <a:lnTo>
                                  <a:pt x="890" y="20"/>
                                </a:lnTo>
                                <a:lnTo>
                                  <a:pt x="780" y="5"/>
                                </a:lnTo>
                                <a:lnTo>
                                  <a:pt x="650" y="0"/>
                                </a:lnTo>
                                <a:lnTo>
                                  <a:pt x="505" y="5"/>
                                </a:lnTo>
                                <a:lnTo>
                                  <a:pt x="345" y="25"/>
                                </a:lnTo>
                                <a:lnTo>
                                  <a:pt x="180" y="6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4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610"/>
                        <wps:cNvSpPr>
                          <a:spLocks/>
                        </wps:cNvSpPr>
                        <wps:spPr bwMode="auto">
                          <a:xfrm>
                            <a:off x="625" y="680"/>
                            <a:ext cx="535" cy="2320"/>
                          </a:xfrm>
                          <a:custGeom>
                            <a:avLst/>
                            <a:gdLst>
                              <a:gd name="T0" fmla="*/ 215 w 535"/>
                              <a:gd name="T1" fmla="*/ 1505 h 2320"/>
                              <a:gd name="T2" fmla="*/ 215 w 535"/>
                              <a:gd name="T3" fmla="*/ 1505 h 2320"/>
                              <a:gd name="T4" fmla="*/ 130 w 535"/>
                              <a:gd name="T5" fmla="*/ 1690 h 2320"/>
                              <a:gd name="T6" fmla="*/ 130 w 535"/>
                              <a:gd name="T7" fmla="*/ 1690 h 2320"/>
                              <a:gd name="T8" fmla="*/ 85 w 535"/>
                              <a:gd name="T9" fmla="*/ 1795 h 2320"/>
                              <a:gd name="T10" fmla="*/ 50 w 535"/>
                              <a:gd name="T11" fmla="*/ 1885 h 2320"/>
                              <a:gd name="T12" fmla="*/ 50 w 535"/>
                              <a:gd name="T13" fmla="*/ 1885 h 2320"/>
                              <a:gd name="T14" fmla="*/ 30 w 535"/>
                              <a:gd name="T15" fmla="*/ 1945 h 2320"/>
                              <a:gd name="T16" fmla="*/ 20 w 535"/>
                              <a:gd name="T17" fmla="*/ 2000 h 2320"/>
                              <a:gd name="T18" fmla="*/ 10 w 535"/>
                              <a:gd name="T19" fmla="*/ 2055 h 2320"/>
                              <a:gd name="T20" fmla="*/ 0 w 535"/>
                              <a:gd name="T21" fmla="*/ 2110 h 2320"/>
                              <a:gd name="T22" fmla="*/ 0 w 535"/>
                              <a:gd name="T23" fmla="*/ 2165 h 2320"/>
                              <a:gd name="T24" fmla="*/ 0 w 535"/>
                              <a:gd name="T25" fmla="*/ 2215 h 2320"/>
                              <a:gd name="T26" fmla="*/ 5 w 535"/>
                              <a:gd name="T27" fmla="*/ 2270 h 2320"/>
                              <a:gd name="T28" fmla="*/ 15 w 535"/>
                              <a:gd name="T29" fmla="*/ 2320 h 2320"/>
                              <a:gd name="T30" fmla="*/ 510 w 535"/>
                              <a:gd name="T31" fmla="*/ 2320 h 2320"/>
                              <a:gd name="T32" fmla="*/ 510 w 535"/>
                              <a:gd name="T33" fmla="*/ 2320 h 2320"/>
                              <a:gd name="T34" fmla="*/ 480 w 535"/>
                              <a:gd name="T35" fmla="*/ 2275 h 2320"/>
                              <a:gd name="T36" fmla="*/ 455 w 535"/>
                              <a:gd name="T37" fmla="*/ 2230 h 2320"/>
                              <a:gd name="T38" fmla="*/ 430 w 535"/>
                              <a:gd name="T39" fmla="*/ 2185 h 2320"/>
                              <a:gd name="T40" fmla="*/ 410 w 535"/>
                              <a:gd name="T41" fmla="*/ 2135 h 2320"/>
                              <a:gd name="T42" fmla="*/ 395 w 535"/>
                              <a:gd name="T43" fmla="*/ 2085 h 2320"/>
                              <a:gd name="T44" fmla="*/ 380 w 535"/>
                              <a:gd name="T45" fmla="*/ 2035 h 2320"/>
                              <a:gd name="T46" fmla="*/ 370 w 535"/>
                              <a:gd name="T47" fmla="*/ 1980 h 2320"/>
                              <a:gd name="T48" fmla="*/ 365 w 535"/>
                              <a:gd name="T49" fmla="*/ 1925 h 2320"/>
                              <a:gd name="T50" fmla="*/ 365 w 535"/>
                              <a:gd name="T51" fmla="*/ 1925 h 2320"/>
                              <a:gd name="T52" fmla="*/ 360 w 535"/>
                              <a:gd name="T53" fmla="*/ 1865 h 2320"/>
                              <a:gd name="T54" fmla="*/ 360 w 535"/>
                              <a:gd name="T55" fmla="*/ 1805 h 2320"/>
                              <a:gd name="T56" fmla="*/ 365 w 535"/>
                              <a:gd name="T57" fmla="*/ 1740 h 2320"/>
                              <a:gd name="T58" fmla="*/ 375 w 535"/>
                              <a:gd name="T59" fmla="*/ 1675 h 2320"/>
                              <a:gd name="T60" fmla="*/ 395 w 535"/>
                              <a:gd name="T61" fmla="*/ 1535 h 2320"/>
                              <a:gd name="T62" fmla="*/ 435 w 535"/>
                              <a:gd name="T63" fmla="*/ 1380 h 2320"/>
                              <a:gd name="T64" fmla="*/ 435 w 535"/>
                              <a:gd name="T65" fmla="*/ 1380 h 2320"/>
                              <a:gd name="T66" fmla="*/ 480 w 535"/>
                              <a:gd name="T67" fmla="*/ 1205 h 2320"/>
                              <a:gd name="T68" fmla="*/ 495 w 535"/>
                              <a:gd name="T69" fmla="*/ 1115 h 2320"/>
                              <a:gd name="T70" fmla="*/ 510 w 535"/>
                              <a:gd name="T71" fmla="*/ 1030 h 2320"/>
                              <a:gd name="T72" fmla="*/ 520 w 535"/>
                              <a:gd name="T73" fmla="*/ 940 h 2320"/>
                              <a:gd name="T74" fmla="*/ 530 w 535"/>
                              <a:gd name="T75" fmla="*/ 855 h 2320"/>
                              <a:gd name="T76" fmla="*/ 535 w 535"/>
                              <a:gd name="T77" fmla="*/ 770 h 2320"/>
                              <a:gd name="T78" fmla="*/ 535 w 535"/>
                              <a:gd name="T79" fmla="*/ 680 h 2320"/>
                              <a:gd name="T80" fmla="*/ 535 w 535"/>
                              <a:gd name="T81" fmla="*/ 595 h 2320"/>
                              <a:gd name="T82" fmla="*/ 530 w 535"/>
                              <a:gd name="T83" fmla="*/ 510 h 2320"/>
                              <a:gd name="T84" fmla="*/ 520 w 535"/>
                              <a:gd name="T85" fmla="*/ 425 h 2320"/>
                              <a:gd name="T86" fmla="*/ 510 w 535"/>
                              <a:gd name="T87" fmla="*/ 340 h 2320"/>
                              <a:gd name="T88" fmla="*/ 495 w 535"/>
                              <a:gd name="T89" fmla="*/ 250 h 2320"/>
                              <a:gd name="T90" fmla="*/ 480 w 535"/>
                              <a:gd name="T91" fmla="*/ 165 h 2320"/>
                              <a:gd name="T92" fmla="*/ 460 w 535"/>
                              <a:gd name="T93" fmla="*/ 80 h 2320"/>
                              <a:gd name="T94" fmla="*/ 435 w 535"/>
                              <a:gd name="T95" fmla="*/ 0 h 2320"/>
                              <a:gd name="T96" fmla="*/ 435 w 535"/>
                              <a:gd name="T97" fmla="*/ 0 h 2320"/>
                              <a:gd name="T98" fmla="*/ 445 w 535"/>
                              <a:gd name="T99" fmla="*/ 230 h 2320"/>
                              <a:gd name="T100" fmla="*/ 445 w 535"/>
                              <a:gd name="T101" fmla="*/ 440 h 2320"/>
                              <a:gd name="T102" fmla="*/ 435 w 535"/>
                              <a:gd name="T103" fmla="*/ 635 h 2320"/>
                              <a:gd name="T104" fmla="*/ 425 w 535"/>
                              <a:gd name="T105" fmla="*/ 730 h 2320"/>
                              <a:gd name="T106" fmla="*/ 415 w 535"/>
                              <a:gd name="T107" fmla="*/ 815 h 2320"/>
                              <a:gd name="T108" fmla="*/ 415 w 535"/>
                              <a:gd name="T109" fmla="*/ 815 h 2320"/>
                              <a:gd name="T110" fmla="*/ 400 w 535"/>
                              <a:gd name="T111" fmla="*/ 895 h 2320"/>
                              <a:gd name="T112" fmla="*/ 385 w 535"/>
                              <a:gd name="T113" fmla="*/ 980 h 2320"/>
                              <a:gd name="T114" fmla="*/ 340 w 535"/>
                              <a:gd name="T115" fmla="*/ 1150 h 2320"/>
                              <a:gd name="T116" fmla="*/ 285 w 535"/>
                              <a:gd name="T117" fmla="*/ 1325 h 2320"/>
                              <a:gd name="T118" fmla="*/ 215 w 535"/>
                              <a:gd name="T119" fmla="*/ 1505 h 2320"/>
                              <a:gd name="T120" fmla="*/ 215 w 535"/>
                              <a:gd name="T121" fmla="*/ 1505 h 2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35" h="2320">
                                <a:moveTo>
                                  <a:pt x="215" y="1505"/>
                                </a:moveTo>
                                <a:lnTo>
                                  <a:pt x="215" y="1505"/>
                                </a:lnTo>
                                <a:lnTo>
                                  <a:pt x="130" y="1690"/>
                                </a:lnTo>
                                <a:lnTo>
                                  <a:pt x="85" y="1795"/>
                                </a:lnTo>
                                <a:lnTo>
                                  <a:pt x="50" y="1885"/>
                                </a:lnTo>
                                <a:lnTo>
                                  <a:pt x="30" y="1945"/>
                                </a:lnTo>
                                <a:lnTo>
                                  <a:pt x="20" y="2000"/>
                                </a:lnTo>
                                <a:lnTo>
                                  <a:pt x="10" y="2055"/>
                                </a:lnTo>
                                <a:lnTo>
                                  <a:pt x="0" y="2110"/>
                                </a:lnTo>
                                <a:lnTo>
                                  <a:pt x="0" y="2165"/>
                                </a:lnTo>
                                <a:lnTo>
                                  <a:pt x="0" y="2215"/>
                                </a:lnTo>
                                <a:lnTo>
                                  <a:pt x="5" y="2270"/>
                                </a:lnTo>
                                <a:lnTo>
                                  <a:pt x="15" y="2320"/>
                                </a:lnTo>
                                <a:lnTo>
                                  <a:pt x="510" y="2320"/>
                                </a:lnTo>
                                <a:lnTo>
                                  <a:pt x="480" y="2275"/>
                                </a:lnTo>
                                <a:lnTo>
                                  <a:pt x="455" y="2230"/>
                                </a:lnTo>
                                <a:lnTo>
                                  <a:pt x="430" y="2185"/>
                                </a:lnTo>
                                <a:lnTo>
                                  <a:pt x="410" y="2135"/>
                                </a:lnTo>
                                <a:lnTo>
                                  <a:pt x="395" y="2085"/>
                                </a:lnTo>
                                <a:lnTo>
                                  <a:pt x="380" y="2035"/>
                                </a:lnTo>
                                <a:lnTo>
                                  <a:pt x="370" y="1980"/>
                                </a:lnTo>
                                <a:lnTo>
                                  <a:pt x="365" y="1925"/>
                                </a:lnTo>
                                <a:lnTo>
                                  <a:pt x="360" y="1865"/>
                                </a:lnTo>
                                <a:lnTo>
                                  <a:pt x="360" y="1805"/>
                                </a:lnTo>
                                <a:lnTo>
                                  <a:pt x="365" y="1740"/>
                                </a:lnTo>
                                <a:lnTo>
                                  <a:pt x="375" y="1675"/>
                                </a:lnTo>
                                <a:lnTo>
                                  <a:pt x="395" y="1535"/>
                                </a:lnTo>
                                <a:lnTo>
                                  <a:pt x="435" y="1380"/>
                                </a:lnTo>
                                <a:lnTo>
                                  <a:pt x="480" y="1205"/>
                                </a:lnTo>
                                <a:lnTo>
                                  <a:pt x="495" y="1115"/>
                                </a:lnTo>
                                <a:lnTo>
                                  <a:pt x="510" y="1030"/>
                                </a:lnTo>
                                <a:lnTo>
                                  <a:pt x="520" y="940"/>
                                </a:lnTo>
                                <a:lnTo>
                                  <a:pt x="530" y="855"/>
                                </a:lnTo>
                                <a:lnTo>
                                  <a:pt x="535" y="770"/>
                                </a:lnTo>
                                <a:lnTo>
                                  <a:pt x="535" y="680"/>
                                </a:lnTo>
                                <a:lnTo>
                                  <a:pt x="535" y="595"/>
                                </a:lnTo>
                                <a:lnTo>
                                  <a:pt x="530" y="510"/>
                                </a:lnTo>
                                <a:lnTo>
                                  <a:pt x="520" y="425"/>
                                </a:lnTo>
                                <a:lnTo>
                                  <a:pt x="510" y="340"/>
                                </a:lnTo>
                                <a:lnTo>
                                  <a:pt x="495" y="250"/>
                                </a:lnTo>
                                <a:lnTo>
                                  <a:pt x="480" y="165"/>
                                </a:lnTo>
                                <a:lnTo>
                                  <a:pt x="460" y="80"/>
                                </a:lnTo>
                                <a:lnTo>
                                  <a:pt x="435" y="0"/>
                                </a:lnTo>
                                <a:lnTo>
                                  <a:pt x="445" y="230"/>
                                </a:lnTo>
                                <a:lnTo>
                                  <a:pt x="445" y="440"/>
                                </a:lnTo>
                                <a:lnTo>
                                  <a:pt x="435" y="635"/>
                                </a:lnTo>
                                <a:lnTo>
                                  <a:pt x="425" y="730"/>
                                </a:lnTo>
                                <a:lnTo>
                                  <a:pt x="415" y="815"/>
                                </a:lnTo>
                                <a:lnTo>
                                  <a:pt x="400" y="895"/>
                                </a:lnTo>
                                <a:lnTo>
                                  <a:pt x="385" y="980"/>
                                </a:lnTo>
                                <a:lnTo>
                                  <a:pt x="340" y="1150"/>
                                </a:lnTo>
                                <a:lnTo>
                                  <a:pt x="285" y="1325"/>
                                </a:lnTo>
                                <a:lnTo>
                                  <a:pt x="215" y="1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611"/>
                        <wps:cNvSpPr>
                          <a:spLocks/>
                        </wps:cNvSpPr>
                        <wps:spPr bwMode="auto">
                          <a:xfrm>
                            <a:off x="1070" y="975"/>
                            <a:ext cx="85" cy="200"/>
                          </a:xfrm>
                          <a:custGeom>
                            <a:avLst/>
                            <a:gdLst>
                              <a:gd name="T0" fmla="*/ 60 w 85"/>
                              <a:gd name="T1" fmla="*/ 0 h 200"/>
                              <a:gd name="T2" fmla="*/ 0 w 85"/>
                              <a:gd name="T3" fmla="*/ 0 h 200"/>
                              <a:gd name="T4" fmla="*/ 0 w 85"/>
                              <a:gd name="T5" fmla="*/ 0 h 200"/>
                              <a:gd name="T6" fmla="*/ 0 w 85"/>
                              <a:gd name="T7" fmla="*/ 195 h 200"/>
                              <a:gd name="T8" fmla="*/ 85 w 85"/>
                              <a:gd name="T9" fmla="*/ 200 h 200"/>
                              <a:gd name="T10" fmla="*/ 85 w 85"/>
                              <a:gd name="T11" fmla="*/ 200 h 200"/>
                              <a:gd name="T12" fmla="*/ 75 w 85"/>
                              <a:gd name="T13" fmla="*/ 100 h 200"/>
                              <a:gd name="T14" fmla="*/ 60 w 85"/>
                              <a:gd name="T15" fmla="*/ 0 h 200"/>
                              <a:gd name="T16" fmla="*/ 60 w 85"/>
                              <a:gd name="T17" fmla="*/ 0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5" h="200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"/>
                                </a:lnTo>
                                <a:lnTo>
                                  <a:pt x="85" y="200"/>
                                </a:lnTo>
                                <a:lnTo>
                                  <a:pt x="75" y="10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612"/>
                        <wps:cNvSpPr>
                          <a:spLocks/>
                        </wps:cNvSpPr>
                        <wps:spPr bwMode="auto">
                          <a:xfrm>
                            <a:off x="1030" y="1360"/>
                            <a:ext cx="130" cy="230"/>
                          </a:xfrm>
                          <a:custGeom>
                            <a:avLst/>
                            <a:gdLst>
                              <a:gd name="T0" fmla="*/ 130 w 130"/>
                              <a:gd name="T1" fmla="*/ 0 h 230"/>
                              <a:gd name="T2" fmla="*/ 25 w 130"/>
                              <a:gd name="T3" fmla="*/ 0 h 230"/>
                              <a:gd name="T4" fmla="*/ 25 w 130"/>
                              <a:gd name="T5" fmla="*/ 0 h 230"/>
                              <a:gd name="T6" fmla="*/ 10 w 130"/>
                              <a:gd name="T7" fmla="*/ 135 h 230"/>
                              <a:gd name="T8" fmla="*/ 10 w 130"/>
                              <a:gd name="T9" fmla="*/ 135 h 230"/>
                              <a:gd name="T10" fmla="*/ 0 w 130"/>
                              <a:gd name="T11" fmla="*/ 195 h 230"/>
                              <a:gd name="T12" fmla="*/ 120 w 130"/>
                              <a:gd name="T13" fmla="*/ 230 h 230"/>
                              <a:gd name="T14" fmla="*/ 120 w 130"/>
                              <a:gd name="T15" fmla="*/ 230 h 230"/>
                              <a:gd name="T16" fmla="*/ 130 w 130"/>
                              <a:gd name="T17" fmla="*/ 115 h 230"/>
                              <a:gd name="T18" fmla="*/ 130 w 130"/>
                              <a:gd name="T19" fmla="*/ 0 h 230"/>
                              <a:gd name="T20" fmla="*/ 130 w 130"/>
                              <a:gd name="T21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0" h="230">
                                <a:moveTo>
                                  <a:pt x="130" y="0"/>
                                </a:moveTo>
                                <a:lnTo>
                                  <a:pt x="25" y="0"/>
                                </a:lnTo>
                                <a:lnTo>
                                  <a:pt x="10" y="135"/>
                                </a:lnTo>
                                <a:lnTo>
                                  <a:pt x="0" y="195"/>
                                </a:lnTo>
                                <a:lnTo>
                                  <a:pt x="120" y="230"/>
                                </a:lnTo>
                                <a:lnTo>
                                  <a:pt x="130" y="115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613"/>
                        <wps:cNvSpPr>
                          <a:spLocks/>
                        </wps:cNvSpPr>
                        <wps:spPr bwMode="auto">
                          <a:xfrm>
                            <a:off x="905" y="1760"/>
                            <a:ext cx="220" cy="265"/>
                          </a:xfrm>
                          <a:custGeom>
                            <a:avLst/>
                            <a:gdLst>
                              <a:gd name="T0" fmla="*/ 165 w 220"/>
                              <a:gd name="T1" fmla="*/ 265 h 265"/>
                              <a:gd name="T2" fmla="*/ 165 w 220"/>
                              <a:gd name="T3" fmla="*/ 265 h 265"/>
                              <a:gd name="T4" fmla="*/ 195 w 220"/>
                              <a:gd name="T5" fmla="*/ 145 h 265"/>
                              <a:gd name="T6" fmla="*/ 220 w 220"/>
                              <a:gd name="T7" fmla="*/ 25 h 265"/>
                              <a:gd name="T8" fmla="*/ 80 w 220"/>
                              <a:gd name="T9" fmla="*/ 0 h 265"/>
                              <a:gd name="T10" fmla="*/ 80 w 220"/>
                              <a:gd name="T11" fmla="*/ 0 h 265"/>
                              <a:gd name="T12" fmla="*/ 45 w 220"/>
                              <a:gd name="T13" fmla="*/ 125 h 265"/>
                              <a:gd name="T14" fmla="*/ 0 w 220"/>
                              <a:gd name="T15" fmla="*/ 250 h 265"/>
                              <a:gd name="T16" fmla="*/ 165 w 220"/>
                              <a:gd name="T17" fmla="*/ 265 h 265"/>
                              <a:gd name="T18" fmla="*/ 165 w 220"/>
                              <a:gd name="T19" fmla="*/ 265 h 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0" h="265">
                                <a:moveTo>
                                  <a:pt x="165" y="265"/>
                                </a:moveTo>
                                <a:lnTo>
                                  <a:pt x="165" y="265"/>
                                </a:lnTo>
                                <a:lnTo>
                                  <a:pt x="195" y="145"/>
                                </a:lnTo>
                                <a:lnTo>
                                  <a:pt x="220" y="25"/>
                                </a:lnTo>
                                <a:lnTo>
                                  <a:pt x="80" y="0"/>
                                </a:lnTo>
                                <a:lnTo>
                                  <a:pt x="45" y="125"/>
                                </a:lnTo>
                                <a:lnTo>
                                  <a:pt x="0" y="250"/>
                                </a:lnTo>
                                <a:lnTo>
                                  <a:pt x="165" y="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14"/>
                        <wps:cNvSpPr>
                          <a:spLocks/>
                        </wps:cNvSpPr>
                        <wps:spPr bwMode="auto">
                          <a:xfrm>
                            <a:off x="675" y="2245"/>
                            <a:ext cx="330" cy="320"/>
                          </a:xfrm>
                          <a:custGeom>
                            <a:avLst/>
                            <a:gdLst>
                              <a:gd name="T0" fmla="*/ 330 w 330"/>
                              <a:gd name="T1" fmla="*/ 55 h 320"/>
                              <a:gd name="T2" fmla="*/ 135 w 330"/>
                              <a:gd name="T3" fmla="*/ 0 h 320"/>
                              <a:gd name="T4" fmla="*/ 135 w 330"/>
                              <a:gd name="T5" fmla="*/ 0 h 320"/>
                              <a:gd name="T6" fmla="*/ 80 w 330"/>
                              <a:gd name="T7" fmla="*/ 125 h 320"/>
                              <a:gd name="T8" fmla="*/ 80 w 330"/>
                              <a:gd name="T9" fmla="*/ 125 h 320"/>
                              <a:gd name="T10" fmla="*/ 35 w 330"/>
                              <a:gd name="T11" fmla="*/ 230 h 320"/>
                              <a:gd name="T12" fmla="*/ 0 w 330"/>
                              <a:gd name="T13" fmla="*/ 320 h 320"/>
                              <a:gd name="T14" fmla="*/ 310 w 330"/>
                              <a:gd name="T15" fmla="*/ 300 h 320"/>
                              <a:gd name="T16" fmla="*/ 310 w 330"/>
                              <a:gd name="T17" fmla="*/ 300 h 320"/>
                              <a:gd name="T18" fmla="*/ 310 w 330"/>
                              <a:gd name="T19" fmla="*/ 245 h 320"/>
                              <a:gd name="T20" fmla="*/ 315 w 330"/>
                              <a:gd name="T21" fmla="*/ 185 h 320"/>
                              <a:gd name="T22" fmla="*/ 330 w 330"/>
                              <a:gd name="T23" fmla="*/ 55 h 320"/>
                              <a:gd name="T24" fmla="*/ 330 w 330"/>
                              <a:gd name="T25" fmla="*/ 55 h 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30" h="320">
                                <a:moveTo>
                                  <a:pt x="330" y="55"/>
                                </a:moveTo>
                                <a:lnTo>
                                  <a:pt x="135" y="0"/>
                                </a:lnTo>
                                <a:lnTo>
                                  <a:pt x="80" y="125"/>
                                </a:lnTo>
                                <a:lnTo>
                                  <a:pt x="35" y="230"/>
                                </a:lnTo>
                                <a:lnTo>
                                  <a:pt x="0" y="320"/>
                                </a:lnTo>
                                <a:lnTo>
                                  <a:pt x="310" y="300"/>
                                </a:lnTo>
                                <a:lnTo>
                                  <a:pt x="310" y="245"/>
                                </a:lnTo>
                                <a:lnTo>
                                  <a:pt x="315" y="185"/>
                                </a:lnTo>
                                <a:lnTo>
                                  <a:pt x="33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5"/>
                        <wps:cNvSpPr>
                          <a:spLocks/>
                        </wps:cNvSpPr>
                        <wps:spPr bwMode="auto">
                          <a:xfrm>
                            <a:off x="85" y="1290"/>
                            <a:ext cx="110" cy="230"/>
                          </a:xfrm>
                          <a:custGeom>
                            <a:avLst/>
                            <a:gdLst>
                              <a:gd name="T0" fmla="*/ 75 w 110"/>
                              <a:gd name="T1" fmla="*/ 0 h 230"/>
                              <a:gd name="T2" fmla="*/ 35 w 110"/>
                              <a:gd name="T3" fmla="*/ 0 h 230"/>
                              <a:gd name="T4" fmla="*/ 35 w 110"/>
                              <a:gd name="T5" fmla="*/ 0 h 230"/>
                              <a:gd name="T6" fmla="*/ 15 w 110"/>
                              <a:gd name="T7" fmla="*/ 50 h 230"/>
                              <a:gd name="T8" fmla="*/ 5 w 110"/>
                              <a:gd name="T9" fmla="*/ 95 h 230"/>
                              <a:gd name="T10" fmla="*/ 0 w 110"/>
                              <a:gd name="T11" fmla="*/ 130 h 230"/>
                              <a:gd name="T12" fmla="*/ 0 w 110"/>
                              <a:gd name="T13" fmla="*/ 165 h 230"/>
                              <a:gd name="T14" fmla="*/ 5 w 110"/>
                              <a:gd name="T15" fmla="*/ 190 h 230"/>
                              <a:gd name="T16" fmla="*/ 15 w 110"/>
                              <a:gd name="T17" fmla="*/ 210 h 230"/>
                              <a:gd name="T18" fmla="*/ 35 w 110"/>
                              <a:gd name="T19" fmla="*/ 225 h 230"/>
                              <a:gd name="T20" fmla="*/ 55 w 110"/>
                              <a:gd name="T21" fmla="*/ 230 h 230"/>
                              <a:gd name="T22" fmla="*/ 55 w 110"/>
                              <a:gd name="T23" fmla="*/ 230 h 230"/>
                              <a:gd name="T24" fmla="*/ 75 w 110"/>
                              <a:gd name="T25" fmla="*/ 230 h 230"/>
                              <a:gd name="T26" fmla="*/ 90 w 110"/>
                              <a:gd name="T27" fmla="*/ 220 h 230"/>
                              <a:gd name="T28" fmla="*/ 100 w 110"/>
                              <a:gd name="T29" fmla="*/ 200 h 230"/>
                              <a:gd name="T30" fmla="*/ 110 w 110"/>
                              <a:gd name="T31" fmla="*/ 175 h 230"/>
                              <a:gd name="T32" fmla="*/ 110 w 110"/>
                              <a:gd name="T33" fmla="*/ 140 h 230"/>
                              <a:gd name="T34" fmla="*/ 100 w 110"/>
                              <a:gd name="T35" fmla="*/ 100 h 230"/>
                              <a:gd name="T36" fmla="*/ 90 w 110"/>
                              <a:gd name="T37" fmla="*/ 55 h 230"/>
                              <a:gd name="T38" fmla="*/ 75 w 110"/>
                              <a:gd name="T39" fmla="*/ 0 h 230"/>
                              <a:gd name="T40" fmla="*/ 75 w 110"/>
                              <a:gd name="T41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0" h="230">
                                <a:moveTo>
                                  <a:pt x="75" y="0"/>
                                </a:moveTo>
                                <a:lnTo>
                                  <a:pt x="35" y="0"/>
                                </a:lnTo>
                                <a:lnTo>
                                  <a:pt x="15" y="50"/>
                                </a:lnTo>
                                <a:lnTo>
                                  <a:pt x="5" y="95"/>
                                </a:lnTo>
                                <a:lnTo>
                                  <a:pt x="0" y="130"/>
                                </a:lnTo>
                                <a:lnTo>
                                  <a:pt x="0" y="165"/>
                                </a:lnTo>
                                <a:lnTo>
                                  <a:pt x="5" y="190"/>
                                </a:lnTo>
                                <a:lnTo>
                                  <a:pt x="15" y="210"/>
                                </a:lnTo>
                                <a:lnTo>
                                  <a:pt x="35" y="225"/>
                                </a:lnTo>
                                <a:lnTo>
                                  <a:pt x="55" y="230"/>
                                </a:lnTo>
                                <a:lnTo>
                                  <a:pt x="75" y="230"/>
                                </a:lnTo>
                                <a:lnTo>
                                  <a:pt x="90" y="220"/>
                                </a:lnTo>
                                <a:lnTo>
                                  <a:pt x="100" y="200"/>
                                </a:lnTo>
                                <a:lnTo>
                                  <a:pt x="110" y="175"/>
                                </a:lnTo>
                                <a:lnTo>
                                  <a:pt x="110" y="140"/>
                                </a:lnTo>
                                <a:lnTo>
                                  <a:pt x="100" y="100"/>
                                </a:lnTo>
                                <a:lnTo>
                                  <a:pt x="90" y="55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6"/>
                        <wps:cNvSpPr>
                          <a:spLocks/>
                        </wps:cNvSpPr>
                        <wps:spPr bwMode="auto">
                          <a:xfrm>
                            <a:off x="10" y="1200"/>
                            <a:ext cx="260" cy="130"/>
                          </a:xfrm>
                          <a:custGeom>
                            <a:avLst/>
                            <a:gdLst>
                              <a:gd name="T0" fmla="*/ 260 w 260"/>
                              <a:gd name="T1" fmla="*/ 130 h 130"/>
                              <a:gd name="T2" fmla="*/ 260 w 260"/>
                              <a:gd name="T3" fmla="*/ 130 h 130"/>
                              <a:gd name="T4" fmla="*/ 250 w 260"/>
                              <a:gd name="T5" fmla="*/ 95 h 130"/>
                              <a:gd name="T6" fmla="*/ 235 w 260"/>
                              <a:gd name="T7" fmla="*/ 70 h 130"/>
                              <a:gd name="T8" fmla="*/ 220 w 260"/>
                              <a:gd name="T9" fmla="*/ 50 h 130"/>
                              <a:gd name="T10" fmla="*/ 200 w 260"/>
                              <a:gd name="T11" fmla="*/ 30 h 130"/>
                              <a:gd name="T12" fmla="*/ 200 w 260"/>
                              <a:gd name="T13" fmla="*/ 30 h 130"/>
                              <a:gd name="T14" fmla="*/ 185 w 260"/>
                              <a:gd name="T15" fmla="*/ 15 h 130"/>
                              <a:gd name="T16" fmla="*/ 165 w 260"/>
                              <a:gd name="T17" fmla="*/ 10 h 130"/>
                              <a:gd name="T18" fmla="*/ 145 w 260"/>
                              <a:gd name="T19" fmla="*/ 5 h 130"/>
                              <a:gd name="T20" fmla="*/ 125 w 260"/>
                              <a:gd name="T21" fmla="*/ 0 h 130"/>
                              <a:gd name="T22" fmla="*/ 125 w 260"/>
                              <a:gd name="T23" fmla="*/ 0 h 130"/>
                              <a:gd name="T24" fmla="*/ 105 w 260"/>
                              <a:gd name="T25" fmla="*/ 5 h 130"/>
                              <a:gd name="T26" fmla="*/ 85 w 260"/>
                              <a:gd name="T27" fmla="*/ 10 h 130"/>
                              <a:gd name="T28" fmla="*/ 70 w 260"/>
                              <a:gd name="T29" fmla="*/ 20 h 130"/>
                              <a:gd name="T30" fmla="*/ 50 w 260"/>
                              <a:gd name="T31" fmla="*/ 35 h 130"/>
                              <a:gd name="T32" fmla="*/ 50 w 260"/>
                              <a:gd name="T33" fmla="*/ 35 h 130"/>
                              <a:gd name="T34" fmla="*/ 35 w 260"/>
                              <a:gd name="T35" fmla="*/ 55 h 130"/>
                              <a:gd name="T36" fmla="*/ 25 w 260"/>
                              <a:gd name="T37" fmla="*/ 75 h 130"/>
                              <a:gd name="T38" fmla="*/ 10 w 260"/>
                              <a:gd name="T39" fmla="*/ 95 h 130"/>
                              <a:gd name="T40" fmla="*/ 0 w 260"/>
                              <a:gd name="T41" fmla="*/ 120 h 130"/>
                              <a:gd name="T42" fmla="*/ 260 w 260"/>
                              <a:gd name="T43" fmla="*/ 130 h 130"/>
                              <a:gd name="T44" fmla="*/ 260 w 260"/>
                              <a:gd name="T45" fmla="*/ 13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60" h="130">
                                <a:moveTo>
                                  <a:pt x="260" y="130"/>
                                </a:moveTo>
                                <a:lnTo>
                                  <a:pt x="260" y="130"/>
                                </a:lnTo>
                                <a:lnTo>
                                  <a:pt x="250" y="95"/>
                                </a:lnTo>
                                <a:lnTo>
                                  <a:pt x="235" y="70"/>
                                </a:lnTo>
                                <a:lnTo>
                                  <a:pt x="220" y="50"/>
                                </a:lnTo>
                                <a:lnTo>
                                  <a:pt x="200" y="30"/>
                                </a:lnTo>
                                <a:lnTo>
                                  <a:pt x="185" y="15"/>
                                </a:lnTo>
                                <a:lnTo>
                                  <a:pt x="165" y="10"/>
                                </a:lnTo>
                                <a:lnTo>
                                  <a:pt x="145" y="5"/>
                                </a:lnTo>
                                <a:lnTo>
                                  <a:pt x="125" y="0"/>
                                </a:lnTo>
                                <a:lnTo>
                                  <a:pt x="105" y="5"/>
                                </a:lnTo>
                                <a:lnTo>
                                  <a:pt x="85" y="10"/>
                                </a:lnTo>
                                <a:lnTo>
                                  <a:pt x="70" y="20"/>
                                </a:lnTo>
                                <a:lnTo>
                                  <a:pt x="50" y="35"/>
                                </a:lnTo>
                                <a:lnTo>
                                  <a:pt x="35" y="55"/>
                                </a:lnTo>
                                <a:lnTo>
                                  <a:pt x="25" y="75"/>
                                </a:lnTo>
                                <a:lnTo>
                                  <a:pt x="10" y="95"/>
                                </a:lnTo>
                                <a:lnTo>
                                  <a:pt x="0" y="120"/>
                                </a:lnTo>
                                <a:lnTo>
                                  <a:pt x="260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17"/>
                        <wps:cNvSpPr>
                          <a:spLocks/>
                        </wps:cNvSpPr>
                        <wps:spPr bwMode="auto">
                          <a:xfrm>
                            <a:off x="1990" y="1185"/>
                            <a:ext cx="335" cy="330"/>
                          </a:xfrm>
                          <a:custGeom>
                            <a:avLst/>
                            <a:gdLst>
                              <a:gd name="T0" fmla="*/ 165 w 335"/>
                              <a:gd name="T1" fmla="*/ 0 h 330"/>
                              <a:gd name="T2" fmla="*/ 165 w 335"/>
                              <a:gd name="T3" fmla="*/ 0 h 330"/>
                              <a:gd name="T4" fmla="*/ 135 w 335"/>
                              <a:gd name="T5" fmla="*/ 0 h 330"/>
                              <a:gd name="T6" fmla="*/ 105 w 335"/>
                              <a:gd name="T7" fmla="*/ 10 h 330"/>
                              <a:gd name="T8" fmla="*/ 75 w 335"/>
                              <a:gd name="T9" fmla="*/ 25 h 330"/>
                              <a:gd name="T10" fmla="*/ 50 w 335"/>
                              <a:gd name="T11" fmla="*/ 45 h 330"/>
                              <a:gd name="T12" fmla="*/ 50 w 335"/>
                              <a:gd name="T13" fmla="*/ 45 h 330"/>
                              <a:gd name="T14" fmla="*/ 30 w 335"/>
                              <a:gd name="T15" fmla="*/ 75 h 330"/>
                              <a:gd name="T16" fmla="*/ 15 w 335"/>
                              <a:gd name="T17" fmla="*/ 100 h 330"/>
                              <a:gd name="T18" fmla="*/ 5 w 335"/>
                              <a:gd name="T19" fmla="*/ 130 h 330"/>
                              <a:gd name="T20" fmla="*/ 0 w 335"/>
                              <a:gd name="T21" fmla="*/ 165 h 330"/>
                              <a:gd name="T22" fmla="*/ 0 w 335"/>
                              <a:gd name="T23" fmla="*/ 165 h 330"/>
                              <a:gd name="T24" fmla="*/ 5 w 335"/>
                              <a:gd name="T25" fmla="*/ 195 h 330"/>
                              <a:gd name="T26" fmla="*/ 5 w 335"/>
                              <a:gd name="T27" fmla="*/ 195 h 330"/>
                              <a:gd name="T28" fmla="*/ 10 w 335"/>
                              <a:gd name="T29" fmla="*/ 220 h 330"/>
                              <a:gd name="T30" fmla="*/ 20 w 335"/>
                              <a:gd name="T31" fmla="*/ 240 h 330"/>
                              <a:gd name="T32" fmla="*/ 35 w 335"/>
                              <a:gd name="T33" fmla="*/ 265 h 330"/>
                              <a:gd name="T34" fmla="*/ 50 w 335"/>
                              <a:gd name="T35" fmla="*/ 280 h 330"/>
                              <a:gd name="T36" fmla="*/ 50 w 335"/>
                              <a:gd name="T37" fmla="*/ 280 h 330"/>
                              <a:gd name="T38" fmla="*/ 75 w 335"/>
                              <a:gd name="T39" fmla="*/ 305 h 330"/>
                              <a:gd name="T40" fmla="*/ 105 w 335"/>
                              <a:gd name="T41" fmla="*/ 320 h 330"/>
                              <a:gd name="T42" fmla="*/ 135 w 335"/>
                              <a:gd name="T43" fmla="*/ 330 h 330"/>
                              <a:gd name="T44" fmla="*/ 165 w 335"/>
                              <a:gd name="T45" fmla="*/ 330 h 330"/>
                              <a:gd name="T46" fmla="*/ 165 w 335"/>
                              <a:gd name="T47" fmla="*/ 330 h 330"/>
                              <a:gd name="T48" fmla="*/ 200 w 335"/>
                              <a:gd name="T49" fmla="*/ 330 h 330"/>
                              <a:gd name="T50" fmla="*/ 230 w 335"/>
                              <a:gd name="T51" fmla="*/ 320 h 330"/>
                              <a:gd name="T52" fmla="*/ 260 w 335"/>
                              <a:gd name="T53" fmla="*/ 305 h 330"/>
                              <a:gd name="T54" fmla="*/ 285 w 335"/>
                              <a:gd name="T55" fmla="*/ 280 h 330"/>
                              <a:gd name="T56" fmla="*/ 285 w 335"/>
                              <a:gd name="T57" fmla="*/ 280 h 330"/>
                              <a:gd name="T58" fmla="*/ 305 w 335"/>
                              <a:gd name="T59" fmla="*/ 255 h 330"/>
                              <a:gd name="T60" fmla="*/ 320 w 335"/>
                              <a:gd name="T61" fmla="*/ 230 h 330"/>
                              <a:gd name="T62" fmla="*/ 330 w 335"/>
                              <a:gd name="T63" fmla="*/ 200 h 330"/>
                              <a:gd name="T64" fmla="*/ 335 w 335"/>
                              <a:gd name="T65" fmla="*/ 165 h 330"/>
                              <a:gd name="T66" fmla="*/ 335 w 335"/>
                              <a:gd name="T67" fmla="*/ 165 h 330"/>
                              <a:gd name="T68" fmla="*/ 330 w 335"/>
                              <a:gd name="T69" fmla="*/ 145 h 330"/>
                              <a:gd name="T70" fmla="*/ 330 w 335"/>
                              <a:gd name="T71" fmla="*/ 145 h 330"/>
                              <a:gd name="T72" fmla="*/ 325 w 335"/>
                              <a:gd name="T73" fmla="*/ 115 h 330"/>
                              <a:gd name="T74" fmla="*/ 315 w 335"/>
                              <a:gd name="T75" fmla="*/ 90 h 330"/>
                              <a:gd name="T76" fmla="*/ 305 w 335"/>
                              <a:gd name="T77" fmla="*/ 70 h 330"/>
                              <a:gd name="T78" fmla="*/ 285 w 335"/>
                              <a:gd name="T79" fmla="*/ 45 h 330"/>
                              <a:gd name="T80" fmla="*/ 285 w 335"/>
                              <a:gd name="T81" fmla="*/ 45 h 330"/>
                              <a:gd name="T82" fmla="*/ 260 w 335"/>
                              <a:gd name="T83" fmla="*/ 25 h 330"/>
                              <a:gd name="T84" fmla="*/ 230 w 335"/>
                              <a:gd name="T85" fmla="*/ 10 h 330"/>
                              <a:gd name="T86" fmla="*/ 200 w 335"/>
                              <a:gd name="T87" fmla="*/ 0 h 330"/>
                              <a:gd name="T88" fmla="*/ 165 w 335"/>
                              <a:gd name="T89" fmla="*/ 0 h 330"/>
                              <a:gd name="T90" fmla="*/ 165 w 335"/>
                              <a:gd name="T91" fmla="*/ 0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35" h="330">
                                <a:moveTo>
                                  <a:pt x="165" y="0"/>
                                </a:moveTo>
                                <a:lnTo>
                                  <a:pt x="165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45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0"/>
                                </a:lnTo>
                                <a:lnTo>
                                  <a:pt x="0" y="165"/>
                                </a:lnTo>
                                <a:lnTo>
                                  <a:pt x="5" y="195"/>
                                </a:lnTo>
                                <a:lnTo>
                                  <a:pt x="10" y="220"/>
                                </a:lnTo>
                                <a:lnTo>
                                  <a:pt x="20" y="240"/>
                                </a:lnTo>
                                <a:lnTo>
                                  <a:pt x="35" y="265"/>
                                </a:lnTo>
                                <a:lnTo>
                                  <a:pt x="50" y="280"/>
                                </a:lnTo>
                                <a:lnTo>
                                  <a:pt x="75" y="305"/>
                                </a:lnTo>
                                <a:lnTo>
                                  <a:pt x="105" y="320"/>
                                </a:lnTo>
                                <a:lnTo>
                                  <a:pt x="135" y="330"/>
                                </a:lnTo>
                                <a:lnTo>
                                  <a:pt x="165" y="330"/>
                                </a:lnTo>
                                <a:lnTo>
                                  <a:pt x="200" y="330"/>
                                </a:lnTo>
                                <a:lnTo>
                                  <a:pt x="230" y="320"/>
                                </a:lnTo>
                                <a:lnTo>
                                  <a:pt x="260" y="305"/>
                                </a:lnTo>
                                <a:lnTo>
                                  <a:pt x="285" y="280"/>
                                </a:lnTo>
                                <a:lnTo>
                                  <a:pt x="305" y="255"/>
                                </a:lnTo>
                                <a:lnTo>
                                  <a:pt x="320" y="230"/>
                                </a:lnTo>
                                <a:lnTo>
                                  <a:pt x="330" y="200"/>
                                </a:lnTo>
                                <a:lnTo>
                                  <a:pt x="335" y="165"/>
                                </a:lnTo>
                                <a:lnTo>
                                  <a:pt x="330" y="145"/>
                                </a:lnTo>
                                <a:lnTo>
                                  <a:pt x="325" y="115"/>
                                </a:lnTo>
                                <a:lnTo>
                                  <a:pt x="315" y="90"/>
                                </a:lnTo>
                                <a:lnTo>
                                  <a:pt x="305" y="70"/>
                                </a:lnTo>
                                <a:lnTo>
                                  <a:pt x="285" y="45"/>
                                </a:lnTo>
                                <a:lnTo>
                                  <a:pt x="260" y="25"/>
                                </a:lnTo>
                                <a:lnTo>
                                  <a:pt x="230" y="10"/>
                                </a:lnTo>
                                <a:lnTo>
                                  <a:pt x="200" y="0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18"/>
                        <wps:cNvSpPr>
                          <a:spLocks/>
                        </wps:cNvSpPr>
                        <wps:spPr bwMode="auto">
                          <a:xfrm>
                            <a:off x="1995" y="1295"/>
                            <a:ext cx="330" cy="220"/>
                          </a:xfrm>
                          <a:custGeom>
                            <a:avLst/>
                            <a:gdLst>
                              <a:gd name="T0" fmla="*/ 0 w 330"/>
                              <a:gd name="T1" fmla="*/ 85 h 220"/>
                              <a:gd name="T2" fmla="*/ 0 w 330"/>
                              <a:gd name="T3" fmla="*/ 85 h 220"/>
                              <a:gd name="T4" fmla="*/ 5 w 330"/>
                              <a:gd name="T5" fmla="*/ 110 h 220"/>
                              <a:gd name="T6" fmla="*/ 15 w 330"/>
                              <a:gd name="T7" fmla="*/ 130 h 220"/>
                              <a:gd name="T8" fmla="*/ 30 w 330"/>
                              <a:gd name="T9" fmla="*/ 155 h 220"/>
                              <a:gd name="T10" fmla="*/ 45 w 330"/>
                              <a:gd name="T11" fmla="*/ 170 h 220"/>
                              <a:gd name="T12" fmla="*/ 45 w 330"/>
                              <a:gd name="T13" fmla="*/ 170 h 220"/>
                              <a:gd name="T14" fmla="*/ 70 w 330"/>
                              <a:gd name="T15" fmla="*/ 195 h 220"/>
                              <a:gd name="T16" fmla="*/ 100 w 330"/>
                              <a:gd name="T17" fmla="*/ 210 h 220"/>
                              <a:gd name="T18" fmla="*/ 130 w 330"/>
                              <a:gd name="T19" fmla="*/ 220 h 220"/>
                              <a:gd name="T20" fmla="*/ 160 w 330"/>
                              <a:gd name="T21" fmla="*/ 220 h 220"/>
                              <a:gd name="T22" fmla="*/ 160 w 330"/>
                              <a:gd name="T23" fmla="*/ 220 h 220"/>
                              <a:gd name="T24" fmla="*/ 195 w 330"/>
                              <a:gd name="T25" fmla="*/ 220 h 220"/>
                              <a:gd name="T26" fmla="*/ 225 w 330"/>
                              <a:gd name="T27" fmla="*/ 210 h 220"/>
                              <a:gd name="T28" fmla="*/ 255 w 330"/>
                              <a:gd name="T29" fmla="*/ 195 h 220"/>
                              <a:gd name="T30" fmla="*/ 280 w 330"/>
                              <a:gd name="T31" fmla="*/ 170 h 220"/>
                              <a:gd name="T32" fmla="*/ 280 w 330"/>
                              <a:gd name="T33" fmla="*/ 170 h 220"/>
                              <a:gd name="T34" fmla="*/ 300 w 330"/>
                              <a:gd name="T35" fmla="*/ 145 h 220"/>
                              <a:gd name="T36" fmla="*/ 315 w 330"/>
                              <a:gd name="T37" fmla="*/ 120 h 220"/>
                              <a:gd name="T38" fmla="*/ 325 w 330"/>
                              <a:gd name="T39" fmla="*/ 90 h 220"/>
                              <a:gd name="T40" fmla="*/ 330 w 330"/>
                              <a:gd name="T41" fmla="*/ 55 h 220"/>
                              <a:gd name="T42" fmla="*/ 330 w 330"/>
                              <a:gd name="T43" fmla="*/ 55 h 220"/>
                              <a:gd name="T44" fmla="*/ 325 w 330"/>
                              <a:gd name="T45" fmla="*/ 35 h 220"/>
                              <a:gd name="T46" fmla="*/ 270 w 330"/>
                              <a:gd name="T47" fmla="*/ 125 h 220"/>
                              <a:gd name="T48" fmla="*/ 205 w 330"/>
                              <a:gd name="T49" fmla="*/ 0 h 220"/>
                              <a:gd name="T50" fmla="*/ 135 w 330"/>
                              <a:gd name="T51" fmla="*/ 140 h 220"/>
                              <a:gd name="T52" fmla="*/ 60 w 330"/>
                              <a:gd name="T53" fmla="*/ 5 h 220"/>
                              <a:gd name="T54" fmla="*/ 0 w 330"/>
                              <a:gd name="T55" fmla="*/ 85 h 220"/>
                              <a:gd name="T56" fmla="*/ 0 w 330"/>
                              <a:gd name="T57" fmla="*/ 85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30" h="220">
                                <a:moveTo>
                                  <a:pt x="0" y="85"/>
                                </a:moveTo>
                                <a:lnTo>
                                  <a:pt x="0" y="85"/>
                                </a:lnTo>
                                <a:lnTo>
                                  <a:pt x="5" y="110"/>
                                </a:lnTo>
                                <a:lnTo>
                                  <a:pt x="15" y="130"/>
                                </a:lnTo>
                                <a:lnTo>
                                  <a:pt x="30" y="155"/>
                                </a:lnTo>
                                <a:lnTo>
                                  <a:pt x="45" y="170"/>
                                </a:lnTo>
                                <a:lnTo>
                                  <a:pt x="70" y="195"/>
                                </a:lnTo>
                                <a:lnTo>
                                  <a:pt x="100" y="210"/>
                                </a:lnTo>
                                <a:lnTo>
                                  <a:pt x="130" y="220"/>
                                </a:lnTo>
                                <a:lnTo>
                                  <a:pt x="160" y="220"/>
                                </a:lnTo>
                                <a:lnTo>
                                  <a:pt x="195" y="220"/>
                                </a:lnTo>
                                <a:lnTo>
                                  <a:pt x="225" y="210"/>
                                </a:lnTo>
                                <a:lnTo>
                                  <a:pt x="255" y="195"/>
                                </a:lnTo>
                                <a:lnTo>
                                  <a:pt x="280" y="170"/>
                                </a:lnTo>
                                <a:lnTo>
                                  <a:pt x="300" y="145"/>
                                </a:lnTo>
                                <a:lnTo>
                                  <a:pt x="315" y="120"/>
                                </a:lnTo>
                                <a:lnTo>
                                  <a:pt x="325" y="90"/>
                                </a:lnTo>
                                <a:lnTo>
                                  <a:pt x="330" y="55"/>
                                </a:lnTo>
                                <a:lnTo>
                                  <a:pt x="325" y="35"/>
                                </a:lnTo>
                                <a:lnTo>
                                  <a:pt x="270" y="125"/>
                                </a:lnTo>
                                <a:lnTo>
                                  <a:pt x="205" y="0"/>
                                </a:lnTo>
                                <a:lnTo>
                                  <a:pt x="135" y="140"/>
                                </a:lnTo>
                                <a:lnTo>
                                  <a:pt x="60" y="5"/>
                                </a:lnTo>
                                <a:lnTo>
                                  <a:pt x="0" y="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19"/>
                        <wps:cNvSpPr>
                          <a:spLocks/>
                        </wps:cNvSpPr>
                        <wps:spPr bwMode="auto">
                          <a:xfrm>
                            <a:off x="110" y="270"/>
                            <a:ext cx="290" cy="240"/>
                          </a:xfrm>
                          <a:custGeom>
                            <a:avLst/>
                            <a:gdLst>
                              <a:gd name="T0" fmla="*/ 245 w 290"/>
                              <a:gd name="T1" fmla="*/ 35 h 240"/>
                              <a:gd name="T2" fmla="*/ 245 w 290"/>
                              <a:gd name="T3" fmla="*/ 35 h 240"/>
                              <a:gd name="T4" fmla="*/ 225 w 290"/>
                              <a:gd name="T5" fmla="*/ 20 h 240"/>
                              <a:gd name="T6" fmla="*/ 200 w 290"/>
                              <a:gd name="T7" fmla="*/ 10 h 240"/>
                              <a:gd name="T8" fmla="*/ 175 w 290"/>
                              <a:gd name="T9" fmla="*/ 5 h 240"/>
                              <a:gd name="T10" fmla="*/ 145 w 290"/>
                              <a:gd name="T11" fmla="*/ 0 h 240"/>
                              <a:gd name="T12" fmla="*/ 145 w 290"/>
                              <a:gd name="T13" fmla="*/ 0 h 240"/>
                              <a:gd name="T14" fmla="*/ 115 w 290"/>
                              <a:gd name="T15" fmla="*/ 5 h 240"/>
                              <a:gd name="T16" fmla="*/ 90 w 290"/>
                              <a:gd name="T17" fmla="*/ 10 h 240"/>
                              <a:gd name="T18" fmla="*/ 65 w 290"/>
                              <a:gd name="T19" fmla="*/ 20 h 240"/>
                              <a:gd name="T20" fmla="*/ 45 w 290"/>
                              <a:gd name="T21" fmla="*/ 35 h 240"/>
                              <a:gd name="T22" fmla="*/ 45 w 290"/>
                              <a:gd name="T23" fmla="*/ 35 h 240"/>
                              <a:gd name="T24" fmla="*/ 20 w 290"/>
                              <a:gd name="T25" fmla="*/ 60 h 240"/>
                              <a:gd name="T26" fmla="*/ 5 w 290"/>
                              <a:gd name="T27" fmla="*/ 90 h 240"/>
                              <a:gd name="T28" fmla="*/ 5 w 290"/>
                              <a:gd name="T29" fmla="*/ 90 h 240"/>
                              <a:gd name="T30" fmla="*/ 0 w 290"/>
                              <a:gd name="T31" fmla="*/ 120 h 240"/>
                              <a:gd name="T32" fmla="*/ 0 w 290"/>
                              <a:gd name="T33" fmla="*/ 120 h 240"/>
                              <a:gd name="T34" fmla="*/ 5 w 290"/>
                              <a:gd name="T35" fmla="*/ 145 h 240"/>
                              <a:gd name="T36" fmla="*/ 15 w 290"/>
                              <a:gd name="T37" fmla="*/ 170 h 240"/>
                              <a:gd name="T38" fmla="*/ 15 w 290"/>
                              <a:gd name="T39" fmla="*/ 170 h 240"/>
                              <a:gd name="T40" fmla="*/ 25 w 290"/>
                              <a:gd name="T41" fmla="*/ 185 h 240"/>
                              <a:gd name="T42" fmla="*/ 45 w 290"/>
                              <a:gd name="T43" fmla="*/ 205 h 240"/>
                              <a:gd name="T44" fmla="*/ 45 w 290"/>
                              <a:gd name="T45" fmla="*/ 205 h 240"/>
                              <a:gd name="T46" fmla="*/ 65 w 290"/>
                              <a:gd name="T47" fmla="*/ 220 h 240"/>
                              <a:gd name="T48" fmla="*/ 90 w 290"/>
                              <a:gd name="T49" fmla="*/ 230 h 240"/>
                              <a:gd name="T50" fmla="*/ 115 w 290"/>
                              <a:gd name="T51" fmla="*/ 240 h 240"/>
                              <a:gd name="T52" fmla="*/ 145 w 290"/>
                              <a:gd name="T53" fmla="*/ 240 h 240"/>
                              <a:gd name="T54" fmla="*/ 145 w 290"/>
                              <a:gd name="T55" fmla="*/ 240 h 240"/>
                              <a:gd name="T56" fmla="*/ 175 w 290"/>
                              <a:gd name="T57" fmla="*/ 240 h 240"/>
                              <a:gd name="T58" fmla="*/ 200 w 290"/>
                              <a:gd name="T59" fmla="*/ 230 h 240"/>
                              <a:gd name="T60" fmla="*/ 225 w 290"/>
                              <a:gd name="T61" fmla="*/ 220 h 240"/>
                              <a:gd name="T62" fmla="*/ 245 w 290"/>
                              <a:gd name="T63" fmla="*/ 205 h 240"/>
                              <a:gd name="T64" fmla="*/ 245 w 290"/>
                              <a:gd name="T65" fmla="*/ 205 h 240"/>
                              <a:gd name="T66" fmla="*/ 265 w 290"/>
                              <a:gd name="T67" fmla="*/ 185 h 240"/>
                              <a:gd name="T68" fmla="*/ 280 w 290"/>
                              <a:gd name="T69" fmla="*/ 160 h 240"/>
                              <a:gd name="T70" fmla="*/ 280 w 290"/>
                              <a:gd name="T71" fmla="*/ 160 h 240"/>
                              <a:gd name="T72" fmla="*/ 285 w 290"/>
                              <a:gd name="T73" fmla="*/ 140 h 240"/>
                              <a:gd name="T74" fmla="*/ 290 w 290"/>
                              <a:gd name="T75" fmla="*/ 120 h 240"/>
                              <a:gd name="T76" fmla="*/ 290 w 290"/>
                              <a:gd name="T77" fmla="*/ 120 h 240"/>
                              <a:gd name="T78" fmla="*/ 285 w 290"/>
                              <a:gd name="T79" fmla="*/ 90 h 240"/>
                              <a:gd name="T80" fmla="*/ 285 w 290"/>
                              <a:gd name="T81" fmla="*/ 90 h 240"/>
                              <a:gd name="T82" fmla="*/ 270 w 290"/>
                              <a:gd name="T83" fmla="*/ 60 h 240"/>
                              <a:gd name="T84" fmla="*/ 245 w 290"/>
                              <a:gd name="T85" fmla="*/ 35 h 240"/>
                              <a:gd name="T86" fmla="*/ 245 w 290"/>
                              <a:gd name="T87" fmla="*/ 35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90" h="240">
                                <a:moveTo>
                                  <a:pt x="245" y="35"/>
                                </a:moveTo>
                                <a:lnTo>
                                  <a:pt x="245" y="35"/>
                                </a:lnTo>
                                <a:lnTo>
                                  <a:pt x="225" y="20"/>
                                </a:lnTo>
                                <a:lnTo>
                                  <a:pt x="200" y="10"/>
                                </a:lnTo>
                                <a:lnTo>
                                  <a:pt x="175" y="5"/>
                                </a:lnTo>
                                <a:lnTo>
                                  <a:pt x="145" y="0"/>
                                </a:lnTo>
                                <a:lnTo>
                                  <a:pt x="115" y="5"/>
                                </a:lnTo>
                                <a:lnTo>
                                  <a:pt x="90" y="10"/>
                                </a:lnTo>
                                <a:lnTo>
                                  <a:pt x="65" y="20"/>
                                </a:lnTo>
                                <a:lnTo>
                                  <a:pt x="45" y="35"/>
                                </a:lnTo>
                                <a:lnTo>
                                  <a:pt x="20" y="60"/>
                                </a:lnTo>
                                <a:lnTo>
                                  <a:pt x="5" y="90"/>
                                </a:lnTo>
                                <a:lnTo>
                                  <a:pt x="0" y="120"/>
                                </a:lnTo>
                                <a:lnTo>
                                  <a:pt x="5" y="145"/>
                                </a:lnTo>
                                <a:lnTo>
                                  <a:pt x="15" y="170"/>
                                </a:lnTo>
                                <a:lnTo>
                                  <a:pt x="25" y="185"/>
                                </a:lnTo>
                                <a:lnTo>
                                  <a:pt x="45" y="205"/>
                                </a:lnTo>
                                <a:lnTo>
                                  <a:pt x="65" y="220"/>
                                </a:lnTo>
                                <a:lnTo>
                                  <a:pt x="90" y="230"/>
                                </a:lnTo>
                                <a:lnTo>
                                  <a:pt x="115" y="240"/>
                                </a:lnTo>
                                <a:lnTo>
                                  <a:pt x="145" y="240"/>
                                </a:lnTo>
                                <a:lnTo>
                                  <a:pt x="175" y="240"/>
                                </a:lnTo>
                                <a:lnTo>
                                  <a:pt x="200" y="230"/>
                                </a:lnTo>
                                <a:lnTo>
                                  <a:pt x="225" y="220"/>
                                </a:lnTo>
                                <a:lnTo>
                                  <a:pt x="245" y="205"/>
                                </a:lnTo>
                                <a:lnTo>
                                  <a:pt x="265" y="185"/>
                                </a:lnTo>
                                <a:lnTo>
                                  <a:pt x="280" y="160"/>
                                </a:lnTo>
                                <a:lnTo>
                                  <a:pt x="285" y="140"/>
                                </a:lnTo>
                                <a:lnTo>
                                  <a:pt x="290" y="120"/>
                                </a:lnTo>
                                <a:lnTo>
                                  <a:pt x="285" y="90"/>
                                </a:lnTo>
                                <a:lnTo>
                                  <a:pt x="270" y="60"/>
                                </a:lnTo>
                                <a:lnTo>
                                  <a:pt x="245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20"/>
                        <wps:cNvSpPr>
                          <a:spLocks/>
                        </wps:cNvSpPr>
                        <wps:spPr bwMode="auto">
                          <a:xfrm>
                            <a:off x="110" y="360"/>
                            <a:ext cx="290" cy="80"/>
                          </a:xfrm>
                          <a:custGeom>
                            <a:avLst/>
                            <a:gdLst>
                              <a:gd name="T0" fmla="*/ 0 w 290"/>
                              <a:gd name="T1" fmla="*/ 30 h 80"/>
                              <a:gd name="T2" fmla="*/ 0 w 290"/>
                              <a:gd name="T3" fmla="*/ 30 h 80"/>
                              <a:gd name="T4" fmla="*/ 5 w 290"/>
                              <a:gd name="T5" fmla="*/ 55 h 80"/>
                              <a:gd name="T6" fmla="*/ 15 w 290"/>
                              <a:gd name="T7" fmla="*/ 80 h 80"/>
                              <a:gd name="T8" fmla="*/ 280 w 290"/>
                              <a:gd name="T9" fmla="*/ 70 h 80"/>
                              <a:gd name="T10" fmla="*/ 280 w 290"/>
                              <a:gd name="T11" fmla="*/ 70 h 80"/>
                              <a:gd name="T12" fmla="*/ 285 w 290"/>
                              <a:gd name="T13" fmla="*/ 50 h 80"/>
                              <a:gd name="T14" fmla="*/ 290 w 290"/>
                              <a:gd name="T15" fmla="*/ 30 h 80"/>
                              <a:gd name="T16" fmla="*/ 290 w 290"/>
                              <a:gd name="T17" fmla="*/ 30 h 80"/>
                              <a:gd name="T18" fmla="*/ 285 w 290"/>
                              <a:gd name="T19" fmla="*/ 0 h 80"/>
                              <a:gd name="T20" fmla="*/ 5 w 290"/>
                              <a:gd name="T21" fmla="*/ 0 h 80"/>
                              <a:gd name="T22" fmla="*/ 5 w 290"/>
                              <a:gd name="T23" fmla="*/ 0 h 80"/>
                              <a:gd name="T24" fmla="*/ 0 w 290"/>
                              <a:gd name="T25" fmla="*/ 30 h 80"/>
                              <a:gd name="T26" fmla="*/ 0 w 290"/>
                              <a:gd name="T27" fmla="*/ 3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90" h="80">
                                <a:moveTo>
                                  <a:pt x="0" y="30"/>
                                </a:moveTo>
                                <a:lnTo>
                                  <a:pt x="0" y="30"/>
                                </a:lnTo>
                                <a:lnTo>
                                  <a:pt x="5" y="55"/>
                                </a:lnTo>
                                <a:lnTo>
                                  <a:pt x="15" y="80"/>
                                </a:lnTo>
                                <a:lnTo>
                                  <a:pt x="280" y="70"/>
                                </a:lnTo>
                                <a:lnTo>
                                  <a:pt x="285" y="50"/>
                                </a:lnTo>
                                <a:lnTo>
                                  <a:pt x="290" y="30"/>
                                </a:lnTo>
                                <a:lnTo>
                                  <a:pt x="28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21"/>
                        <wps:cNvSpPr>
                          <a:spLocks/>
                        </wps:cNvSpPr>
                        <wps:spPr bwMode="auto">
                          <a:xfrm>
                            <a:off x="375" y="1620"/>
                            <a:ext cx="300" cy="300"/>
                          </a:xfrm>
                          <a:custGeom>
                            <a:avLst/>
                            <a:gdLst>
                              <a:gd name="T0" fmla="*/ 155 w 300"/>
                              <a:gd name="T1" fmla="*/ 230 h 300"/>
                              <a:gd name="T2" fmla="*/ 260 w 300"/>
                              <a:gd name="T3" fmla="*/ 295 h 300"/>
                              <a:gd name="T4" fmla="*/ 235 w 300"/>
                              <a:gd name="T5" fmla="*/ 195 h 300"/>
                              <a:gd name="T6" fmla="*/ 300 w 300"/>
                              <a:gd name="T7" fmla="*/ 110 h 300"/>
                              <a:gd name="T8" fmla="*/ 200 w 300"/>
                              <a:gd name="T9" fmla="*/ 110 h 300"/>
                              <a:gd name="T10" fmla="*/ 150 w 300"/>
                              <a:gd name="T11" fmla="*/ 0 h 300"/>
                              <a:gd name="T12" fmla="*/ 105 w 300"/>
                              <a:gd name="T13" fmla="*/ 115 h 300"/>
                              <a:gd name="T14" fmla="*/ 0 w 300"/>
                              <a:gd name="T15" fmla="*/ 110 h 300"/>
                              <a:gd name="T16" fmla="*/ 70 w 300"/>
                              <a:gd name="T17" fmla="*/ 200 h 300"/>
                              <a:gd name="T18" fmla="*/ 40 w 300"/>
                              <a:gd name="T19" fmla="*/ 300 h 300"/>
                              <a:gd name="T20" fmla="*/ 155 w 300"/>
                              <a:gd name="T21" fmla="*/ 230 h 300"/>
                              <a:gd name="T22" fmla="*/ 155 w 300"/>
                              <a:gd name="T23" fmla="*/ 23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00" h="300">
                                <a:moveTo>
                                  <a:pt x="155" y="230"/>
                                </a:moveTo>
                                <a:lnTo>
                                  <a:pt x="260" y="295"/>
                                </a:lnTo>
                                <a:lnTo>
                                  <a:pt x="235" y="195"/>
                                </a:lnTo>
                                <a:lnTo>
                                  <a:pt x="300" y="110"/>
                                </a:lnTo>
                                <a:lnTo>
                                  <a:pt x="200" y="110"/>
                                </a:lnTo>
                                <a:lnTo>
                                  <a:pt x="150" y="0"/>
                                </a:lnTo>
                                <a:lnTo>
                                  <a:pt x="105" y="115"/>
                                </a:lnTo>
                                <a:lnTo>
                                  <a:pt x="0" y="110"/>
                                </a:lnTo>
                                <a:lnTo>
                                  <a:pt x="70" y="200"/>
                                </a:lnTo>
                                <a:lnTo>
                                  <a:pt x="40" y="300"/>
                                </a:lnTo>
                                <a:lnTo>
                                  <a:pt x="155" y="2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22"/>
                        <wps:cNvSpPr>
                          <a:spLocks/>
                        </wps:cNvSpPr>
                        <wps:spPr bwMode="auto">
                          <a:xfrm>
                            <a:off x="1520" y="1440"/>
                            <a:ext cx="200" cy="195"/>
                          </a:xfrm>
                          <a:custGeom>
                            <a:avLst/>
                            <a:gdLst>
                              <a:gd name="T0" fmla="*/ 200 w 200"/>
                              <a:gd name="T1" fmla="*/ 95 h 195"/>
                              <a:gd name="T2" fmla="*/ 200 w 200"/>
                              <a:gd name="T3" fmla="*/ 95 h 195"/>
                              <a:gd name="T4" fmla="*/ 200 w 200"/>
                              <a:gd name="T5" fmla="*/ 75 h 195"/>
                              <a:gd name="T6" fmla="*/ 195 w 200"/>
                              <a:gd name="T7" fmla="*/ 60 h 195"/>
                              <a:gd name="T8" fmla="*/ 185 w 200"/>
                              <a:gd name="T9" fmla="*/ 40 h 195"/>
                              <a:gd name="T10" fmla="*/ 170 w 200"/>
                              <a:gd name="T11" fmla="*/ 25 h 195"/>
                              <a:gd name="T12" fmla="*/ 170 w 200"/>
                              <a:gd name="T13" fmla="*/ 25 h 195"/>
                              <a:gd name="T14" fmla="*/ 155 w 200"/>
                              <a:gd name="T15" fmla="*/ 15 h 195"/>
                              <a:gd name="T16" fmla="*/ 140 w 200"/>
                              <a:gd name="T17" fmla="*/ 5 h 195"/>
                              <a:gd name="T18" fmla="*/ 120 w 200"/>
                              <a:gd name="T19" fmla="*/ 0 h 195"/>
                              <a:gd name="T20" fmla="*/ 100 w 200"/>
                              <a:gd name="T21" fmla="*/ 0 h 195"/>
                              <a:gd name="T22" fmla="*/ 100 w 200"/>
                              <a:gd name="T23" fmla="*/ 0 h 195"/>
                              <a:gd name="T24" fmla="*/ 80 w 200"/>
                              <a:gd name="T25" fmla="*/ 0 h 195"/>
                              <a:gd name="T26" fmla="*/ 65 w 200"/>
                              <a:gd name="T27" fmla="*/ 5 h 195"/>
                              <a:gd name="T28" fmla="*/ 45 w 200"/>
                              <a:gd name="T29" fmla="*/ 15 h 195"/>
                              <a:gd name="T30" fmla="*/ 30 w 200"/>
                              <a:gd name="T31" fmla="*/ 25 h 195"/>
                              <a:gd name="T32" fmla="*/ 30 w 200"/>
                              <a:gd name="T33" fmla="*/ 25 h 195"/>
                              <a:gd name="T34" fmla="*/ 20 w 200"/>
                              <a:gd name="T35" fmla="*/ 40 h 195"/>
                              <a:gd name="T36" fmla="*/ 10 w 200"/>
                              <a:gd name="T37" fmla="*/ 60 h 195"/>
                              <a:gd name="T38" fmla="*/ 5 w 200"/>
                              <a:gd name="T39" fmla="*/ 75 h 195"/>
                              <a:gd name="T40" fmla="*/ 0 w 200"/>
                              <a:gd name="T41" fmla="*/ 95 h 195"/>
                              <a:gd name="T42" fmla="*/ 0 w 200"/>
                              <a:gd name="T43" fmla="*/ 95 h 195"/>
                              <a:gd name="T44" fmla="*/ 5 w 200"/>
                              <a:gd name="T45" fmla="*/ 115 h 195"/>
                              <a:gd name="T46" fmla="*/ 10 w 200"/>
                              <a:gd name="T47" fmla="*/ 135 h 195"/>
                              <a:gd name="T48" fmla="*/ 20 w 200"/>
                              <a:gd name="T49" fmla="*/ 150 h 195"/>
                              <a:gd name="T50" fmla="*/ 30 w 200"/>
                              <a:gd name="T51" fmla="*/ 165 h 195"/>
                              <a:gd name="T52" fmla="*/ 30 w 200"/>
                              <a:gd name="T53" fmla="*/ 165 h 195"/>
                              <a:gd name="T54" fmla="*/ 45 w 200"/>
                              <a:gd name="T55" fmla="*/ 180 h 195"/>
                              <a:gd name="T56" fmla="*/ 65 w 200"/>
                              <a:gd name="T57" fmla="*/ 190 h 195"/>
                              <a:gd name="T58" fmla="*/ 80 w 200"/>
                              <a:gd name="T59" fmla="*/ 195 h 195"/>
                              <a:gd name="T60" fmla="*/ 100 w 200"/>
                              <a:gd name="T61" fmla="*/ 195 h 195"/>
                              <a:gd name="T62" fmla="*/ 100 w 200"/>
                              <a:gd name="T63" fmla="*/ 195 h 195"/>
                              <a:gd name="T64" fmla="*/ 120 w 200"/>
                              <a:gd name="T65" fmla="*/ 195 h 195"/>
                              <a:gd name="T66" fmla="*/ 140 w 200"/>
                              <a:gd name="T67" fmla="*/ 190 h 195"/>
                              <a:gd name="T68" fmla="*/ 155 w 200"/>
                              <a:gd name="T69" fmla="*/ 180 h 195"/>
                              <a:gd name="T70" fmla="*/ 170 w 200"/>
                              <a:gd name="T71" fmla="*/ 165 h 195"/>
                              <a:gd name="T72" fmla="*/ 170 w 200"/>
                              <a:gd name="T73" fmla="*/ 165 h 195"/>
                              <a:gd name="T74" fmla="*/ 185 w 200"/>
                              <a:gd name="T75" fmla="*/ 150 h 195"/>
                              <a:gd name="T76" fmla="*/ 195 w 200"/>
                              <a:gd name="T77" fmla="*/ 135 h 195"/>
                              <a:gd name="T78" fmla="*/ 200 w 200"/>
                              <a:gd name="T79" fmla="*/ 115 h 195"/>
                              <a:gd name="T80" fmla="*/ 200 w 200"/>
                              <a:gd name="T81" fmla="*/ 95 h 195"/>
                              <a:gd name="T82" fmla="*/ 200 w 200"/>
                              <a:gd name="T83" fmla="*/ 9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00" h="195">
                                <a:moveTo>
                                  <a:pt x="200" y="95"/>
                                </a:moveTo>
                                <a:lnTo>
                                  <a:pt x="200" y="95"/>
                                </a:lnTo>
                                <a:lnTo>
                                  <a:pt x="200" y="75"/>
                                </a:lnTo>
                                <a:lnTo>
                                  <a:pt x="195" y="60"/>
                                </a:lnTo>
                                <a:lnTo>
                                  <a:pt x="185" y="40"/>
                                </a:lnTo>
                                <a:lnTo>
                                  <a:pt x="170" y="25"/>
                                </a:lnTo>
                                <a:lnTo>
                                  <a:pt x="155" y="15"/>
                                </a:lnTo>
                                <a:lnTo>
                                  <a:pt x="140" y="5"/>
                                </a:lnTo>
                                <a:lnTo>
                                  <a:pt x="120" y="0"/>
                                </a:lnTo>
                                <a:lnTo>
                                  <a:pt x="100" y="0"/>
                                </a:lnTo>
                                <a:lnTo>
                                  <a:pt x="80" y="0"/>
                                </a:lnTo>
                                <a:lnTo>
                                  <a:pt x="65" y="5"/>
                                </a:lnTo>
                                <a:lnTo>
                                  <a:pt x="45" y="15"/>
                                </a:lnTo>
                                <a:lnTo>
                                  <a:pt x="30" y="25"/>
                                </a:lnTo>
                                <a:lnTo>
                                  <a:pt x="20" y="40"/>
                                </a:lnTo>
                                <a:lnTo>
                                  <a:pt x="10" y="60"/>
                                </a:lnTo>
                                <a:lnTo>
                                  <a:pt x="5" y="75"/>
                                </a:lnTo>
                                <a:lnTo>
                                  <a:pt x="0" y="95"/>
                                </a:lnTo>
                                <a:lnTo>
                                  <a:pt x="5" y="115"/>
                                </a:lnTo>
                                <a:lnTo>
                                  <a:pt x="10" y="135"/>
                                </a:lnTo>
                                <a:lnTo>
                                  <a:pt x="20" y="150"/>
                                </a:lnTo>
                                <a:lnTo>
                                  <a:pt x="30" y="165"/>
                                </a:lnTo>
                                <a:lnTo>
                                  <a:pt x="45" y="180"/>
                                </a:lnTo>
                                <a:lnTo>
                                  <a:pt x="65" y="190"/>
                                </a:lnTo>
                                <a:lnTo>
                                  <a:pt x="80" y="195"/>
                                </a:lnTo>
                                <a:lnTo>
                                  <a:pt x="100" y="195"/>
                                </a:lnTo>
                                <a:lnTo>
                                  <a:pt x="120" y="195"/>
                                </a:lnTo>
                                <a:lnTo>
                                  <a:pt x="140" y="190"/>
                                </a:lnTo>
                                <a:lnTo>
                                  <a:pt x="155" y="180"/>
                                </a:lnTo>
                                <a:lnTo>
                                  <a:pt x="170" y="165"/>
                                </a:lnTo>
                                <a:lnTo>
                                  <a:pt x="185" y="150"/>
                                </a:lnTo>
                                <a:lnTo>
                                  <a:pt x="195" y="135"/>
                                </a:lnTo>
                                <a:lnTo>
                                  <a:pt x="200" y="115"/>
                                </a:lnTo>
                                <a:lnTo>
                                  <a:pt x="200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23"/>
                        <wps:cNvSpPr>
                          <a:spLocks/>
                        </wps:cNvSpPr>
                        <wps:spPr bwMode="auto">
                          <a:xfrm>
                            <a:off x="2035" y="460"/>
                            <a:ext cx="205" cy="195"/>
                          </a:xfrm>
                          <a:custGeom>
                            <a:avLst/>
                            <a:gdLst>
                              <a:gd name="T0" fmla="*/ 100 w 205"/>
                              <a:gd name="T1" fmla="*/ 0 h 195"/>
                              <a:gd name="T2" fmla="*/ 100 w 205"/>
                              <a:gd name="T3" fmla="*/ 0 h 195"/>
                              <a:gd name="T4" fmla="*/ 85 w 205"/>
                              <a:gd name="T5" fmla="*/ 0 h 195"/>
                              <a:gd name="T6" fmla="*/ 70 w 205"/>
                              <a:gd name="T7" fmla="*/ 5 h 195"/>
                              <a:gd name="T8" fmla="*/ 60 w 205"/>
                              <a:gd name="T9" fmla="*/ 15 h 195"/>
                              <a:gd name="T10" fmla="*/ 50 w 205"/>
                              <a:gd name="T11" fmla="*/ 25 h 195"/>
                              <a:gd name="T12" fmla="*/ 50 w 205"/>
                              <a:gd name="T13" fmla="*/ 25 h 195"/>
                              <a:gd name="T14" fmla="*/ 40 w 205"/>
                              <a:gd name="T15" fmla="*/ 50 h 195"/>
                              <a:gd name="T16" fmla="*/ 35 w 205"/>
                              <a:gd name="T17" fmla="*/ 80 h 195"/>
                              <a:gd name="T18" fmla="*/ 35 w 205"/>
                              <a:gd name="T19" fmla="*/ 80 h 195"/>
                              <a:gd name="T20" fmla="*/ 30 w 205"/>
                              <a:gd name="T21" fmla="*/ 145 h 195"/>
                              <a:gd name="T22" fmla="*/ 30 w 205"/>
                              <a:gd name="T23" fmla="*/ 145 h 195"/>
                              <a:gd name="T24" fmla="*/ 15 w 205"/>
                              <a:gd name="T25" fmla="*/ 170 h 195"/>
                              <a:gd name="T26" fmla="*/ 10 w 205"/>
                              <a:gd name="T27" fmla="*/ 180 h 195"/>
                              <a:gd name="T28" fmla="*/ 0 w 205"/>
                              <a:gd name="T29" fmla="*/ 185 h 195"/>
                              <a:gd name="T30" fmla="*/ 0 w 205"/>
                              <a:gd name="T31" fmla="*/ 185 h 195"/>
                              <a:gd name="T32" fmla="*/ 50 w 205"/>
                              <a:gd name="T33" fmla="*/ 190 h 195"/>
                              <a:gd name="T34" fmla="*/ 100 w 205"/>
                              <a:gd name="T35" fmla="*/ 195 h 195"/>
                              <a:gd name="T36" fmla="*/ 155 w 205"/>
                              <a:gd name="T37" fmla="*/ 190 h 195"/>
                              <a:gd name="T38" fmla="*/ 205 w 205"/>
                              <a:gd name="T39" fmla="*/ 185 h 195"/>
                              <a:gd name="T40" fmla="*/ 205 w 205"/>
                              <a:gd name="T41" fmla="*/ 185 h 195"/>
                              <a:gd name="T42" fmla="*/ 190 w 205"/>
                              <a:gd name="T43" fmla="*/ 170 h 195"/>
                              <a:gd name="T44" fmla="*/ 175 w 205"/>
                              <a:gd name="T45" fmla="*/ 145 h 195"/>
                              <a:gd name="T46" fmla="*/ 175 w 205"/>
                              <a:gd name="T47" fmla="*/ 145 h 195"/>
                              <a:gd name="T48" fmla="*/ 165 w 205"/>
                              <a:gd name="T49" fmla="*/ 80 h 195"/>
                              <a:gd name="T50" fmla="*/ 165 w 205"/>
                              <a:gd name="T51" fmla="*/ 80 h 195"/>
                              <a:gd name="T52" fmla="*/ 160 w 205"/>
                              <a:gd name="T53" fmla="*/ 45 h 195"/>
                              <a:gd name="T54" fmla="*/ 145 w 205"/>
                              <a:gd name="T55" fmla="*/ 25 h 195"/>
                              <a:gd name="T56" fmla="*/ 145 w 205"/>
                              <a:gd name="T57" fmla="*/ 25 h 195"/>
                              <a:gd name="T58" fmla="*/ 140 w 205"/>
                              <a:gd name="T59" fmla="*/ 10 h 195"/>
                              <a:gd name="T60" fmla="*/ 130 w 205"/>
                              <a:gd name="T61" fmla="*/ 5 h 195"/>
                              <a:gd name="T62" fmla="*/ 115 w 205"/>
                              <a:gd name="T63" fmla="*/ 0 h 195"/>
                              <a:gd name="T64" fmla="*/ 100 w 205"/>
                              <a:gd name="T65" fmla="*/ 0 h 195"/>
                              <a:gd name="T66" fmla="*/ 100 w 205"/>
                              <a:gd name="T67" fmla="*/ 0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05" h="195">
                                <a:moveTo>
                                  <a:pt x="100" y="0"/>
                                </a:moveTo>
                                <a:lnTo>
                                  <a:pt x="100" y="0"/>
                                </a:lnTo>
                                <a:lnTo>
                                  <a:pt x="85" y="0"/>
                                </a:lnTo>
                                <a:lnTo>
                                  <a:pt x="70" y="5"/>
                                </a:lnTo>
                                <a:lnTo>
                                  <a:pt x="60" y="15"/>
                                </a:lnTo>
                                <a:lnTo>
                                  <a:pt x="50" y="25"/>
                                </a:lnTo>
                                <a:lnTo>
                                  <a:pt x="40" y="50"/>
                                </a:lnTo>
                                <a:lnTo>
                                  <a:pt x="35" y="80"/>
                                </a:lnTo>
                                <a:lnTo>
                                  <a:pt x="30" y="145"/>
                                </a:lnTo>
                                <a:lnTo>
                                  <a:pt x="15" y="170"/>
                                </a:lnTo>
                                <a:lnTo>
                                  <a:pt x="10" y="180"/>
                                </a:lnTo>
                                <a:lnTo>
                                  <a:pt x="0" y="185"/>
                                </a:lnTo>
                                <a:lnTo>
                                  <a:pt x="50" y="190"/>
                                </a:lnTo>
                                <a:lnTo>
                                  <a:pt x="100" y="195"/>
                                </a:lnTo>
                                <a:lnTo>
                                  <a:pt x="155" y="190"/>
                                </a:lnTo>
                                <a:lnTo>
                                  <a:pt x="205" y="185"/>
                                </a:lnTo>
                                <a:lnTo>
                                  <a:pt x="190" y="170"/>
                                </a:lnTo>
                                <a:lnTo>
                                  <a:pt x="175" y="145"/>
                                </a:lnTo>
                                <a:lnTo>
                                  <a:pt x="165" y="80"/>
                                </a:lnTo>
                                <a:lnTo>
                                  <a:pt x="160" y="45"/>
                                </a:lnTo>
                                <a:lnTo>
                                  <a:pt x="145" y="25"/>
                                </a:lnTo>
                                <a:lnTo>
                                  <a:pt x="140" y="10"/>
                                </a:lnTo>
                                <a:lnTo>
                                  <a:pt x="130" y="5"/>
                                </a:lnTo>
                                <a:lnTo>
                                  <a:pt x="115" y="0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24"/>
                        <wps:cNvSpPr>
                          <a:spLocks/>
                        </wps:cNvSpPr>
                        <wps:spPr bwMode="auto">
                          <a:xfrm>
                            <a:off x="765" y="315"/>
                            <a:ext cx="505" cy="710"/>
                          </a:xfrm>
                          <a:custGeom>
                            <a:avLst/>
                            <a:gdLst>
                              <a:gd name="T0" fmla="*/ 190 w 505"/>
                              <a:gd name="T1" fmla="*/ 625 h 710"/>
                              <a:gd name="T2" fmla="*/ 125 w 505"/>
                              <a:gd name="T3" fmla="*/ 580 h 710"/>
                              <a:gd name="T4" fmla="*/ 70 w 505"/>
                              <a:gd name="T5" fmla="*/ 530 h 710"/>
                              <a:gd name="T6" fmla="*/ 35 w 505"/>
                              <a:gd name="T7" fmla="*/ 470 h 710"/>
                              <a:gd name="T8" fmla="*/ 15 w 505"/>
                              <a:gd name="T9" fmla="*/ 400 h 710"/>
                              <a:gd name="T10" fmla="*/ 10 w 505"/>
                              <a:gd name="T11" fmla="*/ 370 h 710"/>
                              <a:gd name="T12" fmla="*/ 10 w 505"/>
                              <a:gd name="T13" fmla="*/ 305 h 710"/>
                              <a:gd name="T14" fmla="*/ 25 w 505"/>
                              <a:gd name="T15" fmla="*/ 245 h 710"/>
                              <a:gd name="T16" fmla="*/ 50 w 505"/>
                              <a:gd name="T17" fmla="*/ 185 h 710"/>
                              <a:gd name="T18" fmla="*/ 70 w 505"/>
                              <a:gd name="T19" fmla="*/ 155 h 710"/>
                              <a:gd name="T20" fmla="*/ 110 w 505"/>
                              <a:gd name="T21" fmla="*/ 100 h 710"/>
                              <a:gd name="T22" fmla="*/ 160 w 505"/>
                              <a:gd name="T23" fmla="*/ 60 h 710"/>
                              <a:gd name="T24" fmla="*/ 215 w 505"/>
                              <a:gd name="T25" fmla="*/ 30 h 710"/>
                              <a:gd name="T26" fmla="*/ 280 w 505"/>
                              <a:gd name="T27" fmla="*/ 15 h 710"/>
                              <a:gd name="T28" fmla="*/ 335 w 505"/>
                              <a:gd name="T29" fmla="*/ 10 h 710"/>
                              <a:gd name="T30" fmla="*/ 445 w 505"/>
                              <a:gd name="T31" fmla="*/ 30 h 710"/>
                              <a:gd name="T32" fmla="*/ 505 w 505"/>
                              <a:gd name="T33" fmla="*/ 45 h 710"/>
                              <a:gd name="T34" fmla="*/ 450 w 505"/>
                              <a:gd name="T35" fmla="*/ 20 h 710"/>
                              <a:gd name="T36" fmla="*/ 335 w 505"/>
                              <a:gd name="T37" fmla="*/ 0 h 710"/>
                              <a:gd name="T38" fmla="*/ 275 w 505"/>
                              <a:gd name="T39" fmla="*/ 5 h 710"/>
                              <a:gd name="T40" fmla="*/ 210 w 505"/>
                              <a:gd name="T41" fmla="*/ 25 h 710"/>
                              <a:gd name="T42" fmla="*/ 155 w 505"/>
                              <a:gd name="T43" fmla="*/ 55 h 710"/>
                              <a:gd name="T44" fmla="*/ 105 w 505"/>
                              <a:gd name="T45" fmla="*/ 95 h 710"/>
                              <a:gd name="T46" fmla="*/ 60 w 505"/>
                              <a:gd name="T47" fmla="*/ 150 h 710"/>
                              <a:gd name="T48" fmla="*/ 45 w 505"/>
                              <a:gd name="T49" fmla="*/ 180 h 710"/>
                              <a:gd name="T50" fmla="*/ 15 w 505"/>
                              <a:gd name="T51" fmla="*/ 240 h 710"/>
                              <a:gd name="T52" fmla="*/ 5 w 505"/>
                              <a:gd name="T53" fmla="*/ 305 h 710"/>
                              <a:gd name="T54" fmla="*/ 0 w 505"/>
                              <a:gd name="T55" fmla="*/ 370 h 710"/>
                              <a:gd name="T56" fmla="*/ 5 w 505"/>
                              <a:gd name="T57" fmla="*/ 400 h 710"/>
                              <a:gd name="T58" fmla="*/ 30 w 505"/>
                              <a:gd name="T59" fmla="*/ 470 h 710"/>
                              <a:gd name="T60" fmla="*/ 65 w 505"/>
                              <a:gd name="T61" fmla="*/ 535 h 710"/>
                              <a:gd name="T62" fmla="*/ 120 w 505"/>
                              <a:gd name="T63" fmla="*/ 585 h 710"/>
                              <a:gd name="T64" fmla="*/ 185 w 505"/>
                              <a:gd name="T65" fmla="*/ 630 h 710"/>
                              <a:gd name="T66" fmla="*/ 250 w 505"/>
                              <a:gd name="T67" fmla="*/ 670 h 710"/>
                              <a:gd name="T68" fmla="*/ 305 w 505"/>
                              <a:gd name="T69" fmla="*/ 700 h 710"/>
                              <a:gd name="T70" fmla="*/ 250 w 505"/>
                              <a:gd name="T71" fmla="*/ 660 h 710"/>
                              <a:gd name="T72" fmla="*/ 190 w 505"/>
                              <a:gd name="T73" fmla="*/ 625 h 7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505" h="710">
                                <a:moveTo>
                                  <a:pt x="190" y="625"/>
                                </a:moveTo>
                                <a:lnTo>
                                  <a:pt x="190" y="625"/>
                                </a:lnTo>
                                <a:lnTo>
                                  <a:pt x="155" y="605"/>
                                </a:lnTo>
                                <a:lnTo>
                                  <a:pt x="125" y="580"/>
                                </a:lnTo>
                                <a:lnTo>
                                  <a:pt x="95" y="555"/>
                                </a:lnTo>
                                <a:lnTo>
                                  <a:pt x="70" y="530"/>
                                </a:lnTo>
                                <a:lnTo>
                                  <a:pt x="50" y="500"/>
                                </a:lnTo>
                                <a:lnTo>
                                  <a:pt x="35" y="470"/>
                                </a:lnTo>
                                <a:lnTo>
                                  <a:pt x="25" y="435"/>
                                </a:lnTo>
                                <a:lnTo>
                                  <a:pt x="15" y="400"/>
                                </a:lnTo>
                                <a:lnTo>
                                  <a:pt x="10" y="370"/>
                                </a:lnTo>
                                <a:lnTo>
                                  <a:pt x="10" y="335"/>
                                </a:lnTo>
                                <a:lnTo>
                                  <a:pt x="10" y="305"/>
                                </a:lnTo>
                                <a:lnTo>
                                  <a:pt x="15" y="275"/>
                                </a:lnTo>
                                <a:lnTo>
                                  <a:pt x="25" y="245"/>
                                </a:lnTo>
                                <a:lnTo>
                                  <a:pt x="35" y="215"/>
                                </a:lnTo>
                                <a:lnTo>
                                  <a:pt x="50" y="185"/>
                                </a:lnTo>
                                <a:lnTo>
                                  <a:pt x="70" y="155"/>
                                </a:lnTo>
                                <a:lnTo>
                                  <a:pt x="90" y="125"/>
                                </a:lnTo>
                                <a:lnTo>
                                  <a:pt x="110" y="100"/>
                                </a:lnTo>
                                <a:lnTo>
                                  <a:pt x="135" y="80"/>
                                </a:lnTo>
                                <a:lnTo>
                                  <a:pt x="160" y="60"/>
                                </a:lnTo>
                                <a:lnTo>
                                  <a:pt x="185" y="45"/>
                                </a:lnTo>
                                <a:lnTo>
                                  <a:pt x="215" y="30"/>
                                </a:lnTo>
                                <a:lnTo>
                                  <a:pt x="245" y="20"/>
                                </a:lnTo>
                                <a:lnTo>
                                  <a:pt x="280" y="15"/>
                                </a:lnTo>
                                <a:lnTo>
                                  <a:pt x="335" y="10"/>
                                </a:lnTo>
                                <a:lnTo>
                                  <a:pt x="390" y="15"/>
                                </a:lnTo>
                                <a:lnTo>
                                  <a:pt x="445" y="30"/>
                                </a:lnTo>
                                <a:lnTo>
                                  <a:pt x="500" y="50"/>
                                </a:lnTo>
                                <a:lnTo>
                                  <a:pt x="505" y="45"/>
                                </a:lnTo>
                                <a:lnTo>
                                  <a:pt x="450" y="20"/>
                                </a:lnTo>
                                <a:lnTo>
                                  <a:pt x="390" y="5"/>
                                </a:lnTo>
                                <a:lnTo>
                                  <a:pt x="335" y="0"/>
                                </a:lnTo>
                                <a:lnTo>
                                  <a:pt x="275" y="5"/>
                                </a:lnTo>
                                <a:lnTo>
                                  <a:pt x="245" y="15"/>
                                </a:lnTo>
                                <a:lnTo>
                                  <a:pt x="210" y="25"/>
                                </a:lnTo>
                                <a:lnTo>
                                  <a:pt x="185" y="35"/>
                                </a:lnTo>
                                <a:lnTo>
                                  <a:pt x="155" y="55"/>
                                </a:lnTo>
                                <a:lnTo>
                                  <a:pt x="130" y="75"/>
                                </a:lnTo>
                                <a:lnTo>
                                  <a:pt x="105" y="95"/>
                                </a:lnTo>
                                <a:lnTo>
                                  <a:pt x="80" y="120"/>
                                </a:lnTo>
                                <a:lnTo>
                                  <a:pt x="60" y="150"/>
                                </a:lnTo>
                                <a:lnTo>
                                  <a:pt x="45" y="180"/>
                                </a:lnTo>
                                <a:lnTo>
                                  <a:pt x="30" y="210"/>
                                </a:lnTo>
                                <a:lnTo>
                                  <a:pt x="15" y="240"/>
                                </a:lnTo>
                                <a:lnTo>
                                  <a:pt x="10" y="275"/>
                                </a:lnTo>
                                <a:lnTo>
                                  <a:pt x="5" y="305"/>
                                </a:lnTo>
                                <a:lnTo>
                                  <a:pt x="0" y="335"/>
                                </a:lnTo>
                                <a:lnTo>
                                  <a:pt x="0" y="370"/>
                                </a:lnTo>
                                <a:lnTo>
                                  <a:pt x="5" y="400"/>
                                </a:lnTo>
                                <a:lnTo>
                                  <a:pt x="15" y="440"/>
                                </a:lnTo>
                                <a:lnTo>
                                  <a:pt x="30" y="470"/>
                                </a:lnTo>
                                <a:lnTo>
                                  <a:pt x="45" y="505"/>
                                </a:lnTo>
                                <a:lnTo>
                                  <a:pt x="65" y="535"/>
                                </a:lnTo>
                                <a:lnTo>
                                  <a:pt x="90" y="560"/>
                                </a:lnTo>
                                <a:lnTo>
                                  <a:pt x="120" y="585"/>
                                </a:lnTo>
                                <a:lnTo>
                                  <a:pt x="150" y="610"/>
                                </a:lnTo>
                                <a:lnTo>
                                  <a:pt x="185" y="630"/>
                                </a:lnTo>
                                <a:lnTo>
                                  <a:pt x="250" y="670"/>
                                </a:lnTo>
                                <a:lnTo>
                                  <a:pt x="305" y="710"/>
                                </a:lnTo>
                                <a:lnTo>
                                  <a:pt x="305" y="700"/>
                                </a:lnTo>
                                <a:lnTo>
                                  <a:pt x="250" y="660"/>
                                </a:lnTo>
                                <a:lnTo>
                                  <a:pt x="190" y="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25"/>
                        <wps:cNvSpPr>
                          <a:spLocks/>
                        </wps:cNvSpPr>
                        <wps:spPr bwMode="auto">
                          <a:xfrm>
                            <a:off x="540" y="1070"/>
                            <a:ext cx="820" cy="1590"/>
                          </a:xfrm>
                          <a:custGeom>
                            <a:avLst/>
                            <a:gdLst>
                              <a:gd name="T0" fmla="*/ 605 w 820"/>
                              <a:gd name="T1" fmla="*/ 10 h 1590"/>
                              <a:gd name="T2" fmla="*/ 655 w 820"/>
                              <a:gd name="T3" fmla="*/ 60 h 1590"/>
                              <a:gd name="T4" fmla="*/ 700 w 820"/>
                              <a:gd name="T5" fmla="*/ 110 h 1590"/>
                              <a:gd name="T6" fmla="*/ 780 w 820"/>
                              <a:gd name="T7" fmla="*/ 245 h 1590"/>
                              <a:gd name="T8" fmla="*/ 815 w 820"/>
                              <a:gd name="T9" fmla="*/ 390 h 1590"/>
                              <a:gd name="T10" fmla="*/ 815 w 820"/>
                              <a:gd name="T11" fmla="*/ 460 h 1590"/>
                              <a:gd name="T12" fmla="*/ 800 w 820"/>
                              <a:gd name="T13" fmla="*/ 530 h 1590"/>
                              <a:gd name="T14" fmla="*/ 745 w 820"/>
                              <a:gd name="T15" fmla="*/ 660 h 1590"/>
                              <a:gd name="T16" fmla="*/ 720 w 820"/>
                              <a:gd name="T17" fmla="*/ 690 h 1590"/>
                              <a:gd name="T18" fmla="*/ 635 w 820"/>
                              <a:gd name="T19" fmla="*/ 780 h 1590"/>
                              <a:gd name="T20" fmla="*/ 480 w 820"/>
                              <a:gd name="T21" fmla="*/ 880 h 1590"/>
                              <a:gd name="T22" fmla="*/ 385 w 820"/>
                              <a:gd name="T23" fmla="*/ 930 h 1590"/>
                              <a:gd name="T24" fmla="*/ 225 w 820"/>
                              <a:gd name="T25" fmla="*/ 1030 h 1590"/>
                              <a:gd name="T26" fmla="*/ 110 w 820"/>
                              <a:gd name="T27" fmla="*/ 1125 h 1590"/>
                              <a:gd name="T28" fmla="*/ 35 w 820"/>
                              <a:gd name="T29" fmla="*/ 1220 h 1590"/>
                              <a:gd name="T30" fmla="*/ 15 w 820"/>
                              <a:gd name="T31" fmla="*/ 1265 h 1590"/>
                              <a:gd name="T32" fmla="*/ 0 w 820"/>
                              <a:gd name="T33" fmla="*/ 1345 h 1590"/>
                              <a:gd name="T34" fmla="*/ 15 w 820"/>
                              <a:gd name="T35" fmla="*/ 1420 h 1590"/>
                              <a:gd name="T36" fmla="*/ 50 w 820"/>
                              <a:gd name="T37" fmla="*/ 1505 h 1590"/>
                              <a:gd name="T38" fmla="*/ 110 w 820"/>
                              <a:gd name="T39" fmla="*/ 1590 h 1590"/>
                              <a:gd name="T40" fmla="*/ 115 w 820"/>
                              <a:gd name="T41" fmla="*/ 1585 h 1590"/>
                              <a:gd name="T42" fmla="*/ 80 w 820"/>
                              <a:gd name="T43" fmla="*/ 1545 h 1590"/>
                              <a:gd name="T44" fmla="*/ 35 w 820"/>
                              <a:gd name="T45" fmla="*/ 1460 h 1590"/>
                              <a:gd name="T46" fmla="*/ 15 w 820"/>
                              <a:gd name="T47" fmla="*/ 1380 h 1590"/>
                              <a:gd name="T48" fmla="*/ 15 w 820"/>
                              <a:gd name="T49" fmla="*/ 1305 h 1590"/>
                              <a:gd name="T50" fmla="*/ 20 w 820"/>
                              <a:gd name="T51" fmla="*/ 1270 h 1590"/>
                              <a:gd name="T52" fmla="*/ 75 w 820"/>
                              <a:gd name="T53" fmla="*/ 1175 h 1590"/>
                              <a:gd name="T54" fmla="*/ 170 w 820"/>
                              <a:gd name="T55" fmla="*/ 1080 h 1590"/>
                              <a:gd name="T56" fmla="*/ 305 w 820"/>
                              <a:gd name="T57" fmla="*/ 985 h 1590"/>
                              <a:gd name="T58" fmla="*/ 480 w 820"/>
                              <a:gd name="T59" fmla="*/ 890 h 1590"/>
                              <a:gd name="T60" fmla="*/ 565 w 820"/>
                              <a:gd name="T61" fmla="*/ 840 h 1590"/>
                              <a:gd name="T62" fmla="*/ 670 w 820"/>
                              <a:gd name="T63" fmla="*/ 760 h 1590"/>
                              <a:gd name="T64" fmla="*/ 725 w 820"/>
                              <a:gd name="T65" fmla="*/ 695 h 1590"/>
                              <a:gd name="T66" fmla="*/ 750 w 820"/>
                              <a:gd name="T67" fmla="*/ 665 h 1590"/>
                              <a:gd name="T68" fmla="*/ 800 w 820"/>
                              <a:gd name="T69" fmla="*/ 565 h 1590"/>
                              <a:gd name="T70" fmla="*/ 815 w 820"/>
                              <a:gd name="T71" fmla="*/ 495 h 1590"/>
                              <a:gd name="T72" fmla="*/ 820 w 820"/>
                              <a:gd name="T73" fmla="*/ 385 h 1590"/>
                              <a:gd name="T74" fmla="*/ 810 w 820"/>
                              <a:gd name="T75" fmla="*/ 315 h 1590"/>
                              <a:gd name="T76" fmla="*/ 750 w 820"/>
                              <a:gd name="T77" fmla="*/ 175 h 1590"/>
                              <a:gd name="T78" fmla="*/ 705 w 820"/>
                              <a:gd name="T79" fmla="*/ 105 h 1590"/>
                              <a:gd name="T80" fmla="*/ 605 w 820"/>
                              <a:gd name="T81" fmla="*/ 0 h 1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820" h="1590">
                                <a:moveTo>
                                  <a:pt x="605" y="0"/>
                                </a:moveTo>
                                <a:lnTo>
                                  <a:pt x="605" y="10"/>
                                </a:lnTo>
                                <a:lnTo>
                                  <a:pt x="655" y="60"/>
                                </a:lnTo>
                                <a:lnTo>
                                  <a:pt x="700" y="110"/>
                                </a:lnTo>
                                <a:lnTo>
                                  <a:pt x="745" y="180"/>
                                </a:lnTo>
                                <a:lnTo>
                                  <a:pt x="780" y="245"/>
                                </a:lnTo>
                                <a:lnTo>
                                  <a:pt x="800" y="315"/>
                                </a:lnTo>
                                <a:lnTo>
                                  <a:pt x="815" y="390"/>
                                </a:lnTo>
                                <a:lnTo>
                                  <a:pt x="815" y="460"/>
                                </a:lnTo>
                                <a:lnTo>
                                  <a:pt x="810" y="495"/>
                                </a:lnTo>
                                <a:lnTo>
                                  <a:pt x="800" y="530"/>
                                </a:lnTo>
                                <a:lnTo>
                                  <a:pt x="780" y="595"/>
                                </a:lnTo>
                                <a:lnTo>
                                  <a:pt x="745" y="660"/>
                                </a:lnTo>
                                <a:lnTo>
                                  <a:pt x="720" y="690"/>
                                </a:lnTo>
                                <a:lnTo>
                                  <a:pt x="695" y="725"/>
                                </a:lnTo>
                                <a:lnTo>
                                  <a:pt x="635" y="780"/>
                                </a:lnTo>
                                <a:lnTo>
                                  <a:pt x="560" y="835"/>
                                </a:lnTo>
                                <a:lnTo>
                                  <a:pt x="480" y="880"/>
                                </a:lnTo>
                                <a:lnTo>
                                  <a:pt x="385" y="930"/>
                                </a:lnTo>
                                <a:lnTo>
                                  <a:pt x="300" y="980"/>
                                </a:lnTo>
                                <a:lnTo>
                                  <a:pt x="225" y="1030"/>
                                </a:lnTo>
                                <a:lnTo>
                                  <a:pt x="160" y="1075"/>
                                </a:lnTo>
                                <a:lnTo>
                                  <a:pt x="110" y="1125"/>
                                </a:lnTo>
                                <a:lnTo>
                                  <a:pt x="70" y="1175"/>
                                </a:lnTo>
                                <a:lnTo>
                                  <a:pt x="35" y="1220"/>
                                </a:lnTo>
                                <a:lnTo>
                                  <a:pt x="15" y="1265"/>
                                </a:lnTo>
                                <a:lnTo>
                                  <a:pt x="5" y="1305"/>
                                </a:lnTo>
                                <a:lnTo>
                                  <a:pt x="0" y="1345"/>
                                </a:lnTo>
                                <a:lnTo>
                                  <a:pt x="5" y="1380"/>
                                </a:lnTo>
                                <a:lnTo>
                                  <a:pt x="15" y="1420"/>
                                </a:lnTo>
                                <a:lnTo>
                                  <a:pt x="30" y="1465"/>
                                </a:lnTo>
                                <a:lnTo>
                                  <a:pt x="50" y="1505"/>
                                </a:lnTo>
                                <a:lnTo>
                                  <a:pt x="75" y="1550"/>
                                </a:lnTo>
                                <a:lnTo>
                                  <a:pt x="110" y="1590"/>
                                </a:lnTo>
                                <a:lnTo>
                                  <a:pt x="110" y="1585"/>
                                </a:lnTo>
                                <a:lnTo>
                                  <a:pt x="115" y="1585"/>
                                </a:lnTo>
                                <a:lnTo>
                                  <a:pt x="80" y="1545"/>
                                </a:lnTo>
                                <a:lnTo>
                                  <a:pt x="55" y="1500"/>
                                </a:lnTo>
                                <a:lnTo>
                                  <a:pt x="35" y="1460"/>
                                </a:lnTo>
                                <a:lnTo>
                                  <a:pt x="20" y="1420"/>
                                </a:lnTo>
                                <a:lnTo>
                                  <a:pt x="15" y="1380"/>
                                </a:lnTo>
                                <a:lnTo>
                                  <a:pt x="10" y="1345"/>
                                </a:lnTo>
                                <a:lnTo>
                                  <a:pt x="15" y="1305"/>
                                </a:lnTo>
                                <a:lnTo>
                                  <a:pt x="20" y="1270"/>
                                </a:lnTo>
                                <a:lnTo>
                                  <a:pt x="45" y="1225"/>
                                </a:lnTo>
                                <a:lnTo>
                                  <a:pt x="75" y="1175"/>
                                </a:lnTo>
                                <a:lnTo>
                                  <a:pt x="115" y="1130"/>
                                </a:lnTo>
                                <a:lnTo>
                                  <a:pt x="170" y="1080"/>
                                </a:lnTo>
                                <a:lnTo>
                                  <a:pt x="230" y="1035"/>
                                </a:lnTo>
                                <a:lnTo>
                                  <a:pt x="305" y="985"/>
                                </a:lnTo>
                                <a:lnTo>
                                  <a:pt x="390" y="935"/>
                                </a:lnTo>
                                <a:lnTo>
                                  <a:pt x="480" y="890"/>
                                </a:lnTo>
                                <a:lnTo>
                                  <a:pt x="565" y="840"/>
                                </a:lnTo>
                                <a:lnTo>
                                  <a:pt x="640" y="785"/>
                                </a:lnTo>
                                <a:lnTo>
                                  <a:pt x="670" y="760"/>
                                </a:lnTo>
                                <a:lnTo>
                                  <a:pt x="700" y="730"/>
                                </a:lnTo>
                                <a:lnTo>
                                  <a:pt x="725" y="695"/>
                                </a:lnTo>
                                <a:lnTo>
                                  <a:pt x="750" y="665"/>
                                </a:lnTo>
                                <a:lnTo>
                                  <a:pt x="785" y="600"/>
                                </a:lnTo>
                                <a:lnTo>
                                  <a:pt x="800" y="565"/>
                                </a:lnTo>
                                <a:lnTo>
                                  <a:pt x="810" y="530"/>
                                </a:lnTo>
                                <a:lnTo>
                                  <a:pt x="815" y="495"/>
                                </a:lnTo>
                                <a:lnTo>
                                  <a:pt x="820" y="460"/>
                                </a:lnTo>
                                <a:lnTo>
                                  <a:pt x="820" y="385"/>
                                </a:lnTo>
                                <a:lnTo>
                                  <a:pt x="810" y="315"/>
                                </a:lnTo>
                                <a:lnTo>
                                  <a:pt x="785" y="245"/>
                                </a:lnTo>
                                <a:lnTo>
                                  <a:pt x="750" y="175"/>
                                </a:lnTo>
                                <a:lnTo>
                                  <a:pt x="705" y="105"/>
                                </a:lnTo>
                                <a:lnTo>
                                  <a:pt x="655" y="5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26"/>
                        <wps:cNvSpPr>
                          <a:spLocks/>
                        </wps:cNvSpPr>
                        <wps:spPr bwMode="auto">
                          <a:xfrm>
                            <a:off x="900" y="230"/>
                            <a:ext cx="45" cy="45"/>
                          </a:xfrm>
                          <a:custGeom>
                            <a:avLst/>
                            <a:gdLst>
                              <a:gd name="T0" fmla="*/ 0 w 45"/>
                              <a:gd name="T1" fmla="*/ 20 h 45"/>
                              <a:gd name="T2" fmla="*/ 20 w 45"/>
                              <a:gd name="T3" fmla="*/ 45 h 45"/>
                              <a:gd name="T4" fmla="*/ 45 w 45"/>
                              <a:gd name="T5" fmla="*/ 35 h 45"/>
                              <a:gd name="T6" fmla="*/ 35 w 45"/>
                              <a:gd name="T7" fmla="*/ 0 h 45"/>
                              <a:gd name="T8" fmla="*/ 0 w 45"/>
                              <a:gd name="T9" fmla="*/ 20 h 45"/>
                              <a:gd name="T10" fmla="*/ 0 w 45"/>
                              <a:gd name="T11" fmla="*/ 2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0" y="20"/>
                                </a:moveTo>
                                <a:lnTo>
                                  <a:pt x="20" y="45"/>
                                </a:lnTo>
                                <a:lnTo>
                                  <a:pt x="45" y="35"/>
                                </a:lnTo>
                                <a:lnTo>
                                  <a:pt x="35" y="0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27"/>
                        <wps:cNvSpPr>
                          <a:spLocks/>
                        </wps:cNvSpPr>
                        <wps:spPr bwMode="auto">
                          <a:xfrm>
                            <a:off x="920" y="265"/>
                            <a:ext cx="45" cy="80"/>
                          </a:xfrm>
                          <a:custGeom>
                            <a:avLst/>
                            <a:gdLst>
                              <a:gd name="T0" fmla="*/ 45 w 45"/>
                              <a:gd name="T1" fmla="*/ 80 h 80"/>
                              <a:gd name="T2" fmla="*/ 25 w 45"/>
                              <a:gd name="T3" fmla="*/ 0 h 80"/>
                              <a:gd name="T4" fmla="*/ 0 w 45"/>
                              <a:gd name="T5" fmla="*/ 10 h 80"/>
                              <a:gd name="T6" fmla="*/ 45 w 45"/>
                              <a:gd name="T7" fmla="*/ 80 h 80"/>
                              <a:gd name="T8" fmla="*/ 45 w 45"/>
                              <a:gd name="T9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" h="80">
                                <a:moveTo>
                                  <a:pt x="45" y="80"/>
                                </a:moveTo>
                                <a:lnTo>
                                  <a:pt x="25" y="0"/>
                                </a:lnTo>
                                <a:lnTo>
                                  <a:pt x="0" y="10"/>
                                </a:lnTo>
                                <a:lnTo>
                                  <a:pt x="45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628"/>
                        <wps:cNvSpPr>
                          <a:spLocks/>
                        </wps:cNvSpPr>
                        <wps:spPr bwMode="auto">
                          <a:xfrm>
                            <a:off x="725" y="455"/>
                            <a:ext cx="75" cy="55"/>
                          </a:xfrm>
                          <a:custGeom>
                            <a:avLst/>
                            <a:gdLst>
                              <a:gd name="T0" fmla="*/ 75 w 75"/>
                              <a:gd name="T1" fmla="*/ 55 h 55"/>
                              <a:gd name="T2" fmla="*/ 15 w 75"/>
                              <a:gd name="T3" fmla="*/ 0 h 55"/>
                              <a:gd name="T4" fmla="*/ 0 w 75"/>
                              <a:gd name="T5" fmla="*/ 20 h 55"/>
                              <a:gd name="T6" fmla="*/ 75 w 75"/>
                              <a:gd name="T7" fmla="*/ 55 h 55"/>
                              <a:gd name="T8" fmla="*/ 75 w 75"/>
                              <a:gd name="T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" h="55">
                                <a:moveTo>
                                  <a:pt x="75" y="55"/>
                                </a:moveTo>
                                <a:lnTo>
                                  <a:pt x="15" y="0"/>
                                </a:lnTo>
                                <a:lnTo>
                                  <a:pt x="0" y="20"/>
                                </a:lnTo>
                                <a:lnTo>
                                  <a:pt x="7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629"/>
                        <wps:cNvSpPr>
                          <a:spLocks/>
                        </wps:cNvSpPr>
                        <wps:spPr bwMode="auto">
                          <a:xfrm>
                            <a:off x="695" y="430"/>
                            <a:ext cx="45" cy="45"/>
                          </a:xfrm>
                          <a:custGeom>
                            <a:avLst/>
                            <a:gdLst>
                              <a:gd name="T0" fmla="*/ 45 w 45"/>
                              <a:gd name="T1" fmla="*/ 25 h 45"/>
                              <a:gd name="T2" fmla="*/ 20 w 45"/>
                              <a:gd name="T3" fmla="*/ 0 h 45"/>
                              <a:gd name="T4" fmla="*/ 0 w 45"/>
                              <a:gd name="T5" fmla="*/ 35 h 45"/>
                              <a:gd name="T6" fmla="*/ 30 w 45"/>
                              <a:gd name="T7" fmla="*/ 45 h 45"/>
                              <a:gd name="T8" fmla="*/ 45 w 45"/>
                              <a:gd name="T9" fmla="*/ 25 h 45"/>
                              <a:gd name="T10" fmla="*/ 45 w 45"/>
                              <a:gd name="T11" fmla="*/ 2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45" y="25"/>
                                </a:moveTo>
                                <a:lnTo>
                                  <a:pt x="20" y="0"/>
                                </a:lnTo>
                                <a:lnTo>
                                  <a:pt x="0" y="35"/>
                                </a:lnTo>
                                <a:lnTo>
                                  <a:pt x="30" y="45"/>
                                </a:lnTo>
                                <a:lnTo>
                                  <a:pt x="45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630"/>
                        <wps:cNvSpPr>
                          <a:spLocks/>
                        </wps:cNvSpPr>
                        <wps:spPr bwMode="auto">
                          <a:xfrm>
                            <a:off x="1160" y="205"/>
                            <a:ext cx="40" cy="40"/>
                          </a:xfrm>
                          <a:custGeom>
                            <a:avLst/>
                            <a:gdLst>
                              <a:gd name="T0" fmla="*/ 25 w 40"/>
                              <a:gd name="T1" fmla="*/ 40 h 40"/>
                              <a:gd name="T2" fmla="*/ 40 w 40"/>
                              <a:gd name="T3" fmla="*/ 10 h 40"/>
                              <a:gd name="T4" fmla="*/ 5 w 40"/>
                              <a:gd name="T5" fmla="*/ 0 h 40"/>
                              <a:gd name="T6" fmla="*/ 0 w 40"/>
                              <a:gd name="T7" fmla="*/ 35 h 40"/>
                              <a:gd name="T8" fmla="*/ 25 w 40"/>
                              <a:gd name="T9" fmla="*/ 40 h 40"/>
                              <a:gd name="T10" fmla="*/ 25 w 40"/>
                              <a:gd name="T11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25" y="40"/>
                                </a:moveTo>
                                <a:lnTo>
                                  <a:pt x="40" y="10"/>
                                </a:lnTo>
                                <a:lnTo>
                                  <a:pt x="5" y="0"/>
                                </a:lnTo>
                                <a:lnTo>
                                  <a:pt x="0" y="35"/>
                                </a:lnTo>
                                <a:lnTo>
                                  <a:pt x="2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631"/>
                        <wps:cNvSpPr>
                          <a:spLocks/>
                        </wps:cNvSpPr>
                        <wps:spPr bwMode="auto">
                          <a:xfrm>
                            <a:off x="1160" y="240"/>
                            <a:ext cx="25" cy="80"/>
                          </a:xfrm>
                          <a:custGeom>
                            <a:avLst/>
                            <a:gdLst>
                              <a:gd name="T0" fmla="*/ 0 w 25"/>
                              <a:gd name="T1" fmla="*/ 0 h 80"/>
                              <a:gd name="T2" fmla="*/ 0 w 25"/>
                              <a:gd name="T3" fmla="*/ 80 h 80"/>
                              <a:gd name="T4" fmla="*/ 25 w 25"/>
                              <a:gd name="T5" fmla="*/ 5 h 80"/>
                              <a:gd name="T6" fmla="*/ 0 w 25"/>
                              <a:gd name="T7" fmla="*/ 0 h 80"/>
                              <a:gd name="T8" fmla="*/ 0 w 25"/>
                              <a:gd name="T9" fmla="*/ 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80">
                                <a:moveTo>
                                  <a:pt x="0" y="0"/>
                                </a:moveTo>
                                <a:lnTo>
                                  <a:pt x="0" y="80"/>
                                </a:ln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632"/>
                        <wps:cNvSpPr>
                          <a:spLocks/>
                        </wps:cNvSpPr>
                        <wps:spPr bwMode="auto">
                          <a:xfrm>
                            <a:off x="1015" y="205"/>
                            <a:ext cx="40" cy="35"/>
                          </a:xfrm>
                          <a:custGeom>
                            <a:avLst/>
                            <a:gdLst>
                              <a:gd name="T0" fmla="*/ 10 w 40"/>
                              <a:gd name="T1" fmla="*/ 35 h 35"/>
                              <a:gd name="T2" fmla="*/ 35 w 40"/>
                              <a:gd name="T3" fmla="*/ 35 h 35"/>
                              <a:gd name="T4" fmla="*/ 40 w 40"/>
                              <a:gd name="T5" fmla="*/ 0 h 35"/>
                              <a:gd name="T6" fmla="*/ 0 w 40"/>
                              <a:gd name="T7" fmla="*/ 0 h 35"/>
                              <a:gd name="T8" fmla="*/ 10 w 40"/>
                              <a:gd name="T9" fmla="*/ 35 h 35"/>
                              <a:gd name="T10" fmla="*/ 10 w 40"/>
                              <a:gd name="T11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" h="35">
                                <a:moveTo>
                                  <a:pt x="10" y="35"/>
                                </a:moveTo>
                                <a:lnTo>
                                  <a:pt x="35" y="35"/>
                                </a:lnTo>
                                <a:lnTo>
                                  <a:pt x="40" y="0"/>
                                </a:lnTo>
                                <a:lnTo>
                                  <a:pt x="0" y="0"/>
                                </a:lnTo>
                                <a:lnTo>
                                  <a:pt x="10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633"/>
                        <wps:cNvSpPr>
                          <a:spLocks/>
                        </wps:cNvSpPr>
                        <wps:spPr bwMode="auto">
                          <a:xfrm>
                            <a:off x="1025" y="240"/>
                            <a:ext cx="25" cy="80"/>
                          </a:xfrm>
                          <a:custGeom>
                            <a:avLst/>
                            <a:gdLst>
                              <a:gd name="T0" fmla="*/ 25 w 25"/>
                              <a:gd name="T1" fmla="*/ 0 h 80"/>
                              <a:gd name="T2" fmla="*/ 0 w 25"/>
                              <a:gd name="T3" fmla="*/ 0 h 80"/>
                              <a:gd name="T4" fmla="*/ 20 w 25"/>
                              <a:gd name="T5" fmla="*/ 80 h 80"/>
                              <a:gd name="T6" fmla="*/ 25 w 25"/>
                              <a:gd name="T7" fmla="*/ 0 h 80"/>
                              <a:gd name="T8" fmla="*/ 25 w 25"/>
                              <a:gd name="T9" fmla="*/ 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80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20" y="8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634"/>
                        <wps:cNvSpPr>
                          <a:spLocks/>
                        </wps:cNvSpPr>
                        <wps:spPr bwMode="auto">
                          <a:xfrm>
                            <a:off x="1300" y="1230"/>
                            <a:ext cx="80" cy="35"/>
                          </a:xfrm>
                          <a:custGeom>
                            <a:avLst/>
                            <a:gdLst>
                              <a:gd name="T0" fmla="*/ 80 w 80"/>
                              <a:gd name="T1" fmla="*/ 25 h 35"/>
                              <a:gd name="T2" fmla="*/ 70 w 80"/>
                              <a:gd name="T3" fmla="*/ 0 h 35"/>
                              <a:gd name="T4" fmla="*/ 0 w 80"/>
                              <a:gd name="T5" fmla="*/ 35 h 35"/>
                              <a:gd name="T6" fmla="*/ 80 w 80"/>
                              <a:gd name="T7" fmla="*/ 25 h 35"/>
                              <a:gd name="T8" fmla="*/ 80 w 80"/>
                              <a:gd name="T9" fmla="*/ 2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0" h="35">
                                <a:moveTo>
                                  <a:pt x="80" y="25"/>
                                </a:moveTo>
                                <a:lnTo>
                                  <a:pt x="70" y="0"/>
                                </a:lnTo>
                                <a:lnTo>
                                  <a:pt x="0" y="35"/>
                                </a:lnTo>
                                <a:lnTo>
                                  <a:pt x="8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635"/>
                        <wps:cNvSpPr>
                          <a:spLocks/>
                        </wps:cNvSpPr>
                        <wps:spPr bwMode="auto">
                          <a:xfrm>
                            <a:off x="1370" y="1215"/>
                            <a:ext cx="45" cy="40"/>
                          </a:xfrm>
                          <a:custGeom>
                            <a:avLst/>
                            <a:gdLst>
                              <a:gd name="T0" fmla="*/ 0 w 45"/>
                              <a:gd name="T1" fmla="*/ 15 h 40"/>
                              <a:gd name="T2" fmla="*/ 10 w 45"/>
                              <a:gd name="T3" fmla="*/ 40 h 40"/>
                              <a:gd name="T4" fmla="*/ 45 w 45"/>
                              <a:gd name="T5" fmla="*/ 35 h 40"/>
                              <a:gd name="T6" fmla="*/ 30 w 45"/>
                              <a:gd name="T7" fmla="*/ 0 h 40"/>
                              <a:gd name="T8" fmla="*/ 0 w 45"/>
                              <a:gd name="T9" fmla="*/ 15 h 40"/>
                              <a:gd name="T10" fmla="*/ 0 w 45"/>
                              <a:gd name="T11" fmla="*/ 15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40">
                                <a:moveTo>
                                  <a:pt x="0" y="15"/>
                                </a:moveTo>
                                <a:lnTo>
                                  <a:pt x="10" y="40"/>
                                </a:lnTo>
                                <a:lnTo>
                                  <a:pt x="45" y="35"/>
                                </a:lnTo>
                                <a:lnTo>
                                  <a:pt x="30" y="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636"/>
                        <wps:cNvSpPr>
                          <a:spLocks/>
                        </wps:cNvSpPr>
                        <wps:spPr bwMode="auto">
                          <a:xfrm>
                            <a:off x="1215" y="1075"/>
                            <a:ext cx="65" cy="70"/>
                          </a:xfrm>
                          <a:custGeom>
                            <a:avLst/>
                            <a:gdLst>
                              <a:gd name="T0" fmla="*/ 65 w 65"/>
                              <a:gd name="T1" fmla="*/ 20 h 70"/>
                              <a:gd name="T2" fmla="*/ 45 w 65"/>
                              <a:gd name="T3" fmla="*/ 0 h 70"/>
                              <a:gd name="T4" fmla="*/ 0 w 65"/>
                              <a:gd name="T5" fmla="*/ 70 h 70"/>
                              <a:gd name="T6" fmla="*/ 65 w 65"/>
                              <a:gd name="T7" fmla="*/ 20 h 70"/>
                              <a:gd name="T8" fmla="*/ 65 w 65"/>
                              <a:gd name="T9" fmla="*/ 2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70">
                                <a:moveTo>
                                  <a:pt x="65" y="20"/>
                                </a:moveTo>
                                <a:lnTo>
                                  <a:pt x="45" y="0"/>
                                </a:lnTo>
                                <a:lnTo>
                                  <a:pt x="0" y="70"/>
                                </a:lnTo>
                                <a:lnTo>
                                  <a:pt x="65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637"/>
                        <wps:cNvSpPr>
                          <a:spLocks/>
                        </wps:cNvSpPr>
                        <wps:spPr bwMode="auto">
                          <a:xfrm>
                            <a:off x="1260" y="1050"/>
                            <a:ext cx="50" cy="45"/>
                          </a:xfrm>
                          <a:custGeom>
                            <a:avLst/>
                            <a:gdLst>
                              <a:gd name="T0" fmla="*/ 0 w 50"/>
                              <a:gd name="T1" fmla="*/ 25 h 45"/>
                              <a:gd name="T2" fmla="*/ 20 w 50"/>
                              <a:gd name="T3" fmla="*/ 45 h 45"/>
                              <a:gd name="T4" fmla="*/ 50 w 50"/>
                              <a:gd name="T5" fmla="*/ 20 h 45"/>
                              <a:gd name="T6" fmla="*/ 20 w 50"/>
                              <a:gd name="T7" fmla="*/ 0 h 45"/>
                              <a:gd name="T8" fmla="*/ 0 w 50"/>
                              <a:gd name="T9" fmla="*/ 25 h 45"/>
                              <a:gd name="T10" fmla="*/ 0 w 50"/>
                              <a:gd name="T11" fmla="*/ 2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45">
                                <a:moveTo>
                                  <a:pt x="0" y="25"/>
                                </a:moveTo>
                                <a:lnTo>
                                  <a:pt x="20" y="45"/>
                                </a:lnTo>
                                <a:lnTo>
                                  <a:pt x="50" y="20"/>
                                </a:lnTo>
                                <a:lnTo>
                                  <a:pt x="20" y="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638"/>
                        <wps:cNvSpPr>
                          <a:spLocks/>
                        </wps:cNvSpPr>
                        <wps:spPr bwMode="auto">
                          <a:xfrm>
                            <a:off x="1425" y="1370"/>
                            <a:ext cx="40" cy="40"/>
                          </a:xfrm>
                          <a:custGeom>
                            <a:avLst/>
                            <a:gdLst>
                              <a:gd name="T0" fmla="*/ 35 w 40"/>
                              <a:gd name="T1" fmla="*/ 0 h 40"/>
                              <a:gd name="T2" fmla="*/ 0 w 40"/>
                              <a:gd name="T3" fmla="*/ 10 h 40"/>
                              <a:gd name="T4" fmla="*/ 5 w 40"/>
                              <a:gd name="T5" fmla="*/ 35 h 40"/>
                              <a:gd name="T6" fmla="*/ 40 w 40"/>
                              <a:gd name="T7" fmla="*/ 40 h 40"/>
                              <a:gd name="T8" fmla="*/ 35 w 40"/>
                              <a:gd name="T9" fmla="*/ 0 h 40"/>
                              <a:gd name="T10" fmla="*/ 35 w 40"/>
                              <a:gd name="T11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35" y="0"/>
                                </a:moveTo>
                                <a:lnTo>
                                  <a:pt x="0" y="10"/>
                                </a:lnTo>
                                <a:lnTo>
                                  <a:pt x="5" y="35"/>
                                </a:lnTo>
                                <a:lnTo>
                                  <a:pt x="40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639"/>
                        <wps:cNvSpPr>
                          <a:spLocks/>
                        </wps:cNvSpPr>
                        <wps:spPr bwMode="auto">
                          <a:xfrm>
                            <a:off x="1345" y="1380"/>
                            <a:ext cx="85" cy="25"/>
                          </a:xfrm>
                          <a:custGeom>
                            <a:avLst/>
                            <a:gdLst>
                              <a:gd name="T0" fmla="*/ 0 w 85"/>
                              <a:gd name="T1" fmla="*/ 15 h 25"/>
                              <a:gd name="T2" fmla="*/ 85 w 85"/>
                              <a:gd name="T3" fmla="*/ 25 h 25"/>
                              <a:gd name="T4" fmla="*/ 80 w 85"/>
                              <a:gd name="T5" fmla="*/ 0 h 25"/>
                              <a:gd name="T6" fmla="*/ 0 w 85"/>
                              <a:gd name="T7" fmla="*/ 15 h 25"/>
                              <a:gd name="T8" fmla="*/ 0 w 85"/>
                              <a:gd name="T9" fmla="*/ 15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5" h="25">
                                <a:moveTo>
                                  <a:pt x="0" y="15"/>
                                </a:moveTo>
                                <a:lnTo>
                                  <a:pt x="85" y="25"/>
                                </a:lnTo>
                                <a:lnTo>
                                  <a:pt x="80" y="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640"/>
                        <wps:cNvSpPr>
                          <a:spLocks/>
                        </wps:cNvSpPr>
                        <wps:spPr bwMode="auto">
                          <a:xfrm>
                            <a:off x="1430" y="1550"/>
                            <a:ext cx="40" cy="40"/>
                          </a:xfrm>
                          <a:custGeom>
                            <a:avLst/>
                            <a:gdLst>
                              <a:gd name="T0" fmla="*/ 0 w 40"/>
                              <a:gd name="T1" fmla="*/ 25 h 40"/>
                              <a:gd name="T2" fmla="*/ 30 w 40"/>
                              <a:gd name="T3" fmla="*/ 40 h 40"/>
                              <a:gd name="T4" fmla="*/ 40 w 40"/>
                              <a:gd name="T5" fmla="*/ 5 h 40"/>
                              <a:gd name="T6" fmla="*/ 10 w 40"/>
                              <a:gd name="T7" fmla="*/ 0 h 40"/>
                              <a:gd name="T8" fmla="*/ 0 w 40"/>
                              <a:gd name="T9" fmla="*/ 25 h 40"/>
                              <a:gd name="T10" fmla="*/ 0 w 40"/>
                              <a:gd name="T11" fmla="*/ 25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0" y="25"/>
                                </a:moveTo>
                                <a:lnTo>
                                  <a:pt x="30" y="40"/>
                                </a:lnTo>
                                <a:lnTo>
                                  <a:pt x="40" y="5"/>
                                </a:lnTo>
                                <a:lnTo>
                                  <a:pt x="10" y="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641"/>
                        <wps:cNvSpPr>
                          <a:spLocks/>
                        </wps:cNvSpPr>
                        <wps:spPr bwMode="auto">
                          <a:xfrm>
                            <a:off x="1360" y="1535"/>
                            <a:ext cx="80" cy="40"/>
                          </a:xfrm>
                          <a:custGeom>
                            <a:avLst/>
                            <a:gdLst>
                              <a:gd name="T0" fmla="*/ 70 w 80"/>
                              <a:gd name="T1" fmla="*/ 40 h 40"/>
                              <a:gd name="T2" fmla="*/ 80 w 80"/>
                              <a:gd name="T3" fmla="*/ 15 h 40"/>
                              <a:gd name="T4" fmla="*/ 0 w 80"/>
                              <a:gd name="T5" fmla="*/ 0 h 40"/>
                              <a:gd name="T6" fmla="*/ 70 w 80"/>
                              <a:gd name="T7" fmla="*/ 40 h 40"/>
                              <a:gd name="T8" fmla="*/ 70 w 80"/>
                              <a:gd name="T9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0" h="40">
                                <a:moveTo>
                                  <a:pt x="70" y="40"/>
                                </a:moveTo>
                                <a:lnTo>
                                  <a:pt x="80" y="15"/>
                                </a:lnTo>
                                <a:lnTo>
                                  <a:pt x="0" y="0"/>
                                </a:lnTo>
                                <a:lnTo>
                                  <a:pt x="7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642"/>
                        <wps:cNvSpPr>
                          <a:spLocks/>
                        </wps:cNvSpPr>
                        <wps:spPr bwMode="auto">
                          <a:xfrm>
                            <a:off x="1310" y="1700"/>
                            <a:ext cx="80" cy="40"/>
                          </a:xfrm>
                          <a:custGeom>
                            <a:avLst/>
                            <a:gdLst>
                              <a:gd name="T0" fmla="*/ 70 w 80"/>
                              <a:gd name="T1" fmla="*/ 40 h 40"/>
                              <a:gd name="T2" fmla="*/ 80 w 80"/>
                              <a:gd name="T3" fmla="*/ 15 h 40"/>
                              <a:gd name="T4" fmla="*/ 0 w 80"/>
                              <a:gd name="T5" fmla="*/ 0 h 40"/>
                              <a:gd name="T6" fmla="*/ 70 w 80"/>
                              <a:gd name="T7" fmla="*/ 40 h 40"/>
                              <a:gd name="T8" fmla="*/ 70 w 80"/>
                              <a:gd name="T9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0" h="40">
                                <a:moveTo>
                                  <a:pt x="70" y="40"/>
                                </a:moveTo>
                                <a:lnTo>
                                  <a:pt x="80" y="15"/>
                                </a:lnTo>
                                <a:lnTo>
                                  <a:pt x="0" y="0"/>
                                </a:lnTo>
                                <a:lnTo>
                                  <a:pt x="7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643"/>
                        <wps:cNvSpPr>
                          <a:spLocks/>
                        </wps:cNvSpPr>
                        <wps:spPr bwMode="auto">
                          <a:xfrm>
                            <a:off x="1380" y="1715"/>
                            <a:ext cx="45" cy="40"/>
                          </a:xfrm>
                          <a:custGeom>
                            <a:avLst/>
                            <a:gdLst>
                              <a:gd name="T0" fmla="*/ 10 w 45"/>
                              <a:gd name="T1" fmla="*/ 0 h 40"/>
                              <a:gd name="T2" fmla="*/ 0 w 45"/>
                              <a:gd name="T3" fmla="*/ 25 h 40"/>
                              <a:gd name="T4" fmla="*/ 35 w 45"/>
                              <a:gd name="T5" fmla="*/ 40 h 40"/>
                              <a:gd name="T6" fmla="*/ 45 w 45"/>
                              <a:gd name="T7" fmla="*/ 5 h 40"/>
                              <a:gd name="T8" fmla="*/ 10 w 45"/>
                              <a:gd name="T9" fmla="*/ 0 h 40"/>
                              <a:gd name="T10" fmla="*/ 10 w 45"/>
                              <a:gd name="T11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40">
                                <a:moveTo>
                                  <a:pt x="10" y="0"/>
                                </a:moveTo>
                                <a:lnTo>
                                  <a:pt x="0" y="25"/>
                                </a:lnTo>
                                <a:lnTo>
                                  <a:pt x="35" y="40"/>
                                </a:lnTo>
                                <a:lnTo>
                                  <a:pt x="45" y="5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644"/>
                        <wps:cNvSpPr>
                          <a:spLocks/>
                        </wps:cNvSpPr>
                        <wps:spPr bwMode="auto">
                          <a:xfrm>
                            <a:off x="1220" y="1815"/>
                            <a:ext cx="45" cy="80"/>
                          </a:xfrm>
                          <a:custGeom>
                            <a:avLst/>
                            <a:gdLst>
                              <a:gd name="T0" fmla="*/ 25 w 45"/>
                              <a:gd name="T1" fmla="*/ 80 h 80"/>
                              <a:gd name="T2" fmla="*/ 45 w 45"/>
                              <a:gd name="T3" fmla="*/ 70 h 80"/>
                              <a:gd name="T4" fmla="*/ 0 w 45"/>
                              <a:gd name="T5" fmla="*/ 0 h 80"/>
                              <a:gd name="T6" fmla="*/ 25 w 45"/>
                              <a:gd name="T7" fmla="*/ 80 h 80"/>
                              <a:gd name="T8" fmla="*/ 25 w 45"/>
                              <a:gd name="T9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" h="80">
                                <a:moveTo>
                                  <a:pt x="25" y="80"/>
                                </a:moveTo>
                                <a:lnTo>
                                  <a:pt x="45" y="70"/>
                                </a:lnTo>
                                <a:lnTo>
                                  <a:pt x="0" y="0"/>
                                </a:lnTo>
                                <a:lnTo>
                                  <a:pt x="25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645"/>
                        <wps:cNvSpPr>
                          <a:spLocks/>
                        </wps:cNvSpPr>
                        <wps:spPr bwMode="auto">
                          <a:xfrm>
                            <a:off x="1245" y="1885"/>
                            <a:ext cx="40" cy="45"/>
                          </a:xfrm>
                          <a:custGeom>
                            <a:avLst/>
                            <a:gdLst>
                              <a:gd name="T0" fmla="*/ 20 w 40"/>
                              <a:gd name="T1" fmla="*/ 0 h 45"/>
                              <a:gd name="T2" fmla="*/ 0 w 40"/>
                              <a:gd name="T3" fmla="*/ 10 h 45"/>
                              <a:gd name="T4" fmla="*/ 10 w 40"/>
                              <a:gd name="T5" fmla="*/ 45 h 45"/>
                              <a:gd name="T6" fmla="*/ 40 w 40"/>
                              <a:gd name="T7" fmla="*/ 25 h 45"/>
                              <a:gd name="T8" fmla="*/ 20 w 40"/>
                              <a:gd name="T9" fmla="*/ 0 h 45"/>
                              <a:gd name="T10" fmla="*/ 20 w 40"/>
                              <a:gd name="T11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" h="45">
                                <a:moveTo>
                                  <a:pt x="20" y="0"/>
                                </a:moveTo>
                                <a:lnTo>
                                  <a:pt x="0" y="10"/>
                                </a:lnTo>
                                <a:lnTo>
                                  <a:pt x="10" y="45"/>
                                </a:lnTo>
                                <a:lnTo>
                                  <a:pt x="40" y="25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646"/>
                        <wps:cNvSpPr>
                          <a:spLocks/>
                        </wps:cNvSpPr>
                        <wps:spPr bwMode="auto">
                          <a:xfrm>
                            <a:off x="855" y="925"/>
                            <a:ext cx="55" cy="70"/>
                          </a:xfrm>
                          <a:custGeom>
                            <a:avLst/>
                            <a:gdLst>
                              <a:gd name="T0" fmla="*/ 0 w 55"/>
                              <a:gd name="T1" fmla="*/ 60 h 70"/>
                              <a:gd name="T2" fmla="*/ 20 w 55"/>
                              <a:gd name="T3" fmla="*/ 70 h 70"/>
                              <a:gd name="T4" fmla="*/ 55 w 55"/>
                              <a:gd name="T5" fmla="*/ 0 h 70"/>
                              <a:gd name="T6" fmla="*/ 0 w 55"/>
                              <a:gd name="T7" fmla="*/ 60 h 70"/>
                              <a:gd name="T8" fmla="*/ 0 w 55"/>
                              <a:gd name="T9" fmla="*/ 6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5" h="70">
                                <a:moveTo>
                                  <a:pt x="0" y="60"/>
                                </a:moveTo>
                                <a:lnTo>
                                  <a:pt x="20" y="70"/>
                                </a:lnTo>
                                <a:lnTo>
                                  <a:pt x="55" y="0"/>
                                </a:lnTo>
                                <a:lnTo>
                                  <a:pt x="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647"/>
                        <wps:cNvSpPr>
                          <a:spLocks/>
                        </wps:cNvSpPr>
                        <wps:spPr bwMode="auto">
                          <a:xfrm>
                            <a:off x="830" y="985"/>
                            <a:ext cx="45" cy="45"/>
                          </a:xfrm>
                          <a:custGeom>
                            <a:avLst/>
                            <a:gdLst>
                              <a:gd name="T0" fmla="*/ 45 w 45"/>
                              <a:gd name="T1" fmla="*/ 10 h 45"/>
                              <a:gd name="T2" fmla="*/ 25 w 45"/>
                              <a:gd name="T3" fmla="*/ 0 h 45"/>
                              <a:gd name="T4" fmla="*/ 0 w 45"/>
                              <a:gd name="T5" fmla="*/ 25 h 45"/>
                              <a:gd name="T6" fmla="*/ 30 w 45"/>
                              <a:gd name="T7" fmla="*/ 45 h 45"/>
                              <a:gd name="T8" fmla="*/ 45 w 45"/>
                              <a:gd name="T9" fmla="*/ 10 h 45"/>
                              <a:gd name="T10" fmla="*/ 45 w 45"/>
                              <a:gd name="T11" fmla="*/ 1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45" y="10"/>
                                </a:moveTo>
                                <a:lnTo>
                                  <a:pt x="25" y="0"/>
                                </a:lnTo>
                                <a:lnTo>
                                  <a:pt x="0" y="25"/>
                                </a:lnTo>
                                <a:lnTo>
                                  <a:pt x="30" y="45"/>
                                </a:lnTo>
                                <a:lnTo>
                                  <a:pt x="4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648"/>
                        <wps:cNvSpPr>
                          <a:spLocks/>
                        </wps:cNvSpPr>
                        <wps:spPr bwMode="auto">
                          <a:xfrm>
                            <a:off x="955" y="1045"/>
                            <a:ext cx="40" cy="45"/>
                          </a:xfrm>
                          <a:custGeom>
                            <a:avLst/>
                            <a:gdLst>
                              <a:gd name="T0" fmla="*/ 40 w 40"/>
                              <a:gd name="T1" fmla="*/ 10 h 45"/>
                              <a:gd name="T2" fmla="*/ 20 w 40"/>
                              <a:gd name="T3" fmla="*/ 0 h 45"/>
                              <a:gd name="T4" fmla="*/ 0 w 40"/>
                              <a:gd name="T5" fmla="*/ 35 h 45"/>
                              <a:gd name="T6" fmla="*/ 35 w 40"/>
                              <a:gd name="T7" fmla="*/ 45 h 45"/>
                              <a:gd name="T8" fmla="*/ 40 w 40"/>
                              <a:gd name="T9" fmla="*/ 10 h 45"/>
                              <a:gd name="T10" fmla="*/ 40 w 40"/>
                              <a:gd name="T11" fmla="*/ 1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" h="45">
                                <a:moveTo>
                                  <a:pt x="40" y="10"/>
                                </a:moveTo>
                                <a:lnTo>
                                  <a:pt x="20" y="0"/>
                                </a:lnTo>
                                <a:lnTo>
                                  <a:pt x="0" y="35"/>
                                </a:lnTo>
                                <a:lnTo>
                                  <a:pt x="35" y="45"/>
                                </a:lnTo>
                                <a:lnTo>
                                  <a:pt x="4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649"/>
                        <wps:cNvSpPr>
                          <a:spLocks/>
                        </wps:cNvSpPr>
                        <wps:spPr bwMode="auto">
                          <a:xfrm>
                            <a:off x="975" y="975"/>
                            <a:ext cx="35" cy="80"/>
                          </a:xfrm>
                          <a:custGeom>
                            <a:avLst/>
                            <a:gdLst>
                              <a:gd name="T0" fmla="*/ 0 w 35"/>
                              <a:gd name="T1" fmla="*/ 70 h 80"/>
                              <a:gd name="T2" fmla="*/ 20 w 35"/>
                              <a:gd name="T3" fmla="*/ 80 h 80"/>
                              <a:gd name="T4" fmla="*/ 35 w 35"/>
                              <a:gd name="T5" fmla="*/ 0 h 80"/>
                              <a:gd name="T6" fmla="*/ 0 w 35"/>
                              <a:gd name="T7" fmla="*/ 70 h 80"/>
                              <a:gd name="T8" fmla="*/ 0 w 35"/>
                              <a:gd name="T9" fmla="*/ 7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" h="80">
                                <a:moveTo>
                                  <a:pt x="0" y="70"/>
                                </a:moveTo>
                                <a:lnTo>
                                  <a:pt x="20" y="80"/>
                                </a:lnTo>
                                <a:lnTo>
                                  <a:pt x="35" y="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650"/>
                        <wps:cNvSpPr>
                          <a:spLocks/>
                        </wps:cNvSpPr>
                        <wps:spPr bwMode="auto">
                          <a:xfrm>
                            <a:off x="755" y="1990"/>
                            <a:ext cx="55" cy="75"/>
                          </a:xfrm>
                          <a:custGeom>
                            <a:avLst/>
                            <a:gdLst>
                              <a:gd name="T0" fmla="*/ 20 w 55"/>
                              <a:gd name="T1" fmla="*/ 0 h 75"/>
                              <a:gd name="T2" fmla="*/ 0 w 55"/>
                              <a:gd name="T3" fmla="*/ 15 h 75"/>
                              <a:gd name="T4" fmla="*/ 55 w 55"/>
                              <a:gd name="T5" fmla="*/ 75 h 75"/>
                              <a:gd name="T6" fmla="*/ 20 w 55"/>
                              <a:gd name="T7" fmla="*/ 0 h 75"/>
                              <a:gd name="T8" fmla="*/ 20 w 55"/>
                              <a:gd name="T9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5" h="75">
                                <a:moveTo>
                                  <a:pt x="20" y="0"/>
                                </a:moveTo>
                                <a:lnTo>
                                  <a:pt x="0" y="15"/>
                                </a:lnTo>
                                <a:lnTo>
                                  <a:pt x="55" y="75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651"/>
                        <wps:cNvSpPr>
                          <a:spLocks/>
                        </wps:cNvSpPr>
                        <wps:spPr bwMode="auto">
                          <a:xfrm>
                            <a:off x="730" y="1960"/>
                            <a:ext cx="45" cy="45"/>
                          </a:xfrm>
                          <a:custGeom>
                            <a:avLst/>
                            <a:gdLst>
                              <a:gd name="T0" fmla="*/ 25 w 45"/>
                              <a:gd name="T1" fmla="*/ 45 h 45"/>
                              <a:gd name="T2" fmla="*/ 45 w 45"/>
                              <a:gd name="T3" fmla="*/ 30 h 45"/>
                              <a:gd name="T4" fmla="*/ 30 w 45"/>
                              <a:gd name="T5" fmla="*/ 0 h 45"/>
                              <a:gd name="T6" fmla="*/ 0 w 45"/>
                              <a:gd name="T7" fmla="*/ 20 h 45"/>
                              <a:gd name="T8" fmla="*/ 25 w 45"/>
                              <a:gd name="T9" fmla="*/ 45 h 45"/>
                              <a:gd name="T10" fmla="*/ 25 w 45"/>
                              <a:gd name="T11" fmla="*/ 4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25" y="45"/>
                                </a:moveTo>
                                <a:lnTo>
                                  <a:pt x="45" y="30"/>
                                </a:lnTo>
                                <a:lnTo>
                                  <a:pt x="30" y="0"/>
                                </a:lnTo>
                                <a:lnTo>
                                  <a:pt x="0" y="20"/>
                                </a:lnTo>
                                <a:lnTo>
                                  <a:pt x="2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652"/>
                        <wps:cNvSpPr>
                          <a:spLocks/>
                        </wps:cNvSpPr>
                        <wps:spPr bwMode="auto">
                          <a:xfrm>
                            <a:off x="565" y="2095"/>
                            <a:ext cx="45" cy="50"/>
                          </a:xfrm>
                          <a:custGeom>
                            <a:avLst/>
                            <a:gdLst>
                              <a:gd name="T0" fmla="*/ 45 w 45"/>
                              <a:gd name="T1" fmla="*/ 30 h 50"/>
                              <a:gd name="T2" fmla="*/ 20 w 45"/>
                              <a:gd name="T3" fmla="*/ 0 h 50"/>
                              <a:gd name="T4" fmla="*/ 0 w 45"/>
                              <a:gd name="T5" fmla="*/ 30 h 50"/>
                              <a:gd name="T6" fmla="*/ 25 w 45"/>
                              <a:gd name="T7" fmla="*/ 50 h 50"/>
                              <a:gd name="T8" fmla="*/ 45 w 45"/>
                              <a:gd name="T9" fmla="*/ 30 h 50"/>
                              <a:gd name="T10" fmla="*/ 45 w 45"/>
                              <a:gd name="T11" fmla="*/ 3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" h="50">
                                <a:moveTo>
                                  <a:pt x="45" y="30"/>
                                </a:moveTo>
                                <a:lnTo>
                                  <a:pt x="20" y="0"/>
                                </a:lnTo>
                                <a:lnTo>
                                  <a:pt x="0" y="30"/>
                                </a:lnTo>
                                <a:lnTo>
                                  <a:pt x="25" y="50"/>
                                </a:lnTo>
                                <a:lnTo>
                                  <a:pt x="4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653"/>
                        <wps:cNvSpPr>
                          <a:spLocks/>
                        </wps:cNvSpPr>
                        <wps:spPr bwMode="auto">
                          <a:xfrm>
                            <a:off x="590" y="2125"/>
                            <a:ext cx="70" cy="65"/>
                          </a:xfrm>
                          <a:custGeom>
                            <a:avLst/>
                            <a:gdLst>
                              <a:gd name="T0" fmla="*/ 20 w 70"/>
                              <a:gd name="T1" fmla="*/ 0 h 65"/>
                              <a:gd name="T2" fmla="*/ 0 w 70"/>
                              <a:gd name="T3" fmla="*/ 20 h 65"/>
                              <a:gd name="T4" fmla="*/ 70 w 70"/>
                              <a:gd name="T5" fmla="*/ 65 h 65"/>
                              <a:gd name="T6" fmla="*/ 20 w 70"/>
                              <a:gd name="T7" fmla="*/ 0 h 65"/>
                              <a:gd name="T8" fmla="*/ 20 w 70"/>
                              <a:gd name="T9" fmla="*/ 0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65">
                                <a:moveTo>
                                  <a:pt x="20" y="0"/>
                                </a:moveTo>
                                <a:lnTo>
                                  <a:pt x="0" y="20"/>
                                </a:lnTo>
                                <a:lnTo>
                                  <a:pt x="70" y="65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654"/>
                        <wps:cNvSpPr>
                          <a:spLocks/>
                        </wps:cNvSpPr>
                        <wps:spPr bwMode="auto">
                          <a:xfrm>
                            <a:off x="450" y="2265"/>
                            <a:ext cx="40" cy="45"/>
                          </a:xfrm>
                          <a:custGeom>
                            <a:avLst/>
                            <a:gdLst>
                              <a:gd name="T0" fmla="*/ 35 w 40"/>
                              <a:gd name="T1" fmla="*/ 45 h 45"/>
                              <a:gd name="T2" fmla="*/ 40 w 40"/>
                              <a:gd name="T3" fmla="*/ 20 h 45"/>
                              <a:gd name="T4" fmla="*/ 10 w 40"/>
                              <a:gd name="T5" fmla="*/ 0 h 45"/>
                              <a:gd name="T6" fmla="*/ 0 w 40"/>
                              <a:gd name="T7" fmla="*/ 35 h 45"/>
                              <a:gd name="T8" fmla="*/ 35 w 40"/>
                              <a:gd name="T9" fmla="*/ 45 h 45"/>
                              <a:gd name="T10" fmla="*/ 35 w 40"/>
                              <a:gd name="T11" fmla="*/ 4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" h="45">
                                <a:moveTo>
                                  <a:pt x="35" y="45"/>
                                </a:moveTo>
                                <a:lnTo>
                                  <a:pt x="40" y="20"/>
                                </a:lnTo>
                                <a:lnTo>
                                  <a:pt x="10" y="0"/>
                                </a:lnTo>
                                <a:lnTo>
                                  <a:pt x="0" y="35"/>
                                </a:lnTo>
                                <a:lnTo>
                                  <a:pt x="3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655"/>
                        <wps:cNvSpPr>
                          <a:spLocks/>
                        </wps:cNvSpPr>
                        <wps:spPr bwMode="auto">
                          <a:xfrm>
                            <a:off x="485" y="2285"/>
                            <a:ext cx="75" cy="40"/>
                          </a:xfrm>
                          <a:custGeom>
                            <a:avLst/>
                            <a:gdLst>
                              <a:gd name="T0" fmla="*/ 5 w 75"/>
                              <a:gd name="T1" fmla="*/ 0 h 40"/>
                              <a:gd name="T2" fmla="*/ 0 w 75"/>
                              <a:gd name="T3" fmla="*/ 25 h 40"/>
                              <a:gd name="T4" fmla="*/ 75 w 75"/>
                              <a:gd name="T5" fmla="*/ 40 h 40"/>
                              <a:gd name="T6" fmla="*/ 5 w 75"/>
                              <a:gd name="T7" fmla="*/ 0 h 40"/>
                              <a:gd name="T8" fmla="*/ 5 w 75"/>
                              <a:gd name="T9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" h="40">
                                <a:moveTo>
                                  <a:pt x="5" y="0"/>
                                </a:moveTo>
                                <a:lnTo>
                                  <a:pt x="0" y="25"/>
                                </a:lnTo>
                                <a:lnTo>
                                  <a:pt x="75" y="40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656"/>
                        <wps:cNvSpPr>
                          <a:spLocks/>
                        </wps:cNvSpPr>
                        <wps:spPr bwMode="auto">
                          <a:xfrm>
                            <a:off x="480" y="2485"/>
                            <a:ext cx="80" cy="40"/>
                          </a:xfrm>
                          <a:custGeom>
                            <a:avLst/>
                            <a:gdLst>
                              <a:gd name="T0" fmla="*/ 80 w 80"/>
                              <a:gd name="T1" fmla="*/ 0 h 40"/>
                              <a:gd name="T2" fmla="*/ 0 w 80"/>
                              <a:gd name="T3" fmla="*/ 15 h 40"/>
                              <a:gd name="T4" fmla="*/ 5 w 80"/>
                              <a:gd name="T5" fmla="*/ 40 h 40"/>
                              <a:gd name="T6" fmla="*/ 80 w 80"/>
                              <a:gd name="T7" fmla="*/ 0 h 40"/>
                              <a:gd name="T8" fmla="*/ 80 w 80"/>
                              <a:gd name="T9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0" h="40">
                                <a:moveTo>
                                  <a:pt x="80" y="0"/>
                                </a:moveTo>
                                <a:lnTo>
                                  <a:pt x="0" y="15"/>
                                </a:lnTo>
                                <a:lnTo>
                                  <a:pt x="5" y="40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657"/>
                        <wps:cNvSpPr>
                          <a:spLocks/>
                        </wps:cNvSpPr>
                        <wps:spPr bwMode="auto">
                          <a:xfrm>
                            <a:off x="445" y="2500"/>
                            <a:ext cx="40" cy="40"/>
                          </a:xfrm>
                          <a:custGeom>
                            <a:avLst/>
                            <a:gdLst>
                              <a:gd name="T0" fmla="*/ 40 w 40"/>
                              <a:gd name="T1" fmla="*/ 25 h 40"/>
                              <a:gd name="T2" fmla="*/ 35 w 40"/>
                              <a:gd name="T3" fmla="*/ 0 h 40"/>
                              <a:gd name="T4" fmla="*/ 0 w 40"/>
                              <a:gd name="T5" fmla="*/ 5 h 40"/>
                              <a:gd name="T6" fmla="*/ 10 w 40"/>
                              <a:gd name="T7" fmla="*/ 40 h 40"/>
                              <a:gd name="T8" fmla="*/ 40 w 40"/>
                              <a:gd name="T9" fmla="*/ 25 h 40"/>
                              <a:gd name="T10" fmla="*/ 40 w 40"/>
                              <a:gd name="T11" fmla="*/ 25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40" y="25"/>
                                </a:moveTo>
                                <a:lnTo>
                                  <a:pt x="35" y="0"/>
                                </a:lnTo>
                                <a:lnTo>
                                  <a:pt x="0" y="5"/>
                                </a:lnTo>
                                <a:lnTo>
                                  <a:pt x="10" y="40"/>
                                </a:lnTo>
                                <a:lnTo>
                                  <a:pt x="4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658"/>
                        <wps:cNvSpPr>
                          <a:spLocks/>
                        </wps:cNvSpPr>
                        <wps:spPr bwMode="auto">
                          <a:xfrm>
                            <a:off x="840" y="2645"/>
                            <a:ext cx="515" cy="370"/>
                          </a:xfrm>
                          <a:custGeom>
                            <a:avLst/>
                            <a:gdLst>
                              <a:gd name="T0" fmla="*/ 0 w 515"/>
                              <a:gd name="T1" fmla="*/ 0 h 370"/>
                              <a:gd name="T2" fmla="*/ 45 w 515"/>
                              <a:gd name="T3" fmla="*/ 370 h 370"/>
                              <a:gd name="T4" fmla="*/ 515 w 515"/>
                              <a:gd name="T5" fmla="*/ 365 h 370"/>
                              <a:gd name="T6" fmla="*/ 515 w 515"/>
                              <a:gd name="T7" fmla="*/ 0 h 370"/>
                              <a:gd name="T8" fmla="*/ 0 w 515"/>
                              <a:gd name="T9" fmla="*/ 0 h 370"/>
                              <a:gd name="T10" fmla="*/ 0 w 515"/>
                              <a:gd name="T11" fmla="*/ 0 h 3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15" h="370">
                                <a:moveTo>
                                  <a:pt x="0" y="0"/>
                                </a:moveTo>
                                <a:lnTo>
                                  <a:pt x="45" y="370"/>
                                </a:lnTo>
                                <a:lnTo>
                                  <a:pt x="515" y="365"/>
                                </a:lnTo>
                                <a:lnTo>
                                  <a:pt x="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3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659"/>
                        <wps:cNvSpPr>
                          <a:spLocks/>
                        </wps:cNvSpPr>
                        <wps:spPr bwMode="auto">
                          <a:xfrm>
                            <a:off x="860" y="2760"/>
                            <a:ext cx="495" cy="110"/>
                          </a:xfrm>
                          <a:custGeom>
                            <a:avLst/>
                            <a:gdLst>
                              <a:gd name="T0" fmla="*/ 0 w 495"/>
                              <a:gd name="T1" fmla="*/ 35 h 110"/>
                              <a:gd name="T2" fmla="*/ 5 w 495"/>
                              <a:gd name="T3" fmla="*/ 110 h 110"/>
                              <a:gd name="T4" fmla="*/ 495 w 495"/>
                              <a:gd name="T5" fmla="*/ 95 h 110"/>
                              <a:gd name="T6" fmla="*/ 495 w 495"/>
                              <a:gd name="T7" fmla="*/ 0 h 110"/>
                              <a:gd name="T8" fmla="*/ 0 w 495"/>
                              <a:gd name="T9" fmla="*/ 35 h 110"/>
                              <a:gd name="T10" fmla="*/ 0 w 495"/>
                              <a:gd name="T11" fmla="*/ 3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5" h="110">
                                <a:moveTo>
                                  <a:pt x="0" y="35"/>
                                </a:moveTo>
                                <a:lnTo>
                                  <a:pt x="5" y="110"/>
                                </a:lnTo>
                                <a:lnTo>
                                  <a:pt x="495" y="95"/>
                                </a:lnTo>
                                <a:lnTo>
                                  <a:pt x="495" y="0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660"/>
                        <wps:cNvSpPr>
                          <a:spLocks/>
                        </wps:cNvSpPr>
                        <wps:spPr bwMode="auto">
                          <a:xfrm>
                            <a:off x="1045" y="2645"/>
                            <a:ext cx="135" cy="370"/>
                          </a:xfrm>
                          <a:custGeom>
                            <a:avLst/>
                            <a:gdLst>
                              <a:gd name="T0" fmla="*/ 115 w 135"/>
                              <a:gd name="T1" fmla="*/ 0 h 370"/>
                              <a:gd name="T2" fmla="*/ 0 w 135"/>
                              <a:gd name="T3" fmla="*/ 0 h 370"/>
                              <a:gd name="T4" fmla="*/ 40 w 135"/>
                              <a:gd name="T5" fmla="*/ 370 h 370"/>
                              <a:gd name="T6" fmla="*/ 135 w 135"/>
                              <a:gd name="T7" fmla="*/ 370 h 370"/>
                              <a:gd name="T8" fmla="*/ 115 w 135"/>
                              <a:gd name="T9" fmla="*/ 0 h 370"/>
                              <a:gd name="T10" fmla="*/ 115 w 135"/>
                              <a:gd name="T11" fmla="*/ 0 h 3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5" h="370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40" y="370"/>
                                </a:lnTo>
                                <a:lnTo>
                                  <a:pt x="135" y="370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661"/>
                        <wps:cNvSpPr>
                          <a:spLocks/>
                        </wps:cNvSpPr>
                        <wps:spPr bwMode="auto">
                          <a:xfrm>
                            <a:off x="785" y="2560"/>
                            <a:ext cx="315" cy="85"/>
                          </a:xfrm>
                          <a:custGeom>
                            <a:avLst/>
                            <a:gdLst>
                              <a:gd name="T0" fmla="*/ 30 w 315"/>
                              <a:gd name="T1" fmla="*/ 0 h 85"/>
                              <a:gd name="T2" fmla="*/ 0 w 315"/>
                              <a:gd name="T3" fmla="*/ 50 h 85"/>
                              <a:gd name="T4" fmla="*/ 315 w 315"/>
                              <a:gd name="T5" fmla="*/ 85 h 85"/>
                              <a:gd name="T6" fmla="*/ 30 w 315"/>
                              <a:gd name="T7" fmla="*/ 0 h 85"/>
                              <a:gd name="T8" fmla="*/ 30 w 315"/>
                              <a:gd name="T9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5" h="85">
                                <a:moveTo>
                                  <a:pt x="30" y="0"/>
                                </a:moveTo>
                                <a:lnTo>
                                  <a:pt x="0" y="50"/>
                                </a:lnTo>
                                <a:lnTo>
                                  <a:pt x="315" y="85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662"/>
                        <wps:cNvSpPr>
                          <a:spLocks/>
                        </wps:cNvSpPr>
                        <wps:spPr bwMode="auto">
                          <a:xfrm>
                            <a:off x="1100" y="2535"/>
                            <a:ext cx="285" cy="110"/>
                          </a:xfrm>
                          <a:custGeom>
                            <a:avLst/>
                            <a:gdLst>
                              <a:gd name="T0" fmla="*/ 285 w 285"/>
                              <a:gd name="T1" fmla="*/ 45 h 110"/>
                              <a:gd name="T2" fmla="*/ 275 w 285"/>
                              <a:gd name="T3" fmla="*/ 0 h 110"/>
                              <a:gd name="T4" fmla="*/ 0 w 285"/>
                              <a:gd name="T5" fmla="*/ 110 h 110"/>
                              <a:gd name="T6" fmla="*/ 285 w 285"/>
                              <a:gd name="T7" fmla="*/ 45 h 110"/>
                              <a:gd name="T8" fmla="*/ 285 w 285"/>
                              <a:gd name="T9" fmla="*/ 4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5" h="110">
                                <a:moveTo>
                                  <a:pt x="285" y="45"/>
                                </a:moveTo>
                                <a:lnTo>
                                  <a:pt x="275" y="0"/>
                                </a:lnTo>
                                <a:lnTo>
                                  <a:pt x="0" y="110"/>
                                </a:lnTo>
                                <a:lnTo>
                                  <a:pt x="28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663"/>
                        <wps:cNvSpPr>
                          <a:spLocks/>
                        </wps:cNvSpPr>
                        <wps:spPr bwMode="auto">
                          <a:xfrm>
                            <a:off x="1100" y="2310"/>
                            <a:ext cx="280" cy="335"/>
                          </a:xfrm>
                          <a:custGeom>
                            <a:avLst/>
                            <a:gdLst>
                              <a:gd name="T0" fmla="*/ 0 w 280"/>
                              <a:gd name="T1" fmla="*/ 335 h 335"/>
                              <a:gd name="T2" fmla="*/ 0 w 280"/>
                              <a:gd name="T3" fmla="*/ 335 h 335"/>
                              <a:gd name="T4" fmla="*/ 0 w 280"/>
                              <a:gd name="T5" fmla="*/ 335 h 335"/>
                              <a:gd name="T6" fmla="*/ 0 w 280"/>
                              <a:gd name="T7" fmla="*/ 335 h 335"/>
                              <a:gd name="T8" fmla="*/ 55 w 280"/>
                              <a:gd name="T9" fmla="*/ 225 h 335"/>
                              <a:gd name="T10" fmla="*/ 75 w 280"/>
                              <a:gd name="T11" fmla="*/ 185 h 335"/>
                              <a:gd name="T12" fmla="*/ 100 w 280"/>
                              <a:gd name="T13" fmla="*/ 150 h 335"/>
                              <a:gd name="T14" fmla="*/ 120 w 280"/>
                              <a:gd name="T15" fmla="*/ 125 h 335"/>
                              <a:gd name="T16" fmla="*/ 140 w 280"/>
                              <a:gd name="T17" fmla="*/ 105 h 335"/>
                              <a:gd name="T18" fmla="*/ 160 w 280"/>
                              <a:gd name="T19" fmla="*/ 100 h 335"/>
                              <a:gd name="T20" fmla="*/ 175 w 280"/>
                              <a:gd name="T21" fmla="*/ 100 h 335"/>
                              <a:gd name="T22" fmla="*/ 175 w 280"/>
                              <a:gd name="T23" fmla="*/ 100 h 335"/>
                              <a:gd name="T24" fmla="*/ 185 w 280"/>
                              <a:gd name="T25" fmla="*/ 105 h 335"/>
                              <a:gd name="T26" fmla="*/ 185 w 280"/>
                              <a:gd name="T27" fmla="*/ 120 h 335"/>
                              <a:gd name="T28" fmla="*/ 180 w 280"/>
                              <a:gd name="T29" fmla="*/ 140 h 335"/>
                              <a:gd name="T30" fmla="*/ 160 w 280"/>
                              <a:gd name="T31" fmla="*/ 165 h 335"/>
                              <a:gd name="T32" fmla="*/ 100 w 280"/>
                              <a:gd name="T33" fmla="*/ 235 h 335"/>
                              <a:gd name="T34" fmla="*/ 0 w 280"/>
                              <a:gd name="T35" fmla="*/ 335 h 335"/>
                              <a:gd name="T36" fmla="*/ 0 w 280"/>
                              <a:gd name="T37" fmla="*/ 335 h 335"/>
                              <a:gd name="T38" fmla="*/ 85 w 280"/>
                              <a:gd name="T39" fmla="*/ 270 h 335"/>
                              <a:gd name="T40" fmla="*/ 155 w 280"/>
                              <a:gd name="T41" fmla="*/ 215 h 335"/>
                              <a:gd name="T42" fmla="*/ 210 w 280"/>
                              <a:gd name="T43" fmla="*/ 165 h 335"/>
                              <a:gd name="T44" fmla="*/ 245 w 280"/>
                              <a:gd name="T45" fmla="*/ 120 h 335"/>
                              <a:gd name="T46" fmla="*/ 270 w 280"/>
                              <a:gd name="T47" fmla="*/ 85 h 335"/>
                              <a:gd name="T48" fmla="*/ 275 w 280"/>
                              <a:gd name="T49" fmla="*/ 65 h 335"/>
                              <a:gd name="T50" fmla="*/ 280 w 280"/>
                              <a:gd name="T51" fmla="*/ 50 h 335"/>
                              <a:gd name="T52" fmla="*/ 275 w 280"/>
                              <a:gd name="T53" fmla="*/ 40 h 335"/>
                              <a:gd name="T54" fmla="*/ 270 w 280"/>
                              <a:gd name="T55" fmla="*/ 25 h 335"/>
                              <a:gd name="T56" fmla="*/ 260 w 280"/>
                              <a:gd name="T57" fmla="*/ 15 h 335"/>
                              <a:gd name="T58" fmla="*/ 250 w 280"/>
                              <a:gd name="T59" fmla="*/ 5 h 335"/>
                              <a:gd name="T60" fmla="*/ 250 w 280"/>
                              <a:gd name="T61" fmla="*/ 5 h 335"/>
                              <a:gd name="T62" fmla="*/ 230 w 280"/>
                              <a:gd name="T63" fmla="*/ 0 h 335"/>
                              <a:gd name="T64" fmla="*/ 210 w 280"/>
                              <a:gd name="T65" fmla="*/ 0 h 335"/>
                              <a:gd name="T66" fmla="*/ 190 w 280"/>
                              <a:gd name="T67" fmla="*/ 0 h 335"/>
                              <a:gd name="T68" fmla="*/ 170 w 280"/>
                              <a:gd name="T69" fmla="*/ 5 h 335"/>
                              <a:gd name="T70" fmla="*/ 150 w 280"/>
                              <a:gd name="T71" fmla="*/ 15 h 335"/>
                              <a:gd name="T72" fmla="*/ 135 w 280"/>
                              <a:gd name="T73" fmla="*/ 25 h 335"/>
                              <a:gd name="T74" fmla="*/ 100 w 280"/>
                              <a:gd name="T75" fmla="*/ 60 h 335"/>
                              <a:gd name="T76" fmla="*/ 75 w 280"/>
                              <a:gd name="T77" fmla="*/ 105 h 335"/>
                              <a:gd name="T78" fmla="*/ 45 w 280"/>
                              <a:gd name="T79" fmla="*/ 170 h 335"/>
                              <a:gd name="T80" fmla="*/ 20 w 280"/>
                              <a:gd name="T81" fmla="*/ 245 h 335"/>
                              <a:gd name="T82" fmla="*/ 0 w 280"/>
                              <a:gd name="T83" fmla="*/ 335 h 335"/>
                              <a:gd name="T84" fmla="*/ 0 w 280"/>
                              <a:gd name="T85" fmla="*/ 335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0" h="335">
                                <a:moveTo>
                                  <a:pt x="0" y="335"/>
                                </a:moveTo>
                                <a:lnTo>
                                  <a:pt x="0" y="335"/>
                                </a:lnTo>
                                <a:lnTo>
                                  <a:pt x="55" y="225"/>
                                </a:lnTo>
                                <a:lnTo>
                                  <a:pt x="75" y="185"/>
                                </a:lnTo>
                                <a:lnTo>
                                  <a:pt x="100" y="150"/>
                                </a:lnTo>
                                <a:lnTo>
                                  <a:pt x="120" y="125"/>
                                </a:lnTo>
                                <a:lnTo>
                                  <a:pt x="140" y="105"/>
                                </a:lnTo>
                                <a:lnTo>
                                  <a:pt x="160" y="100"/>
                                </a:lnTo>
                                <a:lnTo>
                                  <a:pt x="175" y="100"/>
                                </a:lnTo>
                                <a:lnTo>
                                  <a:pt x="185" y="105"/>
                                </a:lnTo>
                                <a:lnTo>
                                  <a:pt x="185" y="120"/>
                                </a:lnTo>
                                <a:lnTo>
                                  <a:pt x="180" y="140"/>
                                </a:lnTo>
                                <a:lnTo>
                                  <a:pt x="160" y="165"/>
                                </a:lnTo>
                                <a:lnTo>
                                  <a:pt x="100" y="235"/>
                                </a:lnTo>
                                <a:lnTo>
                                  <a:pt x="0" y="335"/>
                                </a:lnTo>
                                <a:lnTo>
                                  <a:pt x="85" y="270"/>
                                </a:lnTo>
                                <a:lnTo>
                                  <a:pt x="155" y="215"/>
                                </a:lnTo>
                                <a:lnTo>
                                  <a:pt x="210" y="165"/>
                                </a:lnTo>
                                <a:lnTo>
                                  <a:pt x="245" y="120"/>
                                </a:lnTo>
                                <a:lnTo>
                                  <a:pt x="270" y="85"/>
                                </a:lnTo>
                                <a:lnTo>
                                  <a:pt x="275" y="65"/>
                                </a:lnTo>
                                <a:lnTo>
                                  <a:pt x="280" y="50"/>
                                </a:lnTo>
                                <a:lnTo>
                                  <a:pt x="275" y="40"/>
                                </a:lnTo>
                                <a:lnTo>
                                  <a:pt x="270" y="25"/>
                                </a:lnTo>
                                <a:lnTo>
                                  <a:pt x="260" y="15"/>
                                </a:lnTo>
                                <a:lnTo>
                                  <a:pt x="250" y="5"/>
                                </a:lnTo>
                                <a:lnTo>
                                  <a:pt x="230" y="0"/>
                                </a:lnTo>
                                <a:lnTo>
                                  <a:pt x="210" y="0"/>
                                </a:lnTo>
                                <a:lnTo>
                                  <a:pt x="190" y="0"/>
                                </a:lnTo>
                                <a:lnTo>
                                  <a:pt x="170" y="5"/>
                                </a:lnTo>
                                <a:lnTo>
                                  <a:pt x="150" y="15"/>
                                </a:lnTo>
                                <a:lnTo>
                                  <a:pt x="135" y="25"/>
                                </a:lnTo>
                                <a:lnTo>
                                  <a:pt x="100" y="60"/>
                                </a:lnTo>
                                <a:lnTo>
                                  <a:pt x="75" y="105"/>
                                </a:lnTo>
                                <a:lnTo>
                                  <a:pt x="45" y="170"/>
                                </a:lnTo>
                                <a:lnTo>
                                  <a:pt x="20" y="245"/>
                                </a:lnTo>
                                <a:lnTo>
                                  <a:pt x="0" y="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664"/>
                        <wps:cNvSpPr>
                          <a:spLocks/>
                        </wps:cNvSpPr>
                        <wps:spPr bwMode="auto">
                          <a:xfrm>
                            <a:off x="850" y="2355"/>
                            <a:ext cx="250" cy="290"/>
                          </a:xfrm>
                          <a:custGeom>
                            <a:avLst/>
                            <a:gdLst>
                              <a:gd name="T0" fmla="*/ 250 w 250"/>
                              <a:gd name="T1" fmla="*/ 290 h 290"/>
                              <a:gd name="T2" fmla="*/ 250 w 250"/>
                              <a:gd name="T3" fmla="*/ 290 h 290"/>
                              <a:gd name="T4" fmla="*/ 160 w 250"/>
                              <a:gd name="T5" fmla="*/ 205 h 290"/>
                              <a:gd name="T6" fmla="*/ 105 w 250"/>
                              <a:gd name="T7" fmla="*/ 145 h 290"/>
                              <a:gd name="T8" fmla="*/ 85 w 250"/>
                              <a:gd name="T9" fmla="*/ 120 h 290"/>
                              <a:gd name="T10" fmla="*/ 80 w 250"/>
                              <a:gd name="T11" fmla="*/ 105 h 290"/>
                              <a:gd name="T12" fmla="*/ 80 w 250"/>
                              <a:gd name="T13" fmla="*/ 95 h 290"/>
                              <a:gd name="T14" fmla="*/ 90 w 250"/>
                              <a:gd name="T15" fmla="*/ 90 h 290"/>
                              <a:gd name="T16" fmla="*/ 90 w 250"/>
                              <a:gd name="T17" fmla="*/ 90 h 290"/>
                              <a:gd name="T18" fmla="*/ 100 w 250"/>
                              <a:gd name="T19" fmla="*/ 90 h 290"/>
                              <a:gd name="T20" fmla="*/ 120 w 250"/>
                              <a:gd name="T21" fmla="*/ 95 h 290"/>
                              <a:gd name="T22" fmla="*/ 135 w 250"/>
                              <a:gd name="T23" fmla="*/ 110 h 290"/>
                              <a:gd name="T24" fmla="*/ 155 w 250"/>
                              <a:gd name="T25" fmla="*/ 130 h 290"/>
                              <a:gd name="T26" fmla="*/ 200 w 250"/>
                              <a:gd name="T27" fmla="*/ 195 h 290"/>
                              <a:gd name="T28" fmla="*/ 250 w 250"/>
                              <a:gd name="T29" fmla="*/ 290 h 290"/>
                              <a:gd name="T30" fmla="*/ 250 w 250"/>
                              <a:gd name="T31" fmla="*/ 290 h 290"/>
                              <a:gd name="T32" fmla="*/ 250 w 250"/>
                              <a:gd name="T33" fmla="*/ 290 h 290"/>
                              <a:gd name="T34" fmla="*/ 250 w 250"/>
                              <a:gd name="T35" fmla="*/ 290 h 290"/>
                              <a:gd name="T36" fmla="*/ 225 w 250"/>
                              <a:gd name="T37" fmla="*/ 210 h 290"/>
                              <a:gd name="T38" fmla="*/ 200 w 250"/>
                              <a:gd name="T39" fmla="*/ 145 h 290"/>
                              <a:gd name="T40" fmla="*/ 175 w 250"/>
                              <a:gd name="T41" fmla="*/ 95 h 290"/>
                              <a:gd name="T42" fmla="*/ 150 w 250"/>
                              <a:gd name="T43" fmla="*/ 55 h 290"/>
                              <a:gd name="T44" fmla="*/ 120 w 250"/>
                              <a:gd name="T45" fmla="*/ 25 h 290"/>
                              <a:gd name="T46" fmla="*/ 90 w 250"/>
                              <a:gd name="T47" fmla="*/ 5 h 290"/>
                              <a:gd name="T48" fmla="*/ 70 w 250"/>
                              <a:gd name="T49" fmla="*/ 5 h 290"/>
                              <a:gd name="T50" fmla="*/ 55 w 250"/>
                              <a:gd name="T51" fmla="*/ 0 h 290"/>
                              <a:gd name="T52" fmla="*/ 20 w 250"/>
                              <a:gd name="T53" fmla="*/ 10 h 290"/>
                              <a:gd name="T54" fmla="*/ 20 w 250"/>
                              <a:gd name="T55" fmla="*/ 10 h 290"/>
                              <a:gd name="T56" fmla="*/ 10 w 250"/>
                              <a:gd name="T57" fmla="*/ 15 h 290"/>
                              <a:gd name="T58" fmla="*/ 5 w 250"/>
                              <a:gd name="T59" fmla="*/ 25 h 290"/>
                              <a:gd name="T60" fmla="*/ 0 w 250"/>
                              <a:gd name="T61" fmla="*/ 35 h 290"/>
                              <a:gd name="T62" fmla="*/ 0 w 250"/>
                              <a:gd name="T63" fmla="*/ 45 h 290"/>
                              <a:gd name="T64" fmla="*/ 5 w 250"/>
                              <a:gd name="T65" fmla="*/ 75 h 290"/>
                              <a:gd name="T66" fmla="*/ 25 w 250"/>
                              <a:gd name="T67" fmla="*/ 105 h 290"/>
                              <a:gd name="T68" fmla="*/ 65 w 250"/>
                              <a:gd name="T69" fmla="*/ 145 h 290"/>
                              <a:gd name="T70" fmla="*/ 110 w 250"/>
                              <a:gd name="T71" fmla="*/ 185 h 290"/>
                              <a:gd name="T72" fmla="*/ 175 w 250"/>
                              <a:gd name="T73" fmla="*/ 235 h 290"/>
                              <a:gd name="T74" fmla="*/ 250 w 250"/>
                              <a:gd name="T75" fmla="*/ 290 h 290"/>
                              <a:gd name="T76" fmla="*/ 250 w 250"/>
                              <a:gd name="T77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50" h="290">
                                <a:moveTo>
                                  <a:pt x="250" y="290"/>
                                </a:moveTo>
                                <a:lnTo>
                                  <a:pt x="250" y="290"/>
                                </a:lnTo>
                                <a:lnTo>
                                  <a:pt x="160" y="205"/>
                                </a:lnTo>
                                <a:lnTo>
                                  <a:pt x="105" y="145"/>
                                </a:lnTo>
                                <a:lnTo>
                                  <a:pt x="85" y="120"/>
                                </a:lnTo>
                                <a:lnTo>
                                  <a:pt x="80" y="105"/>
                                </a:lnTo>
                                <a:lnTo>
                                  <a:pt x="80" y="95"/>
                                </a:lnTo>
                                <a:lnTo>
                                  <a:pt x="90" y="90"/>
                                </a:lnTo>
                                <a:lnTo>
                                  <a:pt x="100" y="90"/>
                                </a:lnTo>
                                <a:lnTo>
                                  <a:pt x="120" y="95"/>
                                </a:lnTo>
                                <a:lnTo>
                                  <a:pt x="135" y="110"/>
                                </a:lnTo>
                                <a:lnTo>
                                  <a:pt x="155" y="130"/>
                                </a:lnTo>
                                <a:lnTo>
                                  <a:pt x="200" y="195"/>
                                </a:lnTo>
                                <a:lnTo>
                                  <a:pt x="250" y="290"/>
                                </a:lnTo>
                                <a:lnTo>
                                  <a:pt x="225" y="210"/>
                                </a:lnTo>
                                <a:lnTo>
                                  <a:pt x="200" y="145"/>
                                </a:lnTo>
                                <a:lnTo>
                                  <a:pt x="175" y="95"/>
                                </a:lnTo>
                                <a:lnTo>
                                  <a:pt x="150" y="55"/>
                                </a:lnTo>
                                <a:lnTo>
                                  <a:pt x="120" y="25"/>
                                </a:lnTo>
                                <a:lnTo>
                                  <a:pt x="90" y="5"/>
                                </a:lnTo>
                                <a:lnTo>
                                  <a:pt x="70" y="5"/>
                                </a:lnTo>
                                <a:lnTo>
                                  <a:pt x="55" y="0"/>
                                </a:lnTo>
                                <a:lnTo>
                                  <a:pt x="20" y="10"/>
                                </a:lnTo>
                                <a:lnTo>
                                  <a:pt x="10" y="15"/>
                                </a:lnTo>
                                <a:lnTo>
                                  <a:pt x="5" y="25"/>
                                </a:lnTo>
                                <a:lnTo>
                                  <a:pt x="0" y="35"/>
                                </a:lnTo>
                                <a:lnTo>
                                  <a:pt x="0" y="45"/>
                                </a:lnTo>
                                <a:lnTo>
                                  <a:pt x="5" y="75"/>
                                </a:lnTo>
                                <a:lnTo>
                                  <a:pt x="25" y="105"/>
                                </a:lnTo>
                                <a:lnTo>
                                  <a:pt x="65" y="145"/>
                                </a:lnTo>
                                <a:lnTo>
                                  <a:pt x="110" y="185"/>
                                </a:lnTo>
                                <a:lnTo>
                                  <a:pt x="175" y="235"/>
                                </a:lnTo>
                                <a:lnTo>
                                  <a:pt x="25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665"/>
                        <wps:cNvSpPr>
                          <a:spLocks/>
                        </wps:cNvSpPr>
                        <wps:spPr bwMode="auto">
                          <a:xfrm>
                            <a:off x="465" y="2755"/>
                            <a:ext cx="285" cy="165"/>
                          </a:xfrm>
                          <a:custGeom>
                            <a:avLst/>
                            <a:gdLst>
                              <a:gd name="T0" fmla="*/ 85 w 285"/>
                              <a:gd name="T1" fmla="*/ 80 h 165"/>
                              <a:gd name="T2" fmla="*/ 85 w 285"/>
                              <a:gd name="T3" fmla="*/ 80 h 165"/>
                              <a:gd name="T4" fmla="*/ 60 w 285"/>
                              <a:gd name="T5" fmla="*/ 65 h 165"/>
                              <a:gd name="T6" fmla="*/ 35 w 285"/>
                              <a:gd name="T7" fmla="*/ 60 h 165"/>
                              <a:gd name="T8" fmla="*/ 20 w 285"/>
                              <a:gd name="T9" fmla="*/ 60 h 165"/>
                              <a:gd name="T10" fmla="*/ 5 w 285"/>
                              <a:gd name="T11" fmla="*/ 75 h 165"/>
                              <a:gd name="T12" fmla="*/ 5 w 285"/>
                              <a:gd name="T13" fmla="*/ 75 h 165"/>
                              <a:gd name="T14" fmla="*/ 5 w 285"/>
                              <a:gd name="T15" fmla="*/ 80 h 165"/>
                              <a:gd name="T16" fmla="*/ 0 w 285"/>
                              <a:gd name="T17" fmla="*/ 90 h 165"/>
                              <a:gd name="T18" fmla="*/ 10 w 285"/>
                              <a:gd name="T19" fmla="*/ 105 h 165"/>
                              <a:gd name="T20" fmla="*/ 30 w 285"/>
                              <a:gd name="T21" fmla="*/ 120 h 165"/>
                              <a:gd name="T22" fmla="*/ 65 w 285"/>
                              <a:gd name="T23" fmla="*/ 135 h 165"/>
                              <a:gd name="T24" fmla="*/ 65 w 285"/>
                              <a:gd name="T25" fmla="*/ 135 h 165"/>
                              <a:gd name="T26" fmla="*/ 110 w 285"/>
                              <a:gd name="T27" fmla="*/ 150 h 165"/>
                              <a:gd name="T28" fmla="*/ 155 w 285"/>
                              <a:gd name="T29" fmla="*/ 165 h 165"/>
                              <a:gd name="T30" fmla="*/ 220 w 285"/>
                              <a:gd name="T31" fmla="*/ 145 h 165"/>
                              <a:gd name="T32" fmla="*/ 220 w 285"/>
                              <a:gd name="T33" fmla="*/ 145 h 165"/>
                              <a:gd name="T34" fmla="*/ 245 w 285"/>
                              <a:gd name="T35" fmla="*/ 135 h 165"/>
                              <a:gd name="T36" fmla="*/ 265 w 285"/>
                              <a:gd name="T37" fmla="*/ 120 h 165"/>
                              <a:gd name="T38" fmla="*/ 280 w 285"/>
                              <a:gd name="T39" fmla="*/ 110 h 165"/>
                              <a:gd name="T40" fmla="*/ 285 w 285"/>
                              <a:gd name="T41" fmla="*/ 100 h 165"/>
                              <a:gd name="T42" fmla="*/ 285 w 285"/>
                              <a:gd name="T43" fmla="*/ 100 h 165"/>
                              <a:gd name="T44" fmla="*/ 280 w 285"/>
                              <a:gd name="T45" fmla="*/ 90 h 165"/>
                              <a:gd name="T46" fmla="*/ 270 w 285"/>
                              <a:gd name="T47" fmla="*/ 85 h 165"/>
                              <a:gd name="T48" fmla="*/ 250 w 285"/>
                              <a:gd name="T49" fmla="*/ 90 h 165"/>
                              <a:gd name="T50" fmla="*/ 230 w 285"/>
                              <a:gd name="T51" fmla="*/ 100 h 165"/>
                              <a:gd name="T52" fmla="*/ 175 w 285"/>
                              <a:gd name="T53" fmla="*/ 125 h 165"/>
                              <a:gd name="T54" fmla="*/ 175 w 285"/>
                              <a:gd name="T55" fmla="*/ 125 h 165"/>
                              <a:gd name="T56" fmla="*/ 225 w 285"/>
                              <a:gd name="T57" fmla="*/ 80 h 165"/>
                              <a:gd name="T58" fmla="*/ 225 w 285"/>
                              <a:gd name="T59" fmla="*/ 80 h 165"/>
                              <a:gd name="T60" fmla="*/ 240 w 285"/>
                              <a:gd name="T61" fmla="*/ 55 h 165"/>
                              <a:gd name="T62" fmla="*/ 250 w 285"/>
                              <a:gd name="T63" fmla="*/ 35 h 165"/>
                              <a:gd name="T64" fmla="*/ 250 w 285"/>
                              <a:gd name="T65" fmla="*/ 20 h 165"/>
                              <a:gd name="T66" fmla="*/ 240 w 285"/>
                              <a:gd name="T67" fmla="*/ 10 h 165"/>
                              <a:gd name="T68" fmla="*/ 240 w 285"/>
                              <a:gd name="T69" fmla="*/ 10 h 165"/>
                              <a:gd name="T70" fmla="*/ 230 w 285"/>
                              <a:gd name="T71" fmla="*/ 5 h 165"/>
                              <a:gd name="T72" fmla="*/ 215 w 285"/>
                              <a:gd name="T73" fmla="*/ 15 h 165"/>
                              <a:gd name="T74" fmla="*/ 200 w 285"/>
                              <a:gd name="T75" fmla="*/ 30 h 165"/>
                              <a:gd name="T76" fmla="*/ 190 w 285"/>
                              <a:gd name="T77" fmla="*/ 55 h 165"/>
                              <a:gd name="T78" fmla="*/ 190 w 285"/>
                              <a:gd name="T79" fmla="*/ 55 h 165"/>
                              <a:gd name="T80" fmla="*/ 175 w 285"/>
                              <a:gd name="T81" fmla="*/ 85 h 165"/>
                              <a:gd name="T82" fmla="*/ 160 w 285"/>
                              <a:gd name="T83" fmla="*/ 125 h 165"/>
                              <a:gd name="T84" fmla="*/ 160 w 285"/>
                              <a:gd name="T85" fmla="*/ 125 h 165"/>
                              <a:gd name="T86" fmla="*/ 165 w 285"/>
                              <a:gd name="T87" fmla="*/ 85 h 165"/>
                              <a:gd name="T88" fmla="*/ 165 w 285"/>
                              <a:gd name="T89" fmla="*/ 55 h 165"/>
                              <a:gd name="T90" fmla="*/ 165 w 285"/>
                              <a:gd name="T91" fmla="*/ 55 h 165"/>
                              <a:gd name="T92" fmla="*/ 160 w 285"/>
                              <a:gd name="T93" fmla="*/ 25 h 165"/>
                              <a:gd name="T94" fmla="*/ 155 w 285"/>
                              <a:gd name="T95" fmla="*/ 10 h 165"/>
                              <a:gd name="T96" fmla="*/ 145 w 285"/>
                              <a:gd name="T97" fmla="*/ 0 h 165"/>
                              <a:gd name="T98" fmla="*/ 130 w 285"/>
                              <a:gd name="T99" fmla="*/ 0 h 165"/>
                              <a:gd name="T100" fmla="*/ 130 w 285"/>
                              <a:gd name="T101" fmla="*/ 0 h 165"/>
                              <a:gd name="T102" fmla="*/ 120 w 285"/>
                              <a:gd name="T103" fmla="*/ 5 h 165"/>
                              <a:gd name="T104" fmla="*/ 110 w 285"/>
                              <a:gd name="T105" fmla="*/ 15 h 165"/>
                              <a:gd name="T106" fmla="*/ 110 w 285"/>
                              <a:gd name="T107" fmla="*/ 35 h 165"/>
                              <a:gd name="T108" fmla="*/ 115 w 285"/>
                              <a:gd name="T109" fmla="*/ 65 h 165"/>
                              <a:gd name="T110" fmla="*/ 115 w 285"/>
                              <a:gd name="T111" fmla="*/ 65 h 165"/>
                              <a:gd name="T112" fmla="*/ 125 w 285"/>
                              <a:gd name="T113" fmla="*/ 95 h 165"/>
                              <a:gd name="T114" fmla="*/ 135 w 285"/>
                              <a:gd name="T115" fmla="*/ 125 h 165"/>
                              <a:gd name="T116" fmla="*/ 135 w 285"/>
                              <a:gd name="T117" fmla="*/ 125 h 165"/>
                              <a:gd name="T118" fmla="*/ 110 w 285"/>
                              <a:gd name="T119" fmla="*/ 100 h 165"/>
                              <a:gd name="T120" fmla="*/ 85 w 285"/>
                              <a:gd name="T121" fmla="*/ 80 h 165"/>
                              <a:gd name="T122" fmla="*/ 85 w 285"/>
                              <a:gd name="T123" fmla="*/ 80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85" h="165">
                                <a:moveTo>
                                  <a:pt x="85" y="80"/>
                                </a:moveTo>
                                <a:lnTo>
                                  <a:pt x="85" y="80"/>
                                </a:lnTo>
                                <a:lnTo>
                                  <a:pt x="60" y="65"/>
                                </a:lnTo>
                                <a:lnTo>
                                  <a:pt x="35" y="60"/>
                                </a:lnTo>
                                <a:lnTo>
                                  <a:pt x="20" y="60"/>
                                </a:lnTo>
                                <a:lnTo>
                                  <a:pt x="5" y="75"/>
                                </a:lnTo>
                                <a:lnTo>
                                  <a:pt x="5" y="80"/>
                                </a:lnTo>
                                <a:lnTo>
                                  <a:pt x="0" y="90"/>
                                </a:lnTo>
                                <a:lnTo>
                                  <a:pt x="10" y="105"/>
                                </a:lnTo>
                                <a:lnTo>
                                  <a:pt x="30" y="120"/>
                                </a:lnTo>
                                <a:lnTo>
                                  <a:pt x="65" y="135"/>
                                </a:lnTo>
                                <a:lnTo>
                                  <a:pt x="110" y="150"/>
                                </a:lnTo>
                                <a:lnTo>
                                  <a:pt x="155" y="165"/>
                                </a:lnTo>
                                <a:lnTo>
                                  <a:pt x="220" y="145"/>
                                </a:lnTo>
                                <a:lnTo>
                                  <a:pt x="245" y="135"/>
                                </a:lnTo>
                                <a:lnTo>
                                  <a:pt x="265" y="120"/>
                                </a:lnTo>
                                <a:lnTo>
                                  <a:pt x="280" y="110"/>
                                </a:lnTo>
                                <a:lnTo>
                                  <a:pt x="285" y="100"/>
                                </a:lnTo>
                                <a:lnTo>
                                  <a:pt x="280" y="90"/>
                                </a:lnTo>
                                <a:lnTo>
                                  <a:pt x="270" y="85"/>
                                </a:lnTo>
                                <a:lnTo>
                                  <a:pt x="250" y="90"/>
                                </a:lnTo>
                                <a:lnTo>
                                  <a:pt x="230" y="100"/>
                                </a:lnTo>
                                <a:lnTo>
                                  <a:pt x="175" y="125"/>
                                </a:lnTo>
                                <a:lnTo>
                                  <a:pt x="225" y="80"/>
                                </a:lnTo>
                                <a:lnTo>
                                  <a:pt x="240" y="55"/>
                                </a:lnTo>
                                <a:lnTo>
                                  <a:pt x="250" y="35"/>
                                </a:lnTo>
                                <a:lnTo>
                                  <a:pt x="250" y="20"/>
                                </a:lnTo>
                                <a:lnTo>
                                  <a:pt x="240" y="10"/>
                                </a:lnTo>
                                <a:lnTo>
                                  <a:pt x="230" y="5"/>
                                </a:lnTo>
                                <a:lnTo>
                                  <a:pt x="215" y="15"/>
                                </a:lnTo>
                                <a:lnTo>
                                  <a:pt x="200" y="30"/>
                                </a:lnTo>
                                <a:lnTo>
                                  <a:pt x="190" y="55"/>
                                </a:lnTo>
                                <a:lnTo>
                                  <a:pt x="175" y="85"/>
                                </a:lnTo>
                                <a:lnTo>
                                  <a:pt x="160" y="125"/>
                                </a:lnTo>
                                <a:lnTo>
                                  <a:pt x="165" y="85"/>
                                </a:lnTo>
                                <a:lnTo>
                                  <a:pt x="165" y="55"/>
                                </a:lnTo>
                                <a:lnTo>
                                  <a:pt x="160" y="25"/>
                                </a:lnTo>
                                <a:lnTo>
                                  <a:pt x="155" y="10"/>
                                </a:lnTo>
                                <a:lnTo>
                                  <a:pt x="145" y="0"/>
                                </a:lnTo>
                                <a:lnTo>
                                  <a:pt x="130" y="0"/>
                                </a:lnTo>
                                <a:lnTo>
                                  <a:pt x="120" y="5"/>
                                </a:lnTo>
                                <a:lnTo>
                                  <a:pt x="110" y="15"/>
                                </a:lnTo>
                                <a:lnTo>
                                  <a:pt x="110" y="35"/>
                                </a:lnTo>
                                <a:lnTo>
                                  <a:pt x="115" y="65"/>
                                </a:lnTo>
                                <a:lnTo>
                                  <a:pt x="125" y="95"/>
                                </a:lnTo>
                                <a:lnTo>
                                  <a:pt x="135" y="125"/>
                                </a:lnTo>
                                <a:lnTo>
                                  <a:pt x="110" y="100"/>
                                </a:lnTo>
                                <a:lnTo>
                                  <a:pt x="85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666"/>
                        <wps:cNvSpPr>
                          <a:spLocks/>
                        </wps:cNvSpPr>
                        <wps:spPr bwMode="auto">
                          <a:xfrm>
                            <a:off x="310" y="2890"/>
                            <a:ext cx="625" cy="155"/>
                          </a:xfrm>
                          <a:custGeom>
                            <a:avLst/>
                            <a:gdLst>
                              <a:gd name="T0" fmla="*/ 625 w 625"/>
                              <a:gd name="T1" fmla="*/ 155 h 155"/>
                              <a:gd name="T2" fmla="*/ 625 w 625"/>
                              <a:gd name="T3" fmla="*/ 0 h 155"/>
                              <a:gd name="T4" fmla="*/ 0 w 625"/>
                              <a:gd name="T5" fmla="*/ 25 h 155"/>
                              <a:gd name="T6" fmla="*/ 20 w 625"/>
                              <a:gd name="T7" fmla="*/ 155 h 155"/>
                              <a:gd name="T8" fmla="*/ 625 w 625"/>
                              <a:gd name="T9" fmla="*/ 155 h 155"/>
                              <a:gd name="T10" fmla="*/ 625 w 625"/>
                              <a:gd name="T11" fmla="*/ 155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25" h="155">
                                <a:moveTo>
                                  <a:pt x="625" y="155"/>
                                </a:moveTo>
                                <a:lnTo>
                                  <a:pt x="625" y="0"/>
                                </a:lnTo>
                                <a:lnTo>
                                  <a:pt x="0" y="25"/>
                                </a:lnTo>
                                <a:lnTo>
                                  <a:pt x="20" y="155"/>
                                </a:lnTo>
                                <a:lnTo>
                                  <a:pt x="625" y="15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2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667"/>
                        <wps:cNvSpPr>
                          <a:spLocks/>
                        </wps:cNvSpPr>
                        <wps:spPr bwMode="auto">
                          <a:xfrm>
                            <a:off x="575" y="2900"/>
                            <a:ext cx="100" cy="145"/>
                          </a:xfrm>
                          <a:custGeom>
                            <a:avLst/>
                            <a:gdLst>
                              <a:gd name="T0" fmla="*/ 0 w 100"/>
                              <a:gd name="T1" fmla="*/ 5 h 145"/>
                              <a:gd name="T2" fmla="*/ 10 w 100"/>
                              <a:gd name="T3" fmla="*/ 145 h 145"/>
                              <a:gd name="T4" fmla="*/ 100 w 100"/>
                              <a:gd name="T5" fmla="*/ 145 h 145"/>
                              <a:gd name="T6" fmla="*/ 100 w 100"/>
                              <a:gd name="T7" fmla="*/ 0 h 145"/>
                              <a:gd name="T8" fmla="*/ 0 w 100"/>
                              <a:gd name="T9" fmla="*/ 5 h 145"/>
                              <a:gd name="T10" fmla="*/ 0 w 100"/>
                              <a:gd name="T11" fmla="*/ 5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0" h="145">
                                <a:moveTo>
                                  <a:pt x="0" y="5"/>
                                </a:moveTo>
                                <a:lnTo>
                                  <a:pt x="10" y="145"/>
                                </a:lnTo>
                                <a:lnTo>
                                  <a:pt x="100" y="145"/>
                                </a:lnTo>
                                <a:lnTo>
                                  <a:pt x="100" y="0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3" o:spid="_x0000_s1026" style="position:absolute;margin-left:-9.7pt;margin-top:268.65pt;width:117.75pt;height:192.05pt;rotation:272225fd;z-index:251797504" coordorigin="10,10" coordsize="2315,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">
                <v:shape id="Freeform 604" o:spid="_x0000_s1027" style="position:absolute;left:255;top:10;width:800;height:665;visibility:visible;mso-wrap-style:square;v-text-anchor:top" coordsize="800,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Eb0MQA&#10;AADbAAAADwAAAGRycy9kb3ducmV2LnhtbESPQWvCQBSE74L/YXlCb3WjlBCjq4goSA+FRkW8PbPP&#10;JJh9G7Krpv76bqHgcZiZb5jZojO1uFPrKssKRsMIBHFudcWFgv1u856AcB5ZY22ZFPyQg8W835th&#10;qu2Dv+me+UIECLsUFZTeN6mULi/JoBvahjh4F9sa9EG2hdQtPgLc1HIcRbE0WHFYKLGhVUn5NbsZ&#10;BeuvWI8Pids/42dy+jyeMy2rlVJvg245BeGp86/wf3urFXxM4O9L+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BG9DEAAAA2wAAAA8AAAAAAAAAAAAAAAAAmAIAAGRycy9k&#10;b3ducmV2LnhtbFBLBQYAAAAABAAEAPUAAACJAwAAAAA=&#10;" path="m395,30r,l340,10,310,5,285,,255,5r-25,l205,15,180,25,155,40,130,60,105,80,85,105,40,170,,250,40,235,80,225r35,-5l155,220,225,120,200,220r40,10l280,240r80,-80l330,255r60,30l455,235r-25,75l480,350r50,-35l505,370r50,40l590,390r-15,40l615,470r25,-10l635,485r80,85l800,665,765,540,725,430,675,330,620,240,570,170,515,110,455,65,395,30xe" fillcolor="#d9ead5 [663]" strokecolor="#b3d5ab [1303]" strokeweight="1pt">
                  <v:shadow color="#264221 [1607]" opacity=".5" offset="1pt"/>
                  <v:path arrowok="t" o:connecttype="custom" o:connectlocs="395,30;395,30;340,10;310,5;285,0;255,5;230,5;205,15;180,25;180,25;155,40;130,60;105,80;85,105;40,170;0,250;0,250;40,235;80,225;115,220;155,220;225,120;200,220;200,220;240,230;280,240;360,160;330,255;330,255;390,285;455,235;430,310;430,310;480,350;530,315;505,370;505,370;555,410;590,390;575,430;575,430;615,470;640,460;635,485;635,485;715,570;800,665;800,665;800,665;765,540;725,430;675,330;620,240;620,240;570,170;515,110;455,65;395,30;395,30" o:connectangles="0,0,0,0,0,0,0,0,0,0,0,0,0,0,0,0,0,0,0,0,0,0,0,0,0,0,0,0,0,0,0,0,0,0,0,0,0,0,0,0,0,0,0,0,0,0,0,0,0,0,0,0,0,0,0,0,0,0,0"/>
                </v:shape>
                <v:shape id="Freeform 605" o:spid="_x0000_s1028" style="position:absolute;left:1055;top:115;width:1080;height:560;visibility:visible;mso-wrap-style:square;v-text-anchor:top" coordsize="1080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e+N8EA&#10;AADbAAAADwAAAGRycy9kb3ducmV2LnhtbERPy2rCQBTdC/7DcIXudGKgrURHKUo0deejdHvJXJPQ&#10;zJ0hM5r4951FocvDea82g2nFgzrfWFYwnyUgiEurG64UXC/5dAHCB2SNrWVS8CQPm/V4tMJM255P&#10;9DiHSsQQ9hkqqENwmZS+rMmgn1lHHLmb7QyGCLtK6g77GG5amSbJmzTYcGyo0dG2pvLnfDcKyuPn&#10;t/GnfK/1ofhyR3dJ3+c7pV4mw8cSRKAh/Iv/3IVW8BrXxy/x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3vjfBAAAA2wAAAA8AAAAAAAAAAAAAAAAAmAIAAGRycy9kb3du&#10;cmV2LnhtbFBLBQYAAAAABAAEAPUAAACGAwAAAAA=&#10;" path="m890,55r,l865,40,830,25,800,15,765,5,730,,695,,660,,620,5,580,15,540,30,500,45,460,60r-80,45l300,165r-40,40l215,245r-35,45l140,340,70,440,,560r5,l125,480,240,415r,-25l265,405r60,-30l315,330r40,30l425,330,405,270r55,45l530,290,510,205r70,65l665,255,640,150r85,100l780,250r55,l815,140r75,120l935,270r50,15l1030,305r50,20l1040,235r-20,-35l1000,160,975,130,950,100,920,75,890,55xe" fillcolor="#d9ead5 [663]" strokecolor="#b3d5ab [1303]" strokeweight="1pt">
                  <v:shadow color="#264221 [1607]" opacity=".5" offset="1pt"/>
                  <v:path arrowok="t" o:connecttype="custom" o:connectlocs="890,55;830,25;765,5;695,0;620,5;580,15;500,45;380,105;300,165;215,245;140,340;0,560;5,560;240,415;265,405;325,375;355,360;425,330;460,315;530,290;580,270;665,255;725,250;780,250;815,140;890,260;985,285;1080,325;1040,235;1000,160;950,100;890,55" o:connectangles="0,0,0,0,0,0,0,0,0,0,0,0,0,0,0,0,0,0,0,0,0,0,0,0,0,0,0,0,0,0,0,0"/>
                </v:shape>
                <v:shape id="Freeform 606" o:spid="_x0000_s1029" style="position:absolute;left:30;top:565;width:1015;height:610;visibility:visible;mso-wrap-style:square;v-text-anchor:top" coordsize="1015,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RH5sUA&#10;AADbAAAADwAAAGRycy9kb3ducmV2LnhtbESPQWsCMRSE74X+h/AK3mp2IxZZjWILQtFD6bYI3p6b&#10;5+7i5mXZpBr/fVMoeBxm5htmsYq2ExcafOtYQz7OQBBXzrRca/j+2jzPQPiAbLBzTBpu5GG1fHxY&#10;YGHclT/pUoZaJAj7AjU0IfSFlL5qyKIfu544eSc3WAxJDrU0A14T3HZSZdmLtNhyWmiwp7eGqnP5&#10;YzXEUk3yaczVfrOdbQ9qd1Kvxw+tR09xPQcRKIZ7+L/9bjRMc/j7k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dEfmxQAAANsAAAAPAAAAAAAAAAAAAAAAAJgCAABkcnMv&#10;ZG93bnJldi54bWxQSwUGAAAAAAQABAD1AAAAigMAAAAA&#10;" path="m275,330l245,200r80,95l395,260,380,160r60,75l510,215r,-70l545,200r75,-15l620,135r30,40l715,160r10,-25l745,155,860,135,990,120r25,-10l875,65,740,30,610,10,550,,490,,390,,340,10r-45,5l255,25,215,40,175,55,140,75,110,95,85,120,60,140,45,165,25,195,15,220,5,255,,285r,35l,355r10,40l20,435r15,40l55,520r55,90l120,565r15,-45l155,480r20,-40l125,305r80,95l240,365r35,-35xe" fillcolor="#d9ead5 [663]" strokecolor="#b3d5ab [1303]" strokeweight="1pt">
                  <v:shadow color="#264221 [1607]" opacity=".5" offset="1pt"/>
                  <v:path arrowok="t" o:connecttype="custom" o:connectlocs="245,200;325,295;380,160;440,235;510,145;545,200;620,135;650,175;725,135;745,155;990,120;1015,110;875,65;610,10;490,0;390,0;295,15;215,40;140,75;110,95;60,140;25,195;5,255;0,285;0,355;20,435;55,520;110,610;135,520;175,440;205,400;240,365;275,330" o:connectangles="0,0,0,0,0,0,0,0,0,0,0,0,0,0,0,0,0,0,0,0,0,0,0,0,0,0,0,0,0,0,0,0,0"/>
                </v:shape>
                <v:shape id="Freeform 607" o:spid="_x0000_s1030" style="position:absolute;left:360;top:680;width:690;height:910;visibility:visible;mso-wrap-style:square;v-text-anchor:top" coordsize="690,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bVb8A&#10;AADbAAAADwAAAGRycy9kb3ducmV2LnhtbERPy4rCMBTdC/5DuII7TUdQpBplRhGKIOID3F6aa1um&#10;uSlNqtWvN4Lg8nDe82VrSnGj2hWWFfwMIxDEqdUFZwrOp81gCsJ5ZI2lZVLwIAfLRbczx1jbOx/o&#10;dvSZCCHsYlSQe1/FUro0J4NuaCviwF1tbdAHWGdS13gP4aaUoyiaSIMFh4YcK1rllP4fGxN6d8+9&#10;Tq77xq6bZHvKxpe/XZin+r32dwbCU+u/4o870QrGI3h/CT9A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a5tVvwAAANsAAAAPAAAAAAAAAAAAAAAAAJgCAABkcnMvZG93bnJl&#10;di54bWxQSwUGAAAAAAQABAD1AAAAhAMAAAAA&#10;" path="m485,205r,-25l505,185,590,95,690,,660,5,555,45,460,90r-95,50l285,195r-75,60l145,320,95,385,50,455,25,520,5,585,,645r5,60l15,730r10,30l40,785r15,30l80,840r25,25l165,910r-5,-45l160,820r5,-45l170,730,100,650r80,35l195,635r20,-50l160,495r80,35l280,465,245,385r65,35l350,360,330,305r45,25l420,275,410,235r35,15l485,205xe" fillcolor="#d9ead5 [663]" strokecolor="#b3d5ab [1303]" strokeweight="1pt">
                  <v:shadow color="#264221 [1607]" opacity=".5" offset="1pt"/>
                  <v:path arrowok="t" o:connecttype="custom" o:connectlocs="485,205;485,180;505,185;505,185;590,95;690,0;690,0;660,5;660,5;555,45;460,90;365,140;285,195;285,195;210,255;145,320;95,385;50,455;50,455;25,520;5,585;0,645;5,705;5,705;15,730;25,760;40,785;55,815;80,840;105,865;165,910;165,910;160,865;160,820;165,775;170,730;100,650;180,685;180,685;195,635;215,585;160,495;240,530;240,530;280,465;245,385;310,420;310,420;350,360;330,305;375,330;375,330;420,275;410,235;445,250;445,250;485,205;485,205" o:connectangles="0,0,0,0,0,0,0,0,0,0,0,0,0,0,0,0,0,0,0,0,0,0,0,0,0,0,0,0,0,0,0,0,0,0,0,0,0,0,0,0,0,0,0,0,0,0,0,0,0,0,0,0,0,0,0,0,0,0"/>
                </v:shape>
                <v:shape id="Freeform 608" o:spid="_x0000_s1031" style="position:absolute;left:1065;top:675;width:710;height:725;visibility:visible;mso-wrap-style:square;v-text-anchor:top" coordsize="710,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VVpMMA&#10;AADbAAAADwAAAGRycy9kb3ducmV2LnhtbESPT2vCQBTE7wW/w/IEb3XTSFtJXYOKYk4F/+D5mX1N&#10;QrNvw+5G47fvFgo9DjPzG2aRD6YVN3K+sazgZZqAIC6tbrhScD7tnucgfEDW2FomBQ/ykC9HTwvM&#10;tL3zgW7HUIkIYZ+hgjqELpPSlzUZ9FPbEUfvyzqDIUpXSe3wHuGmlWmSvEmDDceFGjva1FR+H3uj&#10;oNc71/u9Kw7m87r2rki375eLUpPxsPoAEWgI/+G/dqEVvM7g90v8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VVpMMAAADbAAAADwAAAAAAAAAAAAAAAACYAgAAZHJzL2Rv&#10;d25yZXYueG1sUEsFBgAAAAAEAAQA9QAAAIgDAAAAAA==&#10;" path="m5,l,5,100,75r90,65l210,135r,20l255,190r30,-15l275,210r50,40l365,225r-15,50l395,320r60,-35l425,355r40,55l545,370r-50,80l510,490r20,40l610,495r-70,75l550,610r,35l555,685r-5,40l610,675r45,-45l675,605r15,-25l700,555r5,-25l710,480r-5,-50l685,375,650,325,605,270,550,220,485,170,410,125,320,85,225,50,115,25,5,xe" fillcolor="#d9ead5 [663]" strokecolor="#b3d5ab [1303]" strokeweight="1pt">
                  <v:shadow color="#264221 [1607]" opacity=".5" offset="1pt"/>
                  <v:path arrowok="t" o:connecttype="custom" o:connectlocs="5,0;0,5;0,5;100,75;190,140;210,135;210,155;210,155;255,190;285,175;275,210;275,210;325,250;365,225;350,275;350,275;395,320;455,285;425,355;425,355;465,410;545,370;495,450;495,450;510,490;530,530;610,495;540,570;540,570;550,610;550,645;555,685;550,725;550,725;610,675;655,630;675,605;690,580;700,555;705,530;705,530;710,480;705,430;685,375;650,325;650,325;605,270;550,220;485,170;410,125;410,125;320,85;225,50;115,25;5,0;5,0" o:connectangles="0,0,0,0,0,0,0,0,0,0,0,0,0,0,0,0,0,0,0,0,0,0,0,0,0,0,0,0,0,0,0,0,0,0,0,0,0,0,0,0,0,0,0,0,0,0,0,0,0,0,0,0,0,0,0,0"/>
                </v:shape>
                <v:shape id="Freeform 609" o:spid="_x0000_s1032" style="position:absolute;left:1065;top:570;width:1240;height:595;visibility:visible;mso-wrap-style:square;v-text-anchor:top" coordsize="1240,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s9T8YA&#10;AADbAAAADwAAAGRycy9kb3ducmV2LnhtbESP3WrCQBSE7wt9h+UI3tWN9aeSZiNFFCwVSqKCl4fs&#10;aRKaPRuyq8Y+fbdQ8HKYmW+YZNmbRlyoc7VlBeNRBIK4sLrmUsFhv3lagHAeWWNjmRTcyMEyfXxI&#10;MNb2yhldcl+KAGEXo4LK+zaW0hUVGXQj2xIH78t2Bn2QXSl1h9cAN418jqK5NFhzWKiwpVVFxXd+&#10;Ngo2mc5m88+1m9z4dNy/r16y3c+HUsNB//YKwlPv7+H/9lYrmE3h70v4AT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s9T8YAAADbAAAADwAAAAAAAAAAAAAAAACYAgAAZHJz&#10;L2Rvd25yZXYueG1sUEsFBgAAAAAEAAQA9QAAAIsDAAAAAA==&#10;" path="m,100r5,5l175,125r160,20l360,130r10,25l450,165r35,-40l485,175r90,20l625,140r-5,65l700,230r80,-75l760,250r80,35l940,195,900,320r40,35l980,390r105,-95l1015,425r25,40l1060,505r20,40l1090,595r40,-45l1160,505r25,-40l1205,425r15,-40l1235,350r5,-35l1240,280r-5,-30l1225,220r-15,-25l1195,165r-25,-20l1145,120r-30,-20l1080,80,1035,60,990,45,945,30,890,20,780,5,650,,505,5,345,25,180,60,,100xe" fillcolor="#d9ead5 [663]" strokecolor="#b3d5ab [1303]" strokeweight="1pt">
                  <v:shadow color="#264221 [1607]" opacity=".5" offset="1pt"/>
                  <v:path arrowok="t" o:connecttype="custom" o:connectlocs="5,105;175,125;360,130;370,155;485,125;485,175;625,140;620,205;780,155;760,250;940,195;900,320;980,390;1015,425;1040,465;1080,545;1090,595;1160,505;1205,425;1235,350;1240,280;1235,250;1210,195;1170,145;1115,100;1080,80;990,45;890,20;650,0;505,5;180,60;0,100" o:connectangles="0,0,0,0,0,0,0,0,0,0,0,0,0,0,0,0,0,0,0,0,0,0,0,0,0,0,0,0,0,0,0,0"/>
                </v:shape>
                <v:shape id="Freeform 610" o:spid="_x0000_s1033" style="position:absolute;left:625;top:680;width:535;height:2320;visibility:visible;mso-wrap-style:square;v-text-anchor:top" coordsize="535,2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hBTMQA&#10;AADbAAAADwAAAGRycy9kb3ducmV2LnhtbESP0WrCQBRE34X+w3ILfTObCIpEV5GCpIVKbeIHXLLX&#10;JDZ7N8luY/r33UKhj8PMnGG2+8m0YqTBNZYVJFEMgri0uuFKwaU4ztcgnEfW2FomBd/kYL97mG0x&#10;1fbOHzTmvhIBwi5FBbX3XSqlK2sy6CLbEQfvageDPsihknrAe4CbVi7ieCUNNhwWauzouabyM/8y&#10;Cih51e9v4+nmskz35/6Api96pZ4ep8MGhKfJ/4f/2i9awXIJv1/C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oQUzEAAAA2wAAAA8AAAAAAAAAAAAAAAAAmAIAAGRycy9k&#10;b3ducmV2LnhtbFBLBQYAAAAABAAEAPUAAACJAwAAAAA=&#10;" path="m215,1505r,l130,1690,85,1795r-35,90l30,1945r-10,55l10,2055,,2110r,55l,2215r5,55l15,2320r495,l480,2275r-25,-45l430,2185r-20,-50l395,2085r-15,-50l370,1980r-5,-55l360,1865r,-60l365,1740r10,-65l395,1535r40,-155l480,1205r15,-90l510,1030r10,-90l530,855r5,-85l535,680r,-85l530,510,520,425,510,340,495,250,480,165,460,80,435,r10,230l445,440,435,635r-10,95l415,815r-15,80l385,980r-45,170l285,1325r-70,180xe" fillcolor="#664c26 [1609]" strokecolor="#d9c19b [1945]" strokeweight=".25pt">
                  <v:path arrowok="t" o:connecttype="custom" o:connectlocs="215,1505;215,1505;130,1690;130,1690;85,1795;50,1885;50,1885;30,1945;20,2000;10,2055;0,2110;0,2165;0,2215;5,2270;15,2320;510,2320;510,2320;480,2275;455,2230;430,2185;410,2135;395,2085;380,2035;370,1980;365,1925;365,1925;360,1865;360,1805;365,1740;375,1675;395,1535;435,1380;435,1380;480,1205;495,1115;510,1030;520,940;530,855;535,770;535,680;535,595;530,510;520,425;510,340;495,250;480,165;460,80;435,0;435,0;445,230;445,440;435,635;425,730;415,815;415,815;400,895;385,980;340,1150;285,1325;215,1505;215,1505" o:connectangles="0,0,0,0,0,0,0,0,0,0,0,0,0,0,0,0,0,0,0,0,0,0,0,0,0,0,0,0,0,0,0,0,0,0,0,0,0,0,0,0,0,0,0,0,0,0,0,0,0,0,0,0,0,0,0,0,0,0,0,0,0"/>
                </v:shape>
                <v:shape id="Freeform 611" o:spid="_x0000_s1034" style="position:absolute;left:1070;top:975;width:85;height:200;visibility:visible;mso-wrap-style:square;v-text-anchor:top" coordsize="8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TonsQA&#10;AADbAAAADwAAAGRycy9kb3ducmV2LnhtbESPQWvCQBSE74X+h+UVvJS6UWnQ1FWKoOhBxFjx+sy+&#10;JqHZtyG7xvjvXaHgcZiZb5jpvDOVaKlxpWUFg34EgjizuuRcwc9h+TEG4TyyxsoyKbiRg/ns9WWK&#10;ibZX3lOb+lwECLsEFRTe14mULivIoOvbmjh4v7Yx6INscqkbvAa4qeQwimJpsOSwUGBNi4Kyv/Ri&#10;FLCMhufDu1xtdse23p5GuoyXE6V6b933FwhPnX+G/9trreAzhseX8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U6J7EAAAA2wAAAA8AAAAAAAAAAAAAAAAAmAIAAGRycy9k&#10;b3ducmV2LnhtbFBLBQYAAAAABAAEAPUAAACJAwAAAAA=&#10;" path="m60,l,,,195r85,5l75,100,60,xe" fillcolor="#997339 [2409]" strokecolor="#d9c19b [1945]" strokeweight=".25pt">
                  <v:path arrowok="t" o:connecttype="custom" o:connectlocs="60,0;0,0;0,0;0,195;85,200;85,200;75,100;60,0;60,0" o:connectangles="0,0,0,0,0,0,0,0,0"/>
                </v:shape>
                <v:shape id="Freeform 612" o:spid="_x0000_s1035" style="position:absolute;left:1030;top:1360;width:130;height:230;visibility:visible;mso-wrap-style:square;v-text-anchor:top" coordsize="13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JUk8EA&#10;AADbAAAADwAAAGRycy9kb3ducmV2LnhtbESP0YrCMBRE34X9h3AXfNNURStdo2xFwde1fsCludsW&#10;m5tuEmv9eyMI+zjMzBlmsxtMK3pyvrGsYDZNQBCXVjdcKbgUx8kahA/IGlvLpOBBHnbbj9EGM23v&#10;/EP9OVQiQthnqKAOocuk9GVNBv3UdsTR+7XOYIjSVVI7vEe4aeU8SVbSYMNxocaO9jWV1/PNKBi6&#10;w9+qOuRN4fL9oj8VfZ56qdT4c/j+AhFoCP/hd/ukFSxTeH2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SVJPBAAAA2wAAAA8AAAAAAAAAAAAAAAAAmAIAAGRycy9kb3du&#10;cmV2LnhtbFBLBQYAAAAABAAEAPUAAACGAwAAAAA=&#10;" path="m130,l25,,10,135,,195r120,35l130,115,130,xe" fillcolor="#997339 [2409]" strokecolor="#d9c19b [1945]" strokeweight=".25pt">
                  <v:path arrowok="t" o:connecttype="custom" o:connectlocs="130,0;25,0;25,0;10,135;10,135;0,195;120,230;120,230;130,115;130,0;130,0" o:connectangles="0,0,0,0,0,0,0,0,0,0,0"/>
                </v:shape>
                <v:shape id="Freeform 613" o:spid="_x0000_s1036" style="position:absolute;left:905;top:1760;width:220;height:265;visibility:visible;mso-wrap-style:square;v-text-anchor:top" coordsize="220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Tcmr0A&#10;AADbAAAADwAAAGRycy9kb3ducmV2LnhtbERPTwsBQRS/K99hesqNWYq0DImUg5Ql5fbsPLubnTfb&#10;zmD59OagHH/9/s8WjSnFk2pXWFYw6EcgiFOrC84UnI6b3gSE88gaS8uk4E0OFvN2a4axti8+0DPx&#10;mQgh7GJUkHtfxVK6NCeDrm8r4sDdbG3QB1hnUtf4CuGmlMMoGkuDBYeGHCta5ZTek4dRsL7gqfmM&#10;q2R/ue6SM/LK3jZvpbqdZjkF4anxf/HPvdUKRmFs+BJ+gJ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GTcmr0AAADbAAAADwAAAAAAAAAAAAAAAACYAgAAZHJzL2Rvd25yZXYu&#10;eG1sUEsFBgAAAAAEAAQA9QAAAIIDAAAAAA==&#10;" path="m165,265r,l195,145,220,25,80,,45,125,,250r165,15xe" fillcolor="#997339 [2409]" strokecolor="#d9c19b [1945]" strokeweight=".25pt">
                  <v:path arrowok="t" o:connecttype="custom" o:connectlocs="165,265;165,265;195,145;220,25;80,0;80,0;45,125;0,250;165,265;165,265" o:connectangles="0,0,0,0,0,0,0,0,0,0"/>
                </v:shape>
                <v:shape id="Freeform 614" o:spid="_x0000_s1037" style="position:absolute;left:675;top:2245;width:330;height:320;visibility:visible;mso-wrap-style:square;v-text-anchor:top" coordsize="330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L+O8UA&#10;AADbAAAADwAAAGRycy9kb3ducmV2LnhtbESPQWvCQBSE7wX/w/IEb3XXQEqNrqKSYqFUqHrx9sg+&#10;k2D2bchuY9pf3y0Uehxm5htmuR5sI3rqfO1Yw2yqQBAXztRcajifXh6fQfiAbLBxTBq+yMN6NXpY&#10;YmbcnT+oP4ZSRAj7DDVUIbSZlL6oyKKfupY4elfXWQxRdqU0Hd4j3DYyUepJWqw5LlTY0q6i4nb8&#10;tBoa3rfqvUjxsPW3y5v/Vkl+yLWejIfNAkSgIfyH/9qvRkM6h98v8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v47xQAAANsAAAAPAAAAAAAAAAAAAAAAAJgCAABkcnMv&#10;ZG93bnJldi54bWxQSwUGAAAAAAQABAD1AAAAigMAAAAA&#10;" path="m330,55l135,,80,125,35,230,,320,310,300r,-55l315,185,330,55xe" fillcolor="#997339 [2409]" strokecolor="#d9c19b [1945]" strokeweight=".25pt">
                  <v:path arrowok="t" o:connecttype="custom" o:connectlocs="330,55;135,0;135,0;80,125;80,125;35,230;0,320;310,300;310,300;310,245;315,185;330,55;330,55" o:connectangles="0,0,0,0,0,0,0,0,0,0,0,0,0"/>
                </v:shape>
                <v:shape id="Freeform 615" o:spid="_x0000_s1038" style="position:absolute;left:85;top:1290;width:110;height:230;visibility:visible;mso-wrap-style:square;v-text-anchor:top" coordsize="11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ycpcEA&#10;AADbAAAADwAAAGRycy9kb3ducmV2LnhtbERPy2rCQBTdC/7DcIXudGILIUZHkdJC6aLQqAt318w1&#10;CWbuhJnJo3/fWRS6PJz37jCZVgzkfGNZwXqVgCAurW64UnA+vS8zED4ga2wtk4If8nDYz2c7zLUd&#10;+ZuGIlQihrDPUUEdQpdL6cuaDPqV7Ygjd7fOYIjQVVI7HGO4aeVzkqTSYMOxocaOXmsqH0VvFFy6&#10;6w1dlj3YlZfN2+fpa3rpe6WeFtNxCyLQFP7Ff+4PrSCN6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8nKXBAAAA2wAAAA8AAAAAAAAAAAAAAAAAmAIAAGRycy9kb3du&#10;cmV2LnhtbFBLBQYAAAAABAAEAPUAAACGAwAAAAA=&#10;" path="m75,l35,,15,50,5,95,,130r,35l5,190r10,20l35,225r20,5l75,230,90,220r10,-20l110,175r,-35l100,100,90,55,75,xe" filled="f" fillcolor="#dfd7e7 [664]" stroked="f" strokecolor="#5a5a5a [2109]" strokeweight=".25pt">
                  <v:path arrowok="t" o:connecttype="custom" o:connectlocs="75,0;35,0;35,0;15,50;5,95;0,130;0,165;5,190;15,210;35,225;55,230;55,230;75,230;90,220;100,200;110,175;110,140;100,100;90,55;75,0;75,0" o:connectangles="0,0,0,0,0,0,0,0,0,0,0,0,0,0,0,0,0,0,0,0,0"/>
                </v:shape>
                <v:shape id="Freeform 616" o:spid="_x0000_s1039" style="position:absolute;left:10;top:1200;width:260;height:130;visibility:visible;mso-wrap-style:square;v-text-anchor:top" coordsize="26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Gr8MA&#10;AADbAAAADwAAAGRycy9kb3ducmV2LnhtbESPzWrDMBCE74W+g9hAb42cEtLgWg7BTSCnQJ2Q82Kt&#10;f6i1MpKaqHn6qlDocZiZb5hiE80oruT8YFnBYp6BIG6sHrhTcD7tn9cgfEDWOFomBd/kYVM+PhSY&#10;a3vjD7rWoRMJwj5HBX0IUy6lb3oy6Od2Ik5ea53BkKTrpHZ4S3AzypcsW0mDA6eFHieqemo+6y+j&#10;QPv2eImvx2X1vt/ZNq4rcvdaqadZ3L6BCBTDf/ivfdAKVg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EGr8MAAADbAAAADwAAAAAAAAAAAAAAAACYAgAAZHJzL2Rv&#10;d25yZXYueG1sUEsFBgAAAAAEAAQA9QAAAIgDAAAAAA==&#10;" path="m260,130r,l250,95,235,70,220,50,200,30,185,15,165,10,145,5,125,,105,5,85,10,70,20,50,35,35,55,25,75,10,95,,120r260,10xe" filled="f" fillcolor="#dfd7e7 [664]" stroked="f" strokecolor="#5a5a5a [2109]" strokeweight=".25pt">
                  <v:path arrowok="t" o:connecttype="custom" o:connectlocs="260,130;260,130;250,95;235,70;220,50;200,30;200,30;185,15;165,10;145,5;125,0;125,0;105,5;85,10;70,20;50,35;50,35;35,55;25,75;10,95;0,120;260,130;260,130" o:connectangles="0,0,0,0,0,0,0,0,0,0,0,0,0,0,0,0,0,0,0,0,0,0,0"/>
                </v:shape>
                <v:shape id="Freeform 617" o:spid="_x0000_s1040" style="position:absolute;left:1990;top:1185;width:335;height:330;visibility:visible;mso-wrap-style:square;v-text-anchor:top" coordsize="335,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2RVMIA&#10;AADbAAAADwAAAGRycy9kb3ducmV2LnhtbESPT4vCMBTE78J+h/CEvWmqB9FqKotLocIi+Ae8Ppq3&#10;TWnzUpqo3W+/EQSPw8z8htlsB9uKO/W+dqxgNk1AEJdO11wpuJzzyRKED8gaW8ek4I88bLOP0QZT&#10;7R58pPspVCJC2KeowITQpVL60pBFP3UdcfR+XW8xRNlXUvf4iHDbynmSLKTFmuOCwY52hsrmdLMK&#10;DtT44sfsV6Y7Xgu5y5P8+3pR6nM8fK1BBBrCO/xqF1rBYg7PL/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zZFUwgAAANsAAAAPAAAAAAAAAAAAAAAAAJgCAABkcnMvZG93&#10;bnJldi54bWxQSwUGAAAAAAQABAD1AAAAhwMAAAAA&#10;" path="m165,r,l135,,105,10,75,25,50,45,30,75,15,100,5,130,,165r5,30l10,220r10,20l35,265r15,15l75,305r30,15l135,330r30,l200,330r30,-10l260,305r25,-25l305,255r15,-25l330,200r5,-35l330,145r-5,-30l315,90,305,70,285,45,260,25,230,10,200,,165,xe" filled="f" fillcolor="#dfd7e7 [664]" stroked="f" strokecolor="#5a5a5a [2109]" strokeweight=".25pt">
                  <v:path arrowok="t" o:connecttype="custom" o:connectlocs="165,0;165,0;135,0;105,10;75,25;50,45;50,45;30,75;15,100;5,130;0,165;0,165;5,195;5,195;10,220;20,240;35,265;50,280;50,280;75,305;105,320;135,330;165,330;165,330;200,330;230,320;260,305;285,280;285,280;305,255;320,230;330,200;335,165;335,165;330,145;330,145;325,115;315,90;305,70;285,45;285,45;260,25;230,10;200,0;165,0;165,0" o:connectangles="0,0,0,0,0,0,0,0,0,0,0,0,0,0,0,0,0,0,0,0,0,0,0,0,0,0,0,0,0,0,0,0,0,0,0,0,0,0,0,0,0,0,0,0,0,0"/>
                </v:shape>
                <v:shape id="Freeform 618" o:spid="_x0000_s1041" style="position:absolute;left:1995;top:1295;width:330;height:220;visibility:visible;mso-wrap-style:square;v-text-anchor:top" coordsize="330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4mjsQA&#10;AADbAAAADwAAAGRycy9kb3ducmV2LnhtbESP3WoCMRSE74W+QzgF7zSrtotujVLFgmIRf/oAh+R0&#10;d3Fzsmyirm9vhEIvh5n5hpnOW1uJKzW+dKxg0E9AEGtnSs4V/Jy+emMQPiAbrByTgjt5mM9eOlPM&#10;jLvxga7HkIsIYZ+hgiKEOpPS64Is+r6riaP36xqLIcoml6bBW4TbSg6TJJUWS44LBda0LEifjxer&#10;YP++q7fp4G110nv9PblXCzpvFkp1X9vPDxCB2vAf/muvjYJ0B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+Jo7EAAAA2wAAAA8AAAAAAAAAAAAAAAAAmAIAAGRycy9k&#10;b3ducmV2LnhtbFBLBQYAAAAABAAEAPUAAACJAwAAAAA=&#10;" path="m,85r,l5,110r10,20l30,155r15,15l70,195r30,15l130,220r30,l195,220r30,-10l255,195r25,-25l300,145r15,-25l325,90r5,-35l325,35r-55,90l205,,135,140,60,5,,85xe" filled="f" fillcolor="#dfd7e7 [664]" stroked="f" strokecolor="#5a5a5a [2109]" strokeweight=".25pt">
                  <v:path arrowok="t" o:connecttype="custom" o:connectlocs="0,85;0,85;5,110;15,130;30,155;45,170;45,170;70,195;100,210;130,220;160,220;160,220;195,220;225,210;255,195;280,170;280,170;300,145;315,120;325,90;330,55;330,55;325,35;270,125;205,0;135,140;60,5;0,85;0,85" o:connectangles="0,0,0,0,0,0,0,0,0,0,0,0,0,0,0,0,0,0,0,0,0,0,0,0,0,0,0,0,0"/>
                </v:shape>
                <v:shape id="Freeform 619" o:spid="_x0000_s1042" style="position:absolute;left:110;top:270;width:290;height:240;visibility:visible;mso-wrap-style:square;v-text-anchor:top" coordsize="29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S7iMIA&#10;AADbAAAADwAAAGRycy9kb3ducmV2LnhtbESPT4vCMBTE78J+h/AWvGm6i4h0jSLLit7qv70/mmdb&#10;bF5KEtvqpzeC4HGYmd8w82VvatGS85VlBV/jBARxbnXFhYLTcT2agfABWWNtmRTcyMNy8TGYY6pt&#10;x3tqD6EQEcI+RQVlCE0qpc9LMujHtiGO3tk6gyFKV0jtsItwU8vvJJlKgxXHhRIb+i0pvxyuRkHW&#10;2X+3P2b33W3n1t5vzn+brFVq+NmvfkAE6sM7/GpvtYLpBJ5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VLuIwgAAANsAAAAPAAAAAAAAAAAAAAAAAJgCAABkcnMvZG93&#10;bnJldi54bWxQSwUGAAAAAAQABAD1AAAAhwMAAAAA&#10;" path="m245,35r,l225,20,200,10,175,5,145,,115,5,90,10,65,20,45,35,20,60,5,90,,120r5,25l15,170r10,15l45,205r20,15l90,230r25,10l145,240r30,l200,230r25,-10l245,205r20,-20l280,160r5,-20l290,120,285,90,270,60,245,35xe" filled="f" fillcolor="#dfd7e7 [664]" stroked="f" strokecolor="#5a5a5a [2109]" strokeweight=".25pt">
                  <v:path arrowok="t" o:connecttype="custom" o:connectlocs="245,35;245,35;225,20;200,10;175,5;145,0;145,0;115,5;90,10;65,20;45,35;45,35;20,60;5,90;5,90;0,120;0,120;5,145;15,170;15,170;25,185;45,205;45,205;65,220;90,230;115,240;145,240;145,240;175,240;200,230;225,220;245,205;245,205;265,185;280,160;280,160;285,140;290,120;290,120;285,90;285,90;270,60;245,35;245,35" o:connectangles="0,0,0,0,0,0,0,0,0,0,0,0,0,0,0,0,0,0,0,0,0,0,0,0,0,0,0,0,0,0,0,0,0,0,0,0,0,0,0,0,0,0,0,0"/>
                </v:shape>
                <v:shape id="Freeform 620" o:spid="_x0000_s1043" style="position:absolute;left:110;top:360;width:290;height:80;visibility:visible;mso-wrap-style:square;v-text-anchor:top" coordsize="29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oQ28MA&#10;AADbAAAADwAAAGRycy9kb3ducmV2LnhtbESP0WrCQBRE3wv+w3IF3+pGpVajq4gg+GSr9gMuu9ck&#10;mL0bsmtM8vVuodDHYWbOMOtta0vRUO0Lxwom4wQEsXam4EzBz/XwvgDhA7LB0jEp6MjDdjN4W2Nq&#10;3JPP1FxCJiKEfYoK8hCqVEqvc7Lox64ijt7N1RZDlHUmTY3PCLelnCbJXFosOC7kWNE+J32/PKyC&#10;5ff5cZr1/VV3+mvW9J3D3edRqdGw3a1ABGrDf/ivfTQK5h/w+yX+AL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oQ28MAAADbAAAADwAAAAAAAAAAAAAAAACYAgAAZHJzL2Rv&#10;d25yZXYueG1sUEsFBgAAAAAEAAQA9QAAAIgDAAAAAA==&#10;" path="m,30r,l5,55,15,80,280,70r5,-20l290,30,285,,5,,,30xe" filled="f" fillcolor="#dfd7e7 [664]" stroked="f" strokecolor="#5a5a5a [2109]" strokeweight=".25pt">
                  <v:path arrowok="t" o:connecttype="custom" o:connectlocs="0,30;0,30;5,55;15,80;280,70;280,70;285,50;290,30;290,30;285,0;5,0;5,0;0,30;0,30" o:connectangles="0,0,0,0,0,0,0,0,0,0,0,0,0,0"/>
                </v:shape>
                <v:shape id="Freeform 621" o:spid="_x0000_s1044" style="position:absolute;left:375;top:1620;width:300;height:300;visibility:visible;mso-wrap-style:square;v-text-anchor:top" coordsize="300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WrsEA&#10;AADbAAAADwAAAGRycy9kb3ducmV2LnhtbESPQYvCMBSE74L/ITzBm6buoUq3qayCIHiyu3h+NM+m&#10;bPPSbaJ2/fVGEDwOM/MNk68H24or9b5xrGAxT0AQV043XCv4+d7NViB8QNbYOiYF/+RhXYxHOWba&#10;3fhI1zLUIkLYZ6jAhNBlUvrKkEU/dx1x9M6utxii7Gupe7xFuG3lR5Kk0mLDccFgR1tD1W95sQq6&#10;NiyX6enPbOp7Iw/HcrM/V0ap6WT4+gQRaAjv8Ku91wrSFJ5f4g+Q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kFq7BAAAA2wAAAA8AAAAAAAAAAAAAAAAAmAIAAGRycy9kb3du&#10;cmV2LnhtbFBLBQYAAAAABAAEAPUAAACGAwAAAAA=&#10;" path="m155,230r105,65l235,195r65,-85l200,110,150,,105,115,,110r70,90l40,300,155,230xe" filled="f" fillcolor="#dfd7e7 [664]" stroked="f" strokecolor="#5a5a5a [2109]" strokeweight=".25pt">
                  <v:path arrowok="t" o:connecttype="custom" o:connectlocs="155,230;260,295;235,195;300,110;200,110;150,0;105,115;0,110;70,200;40,300;155,230;155,230" o:connectangles="0,0,0,0,0,0,0,0,0,0,0,0"/>
                </v:shape>
                <v:shape id="Freeform 622" o:spid="_x0000_s1045" style="position:absolute;left:1520;top:1440;width:200;height:195;visibility:visible;mso-wrap-style:square;v-text-anchor:top" coordsize="200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NXcQA&#10;AADbAAAADwAAAGRycy9kb3ducmV2LnhtbESPQWvCQBSE7wX/w/IEL0U3laISXaWWWjxqFNTbI/tM&#10;otm3IbuN6b93BcHjMDPfMLNFa0rRUO0Kywo+BhEI4tTqgjMF+92qPwHhPLLG0jIp+CcHi3nnbYax&#10;tjfeUpP4TAQIuxgV5N5XsZQuzcmgG9iKOHhnWxv0QdaZ1DXeAtyUchhFI2mw4LCQY0XfOaXX5M8o&#10;WJrPd/179KvmcLr8bJLzdqezpVK9bvs1BeGp9a/ws73WCkZjeHwJP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7DV3EAAAA2wAAAA8AAAAAAAAAAAAAAAAAmAIAAGRycy9k&#10;b3ducmV2LnhtbFBLBQYAAAAABAAEAPUAAACJAwAAAAA=&#10;" path="m200,95r,l200,75,195,60,185,40,170,25,155,15,140,5,120,,100,,80,,65,5,45,15,30,25,20,40,10,60,5,75,,95r5,20l10,135r10,15l30,165r15,15l65,190r15,5l100,195r20,l140,190r15,-10l170,165r15,-15l195,135r5,-20l200,95xe" filled="f" fillcolor="#dfd7e7 [664]" stroked="f" strokecolor="#5a5a5a [2109]" strokeweight=".25pt">
                  <v:path arrowok="t" o:connecttype="custom" o:connectlocs="200,95;200,95;200,75;195,60;185,40;170,25;170,25;155,15;140,5;120,0;100,0;100,0;80,0;65,5;45,15;30,25;30,25;20,40;10,60;5,75;0,95;0,95;5,115;10,135;20,150;30,165;30,165;45,180;65,190;80,195;100,195;100,195;120,195;140,190;155,180;170,165;170,165;185,150;195,135;200,115;200,95;200,95" o:connectangles="0,0,0,0,0,0,0,0,0,0,0,0,0,0,0,0,0,0,0,0,0,0,0,0,0,0,0,0,0,0,0,0,0,0,0,0,0,0,0,0,0,0"/>
                </v:shape>
                <v:shape id="Freeform 623" o:spid="_x0000_s1046" style="position:absolute;left:2035;top:460;width:205;height:195;visibility:visible;mso-wrap-style:square;v-text-anchor:top" coordsize="205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SQmr8A&#10;AADbAAAADwAAAGRycy9kb3ducmV2LnhtbERPy4rCMBTdC/MP4Q64EZsqQxmqUUQYdesLZnlprn3Y&#10;3HSSqPXvJwvB5eG858vetOJOzteWFUySFARxYXXNpYLT8Wf8DcIHZI2tZVLwJA/Lxcdgjrm2D97T&#10;/RBKEUPY56igCqHLpfRFRQZ9YjviyF2sMxgidKXUDh8x3LRymqaZNFhzbKiwo3VFxfVwMwrO27+T&#10;NJn7XdXbr/3RNM9mM1orNfzsVzMQgfrwFr/cO60gi2Pjl/g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9JCavwAAANsAAAAPAAAAAAAAAAAAAAAAAJgCAABkcnMvZG93bnJl&#10;di54bWxQSwUGAAAAAAQABAD1AAAAhAMAAAAA&#10;" path="m100,r,l85,,70,5,60,15,50,25,40,50,35,80r-5,65l15,170r-5,10l,185r50,5l100,195r55,-5l205,185,190,170,175,145,165,80,160,45,145,25,140,10,130,5,115,,100,xe" filled="f" fillcolor="#dfd7e7 [664]" stroked="f" strokecolor="#5a5a5a [2109]" strokeweight=".25pt">
                  <v:path arrowok="t" o:connecttype="custom" o:connectlocs="100,0;100,0;85,0;70,5;60,15;50,25;50,25;40,50;35,80;35,80;30,145;30,145;15,170;10,180;0,185;0,185;50,190;100,195;155,190;205,185;205,185;190,170;175,145;175,145;165,80;165,80;160,45;145,25;145,25;140,10;130,5;115,0;100,0;100,0" o:connectangles="0,0,0,0,0,0,0,0,0,0,0,0,0,0,0,0,0,0,0,0,0,0,0,0,0,0,0,0,0,0,0,0,0,0"/>
                </v:shape>
                <v:shape id="Freeform 624" o:spid="_x0000_s1047" style="position:absolute;left:765;top:315;width:505;height:710;visibility:visible;mso-wrap-style:square;v-text-anchor:top" coordsize="505,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WalMQA&#10;AADbAAAADwAAAGRycy9kb3ducmV2LnhtbESPW2sCMRSE3wv9D+EU+iKabREvW6NIqyItitf3w+Z0&#10;s3Rzsmyirv/eCEIfh5n5hhlNGluKM9W+cKzgrZOAIM6cLjhXcNjP2wMQPiBrLB2Tgit5mIyfn0aY&#10;anfhLZ13IRcRwj5FBSaEKpXSZ4Ys+o6riKP362qLIco6l7rGS4TbUr4nSU9aLDguGKzo01D2tztZ&#10;BV2//1l848Z0/bS/apUZHb9ma6VeX5rpB4hATfgPP9pLraA3hPuX+APk+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VmpTEAAAA2wAAAA8AAAAAAAAAAAAAAAAAmAIAAGRycy9k&#10;b3ducmV2LnhtbFBLBQYAAAAABAAEAPUAAACJAwAAAAA=&#10;" path="m190,625r,l155,605,125,580,95,555,70,530,50,500,35,470,25,435,15,400,10,370r,-35l10,305r5,-30l25,245,35,215,50,185,70,155,90,125r20,-25l135,80,160,60,185,45,215,30,245,20r35,-5l335,10r55,5l445,30r55,20l505,45,450,20,390,5,335,,275,5,245,15,210,25,185,35,155,55,130,75,105,95,80,120,60,150,45,180,30,210,15,240r-5,35l5,305,,335r,35l5,400r10,40l30,470r15,35l65,535r25,25l120,585r30,25l185,630r65,40l305,710r,-10l250,660,190,625xe" fillcolor="#8dc182 [1943]" stroked="f" strokecolor="#8dc182 [1943]" strokeweight=".25pt">
                  <v:path arrowok="t" o:connecttype="custom" o:connectlocs="190,625;125,580;70,530;35,470;15,400;10,370;10,305;25,245;50,185;70,155;110,100;160,60;215,30;280,15;335,10;445,30;505,45;450,20;335,0;275,5;210,25;155,55;105,95;60,150;45,180;15,240;5,305;0,370;5,400;30,470;65,535;120,585;185,630;250,670;305,700;250,660;190,625" o:connectangles="0,0,0,0,0,0,0,0,0,0,0,0,0,0,0,0,0,0,0,0,0,0,0,0,0,0,0,0,0,0,0,0,0,0,0,0,0"/>
                </v:shape>
                <v:shape id="Freeform 625" o:spid="_x0000_s1048" style="position:absolute;left:540;top:1070;width:820;height:1590;visibility:visible;mso-wrap-style:square;v-text-anchor:top" coordsize="820,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OVR74A&#10;AADbAAAADwAAAGRycy9kb3ducmV2LnhtbERPy6rCMBDdC/5DGMGdprpQqUYRRREEweoHjM30oc2k&#10;NFHr/fqbheDycN6LVWsq8aLGlZYVjIYRCOLU6pJzBdfLbjAD4TyyxsoyKfiQg9Wy21lgrO2bz/RK&#10;fC5CCLsYFRTe17GULi3IoBvamjhwmW0M+gCbXOoG3yHcVHIcRRNpsOTQUGBNm4LSR/I0CvYbLLe3&#10;04Vu6/HfaHK8J1nmE6X6vXY9B+Gp9T/x133QCqZhffgSf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GTlUe+AAAA2wAAAA8AAAAAAAAAAAAAAAAAmAIAAGRycy9kb3ducmV2&#10;LnhtbFBLBQYAAAAABAAEAPUAAACDAwAAAAA=&#10;" path="m605,r,10l655,60r45,50l745,180r35,65l800,315r15,75l815,460r-5,35l800,530r-20,65l745,660r-25,30l695,725r-60,55l560,835r-80,45l385,930r-85,50l225,1030r-65,45l110,1125r-40,50l35,1220r-20,45l5,1305,,1345r5,35l15,1420r15,45l50,1505r25,45l110,1590r,-5l115,1585,80,1545,55,1500,35,1460,20,1420r-5,-40l10,1345r5,-40l20,1270r25,-45l75,1175r40,-45l170,1080r60,-45l305,985r85,-50l480,890r85,-50l640,785r30,-25l700,730r25,-35l750,665r35,-65l800,565r10,-35l815,495r5,-35l820,385,810,315,785,245,750,175,705,105,655,50,605,xe" fillcolor="#8dc182 [1943]" stroked="f" strokecolor="#8dc182 [1943]" strokeweight=".25pt">
                  <v:path arrowok="t" o:connecttype="custom" o:connectlocs="605,10;655,60;700,110;780,245;815,390;815,460;800,530;745,660;720,690;635,780;480,880;385,930;225,1030;110,1125;35,1220;15,1265;0,1345;15,1420;50,1505;110,1590;115,1585;80,1545;35,1460;15,1380;15,1305;20,1270;75,1175;170,1080;305,985;480,890;565,840;670,760;725,695;750,665;800,565;815,495;820,385;810,315;750,175;705,105;605,0" o:connectangles="0,0,0,0,0,0,0,0,0,0,0,0,0,0,0,0,0,0,0,0,0,0,0,0,0,0,0,0,0,0,0,0,0,0,0,0,0,0,0,0,0"/>
                </v:shape>
                <v:shape id="Freeform 626" o:spid="_x0000_s1049" style="position:absolute;left:900;top:230;width:45;height:45;visibility:visible;mso-wrap-style:square;v-text-anchor:top" coordsize="4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4pMMA&#10;AADbAAAADwAAAGRycy9kb3ducmV2LnhtbESPQYvCMBSE78L+h/CEvciaugeVahQRBHcvonU9P5tn&#10;W2xeuknU+u+NIHgcZuYbZjpvTS2u5HxlWcGgn4Agzq2uuFCwz1ZfYxA+IGusLZOCO3mYzz46U0y1&#10;vfGWrrtQiAhhn6KCMoQmldLnJRn0fdsQR+9kncEQpSukdniLcFPL7yQZSoMVx4USG1qWlJ93F6Pg&#10;0DOrw9CNjn+Z+dmMs+VvOB//lfrstosJiEBteIdf7bVWMBrA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Q4pMMAAADbAAAADwAAAAAAAAAAAAAAAACYAgAAZHJzL2Rv&#10;d25yZXYueG1sUEsFBgAAAAAEAAQA9QAAAIgDAAAAAA==&#10;" path="m,20l20,45,45,35,35,,,20xe" fillcolor="#fbcb9a [1300]" stroked="f" strokecolor="#5a5a5a [2109]" strokeweight=".25pt">
                  <v:path arrowok="t" o:connecttype="custom" o:connectlocs="0,20;20,45;45,35;35,0;0,20;0,20" o:connectangles="0,0,0,0,0,0"/>
                </v:shape>
                <v:shape id="Freeform 627" o:spid="_x0000_s1050" style="position:absolute;left:920;top:265;width:45;height:80;visibility:visible;mso-wrap-style:square;v-text-anchor:top" coordsize="4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VxzsYA&#10;AADbAAAADwAAAGRycy9kb3ducmV2LnhtbESPQWvCQBSE7wX/w/KEXkrdGErU6CpBKBR6qubi7TX7&#10;TKLZtyG7TdL8+m6h0OMwM98wu8NoGtFT52rLCpaLCARxYXXNpYL8/Pq8BuE8ssbGMin4JgeH/exh&#10;h6m2A39Qf/KlCBB2KSqovG9TKV1RkUG3sC1x8K62M+iD7EqpOxwC3DQyjqJEGqw5LFTY0rGi4n76&#10;Mgqy4aW5JdfLpu+nfMov9ad8it6VepyP2RaEp9H/h//ab1rBKobfL+EHyP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VxzsYAAADbAAAADwAAAAAAAAAAAAAAAACYAgAAZHJz&#10;L2Rvd25yZXYueG1sUEsFBgAAAAAEAAQA9QAAAIsDAAAAAA==&#10;" path="m45,80l25,,,10,45,80xe" fillcolor="#b3d5ab [1303]" stroked="f" strokecolor="#5a5a5a [2109]" strokeweight=".25pt">
                  <v:path arrowok="t" o:connecttype="custom" o:connectlocs="45,80;25,0;0,10;45,80;45,80" o:connectangles="0,0,0,0,0"/>
                </v:shape>
                <v:shape id="Freeform 628" o:spid="_x0000_s1051" style="position:absolute;left:725;top:455;width:75;height:55;visibility:visible;mso-wrap-style:square;v-text-anchor:top" coordsize="75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t1V8YA&#10;AADbAAAADwAAAGRycy9kb3ducmV2LnhtbESP3WrCQBSE7wXfYTmF3plNFbXErCIWRWgLmvoAh+zJ&#10;D2bPptnVpH36bqHQy2FmvmHSzWAacafO1ZYVPEUxCOLc6ppLBZeP/eQZhPPIGhvLpOCLHGzW41GK&#10;ibY9n+me+VIECLsEFVTet4mULq/IoItsSxy8wnYGfZBdKXWHfYCbRk7jeCEN1hwWKmxpV1F+zW5G&#10;gS1eb4vh7bp8P7wcsvnn8fTdznulHh+G7QqEp8H/h//aR61gOYPfL+E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3t1V8YAAADbAAAADwAAAAAAAAAAAAAAAACYAgAAZHJz&#10;L2Rvd25yZXYueG1sUEsFBgAAAAAEAAQA9QAAAIsDAAAAAA==&#10;" path="m75,55l15,,,20,75,55xe" fillcolor="#b3d5ab [1303]" stroked="f" strokecolor="#5a5a5a [2109]" strokeweight=".25pt">
                  <v:path arrowok="t" o:connecttype="custom" o:connectlocs="75,55;15,0;0,20;75,55;75,55" o:connectangles="0,0,0,0,0"/>
                </v:shape>
                <v:shape id="Freeform 629" o:spid="_x0000_s1052" style="position:absolute;left:695;top:430;width:45;height:45;visibility:visible;mso-wrap-style:square;v-text-anchor:top" coordsize="4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ObPMQA&#10;AADbAAAADwAAAGRycy9kb3ducmV2LnhtbESPQWvCQBSE70L/w/IKXkQ3LaIhukoRhOpFalrPz+xr&#10;Esy+TXdXjf/eLQgeh5n5hpkvO9OICzlfW1bwNkpAEBdW11wq+M7XwxSED8gaG8uk4EYelouX3hwz&#10;ba/8RZd9KEWEsM9QQRVCm0npi4oM+pFtiaP3a53BEKUrpXZ4jXDTyPckmUiDNceFCltaVVSc9mej&#10;4DAw68PETY8/udns0ny1Dafjn1L91+5jBiJQF57hR/tTK5iO4f9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zmzzEAAAA2wAAAA8AAAAAAAAAAAAAAAAAmAIAAGRycy9k&#10;b3ducmV2LnhtbFBLBQYAAAAABAAEAPUAAACJAwAAAAA=&#10;" path="m45,25l20,,,35,30,45,45,25xe" fillcolor="#fbcb9a [1300]" stroked="f" strokecolor="#5a5a5a [2109]" strokeweight=".25pt">
                  <v:path arrowok="t" o:connecttype="custom" o:connectlocs="45,25;20,0;0,35;30,45;45,25;45,25" o:connectangles="0,0,0,0,0,0"/>
                </v:shape>
                <v:shape id="Freeform 630" o:spid="_x0000_s1053" style="position:absolute;left:1160;top:205;width:40;height:40;visibility:visible;mso-wrap-style:square;v-text-anchor:top" coordsize="4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nWYMQA&#10;AADbAAAADwAAAGRycy9kb3ducmV2LnhtbESPwWrDMBBE74H+g9hCb7HU0KbFiRJKoeCTIUmxe1ys&#10;jWxqrYylJs7fR4VAjsPMvGHW28n14kRj6DxreM4UCOLGm46thu/D1/wdRIjIBnvPpOFCAbabh9ka&#10;c+PPvKPTPlqRIBxy1NDGOORShqYlhyHzA3Hyjn50GJMcrTQjnhPc9XKh1FI67DgttDjQZ0vN7/7P&#10;aaj9T7GrrQqVVcNLWS4Xhz5WWj89Th8rEJGmeA/f2oXR8PYK/1/SD5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51mDEAAAA2wAAAA8AAAAAAAAAAAAAAAAAmAIAAGRycy9k&#10;b3ducmV2LnhtbFBLBQYAAAAABAAEAPUAAACJAwAAAAA=&#10;" path="m25,40l40,10,5,,,35r25,5xe" fillcolor="#fbcb9a [1300]" stroked="f" strokecolor="#5a5a5a [2109]" strokeweight=".25pt">
                  <v:path arrowok="t" o:connecttype="custom" o:connectlocs="25,40;40,10;5,0;0,35;25,40;25,40" o:connectangles="0,0,0,0,0,0"/>
                </v:shape>
                <v:shape id="Freeform 631" o:spid="_x0000_s1054" style="position:absolute;left:1160;top:240;width:25;height:80;visibility:visible;mso-wrap-style:square;v-text-anchor:top" coordsize="2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BgMEA&#10;AADbAAAADwAAAGRycy9kb3ducmV2LnhtbESPQYvCMBSE7wv+h/AEb2vqHqpUo4ggenHBuovXR/Ns&#10;i8lLabJt/fdmQfA4zMw3zGozWCM6an3tWMFsmoAgLpyuuVTwc9l/LkD4gKzROCYFD/KwWY8+Vphp&#10;1/OZujyUIkLYZ6igCqHJpPRFRRb91DXE0bu51mKIsi2lbrGPcGvkV5Kk0mLNcaHChnYVFff8zyr4&#10;/u3omFysSSk/3Rdme6V+f1BqMh62SxCBhvAOv9pHrWCewv+X+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ngYDBAAAA2wAAAA8AAAAAAAAAAAAAAAAAmAIAAGRycy9kb3du&#10;cmV2LnhtbFBLBQYAAAAABAAEAPUAAACGAwAAAAA=&#10;" path="m,l,80,25,5,,xe" fillcolor="#b3d5ab [1303]" stroked="f" strokecolor="#5a5a5a [2109]" strokeweight=".25pt">
                  <v:path arrowok="t" o:connecttype="custom" o:connectlocs="0,0;0,80;25,5;0,0;0,0" o:connectangles="0,0,0,0,0"/>
                </v:shape>
                <v:shape id="Freeform 632" o:spid="_x0000_s1055" style="position:absolute;left:1015;top:205;width:40;height:35;visibility:visible;mso-wrap-style:square;v-text-anchor:top" coordsize="40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ZBecMA&#10;AADbAAAADwAAAGRycy9kb3ducmV2LnhtbESPQYvCMBSE7wv+h/AEL4um60GlGkVcBMGDrqv3R/Ns&#10;q81LaWJb++uNsLDHYWa+YRar1hSipsrllhV8jSIQxInVOacKzr/b4QyE88gaC8uk4EkOVsvexwJj&#10;bRv+ofrkUxEg7GJUkHlfxlK6JCODbmRL4uBdbWXQB1mlUlfYBLgp5DiKJtJgzmEhw5I2GSX308Mo&#10;KD7tobuRmR25q8vm3n7v80un1KDfrucgPLX+P/zX3mkF0ym8v4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ZBecMAAADbAAAADwAAAAAAAAAAAAAAAACYAgAAZHJzL2Rv&#10;d25yZXYueG1sUEsFBgAAAAAEAAQA9QAAAIgDAAAAAA==&#10;" path="m10,35r25,l40,,,,10,35xe" fillcolor="#fbcb9a [1300]" stroked="f" strokecolor="#5a5a5a [2109]" strokeweight=".25pt">
                  <v:path arrowok="t" o:connecttype="custom" o:connectlocs="10,35;35,35;40,0;0,0;10,35;10,35" o:connectangles="0,0,0,0,0,0"/>
                </v:shape>
                <v:shape id="Freeform 633" o:spid="_x0000_s1056" style="position:absolute;left:1025;top:240;width:25;height:80;visibility:visible;mso-wrap-style:square;v-text-anchor:top" coordsize="2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SwacAA&#10;AADbAAAADwAAAGRycy9kb3ducmV2LnhtbERPz2vCMBS+D/Y/hDfYbU310JXaKCKIXiasKl4fzbMt&#10;Ji+lydruvzeHwY4f3+9yM1sjRhp851jBIklBENdOd9wouJz3HzkIH5A1Gsek4Jc8bNavLyUW2k38&#10;TWMVGhFD2BeooA2hL6T0dUsWfeJ64sjd3WAxRDg0Ug84xXBr5DJNM2mx49jQYk+7lupH9WMVnK4j&#10;HdOzNRlVX4/cbG807Q9Kvb/N2xWIQHP4F/+5j1rBZxwbv8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/SwacAAAADbAAAADwAAAAAAAAAAAAAAAACYAgAAZHJzL2Rvd25y&#10;ZXYueG1sUEsFBgAAAAAEAAQA9QAAAIUDAAAAAA==&#10;" path="m25,l,,20,80,25,xe" fillcolor="#b3d5ab [1303]" stroked="f" strokecolor="#5a5a5a [2109]" strokeweight=".25pt">
                  <v:path arrowok="t" o:connecttype="custom" o:connectlocs="25,0;0,0;20,80;25,0;25,0" o:connectangles="0,0,0,0,0"/>
                </v:shape>
                <v:shape id="Freeform 634" o:spid="_x0000_s1057" style="position:absolute;left:1300;top:1230;width:80;height:35;visibility:visible;mso-wrap-style:square;v-text-anchor:top" coordsize="80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2hTsQA&#10;AADbAAAADwAAAGRycy9kb3ducmV2LnhtbESPzWsCMRTE7wX/h/AKvWnWHvxYjVKEloqH+gkeXzev&#10;m8XkZdmk6/rfN4LQ4zAzv2Hmy85Z0VITKs8KhoMMBHHhdcWlguPhvT8BESKyRuuZFNwowHLRe5pj&#10;rv2Vd9TuYykShEOOCkyMdS5lKAw5DANfEyfvxzcOY5JNKXWD1wR3Vr5m2Ug6rDgtGKxpZai47H+d&#10;gs1te9E8mpy/rPwwp3Y9XJ+/rVIvz93bDESkLv6HH+1PrWA8hfuX9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doU7EAAAA2wAAAA8AAAAAAAAAAAAAAAAAmAIAAGRycy9k&#10;b3ducmV2LnhtbFBLBQYAAAAABAAEAPUAAACJAwAAAAA=&#10;" path="m80,25l70,,,35,80,25xe" fillcolor="#b3d5ab [1303]" stroked="f" strokecolor="#5a5a5a [2109]" strokeweight=".25pt">
                  <v:path arrowok="t" o:connecttype="custom" o:connectlocs="80,25;70,0;0,35;80,25;80,25" o:connectangles="0,0,0,0,0"/>
                </v:shape>
                <v:shape id="Freeform 635" o:spid="_x0000_s1058" style="position:absolute;left:1370;top:1215;width:45;height:40;visibility:visible;mso-wrap-style:square;v-text-anchor:top" coordsize="45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0vsEA&#10;AADbAAAADwAAAGRycy9kb3ducmV2LnhtbERPTWuDQBC9F/oflinkVtcGDMFmlVIoSSgkjTb3wZ2o&#10;xJ0Vd6M2v757KPT4eN+bfDadGGlwrWUFL1EMgriyuuVawXf58bwG4Tyyxs4yKfghB3n2+LDBVNuJ&#10;TzQWvhYhhF2KChrv+1RKVzVk0EW2Jw7cxQ4GfYBDLfWAUwg3nVzG8UoabDk0NNjTe0PVtbgZBQ4/&#10;k/Jw/jrX9348EBfJ8bjdK7V4mt9eQXia/b/4z73TCtZhffgSfoD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SdL7BAAAA2wAAAA8AAAAAAAAAAAAAAAAAmAIAAGRycy9kb3du&#10;cmV2LnhtbFBLBQYAAAAABAAEAPUAAACGAwAAAAA=&#10;" path="m,15l10,40,45,35,30,,,15xe" fillcolor="#fbcb9a [1300]" stroked="f" strokecolor="#5a5a5a [2109]" strokeweight=".25pt">
                  <v:path arrowok="t" o:connecttype="custom" o:connectlocs="0,15;10,40;45,35;30,0;0,15;0,15" o:connectangles="0,0,0,0,0,0"/>
                </v:shape>
                <v:shape id="Freeform 636" o:spid="_x0000_s1059" style="position:absolute;left:1215;top:1075;width:65;height:70;visibility:visible;mso-wrap-style:square;v-text-anchor:top" coordsize="65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LxkcEA&#10;AADbAAAADwAAAGRycy9kb3ducmV2LnhtbESPzarCMBSE94LvEI7gRjRVUKTXKCKIrgR/itvT5ty2&#10;9zYnpYla394Igsth5pthFqvWVOJOjSstKxiPIhDEmdUl5wou5+1wDsJ5ZI2VZVLwJAerZbezwFjb&#10;Bx/pfvK5CCXsYlRQeF/HUrqsIINuZGvi4P3axqAPssmlbvARyk0lJ1E0kwZLDgsF1rQpKPs/3YyC&#10;+d9hkETJVKbXfEdleklciolS/V67/gHhqfXf8Ife68CN4f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y8ZHBAAAA2wAAAA8AAAAAAAAAAAAAAAAAmAIAAGRycy9kb3du&#10;cmV2LnhtbFBLBQYAAAAABAAEAPUAAACGAwAAAAA=&#10;" path="m65,20l45,,,70,65,20xe" fillcolor="#b3d5ab [1303]" stroked="f" strokecolor="#5a5a5a [2109]" strokeweight=".25pt">
                  <v:path arrowok="t" o:connecttype="custom" o:connectlocs="65,20;45,0;0,70;65,20;65,20" o:connectangles="0,0,0,0,0"/>
                </v:shape>
                <v:shape id="Freeform 637" o:spid="_x0000_s1060" style="position:absolute;left:1260;top:1050;width:50;height:45;visibility:visible;mso-wrap-style:square;v-text-anchor:top" coordsize="5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UPPsIA&#10;AADbAAAADwAAAGRycy9kb3ducmV2LnhtbESPT4vCMBTE74LfITzBm6bqIlqNorvK7tU/iN4ezbMt&#10;Ni8lidr99psFweMwM79h5svGVOJBzpeWFQz6CQjizOqScwXHw7Y3AeEDssbKMin4JQ/LRbs1x1Tb&#10;J+/osQ+5iBD2KSooQqhTKX1WkEHftzVx9K7WGQxRulxqh88IN5UcJslYGiw5LhRY02dB2W1/Nwpc&#10;aeXmsrl/ffP2fB2ttZl+ZCelup1mNQMRqAnv8Kv9oxVMhvD/Jf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Q8+wgAAANsAAAAPAAAAAAAAAAAAAAAAAJgCAABkcnMvZG93&#10;bnJldi54bWxQSwUGAAAAAAQABAD1AAAAhwMAAAAA&#10;" path="m,25l20,45,50,20,20,,,25xe" fillcolor="#fbcb9a [1300]" stroked="f" strokecolor="#5a5a5a [2109]" strokeweight=".25pt">
                  <v:path arrowok="t" o:connecttype="custom" o:connectlocs="0,25;20,45;50,20;20,0;0,25;0,25" o:connectangles="0,0,0,0,0,0"/>
                </v:shape>
                <v:shape id="Freeform 638" o:spid="_x0000_s1061" style="position:absolute;left:1425;top:1370;width:40;height:40;visibility:visible;mso-wrap-style:square;v-text-anchor:top" coordsize="4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mbqMEA&#10;AADbAAAADwAAAGRycy9kb3ducmV2LnhtbESPzYoCMRCE74LvEFrwpomuiMwaRQTBk+APusdm0mYG&#10;J51hktXx7Y0geCyq6itqvmxdJe7UhNKzhtFQgSDOvSnZajgdN4MZiBCRDVaeScOTAiwX3c4cM+Mf&#10;vKf7IVqRIBwy1FDEWGdShrwgh2Hoa+LkXX3jMCbZWGkafCS4q+RYqal0WHJaKLCmdUH57fDvNFz8&#10;33Z/sSqcraonu910fKziWet+r139gojUxm/4094aDbMfeH9JP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Jm6jBAAAA2wAAAA8AAAAAAAAAAAAAAAAAmAIAAGRycy9kb3du&#10;cmV2LnhtbFBLBQYAAAAABAAEAPUAAACGAwAAAAA=&#10;" path="m35,l,10,5,35r35,5l35,xe" fillcolor="#fbcb9a [1300]" stroked="f" strokecolor="#5a5a5a [2109]" strokeweight=".25pt">
                  <v:path arrowok="t" o:connecttype="custom" o:connectlocs="35,0;0,10;5,35;40,40;35,0;35,0" o:connectangles="0,0,0,0,0,0"/>
                </v:shape>
                <v:shape id="Freeform 639" o:spid="_x0000_s1062" style="position:absolute;left:1345;top:1380;width:85;height:25;visibility:visible;mso-wrap-style:square;v-text-anchor:top" coordsize="8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ZxsUA&#10;AADbAAAADwAAAGRycy9kb3ducmV2LnhtbESPT2vCQBTE7wW/w/IKXkrdKFU0uooWREE8GOv9mX35&#10;Q7Nv0+yapN++Wyj0OMzMb5jVpjeVaKlxpWUF41EEgji1uuRcwcd1/zoH4TyyxsoyKfgmB5v14GmF&#10;sbYdX6hNfC4ChF2MCgrv61hKlxZk0I1sTRy8zDYGfZBNLnWDXYCbSk6iaCYNlhwWCqzpvaD0M3kY&#10;BcfF+eC7WzY9H7ZtMtt9nXYv2V2p4XO/XYLw1Pv/8F/7qBXM3+D3S/gB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4VnGxQAAANsAAAAPAAAAAAAAAAAAAAAAAJgCAABkcnMv&#10;ZG93bnJldi54bWxQSwUGAAAAAAQABAD1AAAAigMAAAAA&#10;" path="m,15l85,25,80,,,15xe" fillcolor="#b3d5ab [1303]" stroked="f" strokecolor="#5a5a5a [2109]" strokeweight=".25pt">
                  <v:path arrowok="t" o:connecttype="custom" o:connectlocs="0,15;85,25;80,0;0,15;0,15" o:connectangles="0,0,0,0,0"/>
                </v:shape>
                <v:shape id="Freeform 640" o:spid="_x0000_s1063" style="position:absolute;left:1430;top:1550;width:40;height:40;visibility:visible;mso-wrap-style:square;v-text-anchor:top" coordsize="4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ymR8EA&#10;AADbAAAADwAAAGRycy9kb3ducmV2LnhtbESPzYoCMRCE74LvEFrwpomyiswaRQTBk+APusdm0mYG&#10;J51hktXx7Y0geCyq6itqvmxdJe7UhNKzhtFQgSDOvSnZajgdN4MZiBCRDVaeScOTAiwX3c4cM+Mf&#10;vKf7IVqRIBwy1FDEWGdShrwgh2Hoa+LkXX3jMCbZWGkafCS4q+RYqal0WHJaKLCmdUH57fDvNFz8&#10;33Z/sSqcrap/drvp+FjFs9b9Xrv6BRGpjd/wp701GmYTeH9JP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spkfBAAAA2wAAAA8AAAAAAAAAAAAAAAAAmAIAAGRycy9kb3du&#10;cmV2LnhtbFBLBQYAAAAABAAEAPUAAACGAwAAAAA=&#10;" path="m,25l30,40,40,5,10,,,25xe" fillcolor="#fbcb9a [1300]" stroked="f" strokecolor="#5a5a5a [2109]" strokeweight=".25pt">
                  <v:path arrowok="t" o:connecttype="custom" o:connectlocs="0,25;30,40;40,5;10,0;0,25;0,25" o:connectangles="0,0,0,0,0,0"/>
                </v:shape>
                <v:shape id="Freeform 641" o:spid="_x0000_s1064" style="position:absolute;left:1360;top:1535;width:80;height:40;visibility:visible;mso-wrap-style:square;v-text-anchor:top" coordsize="8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l+EcIA&#10;AADbAAAADwAAAGRycy9kb3ducmV2LnhtbESPT4vCMBTE74LfITxhL7KmriClGsWVXdGjf9jzo3mm&#10;xeal28Rav70RBI/DzPyGmS87W4mWGl86VjAeJSCIc6dLNgpOx9/PFIQPyBorx6TgTh6Wi35vjpl2&#10;N95TewhGRAj7DBUUIdSZlD4vyKIfuZo4emfXWAxRNkbqBm8Rbiv5lSRTabHkuFBgTeuC8svhahUM&#10;//ffIflL72ZybVe70483m0uq1MegW81ABOrCO/xqb7WCdAr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X4RwgAAANsAAAAPAAAAAAAAAAAAAAAAAJgCAABkcnMvZG93&#10;bnJldi54bWxQSwUGAAAAAAQABAD1AAAAhwMAAAAA&#10;" path="m70,40l80,15,,,70,40xe" fillcolor="#b3d5ab [1303]" stroked="f" strokecolor="#5a5a5a [2109]" strokeweight=".25pt">
                  <v:path arrowok="t" o:connecttype="custom" o:connectlocs="70,40;80,15;0,0;70,40;70,40" o:connectangles="0,0,0,0,0"/>
                </v:shape>
                <v:shape id="Freeform 642" o:spid="_x0000_s1065" style="position:absolute;left:1310;top:1700;width:80;height:40;visibility:visible;mso-wrap-style:square;v-text-anchor:top" coordsize="8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XbisMA&#10;AADbAAAADwAAAGRycy9kb3ducmV2LnhtbESPQWvCQBSE70L/w/IKXqRutGBD6ipWtOjRVHp+ZF83&#10;wezbNLvG+O9dQfA4zMw3zHzZ21p01PrKsYLJOAFBXDhdsVFw/Nm+pSB8QNZYOyYFV/KwXLwM5php&#10;d+EDdXkwIkLYZ6igDKHJpPRFSRb92DXE0ftzrcUQZWukbvES4baW0ySZSYsVx4USG1qXVJzys1Uw&#10;+j98heQ3vZr3c7faHzfefJ9SpYav/eoTRKA+PMOP9k4rSD/g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XbisMAAADbAAAADwAAAAAAAAAAAAAAAACYAgAAZHJzL2Rv&#10;d25yZXYueG1sUEsFBgAAAAAEAAQA9QAAAIgDAAAAAA==&#10;" path="m70,40l80,15,,,70,40xe" fillcolor="#b3d5ab [1303]" stroked="f" strokecolor="#5a5a5a [2109]" strokeweight=".25pt">
                  <v:path arrowok="t" o:connecttype="custom" o:connectlocs="70,40;80,15;0,0;70,40;70,40" o:connectangles="0,0,0,0,0"/>
                </v:shape>
                <v:shape id="Freeform 643" o:spid="_x0000_s1066" style="position:absolute;left:1380;top:1715;width:45;height:40;visibility:visible;mso-wrap-style:square;v-text-anchor:top" coordsize="45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R4uMEA&#10;AADbAAAADwAAAGRycy9kb3ducmV2LnhtbERPTWuDQBC9F/oflinkVtcGDMFmlVIoSSgkjTb3wZ2o&#10;xJ0Vd6M2v757KPT4eN+bfDadGGlwrWUFL1EMgriyuuVawXf58bwG4Tyyxs4yKfghB3n2+LDBVNuJ&#10;TzQWvhYhhF2KChrv+1RKVzVk0EW2Jw7cxQ4GfYBDLfWAUwg3nVzG8UoabDk0NNjTe0PVtbgZBQ4/&#10;k/Jw/jrX9348EBfJ8bjdK7V4mt9eQXia/b/4z73TCtZhbPgSfoD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keLjBAAAA2wAAAA8AAAAAAAAAAAAAAAAAmAIAAGRycy9kb3du&#10;cmV2LnhtbFBLBQYAAAAABAAEAPUAAACGAwAAAAA=&#10;" path="m10,l,25,35,40,45,5,10,xe" fillcolor="#fbcb9a [1300]" stroked="f" strokecolor="#5a5a5a [2109]" strokeweight=".25pt">
                  <v:path arrowok="t" o:connecttype="custom" o:connectlocs="10,0;0,25;35,40;45,5;10,0;10,0" o:connectangles="0,0,0,0,0,0"/>
                </v:shape>
                <v:shape id="Freeform 644" o:spid="_x0000_s1067" style="position:absolute;left:1220;top:1815;width:45;height:80;visibility:visible;mso-wrap-style:square;v-text-anchor:top" coordsize="4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STmMQA&#10;AADbAAAADwAAAGRycy9kb3ducmV2LnhtbESPQYvCMBSE78L+h/AWvMiaroho1yiyIAie1F56ezbP&#10;trvNS2liW/31RhA8DjPzDbNc96YSLTWutKzgexyBIM6sLjlXkJy2X3MQziNrrCyTghs5WK8+BkuM&#10;te34QO3R5yJA2MWooPC+jqV0WUEG3djWxMG72MagD7LJpW6wC3BTyUkUzaTBksNCgTX9FpT9H69G&#10;waabVn+zS7po23tyT9LyLEfRXqnhZ7/5AeGp9+/wq73TCuYLeH4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Ek5jEAAAA2wAAAA8AAAAAAAAAAAAAAAAAmAIAAGRycy9k&#10;b3ducmV2LnhtbFBLBQYAAAAABAAEAPUAAACJAwAAAAA=&#10;" path="m25,80l45,70,,,25,80xe" fillcolor="#b3d5ab [1303]" stroked="f" strokecolor="#5a5a5a [2109]" strokeweight=".25pt">
                  <v:path arrowok="t" o:connecttype="custom" o:connectlocs="25,80;45,70;0,0;25,80;25,80" o:connectangles="0,0,0,0,0"/>
                </v:shape>
                <v:shape id="Freeform 645" o:spid="_x0000_s1068" style="position:absolute;left:1245;top:1885;width:40;height:45;visibility:visible;mso-wrap-style:square;v-text-anchor:top" coordsize="4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+0fcEA&#10;AADbAAAADwAAAGRycy9kb3ducmV2LnhtbERPTWvCQBC9C/0PyxS86caCRaObIC2FSqFFW+9jdkxC&#10;sjMhu9Xor+8eCh4f73udD65VZ+p9LWxgNk1AERdiay4N/Hy/TRagfEC22AqTgSt5yLOH0RpTKxfe&#10;0XkfShVD2KdooAqhS7X2RUUO/VQ64sidpHcYIuxLbXu8xHDX6qckedYOa44NFXb0UlHR7H+dgc/D&#10;8NHsZPE65+3t6zhr5HSzYsz4cdisQAUawl387363BpZxffwSf4DO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PtH3BAAAA2wAAAA8AAAAAAAAAAAAAAAAAmAIAAGRycy9kb3du&#10;cmV2LnhtbFBLBQYAAAAABAAEAPUAAACGAwAAAAA=&#10;" path="m20,l,10,10,45,40,25,20,xe" fillcolor="#fbcb9a [1300]" stroked="f" strokecolor="#5a5a5a [2109]" strokeweight=".25pt">
                  <v:path arrowok="t" o:connecttype="custom" o:connectlocs="20,0;0,10;10,45;40,25;20,0;20,0" o:connectangles="0,0,0,0,0,0"/>
                </v:shape>
                <v:shape id="Freeform 646" o:spid="_x0000_s1069" style="position:absolute;left:855;top:925;width:55;height:70;visibility:visible;mso-wrap-style:square;v-text-anchor:top" coordsize="55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RtOsIA&#10;AADbAAAADwAAAGRycy9kb3ducmV2LnhtbESPT4vCMBTE78J+h/AW9qapLohW0+L6B7yJVfD6aJ5t&#10;sXnpNllbv/1GEDwOM/MbZpn2phZ3al1lWcF4FIEgzq2uuFBwPu2GMxDOI2usLZOCBzlIk4/BEmNt&#10;Oz7SPfOFCBB2MSoovW9iKV1ekkE3sg1x8K62NeiDbAupW+wC3NRyEkVTabDisFBiQ+uS8lv2ZxTw&#10;9dFVOf5eNrtvPJzoZzuxtFXq67NfLUB46v07/GrvtYL5GJ5fwg+Qy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NG06wgAAANsAAAAPAAAAAAAAAAAAAAAAAJgCAABkcnMvZG93&#10;bnJldi54bWxQSwUGAAAAAAQABAD1AAAAhwMAAAAA&#10;" path="m,60l20,70,55,,,60xe" fillcolor="#b3d5ab [1303]" stroked="f" strokecolor="#5a5a5a [2109]" strokeweight=".25pt">
                  <v:path arrowok="t" o:connecttype="custom" o:connectlocs="0,60;20,70;55,0;0,60;0,60" o:connectangles="0,0,0,0,0"/>
                </v:shape>
                <v:shape id="Freeform 647" o:spid="_x0000_s1070" style="position:absolute;left:830;top:985;width:45;height:45;visibility:visible;mso-wrap-style:square;v-text-anchor:top" coordsize="4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AKcQA&#10;AADbAAAADwAAAGRycy9kb3ducmV2LnhtbESPQWsCMRSE70L/Q3gFL6JZPVjdGkUEwfYiddXzc/O6&#10;u7h5WZOo23/fCILHYWa+YWaL1tTiRs5XlhUMBwkI4tzqigsF+2zdn4DwAVljbZkU/JGHxfytM8NU&#10;2zv/0G0XChEh7FNUUIbQpFL6vCSDfmAb4uj9WmcwROkKqR3eI9zUcpQkY2mw4rhQYkOrkvLz7moU&#10;HHtmfRy7j9MhM1/bSbb6DufTRanue7v8BBGoDa/ws73RCqYjeHy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aQCnEAAAA2wAAAA8AAAAAAAAAAAAAAAAAmAIAAGRycy9k&#10;b3ducmV2LnhtbFBLBQYAAAAABAAEAPUAAACJAwAAAAA=&#10;" path="m45,10l25,,,25,30,45,45,10xe" fillcolor="#fbcb9a [1300]" stroked="f" strokecolor="#5a5a5a [2109]" strokeweight=".25pt">
                  <v:path arrowok="t" o:connecttype="custom" o:connectlocs="45,10;25,0;0,25;30,45;45,10;45,10" o:connectangles="0,0,0,0,0,0"/>
                </v:shape>
                <v:shape id="Freeform 648" o:spid="_x0000_s1071" style="position:absolute;left:955;top:1045;width:40;height:45;visibility:visible;mso-wrap-style:square;v-text-anchor:top" coordsize="4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0qCsQA&#10;AADbAAAADwAAAGRycy9kb3ducmV2LnhtbESPX2vCQBDE3wt+h2MF3+pFS4tGTymVQovQ4r/3Nbcm&#10;IbndkDs19dN7hUIfh5n5DTNfdq5WF2p9KWxgNExAEWdiS84N7HfvjxNQPiBbrIXJwA95WC56D3NM&#10;rVx5Q5dtyFWEsE/RQBFCk2rts4Ic+qE0xNE7SeswRNnm2rZ4jXBX63GSvGiHJceFAht6Kyirtmdn&#10;4OvQrauNTFbP/Hn7Po4qOd2sGDPod68zUIG68B/+a39YA9Mn+P0Sf4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KgrEAAAA2wAAAA8AAAAAAAAAAAAAAAAAmAIAAGRycy9k&#10;b3ducmV2LnhtbFBLBQYAAAAABAAEAPUAAACJAwAAAAA=&#10;" path="m40,10l20,,,35,35,45,40,10xe" fillcolor="#fbcb9a [1300]" stroked="f" strokecolor="#5a5a5a [2109]" strokeweight=".25pt">
                  <v:path arrowok="t" o:connecttype="custom" o:connectlocs="40,10;20,0;0,35;35,45;40,10;40,10" o:connectangles="0,0,0,0,0,0"/>
                </v:shape>
                <v:shape id="Freeform 649" o:spid="_x0000_s1072" style="position:absolute;left:975;top:975;width:35;height:80;visibility:visible;mso-wrap-style:square;v-text-anchor:top" coordsize="3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9DYsUA&#10;AADbAAAADwAAAGRycy9kb3ducmV2LnhtbESPQWvCQBSE74X+h+UJvdWNjWiNrqEULCJetIXi7Zl9&#10;JsHs27C7TdJ/3y0IHoeZ+YZZ5YNpREfO15YVTMYJCOLC6ppLBV+fm+dXED4ga2wsk4Jf8pCvHx9W&#10;mGnb84G6YyhFhLDPUEEVQptJ6YuKDPqxbYmjd7HOYIjSlVI77CPcNPIlSWbSYM1xocKW3isqrscf&#10;o2Cefs9T3e/lxuGum553s+3HCZV6Gg1vSxCBhnAP39pbrWAxhf8v8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f0NixQAAANsAAAAPAAAAAAAAAAAAAAAAAJgCAABkcnMv&#10;ZG93bnJldi54bWxQSwUGAAAAAAQABAD1AAAAigMAAAAA&#10;" path="m,70l20,80,35,,,70xe" fillcolor="#b3d5ab [1303]" stroked="f" strokecolor="#5a5a5a [2109]" strokeweight=".25pt">
                  <v:path arrowok="t" o:connecttype="custom" o:connectlocs="0,70;20,80;35,0;0,70;0,70" o:connectangles="0,0,0,0,0"/>
                </v:shape>
                <v:shape id="Freeform 650" o:spid="_x0000_s1073" style="position:absolute;left:755;top:1990;width:55;height:75;visibility:visible;mso-wrap-style:square;v-text-anchor:top" coordsize="5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4T38MA&#10;AADbAAAADwAAAGRycy9kb3ducmV2LnhtbESPQWvCQBSE7wX/w/IEb3VjSauJriKCIHgyCl4f2ecm&#10;mH0bsluT9te7BaHHYWa+YVabwTbiQZ2vHSuYTRMQxKXTNRsFl/P+fQHCB2SNjWNS8EMeNuvR2wpz&#10;7Xo+0aMIRkQI+xwVVCG0uZS+rMiin7qWOHo311kMUXZG6g77CLeN/EiSL2mx5rhQYUu7isp78W0V&#10;lNfaZL/pIjvM6dqbY7rL0kuh1GQ8bJcgAg3hP/xqH7SC7BP+vs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4T38MAAADbAAAADwAAAAAAAAAAAAAAAACYAgAAZHJzL2Rv&#10;d25yZXYueG1sUEsFBgAAAAAEAAQA9QAAAIgDAAAAAA==&#10;" path="m20,l,15,55,75,20,xe" fillcolor="#b3d5ab [1303]" stroked="f" strokecolor="#5a5a5a [2109]" strokeweight=".25pt">
                  <v:path arrowok="t" o:connecttype="custom" o:connectlocs="20,0;0,15;55,75;20,0;20,0" o:connectangles="0,0,0,0,0"/>
                </v:shape>
                <v:shape id="Freeform 651" o:spid="_x0000_s1074" style="position:absolute;left:730;top:1960;width:45;height:45;visibility:visible;mso-wrap-style:square;v-text-anchor:top" coordsize="4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FGKsQA&#10;AADbAAAADwAAAGRycy9kb3ducmV2LnhtbESPQWvCQBSE74X+h+UVvBTdtIeo0VWKIFQvRaOen9nX&#10;JJh9m+6uGv+9WxA8DjPzDTOdd6YRF3K+tqzgY5CAIC6srrlUsMuX/REIH5A1NpZJwY08zGevL1PM&#10;tL3yhi7bUIoIYZ+hgiqENpPSFxUZ9APbEkfv1zqDIUpXSu3wGuGmkZ9JkkqDNceFCltaVFSctmej&#10;4PBulofUDY/73Kx+RvliHU7HP6V6b93XBESgLjzDj/a3VjBO4f9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hRirEAAAA2wAAAA8AAAAAAAAAAAAAAAAAmAIAAGRycy9k&#10;b3ducmV2LnhtbFBLBQYAAAAABAAEAPUAAACJAwAAAAA=&#10;" path="m25,45l45,30,30,,,20,25,45xe" fillcolor="#fbcb9a [1300]" stroked="f" strokecolor="#5a5a5a [2109]" strokeweight=".25pt">
                  <v:path arrowok="t" o:connecttype="custom" o:connectlocs="25,45;45,30;30,0;0,20;25,45;25,45" o:connectangles="0,0,0,0,0,0"/>
                </v:shape>
                <v:shape id="Freeform 652" o:spid="_x0000_s1075" style="position:absolute;left:565;top:2095;width:45;height:50;visibility:visible;mso-wrap-style:square;v-text-anchor:top" coordsize="4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YhsUA&#10;AADbAAAADwAAAGRycy9kb3ducmV2LnhtbESPQWvCQBSE74X+h+UVvNVNPGibuoqUBnOwUG29P7LP&#10;JCT7NsmuSfz3bqHQ4zAz3zDr7WQaMVDvKssK4nkEgji3uuJCwc93+vwCwnlkjY1lUnAjB9vN48Ma&#10;E21HPtJw8oUIEHYJKii9bxMpXV6SQTe3LXHwLrY36IPsC6l7HAPcNHIRRUtpsOKwUGJL7yXl9elq&#10;FKT7g/ms9ml27rr4q57Gj9t5WSs1e5p2byA8Tf4//NfOtILXFfx+CT9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6tiGxQAAANsAAAAPAAAAAAAAAAAAAAAAAJgCAABkcnMv&#10;ZG93bnJldi54bWxQSwUGAAAAAAQABAD1AAAAigMAAAAA&#10;" path="m45,30l20,,,30,25,50,45,30xe" fillcolor="#fbcb9a [1300]" stroked="f" strokecolor="#5a5a5a [2109]" strokeweight=".25pt">
                  <v:path arrowok="t" o:connecttype="custom" o:connectlocs="45,30;20,0;0,30;25,50;45,30;45,30" o:connectangles="0,0,0,0,0,0"/>
                </v:shape>
                <v:shape id="Freeform 653" o:spid="_x0000_s1076" style="position:absolute;left:590;top:2125;width:70;height:65;visibility:visible;mso-wrap-style:square;v-text-anchor:top" coordsize="70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c/8AA&#10;AADbAAAADwAAAGRycy9kb3ducmV2LnhtbERPz2vCMBS+D/wfwhO8zdQdRDujyJzgSVgn0uNb89ZW&#10;m5eSpBr/++Ug7Pjx/V5tounEjZxvLSuYTTMQxJXVLdcKTt/71wUIH5A1dpZJwYM8bNajlxXm2t75&#10;i25FqEUKYZ+jgiaEPpfSVw0Z9FPbEyfu1zqDIUFXS+3wnsJNJ9+ybC4NtpwaGuzpo6HqWgxGwW7Y&#10;XuKyHC5nH535KT+L69G3Sk3GcfsOIlAM/+Kn+6AVLNPY9CX9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Ppc/8AAAADbAAAADwAAAAAAAAAAAAAAAACYAgAAZHJzL2Rvd25y&#10;ZXYueG1sUEsFBgAAAAAEAAQA9QAAAIUDAAAAAA==&#10;" path="m20,l,20,70,65,20,xe" fillcolor="#b3d5ab [1303]" stroked="f" strokecolor="#5a5a5a [2109]" strokeweight=".25pt">
                  <v:path arrowok="t" o:connecttype="custom" o:connectlocs="20,0;0,20;70,65;20,0;20,0" o:connectangles="0,0,0,0,0"/>
                </v:shape>
                <v:shape id="Freeform 654" o:spid="_x0000_s1077" style="position:absolute;left:450;top:2265;width:40;height:45;visibility:visible;mso-wrap-style:square;v-text-anchor:top" coordsize="4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d4MMA&#10;AADbAAAADwAAAGRycy9kb3ducmV2LnhtbESPX2vCQBDE34V+h2MLvulFwaLRU0qLUClU/Pe+za1J&#10;SG435K4a/fQ9odDHYWZ+wyxWnavVhVpfChsYDRNQxJnYknMDx8N6MAXlA7LFWpgM3MjDavnUW2Bq&#10;5co7uuxDriKEfYoGihCaVGufFeTQD6Uhjt5ZWochyjbXtsVrhLtaj5PkRTssOS4U2NBbQVm1/3EG&#10;vk7dZ7WT6fuEN/ft96iS892KMf3n7nUOKlAX/sN/7Q9rYDaDx5f4A/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Ud4MMAAADbAAAADwAAAAAAAAAAAAAAAACYAgAAZHJzL2Rv&#10;d25yZXYueG1sUEsFBgAAAAAEAAQA9QAAAIgDAAAAAA==&#10;" path="m35,45l40,20,10,,,35,35,45xe" fillcolor="#fbcb9a [1300]" stroked="f" strokecolor="#5a5a5a [2109]" strokeweight=".25pt">
                  <v:path arrowok="t" o:connecttype="custom" o:connectlocs="35,45;40,20;10,0;0,35;35,45;35,45" o:connectangles="0,0,0,0,0,0"/>
                </v:shape>
                <v:shape id="Freeform 655" o:spid="_x0000_s1078" style="position:absolute;left:485;top:2285;width:75;height:40;visibility:visible;mso-wrap-style:square;v-text-anchor:top" coordsize="75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DhRsQA&#10;AADcAAAADwAAAGRycy9kb3ducmV2LnhtbESPQU/DMAyF70j8h8hIXNCWDgmGyrKJDSF2peMHeI2X&#10;FhqnSrK2+/fzAYmbrff83ufVZvKdGiimNrCBxbwARVwH27Iz8H34mL2AShnZYheYDFwowWZ9e7PC&#10;0oaRv2ioslMSwqlEA03Ofal1qhvymOahJxbtFKLHLGt02kYcJdx3+rEonrXHlqWhwZ52DdW/1dkb&#10;OHXH7fndup/9p9/Fh8Et09MYjbm/m95eQWWa8r/573pvBb8QfHlGJt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Q4UbEAAAA3AAAAA8AAAAAAAAAAAAAAAAAmAIAAGRycy9k&#10;b3ducmV2LnhtbFBLBQYAAAAABAAEAPUAAACJAwAAAAA=&#10;" path="m5,l,25,75,40,5,xe" fillcolor="#b3d5ab [1303]" stroked="f" strokecolor="#5a5a5a [2109]" strokeweight=".25pt">
                  <v:path arrowok="t" o:connecttype="custom" o:connectlocs="5,0;0,25;75,40;5,0;5,0" o:connectangles="0,0,0,0,0"/>
                </v:shape>
                <v:shape id="Freeform 656" o:spid="_x0000_s1079" style="position:absolute;left:480;top:2485;width:80;height:40;visibility:visible;mso-wrap-style:square;v-text-anchor:top" coordsize="8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daocIA&#10;AADcAAAADwAAAGRycy9kb3ducmV2LnhtbERPyWrDMBC9F/oPYgq5lEZKC8W4kUNS2pAcs9DzYE1l&#10;Y2vkWIrj/H1UCPQ2j7fOfDG6VgzUh9qzhtlUgSAuvanZajgevl8yECEiG2w9k4YrBVgUjw9zzI2/&#10;8I6GfbQihXDIUUMVY5dLGcqKHIap74gT9+t7hzHB3krT4yWFu1a+KvUuHdacGirs6LOistmfnYbn&#10;024V1U92tW/nYbk9fgW7bjKtJ0/j8gNEpDH+i+/ujUnz1Qz+nkkXy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p1qhwgAAANwAAAAPAAAAAAAAAAAAAAAAAJgCAABkcnMvZG93&#10;bnJldi54bWxQSwUGAAAAAAQABAD1AAAAhwMAAAAA&#10;" path="m80,l,15,5,40,80,xe" fillcolor="#b3d5ab [1303]" stroked="f" strokecolor="#5a5a5a [2109]" strokeweight=".25pt">
                  <v:path arrowok="t" o:connecttype="custom" o:connectlocs="80,0;0,15;5,40;80,0;80,0" o:connectangles="0,0,0,0,0"/>
                </v:shape>
                <v:shape id="Freeform 657" o:spid="_x0000_s1080" style="position:absolute;left:445;top:2500;width:40;height:40;visibility:visible;mso-wrap-style:square;v-text-anchor:top" coordsize="4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aK9sAA&#10;AADcAAAADwAAAGRycy9kb3ducmV2LnhtbERPTYvCMBC9C/sfwix402SLyFKNRYQFT4K6qMehmU3L&#10;NpPSxFr/vREEb/N4n7MsBteInrpQe9bwNVUgiEtvarYafo8/k28QISIbbDyThjsFKFYfoyXmxt94&#10;T/0hWpFCOOSooYqxzaUMZUUOw9S3xIn7853DmGBnpenwlsJdIzOl5tJhzamhwpY2FZX/h6vTcPaX&#10;7f5sVThZ1c52u3l2bOJJ6/HnsF6AiDTEt/jl3po0X2XwfCZd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aK9sAAAADcAAAADwAAAAAAAAAAAAAAAACYAgAAZHJzL2Rvd25y&#10;ZXYueG1sUEsFBgAAAAAEAAQA9QAAAIUDAAAAAA==&#10;" path="m40,25l35,,,5,10,40,40,25xe" fillcolor="#fbcb9a [1300]" stroked="f" strokecolor="#5a5a5a [2109]" strokeweight=".25pt">
                  <v:path arrowok="t" o:connecttype="custom" o:connectlocs="40,25;35,0;0,5;10,40;40,25;40,25" o:connectangles="0,0,0,0,0,0"/>
                </v:shape>
                <v:shape id="Freeform 658" o:spid="_x0000_s1081" style="position:absolute;left:840;top:2645;width:515;height:370;visibility:visible;mso-wrap-style:square;v-text-anchor:top" coordsize="515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4A7sIA&#10;AADcAAAADwAAAGRycy9kb3ducmV2LnhtbERPS4vCMBC+C/6HMII3TV1Z0WqUUlhQ8eLj4HFoxrbY&#10;TGoTtbu/fiMI3ubje85i1ZpKPKhxpWUFo2EEgjizuuRcwen4M5iCcB5ZY2WZFPySg9Wy21lgrO2T&#10;9/Q4+FyEEHYxKii8r2MpXVaQQTe0NXHgLrYx6ANscqkbfIZwU8mvKJpIgyWHhgJrSgvKroe7UZCm&#10;f7fdKc+SiswlmX3ft+fNfqtUv9cmcxCeWv8Rv91rHeZHY3g9Ey6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jgDuwgAAANwAAAAPAAAAAAAAAAAAAAAAAJgCAABkcnMvZG93&#10;bnJldi54bWxQSwUGAAAAAAQABAD1AAAAhwMAAAAA&#10;" path="m,l45,370r470,-5l515,,,xe" fillcolor="#4da4d8 [1942]" stroked="f" strokecolor="#4da4d8 [1942]" strokeweight="1pt">
                  <v:fill color2="#c3e0f2 [662]" angle="135" focus="50%" type="gradient"/>
                  <v:shadow color="#0d2b3d [1606]" opacity=".5" offset="1pt"/>
                  <v:path arrowok="t" o:connecttype="custom" o:connectlocs="0,0;45,370;515,365;515,0;0,0;0,0" o:connectangles="0,0,0,0,0,0"/>
                </v:shape>
                <v:shape id="Freeform 659" o:spid="_x0000_s1082" style="position:absolute;left:860;top:2760;width:495;height:110;visibility:visible;mso-wrap-style:square;v-text-anchor:top" coordsize="4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V4y8MA&#10;AADcAAAADwAAAGRycy9kb3ducmV2LnhtbERPS2vCQBC+F/oflil4qxsfSImuUgpKsb00FvE4ZMck&#10;mJ0Nu1NN/fVuoeBtPr7nLFa9a9WZQmw8GxgNM1DEpbcNVwa+d+vnF1BRkC22nsnAL0VYLR8fFphb&#10;f+EvOhdSqRTCMUcDtUiXax3LmhzGoe+IE3f0waEkGCptA15SuGv1OMtm2mHDqaHGjt5qKk/FjzMg&#10;19HnrjiNJ1fZbppJmLmPQ9wbM3jqX+eghHq5i//d7zbNz6bw90y6QC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V4y8MAAADcAAAADwAAAAAAAAAAAAAAAACYAgAAZHJzL2Rv&#10;d25yZXYueG1sUEsFBgAAAAAEAAQA9QAAAIgDAAAAAA==&#10;" path="m,35r5,75l495,95,495,,,35xe" fillcolor="#14415c [2406]" stroked="f" strokecolor="#5a5a5a [2109]" strokeweight=".25pt">
                  <v:path arrowok="t" o:connecttype="custom" o:connectlocs="0,35;5,110;495,95;495,0;0,35;0,35" o:connectangles="0,0,0,0,0,0"/>
                </v:shape>
                <v:shape id="Freeform 660" o:spid="_x0000_s1083" style="position:absolute;left:1045;top:2645;width:135;height:370;visibility:visible;mso-wrap-style:square;v-text-anchor:top" coordsize="135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giOcEA&#10;AADcAAAADwAAAGRycy9kb3ducmV2LnhtbERPS4vCMBC+C/6HMII3TVdQpGsqKojiYWHVstehmT7Y&#10;ZlKaaKu/3iwseJuP7zmrdW9qcafWVZYVfEwjEMSZ1RUXCq6X/WQJwnlkjbVlUvAgB+tkOFhhrG3H&#10;33Q/+0KEEHYxKii9b2IpXVaSQTe1DXHgctsa9AG2hdQtdiHc1HIWRQtpsOLQUGJDu5Ky3/PNKNhe&#10;v9LFgbd8SfGHu3z2TE+bp1LjUb/5BOGp92/xv/uow/xoDn/PhAt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YIjnBAAAA3AAAAA8AAAAAAAAAAAAAAAAAmAIAAGRycy9kb3du&#10;cmV2LnhtbFBLBQYAAAAABAAEAPUAAACGAwAAAAA=&#10;" path="m115,l,,40,370r95,l115,xe" fillcolor="#14415c [2406]" stroked="f" strokecolor="#5a5a5a [2109]" strokeweight=".25pt">
                  <v:path arrowok="t" o:connecttype="custom" o:connectlocs="115,0;0,0;40,370;135,370;115,0;115,0" o:connectangles="0,0,0,0,0,0"/>
                </v:shape>
                <v:shape id="Freeform 661" o:spid="_x0000_s1084" style="position:absolute;left:785;top:2560;width:315;height:85;visibility:visible;mso-wrap-style:square;v-text-anchor:top" coordsize="31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f7nsQA&#10;AADcAAAADwAAAGRycy9kb3ducmV2LnhtbERPS2sCMRC+F/wPYQRvNauClNUookhb6aE+Ch6HZLq7&#10;uJnETbpu++ubQsHbfHzPmS87W4uWmlA5VjAaZiCItTMVFwpOx+3jE4gQkQ3WjknBNwVYLnoPc8yN&#10;u/Ge2kMsRArhkKOCMkafSxl0SRbD0HnixH26xmJMsCmkafCWwm0tx1k2lRYrTg0lelqXpC+HL6vg&#10;6J+r9uzx4/202V1/Xndvk7PWSg363WoGIlIX7+J/94tJ87Mp/D2TLp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H+57EAAAA3AAAAA8AAAAAAAAAAAAAAAAAmAIAAGRycy9k&#10;b3ducmV2LnhtbFBLBQYAAAAABAAEAPUAAACJAwAAAAA=&#10;" path="m30,l,50,315,85,30,xe" fillcolor="#14415c [2406]" stroked="f" strokecolor="#5a5a5a [2109]" strokeweight=".25pt">
                  <v:path arrowok="t" o:connecttype="custom" o:connectlocs="30,0;0,50;315,85;30,0;30,0" o:connectangles="0,0,0,0,0"/>
                </v:shape>
                <v:shape id="Freeform 662" o:spid="_x0000_s1085" style="position:absolute;left:1100;top:2535;width:285;height:110;visibility:visible;mso-wrap-style:square;v-text-anchor:top" coordsize="28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WfL8A&#10;AADcAAAADwAAAGRycy9kb3ducmV2LnhtbERPTWsCMRC9F/ofwgjeamKpraxGkYKleOtaPA+bMVnc&#10;TJYkXdd/bwqF3ubxPme9HX0nBoqpDaxhPlMgiJtgWrYavo/7pyWIlJENdoFJw40SbDePD2usTLjy&#10;Fw11tqKEcKpQg8u5r6RMjSOPaRZ64sKdQ/SYC4xWmojXEu47+azUq/TYcmlw2NO7o+ZS/3gNdm/U&#10;sGsUXRY2fsSXU33o3U3r6WTcrUBkGvO/+M/9acp89Qa/z5QL5OY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iRZ8vwAAANwAAAAPAAAAAAAAAAAAAAAAAJgCAABkcnMvZG93bnJl&#10;di54bWxQSwUGAAAAAAQABAD1AAAAhAMAAAAA&#10;" path="m285,45l275,,,110,285,45xe" fillcolor="#14415c [2406]" stroked="f" strokecolor="#5a5a5a [2109]" strokeweight=".25pt">
                  <v:path arrowok="t" o:connecttype="custom" o:connectlocs="285,45;275,0;0,110;285,45;285,45" o:connectangles="0,0,0,0,0"/>
                </v:shape>
                <v:shape id="Freeform 663" o:spid="_x0000_s1086" style="position:absolute;left:1100;top:2310;width:280;height:335;visibility:visible;mso-wrap-style:square;v-text-anchor:top" coordsize="280,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eq8MA&#10;AADcAAAADwAAAGRycy9kb3ducmV2LnhtbESPQWvDMAyF74P9B6NBb6vdUsZI65ZSGOy6phR2E7Ea&#10;h8ZyGrtJul8/HQa7Sbyn9z5tdlNo1UB9aiJbWMwNKOIquoZrC6fy4/UdVMrIDtvIZOFBCXbb56cN&#10;Fi6O/EXDMddKQjgVaMHn3BVap8pTwDSPHbFol9gHzLL2tXY9jhIeWr005k0HbFgaPHZ08FRdj/dg&#10;4faNuiwfy+F8Gg/3VftzM2eP1s5epv0aVKYp/5v/rj+d4BuhlWdkAr3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8eq8MAAADcAAAADwAAAAAAAAAAAAAAAACYAgAAZHJzL2Rv&#10;d25yZXYueG1sUEsFBgAAAAAEAAQA9QAAAIgDAAAAAA==&#10;" path="m,335r,l55,225,75,185r25,-35l120,125r20,-20l160,100r15,l185,105r,15l180,140r-20,25l100,235,,335,85,270r70,-55l210,165r35,-45l270,85r5,-20l280,50,275,40,270,25,260,15,250,5,230,,210,,190,,170,5,150,15,135,25,100,60,75,105,45,170,20,245,,335xe" fillcolor="#14415c [2406]" stroked="f" strokecolor="#5a5a5a [2109]" strokeweight=".25pt">
                  <v:path arrowok="t" o:connecttype="custom" o:connectlocs="0,335;0,335;0,335;0,335;55,225;75,185;100,150;120,125;140,105;160,100;175,100;175,100;185,105;185,120;180,140;160,165;100,235;0,335;0,335;85,270;155,215;210,165;245,120;270,85;275,65;280,50;275,40;270,25;260,15;250,5;250,5;230,0;210,0;190,0;170,5;150,15;135,25;100,60;75,105;45,170;20,245;0,335;0,335" o:connectangles="0,0,0,0,0,0,0,0,0,0,0,0,0,0,0,0,0,0,0,0,0,0,0,0,0,0,0,0,0,0,0,0,0,0,0,0,0,0,0,0,0,0,0"/>
                </v:shape>
                <v:shape id="Freeform 664" o:spid="_x0000_s1087" style="position:absolute;left:850;top:2355;width:250;height:290;visibility:visible;mso-wrap-style:square;v-text-anchor:top" coordsize="25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uMcMA&#10;AADcAAAADwAAAGRycy9kb3ducmV2LnhtbERPTWsCMRC9F/wPYQRvNamI6GoUWxG82FbbS2/DZnaz&#10;djNZNlHXf98UBG/zeJ+zWHWuFhdqQ+VZw8tQgSDOvam41PD9tX2egggR2WDtmTTcKMBq2XtaYGb8&#10;lQ90OcZSpBAOGWqwMTaZlCG35DAMfUOcuMK3DmOCbSlNi9cU7mo5UmoiHVacGiw29GYp/z2enYZ1&#10;8TmeFT/29bA/v58+KlU0m53UetDv1nMQkbr4EN/dO5Pmqxn8P5Mu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SuMcMAAADcAAAADwAAAAAAAAAAAAAAAACYAgAAZHJzL2Rv&#10;d25yZXYueG1sUEsFBgAAAAAEAAQA9QAAAIgDAAAAAA==&#10;" path="m250,290r,l160,205,105,145,85,120,80,105r,-10l90,90r10,l120,95r15,15l155,130r45,65l250,290,225,210,200,145,175,95,150,55,120,25,90,5,70,5,55,,20,10,10,15,5,25,,35,,45,5,75r20,30l65,145r45,40l175,235r75,55xe" fillcolor="#14415c [2406]" stroked="f" strokecolor="#5a5a5a [2109]" strokeweight=".25pt">
                  <v:path arrowok="t" o:connecttype="custom" o:connectlocs="250,290;250,290;160,205;105,145;85,120;80,105;80,95;90,90;90,90;100,90;120,95;135,110;155,130;200,195;250,290;250,290;250,290;250,290;225,210;200,145;175,95;150,55;120,25;90,5;70,5;55,0;20,10;20,10;10,15;5,25;0,35;0,45;5,75;25,105;65,145;110,185;175,235;250,290;250,290" o:connectangles="0,0,0,0,0,0,0,0,0,0,0,0,0,0,0,0,0,0,0,0,0,0,0,0,0,0,0,0,0,0,0,0,0,0,0,0,0,0,0"/>
                </v:shape>
                <v:shape id="Freeform 665" o:spid="_x0000_s1088" style="position:absolute;left:465;top:2755;width:285;height:165;visibility:visible;mso-wrap-style:square;v-text-anchor:top" coordsize="285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WkHsQA&#10;AADcAAAADwAAAGRycy9kb3ducmV2LnhtbESPS2vDQAyE74X8h0WBXkqzdgLFuFmHEOjjmjTQHoVX&#10;fsRerePdJO6/jw6F3iRmNPNpvZlcr640htazgXSRgCIuvW25NnD8envOQIWIbLH3TAZ+KcCmmD2s&#10;Mbf+xnu6HmKtJIRDjgaaGIdc61A25DAs/EAsWuVHh1HWsdZ2xJuEu14vk+RFO2xZGhocaNdQ2R0u&#10;zsDl45Qun7737121Yqp+pkBnmxnzOJ+2r6AiTfHf/Hf9aQU/FXx5Rib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VpB7EAAAA3AAAAA8AAAAAAAAAAAAAAAAAmAIAAGRycy9k&#10;b3ducmV2LnhtbFBLBQYAAAAABAAEAPUAAACJAwAAAAA=&#10;" path="m85,80r,l60,65,35,60r-15,l5,75r,5l,90r10,15l30,120r35,15l110,150r45,15l220,145r25,-10l265,120r15,-10l285,100,280,90,270,85r-20,5l230,100r-55,25l225,80,240,55,250,35r,-15l240,10,230,5,215,15,200,30,190,55,175,85r-15,40l165,85r,-30l160,25,155,10,145,,130,,120,5,110,15r,20l115,65r10,30l135,125,110,100,85,80xe" fillcolor="#d86b77 [1941]" stroked="f" strokecolor="#5a5a5a [2109]" strokeweight=".25pt">
                  <v:path arrowok="t" o:connecttype="custom" o:connectlocs="85,80;85,80;60,65;35,60;20,60;5,75;5,75;5,80;0,90;10,105;30,120;65,135;65,135;110,150;155,165;220,145;220,145;245,135;265,120;280,110;285,100;285,100;280,90;270,85;250,90;230,100;175,125;175,125;225,80;225,80;240,55;250,35;250,20;240,10;240,10;230,5;215,15;200,30;190,55;190,55;175,85;160,125;160,125;165,85;165,55;165,55;160,25;155,10;145,0;130,0;130,0;120,5;110,15;110,35;115,65;115,65;125,95;135,125;135,125;110,100;85,80;85,80" o:connectangles="0,0,0,0,0,0,0,0,0,0,0,0,0,0,0,0,0,0,0,0,0,0,0,0,0,0,0,0,0,0,0,0,0,0,0,0,0,0,0,0,0,0,0,0,0,0,0,0,0,0,0,0,0,0,0,0,0,0,0,0,0,0"/>
                </v:shape>
                <v:shape id="Freeform 666" o:spid="_x0000_s1089" style="position:absolute;left:310;top:2890;width:625;height:155;visibility:visible;mso-wrap-style:square;v-text-anchor:top" coordsize="625,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B49MMA&#10;AADcAAAADwAAAGRycy9kb3ducmV2LnhtbERPTWvCQBC9C/6HZQRvukkPKtFVWqtQT9JU1OOYnSap&#10;2dmQXU3677uC0Ns83ucsVp2pxJ0aV1pWEI8jEMSZ1SXnCg5f29EMhPPIGivLpOCXHKyW/d4CE21b&#10;/qR76nMRQtglqKDwvk6kdFlBBt3Y1sSB+7aNQR9gk0vdYBvCTSVfomgiDZYcGgqsaV1Qdk1vRsF0&#10;N52Z4/50kW/tZvP+49OdOZdKDQfd6xyEp87/i5/uDx3mxzE8ng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B49MMAAADcAAAADwAAAAAAAAAAAAAAAACYAgAAZHJzL2Rv&#10;d25yZXYueG1sUEsFBgAAAAAEAAQA9QAAAIgDAAAAAA==&#10;" path="m625,155l625,,,25,20,155r605,xe" fillcolor="#d86b77 [1941]" stroked="f" strokecolor="#d86b77 [1941]" strokeweight="1pt">
                  <v:fill color2="#f2cdd1 [661]" angle="135" focus="50%" type="gradient"/>
                  <v:shadow color="#4e141a [1605]" opacity=".5" offset="1pt"/>
                  <v:path arrowok="t" o:connecttype="custom" o:connectlocs="625,155;625,0;0,25;20,155;625,155;625,155" o:connectangles="0,0,0,0,0,0"/>
                </v:shape>
                <v:shape id="Freeform 667" o:spid="_x0000_s1090" style="position:absolute;left:575;top:2900;width:100;height:145;visibility:visible;mso-wrap-style:square;v-text-anchor:top" coordsize="100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WBU8EA&#10;AADcAAAADwAAAGRycy9kb3ducmV2LnhtbERPPWvDMBDdA/kP4gLZEtkeQnGihFJo6dKhjodku0hX&#10;29g6GUu13X8fBQLd7vE+73CabSdGGnzjWEG6TUAQa2carhSU5/fNCwgfkA12jknBH3k4HZeLA+bG&#10;TfxNYxEqEUPY56igDqHPpfS6Jot+63riyP24wWKIcKikGXCK4baTWZLspMWGY0ONPb3VpNvi1yqY&#10;uq/yQ4bsdinnNrv4q3aMWqn1an7dgwg0h3/x0/1p4vw0g8cz8QJ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1gVPBAAAA3AAAAA8AAAAAAAAAAAAAAAAAmAIAAGRycy9kb3du&#10;cmV2LnhtbFBLBQYAAAAABAAEAPUAAACGAwAAAAA=&#10;" path="m,5l10,145r90,l100,,,5xe" fillcolor="#d86b77 [1941]" stroked="f" strokecolor="#5a5a5a [2109]" strokeweight=".25pt">
                  <v:path arrowok="t" o:connecttype="custom" o:connectlocs="0,5;10,145;100,145;100,0;0,5;0,5" o:connectangles="0,0,0,0,0,0"/>
                </v:shape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6188" behindDoc="0" locked="0" layoutInCell="1" allowOverlap="1">
                <wp:simplePos x="0" y="0"/>
                <wp:positionH relativeFrom="column">
                  <wp:posOffset>7864475</wp:posOffset>
                </wp:positionH>
                <wp:positionV relativeFrom="paragraph">
                  <wp:posOffset>5677535</wp:posOffset>
                </wp:positionV>
                <wp:extent cx="850265" cy="692150"/>
                <wp:effectExtent l="6350" t="10160" r="38735" b="12065"/>
                <wp:wrapNone/>
                <wp:docPr id="28" name="Group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0265" cy="692150"/>
                          <a:chOff x="10" y="10"/>
                          <a:chExt cx="3114" cy="2557"/>
                        </a:xfrm>
                      </wpg:grpSpPr>
                      <wps:wsp>
                        <wps:cNvPr id="29" name="Freeform 759"/>
                        <wps:cNvSpPr>
                          <a:spLocks/>
                        </wps:cNvSpPr>
                        <wps:spPr bwMode="auto">
                          <a:xfrm>
                            <a:off x="70" y="10"/>
                            <a:ext cx="1040" cy="926"/>
                          </a:xfrm>
                          <a:custGeom>
                            <a:avLst/>
                            <a:gdLst>
                              <a:gd name="T0" fmla="*/ 30 w 1040"/>
                              <a:gd name="T1" fmla="*/ 385 h 926"/>
                              <a:gd name="T2" fmla="*/ 0 w 1040"/>
                              <a:gd name="T3" fmla="*/ 500 h 926"/>
                              <a:gd name="T4" fmla="*/ 0 w 1040"/>
                              <a:gd name="T5" fmla="*/ 575 h 926"/>
                              <a:gd name="T6" fmla="*/ 10 w 1040"/>
                              <a:gd name="T7" fmla="*/ 651 h 926"/>
                              <a:gd name="T8" fmla="*/ 20 w 1040"/>
                              <a:gd name="T9" fmla="*/ 686 h 926"/>
                              <a:gd name="T10" fmla="*/ 45 w 1040"/>
                              <a:gd name="T11" fmla="*/ 751 h 926"/>
                              <a:gd name="T12" fmla="*/ 85 w 1040"/>
                              <a:gd name="T13" fmla="*/ 806 h 926"/>
                              <a:gd name="T14" fmla="*/ 135 w 1040"/>
                              <a:gd name="T15" fmla="*/ 846 h 926"/>
                              <a:gd name="T16" fmla="*/ 195 w 1040"/>
                              <a:gd name="T17" fmla="*/ 876 h 926"/>
                              <a:gd name="T18" fmla="*/ 300 w 1040"/>
                              <a:gd name="T19" fmla="*/ 906 h 926"/>
                              <a:gd name="T20" fmla="*/ 500 w 1040"/>
                              <a:gd name="T21" fmla="*/ 926 h 926"/>
                              <a:gd name="T22" fmla="*/ 600 w 1040"/>
                              <a:gd name="T23" fmla="*/ 916 h 926"/>
                              <a:gd name="T24" fmla="*/ 770 w 1040"/>
                              <a:gd name="T25" fmla="*/ 871 h 926"/>
                              <a:gd name="T26" fmla="*/ 845 w 1040"/>
                              <a:gd name="T27" fmla="*/ 831 h 926"/>
                              <a:gd name="T28" fmla="*/ 910 w 1040"/>
                              <a:gd name="T29" fmla="*/ 786 h 926"/>
                              <a:gd name="T30" fmla="*/ 940 w 1040"/>
                              <a:gd name="T31" fmla="*/ 756 h 926"/>
                              <a:gd name="T32" fmla="*/ 985 w 1040"/>
                              <a:gd name="T33" fmla="*/ 696 h 926"/>
                              <a:gd name="T34" fmla="*/ 1020 w 1040"/>
                              <a:gd name="T35" fmla="*/ 636 h 926"/>
                              <a:gd name="T36" fmla="*/ 1035 w 1040"/>
                              <a:gd name="T37" fmla="*/ 565 h 926"/>
                              <a:gd name="T38" fmla="*/ 1040 w 1040"/>
                              <a:gd name="T39" fmla="*/ 525 h 926"/>
                              <a:gd name="T40" fmla="*/ 1035 w 1040"/>
                              <a:gd name="T41" fmla="*/ 445 h 926"/>
                              <a:gd name="T42" fmla="*/ 1010 w 1040"/>
                              <a:gd name="T43" fmla="*/ 360 h 926"/>
                              <a:gd name="T44" fmla="*/ 970 w 1040"/>
                              <a:gd name="T45" fmla="*/ 270 h 926"/>
                              <a:gd name="T46" fmla="*/ 910 w 1040"/>
                              <a:gd name="T47" fmla="*/ 185 h 926"/>
                              <a:gd name="T48" fmla="*/ 645 w 1040"/>
                              <a:gd name="T49" fmla="*/ 5 h 926"/>
                              <a:gd name="T50" fmla="*/ 585 w 1040"/>
                              <a:gd name="T51" fmla="*/ 0 h 926"/>
                              <a:gd name="T52" fmla="*/ 475 w 1040"/>
                              <a:gd name="T53" fmla="*/ 10 h 926"/>
                              <a:gd name="T54" fmla="*/ 370 w 1040"/>
                              <a:gd name="T55" fmla="*/ 40 h 926"/>
                              <a:gd name="T56" fmla="*/ 275 w 1040"/>
                              <a:gd name="T57" fmla="*/ 80 h 926"/>
                              <a:gd name="T58" fmla="*/ 235 w 1040"/>
                              <a:gd name="T59" fmla="*/ 110 h 926"/>
                              <a:gd name="T60" fmla="*/ 165 w 1040"/>
                              <a:gd name="T61" fmla="*/ 165 h 926"/>
                              <a:gd name="T62" fmla="*/ 110 w 1040"/>
                              <a:gd name="T63" fmla="*/ 230 h 926"/>
                              <a:gd name="T64" fmla="*/ 65 w 1040"/>
                              <a:gd name="T65" fmla="*/ 300 h 926"/>
                              <a:gd name="T66" fmla="*/ 30 w 1040"/>
                              <a:gd name="T67" fmla="*/ 385 h 9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040" h="926">
                                <a:moveTo>
                                  <a:pt x="30" y="385"/>
                                </a:moveTo>
                                <a:lnTo>
                                  <a:pt x="30" y="385"/>
                                </a:lnTo>
                                <a:lnTo>
                                  <a:pt x="5" y="460"/>
                                </a:lnTo>
                                <a:lnTo>
                                  <a:pt x="0" y="500"/>
                                </a:lnTo>
                                <a:lnTo>
                                  <a:pt x="0" y="535"/>
                                </a:lnTo>
                                <a:lnTo>
                                  <a:pt x="0" y="575"/>
                                </a:lnTo>
                                <a:lnTo>
                                  <a:pt x="5" y="610"/>
                                </a:lnTo>
                                <a:lnTo>
                                  <a:pt x="10" y="651"/>
                                </a:lnTo>
                                <a:lnTo>
                                  <a:pt x="20" y="686"/>
                                </a:lnTo>
                                <a:lnTo>
                                  <a:pt x="30" y="721"/>
                                </a:lnTo>
                                <a:lnTo>
                                  <a:pt x="45" y="751"/>
                                </a:lnTo>
                                <a:lnTo>
                                  <a:pt x="65" y="781"/>
                                </a:lnTo>
                                <a:lnTo>
                                  <a:pt x="85" y="806"/>
                                </a:lnTo>
                                <a:lnTo>
                                  <a:pt x="110" y="831"/>
                                </a:lnTo>
                                <a:lnTo>
                                  <a:pt x="135" y="846"/>
                                </a:lnTo>
                                <a:lnTo>
                                  <a:pt x="165" y="866"/>
                                </a:lnTo>
                                <a:lnTo>
                                  <a:pt x="195" y="876"/>
                                </a:lnTo>
                                <a:lnTo>
                                  <a:pt x="300" y="906"/>
                                </a:lnTo>
                                <a:lnTo>
                                  <a:pt x="400" y="921"/>
                                </a:lnTo>
                                <a:lnTo>
                                  <a:pt x="500" y="926"/>
                                </a:lnTo>
                                <a:lnTo>
                                  <a:pt x="600" y="916"/>
                                </a:lnTo>
                                <a:lnTo>
                                  <a:pt x="690" y="896"/>
                                </a:lnTo>
                                <a:lnTo>
                                  <a:pt x="770" y="871"/>
                                </a:lnTo>
                                <a:lnTo>
                                  <a:pt x="810" y="851"/>
                                </a:lnTo>
                                <a:lnTo>
                                  <a:pt x="845" y="831"/>
                                </a:lnTo>
                                <a:lnTo>
                                  <a:pt x="880" y="811"/>
                                </a:lnTo>
                                <a:lnTo>
                                  <a:pt x="910" y="786"/>
                                </a:lnTo>
                                <a:lnTo>
                                  <a:pt x="940" y="756"/>
                                </a:lnTo>
                                <a:lnTo>
                                  <a:pt x="965" y="726"/>
                                </a:lnTo>
                                <a:lnTo>
                                  <a:pt x="985" y="696"/>
                                </a:lnTo>
                                <a:lnTo>
                                  <a:pt x="1005" y="666"/>
                                </a:lnTo>
                                <a:lnTo>
                                  <a:pt x="1020" y="636"/>
                                </a:lnTo>
                                <a:lnTo>
                                  <a:pt x="1030" y="600"/>
                                </a:lnTo>
                                <a:lnTo>
                                  <a:pt x="1035" y="565"/>
                                </a:lnTo>
                                <a:lnTo>
                                  <a:pt x="1040" y="525"/>
                                </a:lnTo>
                                <a:lnTo>
                                  <a:pt x="1040" y="485"/>
                                </a:lnTo>
                                <a:lnTo>
                                  <a:pt x="1035" y="445"/>
                                </a:lnTo>
                                <a:lnTo>
                                  <a:pt x="1025" y="400"/>
                                </a:lnTo>
                                <a:lnTo>
                                  <a:pt x="1010" y="360"/>
                                </a:lnTo>
                                <a:lnTo>
                                  <a:pt x="995" y="315"/>
                                </a:lnTo>
                                <a:lnTo>
                                  <a:pt x="970" y="270"/>
                                </a:lnTo>
                                <a:lnTo>
                                  <a:pt x="940" y="230"/>
                                </a:lnTo>
                                <a:lnTo>
                                  <a:pt x="910" y="185"/>
                                </a:lnTo>
                                <a:lnTo>
                                  <a:pt x="330" y="736"/>
                                </a:lnTo>
                                <a:lnTo>
                                  <a:pt x="645" y="5"/>
                                </a:lnTo>
                                <a:lnTo>
                                  <a:pt x="585" y="0"/>
                                </a:lnTo>
                                <a:lnTo>
                                  <a:pt x="525" y="5"/>
                                </a:lnTo>
                                <a:lnTo>
                                  <a:pt x="475" y="10"/>
                                </a:lnTo>
                                <a:lnTo>
                                  <a:pt x="420" y="25"/>
                                </a:lnTo>
                                <a:lnTo>
                                  <a:pt x="370" y="40"/>
                                </a:lnTo>
                                <a:lnTo>
                                  <a:pt x="320" y="55"/>
                                </a:lnTo>
                                <a:lnTo>
                                  <a:pt x="275" y="80"/>
                                </a:lnTo>
                                <a:lnTo>
                                  <a:pt x="235" y="110"/>
                                </a:lnTo>
                                <a:lnTo>
                                  <a:pt x="200" y="135"/>
                                </a:lnTo>
                                <a:lnTo>
                                  <a:pt x="165" y="165"/>
                                </a:lnTo>
                                <a:lnTo>
                                  <a:pt x="135" y="195"/>
                                </a:lnTo>
                                <a:lnTo>
                                  <a:pt x="110" y="230"/>
                                </a:lnTo>
                                <a:lnTo>
                                  <a:pt x="85" y="265"/>
                                </a:lnTo>
                                <a:lnTo>
                                  <a:pt x="65" y="300"/>
                                </a:lnTo>
                                <a:lnTo>
                                  <a:pt x="45" y="340"/>
                                </a:lnTo>
                                <a:lnTo>
                                  <a:pt x="30" y="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760"/>
                        <wps:cNvSpPr>
                          <a:spLocks/>
                        </wps:cNvSpPr>
                        <wps:spPr bwMode="auto">
                          <a:xfrm>
                            <a:off x="1979" y="1846"/>
                            <a:ext cx="920" cy="721"/>
                          </a:xfrm>
                          <a:custGeom>
                            <a:avLst/>
                            <a:gdLst>
                              <a:gd name="T0" fmla="*/ 870 w 920"/>
                              <a:gd name="T1" fmla="*/ 146 h 721"/>
                              <a:gd name="T2" fmla="*/ 870 w 920"/>
                              <a:gd name="T3" fmla="*/ 146 h 721"/>
                              <a:gd name="T4" fmla="*/ 795 w 920"/>
                              <a:gd name="T5" fmla="*/ 96 h 721"/>
                              <a:gd name="T6" fmla="*/ 720 w 920"/>
                              <a:gd name="T7" fmla="*/ 55 h 721"/>
                              <a:gd name="T8" fmla="*/ 635 w 920"/>
                              <a:gd name="T9" fmla="*/ 25 h 721"/>
                              <a:gd name="T10" fmla="*/ 545 w 920"/>
                              <a:gd name="T11" fmla="*/ 10 h 721"/>
                              <a:gd name="T12" fmla="*/ 545 w 920"/>
                              <a:gd name="T13" fmla="*/ 10 h 721"/>
                              <a:gd name="T14" fmla="*/ 465 w 920"/>
                              <a:gd name="T15" fmla="*/ 0 h 721"/>
                              <a:gd name="T16" fmla="*/ 385 w 920"/>
                              <a:gd name="T17" fmla="*/ 0 h 721"/>
                              <a:gd name="T18" fmla="*/ 305 w 920"/>
                              <a:gd name="T19" fmla="*/ 10 h 721"/>
                              <a:gd name="T20" fmla="*/ 235 w 920"/>
                              <a:gd name="T21" fmla="*/ 30 h 721"/>
                              <a:gd name="T22" fmla="*/ 235 w 920"/>
                              <a:gd name="T23" fmla="*/ 30 h 721"/>
                              <a:gd name="T24" fmla="*/ 165 w 920"/>
                              <a:gd name="T25" fmla="*/ 55 h 721"/>
                              <a:gd name="T26" fmla="*/ 110 w 920"/>
                              <a:gd name="T27" fmla="*/ 91 h 721"/>
                              <a:gd name="T28" fmla="*/ 85 w 920"/>
                              <a:gd name="T29" fmla="*/ 106 h 721"/>
                              <a:gd name="T30" fmla="*/ 60 w 920"/>
                              <a:gd name="T31" fmla="*/ 126 h 721"/>
                              <a:gd name="T32" fmla="*/ 45 w 920"/>
                              <a:gd name="T33" fmla="*/ 151 h 721"/>
                              <a:gd name="T34" fmla="*/ 30 w 920"/>
                              <a:gd name="T35" fmla="*/ 171 h 721"/>
                              <a:gd name="T36" fmla="*/ 30 w 920"/>
                              <a:gd name="T37" fmla="*/ 171 h 721"/>
                              <a:gd name="T38" fmla="*/ 15 w 920"/>
                              <a:gd name="T39" fmla="*/ 201 h 721"/>
                              <a:gd name="T40" fmla="*/ 5 w 920"/>
                              <a:gd name="T41" fmla="*/ 226 h 721"/>
                              <a:gd name="T42" fmla="*/ 0 w 920"/>
                              <a:gd name="T43" fmla="*/ 256 h 721"/>
                              <a:gd name="T44" fmla="*/ 0 w 920"/>
                              <a:gd name="T45" fmla="*/ 286 h 721"/>
                              <a:gd name="T46" fmla="*/ 0 w 920"/>
                              <a:gd name="T47" fmla="*/ 311 h 721"/>
                              <a:gd name="T48" fmla="*/ 10 w 920"/>
                              <a:gd name="T49" fmla="*/ 341 h 721"/>
                              <a:gd name="T50" fmla="*/ 20 w 920"/>
                              <a:gd name="T51" fmla="*/ 376 h 721"/>
                              <a:gd name="T52" fmla="*/ 35 w 920"/>
                              <a:gd name="T53" fmla="*/ 406 h 721"/>
                              <a:gd name="T54" fmla="*/ 675 w 920"/>
                              <a:gd name="T55" fmla="*/ 221 h 721"/>
                              <a:gd name="T56" fmla="*/ 190 w 920"/>
                              <a:gd name="T57" fmla="*/ 651 h 721"/>
                              <a:gd name="T58" fmla="*/ 190 w 920"/>
                              <a:gd name="T59" fmla="*/ 651 h 721"/>
                              <a:gd name="T60" fmla="*/ 275 w 920"/>
                              <a:gd name="T61" fmla="*/ 686 h 721"/>
                              <a:gd name="T62" fmla="*/ 355 w 920"/>
                              <a:gd name="T63" fmla="*/ 706 h 721"/>
                              <a:gd name="T64" fmla="*/ 440 w 920"/>
                              <a:gd name="T65" fmla="*/ 721 h 721"/>
                              <a:gd name="T66" fmla="*/ 520 w 920"/>
                              <a:gd name="T67" fmla="*/ 721 h 721"/>
                              <a:gd name="T68" fmla="*/ 520 w 920"/>
                              <a:gd name="T69" fmla="*/ 721 h 721"/>
                              <a:gd name="T70" fmla="*/ 595 w 920"/>
                              <a:gd name="T71" fmla="*/ 711 h 721"/>
                              <a:gd name="T72" fmla="*/ 660 w 920"/>
                              <a:gd name="T73" fmla="*/ 691 h 721"/>
                              <a:gd name="T74" fmla="*/ 725 w 920"/>
                              <a:gd name="T75" fmla="*/ 666 h 721"/>
                              <a:gd name="T76" fmla="*/ 780 w 920"/>
                              <a:gd name="T77" fmla="*/ 631 h 721"/>
                              <a:gd name="T78" fmla="*/ 780 w 920"/>
                              <a:gd name="T79" fmla="*/ 631 h 721"/>
                              <a:gd name="T80" fmla="*/ 830 w 920"/>
                              <a:gd name="T81" fmla="*/ 586 h 721"/>
                              <a:gd name="T82" fmla="*/ 865 w 920"/>
                              <a:gd name="T83" fmla="*/ 536 h 721"/>
                              <a:gd name="T84" fmla="*/ 895 w 920"/>
                              <a:gd name="T85" fmla="*/ 486 h 721"/>
                              <a:gd name="T86" fmla="*/ 915 w 920"/>
                              <a:gd name="T87" fmla="*/ 426 h 721"/>
                              <a:gd name="T88" fmla="*/ 915 w 920"/>
                              <a:gd name="T89" fmla="*/ 426 h 721"/>
                              <a:gd name="T90" fmla="*/ 920 w 920"/>
                              <a:gd name="T91" fmla="*/ 391 h 721"/>
                              <a:gd name="T92" fmla="*/ 920 w 920"/>
                              <a:gd name="T93" fmla="*/ 356 h 721"/>
                              <a:gd name="T94" fmla="*/ 920 w 920"/>
                              <a:gd name="T95" fmla="*/ 321 h 721"/>
                              <a:gd name="T96" fmla="*/ 915 w 920"/>
                              <a:gd name="T97" fmla="*/ 286 h 721"/>
                              <a:gd name="T98" fmla="*/ 900 w 920"/>
                              <a:gd name="T99" fmla="*/ 216 h 721"/>
                              <a:gd name="T100" fmla="*/ 870 w 920"/>
                              <a:gd name="T101" fmla="*/ 146 h 721"/>
                              <a:gd name="T102" fmla="*/ 870 w 920"/>
                              <a:gd name="T103" fmla="*/ 146 h 7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920" h="721">
                                <a:moveTo>
                                  <a:pt x="870" y="146"/>
                                </a:moveTo>
                                <a:lnTo>
                                  <a:pt x="870" y="146"/>
                                </a:lnTo>
                                <a:lnTo>
                                  <a:pt x="795" y="96"/>
                                </a:lnTo>
                                <a:lnTo>
                                  <a:pt x="720" y="55"/>
                                </a:lnTo>
                                <a:lnTo>
                                  <a:pt x="635" y="25"/>
                                </a:lnTo>
                                <a:lnTo>
                                  <a:pt x="545" y="10"/>
                                </a:lnTo>
                                <a:lnTo>
                                  <a:pt x="465" y="0"/>
                                </a:lnTo>
                                <a:lnTo>
                                  <a:pt x="385" y="0"/>
                                </a:lnTo>
                                <a:lnTo>
                                  <a:pt x="305" y="10"/>
                                </a:lnTo>
                                <a:lnTo>
                                  <a:pt x="235" y="30"/>
                                </a:lnTo>
                                <a:lnTo>
                                  <a:pt x="165" y="55"/>
                                </a:lnTo>
                                <a:lnTo>
                                  <a:pt x="110" y="91"/>
                                </a:lnTo>
                                <a:lnTo>
                                  <a:pt x="85" y="106"/>
                                </a:lnTo>
                                <a:lnTo>
                                  <a:pt x="60" y="126"/>
                                </a:lnTo>
                                <a:lnTo>
                                  <a:pt x="45" y="151"/>
                                </a:lnTo>
                                <a:lnTo>
                                  <a:pt x="30" y="171"/>
                                </a:lnTo>
                                <a:lnTo>
                                  <a:pt x="15" y="201"/>
                                </a:lnTo>
                                <a:lnTo>
                                  <a:pt x="5" y="226"/>
                                </a:lnTo>
                                <a:lnTo>
                                  <a:pt x="0" y="256"/>
                                </a:lnTo>
                                <a:lnTo>
                                  <a:pt x="0" y="286"/>
                                </a:lnTo>
                                <a:lnTo>
                                  <a:pt x="0" y="311"/>
                                </a:lnTo>
                                <a:lnTo>
                                  <a:pt x="10" y="341"/>
                                </a:lnTo>
                                <a:lnTo>
                                  <a:pt x="20" y="376"/>
                                </a:lnTo>
                                <a:lnTo>
                                  <a:pt x="35" y="406"/>
                                </a:lnTo>
                                <a:lnTo>
                                  <a:pt x="675" y="221"/>
                                </a:lnTo>
                                <a:lnTo>
                                  <a:pt x="190" y="651"/>
                                </a:lnTo>
                                <a:lnTo>
                                  <a:pt x="275" y="686"/>
                                </a:lnTo>
                                <a:lnTo>
                                  <a:pt x="355" y="706"/>
                                </a:lnTo>
                                <a:lnTo>
                                  <a:pt x="440" y="721"/>
                                </a:lnTo>
                                <a:lnTo>
                                  <a:pt x="520" y="721"/>
                                </a:lnTo>
                                <a:lnTo>
                                  <a:pt x="595" y="711"/>
                                </a:lnTo>
                                <a:lnTo>
                                  <a:pt x="660" y="691"/>
                                </a:lnTo>
                                <a:lnTo>
                                  <a:pt x="725" y="666"/>
                                </a:lnTo>
                                <a:lnTo>
                                  <a:pt x="780" y="631"/>
                                </a:lnTo>
                                <a:lnTo>
                                  <a:pt x="830" y="586"/>
                                </a:lnTo>
                                <a:lnTo>
                                  <a:pt x="865" y="536"/>
                                </a:lnTo>
                                <a:lnTo>
                                  <a:pt x="895" y="486"/>
                                </a:lnTo>
                                <a:lnTo>
                                  <a:pt x="915" y="426"/>
                                </a:lnTo>
                                <a:lnTo>
                                  <a:pt x="920" y="391"/>
                                </a:lnTo>
                                <a:lnTo>
                                  <a:pt x="920" y="356"/>
                                </a:lnTo>
                                <a:lnTo>
                                  <a:pt x="920" y="321"/>
                                </a:lnTo>
                                <a:lnTo>
                                  <a:pt x="915" y="286"/>
                                </a:lnTo>
                                <a:lnTo>
                                  <a:pt x="900" y="216"/>
                                </a:lnTo>
                                <a:lnTo>
                                  <a:pt x="87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761"/>
                        <wps:cNvSpPr>
                          <a:spLocks/>
                        </wps:cNvSpPr>
                        <wps:spPr bwMode="auto">
                          <a:xfrm>
                            <a:off x="10" y="866"/>
                            <a:ext cx="410" cy="575"/>
                          </a:xfrm>
                          <a:custGeom>
                            <a:avLst/>
                            <a:gdLst>
                              <a:gd name="T0" fmla="*/ 10 w 410"/>
                              <a:gd name="T1" fmla="*/ 405 h 575"/>
                              <a:gd name="T2" fmla="*/ 10 w 410"/>
                              <a:gd name="T3" fmla="*/ 405 h 575"/>
                              <a:gd name="T4" fmla="*/ 30 w 410"/>
                              <a:gd name="T5" fmla="*/ 455 h 575"/>
                              <a:gd name="T6" fmla="*/ 60 w 410"/>
                              <a:gd name="T7" fmla="*/ 495 h 575"/>
                              <a:gd name="T8" fmla="*/ 95 w 410"/>
                              <a:gd name="T9" fmla="*/ 525 h 575"/>
                              <a:gd name="T10" fmla="*/ 140 w 410"/>
                              <a:gd name="T11" fmla="*/ 550 h 575"/>
                              <a:gd name="T12" fmla="*/ 140 w 410"/>
                              <a:gd name="T13" fmla="*/ 550 h 575"/>
                              <a:gd name="T14" fmla="*/ 170 w 410"/>
                              <a:gd name="T15" fmla="*/ 560 h 575"/>
                              <a:gd name="T16" fmla="*/ 200 w 410"/>
                              <a:gd name="T17" fmla="*/ 570 h 575"/>
                              <a:gd name="T18" fmla="*/ 230 w 410"/>
                              <a:gd name="T19" fmla="*/ 575 h 575"/>
                              <a:gd name="T20" fmla="*/ 265 w 410"/>
                              <a:gd name="T21" fmla="*/ 575 h 575"/>
                              <a:gd name="T22" fmla="*/ 335 w 410"/>
                              <a:gd name="T23" fmla="*/ 570 h 575"/>
                              <a:gd name="T24" fmla="*/ 410 w 410"/>
                              <a:gd name="T25" fmla="*/ 555 h 575"/>
                              <a:gd name="T26" fmla="*/ 410 w 410"/>
                              <a:gd name="T27" fmla="*/ 555 h 575"/>
                              <a:gd name="T28" fmla="*/ 360 w 410"/>
                              <a:gd name="T29" fmla="*/ 535 h 575"/>
                              <a:gd name="T30" fmla="*/ 315 w 410"/>
                              <a:gd name="T31" fmla="*/ 515 h 575"/>
                              <a:gd name="T32" fmla="*/ 270 w 410"/>
                              <a:gd name="T33" fmla="*/ 490 h 575"/>
                              <a:gd name="T34" fmla="*/ 235 w 410"/>
                              <a:gd name="T35" fmla="*/ 465 h 575"/>
                              <a:gd name="T36" fmla="*/ 205 w 410"/>
                              <a:gd name="T37" fmla="*/ 440 h 575"/>
                              <a:gd name="T38" fmla="*/ 180 w 410"/>
                              <a:gd name="T39" fmla="*/ 410 h 575"/>
                              <a:gd name="T40" fmla="*/ 160 w 410"/>
                              <a:gd name="T41" fmla="*/ 380 h 575"/>
                              <a:gd name="T42" fmla="*/ 145 w 410"/>
                              <a:gd name="T43" fmla="*/ 345 h 575"/>
                              <a:gd name="T44" fmla="*/ 135 w 410"/>
                              <a:gd name="T45" fmla="*/ 310 h 575"/>
                              <a:gd name="T46" fmla="*/ 130 w 410"/>
                              <a:gd name="T47" fmla="*/ 270 h 575"/>
                              <a:gd name="T48" fmla="*/ 130 w 410"/>
                              <a:gd name="T49" fmla="*/ 230 h 575"/>
                              <a:gd name="T50" fmla="*/ 135 w 410"/>
                              <a:gd name="T51" fmla="*/ 190 h 575"/>
                              <a:gd name="T52" fmla="*/ 145 w 410"/>
                              <a:gd name="T53" fmla="*/ 145 h 575"/>
                              <a:gd name="T54" fmla="*/ 165 w 410"/>
                              <a:gd name="T55" fmla="*/ 100 h 575"/>
                              <a:gd name="T56" fmla="*/ 185 w 410"/>
                              <a:gd name="T57" fmla="*/ 50 h 575"/>
                              <a:gd name="T58" fmla="*/ 210 w 410"/>
                              <a:gd name="T59" fmla="*/ 0 h 575"/>
                              <a:gd name="T60" fmla="*/ 210 w 410"/>
                              <a:gd name="T61" fmla="*/ 0 h 575"/>
                              <a:gd name="T62" fmla="*/ 150 w 410"/>
                              <a:gd name="T63" fmla="*/ 45 h 575"/>
                              <a:gd name="T64" fmla="*/ 100 w 410"/>
                              <a:gd name="T65" fmla="*/ 90 h 575"/>
                              <a:gd name="T66" fmla="*/ 60 w 410"/>
                              <a:gd name="T67" fmla="*/ 140 h 575"/>
                              <a:gd name="T68" fmla="*/ 30 w 410"/>
                              <a:gd name="T69" fmla="*/ 200 h 575"/>
                              <a:gd name="T70" fmla="*/ 30 w 410"/>
                              <a:gd name="T71" fmla="*/ 200 h 575"/>
                              <a:gd name="T72" fmla="*/ 10 w 410"/>
                              <a:gd name="T73" fmla="*/ 250 h 575"/>
                              <a:gd name="T74" fmla="*/ 0 w 410"/>
                              <a:gd name="T75" fmla="*/ 305 h 575"/>
                              <a:gd name="T76" fmla="*/ 0 w 410"/>
                              <a:gd name="T77" fmla="*/ 355 h 575"/>
                              <a:gd name="T78" fmla="*/ 10 w 410"/>
                              <a:gd name="T79" fmla="*/ 405 h 575"/>
                              <a:gd name="T80" fmla="*/ 10 w 410"/>
                              <a:gd name="T81" fmla="*/ 405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10" h="575">
                                <a:moveTo>
                                  <a:pt x="10" y="405"/>
                                </a:moveTo>
                                <a:lnTo>
                                  <a:pt x="10" y="405"/>
                                </a:lnTo>
                                <a:lnTo>
                                  <a:pt x="30" y="455"/>
                                </a:lnTo>
                                <a:lnTo>
                                  <a:pt x="60" y="495"/>
                                </a:lnTo>
                                <a:lnTo>
                                  <a:pt x="95" y="525"/>
                                </a:lnTo>
                                <a:lnTo>
                                  <a:pt x="140" y="550"/>
                                </a:lnTo>
                                <a:lnTo>
                                  <a:pt x="170" y="560"/>
                                </a:lnTo>
                                <a:lnTo>
                                  <a:pt x="200" y="570"/>
                                </a:lnTo>
                                <a:lnTo>
                                  <a:pt x="230" y="575"/>
                                </a:lnTo>
                                <a:lnTo>
                                  <a:pt x="265" y="575"/>
                                </a:lnTo>
                                <a:lnTo>
                                  <a:pt x="335" y="570"/>
                                </a:lnTo>
                                <a:lnTo>
                                  <a:pt x="410" y="555"/>
                                </a:lnTo>
                                <a:lnTo>
                                  <a:pt x="360" y="535"/>
                                </a:lnTo>
                                <a:lnTo>
                                  <a:pt x="315" y="515"/>
                                </a:lnTo>
                                <a:lnTo>
                                  <a:pt x="270" y="490"/>
                                </a:lnTo>
                                <a:lnTo>
                                  <a:pt x="235" y="465"/>
                                </a:lnTo>
                                <a:lnTo>
                                  <a:pt x="205" y="440"/>
                                </a:lnTo>
                                <a:lnTo>
                                  <a:pt x="180" y="410"/>
                                </a:lnTo>
                                <a:lnTo>
                                  <a:pt x="160" y="380"/>
                                </a:lnTo>
                                <a:lnTo>
                                  <a:pt x="145" y="345"/>
                                </a:lnTo>
                                <a:lnTo>
                                  <a:pt x="135" y="310"/>
                                </a:lnTo>
                                <a:lnTo>
                                  <a:pt x="130" y="270"/>
                                </a:lnTo>
                                <a:lnTo>
                                  <a:pt x="130" y="230"/>
                                </a:lnTo>
                                <a:lnTo>
                                  <a:pt x="135" y="190"/>
                                </a:lnTo>
                                <a:lnTo>
                                  <a:pt x="145" y="145"/>
                                </a:lnTo>
                                <a:lnTo>
                                  <a:pt x="165" y="100"/>
                                </a:lnTo>
                                <a:lnTo>
                                  <a:pt x="185" y="50"/>
                                </a:lnTo>
                                <a:lnTo>
                                  <a:pt x="210" y="0"/>
                                </a:lnTo>
                                <a:lnTo>
                                  <a:pt x="150" y="45"/>
                                </a:lnTo>
                                <a:lnTo>
                                  <a:pt x="100" y="90"/>
                                </a:lnTo>
                                <a:lnTo>
                                  <a:pt x="60" y="140"/>
                                </a:lnTo>
                                <a:lnTo>
                                  <a:pt x="30" y="200"/>
                                </a:lnTo>
                                <a:lnTo>
                                  <a:pt x="10" y="250"/>
                                </a:lnTo>
                                <a:lnTo>
                                  <a:pt x="0" y="305"/>
                                </a:lnTo>
                                <a:lnTo>
                                  <a:pt x="0" y="355"/>
                                </a:lnTo>
                                <a:lnTo>
                                  <a:pt x="10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762"/>
                        <wps:cNvSpPr>
                          <a:spLocks/>
                        </wps:cNvSpPr>
                        <wps:spPr bwMode="auto">
                          <a:xfrm>
                            <a:off x="2794" y="1421"/>
                            <a:ext cx="285" cy="571"/>
                          </a:xfrm>
                          <a:custGeom>
                            <a:avLst/>
                            <a:gdLst>
                              <a:gd name="T0" fmla="*/ 0 w 285"/>
                              <a:gd name="T1" fmla="*/ 0 h 571"/>
                              <a:gd name="T2" fmla="*/ 0 w 285"/>
                              <a:gd name="T3" fmla="*/ 0 h 571"/>
                              <a:gd name="T4" fmla="*/ 60 w 285"/>
                              <a:gd name="T5" fmla="*/ 75 h 571"/>
                              <a:gd name="T6" fmla="*/ 85 w 285"/>
                              <a:gd name="T7" fmla="*/ 115 h 571"/>
                              <a:gd name="T8" fmla="*/ 110 w 285"/>
                              <a:gd name="T9" fmla="*/ 150 h 571"/>
                              <a:gd name="T10" fmla="*/ 125 w 285"/>
                              <a:gd name="T11" fmla="*/ 185 h 571"/>
                              <a:gd name="T12" fmla="*/ 140 w 285"/>
                              <a:gd name="T13" fmla="*/ 225 h 571"/>
                              <a:gd name="T14" fmla="*/ 150 w 285"/>
                              <a:gd name="T15" fmla="*/ 260 h 571"/>
                              <a:gd name="T16" fmla="*/ 155 w 285"/>
                              <a:gd name="T17" fmla="*/ 295 h 571"/>
                              <a:gd name="T18" fmla="*/ 155 w 285"/>
                              <a:gd name="T19" fmla="*/ 330 h 571"/>
                              <a:gd name="T20" fmla="*/ 155 w 285"/>
                              <a:gd name="T21" fmla="*/ 365 h 571"/>
                              <a:gd name="T22" fmla="*/ 145 w 285"/>
                              <a:gd name="T23" fmla="*/ 400 h 571"/>
                              <a:gd name="T24" fmla="*/ 135 w 285"/>
                              <a:gd name="T25" fmla="*/ 435 h 571"/>
                              <a:gd name="T26" fmla="*/ 120 w 285"/>
                              <a:gd name="T27" fmla="*/ 470 h 571"/>
                              <a:gd name="T28" fmla="*/ 105 w 285"/>
                              <a:gd name="T29" fmla="*/ 505 h 571"/>
                              <a:gd name="T30" fmla="*/ 80 w 285"/>
                              <a:gd name="T31" fmla="*/ 536 h 571"/>
                              <a:gd name="T32" fmla="*/ 55 w 285"/>
                              <a:gd name="T33" fmla="*/ 571 h 571"/>
                              <a:gd name="T34" fmla="*/ 55 w 285"/>
                              <a:gd name="T35" fmla="*/ 571 h 571"/>
                              <a:gd name="T36" fmla="*/ 110 w 285"/>
                              <a:gd name="T37" fmla="*/ 546 h 571"/>
                              <a:gd name="T38" fmla="*/ 160 w 285"/>
                              <a:gd name="T39" fmla="*/ 521 h 571"/>
                              <a:gd name="T40" fmla="*/ 200 w 285"/>
                              <a:gd name="T41" fmla="*/ 495 h 571"/>
                              <a:gd name="T42" fmla="*/ 235 w 285"/>
                              <a:gd name="T43" fmla="*/ 465 h 571"/>
                              <a:gd name="T44" fmla="*/ 260 w 285"/>
                              <a:gd name="T45" fmla="*/ 435 h 571"/>
                              <a:gd name="T46" fmla="*/ 275 w 285"/>
                              <a:gd name="T47" fmla="*/ 400 h 571"/>
                              <a:gd name="T48" fmla="*/ 285 w 285"/>
                              <a:gd name="T49" fmla="*/ 370 h 571"/>
                              <a:gd name="T50" fmla="*/ 285 w 285"/>
                              <a:gd name="T51" fmla="*/ 335 h 571"/>
                              <a:gd name="T52" fmla="*/ 280 w 285"/>
                              <a:gd name="T53" fmla="*/ 295 h 571"/>
                              <a:gd name="T54" fmla="*/ 260 w 285"/>
                              <a:gd name="T55" fmla="*/ 260 h 571"/>
                              <a:gd name="T56" fmla="*/ 240 w 285"/>
                              <a:gd name="T57" fmla="*/ 220 h 571"/>
                              <a:gd name="T58" fmla="*/ 205 w 285"/>
                              <a:gd name="T59" fmla="*/ 180 h 571"/>
                              <a:gd name="T60" fmla="*/ 165 w 285"/>
                              <a:gd name="T61" fmla="*/ 135 h 571"/>
                              <a:gd name="T62" fmla="*/ 120 w 285"/>
                              <a:gd name="T63" fmla="*/ 90 h 571"/>
                              <a:gd name="T64" fmla="*/ 65 w 285"/>
                              <a:gd name="T65" fmla="*/ 45 h 571"/>
                              <a:gd name="T66" fmla="*/ 0 w 285"/>
                              <a:gd name="T67" fmla="*/ 0 h 571"/>
                              <a:gd name="T68" fmla="*/ 0 w 285"/>
                              <a:gd name="T69" fmla="*/ 0 h 5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85" h="57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60" y="75"/>
                                </a:lnTo>
                                <a:lnTo>
                                  <a:pt x="85" y="115"/>
                                </a:lnTo>
                                <a:lnTo>
                                  <a:pt x="110" y="150"/>
                                </a:lnTo>
                                <a:lnTo>
                                  <a:pt x="125" y="185"/>
                                </a:lnTo>
                                <a:lnTo>
                                  <a:pt x="140" y="225"/>
                                </a:lnTo>
                                <a:lnTo>
                                  <a:pt x="150" y="260"/>
                                </a:lnTo>
                                <a:lnTo>
                                  <a:pt x="155" y="295"/>
                                </a:lnTo>
                                <a:lnTo>
                                  <a:pt x="155" y="330"/>
                                </a:lnTo>
                                <a:lnTo>
                                  <a:pt x="155" y="365"/>
                                </a:lnTo>
                                <a:lnTo>
                                  <a:pt x="145" y="400"/>
                                </a:lnTo>
                                <a:lnTo>
                                  <a:pt x="135" y="435"/>
                                </a:lnTo>
                                <a:lnTo>
                                  <a:pt x="120" y="470"/>
                                </a:lnTo>
                                <a:lnTo>
                                  <a:pt x="105" y="505"/>
                                </a:lnTo>
                                <a:lnTo>
                                  <a:pt x="80" y="536"/>
                                </a:lnTo>
                                <a:lnTo>
                                  <a:pt x="55" y="571"/>
                                </a:lnTo>
                                <a:lnTo>
                                  <a:pt x="110" y="546"/>
                                </a:lnTo>
                                <a:lnTo>
                                  <a:pt x="160" y="521"/>
                                </a:lnTo>
                                <a:lnTo>
                                  <a:pt x="200" y="495"/>
                                </a:lnTo>
                                <a:lnTo>
                                  <a:pt x="235" y="465"/>
                                </a:lnTo>
                                <a:lnTo>
                                  <a:pt x="260" y="435"/>
                                </a:lnTo>
                                <a:lnTo>
                                  <a:pt x="275" y="400"/>
                                </a:lnTo>
                                <a:lnTo>
                                  <a:pt x="285" y="370"/>
                                </a:lnTo>
                                <a:lnTo>
                                  <a:pt x="285" y="335"/>
                                </a:lnTo>
                                <a:lnTo>
                                  <a:pt x="280" y="295"/>
                                </a:lnTo>
                                <a:lnTo>
                                  <a:pt x="260" y="260"/>
                                </a:lnTo>
                                <a:lnTo>
                                  <a:pt x="240" y="220"/>
                                </a:lnTo>
                                <a:lnTo>
                                  <a:pt x="205" y="180"/>
                                </a:lnTo>
                                <a:lnTo>
                                  <a:pt x="165" y="135"/>
                                </a:lnTo>
                                <a:lnTo>
                                  <a:pt x="120" y="90"/>
                                </a:lnTo>
                                <a:lnTo>
                                  <a:pt x="65" y="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763"/>
                        <wps:cNvSpPr>
                          <a:spLocks/>
                        </wps:cNvSpPr>
                        <wps:spPr bwMode="auto">
                          <a:xfrm>
                            <a:off x="420" y="856"/>
                            <a:ext cx="2374" cy="945"/>
                          </a:xfrm>
                          <a:custGeom>
                            <a:avLst/>
                            <a:gdLst>
                              <a:gd name="T0" fmla="*/ 1789 w 2374"/>
                              <a:gd name="T1" fmla="*/ 860 h 945"/>
                              <a:gd name="T2" fmla="*/ 1954 w 2374"/>
                              <a:gd name="T3" fmla="*/ 805 h 945"/>
                              <a:gd name="T4" fmla="*/ 2109 w 2374"/>
                              <a:gd name="T5" fmla="*/ 735 h 945"/>
                              <a:gd name="T6" fmla="*/ 2249 w 2374"/>
                              <a:gd name="T7" fmla="*/ 655 h 945"/>
                              <a:gd name="T8" fmla="*/ 2374 w 2374"/>
                              <a:gd name="T9" fmla="*/ 565 h 945"/>
                              <a:gd name="T10" fmla="*/ 2324 w 2374"/>
                              <a:gd name="T11" fmla="*/ 500 h 945"/>
                              <a:gd name="T12" fmla="*/ 2224 w 2374"/>
                              <a:gd name="T13" fmla="*/ 380 h 945"/>
                              <a:gd name="T14" fmla="*/ 2109 w 2374"/>
                              <a:gd name="T15" fmla="*/ 275 h 945"/>
                              <a:gd name="T16" fmla="*/ 1979 w 2374"/>
                              <a:gd name="T17" fmla="*/ 190 h 945"/>
                              <a:gd name="T18" fmla="*/ 1914 w 2374"/>
                              <a:gd name="T19" fmla="*/ 150 h 945"/>
                              <a:gd name="T20" fmla="*/ 1774 w 2374"/>
                              <a:gd name="T21" fmla="*/ 85 h 945"/>
                              <a:gd name="T22" fmla="*/ 1629 w 2374"/>
                              <a:gd name="T23" fmla="*/ 40 h 945"/>
                              <a:gd name="T24" fmla="*/ 1474 w 2374"/>
                              <a:gd name="T25" fmla="*/ 10 h 945"/>
                              <a:gd name="T26" fmla="*/ 1314 w 2374"/>
                              <a:gd name="T27" fmla="*/ 0 h 945"/>
                              <a:gd name="T28" fmla="*/ 1234 w 2374"/>
                              <a:gd name="T29" fmla="*/ 0 h 945"/>
                              <a:gd name="T30" fmla="*/ 1070 w 2374"/>
                              <a:gd name="T31" fmla="*/ 15 h 945"/>
                              <a:gd name="T32" fmla="*/ 905 w 2374"/>
                              <a:gd name="T33" fmla="*/ 50 h 945"/>
                              <a:gd name="T34" fmla="*/ 735 w 2374"/>
                              <a:gd name="T35" fmla="*/ 100 h 945"/>
                              <a:gd name="T36" fmla="*/ 655 w 2374"/>
                              <a:gd name="T37" fmla="*/ 135 h 945"/>
                              <a:gd name="T38" fmla="*/ 485 w 2374"/>
                              <a:gd name="T39" fmla="*/ 215 h 945"/>
                              <a:gd name="T40" fmla="*/ 315 w 2374"/>
                              <a:gd name="T41" fmla="*/ 315 h 945"/>
                              <a:gd name="T42" fmla="*/ 155 w 2374"/>
                              <a:gd name="T43" fmla="*/ 430 h 945"/>
                              <a:gd name="T44" fmla="*/ 0 w 2374"/>
                              <a:gd name="T45" fmla="*/ 565 h 945"/>
                              <a:gd name="T46" fmla="*/ 40 w 2374"/>
                              <a:gd name="T47" fmla="*/ 605 h 945"/>
                              <a:gd name="T48" fmla="*/ 135 w 2374"/>
                              <a:gd name="T49" fmla="*/ 685 h 945"/>
                              <a:gd name="T50" fmla="*/ 250 w 2374"/>
                              <a:gd name="T51" fmla="*/ 755 h 945"/>
                              <a:gd name="T52" fmla="*/ 380 w 2374"/>
                              <a:gd name="T53" fmla="*/ 815 h 945"/>
                              <a:gd name="T54" fmla="*/ 455 w 2374"/>
                              <a:gd name="T55" fmla="*/ 840 h 945"/>
                              <a:gd name="T56" fmla="*/ 605 w 2374"/>
                              <a:gd name="T57" fmla="*/ 885 h 945"/>
                              <a:gd name="T58" fmla="*/ 760 w 2374"/>
                              <a:gd name="T59" fmla="*/ 915 h 945"/>
                              <a:gd name="T60" fmla="*/ 930 w 2374"/>
                              <a:gd name="T61" fmla="*/ 935 h 945"/>
                              <a:gd name="T62" fmla="*/ 1100 w 2374"/>
                              <a:gd name="T63" fmla="*/ 945 h 945"/>
                              <a:gd name="T64" fmla="*/ 1279 w 2374"/>
                              <a:gd name="T65" fmla="*/ 945 h 945"/>
                              <a:gd name="T66" fmla="*/ 1454 w 2374"/>
                              <a:gd name="T67" fmla="*/ 930 h 945"/>
                              <a:gd name="T68" fmla="*/ 1624 w 2374"/>
                              <a:gd name="T69" fmla="*/ 900 h 945"/>
                              <a:gd name="T70" fmla="*/ 1789 w 2374"/>
                              <a:gd name="T71" fmla="*/ 860 h 9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374" h="945">
                                <a:moveTo>
                                  <a:pt x="1789" y="860"/>
                                </a:moveTo>
                                <a:lnTo>
                                  <a:pt x="1789" y="860"/>
                                </a:lnTo>
                                <a:lnTo>
                                  <a:pt x="1874" y="835"/>
                                </a:lnTo>
                                <a:lnTo>
                                  <a:pt x="1954" y="805"/>
                                </a:lnTo>
                                <a:lnTo>
                                  <a:pt x="2034" y="770"/>
                                </a:lnTo>
                                <a:lnTo>
                                  <a:pt x="2109" y="735"/>
                                </a:lnTo>
                                <a:lnTo>
                                  <a:pt x="2179" y="695"/>
                                </a:lnTo>
                                <a:lnTo>
                                  <a:pt x="2249" y="655"/>
                                </a:lnTo>
                                <a:lnTo>
                                  <a:pt x="2314" y="610"/>
                                </a:lnTo>
                                <a:lnTo>
                                  <a:pt x="2374" y="565"/>
                                </a:lnTo>
                                <a:lnTo>
                                  <a:pt x="2324" y="500"/>
                                </a:lnTo>
                                <a:lnTo>
                                  <a:pt x="2274" y="435"/>
                                </a:lnTo>
                                <a:lnTo>
                                  <a:pt x="2224" y="380"/>
                                </a:lnTo>
                                <a:lnTo>
                                  <a:pt x="2169" y="325"/>
                                </a:lnTo>
                                <a:lnTo>
                                  <a:pt x="2109" y="275"/>
                                </a:lnTo>
                                <a:lnTo>
                                  <a:pt x="2044" y="230"/>
                                </a:lnTo>
                                <a:lnTo>
                                  <a:pt x="1979" y="190"/>
                                </a:lnTo>
                                <a:lnTo>
                                  <a:pt x="1914" y="150"/>
                                </a:lnTo>
                                <a:lnTo>
                                  <a:pt x="1844" y="115"/>
                                </a:lnTo>
                                <a:lnTo>
                                  <a:pt x="1774" y="85"/>
                                </a:lnTo>
                                <a:lnTo>
                                  <a:pt x="1699" y="60"/>
                                </a:lnTo>
                                <a:lnTo>
                                  <a:pt x="1629" y="40"/>
                                </a:lnTo>
                                <a:lnTo>
                                  <a:pt x="1554" y="25"/>
                                </a:lnTo>
                                <a:lnTo>
                                  <a:pt x="1474" y="10"/>
                                </a:lnTo>
                                <a:lnTo>
                                  <a:pt x="1394" y="5"/>
                                </a:lnTo>
                                <a:lnTo>
                                  <a:pt x="1314" y="0"/>
                                </a:lnTo>
                                <a:lnTo>
                                  <a:pt x="1234" y="0"/>
                                </a:lnTo>
                                <a:lnTo>
                                  <a:pt x="1149" y="10"/>
                                </a:lnTo>
                                <a:lnTo>
                                  <a:pt x="1070" y="15"/>
                                </a:lnTo>
                                <a:lnTo>
                                  <a:pt x="985" y="30"/>
                                </a:lnTo>
                                <a:lnTo>
                                  <a:pt x="905" y="50"/>
                                </a:lnTo>
                                <a:lnTo>
                                  <a:pt x="820" y="75"/>
                                </a:lnTo>
                                <a:lnTo>
                                  <a:pt x="735" y="100"/>
                                </a:lnTo>
                                <a:lnTo>
                                  <a:pt x="655" y="135"/>
                                </a:lnTo>
                                <a:lnTo>
                                  <a:pt x="570" y="175"/>
                                </a:lnTo>
                                <a:lnTo>
                                  <a:pt x="485" y="215"/>
                                </a:lnTo>
                                <a:lnTo>
                                  <a:pt x="400" y="265"/>
                                </a:lnTo>
                                <a:lnTo>
                                  <a:pt x="315" y="315"/>
                                </a:lnTo>
                                <a:lnTo>
                                  <a:pt x="235" y="370"/>
                                </a:lnTo>
                                <a:lnTo>
                                  <a:pt x="155" y="430"/>
                                </a:lnTo>
                                <a:lnTo>
                                  <a:pt x="80" y="495"/>
                                </a:lnTo>
                                <a:lnTo>
                                  <a:pt x="0" y="565"/>
                                </a:lnTo>
                                <a:lnTo>
                                  <a:pt x="40" y="605"/>
                                </a:lnTo>
                                <a:lnTo>
                                  <a:pt x="85" y="645"/>
                                </a:lnTo>
                                <a:lnTo>
                                  <a:pt x="135" y="685"/>
                                </a:lnTo>
                                <a:lnTo>
                                  <a:pt x="190" y="720"/>
                                </a:lnTo>
                                <a:lnTo>
                                  <a:pt x="250" y="755"/>
                                </a:lnTo>
                                <a:lnTo>
                                  <a:pt x="315" y="785"/>
                                </a:lnTo>
                                <a:lnTo>
                                  <a:pt x="380" y="815"/>
                                </a:lnTo>
                                <a:lnTo>
                                  <a:pt x="455" y="840"/>
                                </a:lnTo>
                                <a:lnTo>
                                  <a:pt x="530" y="865"/>
                                </a:lnTo>
                                <a:lnTo>
                                  <a:pt x="605" y="885"/>
                                </a:lnTo>
                                <a:lnTo>
                                  <a:pt x="685" y="900"/>
                                </a:lnTo>
                                <a:lnTo>
                                  <a:pt x="760" y="915"/>
                                </a:lnTo>
                                <a:lnTo>
                                  <a:pt x="845" y="930"/>
                                </a:lnTo>
                                <a:lnTo>
                                  <a:pt x="930" y="935"/>
                                </a:lnTo>
                                <a:lnTo>
                                  <a:pt x="1100" y="945"/>
                                </a:lnTo>
                                <a:lnTo>
                                  <a:pt x="1189" y="945"/>
                                </a:lnTo>
                                <a:lnTo>
                                  <a:pt x="1279" y="945"/>
                                </a:lnTo>
                                <a:lnTo>
                                  <a:pt x="1369" y="935"/>
                                </a:lnTo>
                                <a:lnTo>
                                  <a:pt x="1454" y="930"/>
                                </a:lnTo>
                                <a:lnTo>
                                  <a:pt x="1539" y="915"/>
                                </a:lnTo>
                                <a:lnTo>
                                  <a:pt x="1624" y="900"/>
                                </a:lnTo>
                                <a:lnTo>
                                  <a:pt x="1704" y="880"/>
                                </a:lnTo>
                                <a:lnTo>
                                  <a:pt x="1789" y="86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2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63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764"/>
                        <wps:cNvSpPr>
                          <a:spLocks/>
                        </wps:cNvSpPr>
                        <wps:spPr bwMode="auto">
                          <a:xfrm>
                            <a:off x="250" y="991"/>
                            <a:ext cx="405" cy="270"/>
                          </a:xfrm>
                          <a:custGeom>
                            <a:avLst/>
                            <a:gdLst>
                              <a:gd name="T0" fmla="*/ 355 w 405"/>
                              <a:gd name="T1" fmla="*/ 55 h 270"/>
                              <a:gd name="T2" fmla="*/ 355 w 405"/>
                              <a:gd name="T3" fmla="*/ 55 h 270"/>
                              <a:gd name="T4" fmla="*/ 330 w 405"/>
                              <a:gd name="T5" fmla="*/ 30 h 270"/>
                              <a:gd name="T6" fmla="*/ 300 w 405"/>
                              <a:gd name="T7" fmla="*/ 10 h 270"/>
                              <a:gd name="T8" fmla="*/ 270 w 405"/>
                              <a:gd name="T9" fmla="*/ 0 h 270"/>
                              <a:gd name="T10" fmla="*/ 240 w 405"/>
                              <a:gd name="T11" fmla="*/ 0 h 270"/>
                              <a:gd name="T12" fmla="*/ 240 w 405"/>
                              <a:gd name="T13" fmla="*/ 0 h 270"/>
                              <a:gd name="T14" fmla="*/ 205 w 405"/>
                              <a:gd name="T15" fmla="*/ 5 h 270"/>
                              <a:gd name="T16" fmla="*/ 170 w 405"/>
                              <a:gd name="T17" fmla="*/ 15 h 270"/>
                              <a:gd name="T18" fmla="*/ 135 w 405"/>
                              <a:gd name="T19" fmla="*/ 40 h 270"/>
                              <a:gd name="T20" fmla="*/ 105 w 405"/>
                              <a:gd name="T21" fmla="*/ 65 h 270"/>
                              <a:gd name="T22" fmla="*/ 105 w 405"/>
                              <a:gd name="T23" fmla="*/ 65 h 270"/>
                              <a:gd name="T24" fmla="*/ 70 w 405"/>
                              <a:gd name="T25" fmla="*/ 105 h 270"/>
                              <a:gd name="T26" fmla="*/ 45 w 405"/>
                              <a:gd name="T27" fmla="*/ 155 h 270"/>
                              <a:gd name="T28" fmla="*/ 20 w 405"/>
                              <a:gd name="T29" fmla="*/ 205 h 270"/>
                              <a:gd name="T30" fmla="*/ 0 w 405"/>
                              <a:gd name="T31" fmla="*/ 270 h 270"/>
                              <a:gd name="T32" fmla="*/ 0 w 405"/>
                              <a:gd name="T33" fmla="*/ 270 h 270"/>
                              <a:gd name="T34" fmla="*/ 55 w 405"/>
                              <a:gd name="T35" fmla="*/ 190 h 270"/>
                              <a:gd name="T36" fmla="*/ 80 w 405"/>
                              <a:gd name="T37" fmla="*/ 160 h 270"/>
                              <a:gd name="T38" fmla="*/ 110 w 405"/>
                              <a:gd name="T39" fmla="*/ 135 h 270"/>
                              <a:gd name="T40" fmla="*/ 135 w 405"/>
                              <a:gd name="T41" fmla="*/ 115 h 270"/>
                              <a:gd name="T42" fmla="*/ 160 w 405"/>
                              <a:gd name="T43" fmla="*/ 100 h 270"/>
                              <a:gd name="T44" fmla="*/ 190 w 405"/>
                              <a:gd name="T45" fmla="*/ 90 h 270"/>
                              <a:gd name="T46" fmla="*/ 215 w 405"/>
                              <a:gd name="T47" fmla="*/ 85 h 270"/>
                              <a:gd name="T48" fmla="*/ 240 w 405"/>
                              <a:gd name="T49" fmla="*/ 85 h 270"/>
                              <a:gd name="T50" fmla="*/ 265 w 405"/>
                              <a:gd name="T51" fmla="*/ 90 h 270"/>
                              <a:gd name="T52" fmla="*/ 285 w 405"/>
                              <a:gd name="T53" fmla="*/ 100 h 270"/>
                              <a:gd name="T54" fmla="*/ 310 w 405"/>
                              <a:gd name="T55" fmla="*/ 120 h 270"/>
                              <a:gd name="T56" fmla="*/ 335 w 405"/>
                              <a:gd name="T57" fmla="*/ 140 h 270"/>
                              <a:gd name="T58" fmla="*/ 360 w 405"/>
                              <a:gd name="T59" fmla="*/ 165 h 270"/>
                              <a:gd name="T60" fmla="*/ 380 w 405"/>
                              <a:gd name="T61" fmla="*/ 200 h 270"/>
                              <a:gd name="T62" fmla="*/ 405 w 405"/>
                              <a:gd name="T63" fmla="*/ 235 h 270"/>
                              <a:gd name="T64" fmla="*/ 405 w 405"/>
                              <a:gd name="T65" fmla="*/ 235 h 270"/>
                              <a:gd name="T66" fmla="*/ 400 w 405"/>
                              <a:gd name="T67" fmla="*/ 180 h 270"/>
                              <a:gd name="T68" fmla="*/ 390 w 405"/>
                              <a:gd name="T69" fmla="*/ 135 h 270"/>
                              <a:gd name="T70" fmla="*/ 375 w 405"/>
                              <a:gd name="T71" fmla="*/ 95 h 270"/>
                              <a:gd name="T72" fmla="*/ 355 w 405"/>
                              <a:gd name="T73" fmla="*/ 55 h 270"/>
                              <a:gd name="T74" fmla="*/ 355 w 405"/>
                              <a:gd name="T75" fmla="*/ 55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05" h="270">
                                <a:moveTo>
                                  <a:pt x="355" y="55"/>
                                </a:moveTo>
                                <a:lnTo>
                                  <a:pt x="355" y="55"/>
                                </a:lnTo>
                                <a:lnTo>
                                  <a:pt x="330" y="30"/>
                                </a:lnTo>
                                <a:lnTo>
                                  <a:pt x="300" y="10"/>
                                </a:lnTo>
                                <a:lnTo>
                                  <a:pt x="270" y="0"/>
                                </a:lnTo>
                                <a:lnTo>
                                  <a:pt x="240" y="0"/>
                                </a:lnTo>
                                <a:lnTo>
                                  <a:pt x="205" y="5"/>
                                </a:lnTo>
                                <a:lnTo>
                                  <a:pt x="170" y="15"/>
                                </a:lnTo>
                                <a:lnTo>
                                  <a:pt x="135" y="40"/>
                                </a:lnTo>
                                <a:lnTo>
                                  <a:pt x="105" y="65"/>
                                </a:lnTo>
                                <a:lnTo>
                                  <a:pt x="70" y="105"/>
                                </a:lnTo>
                                <a:lnTo>
                                  <a:pt x="45" y="155"/>
                                </a:lnTo>
                                <a:lnTo>
                                  <a:pt x="20" y="205"/>
                                </a:lnTo>
                                <a:lnTo>
                                  <a:pt x="0" y="270"/>
                                </a:lnTo>
                                <a:lnTo>
                                  <a:pt x="55" y="190"/>
                                </a:lnTo>
                                <a:lnTo>
                                  <a:pt x="80" y="160"/>
                                </a:lnTo>
                                <a:lnTo>
                                  <a:pt x="110" y="135"/>
                                </a:lnTo>
                                <a:lnTo>
                                  <a:pt x="135" y="115"/>
                                </a:lnTo>
                                <a:lnTo>
                                  <a:pt x="160" y="100"/>
                                </a:lnTo>
                                <a:lnTo>
                                  <a:pt x="190" y="90"/>
                                </a:lnTo>
                                <a:lnTo>
                                  <a:pt x="215" y="85"/>
                                </a:lnTo>
                                <a:lnTo>
                                  <a:pt x="240" y="85"/>
                                </a:lnTo>
                                <a:lnTo>
                                  <a:pt x="265" y="90"/>
                                </a:lnTo>
                                <a:lnTo>
                                  <a:pt x="285" y="100"/>
                                </a:lnTo>
                                <a:lnTo>
                                  <a:pt x="310" y="120"/>
                                </a:lnTo>
                                <a:lnTo>
                                  <a:pt x="335" y="140"/>
                                </a:lnTo>
                                <a:lnTo>
                                  <a:pt x="360" y="165"/>
                                </a:lnTo>
                                <a:lnTo>
                                  <a:pt x="380" y="200"/>
                                </a:lnTo>
                                <a:lnTo>
                                  <a:pt x="405" y="235"/>
                                </a:lnTo>
                                <a:lnTo>
                                  <a:pt x="400" y="180"/>
                                </a:lnTo>
                                <a:lnTo>
                                  <a:pt x="390" y="135"/>
                                </a:lnTo>
                                <a:lnTo>
                                  <a:pt x="375" y="95"/>
                                </a:lnTo>
                                <a:lnTo>
                                  <a:pt x="35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765"/>
                        <wps:cNvSpPr>
                          <a:spLocks/>
                        </wps:cNvSpPr>
                        <wps:spPr bwMode="auto">
                          <a:xfrm>
                            <a:off x="175" y="1496"/>
                            <a:ext cx="385" cy="410"/>
                          </a:xfrm>
                          <a:custGeom>
                            <a:avLst/>
                            <a:gdLst>
                              <a:gd name="T0" fmla="*/ 45 w 385"/>
                              <a:gd name="T1" fmla="*/ 410 h 410"/>
                              <a:gd name="T2" fmla="*/ 45 w 385"/>
                              <a:gd name="T3" fmla="*/ 410 h 410"/>
                              <a:gd name="T4" fmla="*/ 40 w 385"/>
                              <a:gd name="T5" fmla="*/ 360 h 410"/>
                              <a:gd name="T6" fmla="*/ 40 w 385"/>
                              <a:gd name="T7" fmla="*/ 315 h 410"/>
                              <a:gd name="T8" fmla="*/ 40 w 385"/>
                              <a:gd name="T9" fmla="*/ 275 h 410"/>
                              <a:gd name="T10" fmla="*/ 50 w 385"/>
                              <a:gd name="T11" fmla="*/ 240 h 410"/>
                              <a:gd name="T12" fmla="*/ 60 w 385"/>
                              <a:gd name="T13" fmla="*/ 205 h 410"/>
                              <a:gd name="T14" fmla="*/ 70 w 385"/>
                              <a:gd name="T15" fmla="*/ 175 h 410"/>
                              <a:gd name="T16" fmla="*/ 90 w 385"/>
                              <a:gd name="T17" fmla="*/ 145 h 410"/>
                              <a:gd name="T18" fmla="*/ 110 w 385"/>
                              <a:gd name="T19" fmla="*/ 120 h 410"/>
                              <a:gd name="T20" fmla="*/ 130 w 385"/>
                              <a:gd name="T21" fmla="*/ 100 h 410"/>
                              <a:gd name="T22" fmla="*/ 155 w 385"/>
                              <a:gd name="T23" fmla="*/ 85 h 410"/>
                              <a:gd name="T24" fmla="*/ 185 w 385"/>
                              <a:gd name="T25" fmla="*/ 70 h 410"/>
                              <a:gd name="T26" fmla="*/ 220 w 385"/>
                              <a:gd name="T27" fmla="*/ 60 h 410"/>
                              <a:gd name="T28" fmla="*/ 255 w 385"/>
                              <a:gd name="T29" fmla="*/ 50 h 410"/>
                              <a:gd name="T30" fmla="*/ 295 w 385"/>
                              <a:gd name="T31" fmla="*/ 45 h 410"/>
                              <a:gd name="T32" fmla="*/ 335 w 385"/>
                              <a:gd name="T33" fmla="*/ 45 h 410"/>
                              <a:gd name="T34" fmla="*/ 385 w 385"/>
                              <a:gd name="T35" fmla="*/ 45 h 410"/>
                              <a:gd name="T36" fmla="*/ 385 w 385"/>
                              <a:gd name="T37" fmla="*/ 45 h 410"/>
                              <a:gd name="T38" fmla="*/ 320 w 385"/>
                              <a:gd name="T39" fmla="*/ 25 h 410"/>
                              <a:gd name="T40" fmla="*/ 265 w 385"/>
                              <a:gd name="T41" fmla="*/ 15 h 410"/>
                              <a:gd name="T42" fmla="*/ 215 w 385"/>
                              <a:gd name="T43" fmla="*/ 5 h 410"/>
                              <a:gd name="T44" fmla="*/ 170 w 385"/>
                              <a:gd name="T45" fmla="*/ 0 h 410"/>
                              <a:gd name="T46" fmla="*/ 130 w 385"/>
                              <a:gd name="T47" fmla="*/ 5 h 410"/>
                              <a:gd name="T48" fmla="*/ 95 w 385"/>
                              <a:gd name="T49" fmla="*/ 15 h 410"/>
                              <a:gd name="T50" fmla="*/ 65 w 385"/>
                              <a:gd name="T51" fmla="*/ 25 h 410"/>
                              <a:gd name="T52" fmla="*/ 40 w 385"/>
                              <a:gd name="T53" fmla="*/ 45 h 410"/>
                              <a:gd name="T54" fmla="*/ 20 w 385"/>
                              <a:gd name="T55" fmla="*/ 75 h 410"/>
                              <a:gd name="T56" fmla="*/ 10 w 385"/>
                              <a:gd name="T57" fmla="*/ 105 h 410"/>
                              <a:gd name="T58" fmla="*/ 0 w 385"/>
                              <a:gd name="T59" fmla="*/ 140 h 410"/>
                              <a:gd name="T60" fmla="*/ 0 w 385"/>
                              <a:gd name="T61" fmla="*/ 185 h 410"/>
                              <a:gd name="T62" fmla="*/ 0 w 385"/>
                              <a:gd name="T63" fmla="*/ 230 h 410"/>
                              <a:gd name="T64" fmla="*/ 10 w 385"/>
                              <a:gd name="T65" fmla="*/ 285 h 410"/>
                              <a:gd name="T66" fmla="*/ 25 w 385"/>
                              <a:gd name="T67" fmla="*/ 345 h 410"/>
                              <a:gd name="T68" fmla="*/ 45 w 385"/>
                              <a:gd name="T69" fmla="*/ 410 h 410"/>
                              <a:gd name="T70" fmla="*/ 45 w 385"/>
                              <a:gd name="T71" fmla="*/ 410 h 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5" h="410">
                                <a:moveTo>
                                  <a:pt x="45" y="410"/>
                                </a:moveTo>
                                <a:lnTo>
                                  <a:pt x="45" y="410"/>
                                </a:lnTo>
                                <a:lnTo>
                                  <a:pt x="40" y="360"/>
                                </a:lnTo>
                                <a:lnTo>
                                  <a:pt x="40" y="315"/>
                                </a:lnTo>
                                <a:lnTo>
                                  <a:pt x="40" y="275"/>
                                </a:lnTo>
                                <a:lnTo>
                                  <a:pt x="50" y="240"/>
                                </a:lnTo>
                                <a:lnTo>
                                  <a:pt x="60" y="205"/>
                                </a:lnTo>
                                <a:lnTo>
                                  <a:pt x="70" y="175"/>
                                </a:lnTo>
                                <a:lnTo>
                                  <a:pt x="90" y="145"/>
                                </a:lnTo>
                                <a:lnTo>
                                  <a:pt x="110" y="120"/>
                                </a:lnTo>
                                <a:lnTo>
                                  <a:pt x="130" y="100"/>
                                </a:lnTo>
                                <a:lnTo>
                                  <a:pt x="155" y="85"/>
                                </a:lnTo>
                                <a:lnTo>
                                  <a:pt x="185" y="70"/>
                                </a:lnTo>
                                <a:lnTo>
                                  <a:pt x="220" y="60"/>
                                </a:lnTo>
                                <a:lnTo>
                                  <a:pt x="255" y="50"/>
                                </a:lnTo>
                                <a:lnTo>
                                  <a:pt x="295" y="45"/>
                                </a:lnTo>
                                <a:lnTo>
                                  <a:pt x="335" y="45"/>
                                </a:lnTo>
                                <a:lnTo>
                                  <a:pt x="385" y="45"/>
                                </a:lnTo>
                                <a:lnTo>
                                  <a:pt x="320" y="25"/>
                                </a:lnTo>
                                <a:lnTo>
                                  <a:pt x="265" y="15"/>
                                </a:lnTo>
                                <a:lnTo>
                                  <a:pt x="215" y="5"/>
                                </a:lnTo>
                                <a:lnTo>
                                  <a:pt x="170" y="0"/>
                                </a:lnTo>
                                <a:lnTo>
                                  <a:pt x="130" y="5"/>
                                </a:lnTo>
                                <a:lnTo>
                                  <a:pt x="95" y="15"/>
                                </a:lnTo>
                                <a:lnTo>
                                  <a:pt x="65" y="25"/>
                                </a:lnTo>
                                <a:lnTo>
                                  <a:pt x="40" y="45"/>
                                </a:lnTo>
                                <a:lnTo>
                                  <a:pt x="20" y="75"/>
                                </a:lnTo>
                                <a:lnTo>
                                  <a:pt x="10" y="105"/>
                                </a:lnTo>
                                <a:lnTo>
                                  <a:pt x="0" y="140"/>
                                </a:lnTo>
                                <a:lnTo>
                                  <a:pt x="0" y="185"/>
                                </a:lnTo>
                                <a:lnTo>
                                  <a:pt x="0" y="230"/>
                                </a:lnTo>
                                <a:lnTo>
                                  <a:pt x="10" y="285"/>
                                </a:lnTo>
                                <a:lnTo>
                                  <a:pt x="25" y="345"/>
                                </a:lnTo>
                                <a:lnTo>
                                  <a:pt x="45" y="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766"/>
                        <wps:cNvSpPr>
                          <a:spLocks/>
                        </wps:cNvSpPr>
                        <wps:spPr bwMode="auto">
                          <a:xfrm>
                            <a:off x="475" y="1641"/>
                            <a:ext cx="255" cy="336"/>
                          </a:xfrm>
                          <a:custGeom>
                            <a:avLst/>
                            <a:gdLst>
                              <a:gd name="T0" fmla="*/ 255 w 255"/>
                              <a:gd name="T1" fmla="*/ 0 h 336"/>
                              <a:gd name="T2" fmla="*/ 255 w 255"/>
                              <a:gd name="T3" fmla="*/ 0 h 336"/>
                              <a:gd name="T4" fmla="*/ 175 w 255"/>
                              <a:gd name="T5" fmla="*/ 0 h 336"/>
                              <a:gd name="T6" fmla="*/ 140 w 255"/>
                              <a:gd name="T7" fmla="*/ 5 h 336"/>
                              <a:gd name="T8" fmla="*/ 110 w 255"/>
                              <a:gd name="T9" fmla="*/ 10 h 336"/>
                              <a:gd name="T10" fmla="*/ 80 w 255"/>
                              <a:gd name="T11" fmla="*/ 20 h 336"/>
                              <a:gd name="T12" fmla="*/ 55 w 255"/>
                              <a:gd name="T13" fmla="*/ 35 h 336"/>
                              <a:gd name="T14" fmla="*/ 40 w 255"/>
                              <a:gd name="T15" fmla="*/ 50 h 336"/>
                              <a:gd name="T16" fmla="*/ 25 w 255"/>
                              <a:gd name="T17" fmla="*/ 70 h 336"/>
                              <a:gd name="T18" fmla="*/ 10 w 255"/>
                              <a:gd name="T19" fmla="*/ 95 h 336"/>
                              <a:gd name="T20" fmla="*/ 5 w 255"/>
                              <a:gd name="T21" fmla="*/ 120 h 336"/>
                              <a:gd name="T22" fmla="*/ 0 w 255"/>
                              <a:gd name="T23" fmla="*/ 145 h 336"/>
                              <a:gd name="T24" fmla="*/ 5 w 255"/>
                              <a:gd name="T25" fmla="*/ 180 h 336"/>
                              <a:gd name="T26" fmla="*/ 10 w 255"/>
                              <a:gd name="T27" fmla="*/ 215 h 336"/>
                              <a:gd name="T28" fmla="*/ 20 w 255"/>
                              <a:gd name="T29" fmla="*/ 250 h 336"/>
                              <a:gd name="T30" fmla="*/ 50 w 255"/>
                              <a:gd name="T31" fmla="*/ 336 h 336"/>
                              <a:gd name="T32" fmla="*/ 50 w 255"/>
                              <a:gd name="T33" fmla="*/ 336 h 336"/>
                              <a:gd name="T34" fmla="*/ 45 w 255"/>
                              <a:gd name="T35" fmla="*/ 275 h 336"/>
                              <a:gd name="T36" fmla="*/ 50 w 255"/>
                              <a:gd name="T37" fmla="*/ 220 h 336"/>
                              <a:gd name="T38" fmla="*/ 65 w 255"/>
                              <a:gd name="T39" fmla="*/ 170 h 336"/>
                              <a:gd name="T40" fmla="*/ 85 w 255"/>
                              <a:gd name="T41" fmla="*/ 125 h 336"/>
                              <a:gd name="T42" fmla="*/ 115 w 255"/>
                              <a:gd name="T43" fmla="*/ 85 h 336"/>
                              <a:gd name="T44" fmla="*/ 155 w 255"/>
                              <a:gd name="T45" fmla="*/ 50 h 336"/>
                              <a:gd name="T46" fmla="*/ 200 w 255"/>
                              <a:gd name="T47" fmla="*/ 25 h 336"/>
                              <a:gd name="T48" fmla="*/ 255 w 255"/>
                              <a:gd name="T49" fmla="*/ 0 h 336"/>
                              <a:gd name="T50" fmla="*/ 255 w 255"/>
                              <a:gd name="T51" fmla="*/ 0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55" h="336">
                                <a:moveTo>
                                  <a:pt x="255" y="0"/>
                                </a:moveTo>
                                <a:lnTo>
                                  <a:pt x="25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5"/>
                                </a:lnTo>
                                <a:lnTo>
                                  <a:pt x="110" y="10"/>
                                </a:lnTo>
                                <a:lnTo>
                                  <a:pt x="80" y="20"/>
                                </a:lnTo>
                                <a:lnTo>
                                  <a:pt x="55" y="35"/>
                                </a:lnTo>
                                <a:lnTo>
                                  <a:pt x="40" y="50"/>
                                </a:lnTo>
                                <a:lnTo>
                                  <a:pt x="25" y="70"/>
                                </a:lnTo>
                                <a:lnTo>
                                  <a:pt x="10" y="95"/>
                                </a:lnTo>
                                <a:lnTo>
                                  <a:pt x="5" y="120"/>
                                </a:lnTo>
                                <a:lnTo>
                                  <a:pt x="0" y="145"/>
                                </a:lnTo>
                                <a:lnTo>
                                  <a:pt x="5" y="180"/>
                                </a:lnTo>
                                <a:lnTo>
                                  <a:pt x="10" y="215"/>
                                </a:lnTo>
                                <a:lnTo>
                                  <a:pt x="20" y="250"/>
                                </a:lnTo>
                                <a:lnTo>
                                  <a:pt x="50" y="336"/>
                                </a:lnTo>
                                <a:lnTo>
                                  <a:pt x="45" y="275"/>
                                </a:lnTo>
                                <a:lnTo>
                                  <a:pt x="50" y="220"/>
                                </a:lnTo>
                                <a:lnTo>
                                  <a:pt x="65" y="170"/>
                                </a:lnTo>
                                <a:lnTo>
                                  <a:pt x="85" y="125"/>
                                </a:lnTo>
                                <a:lnTo>
                                  <a:pt x="115" y="85"/>
                                </a:lnTo>
                                <a:lnTo>
                                  <a:pt x="155" y="50"/>
                                </a:lnTo>
                                <a:lnTo>
                                  <a:pt x="200" y="25"/>
                                </a:lnTo>
                                <a:lnTo>
                                  <a:pt x="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767"/>
                        <wps:cNvSpPr>
                          <a:spLocks/>
                        </wps:cNvSpPr>
                        <wps:spPr bwMode="auto">
                          <a:xfrm>
                            <a:off x="2459" y="786"/>
                            <a:ext cx="285" cy="305"/>
                          </a:xfrm>
                          <a:custGeom>
                            <a:avLst/>
                            <a:gdLst>
                              <a:gd name="T0" fmla="*/ 285 w 285"/>
                              <a:gd name="T1" fmla="*/ 20 h 305"/>
                              <a:gd name="T2" fmla="*/ 285 w 285"/>
                              <a:gd name="T3" fmla="*/ 20 h 305"/>
                              <a:gd name="T4" fmla="*/ 205 w 285"/>
                              <a:gd name="T5" fmla="*/ 5 h 305"/>
                              <a:gd name="T6" fmla="*/ 170 w 285"/>
                              <a:gd name="T7" fmla="*/ 0 h 305"/>
                              <a:gd name="T8" fmla="*/ 135 w 285"/>
                              <a:gd name="T9" fmla="*/ 5 h 305"/>
                              <a:gd name="T10" fmla="*/ 105 w 285"/>
                              <a:gd name="T11" fmla="*/ 10 h 305"/>
                              <a:gd name="T12" fmla="*/ 80 w 285"/>
                              <a:gd name="T13" fmla="*/ 15 h 305"/>
                              <a:gd name="T14" fmla="*/ 60 w 285"/>
                              <a:gd name="T15" fmla="*/ 30 h 305"/>
                              <a:gd name="T16" fmla="*/ 40 w 285"/>
                              <a:gd name="T17" fmla="*/ 45 h 305"/>
                              <a:gd name="T18" fmla="*/ 25 w 285"/>
                              <a:gd name="T19" fmla="*/ 65 h 305"/>
                              <a:gd name="T20" fmla="*/ 15 w 285"/>
                              <a:gd name="T21" fmla="*/ 90 h 305"/>
                              <a:gd name="T22" fmla="*/ 5 w 285"/>
                              <a:gd name="T23" fmla="*/ 115 h 305"/>
                              <a:gd name="T24" fmla="*/ 0 w 285"/>
                              <a:gd name="T25" fmla="*/ 145 h 305"/>
                              <a:gd name="T26" fmla="*/ 0 w 285"/>
                              <a:gd name="T27" fmla="*/ 180 h 305"/>
                              <a:gd name="T28" fmla="*/ 5 w 285"/>
                              <a:gd name="T29" fmla="*/ 220 h 305"/>
                              <a:gd name="T30" fmla="*/ 15 w 285"/>
                              <a:gd name="T31" fmla="*/ 305 h 305"/>
                              <a:gd name="T32" fmla="*/ 15 w 285"/>
                              <a:gd name="T33" fmla="*/ 305 h 305"/>
                              <a:gd name="T34" fmla="*/ 25 w 285"/>
                              <a:gd name="T35" fmla="*/ 245 h 305"/>
                              <a:gd name="T36" fmla="*/ 40 w 285"/>
                              <a:gd name="T37" fmla="*/ 195 h 305"/>
                              <a:gd name="T38" fmla="*/ 65 w 285"/>
                              <a:gd name="T39" fmla="*/ 150 h 305"/>
                              <a:gd name="T40" fmla="*/ 95 w 285"/>
                              <a:gd name="T41" fmla="*/ 110 h 305"/>
                              <a:gd name="T42" fmla="*/ 130 w 285"/>
                              <a:gd name="T43" fmla="*/ 80 h 305"/>
                              <a:gd name="T44" fmla="*/ 175 w 285"/>
                              <a:gd name="T45" fmla="*/ 50 h 305"/>
                              <a:gd name="T46" fmla="*/ 225 w 285"/>
                              <a:gd name="T47" fmla="*/ 35 h 305"/>
                              <a:gd name="T48" fmla="*/ 285 w 285"/>
                              <a:gd name="T49" fmla="*/ 20 h 305"/>
                              <a:gd name="T50" fmla="*/ 285 w 285"/>
                              <a:gd name="T51" fmla="*/ 20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85" h="305">
                                <a:moveTo>
                                  <a:pt x="285" y="20"/>
                                </a:moveTo>
                                <a:lnTo>
                                  <a:pt x="285" y="20"/>
                                </a:lnTo>
                                <a:lnTo>
                                  <a:pt x="205" y="5"/>
                                </a:lnTo>
                                <a:lnTo>
                                  <a:pt x="170" y="0"/>
                                </a:lnTo>
                                <a:lnTo>
                                  <a:pt x="135" y="5"/>
                                </a:lnTo>
                                <a:lnTo>
                                  <a:pt x="105" y="10"/>
                                </a:lnTo>
                                <a:lnTo>
                                  <a:pt x="80" y="15"/>
                                </a:lnTo>
                                <a:lnTo>
                                  <a:pt x="60" y="30"/>
                                </a:lnTo>
                                <a:lnTo>
                                  <a:pt x="40" y="45"/>
                                </a:lnTo>
                                <a:lnTo>
                                  <a:pt x="25" y="65"/>
                                </a:lnTo>
                                <a:lnTo>
                                  <a:pt x="15" y="90"/>
                                </a:lnTo>
                                <a:lnTo>
                                  <a:pt x="5" y="115"/>
                                </a:lnTo>
                                <a:lnTo>
                                  <a:pt x="0" y="145"/>
                                </a:lnTo>
                                <a:lnTo>
                                  <a:pt x="0" y="180"/>
                                </a:lnTo>
                                <a:lnTo>
                                  <a:pt x="5" y="220"/>
                                </a:lnTo>
                                <a:lnTo>
                                  <a:pt x="15" y="305"/>
                                </a:lnTo>
                                <a:lnTo>
                                  <a:pt x="25" y="245"/>
                                </a:lnTo>
                                <a:lnTo>
                                  <a:pt x="40" y="195"/>
                                </a:lnTo>
                                <a:lnTo>
                                  <a:pt x="65" y="150"/>
                                </a:lnTo>
                                <a:lnTo>
                                  <a:pt x="95" y="110"/>
                                </a:lnTo>
                                <a:lnTo>
                                  <a:pt x="130" y="80"/>
                                </a:lnTo>
                                <a:lnTo>
                                  <a:pt x="175" y="50"/>
                                </a:lnTo>
                                <a:lnTo>
                                  <a:pt x="225" y="35"/>
                                </a:lnTo>
                                <a:lnTo>
                                  <a:pt x="285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768"/>
                        <wps:cNvSpPr>
                          <a:spLocks/>
                        </wps:cNvSpPr>
                        <wps:spPr bwMode="auto">
                          <a:xfrm>
                            <a:off x="2714" y="1166"/>
                            <a:ext cx="410" cy="300"/>
                          </a:xfrm>
                          <a:custGeom>
                            <a:avLst/>
                            <a:gdLst>
                              <a:gd name="T0" fmla="*/ 180 w 410"/>
                              <a:gd name="T1" fmla="*/ 15 h 300"/>
                              <a:gd name="T2" fmla="*/ 180 w 410"/>
                              <a:gd name="T3" fmla="*/ 15 h 300"/>
                              <a:gd name="T4" fmla="*/ 135 w 410"/>
                              <a:gd name="T5" fmla="*/ 35 h 300"/>
                              <a:gd name="T6" fmla="*/ 90 w 410"/>
                              <a:gd name="T7" fmla="*/ 65 h 300"/>
                              <a:gd name="T8" fmla="*/ 45 w 410"/>
                              <a:gd name="T9" fmla="*/ 105 h 300"/>
                              <a:gd name="T10" fmla="*/ 0 w 410"/>
                              <a:gd name="T11" fmla="*/ 150 h 300"/>
                              <a:gd name="T12" fmla="*/ 0 w 410"/>
                              <a:gd name="T13" fmla="*/ 150 h 300"/>
                              <a:gd name="T14" fmla="*/ 0 w 410"/>
                              <a:gd name="T15" fmla="*/ 150 h 300"/>
                              <a:gd name="T16" fmla="*/ 0 w 410"/>
                              <a:gd name="T17" fmla="*/ 150 h 300"/>
                              <a:gd name="T18" fmla="*/ 85 w 410"/>
                              <a:gd name="T19" fmla="*/ 105 h 300"/>
                              <a:gd name="T20" fmla="*/ 120 w 410"/>
                              <a:gd name="T21" fmla="*/ 90 h 300"/>
                              <a:gd name="T22" fmla="*/ 155 w 410"/>
                              <a:gd name="T23" fmla="*/ 80 h 300"/>
                              <a:gd name="T24" fmla="*/ 190 w 410"/>
                              <a:gd name="T25" fmla="*/ 70 h 300"/>
                              <a:gd name="T26" fmla="*/ 220 w 410"/>
                              <a:gd name="T27" fmla="*/ 70 h 300"/>
                              <a:gd name="T28" fmla="*/ 245 w 410"/>
                              <a:gd name="T29" fmla="*/ 75 h 300"/>
                              <a:gd name="T30" fmla="*/ 270 w 410"/>
                              <a:gd name="T31" fmla="*/ 80 h 300"/>
                              <a:gd name="T32" fmla="*/ 295 w 410"/>
                              <a:gd name="T33" fmla="*/ 90 h 300"/>
                              <a:gd name="T34" fmla="*/ 315 w 410"/>
                              <a:gd name="T35" fmla="*/ 105 h 300"/>
                              <a:gd name="T36" fmla="*/ 330 w 410"/>
                              <a:gd name="T37" fmla="*/ 130 h 300"/>
                              <a:gd name="T38" fmla="*/ 345 w 410"/>
                              <a:gd name="T39" fmla="*/ 155 h 300"/>
                              <a:gd name="T40" fmla="*/ 355 w 410"/>
                              <a:gd name="T41" fmla="*/ 185 h 300"/>
                              <a:gd name="T42" fmla="*/ 365 w 410"/>
                              <a:gd name="T43" fmla="*/ 215 h 300"/>
                              <a:gd name="T44" fmla="*/ 370 w 410"/>
                              <a:gd name="T45" fmla="*/ 255 h 300"/>
                              <a:gd name="T46" fmla="*/ 375 w 410"/>
                              <a:gd name="T47" fmla="*/ 300 h 300"/>
                              <a:gd name="T48" fmla="*/ 375 w 410"/>
                              <a:gd name="T49" fmla="*/ 300 h 300"/>
                              <a:gd name="T50" fmla="*/ 395 w 410"/>
                              <a:gd name="T51" fmla="*/ 250 h 300"/>
                              <a:gd name="T52" fmla="*/ 410 w 410"/>
                              <a:gd name="T53" fmla="*/ 200 h 300"/>
                              <a:gd name="T54" fmla="*/ 410 w 410"/>
                              <a:gd name="T55" fmla="*/ 155 h 300"/>
                              <a:gd name="T56" fmla="*/ 410 w 410"/>
                              <a:gd name="T57" fmla="*/ 115 h 300"/>
                              <a:gd name="T58" fmla="*/ 410 w 410"/>
                              <a:gd name="T59" fmla="*/ 115 h 300"/>
                              <a:gd name="T60" fmla="*/ 395 w 410"/>
                              <a:gd name="T61" fmla="*/ 80 h 300"/>
                              <a:gd name="T62" fmla="*/ 380 w 410"/>
                              <a:gd name="T63" fmla="*/ 55 h 300"/>
                              <a:gd name="T64" fmla="*/ 360 w 410"/>
                              <a:gd name="T65" fmla="*/ 30 h 300"/>
                              <a:gd name="T66" fmla="*/ 330 w 410"/>
                              <a:gd name="T67" fmla="*/ 10 h 300"/>
                              <a:gd name="T68" fmla="*/ 330 w 410"/>
                              <a:gd name="T69" fmla="*/ 10 h 300"/>
                              <a:gd name="T70" fmla="*/ 295 w 410"/>
                              <a:gd name="T71" fmla="*/ 0 h 300"/>
                              <a:gd name="T72" fmla="*/ 260 w 410"/>
                              <a:gd name="T73" fmla="*/ 0 h 300"/>
                              <a:gd name="T74" fmla="*/ 220 w 410"/>
                              <a:gd name="T75" fmla="*/ 5 h 300"/>
                              <a:gd name="T76" fmla="*/ 180 w 410"/>
                              <a:gd name="T77" fmla="*/ 15 h 300"/>
                              <a:gd name="T78" fmla="*/ 180 w 410"/>
                              <a:gd name="T79" fmla="*/ 15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10" h="300">
                                <a:moveTo>
                                  <a:pt x="180" y="15"/>
                                </a:moveTo>
                                <a:lnTo>
                                  <a:pt x="180" y="15"/>
                                </a:lnTo>
                                <a:lnTo>
                                  <a:pt x="135" y="35"/>
                                </a:lnTo>
                                <a:lnTo>
                                  <a:pt x="90" y="65"/>
                                </a:lnTo>
                                <a:lnTo>
                                  <a:pt x="45" y="105"/>
                                </a:lnTo>
                                <a:lnTo>
                                  <a:pt x="0" y="150"/>
                                </a:lnTo>
                                <a:lnTo>
                                  <a:pt x="85" y="105"/>
                                </a:lnTo>
                                <a:lnTo>
                                  <a:pt x="120" y="90"/>
                                </a:lnTo>
                                <a:lnTo>
                                  <a:pt x="155" y="80"/>
                                </a:lnTo>
                                <a:lnTo>
                                  <a:pt x="190" y="70"/>
                                </a:lnTo>
                                <a:lnTo>
                                  <a:pt x="220" y="70"/>
                                </a:lnTo>
                                <a:lnTo>
                                  <a:pt x="245" y="75"/>
                                </a:lnTo>
                                <a:lnTo>
                                  <a:pt x="270" y="80"/>
                                </a:lnTo>
                                <a:lnTo>
                                  <a:pt x="295" y="90"/>
                                </a:lnTo>
                                <a:lnTo>
                                  <a:pt x="315" y="105"/>
                                </a:lnTo>
                                <a:lnTo>
                                  <a:pt x="330" y="130"/>
                                </a:lnTo>
                                <a:lnTo>
                                  <a:pt x="345" y="155"/>
                                </a:lnTo>
                                <a:lnTo>
                                  <a:pt x="355" y="185"/>
                                </a:lnTo>
                                <a:lnTo>
                                  <a:pt x="365" y="215"/>
                                </a:lnTo>
                                <a:lnTo>
                                  <a:pt x="370" y="255"/>
                                </a:lnTo>
                                <a:lnTo>
                                  <a:pt x="375" y="300"/>
                                </a:lnTo>
                                <a:lnTo>
                                  <a:pt x="395" y="250"/>
                                </a:lnTo>
                                <a:lnTo>
                                  <a:pt x="410" y="200"/>
                                </a:lnTo>
                                <a:lnTo>
                                  <a:pt x="410" y="155"/>
                                </a:lnTo>
                                <a:lnTo>
                                  <a:pt x="410" y="115"/>
                                </a:lnTo>
                                <a:lnTo>
                                  <a:pt x="395" y="80"/>
                                </a:lnTo>
                                <a:lnTo>
                                  <a:pt x="380" y="55"/>
                                </a:lnTo>
                                <a:lnTo>
                                  <a:pt x="360" y="30"/>
                                </a:lnTo>
                                <a:lnTo>
                                  <a:pt x="330" y="10"/>
                                </a:lnTo>
                                <a:lnTo>
                                  <a:pt x="295" y="0"/>
                                </a:lnTo>
                                <a:lnTo>
                                  <a:pt x="260" y="0"/>
                                </a:lnTo>
                                <a:lnTo>
                                  <a:pt x="220" y="5"/>
                                </a:lnTo>
                                <a:lnTo>
                                  <a:pt x="18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769"/>
                        <wps:cNvSpPr>
                          <a:spLocks/>
                        </wps:cNvSpPr>
                        <wps:spPr bwMode="auto">
                          <a:xfrm>
                            <a:off x="2629" y="896"/>
                            <a:ext cx="475" cy="320"/>
                          </a:xfrm>
                          <a:custGeom>
                            <a:avLst/>
                            <a:gdLst>
                              <a:gd name="T0" fmla="*/ 475 w 475"/>
                              <a:gd name="T1" fmla="*/ 175 h 320"/>
                              <a:gd name="T2" fmla="*/ 475 w 475"/>
                              <a:gd name="T3" fmla="*/ 175 h 320"/>
                              <a:gd name="T4" fmla="*/ 430 w 475"/>
                              <a:gd name="T5" fmla="*/ 130 h 320"/>
                              <a:gd name="T6" fmla="*/ 390 w 475"/>
                              <a:gd name="T7" fmla="*/ 90 h 320"/>
                              <a:gd name="T8" fmla="*/ 350 w 475"/>
                              <a:gd name="T9" fmla="*/ 55 h 320"/>
                              <a:gd name="T10" fmla="*/ 310 w 475"/>
                              <a:gd name="T11" fmla="*/ 30 h 320"/>
                              <a:gd name="T12" fmla="*/ 275 w 475"/>
                              <a:gd name="T13" fmla="*/ 15 h 320"/>
                              <a:gd name="T14" fmla="*/ 240 w 475"/>
                              <a:gd name="T15" fmla="*/ 5 h 320"/>
                              <a:gd name="T16" fmla="*/ 205 w 475"/>
                              <a:gd name="T17" fmla="*/ 0 h 320"/>
                              <a:gd name="T18" fmla="*/ 175 w 475"/>
                              <a:gd name="T19" fmla="*/ 5 h 320"/>
                              <a:gd name="T20" fmla="*/ 150 w 475"/>
                              <a:gd name="T21" fmla="*/ 20 h 320"/>
                              <a:gd name="T22" fmla="*/ 120 w 475"/>
                              <a:gd name="T23" fmla="*/ 40 h 320"/>
                              <a:gd name="T24" fmla="*/ 95 w 475"/>
                              <a:gd name="T25" fmla="*/ 70 h 320"/>
                              <a:gd name="T26" fmla="*/ 70 w 475"/>
                              <a:gd name="T27" fmla="*/ 105 h 320"/>
                              <a:gd name="T28" fmla="*/ 50 w 475"/>
                              <a:gd name="T29" fmla="*/ 145 h 320"/>
                              <a:gd name="T30" fmla="*/ 30 w 475"/>
                              <a:gd name="T31" fmla="*/ 200 h 320"/>
                              <a:gd name="T32" fmla="*/ 15 w 475"/>
                              <a:gd name="T33" fmla="*/ 255 h 320"/>
                              <a:gd name="T34" fmla="*/ 0 w 475"/>
                              <a:gd name="T35" fmla="*/ 320 h 320"/>
                              <a:gd name="T36" fmla="*/ 0 w 475"/>
                              <a:gd name="T37" fmla="*/ 320 h 320"/>
                              <a:gd name="T38" fmla="*/ 20 w 475"/>
                              <a:gd name="T39" fmla="*/ 280 h 320"/>
                              <a:gd name="T40" fmla="*/ 40 w 475"/>
                              <a:gd name="T41" fmla="*/ 240 h 320"/>
                              <a:gd name="T42" fmla="*/ 65 w 475"/>
                              <a:gd name="T43" fmla="*/ 205 h 320"/>
                              <a:gd name="T44" fmla="*/ 90 w 475"/>
                              <a:gd name="T45" fmla="*/ 175 h 320"/>
                              <a:gd name="T46" fmla="*/ 115 w 475"/>
                              <a:gd name="T47" fmla="*/ 155 h 320"/>
                              <a:gd name="T48" fmla="*/ 140 w 475"/>
                              <a:gd name="T49" fmla="*/ 130 h 320"/>
                              <a:gd name="T50" fmla="*/ 170 w 475"/>
                              <a:gd name="T51" fmla="*/ 115 h 320"/>
                              <a:gd name="T52" fmla="*/ 200 w 475"/>
                              <a:gd name="T53" fmla="*/ 105 h 320"/>
                              <a:gd name="T54" fmla="*/ 230 w 475"/>
                              <a:gd name="T55" fmla="*/ 100 h 320"/>
                              <a:gd name="T56" fmla="*/ 260 w 475"/>
                              <a:gd name="T57" fmla="*/ 95 h 320"/>
                              <a:gd name="T58" fmla="*/ 290 w 475"/>
                              <a:gd name="T59" fmla="*/ 100 h 320"/>
                              <a:gd name="T60" fmla="*/ 325 w 475"/>
                              <a:gd name="T61" fmla="*/ 105 h 320"/>
                              <a:gd name="T62" fmla="*/ 360 w 475"/>
                              <a:gd name="T63" fmla="*/ 115 h 320"/>
                              <a:gd name="T64" fmla="*/ 400 w 475"/>
                              <a:gd name="T65" fmla="*/ 130 h 320"/>
                              <a:gd name="T66" fmla="*/ 435 w 475"/>
                              <a:gd name="T67" fmla="*/ 150 h 320"/>
                              <a:gd name="T68" fmla="*/ 475 w 475"/>
                              <a:gd name="T69" fmla="*/ 175 h 320"/>
                              <a:gd name="T70" fmla="*/ 475 w 475"/>
                              <a:gd name="T71" fmla="*/ 175 h 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5" h="320">
                                <a:moveTo>
                                  <a:pt x="475" y="175"/>
                                </a:moveTo>
                                <a:lnTo>
                                  <a:pt x="475" y="175"/>
                                </a:lnTo>
                                <a:lnTo>
                                  <a:pt x="430" y="130"/>
                                </a:lnTo>
                                <a:lnTo>
                                  <a:pt x="390" y="90"/>
                                </a:lnTo>
                                <a:lnTo>
                                  <a:pt x="350" y="55"/>
                                </a:lnTo>
                                <a:lnTo>
                                  <a:pt x="310" y="30"/>
                                </a:lnTo>
                                <a:lnTo>
                                  <a:pt x="275" y="15"/>
                                </a:lnTo>
                                <a:lnTo>
                                  <a:pt x="240" y="5"/>
                                </a:lnTo>
                                <a:lnTo>
                                  <a:pt x="205" y="0"/>
                                </a:lnTo>
                                <a:lnTo>
                                  <a:pt x="175" y="5"/>
                                </a:lnTo>
                                <a:lnTo>
                                  <a:pt x="150" y="20"/>
                                </a:lnTo>
                                <a:lnTo>
                                  <a:pt x="120" y="40"/>
                                </a:lnTo>
                                <a:lnTo>
                                  <a:pt x="95" y="70"/>
                                </a:lnTo>
                                <a:lnTo>
                                  <a:pt x="70" y="105"/>
                                </a:lnTo>
                                <a:lnTo>
                                  <a:pt x="50" y="145"/>
                                </a:lnTo>
                                <a:lnTo>
                                  <a:pt x="30" y="200"/>
                                </a:lnTo>
                                <a:lnTo>
                                  <a:pt x="15" y="255"/>
                                </a:lnTo>
                                <a:lnTo>
                                  <a:pt x="0" y="320"/>
                                </a:lnTo>
                                <a:lnTo>
                                  <a:pt x="20" y="280"/>
                                </a:lnTo>
                                <a:lnTo>
                                  <a:pt x="40" y="240"/>
                                </a:lnTo>
                                <a:lnTo>
                                  <a:pt x="65" y="205"/>
                                </a:lnTo>
                                <a:lnTo>
                                  <a:pt x="90" y="175"/>
                                </a:lnTo>
                                <a:lnTo>
                                  <a:pt x="115" y="155"/>
                                </a:lnTo>
                                <a:lnTo>
                                  <a:pt x="140" y="130"/>
                                </a:lnTo>
                                <a:lnTo>
                                  <a:pt x="170" y="115"/>
                                </a:lnTo>
                                <a:lnTo>
                                  <a:pt x="200" y="105"/>
                                </a:lnTo>
                                <a:lnTo>
                                  <a:pt x="230" y="100"/>
                                </a:lnTo>
                                <a:lnTo>
                                  <a:pt x="260" y="95"/>
                                </a:lnTo>
                                <a:lnTo>
                                  <a:pt x="290" y="100"/>
                                </a:lnTo>
                                <a:lnTo>
                                  <a:pt x="325" y="105"/>
                                </a:lnTo>
                                <a:lnTo>
                                  <a:pt x="360" y="115"/>
                                </a:lnTo>
                                <a:lnTo>
                                  <a:pt x="400" y="130"/>
                                </a:lnTo>
                                <a:lnTo>
                                  <a:pt x="435" y="150"/>
                                </a:lnTo>
                                <a:lnTo>
                                  <a:pt x="475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770"/>
                        <wps:cNvSpPr>
                          <a:spLocks/>
                        </wps:cNvSpPr>
                        <wps:spPr bwMode="auto">
                          <a:xfrm>
                            <a:off x="1739" y="1376"/>
                            <a:ext cx="890" cy="235"/>
                          </a:xfrm>
                          <a:custGeom>
                            <a:avLst/>
                            <a:gdLst>
                              <a:gd name="T0" fmla="*/ 540 w 890"/>
                              <a:gd name="T1" fmla="*/ 40 h 235"/>
                              <a:gd name="T2" fmla="*/ 540 w 890"/>
                              <a:gd name="T3" fmla="*/ 40 h 235"/>
                              <a:gd name="T4" fmla="*/ 515 w 890"/>
                              <a:gd name="T5" fmla="*/ 25 h 235"/>
                              <a:gd name="T6" fmla="*/ 485 w 890"/>
                              <a:gd name="T7" fmla="*/ 10 h 235"/>
                              <a:gd name="T8" fmla="*/ 460 w 890"/>
                              <a:gd name="T9" fmla="*/ 5 h 235"/>
                              <a:gd name="T10" fmla="*/ 435 w 890"/>
                              <a:gd name="T11" fmla="*/ 0 h 235"/>
                              <a:gd name="T12" fmla="*/ 435 w 890"/>
                              <a:gd name="T13" fmla="*/ 0 h 235"/>
                              <a:gd name="T14" fmla="*/ 410 w 890"/>
                              <a:gd name="T15" fmla="*/ 5 h 235"/>
                              <a:gd name="T16" fmla="*/ 385 w 890"/>
                              <a:gd name="T17" fmla="*/ 10 h 235"/>
                              <a:gd name="T18" fmla="*/ 360 w 890"/>
                              <a:gd name="T19" fmla="*/ 20 h 235"/>
                              <a:gd name="T20" fmla="*/ 335 w 890"/>
                              <a:gd name="T21" fmla="*/ 30 h 235"/>
                              <a:gd name="T22" fmla="*/ 275 w 890"/>
                              <a:gd name="T23" fmla="*/ 70 h 235"/>
                              <a:gd name="T24" fmla="*/ 220 w 890"/>
                              <a:gd name="T25" fmla="*/ 120 h 235"/>
                              <a:gd name="T26" fmla="*/ 220 w 890"/>
                              <a:gd name="T27" fmla="*/ 120 h 235"/>
                              <a:gd name="T28" fmla="*/ 160 w 890"/>
                              <a:gd name="T29" fmla="*/ 170 h 235"/>
                              <a:gd name="T30" fmla="*/ 100 w 890"/>
                              <a:gd name="T31" fmla="*/ 205 h 235"/>
                              <a:gd name="T32" fmla="*/ 75 w 890"/>
                              <a:gd name="T33" fmla="*/ 220 h 235"/>
                              <a:gd name="T34" fmla="*/ 50 w 890"/>
                              <a:gd name="T35" fmla="*/ 230 h 235"/>
                              <a:gd name="T36" fmla="*/ 25 w 890"/>
                              <a:gd name="T37" fmla="*/ 235 h 235"/>
                              <a:gd name="T38" fmla="*/ 0 w 890"/>
                              <a:gd name="T39" fmla="*/ 235 h 235"/>
                              <a:gd name="T40" fmla="*/ 0 w 890"/>
                              <a:gd name="T41" fmla="*/ 235 h 235"/>
                              <a:gd name="T42" fmla="*/ 50 w 890"/>
                              <a:gd name="T43" fmla="*/ 235 h 235"/>
                              <a:gd name="T44" fmla="*/ 50 w 890"/>
                              <a:gd name="T45" fmla="*/ 235 h 235"/>
                              <a:gd name="T46" fmla="*/ 150 w 890"/>
                              <a:gd name="T47" fmla="*/ 235 h 235"/>
                              <a:gd name="T48" fmla="*/ 245 w 890"/>
                              <a:gd name="T49" fmla="*/ 230 h 235"/>
                              <a:gd name="T50" fmla="*/ 245 w 890"/>
                              <a:gd name="T51" fmla="*/ 230 h 235"/>
                              <a:gd name="T52" fmla="*/ 420 w 890"/>
                              <a:gd name="T53" fmla="*/ 215 h 235"/>
                              <a:gd name="T54" fmla="*/ 590 w 890"/>
                              <a:gd name="T55" fmla="*/ 190 h 235"/>
                              <a:gd name="T56" fmla="*/ 670 w 890"/>
                              <a:gd name="T57" fmla="*/ 175 h 235"/>
                              <a:gd name="T58" fmla="*/ 745 w 890"/>
                              <a:gd name="T59" fmla="*/ 155 h 235"/>
                              <a:gd name="T60" fmla="*/ 820 w 890"/>
                              <a:gd name="T61" fmla="*/ 135 h 235"/>
                              <a:gd name="T62" fmla="*/ 890 w 890"/>
                              <a:gd name="T63" fmla="*/ 110 h 235"/>
                              <a:gd name="T64" fmla="*/ 890 w 890"/>
                              <a:gd name="T65" fmla="*/ 110 h 235"/>
                              <a:gd name="T66" fmla="*/ 815 w 890"/>
                              <a:gd name="T67" fmla="*/ 130 h 235"/>
                              <a:gd name="T68" fmla="*/ 750 w 890"/>
                              <a:gd name="T69" fmla="*/ 135 h 235"/>
                              <a:gd name="T70" fmla="*/ 720 w 890"/>
                              <a:gd name="T71" fmla="*/ 135 h 235"/>
                              <a:gd name="T72" fmla="*/ 690 w 890"/>
                              <a:gd name="T73" fmla="*/ 130 h 235"/>
                              <a:gd name="T74" fmla="*/ 660 w 890"/>
                              <a:gd name="T75" fmla="*/ 120 h 235"/>
                              <a:gd name="T76" fmla="*/ 635 w 890"/>
                              <a:gd name="T77" fmla="*/ 110 h 235"/>
                              <a:gd name="T78" fmla="*/ 635 w 890"/>
                              <a:gd name="T79" fmla="*/ 110 h 235"/>
                              <a:gd name="T80" fmla="*/ 540 w 890"/>
                              <a:gd name="T81" fmla="*/ 40 h 235"/>
                              <a:gd name="T82" fmla="*/ 540 w 890"/>
                              <a:gd name="T83" fmla="*/ 40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90" h="235">
                                <a:moveTo>
                                  <a:pt x="540" y="40"/>
                                </a:moveTo>
                                <a:lnTo>
                                  <a:pt x="540" y="40"/>
                                </a:lnTo>
                                <a:lnTo>
                                  <a:pt x="515" y="25"/>
                                </a:lnTo>
                                <a:lnTo>
                                  <a:pt x="485" y="10"/>
                                </a:lnTo>
                                <a:lnTo>
                                  <a:pt x="460" y="5"/>
                                </a:lnTo>
                                <a:lnTo>
                                  <a:pt x="435" y="0"/>
                                </a:lnTo>
                                <a:lnTo>
                                  <a:pt x="410" y="5"/>
                                </a:lnTo>
                                <a:lnTo>
                                  <a:pt x="385" y="10"/>
                                </a:lnTo>
                                <a:lnTo>
                                  <a:pt x="360" y="20"/>
                                </a:lnTo>
                                <a:lnTo>
                                  <a:pt x="335" y="30"/>
                                </a:lnTo>
                                <a:lnTo>
                                  <a:pt x="275" y="70"/>
                                </a:lnTo>
                                <a:lnTo>
                                  <a:pt x="220" y="120"/>
                                </a:lnTo>
                                <a:lnTo>
                                  <a:pt x="160" y="170"/>
                                </a:lnTo>
                                <a:lnTo>
                                  <a:pt x="100" y="205"/>
                                </a:lnTo>
                                <a:lnTo>
                                  <a:pt x="75" y="220"/>
                                </a:lnTo>
                                <a:lnTo>
                                  <a:pt x="50" y="230"/>
                                </a:lnTo>
                                <a:lnTo>
                                  <a:pt x="25" y="235"/>
                                </a:lnTo>
                                <a:lnTo>
                                  <a:pt x="0" y="235"/>
                                </a:lnTo>
                                <a:lnTo>
                                  <a:pt x="50" y="235"/>
                                </a:lnTo>
                                <a:lnTo>
                                  <a:pt x="150" y="235"/>
                                </a:lnTo>
                                <a:lnTo>
                                  <a:pt x="245" y="230"/>
                                </a:lnTo>
                                <a:lnTo>
                                  <a:pt x="420" y="215"/>
                                </a:lnTo>
                                <a:lnTo>
                                  <a:pt x="590" y="190"/>
                                </a:lnTo>
                                <a:lnTo>
                                  <a:pt x="670" y="175"/>
                                </a:lnTo>
                                <a:lnTo>
                                  <a:pt x="745" y="155"/>
                                </a:lnTo>
                                <a:lnTo>
                                  <a:pt x="820" y="135"/>
                                </a:lnTo>
                                <a:lnTo>
                                  <a:pt x="890" y="110"/>
                                </a:lnTo>
                                <a:lnTo>
                                  <a:pt x="815" y="130"/>
                                </a:lnTo>
                                <a:lnTo>
                                  <a:pt x="750" y="135"/>
                                </a:lnTo>
                                <a:lnTo>
                                  <a:pt x="720" y="135"/>
                                </a:lnTo>
                                <a:lnTo>
                                  <a:pt x="690" y="130"/>
                                </a:lnTo>
                                <a:lnTo>
                                  <a:pt x="660" y="120"/>
                                </a:lnTo>
                                <a:lnTo>
                                  <a:pt x="635" y="110"/>
                                </a:lnTo>
                                <a:lnTo>
                                  <a:pt x="54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771"/>
                        <wps:cNvSpPr>
                          <a:spLocks/>
                        </wps:cNvSpPr>
                        <wps:spPr bwMode="auto">
                          <a:xfrm>
                            <a:off x="605" y="1346"/>
                            <a:ext cx="1109" cy="265"/>
                          </a:xfrm>
                          <a:custGeom>
                            <a:avLst/>
                            <a:gdLst>
                              <a:gd name="T0" fmla="*/ 490 w 1109"/>
                              <a:gd name="T1" fmla="*/ 25 h 265"/>
                              <a:gd name="T2" fmla="*/ 490 w 1109"/>
                              <a:gd name="T3" fmla="*/ 25 h 265"/>
                              <a:gd name="T4" fmla="*/ 370 w 1109"/>
                              <a:gd name="T5" fmla="*/ 95 h 265"/>
                              <a:gd name="T6" fmla="*/ 370 w 1109"/>
                              <a:gd name="T7" fmla="*/ 95 h 265"/>
                              <a:gd name="T8" fmla="*/ 330 w 1109"/>
                              <a:gd name="T9" fmla="*/ 110 h 265"/>
                              <a:gd name="T10" fmla="*/ 295 w 1109"/>
                              <a:gd name="T11" fmla="*/ 120 h 265"/>
                              <a:gd name="T12" fmla="*/ 250 w 1109"/>
                              <a:gd name="T13" fmla="*/ 125 h 265"/>
                              <a:gd name="T14" fmla="*/ 205 w 1109"/>
                              <a:gd name="T15" fmla="*/ 130 h 265"/>
                              <a:gd name="T16" fmla="*/ 160 w 1109"/>
                              <a:gd name="T17" fmla="*/ 130 h 265"/>
                              <a:gd name="T18" fmla="*/ 110 w 1109"/>
                              <a:gd name="T19" fmla="*/ 130 h 265"/>
                              <a:gd name="T20" fmla="*/ 0 w 1109"/>
                              <a:gd name="T21" fmla="*/ 115 h 265"/>
                              <a:gd name="T22" fmla="*/ 0 w 1109"/>
                              <a:gd name="T23" fmla="*/ 115 h 265"/>
                              <a:gd name="T24" fmla="*/ 215 w 1109"/>
                              <a:gd name="T25" fmla="*/ 160 h 265"/>
                              <a:gd name="T26" fmla="*/ 425 w 1109"/>
                              <a:gd name="T27" fmla="*/ 200 h 265"/>
                              <a:gd name="T28" fmla="*/ 620 w 1109"/>
                              <a:gd name="T29" fmla="*/ 225 h 265"/>
                              <a:gd name="T30" fmla="*/ 815 w 1109"/>
                              <a:gd name="T31" fmla="*/ 245 h 265"/>
                              <a:gd name="T32" fmla="*/ 815 w 1109"/>
                              <a:gd name="T33" fmla="*/ 245 h 265"/>
                              <a:gd name="T34" fmla="*/ 940 w 1109"/>
                              <a:gd name="T35" fmla="*/ 255 h 265"/>
                              <a:gd name="T36" fmla="*/ 1064 w 1109"/>
                              <a:gd name="T37" fmla="*/ 265 h 265"/>
                              <a:gd name="T38" fmla="*/ 1064 w 1109"/>
                              <a:gd name="T39" fmla="*/ 265 h 265"/>
                              <a:gd name="T40" fmla="*/ 1109 w 1109"/>
                              <a:gd name="T41" fmla="*/ 265 h 265"/>
                              <a:gd name="T42" fmla="*/ 1109 w 1109"/>
                              <a:gd name="T43" fmla="*/ 265 h 265"/>
                              <a:gd name="T44" fmla="*/ 1079 w 1109"/>
                              <a:gd name="T45" fmla="*/ 260 h 265"/>
                              <a:gd name="T46" fmla="*/ 1044 w 1109"/>
                              <a:gd name="T47" fmla="*/ 255 h 265"/>
                              <a:gd name="T48" fmla="*/ 1009 w 1109"/>
                              <a:gd name="T49" fmla="*/ 245 h 265"/>
                              <a:gd name="T50" fmla="*/ 979 w 1109"/>
                              <a:gd name="T51" fmla="*/ 230 h 265"/>
                              <a:gd name="T52" fmla="*/ 945 w 1109"/>
                              <a:gd name="T53" fmla="*/ 215 h 265"/>
                              <a:gd name="T54" fmla="*/ 910 w 1109"/>
                              <a:gd name="T55" fmla="*/ 195 h 265"/>
                              <a:gd name="T56" fmla="*/ 845 w 1109"/>
                              <a:gd name="T57" fmla="*/ 145 h 265"/>
                              <a:gd name="T58" fmla="*/ 845 w 1109"/>
                              <a:gd name="T59" fmla="*/ 145 h 265"/>
                              <a:gd name="T60" fmla="*/ 780 w 1109"/>
                              <a:gd name="T61" fmla="*/ 85 h 265"/>
                              <a:gd name="T62" fmla="*/ 740 w 1109"/>
                              <a:gd name="T63" fmla="*/ 50 h 265"/>
                              <a:gd name="T64" fmla="*/ 740 w 1109"/>
                              <a:gd name="T65" fmla="*/ 50 h 265"/>
                              <a:gd name="T66" fmla="*/ 705 w 1109"/>
                              <a:gd name="T67" fmla="*/ 30 h 265"/>
                              <a:gd name="T68" fmla="*/ 670 w 1109"/>
                              <a:gd name="T69" fmla="*/ 15 h 265"/>
                              <a:gd name="T70" fmla="*/ 635 w 1109"/>
                              <a:gd name="T71" fmla="*/ 5 h 265"/>
                              <a:gd name="T72" fmla="*/ 595 w 1109"/>
                              <a:gd name="T73" fmla="*/ 0 h 265"/>
                              <a:gd name="T74" fmla="*/ 595 w 1109"/>
                              <a:gd name="T75" fmla="*/ 0 h 265"/>
                              <a:gd name="T76" fmla="*/ 570 w 1109"/>
                              <a:gd name="T77" fmla="*/ 0 h 265"/>
                              <a:gd name="T78" fmla="*/ 545 w 1109"/>
                              <a:gd name="T79" fmla="*/ 5 h 265"/>
                              <a:gd name="T80" fmla="*/ 515 w 1109"/>
                              <a:gd name="T81" fmla="*/ 10 h 265"/>
                              <a:gd name="T82" fmla="*/ 490 w 1109"/>
                              <a:gd name="T83" fmla="*/ 25 h 265"/>
                              <a:gd name="T84" fmla="*/ 490 w 1109"/>
                              <a:gd name="T85" fmla="*/ 25 h 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09" h="265">
                                <a:moveTo>
                                  <a:pt x="490" y="25"/>
                                </a:moveTo>
                                <a:lnTo>
                                  <a:pt x="490" y="25"/>
                                </a:lnTo>
                                <a:lnTo>
                                  <a:pt x="370" y="95"/>
                                </a:lnTo>
                                <a:lnTo>
                                  <a:pt x="330" y="110"/>
                                </a:lnTo>
                                <a:lnTo>
                                  <a:pt x="295" y="120"/>
                                </a:lnTo>
                                <a:lnTo>
                                  <a:pt x="250" y="125"/>
                                </a:lnTo>
                                <a:lnTo>
                                  <a:pt x="205" y="130"/>
                                </a:lnTo>
                                <a:lnTo>
                                  <a:pt x="160" y="130"/>
                                </a:lnTo>
                                <a:lnTo>
                                  <a:pt x="110" y="130"/>
                                </a:lnTo>
                                <a:lnTo>
                                  <a:pt x="0" y="115"/>
                                </a:lnTo>
                                <a:lnTo>
                                  <a:pt x="215" y="160"/>
                                </a:lnTo>
                                <a:lnTo>
                                  <a:pt x="425" y="200"/>
                                </a:lnTo>
                                <a:lnTo>
                                  <a:pt x="620" y="225"/>
                                </a:lnTo>
                                <a:lnTo>
                                  <a:pt x="815" y="245"/>
                                </a:lnTo>
                                <a:lnTo>
                                  <a:pt x="940" y="255"/>
                                </a:lnTo>
                                <a:lnTo>
                                  <a:pt x="1064" y="265"/>
                                </a:lnTo>
                                <a:lnTo>
                                  <a:pt x="1109" y="265"/>
                                </a:lnTo>
                                <a:lnTo>
                                  <a:pt x="1079" y="260"/>
                                </a:lnTo>
                                <a:lnTo>
                                  <a:pt x="1044" y="255"/>
                                </a:lnTo>
                                <a:lnTo>
                                  <a:pt x="1009" y="245"/>
                                </a:lnTo>
                                <a:lnTo>
                                  <a:pt x="979" y="230"/>
                                </a:lnTo>
                                <a:lnTo>
                                  <a:pt x="945" y="215"/>
                                </a:lnTo>
                                <a:lnTo>
                                  <a:pt x="910" y="195"/>
                                </a:lnTo>
                                <a:lnTo>
                                  <a:pt x="845" y="145"/>
                                </a:lnTo>
                                <a:lnTo>
                                  <a:pt x="780" y="85"/>
                                </a:lnTo>
                                <a:lnTo>
                                  <a:pt x="740" y="50"/>
                                </a:lnTo>
                                <a:lnTo>
                                  <a:pt x="705" y="30"/>
                                </a:lnTo>
                                <a:lnTo>
                                  <a:pt x="670" y="15"/>
                                </a:lnTo>
                                <a:lnTo>
                                  <a:pt x="635" y="5"/>
                                </a:lnTo>
                                <a:lnTo>
                                  <a:pt x="595" y="0"/>
                                </a:lnTo>
                                <a:lnTo>
                                  <a:pt x="570" y="0"/>
                                </a:lnTo>
                                <a:lnTo>
                                  <a:pt x="545" y="5"/>
                                </a:lnTo>
                                <a:lnTo>
                                  <a:pt x="515" y="10"/>
                                </a:lnTo>
                                <a:lnTo>
                                  <a:pt x="49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772"/>
                        <wps:cNvSpPr>
                          <a:spLocks/>
                        </wps:cNvSpPr>
                        <wps:spPr bwMode="auto">
                          <a:xfrm>
                            <a:off x="420" y="1421"/>
                            <a:ext cx="2374" cy="380"/>
                          </a:xfrm>
                          <a:custGeom>
                            <a:avLst/>
                            <a:gdLst>
                              <a:gd name="T0" fmla="*/ 2374 w 2374"/>
                              <a:gd name="T1" fmla="*/ 0 h 380"/>
                              <a:gd name="T2" fmla="*/ 2214 w 2374"/>
                              <a:gd name="T3" fmla="*/ 65 h 380"/>
                              <a:gd name="T4" fmla="*/ 2139 w 2374"/>
                              <a:gd name="T5" fmla="*/ 90 h 380"/>
                              <a:gd name="T6" fmla="*/ 1989 w 2374"/>
                              <a:gd name="T7" fmla="*/ 130 h 380"/>
                              <a:gd name="T8" fmla="*/ 1739 w 2374"/>
                              <a:gd name="T9" fmla="*/ 170 h 380"/>
                              <a:gd name="T10" fmla="*/ 1564 w 2374"/>
                              <a:gd name="T11" fmla="*/ 185 h 380"/>
                              <a:gd name="T12" fmla="*/ 1369 w 2374"/>
                              <a:gd name="T13" fmla="*/ 190 h 380"/>
                              <a:gd name="T14" fmla="*/ 1319 w 2374"/>
                              <a:gd name="T15" fmla="*/ 190 h 380"/>
                              <a:gd name="T16" fmla="*/ 1294 w 2374"/>
                              <a:gd name="T17" fmla="*/ 190 h 380"/>
                              <a:gd name="T18" fmla="*/ 1249 w 2374"/>
                              <a:gd name="T19" fmla="*/ 190 h 380"/>
                              <a:gd name="T20" fmla="*/ 1125 w 2374"/>
                              <a:gd name="T21" fmla="*/ 180 h 380"/>
                              <a:gd name="T22" fmla="*/ 1000 w 2374"/>
                              <a:gd name="T23" fmla="*/ 170 h 380"/>
                              <a:gd name="T24" fmla="*/ 610 w 2374"/>
                              <a:gd name="T25" fmla="*/ 125 h 380"/>
                              <a:gd name="T26" fmla="*/ 185 w 2374"/>
                              <a:gd name="T27" fmla="*/ 40 h 380"/>
                              <a:gd name="T28" fmla="*/ 0 w 2374"/>
                              <a:gd name="T29" fmla="*/ 0 h 380"/>
                              <a:gd name="T30" fmla="*/ 40 w 2374"/>
                              <a:gd name="T31" fmla="*/ 40 h 380"/>
                              <a:gd name="T32" fmla="*/ 135 w 2374"/>
                              <a:gd name="T33" fmla="*/ 120 h 380"/>
                              <a:gd name="T34" fmla="*/ 250 w 2374"/>
                              <a:gd name="T35" fmla="*/ 190 h 380"/>
                              <a:gd name="T36" fmla="*/ 380 w 2374"/>
                              <a:gd name="T37" fmla="*/ 250 h 380"/>
                              <a:gd name="T38" fmla="*/ 455 w 2374"/>
                              <a:gd name="T39" fmla="*/ 275 h 380"/>
                              <a:gd name="T40" fmla="*/ 475 w 2374"/>
                              <a:gd name="T41" fmla="*/ 280 h 380"/>
                              <a:gd name="T42" fmla="*/ 620 w 2374"/>
                              <a:gd name="T43" fmla="*/ 320 h 380"/>
                              <a:gd name="T44" fmla="*/ 935 w 2374"/>
                              <a:gd name="T45" fmla="*/ 370 h 380"/>
                              <a:gd name="T46" fmla="*/ 1100 w 2374"/>
                              <a:gd name="T47" fmla="*/ 380 h 380"/>
                              <a:gd name="T48" fmla="*/ 1100 w 2374"/>
                              <a:gd name="T49" fmla="*/ 380 h 380"/>
                              <a:gd name="T50" fmla="*/ 1354 w 2374"/>
                              <a:gd name="T51" fmla="*/ 375 h 380"/>
                              <a:gd name="T52" fmla="*/ 1434 w 2374"/>
                              <a:gd name="T53" fmla="*/ 365 h 380"/>
                              <a:gd name="T54" fmla="*/ 1614 w 2374"/>
                              <a:gd name="T55" fmla="*/ 335 h 380"/>
                              <a:gd name="T56" fmla="*/ 1789 w 2374"/>
                              <a:gd name="T57" fmla="*/ 295 h 380"/>
                              <a:gd name="T58" fmla="*/ 1804 w 2374"/>
                              <a:gd name="T59" fmla="*/ 290 h 380"/>
                              <a:gd name="T60" fmla="*/ 1884 w 2374"/>
                              <a:gd name="T61" fmla="*/ 265 h 380"/>
                              <a:gd name="T62" fmla="*/ 2044 w 2374"/>
                              <a:gd name="T63" fmla="*/ 205 h 380"/>
                              <a:gd name="T64" fmla="*/ 2184 w 2374"/>
                              <a:gd name="T65" fmla="*/ 130 h 380"/>
                              <a:gd name="T66" fmla="*/ 2314 w 2374"/>
                              <a:gd name="T67" fmla="*/ 45 h 380"/>
                              <a:gd name="T68" fmla="*/ 2374 w 2374"/>
                              <a:gd name="T69" fmla="*/ 0 h 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374" h="380">
                                <a:moveTo>
                                  <a:pt x="2374" y="0"/>
                                </a:moveTo>
                                <a:lnTo>
                                  <a:pt x="2374" y="0"/>
                                </a:lnTo>
                                <a:lnTo>
                                  <a:pt x="2294" y="35"/>
                                </a:lnTo>
                                <a:lnTo>
                                  <a:pt x="2214" y="65"/>
                                </a:lnTo>
                                <a:lnTo>
                                  <a:pt x="2139" y="90"/>
                                </a:lnTo>
                                <a:lnTo>
                                  <a:pt x="2064" y="110"/>
                                </a:lnTo>
                                <a:lnTo>
                                  <a:pt x="1989" y="130"/>
                                </a:lnTo>
                                <a:lnTo>
                                  <a:pt x="1909" y="145"/>
                                </a:lnTo>
                                <a:lnTo>
                                  <a:pt x="1739" y="170"/>
                                </a:lnTo>
                                <a:lnTo>
                                  <a:pt x="1564" y="185"/>
                                </a:lnTo>
                                <a:lnTo>
                                  <a:pt x="1469" y="190"/>
                                </a:lnTo>
                                <a:lnTo>
                                  <a:pt x="1369" y="190"/>
                                </a:lnTo>
                                <a:lnTo>
                                  <a:pt x="1319" y="190"/>
                                </a:lnTo>
                                <a:lnTo>
                                  <a:pt x="1294" y="190"/>
                                </a:lnTo>
                                <a:lnTo>
                                  <a:pt x="1249" y="190"/>
                                </a:lnTo>
                                <a:lnTo>
                                  <a:pt x="1125" y="180"/>
                                </a:lnTo>
                                <a:lnTo>
                                  <a:pt x="1000" y="170"/>
                                </a:lnTo>
                                <a:lnTo>
                                  <a:pt x="805" y="150"/>
                                </a:lnTo>
                                <a:lnTo>
                                  <a:pt x="610" y="125"/>
                                </a:lnTo>
                                <a:lnTo>
                                  <a:pt x="400" y="85"/>
                                </a:lnTo>
                                <a:lnTo>
                                  <a:pt x="185" y="40"/>
                                </a:lnTo>
                                <a:lnTo>
                                  <a:pt x="0" y="0"/>
                                </a:lnTo>
                                <a:lnTo>
                                  <a:pt x="40" y="40"/>
                                </a:lnTo>
                                <a:lnTo>
                                  <a:pt x="85" y="80"/>
                                </a:lnTo>
                                <a:lnTo>
                                  <a:pt x="135" y="120"/>
                                </a:lnTo>
                                <a:lnTo>
                                  <a:pt x="190" y="155"/>
                                </a:lnTo>
                                <a:lnTo>
                                  <a:pt x="250" y="190"/>
                                </a:lnTo>
                                <a:lnTo>
                                  <a:pt x="315" y="220"/>
                                </a:lnTo>
                                <a:lnTo>
                                  <a:pt x="380" y="250"/>
                                </a:lnTo>
                                <a:lnTo>
                                  <a:pt x="455" y="275"/>
                                </a:lnTo>
                                <a:lnTo>
                                  <a:pt x="475" y="280"/>
                                </a:lnTo>
                                <a:lnTo>
                                  <a:pt x="550" y="305"/>
                                </a:lnTo>
                                <a:lnTo>
                                  <a:pt x="620" y="320"/>
                                </a:lnTo>
                                <a:lnTo>
                                  <a:pt x="775" y="355"/>
                                </a:lnTo>
                                <a:lnTo>
                                  <a:pt x="935" y="370"/>
                                </a:lnTo>
                                <a:lnTo>
                                  <a:pt x="1100" y="380"/>
                                </a:lnTo>
                                <a:lnTo>
                                  <a:pt x="1269" y="380"/>
                                </a:lnTo>
                                <a:lnTo>
                                  <a:pt x="1354" y="375"/>
                                </a:lnTo>
                                <a:lnTo>
                                  <a:pt x="1434" y="365"/>
                                </a:lnTo>
                                <a:lnTo>
                                  <a:pt x="1524" y="355"/>
                                </a:lnTo>
                                <a:lnTo>
                                  <a:pt x="1614" y="335"/>
                                </a:lnTo>
                                <a:lnTo>
                                  <a:pt x="1699" y="320"/>
                                </a:lnTo>
                                <a:lnTo>
                                  <a:pt x="1789" y="295"/>
                                </a:lnTo>
                                <a:lnTo>
                                  <a:pt x="1804" y="290"/>
                                </a:lnTo>
                                <a:lnTo>
                                  <a:pt x="1884" y="265"/>
                                </a:lnTo>
                                <a:lnTo>
                                  <a:pt x="1964" y="235"/>
                                </a:lnTo>
                                <a:lnTo>
                                  <a:pt x="2044" y="205"/>
                                </a:lnTo>
                                <a:lnTo>
                                  <a:pt x="2114" y="170"/>
                                </a:lnTo>
                                <a:lnTo>
                                  <a:pt x="2184" y="130"/>
                                </a:lnTo>
                                <a:lnTo>
                                  <a:pt x="2249" y="90"/>
                                </a:lnTo>
                                <a:lnTo>
                                  <a:pt x="2314" y="45"/>
                                </a:lnTo>
                                <a:lnTo>
                                  <a:pt x="2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773"/>
                        <wps:cNvSpPr>
                          <a:spLocks/>
                        </wps:cNvSpPr>
                        <wps:spPr bwMode="auto">
                          <a:xfrm>
                            <a:off x="1984" y="1421"/>
                            <a:ext cx="810" cy="290"/>
                          </a:xfrm>
                          <a:custGeom>
                            <a:avLst/>
                            <a:gdLst>
                              <a:gd name="T0" fmla="*/ 810 w 810"/>
                              <a:gd name="T1" fmla="*/ 0 h 290"/>
                              <a:gd name="T2" fmla="*/ 810 w 810"/>
                              <a:gd name="T3" fmla="*/ 0 h 290"/>
                              <a:gd name="T4" fmla="*/ 730 w 810"/>
                              <a:gd name="T5" fmla="*/ 35 h 290"/>
                              <a:gd name="T6" fmla="*/ 650 w 810"/>
                              <a:gd name="T7" fmla="*/ 65 h 290"/>
                              <a:gd name="T8" fmla="*/ 650 w 810"/>
                              <a:gd name="T9" fmla="*/ 65 h 290"/>
                              <a:gd name="T10" fmla="*/ 575 w 810"/>
                              <a:gd name="T11" fmla="*/ 90 h 290"/>
                              <a:gd name="T12" fmla="*/ 500 w 810"/>
                              <a:gd name="T13" fmla="*/ 110 h 290"/>
                              <a:gd name="T14" fmla="*/ 425 w 810"/>
                              <a:gd name="T15" fmla="*/ 130 h 290"/>
                              <a:gd name="T16" fmla="*/ 345 w 810"/>
                              <a:gd name="T17" fmla="*/ 145 h 290"/>
                              <a:gd name="T18" fmla="*/ 175 w 810"/>
                              <a:gd name="T19" fmla="*/ 170 h 290"/>
                              <a:gd name="T20" fmla="*/ 0 w 810"/>
                              <a:gd name="T21" fmla="*/ 185 h 290"/>
                              <a:gd name="T22" fmla="*/ 240 w 810"/>
                              <a:gd name="T23" fmla="*/ 290 h 290"/>
                              <a:gd name="T24" fmla="*/ 240 w 810"/>
                              <a:gd name="T25" fmla="*/ 290 h 290"/>
                              <a:gd name="T26" fmla="*/ 320 w 810"/>
                              <a:gd name="T27" fmla="*/ 265 h 290"/>
                              <a:gd name="T28" fmla="*/ 400 w 810"/>
                              <a:gd name="T29" fmla="*/ 235 h 290"/>
                              <a:gd name="T30" fmla="*/ 480 w 810"/>
                              <a:gd name="T31" fmla="*/ 205 h 290"/>
                              <a:gd name="T32" fmla="*/ 550 w 810"/>
                              <a:gd name="T33" fmla="*/ 170 h 290"/>
                              <a:gd name="T34" fmla="*/ 620 w 810"/>
                              <a:gd name="T35" fmla="*/ 130 h 290"/>
                              <a:gd name="T36" fmla="*/ 685 w 810"/>
                              <a:gd name="T37" fmla="*/ 90 h 290"/>
                              <a:gd name="T38" fmla="*/ 750 w 810"/>
                              <a:gd name="T39" fmla="*/ 45 h 290"/>
                              <a:gd name="T40" fmla="*/ 810 w 810"/>
                              <a:gd name="T41" fmla="*/ 0 h 290"/>
                              <a:gd name="T42" fmla="*/ 810 w 810"/>
                              <a:gd name="T43" fmla="*/ 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810" h="290">
                                <a:moveTo>
                                  <a:pt x="810" y="0"/>
                                </a:moveTo>
                                <a:lnTo>
                                  <a:pt x="810" y="0"/>
                                </a:lnTo>
                                <a:lnTo>
                                  <a:pt x="730" y="35"/>
                                </a:lnTo>
                                <a:lnTo>
                                  <a:pt x="650" y="65"/>
                                </a:lnTo>
                                <a:lnTo>
                                  <a:pt x="575" y="90"/>
                                </a:lnTo>
                                <a:lnTo>
                                  <a:pt x="500" y="110"/>
                                </a:lnTo>
                                <a:lnTo>
                                  <a:pt x="425" y="130"/>
                                </a:lnTo>
                                <a:lnTo>
                                  <a:pt x="345" y="145"/>
                                </a:lnTo>
                                <a:lnTo>
                                  <a:pt x="175" y="170"/>
                                </a:lnTo>
                                <a:lnTo>
                                  <a:pt x="0" y="185"/>
                                </a:lnTo>
                                <a:lnTo>
                                  <a:pt x="240" y="290"/>
                                </a:lnTo>
                                <a:lnTo>
                                  <a:pt x="320" y="265"/>
                                </a:lnTo>
                                <a:lnTo>
                                  <a:pt x="400" y="235"/>
                                </a:lnTo>
                                <a:lnTo>
                                  <a:pt x="480" y="205"/>
                                </a:lnTo>
                                <a:lnTo>
                                  <a:pt x="550" y="170"/>
                                </a:lnTo>
                                <a:lnTo>
                                  <a:pt x="620" y="130"/>
                                </a:lnTo>
                                <a:lnTo>
                                  <a:pt x="685" y="90"/>
                                </a:lnTo>
                                <a:lnTo>
                                  <a:pt x="750" y="45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774"/>
                        <wps:cNvSpPr>
                          <a:spLocks/>
                        </wps:cNvSpPr>
                        <wps:spPr bwMode="auto">
                          <a:xfrm>
                            <a:off x="420" y="1421"/>
                            <a:ext cx="1000" cy="280"/>
                          </a:xfrm>
                          <a:custGeom>
                            <a:avLst/>
                            <a:gdLst>
                              <a:gd name="T0" fmla="*/ 455 w 1000"/>
                              <a:gd name="T1" fmla="*/ 275 h 280"/>
                              <a:gd name="T2" fmla="*/ 455 w 1000"/>
                              <a:gd name="T3" fmla="*/ 275 h 280"/>
                              <a:gd name="T4" fmla="*/ 475 w 1000"/>
                              <a:gd name="T5" fmla="*/ 280 h 280"/>
                              <a:gd name="T6" fmla="*/ 475 w 1000"/>
                              <a:gd name="T7" fmla="*/ 280 h 280"/>
                              <a:gd name="T8" fmla="*/ 620 w 1000"/>
                              <a:gd name="T9" fmla="*/ 270 h 280"/>
                              <a:gd name="T10" fmla="*/ 690 w 1000"/>
                              <a:gd name="T11" fmla="*/ 260 h 280"/>
                              <a:gd name="T12" fmla="*/ 760 w 1000"/>
                              <a:gd name="T13" fmla="*/ 250 h 280"/>
                              <a:gd name="T14" fmla="*/ 820 w 1000"/>
                              <a:gd name="T15" fmla="*/ 235 h 280"/>
                              <a:gd name="T16" fmla="*/ 885 w 1000"/>
                              <a:gd name="T17" fmla="*/ 215 h 280"/>
                              <a:gd name="T18" fmla="*/ 940 w 1000"/>
                              <a:gd name="T19" fmla="*/ 195 h 280"/>
                              <a:gd name="T20" fmla="*/ 1000 w 1000"/>
                              <a:gd name="T21" fmla="*/ 170 h 280"/>
                              <a:gd name="T22" fmla="*/ 1000 w 1000"/>
                              <a:gd name="T23" fmla="*/ 170 h 280"/>
                              <a:gd name="T24" fmla="*/ 805 w 1000"/>
                              <a:gd name="T25" fmla="*/ 150 h 280"/>
                              <a:gd name="T26" fmla="*/ 610 w 1000"/>
                              <a:gd name="T27" fmla="*/ 125 h 280"/>
                              <a:gd name="T28" fmla="*/ 400 w 1000"/>
                              <a:gd name="T29" fmla="*/ 85 h 280"/>
                              <a:gd name="T30" fmla="*/ 185 w 1000"/>
                              <a:gd name="T31" fmla="*/ 40 h 280"/>
                              <a:gd name="T32" fmla="*/ 185 w 1000"/>
                              <a:gd name="T33" fmla="*/ 40 h 280"/>
                              <a:gd name="T34" fmla="*/ 0 w 1000"/>
                              <a:gd name="T35" fmla="*/ 0 h 280"/>
                              <a:gd name="T36" fmla="*/ 0 w 1000"/>
                              <a:gd name="T37" fmla="*/ 0 h 280"/>
                              <a:gd name="T38" fmla="*/ 40 w 1000"/>
                              <a:gd name="T39" fmla="*/ 40 h 280"/>
                              <a:gd name="T40" fmla="*/ 85 w 1000"/>
                              <a:gd name="T41" fmla="*/ 80 h 280"/>
                              <a:gd name="T42" fmla="*/ 135 w 1000"/>
                              <a:gd name="T43" fmla="*/ 120 h 280"/>
                              <a:gd name="T44" fmla="*/ 190 w 1000"/>
                              <a:gd name="T45" fmla="*/ 155 h 280"/>
                              <a:gd name="T46" fmla="*/ 250 w 1000"/>
                              <a:gd name="T47" fmla="*/ 190 h 280"/>
                              <a:gd name="T48" fmla="*/ 315 w 1000"/>
                              <a:gd name="T49" fmla="*/ 220 h 280"/>
                              <a:gd name="T50" fmla="*/ 380 w 1000"/>
                              <a:gd name="T51" fmla="*/ 250 h 280"/>
                              <a:gd name="T52" fmla="*/ 455 w 1000"/>
                              <a:gd name="T53" fmla="*/ 275 h 280"/>
                              <a:gd name="T54" fmla="*/ 455 w 1000"/>
                              <a:gd name="T55" fmla="*/ 275 h 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000" h="280">
                                <a:moveTo>
                                  <a:pt x="455" y="275"/>
                                </a:moveTo>
                                <a:lnTo>
                                  <a:pt x="455" y="275"/>
                                </a:lnTo>
                                <a:lnTo>
                                  <a:pt x="475" y="280"/>
                                </a:lnTo>
                                <a:lnTo>
                                  <a:pt x="620" y="270"/>
                                </a:lnTo>
                                <a:lnTo>
                                  <a:pt x="690" y="260"/>
                                </a:lnTo>
                                <a:lnTo>
                                  <a:pt x="760" y="250"/>
                                </a:lnTo>
                                <a:lnTo>
                                  <a:pt x="820" y="235"/>
                                </a:lnTo>
                                <a:lnTo>
                                  <a:pt x="885" y="215"/>
                                </a:lnTo>
                                <a:lnTo>
                                  <a:pt x="940" y="195"/>
                                </a:lnTo>
                                <a:lnTo>
                                  <a:pt x="1000" y="170"/>
                                </a:lnTo>
                                <a:lnTo>
                                  <a:pt x="805" y="150"/>
                                </a:lnTo>
                                <a:lnTo>
                                  <a:pt x="610" y="125"/>
                                </a:lnTo>
                                <a:lnTo>
                                  <a:pt x="400" y="85"/>
                                </a:lnTo>
                                <a:lnTo>
                                  <a:pt x="185" y="40"/>
                                </a:lnTo>
                                <a:lnTo>
                                  <a:pt x="0" y="0"/>
                                </a:lnTo>
                                <a:lnTo>
                                  <a:pt x="40" y="40"/>
                                </a:lnTo>
                                <a:lnTo>
                                  <a:pt x="85" y="80"/>
                                </a:lnTo>
                                <a:lnTo>
                                  <a:pt x="135" y="120"/>
                                </a:lnTo>
                                <a:lnTo>
                                  <a:pt x="190" y="155"/>
                                </a:lnTo>
                                <a:lnTo>
                                  <a:pt x="250" y="190"/>
                                </a:lnTo>
                                <a:lnTo>
                                  <a:pt x="315" y="220"/>
                                </a:lnTo>
                                <a:lnTo>
                                  <a:pt x="380" y="250"/>
                                </a:lnTo>
                                <a:lnTo>
                                  <a:pt x="455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775"/>
                        <wps:cNvSpPr>
                          <a:spLocks/>
                        </wps:cNvSpPr>
                        <wps:spPr bwMode="auto">
                          <a:xfrm>
                            <a:off x="1520" y="1611"/>
                            <a:ext cx="334" cy="190"/>
                          </a:xfrm>
                          <a:custGeom>
                            <a:avLst/>
                            <a:gdLst>
                              <a:gd name="T0" fmla="*/ 219 w 334"/>
                              <a:gd name="T1" fmla="*/ 0 h 190"/>
                              <a:gd name="T2" fmla="*/ 219 w 334"/>
                              <a:gd name="T3" fmla="*/ 0 h 190"/>
                              <a:gd name="T4" fmla="*/ 194 w 334"/>
                              <a:gd name="T5" fmla="*/ 0 h 190"/>
                              <a:gd name="T6" fmla="*/ 194 w 334"/>
                              <a:gd name="T7" fmla="*/ 0 h 190"/>
                              <a:gd name="T8" fmla="*/ 149 w 334"/>
                              <a:gd name="T9" fmla="*/ 0 h 190"/>
                              <a:gd name="T10" fmla="*/ 149 w 334"/>
                              <a:gd name="T11" fmla="*/ 0 h 190"/>
                              <a:gd name="T12" fmla="*/ 129 w 334"/>
                              <a:gd name="T13" fmla="*/ 40 h 190"/>
                              <a:gd name="T14" fmla="*/ 94 w 334"/>
                              <a:gd name="T15" fmla="*/ 85 h 190"/>
                              <a:gd name="T16" fmla="*/ 54 w 334"/>
                              <a:gd name="T17" fmla="*/ 135 h 190"/>
                              <a:gd name="T18" fmla="*/ 0 w 334"/>
                              <a:gd name="T19" fmla="*/ 190 h 190"/>
                              <a:gd name="T20" fmla="*/ 0 w 334"/>
                              <a:gd name="T21" fmla="*/ 190 h 190"/>
                              <a:gd name="T22" fmla="*/ 0 w 334"/>
                              <a:gd name="T23" fmla="*/ 190 h 190"/>
                              <a:gd name="T24" fmla="*/ 0 w 334"/>
                              <a:gd name="T25" fmla="*/ 190 h 190"/>
                              <a:gd name="T26" fmla="*/ 169 w 334"/>
                              <a:gd name="T27" fmla="*/ 190 h 190"/>
                              <a:gd name="T28" fmla="*/ 254 w 334"/>
                              <a:gd name="T29" fmla="*/ 185 h 190"/>
                              <a:gd name="T30" fmla="*/ 334 w 334"/>
                              <a:gd name="T31" fmla="*/ 175 h 190"/>
                              <a:gd name="T32" fmla="*/ 269 w 334"/>
                              <a:gd name="T33" fmla="*/ 0 h 190"/>
                              <a:gd name="T34" fmla="*/ 269 w 334"/>
                              <a:gd name="T35" fmla="*/ 0 h 190"/>
                              <a:gd name="T36" fmla="*/ 219 w 334"/>
                              <a:gd name="T37" fmla="*/ 0 h 190"/>
                              <a:gd name="T38" fmla="*/ 219 w 334"/>
                              <a:gd name="T39" fmla="*/ 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34" h="190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4" y="0"/>
                                </a:lnTo>
                                <a:lnTo>
                                  <a:pt x="149" y="0"/>
                                </a:lnTo>
                                <a:lnTo>
                                  <a:pt x="129" y="40"/>
                                </a:lnTo>
                                <a:lnTo>
                                  <a:pt x="94" y="85"/>
                                </a:lnTo>
                                <a:lnTo>
                                  <a:pt x="54" y="135"/>
                                </a:lnTo>
                                <a:lnTo>
                                  <a:pt x="0" y="190"/>
                                </a:lnTo>
                                <a:lnTo>
                                  <a:pt x="169" y="190"/>
                                </a:lnTo>
                                <a:lnTo>
                                  <a:pt x="254" y="185"/>
                                </a:lnTo>
                                <a:lnTo>
                                  <a:pt x="334" y="175"/>
                                </a:lnTo>
                                <a:lnTo>
                                  <a:pt x="269" y="0"/>
                                </a:lnTo>
                                <a:lnTo>
                                  <a:pt x="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776"/>
                        <wps:cNvSpPr>
                          <a:spLocks/>
                        </wps:cNvSpPr>
                        <wps:spPr bwMode="auto">
                          <a:xfrm>
                            <a:off x="2029" y="1431"/>
                            <a:ext cx="210" cy="125"/>
                          </a:xfrm>
                          <a:custGeom>
                            <a:avLst/>
                            <a:gdLst>
                              <a:gd name="T0" fmla="*/ 210 w 210"/>
                              <a:gd name="T1" fmla="*/ 40 h 125"/>
                              <a:gd name="T2" fmla="*/ 210 w 210"/>
                              <a:gd name="T3" fmla="*/ 40 h 125"/>
                              <a:gd name="T4" fmla="*/ 200 w 210"/>
                              <a:gd name="T5" fmla="*/ 25 h 125"/>
                              <a:gd name="T6" fmla="*/ 195 w 210"/>
                              <a:gd name="T7" fmla="*/ 15 h 125"/>
                              <a:gd name="T8" fmla="*/ 185 w 210"/>
                              <a:gd name="T9" fmla="*/ 5 h 125"/>
                              <a:gd name="T10" fmla="*/ 175 w 210"/>
                              <a:gd name="T11" fmla="*/ 0 h 125"/>
                              <a:gd name="T12" fmla="*/ 175 w 210"/>
                              <a:gd name="T13" fmla="*/ 0 h 125"/>
                              <a:gd name="T14" fmla="*/ 160 w 210"/>
                              <a:gd name="T15" fmla="*/ 0 h 125"/>
                              <a:gd name="T16" fmla="*/ 140 w 210"/>
                              <a:gd name="T17" fmla="*/ 5 h 125"/>
                              <a:gd name="T18" fmla="*/ 120 w 210"/>
                              <a:gd name="T19" fmla="*/ 15 h 125"/>
                              <a:gd name="T20" fmla="*/ 95 w 210"/>
                              <a:gd name="T21" fmla="*/ 25 h 125"/>
                              <a:gd name="T22" fmla="*/ 95 w 210"/>
                              <a:gd name="T23" fmla="*/ 25 h 125"/>
                              <a:gd name="T24" fmla="*/ 70 w 210"/>
                              <a:gd name="T25" fmla="*/ 45 h 125"/>
                              <a:gd name="T26" fmla="*/ 45 w 210"/>
                              <a:gd name="T27" fmla="*/ 65 h 125"/>
                              <a:gd name="T28" fmla="*/ 20 w 210"/>
                              <a:gd name="T29" fmla="*/ 90 h 125"/>
                              <a:gd name="T30" fmla="*/ 0 w 210"/>
                              <a:gd name="T31" fmla="*/ 115 h 125"/>
                              <a:gd name="T32" fmla="*/ 0 w 210"/>
                              <a:gd name="T33" fmla="*/ 115 h 125"/>
                              <a:gd name="T34" fmla="*/ 65 w 210"/>
                              <a:gd name="T35" fmla="*/ 120 h 125"/>
                              <a:gd name="T36" fmla="*/ 120 w 210"/>
                              <a:gd name="T37" fmla="*/ 125 h 125"/>
                              <a:gd name="T38" fmla="*/ 160 w 210"/>
                              <a:gd name="T39" fmla="*/ 115 h 125"/>
                              <a:gd name="T40" fmla="*/ 180 w 210"/>
                              <a:gd name="T41" fmla="*/ 105 h 125"/>
                              <a:gd name="T42" fmla="*/ 190 w 210"/>
                              <a:gd name="T43" fmla="*/ 95 h 125"/>
                              <a:gd name="T44" fmla="*/ 190 w 210"/>
                              <a:gd name="T45" fmla="*/ 95 h 125"/>
                              <a:gd name="T46" fmla="*/ 205 w 210"/>
                              <a:gd name="T47" fmla="*/ 85 h 125"/>
                              <a:gd name="T48" fmla="*/ 210 w 210"/>
                              <a:gd name="T49" fmla="*/ 70 h 125"/>
                              <a:gd name="T50" fmla="*/ 210 w 210"/>
                              <a:gd name="T51" fmla="*/ 55 h 125"/>
                              <a:gd name="T52" fmla="*/ 210 w 210"/>
                              <a:gd name="T53" fmla="*/ 40 h 125"/>
                              <a:gd name="T54" fmla="*/ 210 w 210"/>
                              <a:gd name="T55" fmla="*/ 4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10" h="125">
                                <a:moveTo>
                                  <a:pt x="210" y="40"/>
                                </a:moveTo>
                                <a:lnTo>
                                  <a:pt x="210" y="40"/>
                                </a:lnTo>
                                <a:lnTo>
                                  <a:pt x="200" y="25"/>
                                </a:lnTo>
                                <a:lnTo>
                                  <a:pt x="195" y="15"/>
                                </a:lnTo>
                                <a:lnTo>
                                  <a:pt x="185" y="5"/>
                                </a:lnTo>
                                <a:lnTo>
                                  <a:pt x="175" y="0"/>
                                </a:lnTo>
                                <a:lnTo>
                                  <a:pt x="160" y="0"/>
                                </a:lnTo>
                                <a:lnTo>
                                  <a:pt x="140" y="5"/>
                                </a:lnTo>
                                <a:lnTo>
                                  <a:pt x="120" y="15"/>
                                </a:lnTo>
                                <a:lnTo>
                                  <a:pt x="95" y="25"/>
                                </a:lnTo>
                                <a:lnTo>
                                  <a:pt x="70" y="45"/>
                                </a:lnTo>
                                <a:lnTo>
                                  <a:pt x="45" y="65"/>
                                </a:lnTo>
                                <a:lnTo>
                                  <a:pt x="20" y="90"/>
                                </a:lnTo>
                                <a:lnTo>
                                  <a:pt x="0" y="115"/>
                                </a:lnTo>
                                <a:lnTo>
                                  <a:pt x="65" y="120"/>
                                </a:lnTo>
                                <a:lnTo>
                                  <a:pt x="120" y="125"/>
                                </a:lnTo>
                                <a:lnTo>
                                  <a:pt x="160" y="115"/>
                                </a:lnTo>
                                <a:lnTo>
                                  <a:pt x="180" y="105"/>
                                </a:lnTo>
                                <a:lnTo>
                                  <a:pt x="190" y="95"/>
                                </a:lnTo>
                                <a:lnTo>
                                  <a:pt x="205" y="85"/>
                                </a:lnTo>
                                <a:lnTo>
                                  <a:pt x="210" y="70"/>
                                </a:lnTo>
                                <a:lnTo>
                                  <a:pt x="210" y="55"/>
                                </a:lnTo>
                                <a:lnTo>
                                  <a:pt x="21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777"/>
                        <wps:cNvSpPr>
                          <a:spLocks/>
                        </wps:cNvSpPr>
                        <wps:spPr bwMode="auto">
                          <a:xfrm>
                            <a:off x="1135" y="1396"/>
                            <a:ext cx="200" cy="130"/>
                          </a:xfrm>
                          <a:custGeom>
                            <a:avLst/>
                            <a:gdLst>
                              <a:gd name="T0" fmla="*/ 5 w 200"/>
                              <a:gd name="T1" fmla="*/ 35 h 130"/>
                              <a:gd name="T2" fmla="*/ 5 w 200"/>
                              <a:gd name="T3" fmla="*/ 35 h 130"/>
                              <a:gd name="T4" fmla="*/ 0 w 200"/>
                              <a:gd name="T5" fmla="*/ 50 h 130"/>
                              <a:gd name="T6" fmla="*/ 0 w 200"/>
                              <a:gd name="T7" fmla="*/ 65 h 130"/>
                              <a:gd name="T8" fmla="*/ 5 w 200"/>
                              <a:gd name="T9" fmla="*/ 80 h 130"/>
                              <a:gd name="T10" fmla="*/ 15 w 200"/>
                              <a:gd name="T11" fmla="*/ 95 h 130"/>
                              <a:gd name="T12" fmla="*/ 15 w 200"/>
                              <a:gd name="T13" fmla="*/ 95 h 130"/>
                              <a:gd name="T14" fmla="*/ 25 w 200"/>
                              <a:gd name="T15" fmla="*/ 105 h 130"/>
                              <a:gd name="T16" fmla="*/ 40 w 200"/>
                              <a:gd name="T17" fmla="*/ 115 h 130"/>
                              <a:gd name="T18" fmla="*/ 85 w 200"/>
                              <a:gd name="T19" fmla="*/ 125 h 130"/>
                              <a:gd name="T20" fmla="*/ 135 w 200"/>
                              <a:gd name="T21" fmla="*/ 130 h 130"/>
                              <a:gd name="T22" fmla="*/ 200 w 200"/>
                              <a:gd name="T23" fmla="*/ 125 h 130"/>
                              <a:gd name="T24" fmla="*/ 200 w 200"/>
                              <a:gd name="T25" fmla="*/ 125 h 130"/>
                              <a:gd name="T26" fmla="*/ 185 w 200"/>
                              <a:gd name="T27" fmla="*/ 100 h 130"/>
                              <a:gd name="T28" fmla="*/ 165 w 200"/>
                              <a:gd name="T29" fmla="*/ 75 h 130"/>
                              <a:gd name="T30" fmla="*/ 140 w 200"/>
                              <a:gd name="T31" fmla="*/ 55 h 130"/>
                              <a:gd name="T32" fmla="*/ 120 w 200"/>
                              <a:gd name="T33" fmla="*/ 35 h 130"/>
                              <a:gd name="T34" fmla="*/ 120 w 200"/>
                              <a:gd name="T35" fmla="*/ 35 h 130"/>
                              <a:gd name="T36" fmla="*/ 95 w 200"/>
                              <a:gd name="T37" fmla="*/ 15 h 130"/>
                              <a:gd name="T38" fmla="*/ 70 w 200"/>
                              <a:gd name="T39" fmla="*/ 5 h 130"/>
                              <a:gd name="T40" fmla="*/ 55 w 200"/>
                              <a:gd name="T41" fmla="*/ 0 h 130"/>
                              <a:gd name="T42" fmla="*/ 40 w 200"/>
                              <a:gd name="T43" fmla="*/ 0 h 130"/>
                              <a:gd name="T44" fmla="*/ 40 w 200"/>
                              <a:gd name="T45" fmla="*/ 0 h 130"/>
                              <a:gd name="T46" fmla="*/ 30 w 200"/>
                              <a:gd name="T47" fmla="*/ 5 h 130"/>
                              <a:gd name="T48" fmla="*/ 20 w 200"/>
                              <a:gd name="T49" fmla="*/ 10 h 130"/>
                              <a:gd name="T50" fmla="*/ 5 w 200"/>
                              <a:gd name="T51" fmla="*/ 35 h 130"/>
                              <a:gd name="T52" fmla="*/ 5 w 200"/>
                              <a:gd name="T53" fmla="*/ 3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00" h="130">
                                <a:moveTo>
                                  <a:pt x="5" y="35"/>
                                </a:moveTo>
                                <a:lnTo>
                                  <a:pt x="5" y="35"/>
                                </a:lnTo>
                                <a:lnTo>
                                  <a:pt x="0" y="50"/>
                                </a:lnTo>
                                <a:lnTo>
                                  <a:pt x="0" y="65"/>
                                </a:lnTo>
                                <a:lnTo>
                                  <a:pt x="5" y="80"/>
                                </a:lnTo>
                                <a:lnTo>
                                  <a:pt x="15" y="95"/>
                                </a:lnTo>
                                <a:lnTo>
                                  <a:pt x="25" y="105"/>
                                </a:lnTo>
                                <a:lnTo>
                                  <a:pt x="40" y="115"/>
                                </a:lnTo>
                                <a:lnTo>
                                  <a:pt x="85" y="125"/>
                                </a:lnTo>
                                <a:lnTo>
                                  <a:pt x="135" y="130"/>
                                </a:lnTo>
                                <a:lnTo>
                                  <a:pt x="200" y="125"/>
                                </a:lnTo>
                                <a:lnTo>
                                  <a:pt x="185" y="100"/>
                                </a:lnTo>
                                <a:lnTo>
                                  <a:pt x="165" y="75"/>
                                </a:lnTo>
                                <a:lnTo>
                                  <a:pt x="140" y="55"/>
                                </a:lnTo>
                                <a:lnTo>
                                  <a:pt x="120" y="35"/>
                                </a:lnTo>
                                <a:lnTo>
                                  <a:pt x="95" y="15"/>
                                </a:lnTo>
                                <a:lnTo>
                                  <a:pt x="70" y="5"/>
                                </a:lnTo>
                                <a:lnTo>
                                  <a:pt x="55" y="0"/>
                                </a:lnTo>
                                <a:lnTo>
                                  <a:pt x="40" y="0"/>
                                </a:lnTo>
                                <a:lnTo>
                                  <a:pt x="30" y="5"/>
                                </a:lnTo>
                                <a:lnTo>
                                  <a:pt x="20" y="10"/>
                                </a:lnTo>
                                <a:lnTo>
                                  <a:pt x="5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8" o:spid="_x0000_s1026" style="position:absolute;margin-left:619.25pt;margin-top:447.05pt;width:66.95pt;height:54.5pt;z-index:251656188" coordorigin="10,10" coordsize="3114,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">
                <v:shape id="Freeform 759" o:spid="_x0000_s1027" style="position:absolute;left:70;top:10;width:1040;height:926;visibility:visible;mso-wrap-style:square;v-text-anchor:top" coordsize="1040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WFcQA&#10;AADbAAAADwAAAGRycy9kb3ducmV2LnhtbESPS4vCQBCE7wv+h6GFva0TPSwaHUWE4OvgYxU8Npk2&#10;CWZ6QmaM8d87grDHorq+6prMWlOKhmpXWFbQ70UgiFOrC84UnP6SnyEI55E1lpZJwZMczKadrwnG&#10;2j74QM3RZyJA2MWoIPe+iqV0aU4GXc9WxMG72tqgD7LOpK7xEeCmlIMo+pUGCw4NOVa0yCm9He8m&#10;vLHcHHY3ez3t12ept8UiaS5JX6nvbjsfg/DU+v/jT3qlFQxG8N4SACC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L1hXEAAAA2wAAAA8AAAAAAAAAAAAAAAAAmAIAAGRycy9k&#10;b3ducmV2LnhtbFBLBQYAAAAABAAEAPUAAACJAwAAAAA=&#10;" path="m30,385r,l5,460,,500r,35l,575r5,35l10,651r10,35l30,721r15,30l65,781r20,25l110,831r25,15l165,866r30,10l300,906r100,15l500,926,600,916r90,-20l770,871r40,-20l845,831r35,-20l910,786r30,-30l965,726r20,-30l1005,666r15,-30l1030,600r5,-35l1040,525r,-40l1035,445r-10,-45l1010,360,995,315,970,270,940,230,910,185,330,736,645,5,585,,525,5r-50,5l420,25,370,40,320,55,275,80r-40,30l200,135r-35,30l135,195r-25,35l85,265,65,300,45,340,30,385xe" fillcolor="#d86b77 [1941]" strokecolor="#d86b77 [1941]" strokeweight=".25pt">
                  <v:path arrowok="t" o:connecttype="custom" o:connectlocs="30,385;0,500;0,575;10,651;20,686;45,751;85,806;135,846;195,876;300,906;500,926;600,916;770,871;845,831;910,786;940,756;985,696;1020,636;1035,565;1040,525;1035,445;1010,360;970,270;910,185;645,5;585,0;475,10;370,40;275,80;235,110;165,165;110,230;65,300;30,385" o:connectangles="0,0,0,0,0,0,0,0,0,0,0,0,0,0,0,0,0,0,0,0,0,0,0,0,0,0,0,0,0,0,0,0,0,0"/>
                </v:shape>
                <v:shape id="Freeform 760" o:spid="_x0000_s1028" style="position:absolute;left:1979;top:1846;width:920;height:721;visibility:visible;mso-wrap-style:square;v-text-anchor:top" coordsize="920,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mkMEA&#10;AADbAAAADwAAAGRycy9kb3ducmV2LnhtbERP22rCQBB9L/gPywi+1Y0Gi6SuIkLxAq0Y+wFDdpqE&#10;ZmfT7Gri33ceCn08nPtqM7hG3akLtWcDs2kCirjwtubSwOf17XkJKkRki41nMvCgAJv16GmFmfU9&#10;X+iex1JJCIcMDVQxtpnWoajIYZj6lli4L985jAK7UtsOewl3jZ4nyYt2WLM0VNjSrqLiO785A+mj&#10;T2c/9fl9sf847ueX/FS0KRozGQ/bV1CRhvgv/nMfrPhkvXyRH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3ZpDBAAAA2wAAAA8AAAAAAAAAAAAAAAAAmAIAAGRycy9kb3du&#10;cmV2LnhtbFBLBQYAAAAABAAEAPUAAACGAwAAAAA=&#10;" path="m870,146r,l795,96,720,55,635,25,545,10,465,,385,,305,10,235,30,165,55,110,91,85,106,60,126,45,151,30,171,15,201,5,226,,256r,30l,311r10,30l20,376r15,30l675,221,190,651r85,35l355,706r85,15l520,721r75,-10l660,691r65,-25l780,631r50,-45l865,536r30,-50l915,426r5,-35l920,356r,-35l915,286,900,216,870,146xe" fillcolor="#d86b77 [1941]" strokecolor="#d86b77 [1941]" strokeweight=".25pt">
                  <v:path arrowok="t" o:connecttype="custom" o:connectlocs="870,146;870,146;795,96;720,55;635,25;545,10;545,10;465,0;385,0;305,10;235,30;235,30;165,55;110,91;85,106;60,126;45,151;30,171;30,171;15,201;5,226;0,256;0,286;0,311;10,341;20,376;35,406;675,221;190,651;190,651;275,686;355,706;440,721;520,721;520,721;595,711;660,691;725,666;780,631;780,631;830,586;865,536;895,486;915,426;915,426;920,391;920,356;920,321;915,286;900,216;870,146;870,146" o:connectangles="0,0,0,0,0,0,0,0,0,0,0,0,0,0,0,0,0,0,0,0,0,0,0,0,0,0,0,0,0,0,0,0,0,0,0,0,0,0,0,0,0,0,0,0,0,0,0,0,0,0,0,0"/>
                </v:shape>
                <v:shape id="Freeform 761" o:spid="_x0000_s1029" style="position:absolute;left:10;top:866;width:410;height:575;visibility:visible;mso-wrap-style:square;v-text-anchor:top" coordsize="410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fs68MA&#10;AADbAAAADwAAAGRycy9kb3ducmV2LnhtbESPQWsCMRSE7wX/Q3hCbzWrguhqFGkRPPTiWuj1sXkm&#10;i5uXdRPXtb++EQSPw8x8w6w2vatFR22oPCsYjzIQxKXXFRsFP8fdxxxEiMgaa8+k4E4BNuvB2wpz&#10;7W98oK6IRiQIhxwV2BibXMpQWnIYRr4hTt7Jtw5jkq2RusVbgrtaTrJsJh1WnBYsNvRpqTwXV6fA&#10;7P7M5SwX8+/T14Lv266w2W+l1Puw3y5BROrjK/xs77WC6RgeX9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fs68MAAADbAAAADwAAAAAAAAAAAAAAAACYAgAAZHJzL2Rv&#10;d25yZXYueG1sUEsFBgAAAAAEAAQA9QAAAIgDAAAAAA==&#10;" path="m10,405r,l30,455r30,40l95,525r45,25l170,560r30,10l230,575r35,l335,570r75,-15l360,535,315,515,270,490,235,465,205,440,180,410,160,380,145,345,135,310r-5,-40l130,230r5,-40l145,145r20,-45l185,50,210,,150,45,100,90,60,140,30,200,10,250,,305r,50l10,405xe" fillcolor="#e59ca4 [1301]" strokecolor="#d86b77 [1941]" strokeweight=".25pt">
                  <v:path arrowok="t" o:connecttype="custom" o:connectlocs="10,405;10,405;30,455;60,495;95,525;140,550;140,550;170,560;200,570;230,575;265,575;335,570;410,555;410,555;360,535;315,515;270,490;235,465;205,440;180,410;160,380;145,345;135,310;130,270;130,230;135,190;145,145;165,100;185,50;210,0;210,0;150,45;100,90;60,140;30,200;30,200;10,250;0,305;0,355;10,405;10,405" o:connectangles="0,0,0,0,0,0,0,0,0,0,0,0,0,0,0,0,0,0,0,0,0,0,0,0,0,0,0,0,0,0,0,0,0,0,0,0,0,0,0,0,0"/>
                </v:shape>
                <v:shape id="Freeform 762" o:spid="_x0000_s1030" style="position:absolute;left:2794;top:1421;width:285;height:571;visibility:visible;mso-wrap-style:square;v-text-anchor:top" coordsize="285,5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27wMQA&#10;AADbAAAADwAAAGRycy9kb3ducmV2LnhtbESPUWvCMBSF3wf+h3AHexmaWmGb1SiiGxs+bdEfcE3u&#10;2mJzU5qs1n+/DAY+Hs453+Es14NrRE9dqD0rmE4yEMTG25pLBcfD2/gFRIjIFhvPpOBKAdar0d0S&#10;C+sv/EW9jqVIEA4FKqhibAspg6nIYZj4ljh5375zGJPsSmk7vCS4a2SeZU/SYc1pocKWthWZs/5x&#10;CrzZaHPm1/3u/fHz+bSf67zstVIP98NmASLSEG/h//aHVTDL4e9L+g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du8DEAAAA2wAAAA8AAAAAAAAAAAAAAAAAmAIAAGRycy9k&#10;b3ducmV2LnhtbFBLBQYAAAAABAAEAPUAAACJAwAAAAA=&#10;" path="m,l,,60,75r25,40l110,150r15,35l140,225r10,35l155,295r,35l155,365r-10,35l135,435r-15,35l105,505,80,536,55,571r55,-25l160,521r40,-26l235,465r25,-30l275,400r10,-30l285,335r-5,-40l260,260,240,220,205,180,165,135,120,90,65,45,,xe" fillcolor="#e59ca4 [1301]" strokecolor="#d86b77 [1941]" strokeweight=".25pt">
                  <v:path arrowok="t" o:connecttype="custom" o:connectlocs="0,0;0,0;60,75;85,115;110,150;125,185;140,225;150,260;155,295;155,330;155,365;145,400;135,435;120,470;105,505;80,536;55,571;55,571;110,546;160,521;200,495;235,465;260,435;275,400;285,370;285,335;280,295;260,260;240,220;205,180;165,135;120,90;65,45;0,0;0,0" o:connectangles="0,0,0,0,0,0,0,0,0,0,0,0,0,0,0,0,0,0,0,0,0,0,0,0,0,0,0,0,0,0,0,0,0,0,0"/>
                </v:shape>
                <v:shape id="Freeform 763" o:spid="_x0000_s1031" style="position:absolute;left:420;top:856;width:2374;height:945;visibility:visible;mso-wrap-style:square;v-text-anchor:top" coordsize="2374,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hJsIA&#10;AADbAAAADwAAAGRycy9kb3ducmV2LnhtbESP3WoCMRSE7wu+QziCdzWrQimrUUT8KYUW/HmAw+a4&#10;CW5OliTq+vaNIPRymJlvmNmic424UYjWs4LRsABBXHltuVZwOm7eP0HEhKyx8UwKHhRhMe+9zbDU&#10;/s57uh1SLTKEY4kKTEptKWWsDDmMQ98SZ+/sg8OUZailDnjPcNfIcVF8SIeW84LBllaGqsvh6hTY&#10;i/kN6++fh101+8263m0rL7dKDfrdcgoiUZf+w6/2l1YwmcDzS/4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LSEmwgAAANsAAAAPAAAAAAAAAAAAAAAAAJgCAABkcnMvZG93&#10;bnJldi54bWxQSwUGAAAAAAQABAD1AAAAhwMAAAAA&#10;" path="m1789,860r,l1874,835r80,-30l2034,770r75,-35l2179,695r70,-40l2314,610r60,-45l2324,500r-50,-65l2224,380r-55,-55l2109,275r-65,-45l1979,190r-65,-40l1844,115,1774,85,1699,60,1629,40,1554,25,1474,10,1394,5,1314,r-80,l1149,10r-79,5l985,30,905,50,820,75r-85,25l655,135r-85,40l485,215r-85,50l315,315r-80,55l155,430,80,495,,565r40,40l85,645r50,40l190,720r60,35l315,785r65,30l455,840r75,25l605,885r80,15l760,915r85,15l930,935r170,10l1189,945r90,l1369,935r85,-5l1539,915r85,-15l1704,880r85,-20xe" fillcolor="#d86b77 [1941]" strokecolor="#d86b77 [1941]" strokeweight=".5pt">
                  <v:fill color2="#f2cdd1 [661]" angle="135" focus="50%" type="gradient"/>
                  <v:shadow color="#4e141a [1605]" opacity=".5" offset="1pt"/>
                  <v:path arrowok="t" o:connecttype="custom" o:connectlocs="1789,860;1954,805;2109,735;2249,655;2374,565;2324,500;2224,380;2109,275;1979,190;1914,150;1774,85;1629,40;1474,10;1314,0;1234,0;1070,15;905,50;735,100;655,135;485,215;315,315;155,430;0,565;40,605;135,685;250,755;380,815;455,840;605,885;760,915;930,935;1100,945;1279,945;1454,930;1624,900;1789,860" o:connectangles="0,0,0,0,0,0,0,0,0,0,0,0,0,0,0,0,0,0,0,0,0,0,0,0,0,0,0,0,0,0,0,0,0,0,0,0"/>
                </v:shape>
                <v:shape id="Freeform 764" o:spid="_x0000_s1032" style="position:absolute;left:250;top:991;width:405;height:270;visibility:visible;mso-wrap-style:square;v-text-anchor:top" coordsize="40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gRTcIA&#10;AADbAAAADwAAAGRycy9kb3ducmV2LnhtbESPS4vCQBCE7wv+h6EFb+vEB6Ixo4gPEPZkIp6bTJuE&#10;ZHpCZtT4752FhT0WVfUVlWx704gnda6yrGAyjkAQ51ZXXCi4ZqfvJQjnkTU2lknBmxxsN4OvBGNt&#10;X3yhZ+oLESDsYlRQet/GUrq8JINubFvi4N1tZ9AH2RVSd/gKcNPIaRQtpMGKw0KJLe1Lyuv0YRQc&#10;92mT1rfrTfPhR78Pq6ywnCk1Gva7NQhPvf8P/7XPWsFsDr9fwg+Qm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eBFNwgAAANsAAAAPAAAAAAAAAAAAAAAAAJgCAABkcnMvZG93&#10;bnJldi54bWxQSwUGAAAAAAQABAD1AAAAhwMAAAAA&#10;" path="m355,55r,l330,30,300,10,270,,240,,205,5,170,15,135,40,105,65,70,105,45,155,20,205,,270,55,190,80,160r30,-25l135,115r25,-15l190,90r25,-5l240,85r25,5l285,100r25,20l335,140r25,25l380,200r25,35l400,180,390,135,375,95,355,55xe" fillcolor="#e59ca4 [1301]" strokecolor="#d86b77 [1941]" strokeweight=".25pt">
                  <v:path arrowok="t" o:connecttype="custom" o:connectlocs="355,55;355,55;330,30;300,10;270,0;240,0;240,0;205,5;170,15;135,40;105,65;105,65;70,105;45,155;20,205;0,270;0,270;55,190;80,160;110,135;135,115;160,100;190,90;215,85;240,85;265,90;285,100;310,120;335,140;360,165;380,200;405,235;405,235;400,180;390,135;375,95;355,55;355,55" o:connectangles="0,0,0,0,0,0,0,0,0,0,0,0,0,0,0,0,0,0,0,0,0,0,0,0,0,0,0,0,0,0,0,0,0,0,0,0,0,0"/>
                </v:shape>
                <v:shape id="Freeform 765" o:spid="_x0000_s1033" style="position:absolute;left:175;top:1496;width:385;height:410;visibility:visible;mso-wrap-style:square;v-text-anchor:top" coordsize="385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AjZMEA&#10;AADbAAAADwAAAGRycy9kb3ducmV2LnhtbESP3YrCMBCF7xd8hzCCd2uq4rJWo4hYqDeLuj7A0IxN&#10;sZmUJtr69kZY2MvD+fk4q01va/Gg1leOFUzGCQjiwumKSwWX3+zzG4QPyBprx6TgSR4268HHClPt&#10;Oj7R4xxKEUfYp6jAhNCkUvrCkEU/dg1x9K6utRiibEupW+ziuK3lNEm+pMWKI8FgQztDxe18txGC&#10;+c+Ji6ozx2zhj/v8kD31QanRsN8uQQTqw3/4r51rBbM5vL/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QI2TBAAAA2wAAAA8AAAAAAAAAAAAAAAAAmAIAAGRycy9kb3du&#10;cmV2LnhtbFBLBQYAAAAABAAEAPUAAACGAwAAAAA=&#10;" path="m45,410r,l40,360r,-45l40,275,50,240,60,205,70,175,90,145r20,-25l130,100,155,85,185,70,220,60,255,50r40,-5l335,45r50,l320,25,265,15,215,5,170,,130,5,95,15,65,25,40,45,20,75,10,105,,140r,45l,230r10,55l25,345r20,65xe" fillcolor="#e59ca4 [1301]" strokecolor="#d86b77 [1941]" strokeweight=".25pt">
                  <v:path arrowok="t" o:connecttype="custom" o:connectlocs="45,410;45,410;40,360;40,315;40,275;50,240;60,205;70,175;90,145;110,120;130,100;155,85;185,70;220,60;255,50;295,45;335,45;385,45;385,45;320,25;265,15;215,5;170,0;130,5;95,15;65,25;40,45;20,75;10,105;0,140;0,185;0,230;10,285;25,345;45,410;45,410" o:connectangles="0,0,0,0,0,0,0,0,0,0,0,0,0,0,0,0,0,0,0,0,0,0,0,0,0,0,0,0,0,0,0,0,0,0,0,0"/>
                </v:shape>
                <v:shape id="Freeform 766" o:spid="_x0000_s1034" style="position:absolute;left:475;top:1641;width:255;height:336;visibility:visible;mso-wrap-style:square;v-text-anchor:top" coordsize="255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xG8AA&#10;AADbAAAADwAAAGRycy9kb3ducmV2LnhtbESPQYvCMBSE74L/ITzBm6YqiFajiKB4tYp6fDTPpti8&#10;lCZq9ddvFhb2OMzMN8xy3dpKvKjxpWMFo2ECgjh3uuRCwfm0G8xA+ICssXJMCj7kYb3qdpaYavfm&#10;I72yUIgIYZ+iAhNCnUrpc0MW/dDVxNG7u8ZiiLIppG7wHeG2kuMkmUqLJccFgzVtDeWP7GkV3EJy&#10;3uE1p3L2nWc3c9jL+nRRqt9rNwsQgdrwH/5rH7SCyRR+v8QfIF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kxG8AAAADbAAAADwAAAAAAAAAAAAAAAACYAgAAZHJzL2Rvd25y&#10;ZXYueG1sUEsFBgAAAAAEAAQA9QAAAIUDAAAAAA==&#10;" path="m255,r,l175,,140,5r-30,5l80,20,55,35,40,50,25,70,10,95,5,120,,145r5,35l10,215r10,35l50,336,45,275r5,-55l65,170,85,125,115,85,155,50,200,25,255,xe" fillcolor="#e59ca4 [1301]" strokecolor="#d86b77 [1941]" strokeweight=".25pt">
                  <v:path arrowok="t" o:connecttype="custom" o:connectlocs="255,0;255,0;175,0;140,5;110,10;80,20;55,35;40,50;25,70;10,95;5,120;0,145;5,180;10,215;20,250;50,336;50,336;45,275;50,220;65,170;85,125;115,85;155,50;200,25;255,0;255,0" o:connectangles="0,0,0,0,0,0,0,0,0,0,0,0,0,0,0,0,0,0,0,0,0,0,0,0,0,0"/>
                </v:shape>
                <v:shape id="Freeform 767" o:spid="_x0000_s1035" style="position:absolute;left:2459;top:786;width:285;height:305;visibility:visible;mso-wrap-style:square;v-text-anchor:top" coordsize="285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BGGcQA&#10;AADbAAAADwAAAGRycy9kb3ducmV2LnhtbESP3WrCQBSE7wXfYTmF3kizaYptSV1FWipeSGmjD3DI&#10;nibB7NmQ3fy9vSsIXg4z8w2z2oymFj21rrKs4DmKQRDnVldcKDgdv5/eQTiPrLG2TAomcrBZz2cr&#10;TLUd+I/6zBciQNilqKD0vkmldHlJBl1kG+Lg/dvWoA+yLaRucQhwU8skjl+lwYrDQokNfZaUn7PO&#10;KNhzvjh31e/XsIz5sPuZdpnUiVKPD+P2A4Sn0d/Dt/ZeK3h5g+uX8APk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gRhnEAAAA2wAAAA8AAAAAAAAAAAAAAAAAmAIAAGRycy9k&#10;b3ducmV2LnhtbFBLBQYAAAAABAAEAPUAAACJAwAAAAA=&#10;" path="m285,20r,l205,5,170,,135,5r-30,5l80,15,60,30,40,45,25,65,15,90,5,115,,145r,35l5,220r10,85l25,245,40,195,65,150,95,110,130,80,175,50,225,35,285,20xe" fillcolor="#e59ca4 [1301]" strokecolor="#d86b77 [1941]" strokeweight=".25pt">
                  <v:path arrowok="t" o:connecttype="custom" o:connectlocs="285,20;285,20;205,5;170,0;135,5;105,10;80,15;60,30;40,45;25,65;15,90;5,115;0,145;0,180;5,220;15,305;15,305;25,245;40,195;65,150;95,110;130,80;175,50;225,35;285,20;285,20" o:connectangles="0,0,0,0,0,0,0,0,0,0,0,0,0,0,0,0,0,0,0,0,0,0,0,0,0,0"/>
                </v:shape>
                <v:shape id="Freeform 768" o:spid="_x0000_s1036" style="position:absolute;left:2714;top:1166;width:410;height:300;visibility:visible;mso-wrap-style:square;v-text-anchor:top" coordsize="410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K5dsIA&#10;AADbAAAADwAAAGRycy9kb3ducmV2LnhtbERPy2rCQBTdC/2H4Ra6qxONlBodxQeCIJTW6v6auSbR&#10;zJ2QmebRr+8sCi4P5z1fdqYUDdWusKxgNIxAEKdWF5wpOH3vXt9BOI+ssbRMCnpysFw8DeaYaNvy&#10;FzVHn4kQwi5BBbn3VSKlS3My6Ia2Ig7c1dYGfYB1JnWNbQg3pRxH0Zs0WHBoyLGiTU7p/fhjFODl&#10;yp8f67iarG+HqT9H203/e1Pq5blbzUB46vxD/O/eawVxGBu+h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rl2wgAAANsAAAAPAAAAAAAAAAAAAAAAAJgCAABkcnMvZG93&#10;bnJldi54bWxQSwUGAAAAAAQABAD1AAAAhwMAAAAA&#10;" path="m180,15r,l135,35,90,65,45,105,,150,85,105,120,90,155,80,190,70r30,l245,75r25,5l295,90r20,15l330,130r15,25l355,185r10,30l370,255r5,45l395,250r15,-50l410,155r,-40l395,80,380,55,360,30,330,10,295,,260,,220,5,180,15xe" fillcolor="#e59ca4 [1301]" strokecolor="#d86b77 [1941]" strokeweight=".25pt">
                  <v:path arrowok="t" o:connecttype="custom" o:connectlocs="180,15;180,15;135,35;90,65;45,105;0,150;0,150;0,150;0,150;85,105;120,90;155,80;190,70;220,70;245,75;270,80;295,90;315,105;330,130;345,155;355,185;365,215;370,255;375,300;375,300;395,250;410,200;410,155;410,115;410,115;395,80;380,55;360,30;330,10;330,10;295,0;260,0;220,5;180,15;180,15" o:connectangles="0,0,0,0,0,0,0,0,0,0,0,0,0,0,0,0,0,0,0,0,0,0,0,0,0,0,0,0,0,0,0,0,0,0,0,0,0,0,0,0"/>
                </v:shape>
                <v:shape id="Freeform 769" o:spid="_x0000_s1037" style="position:absolute;left:2629;top:896;width:475;height:320;visibility:visible;mso-wrap-style:square;v-text-anchor:top" coordsize="475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oM/cUA&#10;AADbAAAADwAAAGRycy9kb3ducmV2LnhtbESPQWvCQBSE7wX/w/IEL0U3tVA0ZhUpiB56aGMIHh/Z&#10;ZxKSfRuyq0n767uFgsdhZr5hkt1oWnGn3tWWFbwsIhDEhdU1lwqy82G+AuE8ssbWMin4Jge77eQp&#10;wVjbgb/onvpSBAi7GBVU3nexlK6oyKBb2I44eFfbG/RB9qXUPQ4Bblq5jKI3abDmsFBhR+8VFU16&#10;Mwo4P+fPzfAzZGmeYfTZflyOq0Kp2XTcb0B4Gv0j/N8+aQWva/j7En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gz9xQAAANsAAAAPAAAAAAAAAAAAAAAAAJgCAABkcnMv&#10;ZG93bnJldi54bWxQSwUGAAAAAAQABAD1AAAAigMAAAAA&#10;" path="m475,175r,l430,130,390,90,350,55,310,30,275,15,240,5,205,,175,5,150,20,120,40,95,70,70,105,50,145,30,200,15,255,,320,20,280,40,240,65,205,90,175r25,-20l140,130r30,-15l200,105r30,-5l260,95r30,5l325,105r35,10l400,130r35,20l475,175xe" fillcolor="#e59ca4 [1301]" strokecolor="#d86b77 [1941]" strokeweight=".25pt">
                  <v:path arrowok="t" o:connecttype="custom" o:connectlocs="475,175;475,175;430,130;390,90;350,55;310,30;275,15;240,5;205,0;175,5;150,20;120,40;95,70;70,105;50,145;30,200;15,255;0,320;0,320;20,280;40,240;65,205;90,175;115,155;140,130;170,115;200,105;230,100;260,95;290,100;325,105;360,115;400,130;435,150;475,175;475,175" o:connectangles="0,0,0,0,0,0,0,0,0,0,0,0,0,0,0,0,0,0,0,0,0,0,0,0,0,0,0,0,0,0,0,0,0,0,0,0"/>
                </v:shape>
                <v:shape id="Freeform 770" o:spid="_x0000_s1038" style="position:absolute;left:1739;top:1376;width:890;height:235;visibility:visible;mso-wrap-style:square;v-text-anchor:top" coordsize="890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snRL0A&#10;AADbAAAADwAAAGRycy9kb3ducmV2LnhtbERPzYrCMBC+C75DGMGbphaRpRpFBGHxoKz6AEMztsVm&#10;UpJR69tvDoLHj+9/teldq54UYuPZwGyagSIuvW24MnC97Cc/oKIgW2w9k4E3Rdish4MVFta/+I+e&#10;Z6lUCuFYoIFapCu0jmVNDuPUd8SJu/ngUBIMlbYBXynctTrPsoV22HBqqLGjXU3l/fxwBvLDPK92&#10;x4c7nRZ4uGQ3eYerGDMe9dslKKFevuKP+9camKf16Uv6AXr9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lsnRL0AAADbAAAADwAAAAAAAAAAAAAAAACYAgAAZHJzL2Rvd25yZXYu&#10;eG1sUEsFBgAAAAAEAAQA9QAAAIIDAAAAAA==&#10;" path="m540,40r,l515,25,485,10,460,5,435,,410,5r-25,5l360,20,335,30,275,70r-55,50l160,170r-60,35l75,220,50,230r-25,5l,235r50,l150,235r95,-5l420,215,590,190r80,-15l745,155r75,-20l890,110r-75,20l750,135r-30,l690,130,660,120,635,110,540,40xe" fillcolor="#0d0d0d [3069]" strokecolor="#d86b77 [1941]" strokeweight=".25pt">
                  <v:path arrowok="t" o:connecttype="custom" o:connectlocs="540,40;540,40;515,25;485,10;460,5;435,0;435,0;410,5;385,10;360,20;335,30;275,70;220,120;220,120;160,170;100,205;75,220;50,230;25,235;0,235;0,235;50,235;50,235;150,235;245,230;245,230;420,215;590,190;670,175;745,155;820,135;890,110;890,110;815,130;750,135;720,135;690,130;660,120;635,110;635,110;540,40;540,40" o:connectangles="0,0,0,0,0,0,0,0,0,0,0,0,0,0,0,0,0,0,0,0,0,0,0,0,0,0,0,0,0,0,0,0,0,0,0,0,0,0,0,0,0,0"/>
                </v:shape>
                <v:shape id="Freeform 771" o:spid="_x0000_s1039" style="position:absolute;left:605;top:1346;width:1109;height:265;visibility:visible;mso-wrap-style:square;v-text-anchor:top" coordsize="110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H+cMA&#10;AADbAAAADwAAAGRycy9kb3ducmV2LnhtbESPT4vCMBTE78J+h/CEvYimishSjSKCy3oS/1z29mie&#10;TWnz0m2ytfrpjSB4HGbmN8xi1dlKtNT4wrGC8SgBQZw5XXCu4HzaDr9A+ICssXJMCm7kYbX86C0w&#10;1e7KB2qPIRcRwj5FBSaEOpXSZ4Ys+pGriaN3cY3FEGWTS93gNcJtJSdJMpMWC44LBmvaGMrK479V&#10;gBfzvWt3d/o7DMrf84Rm+7JCpT773XoOIlAX3uFX+0crmI7h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FH+cMAAADbAAAADwAAAAAAAAAAAAAAAACYAgAAZHJzL2Rv&#10;d25yZXYueG1sUEsFBgAAAAAEAAQA9QAAAIgDAAAAAA==&#10;" path="m490,25r,l370,95r-40,15l295,120r-45,5l205,130r-45,l110,130,,115r215,45l425,200r195,25l815,245r125,10l1064,265r45,l1079,260r-35,-5l1009,245,979,230,945,215,910,195,845,145,780,85,740,50,705,30,670,15,635,5,595,,570,,545,5r-30,5l490,25xe" fillcolor="#0d0d0d [3069]" strokecolor="#d86b77 [1941]" strokeweight=".25pt">
                  <v:path arrowok="t" o:connecttype="custom" o:connectlocs="490,25;490,25;370,95;370,95;330,110;295,120;250,125;205,130;160,130;110,130;0,115;0,115;215,160;425,200;620,225;815,245;815,245;940,255;1064,265;1064,265;1109,265;1109,265;1079,260;1044,255;1009,245;979,230;945,215;910,195;845,145;845,145;780,85;740,50;740,50;705,30;670,15;635,5;595,0;595,0;570,0;545,5;515,10;490,25;490,25" o:connectangles="0,0,0,0,0,0,0,0,0,0,0,0,0,0,0,0,0,0,0,0,0,0,0,0,0,0,0,0,0,0,0,0,0,0,0,0,0,0,0,0,0,0,0"/>
                </v:shape>
                <v:shape id="Freeform 772" o:spid="_x0000_s1040" style="position:absolute;left:420;top:1421;width:2374;height:380;visibility:visible;mso-wrap-style:square;v-text-anchor:top" coordsize="2374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gcIA&#10;AADbAAAADwAAAGRycy9kb3ducmV2LnhtbESPQYvCMBSE74L/ITzB25oqskg1igiCXhTdXdDbo3m2&#10;xealNlGjv34jCB6HmfmGmcyCqcSNGldaVtDvJSCIM6tLzhX8/iy/RiCcR9ZYWSYFD3Iwm7ZbE0y1&#10;vfOObnufiwhhl6KCwvs6ldJlBRl0PVsTR+9kG4M+yiaXusF7hJtKDpLkWxosOS4UWNOioOy8vxoF&#10;FK6nv2x9eDyHuAjbTYK74+iiVLcT5mMQnoL/hN/tlVYwHMDrS/wBcv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uiBwgAAANsAAAAPAAAAAAAAAAAAAAAAAJgCAABkcnMvZG93&#10;bnJldi54bWxQSwUGAAAAAAQABAD1AAAAhwMAAAAA&#10;" path="m2374,r,l2294,35r-80,30l2139,90r-75,20l1989,130r-80,15l1739,170r-175,15l1469,190r-100,l1319,190r-25,l1249,190,1125,180,1000,170,805,150,610,125,400,85,185,40,,,40,40,85,80r50,40l190,155r60,35l315,220r65,30l455,275r20,5l550,305r70,15l775,355r160,15l1100,380r169,l1354,375r80,-10l1524,355r90,-20l1699,320r90,-25l1804,290r80,-25l1964,235r80,-30l2114,170r70,-40l2249,90r65,-45l2374,xe" fillcolor="#e59ca4 [1301]" strokecolor="#d86b77 [1941]" strokeweight=".25pt">
                  <v:path arrowok="t" o:connecttype="custom" o:connectlocs="2374,0;2214,65;2139,90;1989,130;1739,170;1564,185;1369,190;1319,190;1294,190;1249,190;1125,180;1000,170;610,125;185,40;0,0;40,40;135,120;250,190;380,250;455,275;475,280;620,320;935,370;1100,380;1100,380;1354,375;1434,365;1614,335;1789,295;1804,290;1884,265;2044,205;2184,130;2314,45;2374,0" o:connectangles="0,0,0,0,0,0,0,0,0,0,0,0,0,0,0,0,0,0,0,0,0,0,0,0,0,0,0,0,0,0,0,0,0,0,0"/>
                </v:shape>
                <v:shape id="Freeform 773" o:spid="_x0000_s1041" style="position:absolute;left:1984;top:1421;width:810;height:290;visibility:visible;mso-wrap-style:square;v-text-anchor:top" coordsize="8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nfcQA&#10;AADbAAAADwAAAGRycy9kb3ducmV2LnhtbESP3WrCQBSE7wu+w3KE3tVNtEiMriKC4o2l/jzAIXtM&#10;otmzMbvGtE/fLQheDjPzDTNbdKYSLTWutKwgHkQgiDOrS84VnI7rjwSE88gaK8uk4IccLOa9txmm&#10;2j54T+3B5yJA2KWooPC+TqV0WUEG3cDWxME728agD7LJpW7wEeCmksMoGkuDJYeFAmtaFZRdD3ej&#10;wF7i77z83U1u202SxF87WrUnUuq93y2nIDx1/hV+trdawecI/r+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jp33EAAAA2wAAAA8AAAAAAAAAAAAAAAAAmAIAAGRycy9k&#10;b3ducmV2LnhtbFBLBQYAAAAABAAEAPUAAACJAwAAAAA=&#10;" path="m810,r,l730,35,650,65,575,90r-75,20l425,130r-80,15l175,170,,185,240,290r80,-25l400,235r80,-30l550,170r70,-40l685,90,750,45,810,xe" fillcolor="#761e28 [2405]" strokecolor="#d86b77 [1941]" strokeweight=".25pt">
                  <v:path arrowok="t" o:connecttype="custom" o:connectlocs="810,0;810,0;730,35;650,65;650,65;575,90;500,110;425,130;345,145;175,170;0,185;240,290;240,290;320,265;400,235;480,205;550,170;620,130;685,90;750,45;810,0;810,0" o:connectangles="0,0,0,0,0,0,0,0,0,0,0,0,0,0,0,0,0,0,0,0,0,0"/>
                </v:shape>
                <v:shape id="Freeform 774" o:spid="_x0000_s1042" style="position:absolute;left:420;top:1421;width:1000;height:280;visibility:visible;mso-wrap-style:square;v-text-anchor:top" coordsize="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B7QcIA&#10;AADbAAAADwAAAGRycy9kb3ducmV2LnhtbESPQYvCMBSE78L+h/AWvGmqiEo1ilsQ1vUgrbv3R/Ns&#10;i81LaaKt/34jCB6HmfmGWW97U4s7ta6yrGAyjkAQ51ZXXCj4Pe9HSxDOI2usLZOCBznYbj4Ga4y1&#10;7Tile+YLESDsYlRQet/EUrq8JINubBvi4F1sa9AH2RZSt9gFuKnlNIrm0mDFYaHEhpKS8mt2Mwqy&#10;JDrtF8djMi1+DpfHX0pf3Y2UGn72uxUIT71/h1/tb61gNoPnl/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sHtBwgAAANsAAAAPAAAAAAAAAAAAAAAAAJgCAABkcnMvZG93&#10;bnJldi54bWxQSwUGAAAAAAQABAD1AAAAhwMAAAAA&#10;" path="m455,275r,l475,280,620,270r70,-10l760,250r60,-15l885,215r55,-20l1000,170,805,150,610,125,400,85,185,40,,,40,40,85,80r50,40l190,155r60,35l315,220r65,30l455,275xe" fillcolor="#761e28 [2405]" strokecolor="#d86b77 [1941]" strokeweight=".25pt">
                  <v:path arrowok="t" o:connecttype="custom" o:connectlocs="455,275;455,275;475,280;475,280;620,270;690,260;760,250;820,235;885,215;940,195;1000,170;1000,170;805,150;610,125;400,85;185,40;185,40;0,0;0,0;40,40;85,80;135,120;190,155;250,190;315,220;380,250;455,275;455,275" o:connectangles="0,0,0,0,0,0,0,0,0,0,0,0,0,0,0,0,0,0,0,0,0,0,0,0,0,0,0,0"/>
                </v:shape>
                <v:shape id="Freeform 775" o:spid="_x0000_s1043" style="position:absolute;left:1520;top:1611;width:334;height:190;visibility:visible;mso-wrap-style:square;v-text-anchor:top" coordsize="334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awMMA&#10;AADbAAAADwAAAGRycy9kb3ducmV2LnhtbESPT4vCMBTE7wt+h/AEb2uqWJGuUUSo9ODB+uf+aN62&#10;3W1eShO1/fZmYcHjMDO/Ydbb3jTiQZ2rLSuYTSMQxIXVNZcKrpf0cwXCeWSNjWVSMJCD7Wb0scZE&#10;2yfn9Dj7UgQIuwQVVN63iZSuqMigm9qWOHjftjPog+xKqTt8Brhp5DyKltJgzWGhwpb2FRW/57tR&#10;MD/e4lN22A35LB5+uIhTneWpUpNxv/sC4an37/B/O9MKFjH8fQk/QG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yawMMAAADbAAAADwAAAAAAAAAAAAAAAACYAgAAZHJzL2Rv&#10;d25yZXYueG1sUEsFBgAAAAAEAAQA9QAAAIgDAAAAAA==&#10;" path="m219,r,l194,,149,,129,40,94,85,54,135,,190r169,l254,185r80,-10l269,,219,xe" fillcolor="#761e28 [2405]" strokecolor="#d86b77 [1941]" strokeweight=".25pt">
                  <v:path arrowok="t" o:connecttype="custom" o:connectlocs="219,0;219,0;194,0;194,0;149,0;149,0;129,40;94,85;54,135;0,190;0,190;0,190;0,190;169,190;254,185;334,175;269,0;269,0;219,0;219,0" o:connectangles="0,0,0,0,0,0,0,0,0,0,0,0,0,0,0,0,0,0,0,0"/>
                </v:shape>
                <v:shape id="Freeform 776" o:spid="_x0000_s1044" style="position:absolute;left:2029;top:1431;width:210;height:125;visibility:visible;mso-wrap-style:square;v-text-anchor:top" coordsize="210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kZRMQA&#10;AADbAAAADwAAAGRycy9kb3ducmV2LnhtbESPQWvCQBSE74X+h+UVequbiohE12ALVa9GQ+ntkX1m&#10;Y7JvQ3bV2F/fLQgeh5n5hllkg23FhXpfO1bwPkpAEJdO11wpOOy/3mYgfEDW2DomBTfykC2fnxaY&#10;anflHV3yUIkIYZ+iAhNCl0rpS0MW/ch1xNE7ut5iiLKvpO7xGuG2leMkmUqLNccFgx19Giqb/GwV&#10;fOjTphkXt9+iW3/n+5+tKTTulHp9GVZzEIGG8Ajf21utYDKF/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5GUTEAAAA2wAAAA8AAAAAAAAAAAAAAAAAmAIAAGRycy9k&#10;b3ducmV2LnhtbFBLBQYAAAAABAAEAPUAAACJAwAAAAA=&#10;" path="m210,40r,l200,25,195,15,185,5,175,,160,,140,5,120,15,95,25,70,45,45,65,20,90,,115r65,5l120,125r40,-10l180,105,190,95,205,85r5,-15l210,55r,-15xe" fillcolor="#f9b268 [1940]" strokecolor="#d86b77 [1941]" strokeweight=".25pt">
                  <v:path arrowok="t" o:connecttype="custom" o:connectlocs="210,40;210,40;200,25;195,15;185,5;175,0;175,0;160,0;140,5;120,15;95,25;95,25;70,45;45,65;20,90;0,115;0,115;65,120;120,125;160,115;180,105;190,95;190,95;205,85;210,70;210,55;210,40;210,40" o:connectangles="0,0,0,0,0,0,0,0,0,0,0,0,0,0,0,0,0,0,0,0,0,0,0,0,0,0,0,0"/>
                </v:shape>
                <v:shape id="Freeform 777" o:spid="_x0000_s1045" style="position:absolute;left:1135;top:1396;width:200;height:130;visibility:visible;mso-wrap-style:square;v-text-anchor:top" coordsize="20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5pXcQA&#10;AADbAAAADwAAAGRycy9kb3ducmV2LnhtbESPT2vCQBTE74LfYXlCb7ppKVWiq5SCkENb/4vHx+4z&#10;CWbfhuxWk2/fFQSPw8z8hpktWluJKzW+dKzgdZSAINbOlJwr2O+WwwkIH5ANVo5JQUceFvN+b4ap&#10;cTfe0HUbchEh7FNUUIRQp1J6XZBFP3I1cfTOrrEYomxyaRq8Rbit5FuSfEiLJceFAmv6Kkhftn9W&#10;wfHU/Xyv8ox2y+RQdeuNzn7XWqmXQfs5BRGoDc/wo50ZBe9j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OaV3EAAAA2wAAAA8AAAAAAAAAAAAAAAAAmAIAAGRycy9k&#10;b3ducmV2LnhtbFBLBQYAAAAABAAEAPUAAACJAwAAAAA=&#10;" path="m5,35r,l,50,,65,5,80,15,95r10,10l40,115r45,10l135,130r65,-5l185,100,165,75,140,55,120,35,95,15,70,5,55,,40,,30,5,20,10,5,35xe" fillcolor="#f9b268 [1940]" strokecolor="#d86b77 [1941]" strokeweight=".25pt">
                  <v:path arrowok="t" o:connecttype="custom" o:connectlocs="5,35;5,35;0,50;0,65;5,80;15,95;15,95;25,105;40,115;85,125;135,130;200,125;200,125;185,100;165,75;140,55;120,35;120,35;95,15;70,5;55,0;40,0;40,0;30,5;20,10;5,35;5,35" o:connectangles="0,0,0,0,0,0,0,0,0,0,0,0,0,0,0,0,0,0,0,0,0,0,0,0,0,0,0"/>
                </v:shape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3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5669915</wp:posOffset>
                </wp:positionV>
                <wp:extent cx="850265" cy="692150"/>
                <wp:effectExtent l="10160" t="12065" r="34925" b="10160"/>
                <wp:wrapNone/>
                <wp:docPr id="8" name="Group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0265" cy="692150"/>
                          <a:chOff x="10" y="10"/>
                          <a:chExt cx="3114" cy="2557"/>
                        </a:xfrm>
                      </wpg:grpSpPr>
                      <wps:wsp>
                        <wps:cNvPr id="9" name="Freeform 669"/>
                        <wps:cNvSpPr>
                          <a:spLocks/>
                        </wps:cNvSpPr>
                        <wps:spPr bwMode="auto">
                          <a:xfrm>
                            <a:off x="70" y="10"/>
                            <a:ext cx="1040" cy="926"/>
                          </a:xfrm>
                          <a:custGeom>
                            <a:avLst/>
                            <a:gdLst>
                              <a:gd name="T0" fmla="*/ 30 w 1040"/>
                              <a:gd name="T1" fmla="*/ 385 h 926"/>
                              <a:gd name="T2" fmla="*/ 0 w 1040"/>
                              <a:gd name="T3" fmla="*/ 500 h 926"/>
                              <a:gd name="T4" fmla="*/ 0 w 1040"/>
                              <a:gd name="T5" fmla="*/ 575 h 926"/>
                              <a:gd name="T6" fmla="*/ 10 w 1040"/>
                              <a:gd name="T7" fmla="*/ 651 h 926"/>
                              <a:gd name="T8" fmla="*/ 20 w 1040"/>
                              <a:gd name="T9" fmla="*/ 686 h 926"/>
                              <a:gd name="T10" fmla="*/ 45 w 1040"/>
                              <a:gd name="T11" fmla="*/ 751 h 926"/>
                              <a:gd name="T12" fmla="*/ 85 w 1040"/>
                              <a:gd name="T13" fmla="*/ 806 h 926"/>
                              <a:gd name="T14" fmla="*/ 135 w 1040"/>
                              <a:gd name="T15" fmla="*/ 846 h 926"/>
                              <a:gd name="T16" fmla="*/ 195 w 1040"/>
                              <a:gd name="T17" fmla="*/ 876 h 926"/>
                              <a:gd name="T18" fmla="*/ 300 w 1040"/>
                              <a:gd name="T19" fmla="*/ 906 h 926"/>
                              <a:gd name="T20" fmla="*/ 500 w 1040"/>
                              <a:gd name="T21" fmla="*/ 926 h 926"/>
                              <a:gd name="T22" fmla="*/ 600 w 1040"/>
                              <a:gd name="T23" fmla="*/ 916 h 926"/>
                              <a:gd name="T24" fmla="*/ 770 w 1040"/>
                              <a:gd name="T25" fmla="*/ 871 h 926"/>
                              <a:gd name="T26" fmla="*/ 845 w 1040"/>
                              <a:gd name="T27" fmla="*/ 831 h 926"/>
                              <a:gd name="T28" fmla="*/ 910 w 1040"/>
                              <a:gd name="T29" fmla="*/ 786 h 926"/>
                              <a:gd name="T30" fmla="*/ 940 w 1040"/>
                              <a:gd name="T31" fmla="*/ 756 h 926"/>
                              <a:gd name="T32" fmla="*/ 985 w 1040"/>
                              <a:gd name="T33" fmla="*/ 696 h 926"/>
                              <a:gd name="T34" fmla="*/ 1020 w 1040"/>
                              <a:gd name="T35" fmla="*/ 636 h 926"/>
                              <a:gd name="T36" fmla="*/ 1035 w 1040"/>
                              <a:gd name="T37" fmla="*/ 565 h 926"/>
                              <a:gd name="T38" fmla="*/ 1040 w 1040"/>
                              <a:gd name="T39" fmla="*/ 525 h 926"/>
                              <a:gd name="T40" fmla="*/ 1035 w 1040"/>
                              <a:gd name="T41" fmla="*/ 445 h 926"/>
                              <a:gd name="T42" fmla="*/ 1010 w 1040"/>
                              <a:gd name="T43" fmla="*/ 360 h 926"/>
                              <a:gd name="T44" fmla="*/ 970 w 1040"/>
                              <a:gd name="T45" fmla="*/ 270 h 926"/>
                              <a:gd name="T46" fmla="*/ 910 w 1040"/>
                              <a:gd name="T47" fmla="*/ 185 h 926"/>
                              <a:gd name="T48" fmla="*/ 645 w 1040"/>
                              <a:gd name="T49" fmla="*/ 5 h 926"/>
                              <a:gd name="T50" fmla="*/ 585 w 1040"/>
                              <a:gd name="T51" fmla="*/ 0 h 926"/>
                              <a:gd name="T52" fmla="*/ 475 w 1040"/>
                              <a:gd name="T53" fmla="*/ 10 h 926"/>
                              <a:gd name="T54" fmla="*/ 370 w 1040"/>
                              <a:gd name="T55" fmla="*/ 40 h 926"/>
                              <a:gd name="T56" fmla="*/ 275 w 1040"/>
                              <a:gd name="T57" fmla="*/ 80 h 926"/>
                              <a:gd name="T58" fmla="*/ 235 w 1040"/>
                              <a:gd name="T59" fmla="*/ 110 h 926"/>
                              <a:gd name="T60" fmla="*/ 165 w 1040"/>
                              <a:gd name="T61" fmla="*/ 165 h 926"/>
                              <a:gd name="T62" fmla="*/ 110 w 1040"/>
                              <a:gd name="T63" fmla="*/ 230 h 926"/>
                              <a:gd name="T64" fmla="*/ 65 w 1040"/>
                              <a:gd name="T65" fmla="*/ 300 h 926"/>
                              <a:gd name="T66" fmla="*/ 30 w 1040"/>
                              <a:gd name="T67" fmla="*/ 385 h 9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040" h="926">
                                <a:moveTo>
                                  <a:pt x="30" y="385"/>
                                </a:moveTo>
                                <a:lnTo>
                                  <a:pt x="30" y="385"/>
                                </a:lnTo>
                                <a:lnTo>
                                  <a:pt x="5" y="460"/>
                                </a:lnTo>
                                <a:lnTo>
                                  <a:pt x="0" y="500"/>
                                </a:lnTo>
                                <a:lnTo>
                                  <a:pt x="0" y="535"/>
                                </a:lnTo>
                                <a:lnTo>
                                  <a:pt x="0" y="575"/>
                                </a:lnTo>
                                <a:lnTo>
                                  <a:pt x="5" y="610"/>
                                </a:lnTo>
                                <a:lnTo>
                                  <a:pt x="10" y="651"/>
                                </a:lnTo>
                                <a:lnTo>
                                  <a:pt x="20" y="686"/>
                                </a:lnTo>
                                <a:lnTo>
                                  <a:pt x="30" y="721"/>
                                </a:lnTo>
                                <a:lnTo>
                                  <a:pt x="45" y="751"/>
                                </a:lnTo>
                                <a:lnTo>
                                  <a:pt x="65" y="781"/>
                                </a:lnTo>
                                <a:lnTo>
                                  <a:pt x="85" y="806"/>
                                </a:lnTo>
                                <a:lnTo>
                                  <a:pt x="110" y="831"/>
                                </a:lnTo>
                                <a:lnTo>
                                  <a:pt x="135" y="846"/>
                                </a:lnTo>
                                <a:lnTo>
                                  <a:pt x="165" y="866"/>
                                </a:lnTo>
                                <a:lnTo>
                                  <a:pt x="195" y="876"/>
                                </a:lnTo>
                                <a:lnTo>
                                  <a:pt x="300" y="906"/>
                                </a:lnTo>
                                <a:lnTo>
                                  <a:pt x="400" y="921"/>
                                </a:lnTo>
                                <a:lnTo>
                                  <a:pt x="500" y="926"/>
                                </a:lnTo>
                                <a:lnTo>
                                  <a:pt x="600" y="916"/>
                                </a:lnTo>
                                <a:lnTo>
                                  <a:pt x="690" y="896"/>
                                </a:lnTo>
                                <a:lnTo>
                                  <a:pt x="770" y="871"/>
                                </a:lnTo>
                                <a:lnTo>
                                  <a:pt x="810" y="851"/>
                                </a:lnTo>
                                <a:lnTo>
                                  <a:pt x="845" y="831"/>
                                </a:lnTo>
                                <a:lnTo>
                                  <a:pt x="880" y="811"/>
                                </a:lnTo>
                                <a:lnTo>
                                  <a:pt x="910" y="786"/>
                                </a:lnTo>
                                <a:lnTo>
                                  <a:pt x="940" y="756"/>
                                </a:lnTo>
                                <a:lnTo>
                                  <a:pt x="965" y="726"/>
                                </a:lnTo>
                                <a:lnTo>
                                  <a:pt x="985" y="696"/>
                                </a:lnTo>
                                <a:lnTo>
                                  <a:pt x="1005" y="666"/>
                                </a:lnTo>
                                <a:lnTo>
                                  <a:pt x="1020" y="636"/>
                                </a:lnTo>
                                <a:lnTo>
                                  <a:pt x="1030" y="600"/>
                                </a:lnTo>
                                <a:lnTo>
                                  <a:pt x="1035" y="565"/>
                                </a:lnTo>
                                <a:lnTo>
                                  <a:pt x="1040" y="525"/>
                                </a:lnTo>
                                <a:lnTo>
                                  <a:pt x="1040" y="485"/>
                                </a:lnTo>
                                <a:lnTo>
                                  <a:pt x="1035" y="445"/>
                                </a:lnTo>
                                <a:lnTo>
                                  <a:pt x="1025" y="400"/>
                                </a:lnTo>
                                <a:lnTo>
                                  <a:pt x="1010" y="360"/>
                                </a:lnTo>
                                <a:lnTo>
                                  <a:pt x="995" y="315"/>
                                </a:lnTo>
                                <a:lnTo>
                                  <a:pt x="970" y="270"/>
                                </a:lnTo>
                                <a:lnTo>
                                  <a:pt x="940" y="230"/>
                                </a:lnTo>
                                <a:lnTo>
                                  <a:pt x="910" y="185"/>
                                </a:lnTo>
                                <a:lnTo>
                                  <a:pt x="330" y="736"/>
                                </a:lnTo>
                                <a:lnTo>
                                  <a:pt x="645" y="5"/>
                                </a:lnTo>
                                <a:lnTo>
                                  <a:pt x="585" y="0"/>
                                </a:lnTo>
                                <a:lnTo>
                                  <a:pt x="525" y="5"/>
                                </a:lnTo>
                                <a:lnTo>
                                  <a:pt x="475" y="10"/>
                                </a:lnTo>
                                <a:lnTo>
                                  <a:pt x="420" y="25"/>
                                </a:lnTo>
                                <a:lnTo>
                                  <a:pt x="370" y="40"/>
                                </a:lnTo>
                                <a:lnTo>
                                  <a:pt x="320" y="55"/>
                                </a:lnTo>
                                <a:lnTo>
                                  <a:pt x="275" y="80"/>
                                </a:lnTo>
                                <a:lnTo>
                                  <a:pt x="235" y="110"/>
                                </a:lnTo>
                                <a:lnTo>
                                  <a:pt x="200" y="135"/>
                                </a:lnTo>
                                <a:lnTo>
                                  <a:pt x="165" y="165"/>
                                </a:lnTo>
                                <a:lnTo>
                                  <a:pt x="135" y="195"/>
                                </a:lnTo>
                                <a:lnTo>
                                  <a:pt x="110" y="230"/>
                                </a:lnTo>
                                <a:lnTo>
                                  <a:pt x="85" y="265"/>
                                </a:lnTo>
                                <a:lnTo>
                                  <a:pt x="65" y="300"/>
                                </a:lnTo>
                                <a:lnTo>
                                  <a:pt x="45" y="340"/>
                                </a:lnTo>
                                <a:lnTo>
                                  <a:pt x="30" y="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70"/>
                        <wps:cNvSpPr>
                          <a:spLocks/>
                        </wps:cNvSpPr>
                        <wps:spPr bwMode="auto">
                          <a:xfrm>
                            <a:off x="1979" y="1846"/>
                            <a:ext cx="920" cy="721"/>
                          </a:xfrm>
                          <a:custGeom>
                            <a:avLst/>
                            <a:gdLst>
                              <a:gd name="T0" fmla="*/ 870 w 920"/>
                              <a:gd name="T1" fmla="*/ 146 h 721"/>
                              <a:gd name="T2" fmla="*/ 870 w 920"/>
                              <a:gd name="T3" fmla="*/ 146 h 721"/>
                              <a:gd name="T4" fmla="*/ 795 w 920"/>
                              <a:gd name="T5" fmla="*/ 96 h 721"/>
                              <a:gd name="T6" fmla="*/ 720 w 920"/>
                              <a:gd name="T7" fmla="*/ 55 h 721"/>
                              <a:gd name="T8" fmla="*/ 635 w 920"/>
                              <a:gd name="T9" fmla="*/ 25 h 721"/>
                              <a:gd name="T10" fmla="*/ 545 w 920"/>
                              <a:gd name="T11" fmla="*/ 10 h 721"/>
                              <a:gd name="T12" fmla="*/ 545 w 920"/>
                              <a:gd name="T13" fmla="*/ 10 h 721"/>
                              <a:gd name="T14" fmla="*/ 465 w 920"/>
                              <a:gd name="T15" fmla="*/ 0 h 721"/>
                              <a:gd name="T16" fmla="*/ 385 w 920"/>
                              <a:gd name="T17" fmla="*/ 0 h 721"/>
                              <a:gd name="T18" fmla="*/ 305 w 920"/>
                              <a:gd name="T19" fmla="*/ 10 h 721"/>
                              <a:gd name="T20" fmla="*/ 235 w 920"/>
                              <a:gd name="T21" fmla="*/ 30 h 721"/>
                              <a:gd name="T22" fmla="*/ 235 w 920"/>
                              <a:gd name="T23" fmla="*/ 30 h 721"/>
                              <a:gd name="T24" fmla="*/ 165 w 920"/>
                              <a:gd name="T25" fmla="*/ 55 h 721"/>
                              <a:gd name="T26" fmla="*/ 110 w 920"/>
                              <a:gd name="T27" fmla="*/ 91 h 721"/>
                              <a:gd name="T28" fmla="*/ 85 w 920"/>
                              <a:gd name="T29" fmla="*/ 106 h 721"/>
                              <a:gd name="T30" fmla="*/ 60 w 920"/>
                              <a:gd name="T31" fmla="*/ 126 h 721"/>
                              <a:gd name="T32" fmla="*/ 45 w 920"/>
                              <a:gd name="T33" fmla="*/ 151 h 721"/>
                              <a:gd name="T34" fmla="*/ 30 w 920"/>
                              <a:gd name="T35" fmla="*/ 171 h 721"/>
                              <a:gd name="T36" fmla="*/ 30 w 920"/>
                              <a:gd name="T37" fmla="*/ 171 h 721"/>
                              <a:gd name="T38" fmla="*/ 15 w 920"/>
                              <a:gd name="T39" fmla="*/ 201 h 721"/>
                              <a:gd name="T40" fmla="*/ 5 w 920"/>
                              <a:gd name="T41" fmla="*/ 226 h 721"/>
                              <a:gd name="T42" fmla="*/ 0 w 920"/>
                              <a:gd name="T43" fmla="*/ 256 h 721"/>
                              <a:gd name="T44" fmla="*/ 0 w 920"/>
                              <a:gd name="T45" fmla="*/ 286 h 721"/>
                              <a:gd name="T46" fmla="*/ 0 w 920"/>
                              <a:gd name="T47" fmla="*/ 311 h 721"/>
                              <a:gd name="T48" fmla="*/ 10 w 920"/>
                              <a:gd name="T49" fmla="*/ 341 h 721"/>
                              <a:gd name="T50" fmla="*/ 20 w 920"/>
                              <a:gd name="T51" fmla="*/ 376 h 721"/>
                              <a:gd name="T52" fmla="*/ 35 w 920"/>
                              <a:gd name="T53" fmla="*/ 406 h 721"/>
                              <a:gd name="T54" fmla="*/ 675 w 920"/>
                              <a:gd name="T55" fmla="*/ 221 h 721"/>
                              <a:gd name="T56" fmla="*/ 190 w 920"/>
                              <a:gd name="T57" fmla="*/ 651 h 721"/>
                              <a:gd name="T58" fmla="*/ 190 w 920"/>
                              <a:gd name="T59" fmla="*/ 651 h 721"/>
                              <a:gd name="T60" fmla="*/ 275 w 920"/>
                              <a:gd name="T61" fmla="*/ 686 h 721"/>
                              <a:gd name="T62" fmla="*/ 355 w 920"/>
                              <a:gd name="T63" fmla="*/ 706 h 721"/>
                              <a:gd name="T64" fmla="*/ 440 w 920"/>
                              <a:gd name="T65" fmla="*/ 721 h 721"/>
                              <a:gd name="T66" fmla="*/ 520 w 920"/>
                              <a:gd name="T67" fmla="*/ 721 h 721"/>
                              <a:gd name="T68" fmla="*/ 520 w 920"/>
                              <a:gd name="T69" fmla="*/ 721 h 721"/>
                              <a:gd name="T70" fmla="*/ 595 w 920"/>
                              <a:gd name="T71" fmla="*/ 711 h 721"/>
                              <a:gd name="T72" fmla="*/ 660 w 920"/>
                              <a:gd name="T73" fmla="*/ 691 h 721"/>
                              <a:gd name="T74" fmla="*/ 725 w 920"/>
                              <a:gd name="T75" fmla="*/ 666 h 721"/>
                              <a:gd name="T76" fmla="*/ 780 w 920"/>
                              <a:gd name="T77" fmla="*/ 631 h 721"/>
                              <a:gd name="T78" fmla="*/ 780 w 920"/>
                              <a:gd name="T79" fmla="*/ 631 h 721"/>
                              <a:gd name="T80" fmla="*/ 830 w 920"/>
                              <a:gd name="T81" fmla="*/ 586 h 721"/>
                              <a:gd name="T82" fmla="*/ 865 w 920"/>
                              <a:gd name="T83" fmla="*/ 536 h 721"/>
                              <a:gd name="T84" fmla="*/ 895 w 920"/>
                              <a:gd name="T85" fmla="*/ 486 h 721"/>
                              <a:gd name="T86" fmla="*/ 915 w 920"/>
                              <a:gd name="T87" fmla="*/ 426 h 721"/>
                              <a:gd name="T88" fmla="*/ 915 w 920"/>
                              <a:gd name="T89" fmla="*/ 426 h 721"/>
                              <a:gd name="T90" fmla="*/ 920 w 920"/>
                              <a:gd name="T91" fmla="*/ 391 h 721"/>
                              <a:gd name="T92" fmla="*/ 920 w 920"/>
                              <a:gd name="T93" fmla="*/ 356 h 721"/>
                              <a:gd name="T94" fmla="*/ 920 w 920"/>
                              <a:gd name="T95" fmla="*/ 321 h 721"/>
                              <a:gd name="T96" fmla="*/ 915 w 920"/>
                              <a:gd name="T97" fmla="*/ 286 h 721"/>
                              <a:gd name="T98" fmla="*/ 900 w 920"/>
                              <a:gd name="T99" fmla="*/ 216 h 721"/>
                              <a:gd name="T100" fmla="*/ 870 w 920"/>
                              <a:gd name="T101" fmla="*/ 146 h 721"/>
                              <a:gd name="T102" fmla="*/ 870 w 920"/>
                              <a:gd name="T103" fmla="*/ 146 h 7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920" h="721">
                                <a:moveTo>
                                  <a:pt x="870" y="146"/>
                                </a:moveTo>
                                <a:lnTo>
                                  <a:pt x="870" y="146"/>
                                </a:lnTo>
                                <a:lnTo>
                                  <a:pt x="795" y="96"/>
                                </a:lnTo>
                                <a:lnTo>
                                  <a:pt x="720" y="55"/>
                                </a:lnTo>
                                <a:lnTo>
                                  <a:pt x="635" y="25"/>
                                </a:lnTo>
                                <a:lnTo>
                                  <a:pt x="545" y="10"/>
                                </a:lnTo>
                                <a:lnTo>
                                  <a:pt x="465" y="0"/>
                                </a:lnTo>
                                <a:lnTo>
                                  <a:pt x="385" y="0"/>
                                </a:lnTo>
                                <a:lnTo>
                                  <a:pt x="305" y="10"/>
                                </a:lnTo>
                                <a:lnTo>
                                  <a:pt x="235" y="30"/>
                                </a:lnTo>
                                <a:lnTo>
                                  <a:pt x="165" y="55"/>
                                </a:lnTo>
                                <a:lnTo>
                                  <a:pt x="110" y="91"/>
                                </a:lnTo>
                                <a:lnTo>
                                  <a:pt x="85" y="106"/>
                                </a:lnTo>
                                <a:lnTo>
                                  <a:pt x="60" y="126"/>
                                </a:lnTo>
                                <a:lnTo>
                                  <a:pt x="45" y="151"/>
                                </a:lnTo>
                                <a:lnTo>
                                  <a:pt x="30" y="171"/>
                                </a:lnTo>
                                <a:lnTo>
                                  <a:pt x="15" y="201"/>
                                </a:lnTo>
                                <a:lnTo>
                                  <a:pt x="5" y="226"/>
                                </a:lnTo>
                                <a:lnTo>
                                  <a:pt x="0" y="256"/>
                                </a:lnTo>
                                <a:lnTo>
                                  <a:pt x="0" y="286"/>
                                </a:lnTo>
                                <a:lnTo>
                                  <a:pt x="0" y="311"/>
                                </a:lnTo>
                                <a:lnTo>
                                  <a:pt x="10" y="341"/>
                                </a:lnTo>
                                <a:lnTo>
                                  <a:pt x="20" y="376"/>
                                </a:lnTo>
                                <a:lnTo>
                                  <a:pt x="35" y="406"/>
                                </a:lnTo>
                                <a:lnTo>
                                  <a:pt x="675" y="221"/>
                                </a:lnTo>
                                <a:lnTo>
                                  <a:pt x="190" y="651"/>
                                </a:lnTo>
                                <a:lnTo>
                                  <a:pt x="275" y="686"/>
                                </a:lnTo>
                                <a:lnTo>
                                  <a:pt x="355" y="706"/>
                                </a:lnTo>
                                <a:lnTo>
                                  <a:pt x="440" y="721"/>
                                </a:lnTo>
                                <a:lnTo>
                                  <a:pt x="520" y="721"/>
                                </a:lnTo>
                                <a:lnTo>
                                  <a:pt x="595" y="711"/>
                                </a:lnTo>
                                <a:lnTo>
                                  <a:pt x="660" y="691"/>
                                </a:lnTo>
                                <a:lnTo>
                                  <a:pt x="725" y="666"/>
                                </a:lnTo>
                                <a:lnTo>
                                  <a:pt x="780" y="631"/>
                                </a:lnTo>
                                <a:lnTo>
                                  <a:pt x="830" y="586"/>
                                </a:lnTo>
                                <a:lnTo>
                                  <a:pt x="865" y="536"/>
                                </a:lnTo>
                                <a:lnTo>
                                  <a:pt x="895" y="486"/>
                                </a:lnTo>
                                <a:lnTo>
                                  <a:pt x="915" y="426"/>
                                </a:lnTo>
                                <a:lnTo>
                                  <a:pt x="920" y="391"/>
                                </a:lnTo>
                                <a:lnTo>
                                  <a:pt x="920" y="356"/>
                                </a:lnTo>
                                <a:lnTo>
                                  <a:pt x="920" y="321"/>
                                </a:lnTo>
                                <a:lnTo>
                                  <a:pt x="915" y="286"/>
                                </a:lnTo>
                                <a:lnTo>
                                  <a:pt x="900" y="216"/>
                                </a:lnTo>
                                <a:lnTo>
                                  <a:pt x="87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671"/>
                        <wps:cNvSpPr>
                          <a:spLocks/>
                        </wps:cNvSpPr>
                        <wps:spPr bwMode="auto">
                          <a:xfrm>
                            <a:off x="10" y="866"/>
                            <a:ext cx="410" cy="575"/>
                          </a:xfrm>
                          <a:custGeom>
                            <a:avLst/>
                            <a:gdLst>
                              <a:gd name="T0" fmla="*/ 10 w 410"/>
                              <a:gd name="T1" fmla="*/ 405 h 575"/>
                              <a:gd name="T2" fmla="*/ 10 w 410"/>
                              <a:gd name="T3" fmla="*/ 405 h 575"/>
                              <a:gd name="T4" fmla="*/ 30 w 410"/>
                              <a:gd name="T5" fmla="*/ 455 h 575"/>
                              <a:gd name="T6" fmla="*/ 60 w 410"/>
                              <a:gd name="T7" fmla="*/ 495 h 575"/>
                              <a:gd name="T8" fmla="*/ 95 w 410"/>
                              <a:gd name="T9" fmla="*/ 525 h 575"/>
                              <a:gd name="T10" fmla="*/ 140 w 410"/>
                              <a:gd name="T11" fmla="*/ 550 h 575"/>
                              <a:gd name="T12" fmla="*/ 140 w 410"/>
                              <a:gd name="T13" fmla="*/ 550 h 575"/>
                              <a:gd name="T14" fmla="*/ 170 w 410"/>
                              <a:gd name="T15" fmla="*/ 560 h 575"/>
                              <a:gd name="T16" fmla="*/ 200 w 410"/>
                              <a:gd name="T17" fmla="*/ 570 h 575"/>
                              <a:gd name="T18" fmla="*/ 230 w 410"/>
                              <a:gd name="T19" fmla="*/ 575 h 575"/>
                              <a:gd name="T20" fmla="*/ 265 w 410"/>
                              <a:gd name="T21" fmla="*/ 575 h 575"/>
                              <a:gd name="T22" fmla="*/ 335 w 410"/>
                              <a:gd name="T23" fmla="*/ 570 h 575"/>
                              <a:gd name="T24" fmla="*/ 410 w 410"/>
                              <a:gd name="T25" fmla="*/ 555 h 575"/>
                              <a:gd name="T26" fmla="*/ 410 w 410"/>
                              <a:gd name="T27" fmla="*/ 555 h 575"/>
                              <a:gd name="T28" fmla="*/ 360 w 410"/>
                              <a:gd name="T29" fmla="*/ 535 h 575"/>
                              <a:gd name="T30" fmla="*/ 315 w 410"/>
                              <a:gd name="T31" fmla="*/ 515 h 575"/>
                              <a:gd name="T32" fmla="*/ 270 w 410"/>
                              <a:gd name="T33" fmla="*/ 490 h 575"/>
                              <a:gd name="T34" fmla="*/ 235 w 410"/>
                              <a:gd name="T35" fmla="*/ 465 h 575"/>
                              <a:gd name="T36" fmla="*/ 205 w 410"/>
                              <a:gd name="T37" fmla="*/ 440 h 575"/>
                              <a:gd name="T38" fmla="*/ 180 w 410"/>
                              <a:gd name="T39" fmla="*/ 410 h 575"/>
                              <a:gd name="T40" fmla="*/ 160 w 410"/>
                              <a:gd name="T41" fmla="*/ 380 h 575"/>
                              <a:gd name="T42" fmla="*/ 145 w 410"/>
                              <a:gd name="T43" fmla="*/ 345 h 575"/>
                              <a:gd name="T44" fmla="*/ 135 w 410"/>
                              <a:gd name="T45" fmla="*/ 310 h 575"/>
                              <a:gd name="T46" fmla="*/ 130 w 410"/>
                              <a:gd name="T47" fmla="*/ 270 h 575"/>
                              <a:gd name="T48" fmla="*/ 130 w 410"/>
                              <a:gd name="T49" fmla="*/ 230 h 575"/>
                              <a:gd name="T50" fmla="*/ 135 w 410"/>
                              <a:gd name="T51" fmla="*/ 190 h 575"/>
                              <a:gd name="T52" fmla="*/ 145 w 410"/>
                              <a:gd name="T53" fmla="*/ 145 h 575"/>
                              <a:gd name="T54" fmla="*/ 165 w 410"/>
                              <a:gd name="T55" fmla="*/ 100 h 575"/>
                              <a:gd name="T56" fmla="*/ 185 w 410"/>
                              <a:gd name="T57" fmla="*/ 50 h 575"/>
                              <a:gd name="T58" fmla="*/ 210 w 410"/>
                              <a:gd name="T59" fmla="*/ 0 h 575"/>
                              <a:gd name="T60" fmla="*/ 210 w 410"/>
                              <a:gd name="T61" fmla="*/ 0 h 575"/>
                              <a:gd name="T62" fmla="*/ 150 w 410"/>
                              <a:gd name="T63" fmla="*/ 45 h 575"/>
                              <a:gd name="T64" fmla="*/ 100 w 410"/>
                              <a:gd name="T65" fmla="*/ 90 h 575"/>
                              <a:gd name="T66" fmla="*/ 60 w 410"/>
                              <a:gd name="T67" fmla="*/ 140 h 575"/>
                              <a:gd name="T68" fmla="*/ 30 w 410"/>
                              <a:gd name="T69" fmla="*/ 200 h 575"/>
                              <a:gd name="T70" fmla="*/ 30 w 410"/>
                              <a:gd name="T71" fmla="*/ 200 h 575"/>
                              <a:gd name="T72" fmla="*/ 10 w 410"/>
                              <a:gd name="T73" fmla="*/ 250 h 575"/>
                              <a:gd name="T74" fmla="*/ 0 w 410"/>
                              <a:gd name="T75" fmla="*/ 305 h 575"/>
                              <a:gd name="T76" fmla="*/ 0 w 410"/>
                              <a:gd name="T77" fmla="*/ 355 h 575"/>
                              <a:gd name="T78" fmla="*/ 10 w 410"/>
                              <a:gd name="T79" fmla="*/ 405 h 575"/>
                              <a:gd name="T80" fmla="*/ 10 w 410"/>
                              <a:gd name="T81" fmla="*/ 405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10" h="575">
                                <a:moveTo>
                                  <a:pt x="10" y="405"/>
                                </a:moveTo>
                                <a:lnTo>
                                  <a:pt x="10" y="405"/>
                                </a:lnTo>
                                <a:lnTo>
                                  <a:pt x="30" y="455"/>
                                </a:lnTo>
                                <a:lnTo>
                                  <a:pt x="60" y="495"/>
                                </a:lnTo>
                                <a:lnTo>
                                  <a:pt x="95" y="525"/>
                                </a:lnTo>
                                <a:lnTo>
                                  <a:pt x="140" y="550"/>
                                </a:lnTo>
                                <a:lnTo>
                                  <a:pt x="170" y="560"/>
                                </a:lnTo>
                                <a:lnTo>
                                  <a:pt x="200" y="570"/>
                                </a:lnTo>
                                <a:lnTo>
                                  <a:pt x="230" y="575"/>
                                </a:lnTo>
                                <a:lnTo>
                                  <a:pt x="265" y="575"/>
                                </a:lnTo>
                                <a:lnTo>
                                  <a:pt x="335" y="570"/>
                                </a:lnTo>
                                <a:lnTo>
                                  <a:pt x="410" y="555"/>
                                </a:lnTo>
                                <a:lnTo>
                                  <a:pt x="360" y="535"/>
                                </a:lnTo>
                                <a:lnTo>
                                  <a:pt x="315" y="515"/>
                                </a:lnTo>
                                <a:lnTo>
                                  <a:pt x="270" y="490"/>
                                </a:lnTo>
                                <a:lnTo>
                                  <a:pt x="235" y="465"/>
                                </a:lnTo>
                                <a:lnTo>
                                  <a:pt x="205" y="440"/>
                                </a:lnTo>
                                <a:lnTo>
                                  <a:pt x="180" y="410"/>
                                </a:lnTo>
                                <a:lnTo>
                                  <a:pt x="160" y="380"/>
                                </a:lnTo>
                                <a:lnTo>
                                  <a:pt x="145" y="345"/>
                                </a:lnTo>
                                <a:lnTo>
                                  <a:pt x="135" y="310"/>
                                </a:lnTo>
                                <a:lnTo>
                                  <a:pt x="130" y="270"/>
                                </a:lnTo>
                                <a:lnTo>
                                  <a:pt x="130" y="230"/>
                                </a:lnTo>
                                <a:lnTo>
                                  <a:pt x="135" y="190"/>
                                </a:lnTo>
                                <a:lnTo>
                                  <a:pt x="145" y="145"/>
                                </a:lnTo>
                                <a:lnTo>
                                  <a:pt x="165" y="100"/>
                                </a:lnTo>
                                <a:lnTo>
                                  <a:pt x="185" y="50"/>
                                </a:lnTo>
                                <a:lnTo>
                                  <a:pt x="210" y="0"/>
                                </a:lnTo>
                                <a:lnTo>
                                  <a:pt x="150" y="45"/>
                                </a:lnTo>
                                <a:lnTo>
                                  <a:pt x="100" y="90"/>
                                </a:lnTo>
                                <a:lnTo>
                                  <a:pt x="60" y="140"/>
                                </a:lnTo>
                                <a:lnTo>
                                  <a:pt x="30" y="200"/>
                                </a:lnTo>
                                <a:lnTo>
                                  <a:pt x="10" y="250"/>
                                </a:lnTo>
                                <a:lnTo>
                                  <a:pt x="0" y="305"/>
                                </a:lnTo>
                                <a:lnTo>
                                  <a:pt x="0" y="355"/>
                                </a:lnTo>
                                <a:lnTo>
                                  <a:pt x="10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672"/>
                        <wps:cNvSpPr>
                          <a:spLocks/>
                        </wps:cNvSpPr>
                        <wps:spPr bwMode="auto">
                          <a:xfrm>
                            <a:off x="2794" y="1421"/>
                            <a:ext cx="285" cy="571"/>
                          </a:xfrm>
                          <a:custGeom>
                            <a:avLst/>
                            <a:gdLst>
                              <a:gd name="T0" fmla="*/ 0 w 285"/>
                              <a:gd name="T1" fmla="*/ 0 h 571"/>
                              <a:gd name="T2" fmla="*/ 0 w 285"/>
                              <a:gd name="T3" fmla="*/ 0 h 571"/>
                              <a:gd name="T4" fmla="*/ 60 w 285"/>
                              <a:gd name="T5" fmla="*/ 75 h 571"/>
                              <a:gd name="T6" fmla="*/ 85 w 285"/>
                              <a:gd name="T7" fmla="*/ 115 h 571"/>
                              <a:gd name="T8" fmla="*/ 110 w 285"/>
                              <a:gd name="T9" fmla="*/ 150 h 571"/>
                              <a:gd name="T10" fmla="*/ 125 w 285"/>
                              <a:gd name="T11" fmla="*/ 185 h 571"/>
                              <a:gd name="T12" fmla="*/ 140 w 285"/>
                              <a:gd name="T13" fmla="*/ 225 h 571"/>
                              <a:gd name="T14" fmla="*/ 150 w 285"/>
                              <a:gd name="T15" fmla="*/ 260 h 571"/>
                              <a:gd name="T16" fmla="*/ 155 w 285"/>
                              <a:gd name="T17" fmla="*/ 295 h 571"/>
                              <a:gd name="T18" fmla="*/ 155 w 285"/>
                              <a:gd name="T19" fmla="*/ 330 h 571"/>
                              <a:gd name="T20" fmla="*/ 155 w 285"/>
                              <a:gd name="T21" fmla="*/ 365 h 571"/>
                              <a:gd name="T22" fmla="*/ 145 w 285"/>
                              <a:gd name="T23" fmla="*/ 400 h 571"/>
                              <a:gd name="T24" fmla="*/ 135 w 285"/>
                              <a:gd name="T25" fmla="*/ 435 h 571"/>
                              <a:gd name="T26" fmla="*/ 120 w 285"/>
                              <a:gd name="T27" fmla="*/ 470 h 571"/>
                              <a:gd name="T28" fmla="*/ 105 w 285"/>
                              <a:gd name="T29" fmla="*/ 505 h 571"/>
                              <a:gd name="T30" fmla="*/ 80 w 285"/>
                              <a:gd name="T31" fmla="*/ 536 h 571"/>
                              <a:gd name="T32" fmla="*/ 55 w 285"/>
                              <a:gd name="T33" fmla="*/ 571 h 571"/>
                              <a:gd name="T34" fmla="*/ 55 w 285"/>
                              <a:gd name="T35" fmla="*/ 571 h 571"/>
                              <a:gd name="T36" fmla="*/ 110 w 285"/>
                              <a:gd name="T37" fmla="*/ 546 h 571"/>
                              <a:gd name="T38" fmla="*/ 160 w 285"/>
                              <a:gd name="T39" fmla="*/ 521 h 571"/>
                              <a:gd name="T40" fmla="*/ 200 w 285"/>
                              <a:gd name="T41" fmla="*/ 495 h 571"/>
                              <a:gd name="T42" fmla="*/ 235 w 285"/>
                              <a:gd name="T43" fmla="*/ 465 h 571"/>
                              <a:gd name="T44" fmla="*/ 260 w 285"/>
                              <a:gd name="T45" fmla="*/ 435 h 571"/>
                              <a:gd name="T46" fmla="*/ 275 w 285"/>
                              <a:gd name="T47" fmla="*/ 400 h 571"/>
                              <a:gd name="T48" fmla="*/ 285 w 285"/>
                              <a:gd name="T49" fmla="*/ 370 h 571"/>
                              <a:gd name="T50" fmla="*/ 285 w 285"/>
                              <a:gd name="T51" fmla="*/ 335 h 571"/>
                              <a:gd name="T52" fmla="*/ 280 w 285"/>
                              <a:gd name="T53" fmla="*/ 295 h 571"/>
                              <a:gd name="T54" fmla="*/ 260 w 285"/>
                              <a:gd name="T55" fmla="*/ 260 h 571"/>
                              <a:gd name="T56" fmla="*/ 240 w 285"/>
                              <a:gd name="T57" fmla="*/ 220 h 571"/>
                              <a:gd name="T58" fmla="*/ 205 w 285"/>
                              <a:gd name="T59" fmla="*/ 180 h 571"/>
                              <a:gd name="T60" fmla="*/ 165 w 285"/>
                              <a:gd name="T61" fmla="*/ 135 h 571"/>
                              <a:gd name="T62" fmla="*/ 120 w 285"/>
                              <a:gd name="T63" fmla="*/ 90 h 571"/>
                              <a:gd name="T64" fmla="*/ 65 w 285"/>
                              <a:gd name="T65" fmla="*/ 45 h 571"/>
                              <a:gd name="T66" fmla="*/ 0 w 285"/>
                              <a:gd name="T67" fmla="*/ 0 h 571"/>
                              <a:gd name="T68" fmla="*/ 0 w 285"/>
                              <a:gd name="T69" fmla="*/ 0 h 5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85" h="57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60" y="75"/>
                                </a:lnTo>
                                <a:lnTo>
                                  <a:pt x="85" y="115"/>
                                </a:lnTo>
                                <a:lnTo>
                                  <a:pt x="110" y="150"/>
                                </a:lnTo>
                                <a:lnTo>
                                  <a:pt x="125" y="185"/>
                                </a:lnTo>
                                <a:lnTo>
                                  <a:pt x="140" y="225"/>
                                </a:lnTo>
                                <a:lnTo>
                                  <a:pt x="150" y="260"/>
                                </a:lnTo>
                                <a:lnTo>
                                  <a:pt x="155" y="295"/>
                                </a:lnTo>
                                <a:lnTo>
                                  <a:pt x="155" y="330"/>
                                </a:lnTo>
                                <a:lnTo>
                                  <a:pt x="155" y="365"/>
                                </a:lnTo>
                                <a:lnTo>
                                  <a:pt x="145" y="400"/>
                                </a:lnTo>
                                <a:lnTo>
                                  <a:pt x="135" y="435"/>
                                </a:lnTo>
                                <a:lnTo>
                                  <a:pt x="120" y="470"/>
                                </a:lnTo>
                                <a:lnTo>
                                  <a:pt x="105" y="505"/>
                                </a:lnTo>
                                <a:lnTo>
                                  <a:pt x="80" y="536"/>
                                </a:lnTo>
                                <a:lnTo>
                                  <a:pt x="55" y="571"/>
                                </a:lnTo>
                                <a:lnTo>
                                  <a:pt x="110" y="546"/>
                                </a:lnTo>
                                <a:lnTo>
                                  <a:pt x="160" y="521"/>
                                </a:lnTo>
                                <a:lnTo>
                                  <a:pt x="200" y="495"/>
                                </a:lnTo>
                                <a:lnTo>
                                  <a:pt x="235" y="465"/>
                                </a:lnTo>
                                <a:lnTo>
                                  <a:pt x="260" y="435"/>
                                </a:lnTo>
                                <a:lnTo>
                                  <a:pt x="275" y="400"/>
                                </a:lnTo>
                                <a:lnTo>
                                  <a:pt x="285" y="370"/>
                                </a:lnTo>
                                <a:lnTo>
                                  <a:pt x="285" y="335"/>
                                </a:lnTo>
                                <a:lnTo>
                                  <a:pt x="280" y="295"/>
                                </a:lnTo>
                                <a:lnTo>
                                  <a:pt x="260" y="260"/>
                                </a:lnTo>
                                <a:lnTo>
                                  <a:pt x="240" y="220"/>
                                </a:lnTo>
                                <a:lnTo>
                                  <a:pt x="205" y="180"/>
                                </a:lnTo>
                                <a:lnTo>
                                  <a:pt x="165" y="135"/>
                                </a:lnTo>
                                <a:lnTo>
                                  <a:pt x="120" y="90"/>
                                </a:lnTo>
                                <a:lnTo>
                                  <a:pt x="65" y="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673"/>
                        <wps:cNvSpPr>
                          <a:spLocks/>
                        </wps:cNvSpPr>
                        <wps:spPr bwMode="auto">
                          <a:xfrm>
                            <a:off x="420" y="856"/>
                            <a:ext cx="2374" cy="945"/>
                          </a:xfrm>
                          <a:custGeom>
                            <a:avLst/>
                            <a:gdLst>
                              <a:gd name="T0" fmla="*/ 1789 w 2374"/>
                              <a:gd name="T1" fmla="*/ 860 h 945"/>
                              <a:gd name="T2" fmla="*/ 1954 w 2374"/>
                              <a:gd name="T3" fmla="*/ 805 h 945"/>
                              <a:gd name="T4" fmla="*/ 2109 w 2374"/>
                              <a:gd name="T5" fmla="*/ 735 h 945"/>
                              <a:gd name="T6" fmla="*/ 2249 w 2374"/>
                              <a:gd name="T7" fmla="*/ 655 h 945"/>
                              <a:gd name="T8" fmla="*/ 2374 w 2374"/>
                              <a:gd name="T9" fmla="*/ 565 h 945"/>
                              <a:gd name="T10" fmla="*/ 2324 w 2374"/>
                              <a:gd name="T11" fmla="*/ 500 h 945"/>
                              <a:gd name="T12" fmla="*/ 2224 w 2374"/>
                              <a:gd name="T13" fmla="*/ 380 h 945"/>
                              <a:gd name="T14" fmla="*/ 2109 w 2374"/>
                              <a:gd name="T15" fmla="*/ 275 h 945"/>
                              <a:gd name="T16" fmla="*/ 1979 w 2374"/>
                              <a:gd name="T17" fmla="*/ 190 h 945"/>
                              <a:gd name="T18" fmla="*/ 1914 w 2374"/>
                              <a:gd name="T19" fmla="*/ 150 h 945"/>
                              <a:gd name="T20" fmla="*/ 1774 w 2374"/>
                              <a:gd name="T21" fmla="*/ 85 h 945"/>
                              <a:gd name="T22" fmla="*/ 1629 w 2374"/>
                              <a:gd name="T23" fmla="*/ 40 h 945"/>
                              <a:gd name="T24" fmla="*/ 1474 w 2374"/>
                              <a:gd name="T25" fmla="*/ 10 h 945"/>
                              <a:gd name="T26" fmla="*/ 1314 w 2374"/>
                              <a:gd name="T27" fmla="*/ 0 h 945"/>
                              <a:gd name="T28" fmla="*/ 1234 w 2374"/>
                              <a:gd name="T29" fmla="*/ 0 h 945"/>
                              <a:gd name="T30" fmla="*/ 1070 w 2374"/>
                              <a:gd name="T31" fmla="*/ 15 h 945"/>
                              <a:gd name="T32" fmla="*/ 905 w 2374"/>
                              <a:gd name="T33" fmla="*/ 50 h 945"/>
                              <a:gd name="T34" fmla="*/ 735 w 2374"/>
                              <a:gd name="T35" fmla="*/ 100 h 945"/>
                              <a:gd name="T36" fmla="*/ 655 w 2374"/>
                              <a:gd name="T37" fmla="*/ 135 h 945"/>
                              <a:gd name="T38" fmla="*/ 485 w 2374"/>
                              <a:gd name="T39" fmla="*/ 215 h 945"/>
                              <a:gd name="T40" fmla="*/ 315 w 2374"/>
                              <a:gd name="T41" fmla="*/ 315 h 945"/>
                              <a:gd name="T42" fmla="*/ 155 w 2374"/>
                              <a:gd name="T43" fmla="*/ 430 h 945"/>
                              <a:gd name="T44" fmla="*/ 0 w 2374"/>
                              <a:gd name="T45" fmla="*/ 565 h 945"/>
                              <a:gd name="T46" fmla="*/ 40 w 2374"/>
                              <a:gd name="T47" fmla="*/ 605 h 945"/>
                              <a:gd name="T48" fmla="*/ 135 w 2374"/>
                              <a:gd name="T49" fmla="*/ 685 h 945"/>
                              <a:gd name="T50" fmla="*/ 250 w 2374"/>
                              <a:gd name="T51" fmla="*/ 755 h 945"/>
                              <a:gd name="T52" fmla="*/ 380 w 2374"/>
                              <a:gd name="T53" fmla="*/ 815 h 945"/>
                              <a:gd name="T54" fmla="*/ 455 w 2374"/>
                              <a:gd name="T55" fmla="*/ 840 h 945"/>
                              <a:gd name="T56" fmla="*/ 605 w 2374"/>
                              <a:gd name="T57" fmla="*/ 885 h 945"/>
                              <a:gd name="T58" fmla="*/ 760 w 2374"/>
                              <a:gd name="T59" fmla="*/ 915 h 945"/>
                              <a:gd name="T60" fmla="*/ 930 w 2374"/>
                              <a:gd name="T61" fmla="*/ 935 h 945"/>
                              <a:gd name="T62" fmla="*/ 1100 w 2374"/>
                              <a:gd name="T63" fmla="*/ 945 h 945"/>
                              <a:gd name="T64" fmla="*/ 1279 w 2374"/>
                              <a:gd name="T65" fmla="*/ 945 h 945"/>
                              <a:gd name="T66" fmla="*/ 1454 w 2374"/>
                              <a:gd name="T67" fmla="*/ 930 h 945"/>
                              <a:gd name="T68" fmla="*/ 1624 w 2374"/>
                              <a:gd name="T69" fmla="*/ 900 h 945"/>
                              <a:gd name="T70" fmla="*/ 1789 w 2374"/>
                              <a:gd name="T71" fmla="*/ 860 h 9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374" h="945">
                                <a:moveTo>
                                  <a:pt x="1789" y="860"/>
                                </a:moveTo>
                                <a:lnTo>
                                  <a:pt x="1789" y="860"/>
                                </a:lnTo>
                                <a:lnTo>
                                  <a:pt x="1874" y="835"/>
                                </a:lnTo>
                                <a:lnTo>
                                  <a:pt x="1954" y="805"/>
                                </a:lnTo>
                                <a:lnTo>
                                  <a:pt x="2034" y="770"/>
                                </a:lnTo>
                                <a:lnTo>
                                  <a:pt x="2109" y="735"/>
                                </a:lnTo>
                                <a:lnTo>
                                  <a:pt x="2179" y="695"/>
                                </a:lnTo>
                                <a:lnTo>
                                  <a:pt x="2249" y="655"/>
                                </a:lnTo>
                                <a:lnTo>
                                  <a:pt x="2314" y="610"/>
                                </a:lnTo>
                                <a:lnTo>
                                  <a:pt x="2374" y="565"/>
                                </a:lnTo>
                                <a:lnTo>
                                  <a:pt x="2324" y="500"/>
                                </a:lnTo>
                                <a:lnTo>
                                  <a:pt x="2274" y="435"/>
                                </a:lnTo>
                                <a:lnTo>
                                  <a:pt x="2224" y="380"/>
                                </a:lnTo>
                                <a:lnTo>
                                  <a:pt x="2169" y="325"/>
                                </a:lnTo>
                                <a:lnTo>
                                  <a:pt x="2109" y="275"/>
                                </a:lnTo>
                                <a:lnTo>
                                  <a:pt x="2044" y="230"/>
                                </a:lnTo>
                                <a:lnTo>
                                  <a:pt x="1979" y="190"/>
                                </a:lnTo>
                                <a:lnTo>
                                  <a:pt x="1914" y="150"/>
                                </a:lnTo>
                                <a:lnTo>
                                  <a:pt x="1844" y="115"/>
                                </a:lnTo>
                                <a:lnTo>
                                  <a:pt x="1774" y="85"/>
                                </a:lnTo>
                                <a:lnTo>
                                  <a:pt x="1699" y="60"/>
                                </a:lnTo>
                                <a:lnTo>
                                  <a:pt x="1629" y="40"/>
                                </a:lnTo>
                                <a:lnTo>
                                  <a:pt x="1554" y="25"/>
                                </a:lnTo>
                                <a:lnTo>
                                  <a:pt x="1474" y="10"/>
                                </a:lnTo>
                                <a:lnTo>
                                  <a:pt x="1394" y="5"/>
                                </a:lnTo>
                                <a:lnTo>
                                  <a:pt x="1314" y="0"/>
                                </a:lnTo>
                                <a:lnTo>
                                  <a:pt x="1234" y="0"/>
                                </a:lnTo>
                                <a:lnTo>
                                  <a:pt x="1149" y="10"/>
                                </a:lnTo>
                                <a:lnTo>
                                  <a:pt x="1070" y="15"/>
                                </a:lnTo>
                                <a:lnTo>
                                  <a:pt x="985" y="30"/>
                                </a:lnTo>
                                <a:lnTo>
                                  <a:pt x="905" y="50"/>
                                </a:lnTo>
                                <a:lnTo>
                                  <a:pt x="820" y="75"/>
                                </a:lnTo>
                                <a:lnTo>
                                  <a:pt x="735" y="100"/>
                                </a:lnTo>
                                <a:lnTo>
                                  <a:pt x="655" y="135"/>
                                </a:lnTo>
                                <a:lnTo>
                                  <a:pt x="570" y="175"/>
                                </a:lnTo>
                                <a:lnTo>
                                  <a:pt x="485" y="215"/>
                                </a:lnTo>
                                <a:lnTo>
                                  <a:pt x="400" y="265"/>
                                </a:lnTo>
                                <a:lnTo>
                                  <a:pt x="315" y="315"/>
                                </a:lnTo>
                                <a:lnTo>
                                  <a:pt x="235" y="370"/>
                                </a:lnTo>
                                <a:lnTo>
                                  <a:pt x="155" y="430"/>
                                </a:lnTo>
                                <a:lnTo>
                                  <a:pt x="80" y="495"/>
                                </a:lnTo>
                                <a:lnTo>
                                  <a:pt x="0" y="565"/>
                                </a:lnTo>
                                <a:lnTo>
                                  <a:pt x="40" y="605"/>
                                </a:lnTo>
                                <a:lnTo>
                                  <a:pt x="85" y="645"/>
                                </a:lnTo>
                                <a:lnTo>
                                  <a:pt x="135" y="685"/>
                                </a:lnTo>
                                <a:lnTo>
                                  <a:pt x="190" y="720"/>
                                </a:lnTo>
                                <a:lnTo>
                                  <a:pt x="250" y="755"/>
                                </a:lnTo>
                                <a:lnTo>
                                  <a:pt x="315" y="785"/>
                                </a:lnTo>
                                <a:lnTo>
                                  <a:pt x="380" y="815"/>
                                </a:lnTo>
                                <a:lnTo>
                                  <a:pt x="455" y="840"/>
                                </a:lnTo>
                                <a:lnTo>
                                  <a:pt x="530" y="865"/>
                                </a:lnTo>
                                <a:lnTo>
                                  <a:pt x="605" y="885"/>
                                </a:lnTo>
                                <a:lnTo>
                                  <a:pt x="685" y="900"/>
                                </a:lnTo>
                                <a:lnTo>
                                  <a:pt x="760" y="915"/>
                                </a:lnTo>
                                <a:lnTo>
                                  <a:pt x="845" y="930"/>
                                </a:lnTo>
                                <a:lnTo>
                                  <a:pt x="930" y="935"/>
                                </a:lnTo>
                                <a:lnTo>
                                  <a:pt x="1100" y="945"/>
                                </a:lnTo>
                                <a:lnTo>
                                  <a:pt x="1189" y="945"/>
                                </a:lnTo>
                                <a:lnTo>
                                  <a:pt x="1279" y="945"/>
                                </a:lnTo>
                                <a:lnTo>
                                  <a:pt x="1369" y="935"/>
                                </a:lnTo>
                                <a:lnTo>
                                  <a:pt x="1454" y="930"/>
                                </a:lnTo>
                                <a:lnTo>
                                  <a:pt x="1539" y="915"/>
                                </a:lnTo>
                                <a:lnTo>
                                  <a:pt x="1624" y="900"/>
                                </a:lnTo>
                                <a:lnTo>
                                  <a:pt x="1704" y="880"/>
                                </a:lnTo>
                                <a:lnTo>
                                  <a:pt x="1789" y="86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2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63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674"/>
                        <wps:cNvSpPr>
                          <a:spLocks/>
                        </wps:cNvSpPr>
                        <wps:spPr bwMode="auto">
                          <a:xfrm>
                            <a:off x="250" y="991"/>
                            <a:ext cx="405" cy="270"/>
                          </a:xfrm>
                          <a:custGeom>
                            <a:avLst/>
                            <a:gdLst>
                              <a:gd name="T0" fmla="*/ 355 w 405"/>
                              <a:gd name="T1" fmla="*/ 55 h 270"/>
                              <a:gd name="T2" fmla="*/ 355 w 405"/>
                              <a:gd name="T3" fmla="*/ 55 h 270"/>
                              <a:gd name="T4" fmla="*/ 330 w 405"/>
                              <a:gd name="T5" fmla="*/ 30 h 270"/>
                              <a:gd name="T6" fmla="*/ 300 w 405"/>
                              <a:gd name="T7" fmla="*/ 10 h 270"/>
                              <a:gd name="T8" fmla="*/ 270 w 405"/>
                              <a:gd name="T9" fmla="*/ 0 h 270"/>
                              <a:gd name="T10" fmla="*/ 240 w 405"/>
                              <a:gd name="T11" fmla="*/ 0 h 270"/>
                              <a:gd name="T12" fmla="*/ 240 w 405"/>
                              <a:gd name="T13" fmla="*/ 0 h 270"/>
                              <a:gd name="T14" fmla="*/ 205 w 405"/>
                              <a:gd name="T15" fmla="*/ 5 h 270"/>
                              <a:gd name="T16" fmla="*/ 170 w 405"/>
                              <a:gd name="T17" fmla="*/ 15 h 270"/>
                              <a:gd name="T18" fmla="*/ 135 w 405"/>
                              <a:gd name="T19" fmla="*/ 40 h 270"/>
                              <a:gd name="T20" fmla="*/ 105 w 405"/>
                              <a:gd name="T21" fmla="*/ 65 h 270"/>
                              <a:gd name="T22" fmla="*/ 105 w 405"/>
                              <a:gd name="T23" fmla="*/ 65 h 270"/>
                              <a:gd name="T24" fmla="*/ 70 w 405"/>
                              <a:gd name="T25" fmla="*/ 105 h 270"/>
                              <a:gd name="T26" fmla="*/ 45 w 405"/>
                              <a:gd name="T27" fmla="*/ 155 h 270"/>
                              <a:gd name="T28" fmla="*/ 20 w 405"/>
                              <a:gd name="T29" fmla="*/ 205 h 270"/>
                              <a:gd name="T30" fmla="*/ 0 w 405"/>
                              <a:gd name="T31" fmla="*/ 270 h 270"/>
                              <a:gd name="T32" fmla="*/ 0 w 405"/>
                              <a:gd name="T33" fmla="*/ 270 h 270"/>
                              <a:gd name="T34" fmla="*/ 55 w 405"/>
                              <a:gd name="T35" fmla="*/ 190 h 270"/>
                              <a:gd name="T36" fmla="*/ 80 w 405"/>
                              <a:gd name="T37" fmla="*/ 160 h 270"/>
                              <a:gd name="T38" fmla="*/ 110 w 405"/>
                              <a:gd name="T39" fmla="*/ 135 h 270"/>
                              <a:gd name="T40" fmla="*/ 135 w 405"/>
                              <a:gd name="T41" fmla="*/ 115 h 270"/>
                              <a:gd name="T42" fmla="*/ 160 w 405"/>
                              <a:gd name="T43" fmla="*/ 100 h 270"/>
                              <a:gd name="T44" fmla="*/ 190 w 405"/>
                              <a:gd name="T45" fmla="*/ 90 h 270"/>
                              <a:gd name="T46" fmla="*/ 215 w 405"/>
                              <a:gd name="T47" fmla="*/ 85 h 270"/>
                              <a:gd name="T48" fmla="*/ 240 w 405"/>
                              <a:gd name="T49" fmla="*/ 85 h 270"/>
                              <a:gd name="T50" fmla="*/ 265 w 405"/>
                              <a:gd name="T51" fmla="*/ 90 h 270"/>
                              <a:gd name="T52" fmla="*/ 285 w 405"/>
                              <a:gd name="T53" fmla="*/ 100 h 270"/>
                              <a:gd name="T54" fmla="*/ 310 w 405"/>
                              <a:gd name="T55" fmla="*/ 120 h 270"/>
                              <a:gd name="T56" fmla="*/ 335 w 405"/>
                              <a:gd name="T57" fmla="*/ 140 h 270"/>
                              <a:gd name="T58" fmla="*/ 360 w 405"/>
                              <a:gd name="T59" fmla="*/ 165 h 270"/>
                              <a:gd name="T60" fmla="*/ 380 w 405"/>
                              <a:gd name="T61" fmla="*/ 200 h 270"/>
                              <a:gd name="T62" fmla="*/ 405 w 405"/>
                              <a:gd name="T63" fmla="*/ 235 h 270"/>
                              <a:gd name="T64" fmla="*/ 405 w 405"/>
                              <a:gd name="T65" fmla="*/ 235 h 270"/>
                              <a:gd name="T66" fmla="*/ 400 w 405"/>
                              <a:gd name="T67" fmla="*/ 180 h 270"/>
                              <a:gd name="T68" fmla="*/ 390 w 405"/>
                              <a:gd name="T69" fmla="*/ 135 h 270"/>
                              <a:gd name="T70" fmla="*/ 375 w 405"/>
                              <a:gd name="T71" fmla="*/ 95 h 270"/>
                              <a:gd name="T72" fmla="*/ 355 w 405"/>
                              <a:gd name="T73" fmla="*/ 55 h 270"/>
                              <a:gd name="T74" fmla="*/ 355 w 405"/>
                              <a:gd name="T75" fmla="*/ 55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05" h="270">
                                <a:moveTo>
                                  <a:pt x="355" y="55"/>
                                </a:moveTo>
                                <a:lnTo>
                                  <a:pt x="355" y="55"/>
                                </a:lnTo>
                                <a:lnTo>
                                  <a:pt x="330" y="30"/>
                                </a:lnTo>
                                <a:lnTo>
                                  <a:pt x="300" y="10"/>
                                </a:lnTo>
                                <a:lnTo>
                                  <a:pt x="270" y="0"/>
                                </a:lnTo>
                                <a:lnTo>
                                  <a:pt x="240" y="0"/>
                                </a:lnTo>
                                <a:lnTo>
                                  <a:pt x="205" y="5"/>
                                </a:lnTo>
                                <a:lnTo>
                                  <a:pt x="170" y="15"/>
                                </a:lnTo>
                                <a:lnTo>
                                  <a:pt x="135" y="40"/>
                                </a:lnTo>
                                <a:lnTo>
                                  <a:pt x="105" y="65"/>
                                </a:lnTo>
                                <a:lnTo>
                                  <a:pt x="70" y="105"/>
                                </a:lnTo>
                                <a:lnTo>
                                  <a:pt x="45" y="155"/>
                                </a:lnTo>
                                <a:lnTo>
                                  <a:pt x="20" y="205"/>
                                </a:lnTo>
                                <a:lnTo>
                                  <a:pt x="0" y="270"/>
                                </a:lnTo>
                                <a:lnTo>
                                  <a:pt x="55" y="190"/>
                                </a:lnTo>
                                <a:lnTo>
                                  <a:pt x="80" y="160"/>
                                </a:lnTo>
                                <a:lnTo>
                                  <a:pt x="110" y="135"/>
                                </a:lnTo>
                                <a:lnTo>
                                  <a:pt x="135" y="115"/>
                                </a:lnTo>
                                <a:lnTo>
                                  <a:pt x="160" y="100"/>
                                </a:lnTo>
                                <a:lnTo>
                                  <a:pt x="190" y="90"/>
                                </a:lnTo>
                                <a:lnTo>
                                  <a:pt x="215" y="85"/>
                                </a:lnTo>
                                <a:lnTo>
                                  <a:pt x="240" y="85"/>
                                </a:lnTo>
                                <a:lnTo>
                                  <a:pt x="265" y="90"/>
                                </a:lnTo>
                                <a:lnTo>
                                  <a:pt x="285" y="100"/>
                                </a:lnTo>
                                <a:lnTo>
                                  <a:pt x="310" y="120"/>
                                </a:lnTo>
                                <a:lnTo>
                                  <a:pt x="335" y="140"/>
                                </a:lnTo>
                                <a:lnTo>
                                  <a:pt x="360" y="165"/>
                                </a:lnTo>
                                <a:lnTo>
                                  <a:pt x="380" y="200"/>
                                </a:lnTo>
                                <a:lnTo>
                                  <a:pt x="405" y="235"/>
                                </a:lnTo>
                                <a:lnTo>
                                  <a:pt x="400" y="180"/>
                                </a:lnTo>
                                <a:lnTo>
                                  <a:pt x="390" y="135"/>
                                </a:lnTo>
                                <a:lnTo>
                                  <a:pt x="375" y="95"/>
                                </a:lnTo>
                                <a:lnTo>
                                  <a:pt x="35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675"/>
                        <wps:cNvSpPr>
                          <a:spLocks/>
                        </wps:cNvSpPr>
                        <wps:spPr bwMode="auto">
                          <a:xfrm>
                            <a:off x="175" y="1496"/>
                            <a:ext cx="385" cy="410"/>
                          </a:xfrm>
                          <a:custGeom>
                            <a:avLst/>
                            <a:gdLst>
                              <a:gd name="T0" fmla="*/ 45 w 385"/>
                              <a:gd name="T1" fmla="*/ 410 h 410"/>
                              <a:gd name="T2" fmla="*/ 45 w 385"/>
                              <a:gd name="T3" fmla="*/ 410 h 410"/>
                              <a:gd name="T4" fmla="*/ 40 w 385"/>
                              <a:gd name="T5" fmla="*/ 360 h 410"/>
                              <a:gd name="T6" fmla="*/ 40 w 385"/>
                              <a:gd name="T7" fmla="*/ 315 h 410"/>
                              <a:gd name="T8" fmla="*/ 40 w 385"/>
                              <a:gd name="T9" fmla="*/ 275 h 410"/>
                              <a:gd name="T10" fmla="*/ 50 w 385"/>
                              <a:gd name="T11" fmla="*/ 240 h 410"/>
                              <a:gd name="T12" fmla="*/ 60 w 385"/>
                              <a:gd name="T13" fmla="*/ 205 h 410"/>
                              <a:gd name="T14" fmla="*/ 70 w 385"/>
                              <a:gd name="T15" fmla="*/ 175 h 410"/>
                              <a:gd name="T16" fmla="*/ 90 w 385"/>
                              <a:gd name="T17" fmla="*/ 145 h 410"/>
                              <a:gd name="T18" fmla="*/ 110 w 385"/>
                              <a:gd name="T19" fmla="*/ 120 h 410"/>
                              <a:gd name="T20" fmla="*/ 130 w 385"/>
                              <a:gd name="T21" fmla="*/ 100 h 410"/>
                              <a:gd name="T22" fmla="*/ 155 w 385"/>
                              <a:gd name="T23" fmla="*/ 85 h 410"/>
                              <a:gd name="T24" fmla="*/ 185 w 385"/>
                              <a:gd name="T25" fmla="*/ 70 h 410"/>
                              <a:gd name="T26" fmla="*/ 220 w 385"/>
                              <a:gd name="T27" fmla="*/ 60 h 410"/>
                              <a:gd name="T28" fmla="*/ 255 w 385"/>
                              <a:gd name="T29" fmla="*/ 50 h 410"/>
                              <a:gd name="T30" fmla="*/ 295 w 385"/>
                              <a:gd name="T31" fmla="*/ 45 h 410"/>
                              <a:gd name="T32" fmla="*/ 335 w 385"/>
                              <a:gd name="T33" fmla="*/ 45 h 410"/>
                              <a:gd name="T34" fmla="*/ 385 w 385"/>
                              <a:gd name="T35" fmla="*/ 45 h 410"/>
                              <a:gd name="T36" fmla="*/ 385 w 385"/>
                              <a:gd name="T37" fmla="*/ 45 h 410"/>
                              <a:gd name="T38" fmla="*/ 320 w 385"/>
                              <a:gd name="T39" fmla="*/ 25 h 410"/>
                              <a:gd name="T40" fmla="*/ 265 w 385"/>
                              <a:gd name="T41" fmla="*/ 15 h 410"/>
                              <a:gd name="T42" fmla="*/ 215 w 385"/>
                              <a:gd name="T43" fmla="*/ 5 h 410"/>
                              <a:gd name="T44" fmla="*/ 170 w 385"/>
                              <a:gd name="T45" fmla="*/ 0 h 410"/>
                              <a:gd name="T46" fmla="*/ 130 w 385"/>
                              <a:gd name="T47" fmla="*/ 5 h 410"/>
                              <a:gd name="T48" fmla="*/ 95 w 385"/>
                              <a:gd name="T49" fmla="*/ 15 h 410"/>
                              <a:gd name="T50" fmla="*/ 65 w 385"/>
                              <a:gd name="T51" fmla="*/ 25 h 410"/>
                              <a:gd name="T52" fmla="*/ 40 w 385"/>
                              <a:gd name="T53" fmla="*/ 45 h 410"/>
                              <a:gd name="T54" fmla="*/ 20 w 385"/>
                              <a:gd name="T55" fmla="*/ 75 h 410"/>
                              <a:gd name="T56" fmla="*/ 10 w 385"/>
                              <a:gd name="T57" fmla="*/ 105 h 410"/>
                              <a:gd name="T58" fmla="*/ 0 w 385"/>
                              <a:gd name="T59" fmla="*/ 140 h 410"/>
                              <a:gd name="T60" fmla="*/ 0 w 385"/>
                              <a:gd name="T61" fmla="*/ 185 h 410"/>
                              <a:gd name="T62" fmla="*/ 0 w 385"/>
                              <a:gd name="T63" fmla="*/ 230 h 410"/>
                              <a:gd name="T64" fmla="*/ 10 w 385"/>
                              <a:gd name="T65" fmla="*/ 285 h 410"/>
                              <a:gd name="T66" fmla="*/ 25 w 385"/>
                              <a:gd name="T67" fmla="*/ 345 h 410"/>
                              <a:gd name="T68" fmla="*/ 45 w 385"/>
                              <a:gd name="T69" fmla="*/ 410 h 410"/>
                              <a:gd name="T70" fmla="*/ 45 w 385"/>
                              <a:gd name="T71" fmla="*/ 410 h 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5" h="410">
                                <a:moveTo>
                                  <a:pt x="45" y="410"/>
                                </a:moveTo>
                                <a:lnTo>
                                  <a:pt x="45" y="410"/>
                                </a:lnTo>
                                <a:lnTo>
                                  <a:pt x="40" y="360"/>
                                </a:lnTo>
                                <a:lnTo>
                                  <a:pt x="40" y="315"/>
                                </a:lnTo>
                                <a:lnTo>
                                  <a:pt x="40" y="275"/>
                                </a:lnTo>
                                <a:lnTo>
                                  <a:pt x="50" y="240"/>
                                </a:lnTo>
                                <a:lnTo>
                                  <a:pt x="60" y="205"/>
                                </a:lnTo>
                                <a:lnTo>
                                  <a:pt x="70" y="175"/>
                                </a:lnTo>
                                <a:lnTo>
                                  <a:pt x="90" y="145"/>
                                </a:lnTo>
                                <a:lnTo>
                                  <a:pt x="110" y="120"/>
                                </a:lnTo>
                                <a:lnTo>
                                  <a:pt x="130" y="100"/>
                                </a:lnTo>
                                <a:lnTo>
                                  <a:pt x="155" y="85"/>
                                </a:lnTo>
                                <a:lnTo>
                                  <a:pt x="185" y="70"/>
                                </a:lnTo>
                                <a:lnTo>
                                  <a:pt x="220" y="60"/>
                                </a:lnTo>
                                <a:lnTo>
                                  <a:pt x="255" y="50"/>
                                </a:lnTo>
                                <a:lnTo>
                                  <a:pt x="295" y="45"/>
                                </a:lnTo>
                                <a:lnTo>
                                  <a:pt x="335" y="45"/>
                                </a:lnTo>
                                <a:lnTo>
                                  <a:pt x="385" y="45"/>
                                </a:lnTo>
                                <a:lnTo>
                                  <a:pt x="320" y="25"/>
                                </a:lnTo>
                                <a:lnTo>
                                  <a:pt x="265" y="15"/>
                                </a:lnTo>
                                <a:lnTo>
                                  <a:pt x="215" y="5"/>
                                </a:lnTo>
                                <a:lnTo>
                                  <a:pt x="170" y="0"/>
                                </a:lnTo>
                                <a:lnTo>
                                  <a:pt x="130" y="5"/>
                                </a:lnTo>
                                <a:lnTo>
                                  <a:pt x="95" y="15"/>
                                </a:lnTo>
                                <a:lnTo>
                                  <a:pt x="65" y="25"/>
                                </a:lnTo>
                                <a:lnTo>
                                  <a:pt x="40" y="45"/>
                                </a:lnTo>
                                <a:lnTo>
                                  <a:pt x="20" y="75"/>
                                </a:lnTo>
                                <a:lnTo>
                                  <a:pt x="10" y="105"/>
                                </a:lnTo>
                                <a:lnTo>
                                  <a:pt x="0" y="140"/>
                                </a:lnTo>
                                <a:lnTo>
                                  <a:pt x="0" y="185"/>
                                </a:lnTo>
                                <a:lnTo>
                                  <a:pt x="0" y="230"/>
                                </a:lnTo>
                                <a:lnTo>
                                  <a:pt x="10" y="285"/>
                                </a:lnTo>
                                <a:lnTo>
                                  <a:pt x="25" y="345"/>
                                </a:lnTo>
                                <a:lnTo>
                                  <a:pt x="45" y="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676"/>
                        <wps:cNvSpPr>
                          <a:spLocks/>
                        </wps:cNvSpPr>
                        <wps:spPr bwMode="auto">
                          <a:xfrm>
                            <a:off x="475" y="1641"/>
                            <a:ext cx="255" cy="336"/>
                          </a:xfrm>
                          <a:custGeom>
                            <a:avLst/>
                            <a:gdLst>
                              <a:gd name="T0" fmla="*/ 255 w 255"/>
                              <a:gd name="T1" fmla="*/ 0 h 336"/>
                              <a:gd name="T2" fmla="*/ 255 w 255"/>
                              <a:gd name="T3" fmla="*/ 0 h 336"/>
                              <a:gd name="T4" fmla="*/ 175 w 255"/>
                              <a:gd name="T5" fmla="*/ 0 h 336"/>
                              <a:gd name="T6" fmla="*/ 140 w 255"/>
                              <a:gd name="T7" fmla="*/ 5 h 336"/>
                              <a:gd name="T8" fmla="*/ 110 w 255"/>
                              <a:gd name="T9" fmla="*/ 10 h 336"/>
                              <a:gd name="T10" fmla="*/ 80 w 255"/>
                              <a:gd name="T11" fmla="*/ 20 h 336"/>
                              <a:gd name="T12" fmla="*/ 55 w 255"/>
                              <a:gd name="T13" fmla="*/ 35 h 336"/>
                              <a:gd name="T14" fmla="*/ 40 w 255"/>
                              <a:gd name="T15" fmla="*/ 50 h 336"/>
                              <a:gd name="T16" fmla="*/ 25 w 255"/>
                              <a:gd name="T17" fmla="*/ 70 h 336"/>
                              <a:gd name="T18" fmla="*/ 10 w 255"/>
                              <a:gd name="T19" fmla="*/ 95 h 336"/>
                              <a:gd name="T20" fmla="*/ 5 w 255"/>
                              <a:gd name="T21" fmla="*/ 120 h 336"/>
                              <a:gd name="T22" fmla="*/ 0 w 255"/>
                              <a:gd name="T23" fmla="*/ 145 h 336"/>
                              <a:gd name="T24" fmla="*/ 5 w 255"/>
                              <a:gd name="T25" fmla="*/ 180 h 336"/>
                              <a:gd name="T26" fmla="*/ 10 w 255"/>
                              <a:gd name="T27" fmla="*/ 215 h 336"/>
                              <a:gd name="T28" fmla="*/ 20 w 255"/>
                              <a:gd name="T29" fmla="*/ 250 h 336"/>
                              <a:gd name="T30" fmla="*/ 50 w 255"/>
                              <a:gd name="T31" fmla="*/ 336 h 336"/>
                              <a:gd name="T32" fmla="*/ 50 w 255"/>
                              <a:gd name="T33" fmla="*/ 336 h 336"/>
                              <a:gd name="T34" fmla="*/ 45 w 255"/>
                              <a:gd name="T35" fmla="*/ 275 h 336"/>
                              <a:gd name="T36" fmla="*/ 50 w 255"/>
                              <a:gd name="T37" fmla="*/ 220 h 336"/>
                              <a:gd name="T38" fmla="*/ 65 w 255"/>
                              <a:gd name="T39" fmla="*/ 170 h 336"/>
                              <a:gd name="T40" fmla="*/ 85 w 255"/>
                              <a:gd name="T41" fmla="*/ 125 h 336"/>
                              <a:gd name="T42" fmla="*/ 115 w 255"/>
                              <a:gd name="T43" fmla="*/ 85 h 336"/>
                              <a:gd name="T44" fmla="*/ 155 w 255"/>
                              <a:gd name="T45" fmla="*/ 50 h 336"/>
                              <a:gd name="T46" fmla="*/ 200 w 255"/>
                              <a:gd name="T47" fmla="*/ 25 h 336"/>
                              <a:gd name="T48" fmla="*/ 255 w 255"/>
                              <a:gd name="T49" fmla="*/ 0 h 336"/>
                              <a:gd name="T50" fmla="*/ 255 w 255"/>
                              <a:gd name="T51" fmla="*/ 0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55" h="336">
                                <a:moveTo>
                                  <a:pt x="255" y="0"/>
                                </a:moveTo>
                                <a:lnTo>
                                  <a:pt x="25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5"/>
                                </a:lnTo>
                                <a:lnTo>
                                  <a:pt x="110" y="10"/>
                                </a:lnTo>
                                <a:lnTo>
                                  <a:pt x="80" y="20"/>
                                </a:lnTo>
                                <a:lnTo>
                                  <a:pt x="55" y="35"/>
                                </a:lnTo>
                                <a:lnTo>
                                  <a:pt x="40" y="50"/>
                                </a:lnTo>
                                <a:lnTo>
                                  <a:pt x="25" y="70"/>
                                </a:lnTo>
                                <a:lnTo>
                                  <a:pt x="10" y="95"/>
                                </a:lnTo>
                                <a:lnTo>
                                  <a:pt x="5" y="120"/>
                                </a:lnTo>
                                <a:lnTo>
                                  <a:pt x="0" y="145"/>
                                </a:lnTo>
                                <a:lnTo>
                                  <a:pt x="5" y="180"/>
                                </a:lnTo>
                                <a:lnTo>
                                  <a:pt x="10" y="215"/>
                                </a:lnTo>
                                <a:lnTo>
                                  <a:pt x="20" y="250"/>
                                </a:lnTo>
                                <a:lnTo>
                                  <a:pt x="50" y="336"/>
                                </a:lnTo>
                                <a:lnTo>
                                  <a:pt x="45" y="275"/>
                                </a:lnTo>
                                <a:lnTo>
                                  <a:pt x="50" y="220"/>
                                </a:lnTo>
                                <a:lnTo>
                                  <a:pt x="65" y="170"/>
                                </a:lnTo>
                                <a:lnTo>
                                  <a:pt x="85" y="125"/>
                                </a:lnTo>
                                <a:lnTo>
                                  <a:pt x="115" y="85"/>
                                </a:lnTo>
                                <a:lnTo>
                                  <a:pt x="155" y="50"/>
                                </a:lnTo>
                                <a:lnTo>
                                  <a:pt x="200" y="25"/>
                                </a:lnTo>
                                <a:lnTo>
                                  <a:pt x="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677"/>
                        <wps:cNvSpPr>
                          <a:spLocks/>
                        </wps:cNvSpPr>
                        <wps:spPr bwMode="auto">
                          <a:xfrm>
                            <a:off x="2459" y="786"/>
                            <a:ext cx="285" cy="305"/>
                          </a:xfrm>
                          <a:custGeom>
                            <a:avLst/>
                            <a:gdLst>
                              <a:gd name="T0" fmla="*/ 285 w 285"/>
                              <a:gd name="T1" fmla="*/ 20 h 305"/>
                              <a:gd name="T2" fmla="*/ 285 w 285"/>
                              <a:gd name="T3" fmla="*/ 20 h 305"/>
                              <a:gd name="T4" fmla="*/ 205 w 285"/>
                              <a:gd name="T5" fmla="*/ 5 h 305"/>
                              <a:gd name="T6" fmla="*/ 170 w 285"/>
                              <a:gd name="T7" fmla="*/ 0 h 305"/>
                              <a:gd name="T8" fmla="*/ 135 w 285"/>
                              <a:gd name="T9" fmla="*/ 5 h 305"/>
                              <a:gd name="T10" fmla="*/ 105 w 285"/>
                              <a:gd name="T11" fmla="*/ 10 h 305"/>
                              <a:gd name="T12" fmla="*/ 80 w 285"/>
                              <a:gd name="T13" fmla="*/ 15 h 305"/>
                              <a:gd name="T14" fmla="*/ 60 w 285"/>
                              <a:gd name="T15" fmla="*/ 30 h 305"/>
                              <a:gd name="T16" fmla="*/ 40 w 285"/>
                              <a:gd name="T17" fmla="*/ 45 h 305"/>
                              <a:gd name="T18" fmla="*/ 25 w 285"/>
                              <a:gd name="T19" fmla="*/ 65 h 305"/>
                              <a:gd name="T20" fmla="*/ 15 w 285"/>
                              <a:gd name="T21" fmla="*/ 90 h 305"/>
                              <a:gd name="T22" fmla="*/ 5 w 285"/>
                              <a:gd name="T23" fmla="*/ 115 h 305"/>
                              <a:gd name="T24" fmla="*/ 0 w 285"/>
                              <a:gd name="T25" fmla="*/ 145 h 305"/>
                              <a:gd name="T26" fmla="*/ 0 w 285"/>
                              <a:gd name="T27" fmla="*/ 180 h 305"/>
                              <a:gd name="T28" fmla="*/ 5 w 285"/>
                              <a:gd name="T29" fmla="*/ 220 h 305"/>
                              <a:gd name="T30" fmla="*/ 15 w 285"/>
                              <a:gd name="T31" fmla="*/ 305 h 305"/>
                              <a:gd name="T32" fmla="*/ 15 w 285"/>
                              <a:gd name="T33" fmla="*/ 305 h 305"/>
                              <a:gd name="T34" fmla="*/ 25 w 285"/>
                              <a:gd name="T35" fmla="*/ 245 h 305"/>
                              <a:gd name="T36" fmla="*/ 40 w 285"/>
                              <a:gd name="T37" fmla="*/ 195 h 305"/>
                              <a:gd name="T38" fmla="*/ 65 w 285"/>
                              <a:gd name="T39" fmla="*/ 150 h 305"/>
                              <a:gd name="T40" fmla="*/ 95 w 285"/>
                              <a:gd name="T41" fmla="*/ 110 h 305"/>
                              <a:gd name="T42" fmla="*/ 130 w 285"/>
                              <a:gd name="T43" fmla="*/ 80 h 305"/>
                              <a:gd name="T44" fmla="*/ 175 w 285"/>
                              <a:gd name="T45" fmla="*/ 50 h 305"/>
                              <a:gd name="T46" fmla="*/ 225 w 285"/>
                              <a:gd name="T47" fmla="*/ 35 h 305"/>
                              <a:gd name="T48" fmla="*/ 285 w 285"/>
                              <a:gd name="T49" fmla="*/ 20 h 305"/>
                              <a:gd name="T50" fmla="*/ 285 w 285"/>
                              <a:gd name="T51" fmla="*/ 20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85" h="305">
                                <a:moveTo>
                                  <a:pt x="285" y="20"/>
                                </a:moveTo>
                                <a:lnTo>
                                  <a:pt x="285" y="20"/>
                                </a:lnTo>
                                <a:lnTo>
                                  <a:pt x="205" y="5"/>
                                </a:lnTo>
                                <a:lnTo>
                                  <a:pt x="170" y="0"/>
                                </a:lnTo>
                                <a:lnTo>
                                  <a:pt x="135" y="5"/>
                                </a:lnTo>
                                <a:lnTo>
                                  <a:pt x="105" y="10"/>
                                </a:lnTo>
                                <a:lnTo>
                                  <a:pt x="80" y="15"/>
                                </a:lnTo>
                                <a:lnTo>
                                  <a:pt x="60" y="30"/>
                                </a:lnTo>
                                <a:lnTo>
                                  <a:pt x="40" y="45"/>
                                </a:lnTo>
                                <a:lnTo>
                                  <a:pt x="25" y="65"/>
                                </a:lnTo>
                                <a:lnTo>
                                  <a:pt x="15" y="90"/>
                                </a:lnTo>
                                <a:lnTo>
                                  <a:pt x="5" y="115"/>
                                </a:lnTo>
                                <a:lnTo>
                                  <a:pt x="0" y="145"/>
                                </a:lnTo>
                                <a:lnTo>
                                  <a:pt x="0" y="180"/>
                                </a:lnTo>
                                <a:lnTo>
                                  <a:pt x="5" y="220"/>
                                </a:lnTo>
                                <a:lnTo>
                                  <a:pt x="15" y="305"/>
                                </a:lnTo>
                                <a:lnTo>
                                  <a:pt x="25" y="245"/>
                                </a:lnTo>
                                <a:lnTo>
                                  <a:pt x="40" y="195"/>
                                </a:lnTo>
                                <a:lnTo>
                                  <a:pt x="65" y="150"/>
                                </a:lnTo>
                                <a:lnTo>
                                  <a:pt x="95" y="110"/>
                                </a:lnTo>
                                <a:lnTo>
                                  <a:pt x="130" y="80"/>
                                </a:lnTo>
                                <a:lnTo>
                                  <a:pt x="175" y="50"/>
                                </a:lnTo>
                                <a:lnTo>
                                  <a:pt x="225" y="35"/>
                                </a:lnTo>
                                <a:lnTo>
                                  <a:pt x="285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678"/>
                        <wps:cNvSpPr>
                          <a:spLocks/>
                        </wps:cNvSpPr>
                        <wps:spPr bwMode="auto">
                          <a:xfrm>
                            <a:off x="2714" y="1166"/>
                            <a:ext cx="410" cy="300"/>
                          </a:xfrm>
                          <a:custGeom>
                            <a:avLst/>
                            <a:gdLst>
                              <a:gd name="T0" fmla="*/ 180 w 410"/>
                              <a:gd name="T1" fmla="*/ 15 h 300"/>
                              <a:gd name="T2" fmla="*/ 180 w 410"/>
                              <a:gd name="T3" fmla="*/ 15 h 300"/>
                              <a:gd name="T4" fmla="*/ 135 w 410"/>
                              <a:gd name="T5" fmla="*/ 35 h 300"/>
                              <a:gd name="T6" fmla="*/ 90 w 410"/>
                              <a:gd name="T7" fmla="*/ 65 h 300"/>
                              <a:gd name="T8" fmla="*/ 45 w 410"/>
                              <a:gd name="T9" fmla="*/ 105 h 300"/>
                              <a:gd name="T10" fmla="*/ 0 w 410"/>
                              <a:gd name="T11" fmla="*/ 150 h 300"/>
                              <a:gd name="T12" fmla="*/ 0 w 410"/>
                              <a:gd name="T13" fmla="*/ 150 h 300"/>
                              <a:gd name="T14" fmla="*/ 0 w 410"/>
                              <a:gd name="T15" fmla="*/ 150 h 300"/>
                              <a:gd name="T16" fmla="*/ 0 w 410"/>
                              <a:gd name="T17" fmla="*/ 150 h 300"/>
                              <a:gd name="T18" fmla="*/ 85 w 410"/>
                              <a:gd name="T19" fmla="*/ 105 h 300"/>
                              <a:gd name="T20" fmla="*/ 120 w 410"/>
                              <a:gd name="T21" fmla="*/ 90 h 300"/>
                              <a:gd name="T22" fmla="*/ 155 w 410"/>
                              <a:gd name="T23" fmla="*/ 80 h 300"/>
                              <a:gd name="T24" fmla="*/ 190 w 410"/>
                              <a:gd name="T25" fmla="*/ 70 h 300"/>
                              <a:gd name="T26" fmla="*/ 220 w 410"/>
                              <a:gd name="T27" fmla="*/ 70 h 300"/>
                              <a:gd name="T28" fmla="*/ 245 w 410"/>
                              <a:gd name="T29" fmla="*/ 75 h 300"/>
                              <a:gd name="T30" fmla="*/ 270 w 410"/>
                              <a:gd name="T31" fmla="*/ 80 h 300"/>
                              <a:gd name="T32" fmla="*/ 295 w 410"/>
                              <a:gd name="T33" fmla="*/ 90 h 300"/>
                              <a:gd name="T34" fmla="*/ 315 w 410"/>
                              <a:gd name="T35" fmla="*/ 105 h 300"/>
                              <a:gd name="T36" fmla="*/ 330 w 410"/>
                              <a:gd name="T37" fmla="*/ 130 h 300"/>
                              <a:gd name="T38" fmla="*/ 345 w 410"/>
                              <a:gd name="T39" fmla="*/ 155 h 300"/>
                              <a:gd name="T40" fmla="*/ 355 w 410"/>
                              <a:gd name="T41" fmla="*/ 185 h 300"/>
                              <a:gd name="T42" fmla="*/ 365 w 410"/>
                              <a:gd name="T43" fmla="*/ 215 h 300"/>
                              <a:gd name="T44" fmla="*/ 370 w 410"/>
                              <a:gd name="T45" fmla="*/ 255 h 300"/>
                              <a:gd name="T46" fmla="*/ 375 w 410"/>
                              <a:gd name="T47" fmla="*/ 300 h 300"/>
                              <a:gd name="T48" fmla="*/ 375 w 410"/>
                              <a:gd name="T49" fmla="*/ 300 h 300"/>
                              <a:gd name="T50" fmla="*/ 395 w 410"/>
                              <a:gd name="T51" fmla="*/ 250 h 300"/>
                              <a:gd name="T52" fmla="*/ 410 w 410"/>
                              <a:gd name="T53" fmla="*/ 200 h 300"/>
                              <a:gd name="T54" fmla="*/ 410 w 410"/>
                              <a:gd name="T55" fmla="*/ 155 h 300"/>
                              <a:gd name="T56" fmla="*/ 410 w 410"/>
                              <a:gd name="T57" fmla="*/ 115 h 300"/>
                              <a:gd name="T58" fmla="*/ 410 w 410"/>
                              <a:gd name="T59" fmla="*/ 115 h 300"/>
                              <a:gd name="T60" fmla="*/ 395 w 410"/>
                              <a:gd name="T61" fmla="*/ 80 h 300"/>
                              <a:gd name="T62" fmla="*/ 380 w 410"/>
                              <a:gd name="T63" fmla="*/ 55 h 300"/>
                              <a:gd name="T64" fmla="*/ 360 w 410"/>
                              <a:gd name="T65" fmla="*/ 30 h 300"/>
                              <a:gd name="T66" fmla="*/ 330 w 410"/>
                              <a:gd name="T67" fmla="*/ 10 h 300"/>
                              <a:gd name="T68" fmla="*/ 330 w 410"/>
                              <a:gd name="T69" fmla="*/ 10 h 300"/>
                              <a:gd name="T70" fmla="*/ 295 w 410"/>
                              <a:gd name="T71" fmla="*/ 0 h 300"/>
                              <a:gd name="T72" fmla="*/ 260 w 410"/>
                              <a:gd name="T73" fmla="*/ 0 h 300"/>
                              <a:gd name="T74" fmla="*/ 220 w 410"/>
                              <a:gd name="T75" fmla="*/ 5 h 300"/>
                              <a:gd name="T76" fmla="*/ 180 w 410"/>
                              <a:gd name="T77" fmla="*/ 15 h 300"/>
                              <a:gd name="T78" fmla="*/ 180 w 410"/>
                              <a:gd name="T79" fmla="*/ 15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10" h="300">
                                <a:moveTo>
                                  <a:pt x="180" y="15"/>
                                </a:moveTo>
                                <a:lnTo>
                                  <a:pt x="180" y="15"/>
                                </a:lnTo>
                                <a:lnTo>
                                  <a:pt x="135" y="35"/>
                                </a:lnTo>
                                <a:lnTo>
                                  <a:pt x="90" y="65"/>
                                </a:lnTo>
                                <a:lnTo>
                                  <a:pt x="45" y="105"/>
                                </a:lnTo>
                                <a:lnTo>
                                  <a:pt x="0" y="150"/>
                                </a:lnTo>
                                <a:lnTo>
                                  <a:pt x="85" y="105"/>
                                </a:lnTo>
                                <a:lnTo>
                                  <a:pt x="120" y="90"/>
                                </a:lnTo>
                                <a:lnTo>
                                  <a:pt x="155" y="80"/>
                                </a:lnTo>
                                <a:lnTo>
                                  <a:pt x="190" y="70"/>
                                </a:lnTo>
                                <a:lnTo>
                                  <a:pt x="220" y="70"/>
                                </a:lnTo>
                                <a:lnTo>
                                  <a:pt x="245" y="75"/>
                                </a:lnTo>
                                <a:lnTo>
                                  <a:pt x="270" y="80"/>
                                </a:lnTo>
                                <a:lnTo>
                                  <a:pt x="295" y="90"/>
                                </a:lnTo>
                                <a:lnTo>
                                  <a:pt x="315" y="105"/>
                                </a:lnTo>
                                <a:lnTo>
                                  <a:pt x="330" y="130"/>
                                </a:lnTo>
                                <a:lnTo>
                                  <a:pt x="345" y="155"/>
                                </a:lnTo>
                                <a:lnTo>
                                  <a:pt x="355" y="185"/>
                                </a:lnTo>
                                <a:lnTo>
                                  <a:pt x="365" y="215"/>
                                </a:lnTo>
                                <a:lnTo>
                                  <a:pt x="370" y="255"/>
                                </a:lnTo>
                                <a:lnTo>
                                  <a:pt x="375" y="300"/>
                                </a:lnTo>
                                <a:lnTo>
                                  <a:pt x="395" y="250"/>
                                </a:lnTo>
                                <a:lnTo>
                                  <a:pt x="410" y="200"/>
                                </a:lnTo>
                                <a:lnTo>
                                  <a:pt x="410" y="155"/>
                                </a:lnTo>
                                <a:lnTo>
                                  <a:pt x="410" y="115"/>
                                </a:lnTo>
                                <a:lnTo>
                                  <a:pt x="395" y="80"/>
                                </a:lnTo>
                                <a:lnTo>
                                  <a:pt x="380" y="55"/>
                                </a:lnTo>
                                <a:lnTo>
                                  <a:pt x="360" y="30"/>
                                </a:lnTo>
                                <a:lnTo>
                                  <a:pt x="330" y="10"/>
                                </a:lnTo>
                                <a:lnTo>
                                  <a:pt x="295" y="0"/>
                                </a:lnTo>
                                <a:lnTo>
                                  <a:pt x="260" y="0"/>
                                </a:lnTo>
                                <a:lnTo>
                                  <a:pt x="220" y="5"/>
                                </a:lnTo>
                                <a:lnTo>
                                  <a:pt x="18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679"/>
                        <wps:cNvSpPr>
                          <a:spLocks/>
                        </wps:cNvSpPr>
                        <wps:spPr bwMode="auto">
                          <a:xfrm>
                            <a:off x="2629" y="896"/>
                            <a:ext cx="475" cy="320"/>
                          </a:xfrm>
                          <a:custGeom>
                            <a:avLst/>
                            <a:gdLst>
                              <a:gd name="T0" fmla="*/ 475 w 475"/>
                              <a:gd name="T1" fmla="*/ 175 h 320"/>
                              <a:gd name="T2" fmla="*/ 475 w 475"/>
                              <a:gd name="T3" fmla="*/ 175 h 320"/>
                              <a:gd name="T4" fmla="*/ 430 w 475"/>
                              <a:gd name="T5" fmla="*/ 130 h 320"/>
                              <a:gd name="T6" fmla="*/ 390 w 475"/>
                              <a:gd name="T7" fmla="*/ 90 h 320"/>
                              <a:gd name="T8" fmla="*/ 350 w 475"/>
                              <a:gd name="T9" fmla="*/ 55 h 320"/>
                              <a:gd name="T10" fmla="*/ 310 w 475"/>
                              <a:gd name="T11" fmla="*/ 30 h 320"/>
                              <a:gd name="T12" fmla="*/ 275 w 475"/>
                              <a:gd name="T13" fmla="*/ 15 h 320"/>
                              <a:gd name="T14" fmla="*/ 240 w 475"/>
                              <a:gd name="T15" fmla="*/ 5 h 320"/>
                              <a:gd name="T16" fmla="*/ 205 w 475"/>
                              <a:gd name="T17" fmla="*/ 0 h 320"/>
                              <a:gd name="T18" fmla="*/ 175 w 475"/>
                              <a:gd name="T19" fmla="*/ 5 h 320"/>
                              <a:gd name="T20" fmla="*/ 150 w 475"/>
                              <a:gd name="T21" fmla="*/ 20 h 320"/>
                              <a:gd name="T22" fmla="*/ 120 w 475"/>
                              <a:gd name="T23" fmla="*/ 40 h 320"/>
                              <a:gd name="T24" fmla="*/ 95 w 475"/>
                              <a:gd name="T25" fmla="*/ 70 h 320"/>
                              <a:gd name="T26" fmla="*/ 70 w 475"/>
                              <a:gd name="T27" fmla="*/ 105 h 320"/>
                              <a:gd name="T28" fmla="*/ 50 w 475"/>
                              <a:gd name="T29" fmla="*/ 145 h 320"/>
                              <a:gd name="T30" fmla="*/ 30 w 475"/>
                              <a:gd name="T31" fmla="*/ 200 h 320"/>
                              <a:gd name="T32" fmla="*/ 15 w 475"/>
                              <a:gd name="T33" fmla="*/ 255 h 320"/>
                              <a:gd name="T34" fmla="*/ 0 w 475"/>
                              <a:gd name="T35" fmla="*/ 320 h 320"/>
                              <a:gd name="T36" fmla="*/ 0 w 475"/>
                              <a:gd name="T37" fmla="*/ 320 h 320"/>
                              <a:gd name="T38" fmla="*/ 20 w 475"/>
                              <a:gd name="T39" fmla="*/ 280 h 320"/>
                              <a:gd name="T40" fmla="*/ 40 w 475"/>
                              <a:gd name="T41" fmla="*/ 240 h 320"/>
                              <a:gd name="T42" fmla="*/ 65 w 475"/>
                              <a:gd name="T43" fmla="*/ 205 h 320"/>
                              <a:gd name="T44" fmla="*/ 90 w 475"/>
                              <a:gd name="T45" fmla="*/ 175 h 320"/>
                              <a:gd name="T46" fmla="*/ 115 w 475"/>
                              <a:gd name="T47" fmla="*/ 155 h 320"/>
                              <a:gd name="T48" fmla="*/ 140 w 475"/>
                              <a:gd name="T49" fmla="*/ 130 h 320"/>
                              <a:gd name="T50" fmla="*/ 170 w 475"/>
                              <a:gd name="T51" fmla="*/ 115 h 320"/>
                              <a:gd name="T52" fmla="*/ 200 w 475"/>
                              <a:gd name="T53" fmla="*/ 105 h 320"/>
                              <a:gd name="T54" fmla="*/ 230 w 475"/>
                              <a:gd name="T55" fmla="*/ 100 h 320"/>
                              <a:gd name="T56" fmla="*/ 260 w 475"/>
                              <a:gd name="T57" fmla="*/ 95 h 320"/>
                              <a:gd name="T58" fmla="*/ 290 w 475"/>
                              <a:gd name="T59" fmla="*/ 100 h 320"/>
                              <a:gd name="T60" fmla="*/ 325 w 475"/>
                              <a:gd name="T61" fmla="*/ 105 h 320"/>
                              <a:gd name="T62" fmla="*/ 360 w 475"/>
                              <a:gd name="T63" fmla="*/ 115 h 320"/>
                              <a:gd name="T64" fmla="*/ 400 w 475"/>
                              <a:gd name="T65" fmla="*/ 130 h 320"/>
                              <a:gd name="T66" fmla="*/ 435 w 475"/>
                              <a:gd name="T67" fmla="*/ 150 h 320"/>
                              <a:gd name="T68" fmla="*/ 475 w 475"/>
                              <a:gd name="T69" fmla="*/ 175 h 320"/>
                              <a:gd name="T70" fmla="*/ 475 w 475"/>
                              <a:gd name="T71" fmla="*/ 175 h 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5" h="320">
                                <a:moveTo>
                                  <a:pt x="475" y="175"/>
                                </a:moveTo>
                                <a:lnTo>
                                  <a:pt x="475" y="175"/>
                                </a:lnTo>
                                <a:lnTo>
                                  <a:pt x="430" y="130"/>
                                </a:lnTo>
                                <a:lnTo>
                                  <a:pt x="390" y="90"/>
                                </a:lnTo>
                                <a:lnTo>
                                  <a:pt x="350" y="55"/>
                                </a:lnTo>
                                <a:lnTo>
                                  <a:pt x="310" y="30"/>
                                </a:lnTo>
                                <a:lnTo>
                                  <a:pt x="275" y="15"/>
                                </a:lnTo>
                                <a:lnTo>
                                  <a:pt x="240" y="5"/>
                                </a:lnTo>
                                <a:lnTo>
                                  <a:pt x="205" y="0"/>
                                </a:lnTo>
                                <a:lnTo>
                                  <a:pt x="175" y="5"/>
                                </a:lnTo>
                                <a:lnTo>
                                  <a:pt x="150" y="20"/>
                                </a:lnTo>
                                <a:lnTo>
                                  <a:pt x="120" y="40"/>
                                </a:lnTo>
                                <a:lnTo>
                                  <a:pt x="95" y="70"/>
                                </a:lnTo>
                                <a:lnTo>
                                  <a:pt x="70" y="105"/>
                                </a:lnTo>
                                <a:lnTo>
                                  <a:pt x="50" y="145"/>
                                </a:lnTo>
                                <a:lnTo>
                                  <a:pt x="30" y="200"/>
                                </a:lnTo>
                                <a:lnTo>
                                  <a:pt x="15" y="255"/>
                                </a:lnTo>
                                <a:lnTo>
                                  <a:pt x="0" y="320"/>
                                </a:lnTo>
                                <a:lnTo>
                                  <a:pt x="20" y="280"/>
                                </a:lnTo>
                                <a:lnTo>
                                  <a:pt x="40" y="240"/>
                                </a:lnTo>
                                <a:lnTo>
                                  <a:pt x="65" y="205"/>
                                </a:lnTo>
                                <a:lnTo>
                                  <a:pt x="90" y="175"/>
                                </a:lnTo>
                                <a:lnTo>
                                  <a:pt x="115" y="155"/>
                                </a:lnTo>
                                <a:lnTo>
                                  <a:pt x="140" y="130"/>
                                </a:lnTo>
                                <a:lnTo>
                                  <a:pt x="170" y="115"/>
                                </a:lnTo>
                                <a:lnTo>
                                  <a:pt x="200" y="105"/>
                                </a:lnTo>
                                <a:lnTo>
                                  <a:pt x="230" y="100"/>
                                </a:lnTo>
                                <a:lnTo>
                                  <a:pt x="260" y="95"/>
                                </a:lnTo>
                                <a:lnTo>
                                  <a:pt x="290" y="100"/>
                                </a:lnTo>
                                <a:lnTo>
                                  <a:pt x="325" y="105"/>
                                </a:lnTo>
                                <a:lnTo>
                                  <a:pt x="360" y="115"/>
                                </a:lnTo>
                                <a:lnTo>
                                  <a:pt x="400" y="130"/>
                                </a:lnTo>
                                <a:lnTo>
                                  <a:pt x="435" y="150"/>
                                </a:lnTo>
                                <a:lnTo>
                                  <a:pt x="475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680"/>
                        <wps:cNvSpPr>
                          <a:spLocks/>
                        </wps:cNvSpPr>
                        <wps:spPr bwMode="auto">
                          <a:xfrm>
                            <a:off x="1739" y="1376"/>
                            <a:ext cx="890" cy="235"/>
                          </a:xfrm>
                          <a:custGeom>
                            <a:avLst/>
                            <a:gdLst>
                              <a:gd name="T0" fmla="*/ 540 w 890"/>
                              <a:gd name="T1" fmla="*/ 40 h 235"/>
                              <a:gd name="T2" fmla="*/ 540 w 890"/>
                              <a:gd name="T3" fmla="*/ 40 h 235"/>
                              <a:gd name="T4" fmla="*/ 515 w 890"/>
                              <a:gd name="T5" fmla="*/ 25 h 235"/>
                              <a:gd name="T6" fmla="*/ 485 w 890"/>
                              <a:gd name="T7" fmla="*/ 10 h 235"/>
                              <a:gd name="T8" fmla="*/ 460 w 890"/>
                              <a:gd name="T9" fmla="*/ 5 h 235"/>
                              <a:gd name="T10" fmla="*/ 435 w 890"/>
                              <a:gd name="T11" fmla="*/ 0 h 235"/>
                              <a:gd name="T12" fmla="*/ 435 w 890"/>
                              <a:gd name="T13" fmla="*/ 0 h 235"/>
                              <a:gd name="T14" fmla="*/ 410 w 890"/>
                              <a:gd name="T15" fmla="*/ 5 h 235"/>
                              <a:gd name="T16" fmla="*/ 385 w 890"/>
                              <a:gd name="T17" fmla="*/ 10 h 235"/>
                              <a:gd name="T18" fmla="*/ 360 w 890"/>
                              <a:gd name="T19" fmla="*/ 20 h 235"/>
                              <a:gd name="T20" fmla="*/ 335 w 890"/>
                              <a:gd name="T21" fmla="*/ 30 h 235"/>
                              <a:gd name="T22" fmla="*/ 275 w 890"/>
                              <a:gd name="T23" fmla="*/ 70 h 235"/>
                              <a:gd name="T24" fmla="*/ 220 w 890"/>
                              <a:gd name="T25" fmla="*/ 120 h 235"/>
                              <a:gd name="T26" fmla="*/ 220 w 890"/>
                              <a:gd name="T27" fmla="*/ 120 h 235"/>
                              <a:gd name="T28" fmla="*/ 160 w 890"/>
                              <a:gd name="T29" fmla="*/ 170 h 235"/>
                              <a:gd name="T30" fmla="*/ 100 w 890"/>
                              <a:gd name="T31" fmla="*/ 205 h 235"/>
                              <a:gd name="T32" fmla="*/ 75 w 890"/>
                              <a:gd name="T33" fmla="*/ 220 h 235"/>
                              <a:gd name="T34" fmla="*/ 50 w 890"/>
                              <a:gd name="T35" fmla="*/ 230 h 235"/>
                              <a:gd name="T36" fmla="*/ 25 w 890"/>
                              <a:gd name="T37" fmla="*/ 235 h 235"/>
                              <a:gd name="T38" fmla="*/ 0 w 890"/>
                              <a:gd name="T39" fmla="*/ 235 h 235"/>
                              <a:gd name="T40" fmla="*/ 0 w 890"/>
                              <a:gd name="T41" fmla="*/ 235 h 235"/>
                              <a:gd name="T42" fmla="*/ 50 w 890"/>
                              <a:gd name="T43" fmla="*/ 235 h 235"/>
                              <a:gd name="T44" fmla="*/ 50 w 890"/>
                              <a:gd name="T45" fmla="*/ 235 h 235"/>
                              <a:gd name="T46" fmla="*/ 150 w 890"/>
                              <a:gd name="T47" fmla="*/ 235 h 235"/>
                              <a:gd name="T48" fmla="*/ 245 w 890"/>
                              <a:gd name="T49" fmla="*/ 230 h 235"/>
                              <a:gd name="T50" fmla="*/ 245 w 890"/>
                              <a:gd name="T51" fmla="*/ 230 h 235"/>
                              <a:gd name="T52" fmla="*/ 420 w 890"/>
                              <a:gd name="T53" fmla="*/ 215 h 235"/>
                              <a:gd name="T54" fmla="*/ 590 w 890"/>
                              <a:gd name="T55" fmla="*/ 190 h 235"/>
                              <a:gd name="T56" fmla="*/ 670 w 890"/>
                              <a:gd name="T57" fmla="*/ 175 h 235"/>
                              <a:gd name="T58" fmla="*/ 745 w 890"/>
                              <a:gd name="T59" fmla="*/ 155 h 235"/>
                              <a:gd name="T60" fmla="*/ 820 w 890"/>
                              <a:gd name="T61" fmla="*/ 135 h 235"/>
                              <a:gd name="T62" fmla="*/ 890 w 890"/>
                              <a:gd name="T63" fmla="*/ 110 h 235"/>
                              <a:gd name="T64" fmla="*/ 890 w 890"/>
                              <a:gd name="T65" fmla="*/ 110 h 235"/>
                              <a:gd name="T66" fmla="*/ 815 w 890"/>
                              <a:gd name="T67" fmla="*/ 130 h 235"/>
                              <a:gd name="T68" fmla="*/ 750 w 890"/>
                              <a:gd name="T69" fmla="*/ 135 h 235"/>
                              <a:gd name="T70" fmla="*/ 720 w 890"/>
                              <a:gd name="T71" fmla="*/ 135 h 235"/>
                              <a:gd name="T72" fmla="*/ 690 w 890"/>
                              <a:gd name="T73" fmla="*/ 130 h 235"/>
                              <a:gd name="T74" fmla="*/ 660 w 890"/>
                              <a:gd name="T75" fmla="*/ 120 h 235"/>
                              <a:gd name="T76" fmla="*/ 635 w 890"/>
                              <a:gd name="T77" fmla="*/ 110 h 235"/>
                              <a:gd name="T78" fmla="*/ 635 w 890"/>
                              <a:gd name="T79" fmla="*/ 110 h 235"/>
                              <a:gd name="T80" fmla="*/ 540 w 890"/>
                              <a:gd name="T81" fmla="*/ 40 h 235"/>
                              <a:gd name="T82" fmla="*/ 540 w 890"/>
                              <a:gd name="T83" fmla="*/ 40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90" h="235">
                                <a:moveTo>
                                  <a:pt x="540" y="40"/>
                                </a:moveTo>
                                <a:lnTo>
                                  <a:pt x="540" y="40"/>
                                </a:lnTo>
                                <a:lnTo>
                                  <a:pt x="515" y="25"/>
                                </a:lnTo>
                                <a:lnTo>
                                  <a:pt x="485" y="10"/>
                                </a:lnTo>
                                <a:lnTo>
                                  <a:pt x="460" y="5"/>
                                </a:lnTo>
                                <a:lnTo>
                                  <a:pt x="435" y="0"/>
                                </a:lnTo>
                                <a:lnTo>
                                  <a:pt x="410" y="5"/>
                                </a:lnTo>
                                <a:lnTo>
                                  <a:pt x="385" y="10"/>
                                </a:lnTo>
                                <a:lnTo>
                                  <a:pt x="360" y="20"/>
                                </a:lnTo>
                                <a:lnTo>
                                  <a:pt x="335" y="30"/>
                                </a:lnTo>
                                <a:lnTo>
                                  <a:pt x="275" y="70"/>
                                </a:lnTo>
                                <a:lnTo>
                                  <a:pt x="220" y="120"/>
                                </a:lnTo>
                                <a:lnTo>
                                  <a:pt x="160" y="170"/>
                                </a:lnTo>
                                <a:lnTo>
                                  <a:pt x="100" y="205"/>
                                </a:lnTo>
                                <a:lnTo>
                                  <a:pt x="75" y="220"/>
                                </a:lnTo>
                                <a:lnTo>
                                  <a:pt x="50" y="230"/>
                                </a:lnTo>
                                <a:lnTo>
                                  <a:pt x="25" y="235"/>
                                </a:lnTo>
                                <a:lnTo>
                                  <a:pt x="0" y="235"/>
                                </a:lnTo>
                                <a:lnTo>
                                  <a:pt x="50" y="235"/>
                                </a:lnTo>
                                <a:lnTo>
                                  <a:pt x="150" y="235"/>
                                </a:lnTo>
                                <a:lnTo>
                                  <a:pt x="245" y="230"/>
                                </a:lnTo>
                                <a:lnTo>
                                  <a:pt x="420" y="215"/>
                                </a:lnTo>
                                <a:lnTo>
                                  <a:pt x="590" y="190"/>
                                </a:lnTo>
                                <a:lnTo>
                                  <a:pt x="670" y="175"/>
                                </a:lnTo>
                                <a:lnTo>
                                  <a:pt x="745" y="155"/>
                                </a:lnTo>
                                <a:lnTo>
                                  <a:pt x="820" y="135"/>
                                </a:lnTo>
                                <a:lnTo>
                                  <a:pt x="890" y="110"/>
                                </a:lnTo>
                                <a:lnTo>
                                  <a:pt x="815" y="130"/>
                                </a:lnTo>
                                <a:lnTo>
                                  <a:pt x="750" y="135"/>
                                </a:lnTo>
                                <a:lnTo>
                                  <a:pt x="720" y="135"/>
                                </a:lnTo>
                                <a:lnTo>
                                  <a:pt x="690" y="130"/>
                                </a:lnTo>
                                <a:lnTo>
                                  <a:pt x="660" y="120"/>
                                </a:lnTo>
                                <a:lnTo>
                                  <a:pt x="635" y="110"/>
                                </a:lnTo>
                                <a:lnTo>
                                  <a:pt x="54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681"/>
                        <wps:cNvSpPr>
                          <a:spLocks/>
                        </wps:cNvSpPr>
                        <wps:spPr bwMode="auto">
                          <a:xfrm>
                            <a:off x="605" y="1346"/>
                            <a:ext cx="1109" cy="265"/>
                          </a:xfrm>
                          <a:custGeom>
                            <a:avLst/>
                            <a:gdLst>
                              <a:gd name="T0" fmla="*/ 490 w 1109"/>
                              <a:gd name="T1" fmla="*/ 25 h 265"/>
                              <a:gd name="T2" fmla="*/ 490 w 1109"/>
                              <a:gd name="T3" fmla="*/ 25 h 265"/>
                              <a:gd name="T4" fmla="*/ 370 w 1109"/>
                              <a:gd name="T5" fmla="*/ 95 h 265"/>
                              <a:gd name="T6" fmla="*/ 370 w 1109"/>
                              <a:gd name="T7" fmla="*/ 95 h 265"/>
                              <a:gd name="T8" fmla="*/ 330 w 1109"/>
                              <a:gd name="T9" fmla="*/ 110 h 265"/>
                              <a:gd name="T10" fmla="*/ 295 w 1109"/>
                              <a:gd name="T11" fmla="*/ 120 h 265"/>
                              <a:gd name="T12" fmla="*/ 250 w 1109"/>
                              <a:gd name="T13" fmla="*/ 125 h 265"/>
                              <a:gd name="T14" fmla="*/ 205 w 1109"/>
                              <a:gd name="T15" fmla="*/ 130 h 265"/>
                              <a:gd name="T16" fmla="*/ 160 w 1109"/>
                              <a:gd name="T17" fmla="*/ 130 h 265"/>
                              <a:gd name="T18" fmla="*/ 110 w 1109"/>
                              <a:gd name="T19" fmla="*/ 130 h 265"/>
                              <a:gd name="T20" fmla="*/ 0 w 1109"/>
                              <a:gd name="T21" fmla="*/ 115 h 265"/>
                              <a:gd name="T22" fmla="*/ 0 w 1109"/>
                              <a:gd name="T23" fmla="*/ 115 h 265"/>
                              <a:gd name="T24" fmla="*/ 215 w 1109"/>
                              <a:gd name="T25" fmla="*/ 160 h 265"/>
                              <a:gd name="T26" fmla="*/ 425 w 1109"/>
                              <a:gd name="T27" fmla="*/ 200 h 265"/>
                              <a:gd name="T28" fmla="*/ 620 w 1109"/>
                              <a:gd name="T29" fmla="*/ 225 h 265"/>
                              <a:gd name="T30" fmla="*/ 815 w 1109"/>
                              <a:gd name="T31" fmla="*/ 245 h 265"/>
                              <a:gd name="T32" fmla="*/ 815 w 1109"/>
                              <a:gd name="T33" fmla="*/ 245 h 265"/>
                              <a:gd name="T34" fmla="*/ 940 w 1109"/>
                              <a:gd name="T35" fmla="*/ 255 h 265"/>
                              <a:gd name="T36" fmla="*/ 1064 w 1109"/>
                              <a:gd name="T37" fmla="*/ 265 h 265"/>
                              <a:gd name="T38" fmla="*/ 1064 w 1109"/>
                              <a:gd name="T39" fmla="*/ 265 h 265"/>
                              <a:gd name="T40" fmla="*/ 1109 w 1109"/>
                              <a:gd name="T41" fmla="*/ 265 h 265"/>
                              <a:gd name="T42" fmla="*/ 1109 w 1109"/>
                              <a:gd name="T43" fmla="*/ 265 h 265"/>
                              <a:gd name="T44" fmla="*/ 1079 w 1109"/>
                              <a:gd name="T45" fmla="*/ 260 h 265"/>
                              <a:gd name="T46" fmla="*/ 1044 w 1109"/>
                              <a:gd name="T47" fmla="*/ 255 h 265"/>
                              <a:gd name="T48" fmla="*/ 1009 w 1109"/>
                              <a:gd name="T49" fmla="*/ 245 h 265"/>
                              <a:gd name="T50" fmla="*/ 979 w 1109"/>
                              <a:gd name="T51" fmla="*/ 230 h 265"/>
                              <a:gd name="T52" fmla="*/ 945 w 1109"/>
                              <a:gd name="T53" fmla="*/ 215 h 265"/>
                              <a:gd name="T54" fmla="*/ 910 w 1109"/>
                              <a:gd name="T55" fmla="*/ 195 h 265"/>
                              <a:gd name="T56" fmla="*/ 845 w 1109"/>
                              <a:gd name="T57" fmla="*/ 145 h 265"/>
                              <a:gd name="T58" fmla="*/ 845 w 1109"/>
                              <a:gd name="T59" fmla="*/ 145 h 265"/>
                              <a:gd name="T60" fmla="*/ 780 w 1109"/>
                              <a:gd name="T61" fmla="*/ 85 h 265"/>
                              <a:gd name="T62" fmla="*/ 740 w 1109"/>
                              <a:gd name="T63" fmla="*/ 50 h 265"/>
                              <a:gd name="T64" fmla="*/ 740 w 1109"/>
                              <a:gd name="T65" fmla="*/ 50 h 265"/>
                              <a:gd name="T66" fmla="*/ 705 w 1109"/>
                              <a:gd name="T67" fmla="*/ 30 h 265"/>
                              <a:gd name="T68" fmla="*/ 670 w 1109"/>
                              <a:gd name="T69" fmla="*/ 15 h 265"/>
                              <a:gd name="T70" fmla="*/ 635 w 1109"/>
                              <a:gd name="T71" fmla="*/ 5 h 265"/>
                              <a:gd name="T72" fmla="*/ 595 w 1109"/>
                              <a:gd name="T73" fmla="*/ 0 h 265"/>
                              <a:gd name="T74" fmla="*/ 595 w 1109"/>
                              <a:gd name="T75" fmla="*/ 0 h 265"/>
                              <a:gd name="T76" fmla="*/ 570 w 1109"/>
                              <a:gd name="T77" fmla="*/ 0 h 265"/>
                              <a:gd name="T78" fmla="*/ 545 w 1109"/>
                              <a:gd name="T79" fmla="*/ 5 h 265"/>
                              <a:gd name="T80" fmla="*/ 515 w 1109"/>
                              <a:gd name="T81" fmla="*/ 10 h 265"/>
                              <a:gd name="T82" fmla="*/ 490 w 1109"/>
                              <a:gd name="T83" fmla="*/ 25 h 265"/>
                              <a:gd name="T84" fmla="*/ 490 w 1109"/>
                              <a:gd name="T85" fmla="*/ 25 h 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09" h="265">
                                <a:moveTo>
                                  <a:pt x="490" y="25"/>
                                </a:moveTo>
                                <a:lnTo>
                                  <a:pt x="490" y="25"/>
                                </a:lnTo>
                                <a:lnTo>
                                  <a:pt x="370" y="95"/>
                                </a:lnTo>
                                <a:lnTo>
                                  <a:pt x="330" y="110"/>
                                </a:lnTo>
                                <a:lnTo>
                                  <a:pt x="295" y="120"/>
                                </a:lnTo>
                                <a:lnTo>
                                  <a:pt x="250" y="125"/>
                                </a:lnTo>
                                <a:lnTo>
                                  <a:pt x="205" y="130"/>
                                </a:lnTo>
                                <a:lnTo>
                                  <a:pt x="160" y="130"/>
                                </a:lnTo>
                                <a:lnTo>
                                  <a:pt x="110" y="130"/>
                                </a:lnTo>
                                <a:lnTo>
                                  <a:pt x="0" y="115"/>
                                </a:lnTo>
                                <a:lnTo>
                                  <a:pt x="215" y="160"/>
                                </a:lnTo>
                                <a:lnTo>
                                  <a:pt x="425" y="200"/>
                                </a:lnTo>
                                <a:lnTo>
                                  <a:pt x="620" y="225"/>
                                </a:lnTo>
                                <a:lnTo>
                                  <a:pt x="815" y="245"/>
                                </a:lnTo>
                                <a:lnTo>
                                  <a:pt x="940" y="255"/>
                                </a:lnTo>
                                <a:lnTo>
                                  <a:pt x="1064" y="265"/>
                                </a:lnTo>
                                <a:lnTo>
                                  <a:pt x="1109" y="265"/>
                                </a:lnTo>
                                <a:lnTo>
                                  <a:pt x="1079" y="260"/>
                                </a:lnTo>
                                <a:lnTo>
                                  <a:pt x="1044" y="255"/>
                                </a:lnTo>
                                <a:lnTo>
                                  <a:pt x="1009" y="245"/>
                                </a:lnTo>
                                <a:lnTo>
                                  <a:pt x="979" y="230"/>
                                </a:lnTo>
                                <a:lnTo>
                                  <a:pt x="945" y="215"/>
                                </a:lnTo>
                                <a:lnTo>
                                  <a:pt x="910" y="195"/>
                                </a:lnTo>
                                <a:lnTo>
                                  <a:pt x="845" y="145"/>
                                </a:lnTo>
                                <a:lnTo>
                                  <a:pt x="780" y="85"/>
                                </a:lnTo>
                                <a:lnTo>
                                  <a:pt x="740" y="50"/>
                                </a:lnTo>
                                <a:lnTo>
                                  <a:pt x="705" y="30"/>
                                </a:lnTo>
                                <a:lnTo>
                                  <a:pt x="670" y="15"/>
                                </a:lnTo>
                                <a:lnTo>
                                  <a:pt x="635" y="5"/>
                                </a:lnTo>
                                <a:lnTo>
                                  <a:pt x="595" y="0"/>
                                </a:lnTo>
                                <a:lnTo>
                                  <a:pt x="570" y="0"/>
                                </a:lnTo>
                                <a:lnTo>
                                  <a:pt x="545" y="5"/>
                                </a:lnTo>
                                <a:lnTo>
                                  <a:pt x="515" y="10"/>
                                </a:lnTo>
                                <a:lnTo>
                                  <a:pt x="49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682"/>
                        <wps:cNvSpPr>
                          <a:spLocks/>
                        </wps:cNvSpPr>
                        <wps:spPr bwMode="auto">
                          <a:xfrm>
                            <a:off x="420" y="1421"/>
                            <a:ext cx="2374" cy="380"/>
                          </a:xfrm>
                          <a:custGeom>
                            <a:avLst/>
                            <a:gdLst>
                              <a:gd name="T0" fmla="*/ 2374 w 2374"/>
                              <a:gd name="T1" fmla="*/ 0 h 380"/>
                              <a:gd name="T2" fmla="*/ 2214 w 2374"/>
                              <a:gd name="T3" fmla="*/ 65 h 380"/>
                              <a:gd name="T4" fmla="*/ 2139 w 2374"/>
                              <a:gd name="T5" fmla="*/ 90 h 380"/>
                              <a:gd name="T6" fmla="*/ 1989 w 2374"/>
                              <a:gd name="T7" fmla="*/ 130 h 380"/>
                              <a:gd name="T8" fmla="*/ 1739 w 2374"/>
                              <a:gd name="T9" fmla="*/ 170 h 380"/>
                              <a:gd name="T10" fmla="*/ 1564 w 2374"/>
                              <a:gd name="T11" fmla="*/ 185 h 380"/>
                              <a:gd name="T12" fmla="*/ 1369 w 2374"/>
                              <a:gd name="T13" fmla="*/ 190 h 380"/>
                              <a:gd name="T14" fmla="*/ 1319 w 2374"/>
                              <a:gd name="T15" fmla="*/ 190 h 380"/>
                              <a:gd name="T16" fmla="*/ 1294 w 2374"/>
                              <a:gd name="T17" fmla="*/ 190 h 380"/>
                              <a:gd name="T18" fmla="*/ 1249 w 2374"/>
                              <a:gd name="T19" fmla="*/ 190 h 380"/>
                              <a:gd name="T20" fmla="*/ 1125 w 2374"/>
                              <a:gd name="T21" fmla="*/ 180 h 380"/>
                              <a:gd name="T22" fmla="*/ 1000 w 2374"/>
                              <a:gd name="T23" fmla="*/ 170 h 380"/>
                              <a:gd name="T24" fmla="*/ 610 w 2374"/>
                              <a:gd name="T25" fmla="*/ 125 h 380"/>
                              <a:gd name="T26" fmla="*/ 185 w 2374"/>
                              <a:gd name="T27" fmla="*/ 40 h 380"/>
                              <a:gd name="T28" fmla="*/ 0 w 2374"/>
                              <a:gd name="T29" fmla="*/ 0 h 380"/>
                              <a:gd name="T30" fmla="*/ 40 w 2374"/>
                              <a:gd name="T31" fmla="*/ 40 h 380"/>
                              <a:gd name="T32" fmla="*/ 135 w 2374"/>
                              <a:gd name="T33" fmla="*/ 120 h 380"/>
                              <a:gd name="T34" fmla="*/ 250 w 2374"/>
                              <a:gd name="T35" fmla="*/ 190 h 380"/>
                              <a:gd name="T36" fmla="*/ 380 w 2374"/>
                              <a:gd name="T37" fmla="*/ 250 h 380"/>
                              <a:gd name="T38" fmla="*/ 455 w 2374"/>
                              <a:gd name="T39" fmla="*/ 275 h 380"/>
                              <a:gd name="T40" fmla="*/ 475 w 2374"/>
                              <a:gd name="T41" fmla="*/ 280 h 380"/>
                              <a:gd name="T42" fmla="*/ 620 w 2374"/>
                              <a:gd name="T43" fmla="*/ 320 h 380"/>
                              <a:gd name="T44" fmla="*/ 935 w 2374"/>
                              <a:gd name="T45" fmla="*/ 370 h 380"/>
                              <a:gd name="T46" fmla="*/ 1100 w 2374"/>
                              <a:gd name="T47" fmla="*/ 380 h 380"/>
                              <a:gd name="T48" fmla="*/ 1100 w 2374"/>
                              <a:gd name="T49" fmla="*/ 380 h 380"/>
                              <a:gd name="T50" fmla="*/ 1354 w 2374"/>
                              <a:gd name="T51" fmla="*/ 375 h 380"/>
                              <a:gd name="T52" fmla="*/ 1434 w 2374"/>
                              <a:gd name="T53" fmla="*/ 365 h 380"/>
                              <a:gd name="T54" fmla="*/ 1614 w 2374"/>
                              <a:gd name="T55" fmla="*/ 335 h 380"/>
                              <a:gd name="T56" fmla="*/ 1789 w 2374"/>
                              <a:gd name="T57" fmla="*/ 295 h 380"/>
                              <a:gd name="T58" fmla="*/ 1804 w 2374"/>
                              <a:gd name="T59" fmla="*/ 290 h 380"/>
                              <a:gd name="T60" fmla="*/ 1884 w 2374"/>
                              <a:gd name="T61" fmla="*/ 265 h 380"/>
                              <a:gd name="T62" fmla="*/ 2044 w 2374"/>
                              <a:gd name="T63" fmla="*/ 205 h 380"/>
                              <a:gd name="T64" fmla="*/ 2184 w 2374"/>
                              <a:gd name="T65" fmla="*/ 130 h 380"/>
                              <a:gd name="T66" fmla="*/ 2314 w 2374"/>
                              <a:gd name="T67" fmla="*/ 45 h 380"/>
                              <a:gd name="T68" fmla="*/ 2374 w 2374"/>
                              <a:gd name="T69" fmla="*/ 0 h 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374" h="380">
                                <a:moveTo>
                                  <a:pt x="2374" y="0"/>
                                </a:moveTo>
                                <a:lnTo>
                                  <a:pt x="2374" y="0"/>
                                </a:lnTo>
                                <a:lnTo>
                                  <a:pt x="2294" y="35"/>
                                </a:lnTo>
                                <a:lnTo>
                                  <a:pt x="2214" y="65"/>
                                </a:lnTo>
                                <a:lnTo>
                                  <a:pt x="2139" y="90"/>
                                </a:lnTo>
                                <a:lnTo>
                                  <a:pt x="2064" y="110"/>
                                </a:lnTo>
                                <a:lnTo>
                                  <a:pt x="1989" y="130"/>
                                </a:lnTo>
                                <a:lnTo>
                                  <a:pt x="1909" y="145"/>
                                </a:lnTo>
                                <a:lnTo>
                                  <a:pt x="1739" y="170"/>
                                </a:lnTo>
                                <a:lnTo>
                                  <a:pt x="1564" y="185"/>
                                </a:lnTo>
                                <a:lnTo>
                                  <a:pt x="1469" y="190"/>
                                </a:lnTo>
                                <a:lnTo>
                                  <a:pt x="1369" y="190"/>
                                </a:lnTo>
                                <a:lnTo>
                                  <a:pt x="1319" y="190"/>
                                </a:lnTo>
                                <a:lnTo>
                                  <a:pt x="1294" y="190"/>
                                </a:lnTo>
                                <a:lnTo>
                                  <a:pt x="1249" y="190"/>
                                </a:lnTo>
                                <a:lnTo>
                                  <a:pt x="1125" y="180"/>
                                </a:lnTo>
                                <a:lnTo>
                                  <a:pt x="1000" y="170"/>
                                </a:lnTo>
                                <a:lnTo>
                                  <a:pt x="805" y="150"/>
                                </a:lnTo>
                                <a:lnTo>
                                  <a:pt x="610" y="125"/>
                                </a:lnTo>
                                <a:lnTo>
                                  <a:pt x="400" y="85"/>
                                </a:lnTo>
                                <a:lnTo>
                                  <a:pt x="185" y="40"/>
                                </a:lnTo>
                                <a:lnTo>
                                  <a:pt x="0" y="0"/>
                                </a:lnTo>
                                <a:lnTo>
                                  <a:pt x="40" y="40"/>
                                </a:lnTo>
                                <a:lnTo>
                                  <a:pt x="85" y="80"/>
                                </a:lnTo>
                                <a:lnTo>
                                  <a:pt x="135" y="120"/>
                                </a:lnTo>
                                <a:lnTo>
                                  <a:pt x="190" y="155"/>
                                </a:lnTo>
                                <a:lnTo>
                                  <a:pt x="250" y="190"/>
                                </a:lnTo>
                                <a:lnTo>
                                  <a:pt x="315" y="220"/>
                                </a:lnTo>
                                <a:lnTo>
                                  <a:pt x="380" y="250"/>
                                </a:lnTo>
                                <a:lnTo>
                                  <a:pt x="455" y="275"/>
                                </a:lnTo>
                                <a:lnTo>
                                  <a:pt x="475" y="280"/>
                                </a:lnTo>
                                <a:lnTo>
                                  <a:pt x="550" y="305"/>
                                </a:lnTo>
                                <a:lnTo>
                                  <a:pt x="620" y="320"/>
                                </a:lnTo>
                                <a:lnTo>
                                  <a:pt x="775" y="355"/>
                                </a:lnTo>
                                <a:lnTo>
                                  <a:pt x="935" y="370"/>
                                </a:lnTo>
                                <a:lnTo>
                                  <a:pt x="1100" y="380"/>
                                </a:lnTo>
                                <a:lnTo>
                                  <a:pt x="1269" y="380"/>
                                </a:lnTo>
                                <a:lnTo>
                                  <a:pt x="1354" y="375"/>
                                </a:lnTo>
                                <a:lnTo>
                                  <a:pt x="1434" y="365"/>
                                </a:lnTo>
                                <a:lnTo>
                                  <a:pt x="1524" y="355"/>
                                </a:lnTo>
                                <a:lnTo>
                                  <a:pt x="1614" y="335"/>
                                </a:lnTo>
                                <a:lnTo>
                                  <a:pt x="1699" y="320"/>
                                </a:lnTo>
                                <a:lnTo>
                                  <a:pt x="1789" y="295"/>
                                </a:lnTo>
                                <a:lnTo>
                                  <a:pt x="1804" y="290"/>
                                </a:lnTo>
                                <a:lnTo>
                                  <a:pt x="1884" y="265"/>
                                </a:lnTo>
                                <a:lnTo>
                                  <a:pt x="1964" y="235"/>
                                </a:lnTo>
                                <a:lnTo>
                                  <a:pt x="2044" y="205"/>
                                </a:lnTo>
                                <a:lnTo>
                                  <a:pt x="2114" y="170"/>
                                </a:lnTo>
                                <a:lnTo>
                                  <a:pt x="2184" y="130"/>
                                </a:lnTo>
                                <a:lnTo>
                                  <a:pt x="2249" y="90"/>
                                </a:lnTo>
                                <a:lnTo>
                                  <a:pt x="2314" y="45"/>
                                </a:lnTo>
                                <a:lnTo>
                                  <a:pt x="2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683"/>
                        <wps:cNvSpPr>
                          <a:spLocks/>
                        </wps:cNvSpPr>
                        <wps:spPr bwMode="auto">
                          <a:xfrm>
                            <a:off x="1984" y="1421"/>
                            <a:ext cx="810" cy="290"/>
                          </a:xfrm>
                          <a:custGeom>
                            <a:avLst/>
                            <a:gdLst>
                              <a:gd name="T0" fmla="*/ 810 w 810"/>
                              <a:gd name="T1" fmla="*/ 0 h 290"/>
                              <a:gd name="T2" fmla="*/ 810 w 810"/>
                              <a:gd name="T3" fmla="*/ 0 h 290"/>
                              <a:gd name="T4" fmla="*/ 730 w 810"/>
                              <a:gd name="T5" fmla="*/ 35 h 290"/>
                              <a:gd name="T6" fmla="*/ 650 w 810"/>
                              <a:gd name="T7" fmla="*/ 65 h 290"/>
                              <a:gd name="T8" fmla="*/ 650 w 810"/>
                              <a:gd name="T9" fmla="*/ 65 h 290"/>
                              <a:gd name="T10" fmla="*/ 575 w 810"/>
                              <a:gd name="T11" fmla="*/ 90 h 290"/>
                              <a:gd name="T12" fmla="*/ 500 w 810"/>
                              <a:gd name="T13" fmla="*/ 110 h 290"/>
                              <a:gd name="T14" fmla="*/ 425 w 810"/>
                              <a:gd name="T15" fmla="*/ 130 h 290"/>
                              <a:gd name="T16" fmla="*/ 345 w 810"/>
                              <a:gd name="T17" fmla="*/ 145 h 290"/>
                              <a:gd name="T18" fmla="*/ 175 w 810"/>
                              <a:gd name="T19" fmla="*/ 170 h 290"/>
                              <a:gd name="T20" fmla="*/ 0 w 810"/>
                              <a:gd name="T21" fmla="*/ 185 h 290"/>
                              <a:gd name="T22" fmla="*/ 240 w 810"/>
                              <a:gd name="T23" fmla="*/ 290 h 290"/>
                              <a:gd name="T24" fmla="*/ 240 w 810"/>
                              <a:gd name="T25" fmla="*/ 290 h 290"/>
                              <a:gd name="T26" fmla="*/ 320 w 810"/>
                              <a:gd name="T27" fmla="*/ 265 h 290"/>
                              <a:gd name="T28" fmla="*/ 400 w 810"/>
                              <a:gd name="T29" fmla="*/ 235 h 290"/>
                              <a:gd name="T30" fmla="*/ 480 w 810"/>
                              <a:gd name="T31" fmla="*/ 205 h 290"/>
                              <a:gd name="T32" fmla="*/ 550 w 810"/>
                              <a:gd name="T33" fmla="*/ 170 h 290"/>
                              <a:gd name="T34" fmla="*/ 620 w 810"/>
                              <a:gd name="T35" fmla="*/ 130 h 290"/>
                              <a:gd name="T36" fmla="*/ 685 w 810"/>
                              <a:gd name="T37" fmla="*/ 90 h 290"/>
                              <a:gd name="T38" fmla="*/ 750 w 810"/>
                              <a:gd name="T39" fmla="*/ 45 h 290"/>
                              <a:gd name="T40" fmla="*/ 810 w 810"/>
                              <a:gd name="T41" fmla="*/ 0 h 290"/>
                              <a:gd name="T42" fmla="*/ 810 w 810"/>
                              <a:gd name="T43" fmla="*/ 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810" h="290">
                                <a:moveTo>
                                  <a:pt x="810" y="0"/>
                                </a:moveTo>
                                <a:lnTo>
                                  <a:pt x="810" y="0"/>
                                </a:lnTo>
                                <a:lnTo>
                                  <a:pt x="730" y="35"/>
                                </a:lnTo>
                                <a:lnTo>
                                  <a:pt x="650" y="65"/>
                                </a:lnTo>
                                <a:lnTo>
                                  <a:pt x="575" y="90"/>
                                </a:lnTo>
                                <a:lnTo>
                                  <a:pt x="500" y="110"/>
                                </a:lnTo>
                                <a:lnTo>
                                  <a:pt x="425" y="130"/>
                                </a:lnTo>
                                <a:lnTo>
                                  <a:pt x="345" y="145"/>
                                </a:lnTo>
                                <a:lnTo>
                                  <a:pt x="175" y="170"/>
                                </a:lnTo>
                                <a:lnTo>
                                  <a:pt x="0" y="185"/>
                                </a:lnTo>
                                <a:lnTo>
                                  <a:pt x="240" y="290"/>
                                </a:lnTo>
                                <a:lnTo>
                                  <a:pt x="320" y="265"/>
                                </a:lnTo>
                                <a:lnTo>
                                  <a:pt x="400" y="235"/>
                                </a:lnTo>
                                <a:lnTo>
                                  <a:pt x="480" y="205"/>
                                </a:lnTo>
                                <a:lnTo>
                                  <a:pt x="550" y="170"/>
                                </a:lnTo>
                                <a:lnTo>
                                  <a:pt x="620" y="130"/>
                                </a:lnTo>
                                <a:lnTo>
                                  <a:pt x="685" y="90"/>
                                </a:lnTo>
                                <a:lnTo>
                                  <a:pt x="750" y="45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684"/>
                        <wps:cNvSpPr>
                          <a:spLocks/>
                        </wps:cNvSpPr>
                        <wps:spPr bwMode="auto">
                          <a:xfrm>
                            <a:off x="420" y="1421"/>
                            <a:ext cx="1000" cy="280"/>
                          </a:xfrm>
                          <a:custGeom>
                            <a:avLst/>
                            <a:gdLst>
                              <a:gd name="T0" fmla="*/ 455 w 1000"/>
                              <a:gd name="T1" fmla="*/ 275 h 280"/>
                              <a:gd name="T2" fmla="*/ 455 w 1000"/>
                              <a:gd name="T3" fmla="*/ 275 h 280"/>
                              <a:gd name="T4" fmla="*/ 475 w 1000"/>
                              <a:gd name="T5" fmla="*/ 280 h 280"/>
                              <a:gd name="T6" fmla="*/ 475 w 1000"/>
                              <a:gd name="T7" fmla="*/ 280 h 280"/>
                              <a:gd name="T8" fmla="*/ 620 w 1000"/>
                              <a:gd name="T9" fmla="*/ 270 h 280"/>
                              <a:gd name="T10" fmla="*/ 690 w 1000"/>
                              <a:gd name="T11" fmla="*/ 260 h 280"/>
                              <a:gd name="T12" fmla="*/ 760 w 1000"/>
                              <a:gd name="T13" fmla="*/ 250 h 280"/>
                              <a:gd name="T14" fmla="*/ 820 w 1000"/>
                              <a:gd name="T15" fmla="*/ 235 h 280"/>
                              <a:gd name="T16" fmla="*/ 885 w 1000"/>
                              <a:gd name="T17" fmla="*/ 215 h 280"/>
                              <a:gd name="T18" fmla="*/ 940 w 1000"/>
                              <a:gd name="T19" fmla="*/ 195 h 280"/>
                              <a:gd name="T20" fmla="*/ 1000 w 1000"/>
                              <a:gd name="T21" fmla="*/ 170 h 280"/>
                              <a:gd name="T22" fmla="*/ 1000 w 1000"/>
                              <a:gd name="T23" fmla="*/ 170 h 280"/>
                              <a:gd name="T24" fmla="*/ 805 w 1000"/>
                              <a:gd name="T25" fmla="*/ 150 h 280"/>
                              <a:gd name="T26" fmla="*/ 610 w 1000"/>
                              <a:gd name="T27" fmla="*/ 125 h 280"/>
                              <a:gd name="T28" fmla="*/ 400 w 1000"/>
                              <a:gd name="T29" fmla="*/ 85 h 280"/>
                              <a:gd name="T30" fmla="*/ 185 w 1000"/>
                              <a:gd name="T31" fmla="*/ 40 h 280"/>
                              <a:gd name="T32" fmla="*/ 185 w 1000"/>
                              <a:gd name="T33" fmla="*/ 40 h 280"/>
                              <a:gd name="T34" fmla="*/ 0 w 1000"/>
                              <a:gd name="T35" fmla="*/ 0 h 280"/>
                              <a:gd name="T36" fmla="*/ 0 w 1000"/>
                              <a:gd name="T37" fmla="*/ 0 h 280"/>
                              <a:gd name="T38" fmla="*/ 40 w 1000"/>
                              <a:gd name="T39" fmla="*/ 40 h 280"/>
                              <a:gd name="T40" fmla="*/ 85 w 1000"/>
                              <a:gd name="T41" fmla="*/ 80 h 280"/>
                              <a:gd name="T42" fmla="*/ 135 w 1000"/>
                              <a:gd name="T43" fmla="*/ 120 h 280"/>
                              <a:gd name="T44" fmla="*/ 190 w 1000"/>
                              <a:gd name="T45" fmla="*/ 155 h 280"/>
                              <a:gd name="T46" fmla="*/ 250 w 1000"/>
                              <a:gd name="T47" fmla="*/ 190 h 280"/>
                              <a:gd name="T48" fmla="*/ 315 w 1000"/>
                              <a:gd name="T49" fmla="*/ 220 h 280"/>
                              <a:gd name="T50" fmla="*/ 380 w 1000"/>
                              <a:gd name="T51" fmla="*/ 250 h 280"/>
                              <a:gd name="T52" fmla="*/ 455 w 1000"/>
                              <a:gd name="T53" fmla="*/ 275 h 280"/>
                              <a:gd name="T54" fmla="*/ 455 w 1000"/>
                              <a:gd name="T55" fmla="*/ 275 h 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000" h="280">
                                <a:moveTo>
                                  <a:pt x="455" y="275"/>
                                </a:moveTo>
                                <a:lnTo>
                                  <a:pt x="455" y="275"/>
                                </a:lnTo>
                                <a:lnTo>
                                  <a:pt x="475" y="280"/>
                                </a:lnTo>
                                <a:lnTo>
                                  <a:pt x="620" y="270"/>
                                </a:lnTo>
                                <a:lnTo>
                                  <a:pt x="690" y="260"/>
                                </a:lnTo>
                                <a:lnTo>
                                  <a:pt x="760" y="250"/>
                                </a:lnTo>
                                <a:lnTo>
                                  <a:pt x="820" y="235"/>
                                </a:lnTo>
                                <a:lnTo>
                                  <a:pt x="885" y="215"/>
                                </a:lnTo>
                                <a:lnTo>
                                  <a:pt x="940" y="195"/>
                                </a:lnTo>
                                <a:lnTo>
                                  <a:pt x="1000" y="170"/>
                                </a:lnTo>
                                <a:lnTo>
                                  <a:pt x="805" y="150"/>
                                </a:lnTo>
                                <a:lnTo>
                                  <a:pt x="610" y="125"/>
                                </a:lnTo>
                                <a:lnTo>
                                  <a:pt x="400" y="85"/>
                                </a:lnTo>
                                <a:lnTo>
                                  <a:pt x="185" y="40"/>
                                </a:lnTo>
                                <a:lnTo>
                                  <a:pt x="0" y="0"/>
                                </a:lnTo>
                                <a:lnTo>
                                  <a:pt x="40" y="40"/>
                                </a:lnTo>
                                <a:lnTo>
                                  <a:pt x="85" y="80"/>
                                </a:lnTo>
                                <a:lnTo>
                                  <a:pt x="135" y="120"/>
                                </a:lnTo>
                                <a:lnTo>
                                  <a:pt x="190" y="155"/>
                                </a:lnTo>
                                <a:lnTo>
                                  <a:pt x="250" y="190"/>
                                </a:lnTo>
                                <a:lnTo>
                                  <a:pt x="315" y="220"/>
                                </a:lnTo>
                                <a:lnTo>
                                  <a:pt x="380" y="250"/>
                                </a:lnTo>
                                <a:lnTo>
                                  <a:pt x="455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85"/>
                        <wps:cNvSpPr>
                          <a:spLocks/>
                        </wps:cNvSpPr>
                        <wps:spPr bwMode="auto">
                          <a:xfrm>
                            <a:off x="1520" y="1611"/>
                            <a:ext cx="334" cy="190"/>
                          </a:xfrm>
                          <a:custGeom>
                            <a:avLst/>
                            <a:gdLst>
                              <a:gd name="T0" fmla="*/ 219 w 334"/>
                              <a:gd name="T1" fmla="*/ 0 h 190"/>
                              <a:gd name="T2" fmla="*/ 219 w 334"/>
                              <a:gd name="T3" fmla="*/ 0 h 190"/>
                              <a:gd name="T4" fmla="*/ 194 w 334"/>
                              <a:gd name="T5" fmla="*/ 0 h 190"/>
                              <a:gd name="T6" fmla="*/ 194 w 334"/>
                              <a:gd name="T7" fmla="*/ 0 h 190"/>
                              <a:gd name="T8" fmla="*/ 149 w 334"/>
                              <a:gd name="T9" fmla="*/ 0 h 190"/>
                              <a:gd name="T10" fmla="*/ 149 w 334"/>
                              <a:gd name="T11" fmla="*/ 0 h 190"/>
                              <a:gd name="T12" fmla="*/ 129 w 334"/>
                              <a:gd name="T13" fmla="*/ 40 h 190"/>
                              <a:gd name="T14" fmla="*/ 94 w 334"/>
                              <a:gd name="T15" fmla="*/ 85 h 190"/>
                              <a:gd name="T16" fmla="*/ 54 w 334"/>
                              <a:gd name="T17" fmla="*/ 135 h 190"/>
                              <a:gd name="T18" fmla="*/ 0 w 334"/>
                              <a:gd name="T19" fmla="*/ 190 h 190"/>
                              <a:gd name="T20" fmla="*/ 0 w 334"/>
                              <a:gd name="T21" fmla="*/ 190 h 190"/>
                              <a:gd name="T22" fmla="*/ 0 w 334"/>
                              <a:gd name="T23" fmla="*/ 190 h 190"/>
                              <a:gd name="T24" fmla="*/ 0 w 334"/>
                              <a:gd name="T25" fmla="*/ 190 h 190"/>
                              <a:gd name="T26" fmla="*/ 169 w 334"/>
                              <a:gd name="T27" fmla="*/ 190 h 190"/>
                              <a:gd name="T28" fmla="*/ 254 w 334"/>
                              <a:gd name="T29" fmla="*/ 185 h 190"/>
                              <a:gd name="T30" fmla="*/ 334 w 334"/>
                              <a:gd name="T31" fmla="*/ 175 h 190"/>
                              <a:gd name="T32" fmla="*/ 269 w 334"/>
                              <a:gd name="T33" fmla="*/ 0 h 190"/>
                              <a:gd name="T34" fmla="*/ 269 w 334"/>
                              <a:gd name="T35" fmla="*/ 0 h 190"/>
                              <a:gd name="T36" fmla="*/ 219 w 334"/>
                              <a:gd name="T37" fmla="*/ 0 h 190"/>
                              <a:gd name="T38" fmla="*/ 219 w 334"/>
                              <a:gd name="T39" fmla="*/ 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34" h="190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4" y="0"/>
                                </a:lnTo>
                                <a:lnTo>
                                  <a:pt x="149" y="0"/>
                                </a:lnTo>
                                <a:lnTo>
                                  <a:pt x="129" y="40"/>
                                </a:lnTo>
                                <a:lnTo>
                                  <a:pt x="94" y="85"/>
                                </a:lnTo>
                                <a:lnTo>
                                  <a:pt x="54" y="135"/>
                                </a:lnTo>
                                <a:lnTo>
                                  <a:pt x="0" y="190"/>
                                </a:lnTo>
                                <a:lnTo>
                                  <a:pt x="169" y="190"/>
                                </a:lnTo>
                                <a:lnTo>
                                  <a:pt x="254" y="185"/>
                                </a:lnTo>
                                <a:lnTo>
                                  <a:pt x="334" y="175"/>
                                </a:lnTo>
                                <a:lnTo>
                                  <a:pt x="269" y="0"/>
                                </a:lnTo>
                                <a:lnTo>
                                  <a:pt x="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686"/>
                        <wps:cNvSpPr>
                          <a:spLocks/>
                        </wps:cNvSpPr>
                        <wps:spPr bwMode="auto">
                          <a:xfrm>
                            <a:off x="2029" y="1431"/>
                            <a:ext cx="210" cy="125"/>
                          </a:xfrm>
                          <a:custGeom>
                            <a:avLst/>
                            <a:gdLst>
                              <a:gd name="T0" fmla="*/ 210 w 210"/>
                              <a:gd name="T1" fmla="*/ 40 h 125"/>
                              <a:gd name="T2" fmla="*/ 210 w 210"/>
                              <a:gd name="T3" fmla="*/ 40 h 125"/>
                              <a:gd name="T4" fmla="*/ 200 w 210"/>
                              <a:gd name="T5" fmla="*/ 25 h 125"/>
                              <a:gd name="T6" fmla="*/ 195 w 210"/>
                              <a:gd name="T7" fmla="*/ 15 h 125"/>
                              <a:gd name="T8" fmla="*/ 185 w 210"/>
                              <a:gd name="T9" fmla="*/ 5 h 125"/>
                              <a:gd name="T10" fmla="*/ 175 w 210"/>
                              <a:gd name="T11" fmla="*/ 0 h 125"/>
                              <a:gd name="T12" fmla="*/ 175 w 210"/>
                              <a:gd name="T13" fmla="*/ 0 h 125"/>
                              <a:gd name="T14" fmla="*/ 160 w 210"/>
                              <a:gd name="T15" fmla="*/ 0 h 125"/>
                              <a:gd name="T16" fmla="*/ 140 w 210"/>
                              <a:gd name="T17" fmla="*/ 5 h 125"/>
                              <a:gd name="T18" fmla="*/ 120 w 210"/>
                              <a:gd name="T19" fmla="*/ 15 h 125"/>
                              <a:gd name="T20" fmla="*/ 95 w 210"/>
                              <a:gd name="T21" fmla="*/ 25 h 125"/>
                              <a:gd name="T22" fmla="*/ 95 w 210"/>
                              <a:gd name="T23" fmla="*/ 25 h 125"/>
                              <a:gd name="T24" fmla="*/ 70 w 210"/>
                              <a:gd name="T25" fmla="*/ 45 h 125"/>
                              <a:gd name="T26" fmla="*/ 45 w 210"/>
                              <a:gd name="T27" fmla="*/ 65 h 125"/>
                              <a:gd name="T28" fmla="*/ 20 w 210"/>
                              <a:gd name="T29" fmla="*/ 90 h 125"/>
                              <a:gd name="T30" fmla="*/ 0 w 210"/>
                              <a:gd name="T31" fmla="*/ 115 h 125"/>
                              <a:gd name="T32" fmla="*/ 0 w 210"/>
                              <a:gd name="T33" fmla="*/ 115 h 125"/>
                              <a:gd name="T34" fmla="*/ 65 w 210"/>
                              <a:gd name="T35" fmla="*/ 120 h 125"/>
                              <a:gd name="T36" fmla="*/ 120 w 210"/>
                              <a:gd name="T37" fmla="*/ 125 h 125"/>
                              <a:gd name="T38" fmla="*/ 160 w 210"/>
                              <a:gd name="T39" fmla="*/ 115 h 125"/>
                              <a:gd name="T40" fmla="*/ 180 w 210"/>
                              <a:gd name="T41" fmla="*/ 105 h 125"/>
                              <a:gd name="T42" fmla="*/ 190 w 210"/>
                              <a:gd name="T43" fmla="*/ 95 h 125"/>
                              <a:gd name="T44" fmla="*/ 190 w 210"/>
                              <a:gd name="T45" fmla="*/ 95 h 125"/>
                              <a:gd name="T46" fmla="*/ 205 w 210"/>
                              <a:gd name="T47" fmla="*/ 85 h 125"/>
                              <a:gd name="T48" fmla="*/ 210 w 210"/>
                              <a:gd name="T49" fmla="*/ 70 h 125"/>
                              <a:gd name="T50" fmla="*/ 210 w 210"/>
                              <a:gd name="T51" fmla="*/ 55 h 125"/>
                              <a:gd name="T52" fmla="*/ 210 w 210"/>
                              <a:gd name="T53" fmla="*/ 40 h 125"/>
                              <a:gd name="T54" fmla="*/ 210 w 210"/>
                              <a:gd name="T55" fmla="*/ 4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10" h="125">
                                <a:moveTo>
                                  <a:pt x="210" y="40"/>
                                </a:moveTo>
                                <a:lnTo>
                                  <a:pt x="210" y="40"/>
                                </a:lnTo>
                                <a:lnTo>
                                  <a:pt x="200" y="25"/>
                                </a:lnTo>
                                <a:lnTo>
                                  <a:pt x="195" y="15"/>
                                </a:lnTo>
                                <a:lnTo>
                                  <a:pt x="185" y="5"/>
                                </a:lnTo>
                                <a:lnTo>
                                  <a:pt x="175" y="0"/>
                                </a:lnTo>
                                <a:lnTo>
                                  <a:pt x="160" y="0"/>
                                </a:lnTo>
                                <a:lnTo>
                                  <a:pt x="140" y="5"/>
                                </a:lnTo>
                                <a:lnTo>
                                  <a:pt x="120" y="15"/>
                                </a:lnTo>
                                <a:lnTo>
                                  <a:pt x="95" y="25"/>
                                </a:lnTo>
                                <a:lnTo>
                                  <a:pt x="70" y="45"/>
                                </a:lnTo>
                                <a:lnTo>
                                  <a:pt x="45" y="65"/>
                                </a:lnTo>
                                <a:lnTo>
                                  <a:pt x="20" y="90"/>
                                </a:lnTo>
                                <a:lnTo>
                                  <a:pt x="0" y="115"/>
                                </a:lnTo>
                                <a:lnTo>
                                  <a:pt x="65" y="120"/>
                                </a:lnTo>
                                <a:lnTo>
                                  <a:pt x="120" y="125"/>
                                </a:lnTo>
                                <a:lnTo>
                                  <a:pt x="160" y="115"/>
                                </a:lnTo>
                                <a:lnTo>
                                  <a:pt x="180" y="105"/>
                                </a:lnTo>
                                <a:lnTo>
                                  <a:pt x="190" y="95"/>
                                </a:lnTo>
                                <a:lnTo>
                                  <a:pt x="205" y="85"/>
                                </a:lnTo>
                                <a:lnTo>
                                  <a:pt x="210" y="70"/>
                                </a:lnTo>
                                <a:lnTo>
                                  <a:pt x="210" y="55"/>
                                </a:lnTo>
                                <a:lnTo>
                                  <a:pt x="21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687"/>
                        <wps:cNvSpPr>
                          <a:spLocks/>
                        </wps:cNvSpPr>
                        <wps:spPr bwMode="auto">
                          <a:xfrm>
                            <a:off x="1135" y="1396"/>
                            <a:ext cx="200" cy="130"/>
                          </a:xfrm>
                          <a:custGeom>
                            <a:avLst/>
                            <a:gdLst>
                              <a:gd name="T0" fmla="*/ 5 w 200"/>
                              <a:gd name="T1" fmla="*/ 35 h 130"/>
                              <a:gd name="T2" fmla="*/ 5 w 200"/>
                              <a:gd name="T3" fmla="*/ 35 h 130"/>
                              <a:gd name="T4" fmla="*/ 0 w 200"/>
                              <a:gd name="T5" fmla="*/ 50 h 130"/>
                              <a:gd name="T6" fmla="*/ 0 w 200"/>
                              <a:gd name="T7" fmla="*/ 65 h 130"/>
                              <a:gd name="T8" fmla="*/ 5 w 200"/>
                              <a:gd name="T9" fmla="*/ 80 h 130"/>
                              <a:gd name="T10" fmla="*/ 15 w 200"/>
                              <a:gd name="T11" fmla="*/ 95 h 130"/>
                              <a:gd name="T12" fmla="*/ 15 w 200"/>
                              <a:gd name="T13" fmla="*/ 95 h 130"/>
                              <a:gd name="T14" fmla="*/ 25 w 200"/>
                              <a:gd name="T15" fmla="*/ 105 h 130"/>
                              <a:gd name="T16" fmla="*/ 40 w 200"/>
                              <a:gd name="T17" fmla="*/ 115 h 130"/>
                              <a:gd name="T18" fmla="*/ 85 w 200"/>
                              <a:gd name="T19" fmla="*/ 125 h 130"/>
                              <a:gd name="T20" fmla="*/ 135 w 200"/>
                              <a:gd name="T21" fmla="*/ 130 h 130"/>
                              <a:gd name="T22" fmla="*/ 200 w 200"/>
                              <a:gd name="T23" fmla="*/ 125 h 130"/>
                              <a:gd name="T24" fmla="*/ 200 w 200"/>
                              <a:gd name="T25" fmla="*/ 125 h 130"/>
                              <a:gd name="T26" fmla="*/ 185 w 200"/>
                              <a:gd name="T27" fmla="*/ 100 h 130"/>
                              <a:gd name="T28" fmla="*/ 165 w 200"/>
                              <a:gd name="T29" fmla="*/ 75 h 130"/>
                              <a:gd name="T30" fmla="*/ 140 w 200"/>
                              <a:gd name="T31" fmla="*/ 55 h 130"/>
                              <a:gd name="T32" fmla="*/ 120 w 200"/>
                              <a:gd name="T33" fmla="*/ 35 h 130"/>
                              <a:gd name="T34" fmla="*/ 120 w 200"/>
                              <a:gd name="T35" fmla="*/ 35 h 130"/>
                              <a:gd name="T36" fmla="*/ 95 w 200"/>
                              <a:gd name="T37" fmla="*/ 15 h 130"/>
                              <a:gd name="T38" fmla="*/ 70 w 200"/>
                              <a:gd name="T39" fmla="*/ 5 h 130"/>
                              <a:gd name="T40" fmla="*/ 55 w 200"/>
                              <a:gd name="T41" fmla="*/ 0 h 130"/>
                              <a:gd name="T42" fmla="*/ 40 w 200"/>
                              <a:gd name="T43" fmla="*/ 0 h 130"/>
                              <a:gd name="T44" fmla="*/ 40 w 200"/>
                              <a:gd name="T45" fmla="*/ 0 h 130"/>
                              <a:gd name="T46" fmla="*/ 30 w 200"/>
                              <a:gd name="T47" fmla="*/ 5 h 130"/>
                              <a:gd name="T48" fmla="*/ 20 w 200"/>
                              <a:gd name="T49" fmla="*/ 10 h 130"/>
                              <a:gd name="T50" fmla="*/ 5 w 200"/>
                              <a:gd name="T51" fmla="*/ 35 h 130"/>
                              <a:gd name="T52" fmla="*/ 5 w 200"/>
                              <a:gd name="T53" fmla="*/ 3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00" h="130">
                                <a:moveTo>
                                  <a:pt x="5" y="35"/>
                                </a:moveTo>
                                <a:lnTo>
                                  <a:pt x="5" y="35"/>
                                </a:lnTo>
                                <a:lnTo>
                                  <a:pt x="0" y="50"/>
                                </a:lnTo>
                                <a:lnTo>
                                  <a:pt x="0" y="65"/>
                                </a:lnTo>
                                <a:lnTo>
                                  <a:pt x="5" y="80"/>
                                </a:lnTo>
                                <a:lnTo>
                                  <a:pt x="15" y="95"/>
                                </a:lnTo>
                                <a:lnTo>
                                  <a:pt x="25" y="105"/>
                                </a:lnTo>
                                <a:lnTo>
                                  <a:pt x="40" y="115"/>
                                </a:lnTo>
                                <a:lnTo>
                                  <a:pt x="85" y="125"/>
                                </a:lnTo>
                                <a:lnTo>
                                  <a:pt x="135" y="130"/>
                                </a:lnTo>
                                <a:lnTo>
                                  <a:pt x="200" y="125"/>
                                </a:lnTo>
                                <a:lnTo>
                                  <a:pt x="185" y="100"/>
                                </a:lnTo>
                                <a:lnTo>
                                  <a:pt x="165" y="75"/>
                                </a:lnTo>
                                <a:lnTo>
                                  <a:pt x="140" y="55"/>
                                </a:lnTo>
                                <a:lnTo>
                                  <a:pt x="120" y="35"/>
                                </a:lnTo>
                                <a:lnTo>
                                  <a:pt x="95" y="15"/>
                                </a:lnTo>
                                <a:lnTo>
                                  <a:pt x="70" y="5"/>
                                </a:lnTo>
                                <a:lnTo>
                                  <a:pt x="55" y="0"/>
                                </a:lnTo>
                                <a:lnTo>
                                  <a:pt x="40" y="0"/>
                                </a:lnTo>
                                <a:lnTo>
                                  <a:pt x="30" y="5"/>
                                </a:lnTo>
                                <a:lnTo>
                                  <a:pt x="20" y="10"/>
                                </a:lnTo>
                                <a:lnTo>
                                  <a:pt x="5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8" o:spid="_x0000_s1026" style="position:absolute;margin-left:220.55pt;margin-top:446.45pt;width:66.95pt;height:54.5pt;z-index:251664383" coordorigin="10,10" coordsize="3114,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">
                <v:shape id="Freeform 669" o:spid="_x0000_s1027" style="position:absolute;left:70;top:10;width:1040;height:926;visibility:visible;mso-wrap-style:square;v-text-anchor:top" coordsize="1040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HVNcEA&#10;AADaAAAADwAAAGRycy9kb3ducmV2LnhtbERPTWvCQBC9F/wPywi9NRt7KDa6igSCbT20RgWPQ3ZM&#10;QrKzIbuN6b/vCoLHx/terkfTioF6V1tWMItiEMSF1TWXCo6H7GUOwnlkja1lUvBHDtarydMSE22v&#10;vKch96UIIewSVFB53yVSuqIigy6yHXHgLrY36APsS6l7vIZw08rXOH6TBmsODRV2lFZUNPmvCTO2&#10;X/vvxl6OP58nqXd1mg3nbKbU83TcLEB4Gv1DfHd/aAXvcLsS/C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1TXBAAAA2gAAAA8AAAAAAAAAAAAAAAAAmAIAAGRycy9kb3du&#10;cmV2LnhtbFBLBQYAAAAABAAEAPUAAACGAwAAAAA=&#10;" path="m30,385r,l5,460,,500r,35l,575r5,35l10,651r10,35l30,721r15,30l65,781r20,25l110,831r25,15l165,866r30,10l300,906r100,15l500,926,600,916r90,-20l770,871r40,-20l845,831r35,-20l910,786r30,-30l965,726r20,-30l1005,666r15,-30l1030,600r5,-35l1040,525r,-40l1035,445r-10,-45l1010,360,995,315,970,270,940,230,910,185,330,736,645,5,585,,525,5r-50,5l420,25,370,40,320,55,275,80r-40,30l200,135r-35,30l135,195r-25,35l85,265,65,300,45,340,30,385xe" fillcolor="#d86b77 [1941]" strokecolor="#d86b77 [1941]" strokeweight=".25pt">
                  <v:path arrowok="t" o:connecttype="custom" o:connectlocs="30,385;0,500;0,575;10,651;20,686;45,751;85,806;135,846;195,876;300,906;500,926;600,916;770,871;845,831;910,786;940,756;985,696;1020,636;1035,565;1040,525;1035,445;1010,360;970,270;910,185;645,5;585,0;475,10;370,40;275,80;235,110;165,165;110,230;65,300;30,385" o:connectangles="0,0,0,0,0,0,0,0,0,0,0,0,0,0,0,0,0,0,0,0,0,0,0,0,0,0,0,0,0,0,0,0,0,0"/>
                </v:shape>
                <v:shape id="Freeform 670" o:spid="_x0000_s1028" style="position:absolute;left:1979;top:1846;width:920;height:721;visibility:visible;mso-wrap-style:square;v-text-anchor:top" coordsize="920,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I68MUA&#10;AADbAAAADwAAAGRycy9kb3ducmV2LnhtbESP3WrCQBCF7wu+wzKCd3WjwSKpq4hQ/IFWjH2AITtN&#10;QrOzaXY18e07F4XezXDOnPPNajO4Rt2pC7VnA7NpAoq48Lbm0sDn9e15CSpEZIuNZzLwoACb9ehp&#10;hZn1PV/onsdSSQiHDA1UMbaZ1qGoyGGY+pZYtC/fOYyydqW2HfYS7ho9T5IX7bBmaaiwpV1FxXd+&#10;cwbSR5/Ofurz+2L/cdzPL/mpaFM0ZjIetq+gIg3x3/x3fbCCL/Tyiw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QjrwxQAAANsAAAAPAAAAAAAAAAAAAAAAAJgCAABkcnMv&#10;ZG93bnJldi54bWxQSwUGAAAAAAQABAD1AAAAigMAAAAA&#10;" path="m870,146r,l795,96,720,55,635,25,545,10,465,,385,,305,10,235,30,165,55,110,91,85,106,60,126,45,151,30,171,15,201,5,226,,256r,30l,311r10,30l20,376r15,30l675,221,190,651r85,35l355,706r85,15l520,721r75,-10l660,691r65,-25l780,631r50,-45l865,536r30,-50l915,426r5,-35l920,356r,-35l915,286,900,216,870,146xe" fillcolor="#d86b77 [1941]" strokecolor="#d86b77 [1941]" strokeweight=".25pt">
                  <v:path arrowok="t" o:connecttype="custom" o:connectlocs="870,146;870,146;795,96;720,55;635,25;545,10;545,10;465,0;385,0;305,10;235,30;235,30;165,55;110,91;85,106;60,126;45,151;30,171;30,171;15,201;5,226;0,256;0,286;0,311;10,341;20,376;35,406;675,221;190,651;190,651;275,686;355,706;440,721;520,721;520,721;595,711;660,691;725,666;780,631;780,631;830,586;865,536;895,486;915,426;915,426;920,391;920,356;920,321;915,286;900,216;870,146;870,146" o:connectangles="0,0,0,0,0,0,0,0,0,0,0,0,0,0,0,0,0,0,0,0,0,0,0,0,0,0,0,0,0,0,0,0,0,0,0,0,0,0,0,0,0,0,0,0,0,0,0,0,0,0,0,0"/>
                </v:shape>
                <v:shape id="Freeform 671" o:spid="_x0000_s1029" style="position:absolute;left:10;top:866;width:410;height:575;visibility:visible;mso-wrap-style:square;v-text-anchor:top" coordsize="410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Kwi8AA&#10;AADbAAAADwAAAGRycy9kb3ducmV2LnhtbERPTYvCMBC9L/gfwgje1lQPotUooggevGx3wevQjEmx&#10;mdQm1rq/frMgeJvH+5zVpne16KgNlWcFk3EGgrj0umKj4Of78DkHESKyxtozKXhSgM168LHCXPsH&#10;f1FXRCNSCIccFdgYm1zKUFpyGMa+IU7cxbcOY4KtkbrFRwp3tZxm2Uw6rDg1WGxoZ6m8FnenwBx+&#10;ze0qF/PTZb/g57YrbHaulBoN++0SRKQ+vsUv91Gn+RP4/yUd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Kwi8AAAADbAAAADwAAAAAAAAAAAAAAAACYAgAAZHJzL2Rvd25y&#10;ZXYueG1sUEsFBgAAAAAEAAQA9QAAAIUDAAAAAA==&#10;" path="m10,405r,l30,455r30,40l95,525r45,25l170,560r30,10l230,575r35,l335,570r75,-15l360,535,315,515,270,490,235,465,205,440,180,410,160,380,145,345,135,310r-5,-40l130,230r5,-40l145,145r20,-45l185,50,210,,150,45,100,90,60,140,30,200,10,250,,305r,50l10,405xe" fillcolor="#e59ca4 [1301]" strokecolor="#d86b77 [1941]" strokeweight=".25pt">
                  <v:path arrowok="t" o:connecttype="custom" o:connectlocs="10,405;10,405;30,455;60,495;95,525;140,550;140,550;170,560;200,570;230,575;265,575;335,570;410,555;410,555;360,535;315,515;270,490;235,465;205,440;180,410;160,380;145,345;135,310;130,270;130,230;135,190;145,145;165,100;185,50;210,0;210,0;150,45;100,90;60,140;30,200;30,200;10,250;0,305;0,355;10,405;10,405" o:connectangles="0,0,0,0,0,0,0,0,0,0,0,0,0,0,0,0,0,0,0,0,0,0,0,0,0,0,0,0,0,0,0,0,0,0,0,0,0,0,0,0,0"/>
                </v:shape>
                <v:shape id="Freeform 672" o:spid="_x0000_s1030" style="position:absolute;left:2794;top:1421;width:285;height:571;visibility:visible;mso-wrap-style:square;v-text-anchor:top" coordsize="285,5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jnoMIA&#10;AADbAAAADwAAAGRycy9kb3ducmV2LnhtbERPS27CMBDdV+IO1iB1U4FDFi0EDEK0VRGr1nCAwR6S&#10;iHgcxW5Ib48rVepunt53VpvBNaKnLtSeFcymGQhi423NpYLT8X0yBxEissXGMyn4oQCb9ehhhYX1&#10;N/6iXsdSpBAOBSqoYmwLKYOpyGGY+pY4cRffOYwJdqW0Hd5SuGtknmXP0mHNqaHClnYVmav+dgq8&#10;2Wpz5bfD68fT58v5sNB52WulHsfDdgki0hD/xX/uvU3zc/j9JR0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OegwgAAANsAAAAPAAAAAAAAAAAAAAAAAJgCAABkcnMvZG93&#10;bnJldi54bWxQSwUGAAAAAAQABAD1AAAAhwMAAAAA&#10;" path="m,l,,60,75r25,40l110,150r15,35l140,225r10,35l155,295r,35l155,365r-10,35l135,435r-15,35l105,505,80,536,55,571r55,-25l160,521r40,-26l235,465r25,-30l275,400r10,-30l285,335r-5,-40l260,260,240,220,205,180,165,135,120,90,65,45,,xe" fillcolor="#e59ca4 [1301]" strokecolor="#d86b77 [1941]" strokeweight=".25pt">
                  <v:path arrowok="t" o:connecttype="custom" o:connectlocs="0,0;0,0;60,75;85,115;110,150;125,185;140,225;150,260;155,295;155,330;155,365;145,400;135,435;120,470;105,505;80,536;55,571;55,571;110,546;160,521;200,495;235,465;260,435;275,400;285,370;285,335;280,295;260,260;240,220;205,180;165,135;120,90;65,45;0,0;0,0" o:connectangles="0,0,0,0,0,0,0,0,0,0,0,0,0,0,0,0,0,0,0,0,0,0,0,0,0,0,0,0,0,0,0,0,0,0,0"/>
                </v:shape>
                <v:shape id="Freeform 673" o:spid="_x0000_s1031" style="position:absolute;left:420;top:856;width:2374;height:945;visibility:visible;mso-wrap-style:square;v-text-anchor:top" coordsize="2374,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9RsAA&#10;AADbAAAADwAAAGRycy9kb3ducmV2LnhtbERP22oCMRB9L/gPYQTfalaFUlajiKiVQgtePmDYjJvg&#10;ZrIkqa5/bwShb3M415ktOteIK4VoPSsYDQsQxJXXlmsFp+Pm/RNETMgaG8+k4E4RFvPe2wxL7W+8&#10;p+sh1SKHcCxRgUmpLaWMlSGHcehb4sydfXCYMgy11AFvOdw1clwUH9Kh5dxgsKWVoepy+HMK7MX8&#10;hvX3z92umv1mXX9tKy+3Sg363XIKIlGX/sUv907n+RN4/pIPkP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5h9RsAAAADbAAAADwAAAAAAAAAAAAAAAACYAgAAZHJzL2Rvd25y&#10;ZXYueG1sUEsFBgAAAAAEAAQA9QAAAIUDAAAAAA==&#10;" path="m1789,860r,l1874,835r80,-30l2034,770r75,-35l2179,695r70,-40l2314,610r60,-45l2324,500r-50,-65l2224,380r-55,-55l2109,275r-65,-45l1979,190r-65,-40l1844,115,1774,85,1699,60,1629,40,1554,25,1474,10,1394,5,1314,r-80,l1149,10r-79,5l985,30,905,50,820,75r-85,25l655,135r-85,40l485,215r-85,50l315,315r-80,55l155,430,80,495,,565r40,40l85,645r50,40l190,720r60,35l315,785r65,30l455,840r75,25l605,885r80,15l760,915r85,15l930,935r170,10l1189,945r90,l1369,935r85,-5l1539,915r85,-15l1704,880r85,-20xe" fillcolor="#d86b77 [1941]" strokecolor="#d86b77 [1941]" strokeweight=".5pt">
                  <v:fill color2="#f2cdd1 [661]" angle="135" focus="50%" type="gradient"/>
                  <v:shadow color="#4e141a [1605]" opacity=".5" offset="1pt"/>
                  <v:path arrowok="t" o:connecttype="custom" o:connectlocs="1789,860;1954,805;2109,735;2249,655;2374,565;2324,500;2224,380;2109,275;1979,190;1914,150;1774,85;1629,40;1474,10;1314,0;1234,0;1070,15;905,50;735,100;655,135;485,215;315,315;155,430;0,565;40,605;135,685;250,755;380,815;455,840;605,885;760,915;930,935;1100,945;1279,945;1454,930;1624,900;1789,860" o:connectangles="0,0,0,0,0,0,0,0,0,0,0,0,0,0,0,0,0,0,0,0,0,0,0,0,0,0,0,0,0,0,0,0,0,0,0,0"/>
                </v:shape>
                <v:shape id="Freeform 674" o:spid="_x0000_s1032" style="position:absolute;left:250;top:991;width:405;height:270;visibility:visible;mso-wrap-style:square;v-text-anchor:top" coordsize="40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1NLbwA&#10;AADbAAAADwAAAGRycy9kb3ducmV2LnhtbERPSwrCMBDdC94hjOBOU0VEq1HEDwiubMX10IxtsZmU&#10;Jmq9vREEd/N431muW1OJJzWutKxgNIxAEGdWl5wruKSHwQyE88gaK8uk4E0O1qtuZ4mxti8+0zPx&#10;uQgh7GJUUHhfx1K6rCCDbmhr4sDdbGPQB9jkUjf4CuGmkuMomkqDJYeGAmvaFpTdk4dRsN8mVXK/&#10;Xq6adyf93s3T3HKqVL/XbhYgPLX+L/65jzrMn8D3l3CAXH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zU0tvAAAANsAAAAPAAAAAAAAAAAAAAAAAJgCAABkcnMvZG93bnJldi54&#10;bWxQSwUGAAAAAAQABAD1AAAAgQMAAAAA&#10;" path="m355,55r,l330,30,300,10,270,,240,,205,5,170,15,135,40,105,65,70,105,45,155,20,205,,270,55,190,80,160r30,-25l135,115r25,-15l190,90r25,-5l240,85r25,5l285,100r25,20l335,140r25,25l380,200r25,35l400,180,390,135,375,95,355,55xe" fillcolor="#e59ca4 [1301]" strokecolor="#d86b77 [1941]" strokeweight=".25pt">
                  <v:path arrowok="t" o:connecttype="custom" o:connectlocs="355,55;355,55;330,30;300,10;270,0;240,0;240,0;205,5;170,15;135,40;105,65;105,65;70,105;45,155;20,205;0,270;0,270;55,190;80,160;110,135;135,115;160,100;190,90;215,85;240,85;265,90;285,100;310,120;335,140;360,165;380,200;405,235;405,235;400,180;390,135;375,95;355,55;355,55" o:connectangles="0,0,0,0,0,0,0,0,0,0,0,0,0,0,0,0,0,0,0,0,0,0,0,0,0,0,0,0,0,0,0,0,0,0,0,0,0,0"/>
                </v:shape>
                <v:shape id="Freeform 675" o:spid="_x0000_s1033" style="position:absolute;left:175;top:1496;width:385;height:410;visibility:visible;mso-wrap-style:square;v-text-anchor:top" coordsize="385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/BMMA&#10;AADbAAAADwAAAGRycy9kb3ducmV2LnhtbESPzWrDMBCE74W+g9hCb43cQErrRgmhxGBfguP0ARZr&#10;a5lYK2Mp/nn7KlDobZeZnW92u59tJ0YafOtYwesqAUFcO91yo+D7kr28g/ABWWPnmBQs5GG/e3zY&#10;YqrdxGcaq9CIGMI+RQUmhD6V0teGLPqV64mj9uMGiyGuQyP1gFMMt51cJ8mbtNhyJBjs6ctQfa1u&#10;NkIwP525bidTZh++POZFtuhCqeen+fAJItAc/s1/17mO9Tdw/yUO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V/BMMAAADbAAAADwAAAAAAAAAAAAAAAACYAgAAZHJzL2Rv&#10;d25yZXYueG1sUEsFBgAAAAAEAAQA9QAAAIgDAAAAAA==&#10;" path="m45,410r,l40,360r,-45l40,275,50,240,60,205,70,175,90,145r20,-25l130,100,155,85,185,70,220,60,255,50r40,-5l335,45r50,l320,25,265,15,215,5,170,,130,5,95,15,65,25,40,45,20,75,10,105,,140r,45l,230r10,55l25,345r20,65xe" fillcolor="#e59ca4 [1301]" strokecolor="#d86b77 [1941]" strokeweight=".25pt">
                  <v:path arrowok="t" o:connecttype="custom" o:connectlocs="45,410;45,410;40,360;40,315;40,275;50,240;60,205;70,175;90,145;110,120;130,100;155,85;185,70;220,60;255,50;295,45;335,45;385,45;385,45;320,25;265,15;215,5;170,0;130,5;95,15;65,25;40,45;20,75;10,105;0,140;0,185;0,230;10,285;25,345;45,410;45,410" o:connectangles="0,0,0,0,0,0,0,0,0,0,0,0,0,0,0,0,0,0,0,0,0,0,0,0,0,0,0,0,0,0,0,0,0,0,0,0"/>
                </v:shape>
                <v:shape id="Freeform 676" o:spid="_x0000_s1034" style="position:absolute;left:475;top:1641;width:255;height:336;visibility:visible;mso-wrap-style:square;v-text-anchor:top" coordsize="255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xte8AA&#10;AADbAAAADwAAAGRycy9kb3ducmV2LnhtbERPTWuDQBC9B/Iflgn0lqzpQVKbVULAkms1tB4Hd+pK&#10;3VlxN8b213cLhd7m8T7nWCx2EDNNvnesYL9LQBC3TvfcKbjW5fYAwgdkjYNjUvBFHop8vTpipt2d&#10;X2muQidiCPsMFZgQxkxK3xqy6HduJI7ch5sshginTuoJ7zHcDvIxSVJpsefYYHCks6H2s7pZBU1I&#10;riW+t9Qfvp+qxlxe5Fi/KfWwWU7PIAIt4V/8577oOD+F31/iAT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xte8AAAADbAAAADwAAAAAAAAAAAAAAAACYAgAAZHJzL2Rvd25y&#10;ZXYueG1sUEsFBgAAAAAEAAQA9QAAAIUDAAAAAA==&#10;" path="m255,r,l175,,140,5r-30,5l80,20,55,35,40,50,25,70,10,95,5,120,,145r5,35l10,215r10,35l50,336,45,275r5,-55l65,170,85,125,115,85,155,50,200,25,255,xe" fillcolor="#e59ca4 [1301]" strokecolor="#d86b77 [1941]" strokeweight=".25pt">
                  <v:path arrowok="t" o:connecttype="custom" o:connectlocs="255,0;255,0;175,0;140,5;110,10;80,20;55,35;40,50;25,70;10,95;5,120;0,145;5,180;10,215;20,250;50,336;50,336;45,275;50,220;65,170;85,125;115,85;155,50;200,25;255,0;255,0" o:connectangles="0,0,0,0,0,0,0,0,0,0,0,0,0,0,0,0,0,0,0,0,0,0,0,0,0,0"/>
                </v:shape>
                <v:shape id="Freeform 677" o:spid="_x0000_s1035" style="position:absolute;left:2459;top:786;width:285;height:305;visibility:visible;mso-wrap-style:square;v-text-anchor:top" coordsize="285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UaecAA&#10;AADbAAAADwAAAGRycy9kb3ducmV2LnhtbERPy6rCMBDdC/5DGMGNaKrgg2oUURQXF9HqBwzN2Bab&#10;SWmirX9vLly4uzmc56w2rSnFm2pXWFYwHkUgiFOrC84U3G+H4QKE88gaS8uk4EMONutuZ4Wxtg1f&#10;6Z34TIQQdjEqyL2vYildmpNBN7IVceAetjboA6wzqWtsQrgp5SSKZtJgwaEhx4p2OaXP5GUUnDgd&#10;PF/FZd9MI/45nj/HROqJUv1eu12C8NT6f/Gf+6TD/Dn8/hIOkOs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UaecAAAADbAAAADwAAAAAAAAAAAAAAAACYAgAAZHJzL2Rvd25y&#10;ZXYueG1sUEsFBgAAAAAEAAQA9QAAAIUDAAAAAA==&#10;" path="m285,20r,l205,5,170,,135,5r-30,5l80,15,60,30,40,45,25,65,15,90,5,115,,145r,35l5,220r10,85l25,245,40,195,65,150,95,110,130,80,175,50,225,35,285,20xe" fillcolor="#e59ca4 [1301]" strokecolor="#d86b77 [1941]" strokeweight=".25pt">
                  <v:path arrowok="t" o:connecttype="custom" o:connectlocs="285,20;285,20;205,5;170,0;135,5;105,10;80,15;60,30;40,45;25,65;15,90;5,115;0,145;0,180;5,220;15,305;15,305;25,245;40,195;65,150;95,110;130,80;175,50;225,35;285,20;285,20" o:connectangles="0,0,0,0,0,0,0,0,0,0,0,0,0,0,0,0,0,0,0,0,0,0,0,0,0,0"/>
                </v:shape>
                <v:shape id="Freeform 678" o:spid="_x0000_s1036" style="position:absolute;left:2714;top:1166;width:410;height:300;visibility:visible;mso-wrap-style:square;v-text-anchor:top" coordsize="410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flFsQA&#10;AADbAAAADwAAAGRycy9kb3ducmV2LnhtbESPT2vCQBDF74V+h2WE3upGW0Sjq6ilUCiIf+9jdkxi&#10;s7Mhu9Xop3cOhd5meG/e+81k1rpKXagJpWcDvW4CijjztuTcwH73+ToEFSKyxcozGbhRgNn0+WmC&#10;qfVX3tBlG3MlIRxSNFDEWKdah6wgh6Hra2LRTr5xGGVtcm0bvEq4q3Q/SQbaYcnSUGBNy4Kyn+2v&#10;M4DHE69Xi7f6fXH+HsVD8rG83c/GvHTa+RhUpDb+m/+uv6zgC6z8IgPo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n5RbEAAAA2wAAAA8AAAAAAAAAAAAAAAAAmAIAAGRycy9k&#10;b3ducmV2LnhtbFBLBQYAAAAABAAEAPUAAACJAwAAAAA=&#10;" path="m180,15r,l135,35,90,65,45,105,,150,85,105,120,90,155,80,190,70r30,l245,75r25,5l295,90r20,15l330,130r15,25l355,185r10,30l370,255r5,45l395,250r15,-50l410,155r,-40l395,80,380,55,360,30,330,10,295,,260,,220,5,180,15xe" fillcolor="#e59ca4 [1301]" strokecolor="#d86b77 [1941]" strokeweight=".25pt">
                  <v:path arrowok="t" o:connecttype="custom" o:connectlocs="180,15;180,15;135,35;90,65;45,105;0,150;0,150;0,150;0,150;85,105;120,90;155,80;190,70;220,70;245,75;270,80;295,90;315,105;330,130;345,155;355,185;365,215;370,255;375,300;375,300;395,250;410,200;410,155;410,115;410,115;395,80;380,55;360,30;330,10;330,10;295,0;260,0;220,5;180,15;180,15" o:connectangles="0,0,0,0,0,0,0,0,0,0,0,0,0,0,0,0,0,0,0,0,0,0,0,0,0,0,0,0,0,0,0,0,0,0,0,0,0,0,0,0"/>
                </v:shape>
                <v:shape id="Freeform 679" o:spid="_x0000_s1037" style="position:absolute;left:2629;top:896;width:475;height:320;visibility:visible;mso-wrap-style:square;v-text-anchor:top" coordsize="475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QncMA&#10;AADbAAAADwAAAGRycy9kb3ducmV2LnhtbERPTWuDQBC9F/Iflgn0UuLaHoo12YQQCO2hh0ZFehzc&#10;iUrcWXG3avvru4FAbvN4n7PZzaYTIw2utazgOYpBEFdWt1wrKPLjKgHhPLLGzjIp+CUHu+3iYYOp&#10;thOfaMx8LUIIuxQVNN73qZSuasigi2xPHLizHQz6AIda6gGnEG46+RLHr9Jgy6GhwZ4ODVWX7Mco&#10;4DIvny7T31RkZYHxV/f5/Z5USj0u5/0ahKfZ38U394cO89/g+ks4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9QncMAAADbAAAADwAAAAAAAAAAAAAAAACYAgAAZHJzL2Rv&#10;d25yZXYueG1sUEsFBgAAAAAEAAQA9QAAAIgDAAAAAA==&#10;" path="m475,175r,l430,130,390,90,350,55,310,30,275,15,240,5,205,,175,5,150,20,120,40,95,70,70,105,50,145,30,200,15,255,,320,20,280,40,240,65,205,90,175r25,-20l140,130r30,-15l200,105r30,-5l260,95r30,5l325,105r35,10l400,130r35,20l475,175xe" fillcolor="#e59ca4 [1301]" strokecolor="#d86b77 [1941]" strokeweight=".25pt">
                  <v:path arrowok="t" o:connecttype="custom" o:connectlocs="475,175;475,175;430,130;390,90;350,55;310,30;275,15;240,5;205,0;175,5;150,20;120,40;95,70;70,105;50,145;30,200;15,255;0,320;0,320;20,280;40,240;65,205;90,175;115,155;140,130;170,115;200,105;230,100;260,95;290,100;325,105;360,115;400,130;435,150;475,175;475,175" o:connectangles="0,0,0,0,0,0,0,0,0,0,0,0,0,0,0,0,0,0,0,0,0,0,0,0,0,0,0,0,0,0,0,0,0,0,0,0"/>
                </v:shape>
                <v:shape id="Freeform 680" o:spid="_x0000_s1038" style="position:absolute;left:1739;top:1376;width:890;height:235;visibility:visible;mso-wrap-style:square;v-text-anchor:top" coordsize="890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TC5L4A&#10;AADbAAAADwAAAGRycy9kb3ducmV2LnhtbERPzWrCQBC+F3yHZYTe6sZQpKSuIoIgHipVH2DIjklo&#10;djbsjhrfvnMo9Pjx/S/XY+jNnVLuIjuYzwowxHX0HTcOLufd2weYLMge+8jk4EkZ1qvJyxIrHx/8&#10;TfeTNEZDOFfooBUZKmtz3VLAPIsDsXLXmAKKwtRYn/Ch4aG3ZVEsbMCOtaHFgbYt1T+nW3BQHt7L&#10;Zvt1C8fjAg/n4irPdBHnXqfj5hOM0Cj/4j/33qtP1+sX/QF2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uEwuS+AAAA2wAAAA8AAAAAAAAAAAAAAAAAmAIAAGRycy9kb3ducmV2&#10;LnhtbFBLBQYAAAAABAAEAPUAAACDAwAAAAA=&#10;" path="m540,40r,l515,25,485,10,460,5,435,,410,5r-25,5l360,20,335,30,275,70r-55,50l160,170r-60,35l75,220,50,230r-25,5l,235r50,l150,235r95,-5l420,215,590,190r80,-15l745,155r75,-20l890,110r-75,20l750,135r-30,l690,130,660,120,635,110,540,40xe" fillcolor="#0d0d0d [3069]" strokecolor="#d86b77 [1941]" strokeweight=".25pt">
                  <v:path arrowok="t" o:connecttype="custom" o:connectlocs="540,40;540,40;515,25;485,10;460,5;435,0;435,0;410,5;385,10;360,20;335,30;275,70;220,120;220,120;160,170;100,205;75,220;50,230;25,235;0,235;0,235;50,235;50,235;150,235;245,230;245,230;420,215;590,190;670,175;745,155;820,135;890,110;890,110;815,130;750,135;720,135;690,130;660,120;635,110;635,110;540,40;540,40" o:connectangles="0,0,0,0,0,0,0,0,0,0,0,0,0,0,0,0,0,0,0,0,0,0,0,0,0,0,0,0,0,0,0,0,0,0,0,0,0,0,0,0,0,0"/>
                </v:shape>
                <v:shape id="Freeform 681" o:spid="_x0000_s1039" style="position:absolute;left:605;top:1346;width:1109;height:265;visibility:visible;mso-wrap-style:square;v-text-anchor:top" coordsize="110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6iWcQA&#10;AADbAAAADwAAAGRycy9kb3ducmV2LnhtbESPwWrDMBBE74H8g9hCL6GW44MpbpRQCgnNqcTNpbfF&#10;WlvG1sqxVMft11eFQI7DzLxhNrvZ9mKi0beOFayTFARx5XTLjYLz5/7pGYQPyBp7x6TghzzstsvF&#10;BgvtrnyiqQyNiBD2BSowIQyFlL4yZNEnbiCOXu1GiyHKsZF6xGuE215maZpLiy3HBYMDvRmquvLb&#10;KsDaHI7T8Zcup1X3dc4o/+h6VOrxYX59ARFoDvfwrf2uFWRr+P8Sf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uolnEAAAA2wAAAA8AAAAAAAAAAAAAAAAAmAIAAGRycy9k&#10;b3ducmV2LnhtbFBLBQYAAAAABAAEAPUAAACJAwAAAAA=&#10;" path="m490,25r,l370,95r-40,15l295,120r-45,5l205,130r-45,l110,130,,115r215,45l425,200r195,25l815,245r125,10l1064,265r45,l1079,260r-35,-5l1009,245,979,230,945,215,910,195,845,145,780,85,740,50,705,30,670,15,635,5,595,,570,,545,5r-30,5l490,25xe" fillcolor="#0d0d0d [3069]" strokecolor="#d86b77 [1941]" strokeweight=".25pt">
                  <v:path arrowok="t" o:connecttype="custom" o:connectlocs="490,25;490,25;370,95;370,95;330,110;295,120;250,125;205,130;160,130;110,130;0,115;0,115;215,160;425,200;620,225;815,245;815,245;940,255;1064,265;1064,265;1109,265;1109,265;1079,260;1044,255;1009,245;979,230;945,215;910,195;845,145;845,145;780,85;740,50;740,50;705,30;670,15;635,5;595,0;595,0;570,0;545,5;515,10;490,25;490,25" o:connectangles="0,0,0,0,0,0,0,0,0,0,0,0,0,0,0,0,0,0,0,0,0,0,0,0,0,0,0,0,0,0,0,0,0,0,0,0,0,0,0,0,0,0,0"/>
                </v:shape>
                <v:shape id="Freeform 682" o:spid="_x0000_s1040" style="position:absolute;left:420;top:1421;width:2374;height:380;visibility:visible;mso-wrap-style:square;v-text-anchor:top" coordsize="2374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kNIcUA&#10;AADbAAAADwAAAGRycy9kb3ducmV2LnhtbESPzWrDMBCE74W+g9hCb4lcU0pwo5hgKCSXhPwU2tti&#10;bWwTa+VYSizn6atCocdhZr5h5nkwrbhR7xrLCl6mCQji0uqGKwXHw8dkBsJ5ZI2tZVIwkoN88fgw&#10;x0zbgXd02/tKRAi7DBXU3neZlK6syaCb2o44eifbG/RR9pXUPQ4RblqZJsmbNNhwXKixo6Km8ry/&#10;GgUUrqfPcv013l+xCNtNgrvv2UWp56ewfAfhKfj/8F97pRWkKfx+iT9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6Q0hxQAAANsAAAAPAAAAAAAAAAAAAAAAAJgCAABkcnMv&#10;ZG93bnJldi54bWxQSwUGAAAAAAQABAD1AAAAigMAAAAA&#10;" path="m2374,r,l2294,35r-80,30l2139,90r-75,20l1989,130r-80,15l1739,170r-175,15l1469,190r-100,l1319,190r-25,l1249,190,1125,180,1000,170,805,150,610,125,400,85,185,40,,,40,40,85,80r50,40l190,155r60,35l315,220r65,30l455,275r20,5l550,305r70,15l775,355r160,15l1100,380r169,l1354,375r80,-10l1524,355r90,-20l1699,320r90,-25l1804,290r80,-25l1964,235r80,-30l2114,170r70,-40l2249,90r65,-45l2374,xe" fillcolor="#e59ca4 [1301]" strokecolor="#d86b77 [1941]" strokeweight=".25pt">
                  <v:path arrowok="t" o:connecttype="custom" o:connectlocs="2374,0;2214,65;2139,90;1989,130;1739,170;1564,185;1369,190;1319,190;1294,190;1249,190;1125,180;1000,170;610,125;185,40;0,0;40,40;135,120;250,190;380,250;455,275;475,280;620,320;935,370;1100,380;1100,380;1354,375;1434,365;1614,335;1789,295;1804,290;1884,265;2044,205;2184,130;2314,45;2374,0" o:connectangles="0,0,0,0,0,0,0,0,0,0,0,0,0,0,0,0,0,0,0,0,0,0,0,0,0,0,0,0,0,0,0,0,0,0,0"/>
                </v:shape>
                <v:shape id="Freeform 683" o:spid="_x0000_s1041" style="position:absolute;left:1984;top:1421;width:810;height:290;visibility:visible;mso-wrap-style:square;v-text-anchor:top" coordsize="8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xC3cMA&#10;AADbAAAADwAAAGRycy9kb3ducmV2LnhtbESP0YrCMBRE3xf8h3CFfVvTKkitRhFB8cXFVT/g0lzb&#10;anNTm1i7+/VGWPBxmJkzzGzRmUq01LjSsoJ4EIEgzqwuOVdwOq6/EhDOI2usLJOCX3KwmPc+Zphq&#10;++Afag8+FwHCLkUFhfd1KqXLCjLoBrYmDt7ZNgZ9kE0udYOPADeVHEbRWBosOSwUWNOqoOx6uBsF&#10;9hLv8/JvN7ltN0kSf+9o1Z5Iqc9+t5yC8NT5d/i/vdUKhiN4fQ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xC3cMAAADbAAAADwAAAAAAAAAAAAAAAACYAgAAZHJzL2Rv&#10;d25yZXYueG1sUEsFBgAAAAAEAAQA9QAAAIgDAAAAAA==&#10;" path="m810,r,l730,35,650,65,575,90r-75,20l425,130r-80,15l175,170,,185,240,290r80,-25l400,235r80,-30l550,170r70,-40l685,90,750,45,810,xe" fillcolor="#761e28 [2405]" strokecolor="#d86b77 [1941]" strokeweight=".25pt">
                  <v:path arrowok="t" o:connecttype="custom" o:connectlocs="810,0;810,0;730,35;650,65;650,65;575,90;500,110;425,130;345,145;175,170;0,185;240,290;240,290;320,265;400,235;480,205;550,170;620,130;685,90;750,45;810,0;810,0" o:connectangles="0,0,0,0,0,0,0,0,0,0,0,0,0,0,0,0,0,0,0,0,0,0"/>
                </v:shape>
                <v:shape id="Freeform 684" o:spid="_x0000_s1042" style="position:absolute;left:420;top:1421;width:1000;height:280;visibility:visible;mso-wrap-style:square;v-text-anchor:top" coordsize="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+e4cQA&#10;AADbAAAADwAAAGRycy9kb3ducmV2LnhtbESPQWvCQBSE70L/w/IKvZlNg6ikrtIGBFsPkrS9P7LP&#10;TWj2bciuJv77rlDocZiZb5jNbrKduNLgW8cKnpMUBHHtdMtGwdfnfr4G4QOyxs4xKbiRh932YbbB&#10;XLuRS7pWwYgIYZ+jgiaEPpfS1w1Z9InriaN3doPFEOVgpB5wjHDbySxNl9Jiy3GhwZ6Khuqf6mIV&#10;VEV62q+OxyIzH+/n23dJb+OFlHp6nF5fQASawn/4r33QCrIF3L/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vnuHEAAAA2wAAAA8AAAAAAAAAAAAAAAAAmAIAAGRycy9k&#10;b3ducmV2LnhtbFBLBQYAAAAABAAEAPUAAACJAwAAAAA=&#10;" path="m455,275r,l475,280,620,270r70,-10l760,250r60,-15l885,215r55,-20l1000,170,805,150,610,125,400,85,185,40,,,40,40,85,80r50,40l190,155r60,35l315,220r65,30l455,275xe" fillcolor="#761e28 [2405]" strokecolor="#d86b77 [1941]" strokeweight=".25pt">
                  <v:path arrowok="t" o:connecttype="custom" o:connectlocs="455,275;455,275;475,280;475,280;620,270;690,260;760,250;820,235;885,215;940,195;1000,170;1000,170;805,150;610,125;400,85;185,40;185,40;0,0;0,0;40,40;85,80;135,120;190,155;250,190;315,220;380,250;455,275;455,275" o:connectangles="0,0,0,0,0,0,0,0,0,0,0,0,0,0,0,0,0,0,0,0,0,0,0,0,0,0,0,0"/>
                </v:shape>
                <v:shape id="Freeform 685" o:spid="_x0000_s1043" style="position:absolute;left:1520;top:1611;width:334;height:190;visibility:visible;mso-wrap-style:square;v-text-anchor:top" coordsize="334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N/YMMA&#10;AADbAAAADwAAAGRycy9kb3ducmV2LnhtbESPzWrDMBCE74W8g9hAbo2cgEtxLIdQcPAhhzpN7ou1&#10;td1aK2Mp/nn7qlDocZj5Zpj0OJtOjDS41rKC3TYCQVxZ3XKt4PaRP7+CcB5ZY2eZFCzk4JitnlJM&#10;tJ24pPHqaxFK2CWooPG+T6R0VUMG3db2xMH7tINBH+RQSz3gFMpNJ/dR9CINthwWGuzpraHq+/ow&#10;CvaXe/xenE9LuYuXL67iXBdlrtRmPZ8OIDzN/j/8Rxc6cDH8fgk/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N/YMMAAADbAAAADwAAAAAAAAAAAAAAAACYAgAAZHJzL2Rv&#10;d25yZXYueG1sUEsFBgAAAAAEAAQA9QAAAIgDAAAAAA==&#10;" path="m219,r,l194,,149,,129,40,94,85,54,135,,190r169,l254,185r80,-10l269,,219,xe" fillcolor="#761e28 [2405]" strokecolor="#d86b77 [1941]" strokeweight=".25pt">
                  <v:path arrowok="t" o:connecttype="custom" o:connectlocs="219,0;219,0;194,0;194,0;149,0;149,0;129,40;94,85;54,135;0,190;0,190;0,190;0,190;169,190;254,185;334,175;269,0;269,0;219,0;219,0" o:connectangles="0,0,0,0,0,0,0,0,0,0,0,0,0,0,0,0,0,0,0,0"/>
                </v:shape>
                <v:shape id="Freeform 686" o:spid="_x0000_s1044" style="position:absolute;left:2029;top:1431;width:210;height:125;visibility:visible;mso-wrap-style:square;v-text-anchor:top" coordsize="210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b85MMA&#10;AADbAAAADwAAAGRycy9kb3ducmV2LnhtbESPQWvCQBSE70L/w/IKvenGHERiVlGhrVdjg3h7ZJ/Z&#10;aPZtyG419te7hUKPw8x8w+SrwbbiRr1vHCuYThIQxJXTDdcKvg7v4zkIH5A1to5JwYM8rJYvoxwz&#10;7e68p1sRahEh7DNUYELoMil9Zciin7iOOHpn11sMUfa11D3eI9y2Mk2SmbTYcFww2NHWUHUtvq2C&#10;jb58XtPy8VN2H8ficNqZUuNeqbfXYb0AEWgI/+G/9k4rSGfw+yX+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b85MMAAADbAAAADwAAAAAAAAAAAAAAAACYAgAAZHJzL2Rv&#10;d25yZXYueG1sUEsFBgAAAAAEAAQA9QAAAIgDAAAAAA==&#10;" path="m210,40r,l200,25,195,15,185,5,175,,160,,140,5,120,15,95,25,70,45,45,65,20,90,,115r65,5l120,125r40,-10l180,105,190,95,205,85r5,-15l210,55r,-15xe" fillcolor="#f9b268 [1940]" strokecolor="#d86b77 [1941]" strokeweight=".25pt">
                  <v:path arrowok="t" o:connecttype="custom" o:connectlocs="210,40;210,40;200,25;195,15;185,5;175,0;175,0;160,0;140,5;120,15;95,25;95,25;70,45;45,65;20,90;0,115;0,115;65,120;120,125;160,115;180,105;190,95;190,95;205,85;210,70;210,55;210,40;210,40" o:connectangles="0,0,0,0,0,0,0,0,0,0,0,0,0,0,0,0,0,0,0,0,0,0,0,0,0,0,0,0"/>
                </v:shape>
                <v:shape id="Freeform 687" o:spid="_x0000_s1045" style="position:absolute;left:1135;top:1396;width:200;height:130;visibility:visible;mso-wrap-style:square;v-text-anchor:top" coordsize="20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M/cQA&#10;AADbAAAADwAAAGRycy9kb3ducmV2LnhtbESPQWvCQBSE74L/YXlCb7rRQ5XUVUQQcmirRi09PnZf&#10;k2D2bchuNfn33YLgcZiZb5jlurO1uFHrK8cKppMEBLF2puJCwfm0Gy9A+IBssHZMCnrysF4NB0tM&#10;jbvzkW55KESEsE9RQRlCk0rpdUkW/cQ1xNH7ca3FEGVbSNPiPcJtLWdJ8iotVhwXSmxoW5K+5r9W&#10;wdd3//G+LzI67ZJL3R+OOvs8aKVeRt3mDUSgLjzDj3ZmFMzm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jP3EAAAA2wAAAA8AAAAAAAAAAAAAAAAAmAIAAGRycy9k&#10;b3ducmV2LnhtbFBLBQYAAAAABAAEAPUAAACJAwAAAAA=&#10;" path="m5,35r,l,50,,65,5,80,15,95r10,10l40,115r45,10l135,130r65,-5l185,100,165,75,140,55,120,35,95,15,70,5,55,,40,,30,5,20,10,5,35xe" fillcolor="#f9b268 [1940]" strokecolor="#d86b77 [1941]" strokeweight=".25pt">
                  <v:path arrowok="t" o:connecttype="custom" o:connectlocs="5,35;5,35;0,50;0,65;5,80;15,95;15,95;25,105;40,115;85,125;135,130;200,125;200,125;185,100;165,75;140,55;120,35;120,35;95,15;70,5;55,0;40,0;40,0;30,5;20,10;5,35;5,35" o:connectangles="0,0,0,0,0,0,0,0,0,0,0,0,0,0,0,0,0,0,0,0,0,0,0,0,0,0,0"/>
                </v:shape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5375275</wp:posOffset>
                </wp:positionV>
                <wp:extent cx="3909695" cy="1138555"/>
                <wp:effectExtent l="1270" t="3175" r="3810" b="1270"/>
                <wp:wrapNone/>
                <wp:docPr id="7" name="Freeform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09695" cy="1138555"/>
                        </a:xfrm>
                        <a:custGeom>
                          <a:avLst/>
                          <a:gdLst>
                            <a:gd name="T0" fmla="*/ 10091 w 11748"/>
                            <a:gd name="T1" fmla="*/ 27 h 4104"/>
                            <a:gd name="T2" fmla="*/ 10091 w 11748"/>
                            <a:gd name="T3" fmla="*/ 27 h 4104"/>
                            <a:gd name="T4" fmla="*/ 9649 w 11748"/>
                            <a:gd name="T5" fmla="*/ 71 h 4104"/>
                            <a:gd name="T6" fmla="*/ 9188 w 11748"/>
                            <a:gd name="T7" fmla="*/ 125 h 4104"/>
                            <a:gd name="T8" fmla="*/ 8701 w 11748"/>
                            <a:gd name="T9" fmla="*/ 204 h 4104"/>
                            <a:gd name="T10" fmla="*/ 8204 w 11748"/>
                            <a:gd name="T11" fmla="*/ 293 h 4104"/>
                            <a:gd name="T12" fmla="*/ 8204 w 11748"/>
                            <a:gd name="T13" fmla="*/ 293 h 4104"/>
                            <a:gd name="T14" fmla="*/ 7841 w 11748"/>
                            <a:gd name="T15" fmla="*/ 364 h 4104"/>
                            <a:gd name="T16" fmla="*/ 7407 w 11748"/>
                            <a:gd name="T17" fmla="*/ 461 h 4104"/>
                            <a:gd name="T18" fmla="*/ 6300 w 11748"/>
                            <a:gd name="T19" fmla="*/ 718 h 4104"/>
                            <a:gd name="T20" fmla="*/ 6300 w 11748"/>
                            <a:gd name="T21" fmla="*/ 718 h 4104"/>
                            <a:gd name="T22" fmla="*/ 5103 w 11748"/>
                            <a:gd name="T23" fmla="*/ 993 h 4104"/>
                            <a:gd name="T24" fmla="*/ 4226 w 11748"/>
                            <a:gd name="T25" fmla="*/ 1188 h 4104"/>
                            <a:gd name="T26" fmla="*/ 4226 w 11748"/>
                            <a:gd name="T27" fmla="*/ 1188 h 4104"/>
                            <a:gd name="T28" fmla="*/ 4085 w 11748"/>
                            <a:gd name="T29" fmla="*/ 1215 h 4104"/>
                            <a:gd name="T30" fmla="*/ 3943 w 11748"/>
                            <a:gd name="T31" fmla="*/ 1232 h 4104"/>
                            <a:gd name="T32" fmla="*/ 3801 w 11748"/>
                            <a:gd name="T33" fmla="*/ 1241 h 4104"/>
                            <a:gd name="T34" fmla="*/ 3642 w 11748"/>
                            <a:gd name="T35" fmla="*/ 1250 h 4104"/>
                            <a:gd name="T36" fmla="*/ 3482 w 11748"/>
                            <a:gd name="T37" fmla="*/ 1250 h 4104"/>
                            <a:gd name="T38" fmla="*/ 3323 w 11748"/>
                            <a:gd name="T39" fmla="*/ 1241 h 4104"/>
                            <a:gd name="T40" fmla="*/ 3154 w 11748"/>
                            <a:gd name="T41" fmla="*/ 1232 h 4104"/>
                            <a:gd name="T42" fmla="*/ 2977 w 11748"/>
                            <a:gd name="T43" fmla="*/ 1206 h 4104"/>
                            <a:gd name="T44" fmla="*/ 2977 w 11748"/>
                            <a:gd name="T45" fmla="*/ 1206 h 4104"/>
                            <a:gd name="T46" fmla="*/ 2756 w 11748"/>
                            <a:gd name="T47" fmla="*/ 1170 h 4104"/>
                            <a:gd name="T48" fmla="*/ 2481 w 11748"/>
                            <a:gd name="T49" fmla="*/ 1126 h 4104"/>
                            <a:gd name="T50" fmla="*/ 2144 w 11748"/>
                            <a:gd name="T51" fmla="*/ 1055 h 4104"/>
                            <a:gd name="T52" fmla="*/ 1746 w 11748"/>
                            <a:gd name="T53" fmla="*/ 966 h 4104"/>
                            <a:gd name="T54" fmla="*/ 1746 w 11748"/>
                            <a:gd name="T55" fmla="*/ 966 h 4104"/>
                            <a:gd name="T56" fmla="*/ 1400 w 11748"/>
                            <a:gd name="T57" fmla="*/ 896 h 4104"/>
                            <a:gd name="T58" fmla="*/ 1090 w 11748"/>
                            <a:gd name="T59" fmla="*/ 834 h 4104"/>
                            <a:gd name="T60" fmla="*/ 842 w 11748"/>
                            <a:gd name="T61" fmla="*/ 798 h 4104"/>
                            <a:gd name="T62" fmla="*/ 629 w 11748"/>
                            <a:gd name="T63" fmla="*/ 772 h 4104"/>
                            <a:gd name="T64" fmla="*/ 629 w 11748"/>
                            <a:gd name="T65" fmla="*/ 772 h 4104"/>
                            <a:gd name="T66" fmla="*/ 461 w 11748"/>
                            <a:gd name="T67" fmla="*/ 772 h 4104"/>
                            <a:gd name="T68" fmla="*/ 293 w 11748"/>
                            <a:gd name="T69" fmla="*/ 772 h 4104"/>
                            <a:gd name="T70" fmla="*/ 142 w 11748"/>
                            <a:gd name="T71" fmla="*/ 789 h 4104"/>
                            <a:gd name="T72" fmla="*/ 0 w 11748"/>
                            <a:gd name="T73" fmla="*/ 816 h 4104"/>
                            <a:gd name="T74" fmla="*/ 0 w 11748"/>
                            <a:gd name="T75" fmla="*/ 4104 h 4104"/>
                            <a:gd name="T76" fmla="*/ 11748 w 11748"/>
                            <a:gd name="T77" fmla="*/ 4104 h 4104"/>
                            <a:gd name="T78" fmla="*/ 11748 w 11748"/>
                            <a:gd name="T79" fmla="*/ 18 h 4104"/>
                            <a:gd name="T80" fmla="*/ 11748 w 11748"/>
                            <a:gd name="T81" fmla="*/ 18 h 4104"/>
                            <a:gd name="T82" fmla="*/ 11332 w 11748"/>
                            <a:gd name="T83" fmla="*/ 0 h 4104"/>
                            <a:gd name="T84" fmla="*/ 10915 w 11748"/>
                            <a:gd name="T85" fmla="*/ 0 h 4104"/>
                            <a:gd name="T86" fmla="*/ 10508 w 11748"/>
                            <a:gd name="T87" fmla="*/ 9 h 4104"/>
                            <a:gd name="T88" fmla="*/ 10091 w 11748"/>
                            <a:gd name="T89" fmla="*/ 27 h 4104"/>
                            <a:gd name="T90" fmla="*/ 10091 w 11748"/>
                            <a:gd name="T91" fmla="*/ 27 h 4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1748" h="4104">
                              <a:moveTo>
                                <a:pt x="10091" y="27"/>
                              </a:moveTo>
                              <a:lnTo>
                                <a:pt x="10091" y="27"/>
                              </a:lnTo>
                              <a:lnTo>
                                <a:pt x="9649" y="71"/>
                              </a:lnTo>
                              <a:lnTo>
                                <a:pt x="9188" y="125"/>
                              </a:lnTo>
                              <a:lnTo>
                                <a:pt x="8701" y="204"/>
                              </a:lnTo>
                              <a:lnTo>
                                <a:pt x="8204" y="293"/>
                              </a:lnTo>
                              <a:lnTo>
                                <a:pt x="7841" y="364"/>
                              </a:lnTo>
                              <a:lnTo>
                                <a:pt x="7407" y="461"/>
                              </a:lnTo>
                              <a:lnTo>
                                <a:pt x="6300" y="718"/>
                              </a:lnTo>
                              <a:lnTo>
                                <a:pt x="5103" y="993"/>
                              </a:lnTo>
                              <a:lnTo>
                                <a:pt x="4226" y="1188"/>
                              </a:lnTo>
                              <a:lnTo>
                                <a:pt x="4085" y="1215"/>
                              </a:lnTo>
                              <a:lnTo>
                                <a:pt x="3943" y="1232"/>
                              </a:lnTo>
                              <a:lnTo>
                                <a:pt x="3801" y="1241"/>
                              </a:lnTo>
                              <a:lnTo>
                                <a:pt x="3642" y="1250"/>
                              </a:lnTo>
                              <a:lnTo>
                                <a:pt x="3482" y="1250"/>
                              </a:lnTo>
                              <a:lnTo>
                                <a:pt x="3323" y="1241"/>
                              </a:lnTo>
                              <a:lnTo>
                                <a:pt x="3154" y="1232"/>
                              </a:lnTo>
                              <a:lnTo>
                                <a:pt x="2977" y="1206"/>
                              </a:lnTo>
                              <a:lnTo>
                                <a:pt x="2756" y="1170"/>
                              </a:lnTo>
                              <a:lnTo>
                                <a:pt x="2481" y="1126"/>
                              </a:lnTo>
                              <a:lnTo>
                                <a:pt x="2144" y="1055"/>
                              </a:lnTo>
                              <a:lnTo>
                                <a:pt x="1746" y="966"/>
                              </a:lnTo>
                              <a:lnTo>
                                <a:pt x="1400" y="896"/>
                              </a:lnTo>
                              <a:lnTo>
                                <a:pt x="1090" y="834"/>
                              </a:lnTo>
                              <a:lnTo>
                                <a:pt x="842" y="798"/>
                              </a:lnTo>
                              <a:lnTo>
                                <a:pt x="629" y="772"/>
                              </a:lnTo>
                              <a:lnTo>
                                <a:pt x="461" y="772"/>
                              </a:lnTo>
                              <a:lnTo>
                                <a:pt x="293" y="772"/>
                              </a:lnTo>
                              <a:lnTo>
                                <a:pt x="142" y="789"/>
                              </a:lnTo>
                              <a:lnTo>
                                <a:pt x="0" y="816"/>
                              </a:lnTo>
                              <a:lnTo>
                                <a:pt x="0" y="4104"/>
                              </a:lnTo>
                              <a:lnTo>
                                <a:pt x="11748" y="4104"/>
                              </a:lnTo>
                              <a:lnTo>
                                <a:pt x="11748" y="18"/>
                              </a:lnTo>
                              <a:lnTo>
                                <a:pt x="11332" y="0"/>
                              </a:lnTo>
                              <a:lnTo>
                                <a:pt x="10915" y="0"/>
                              </a:lnTo>
                              <a:lnTo>
                                <a:pt x="10508" y="9"/>
                              </a:lnTo>
                              <a:lnTo>
                                <a:pt x="10091" y="27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90" o:spid="_x0000_s1026" style="position:absolute;margin-left:386.35pt;margin-top:423.25pt;width:307.85pt;height:89.65pt;z-index:251652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8,4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" path="m10091,27r,l9649,71r-461,54l8701,204r-497,89l7841,364r-434,97l6300,718,5103,993r-877,195l4085,1215r-142,17l3801,1241r-159,9l3482,1250r-159,-9l3154,1232r-177,-26l2756,1170r-275,-44l2144,1055,1746,966,1400,896,1090,834,842,798,629,772r-168,l293,772,142,789,,816,,4104r11748,l11748,18,11332,r-417,l10508,9r-417,18xe" fillcolor="white [3201]" stroked="f" strokecolor="#d9c19b [1945]" strokeweight="1pt">
                <v:fill color2="#e6d5bc [1305]" focus="100%" type="gradient"/>
                <v:shadow color="#664c26 [1609]" opacity=".5" offset="1pt"/>
                <v:path arrowok="t" o:connecttype="custom" o:connectlocs="3358251,7490;3358251,7490;3211155,19697;3057736,34678;2895664,56595;2730264,81286;2730264,81286;2609459,100983;2465025,127893;2096619,199192;2096619,199192;1698261,275484;1406399,329582;1406399,329582;1359474,337072;1312217,341788;1264960,344285;1212045,346782;1158798,346782;1105883,344285;1049641,341788;990736,334575;990736,334575;917188,324588;825668,312381;713516,292684;581063,267993;581063,267993;465915,248573;362748,231373;280215,221386;209329,214173;209329,214173;153419,214173;97509,214173;47257,218889;0,226379;0,1138555;3909695,1138555;3909695,4994;3909695,4994;3771252,0;3632475,0;3497027,2497;3358251,7490;3358251,7490" o:connectangles="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3328670</wp:posOffset>
                </wp:positionV>
                <wp:extent cx="3916045" cy="3193415"/>
                <wp:effectExtent l="4445" t="4445" r="3810" b="2540"/>
                <wp:wrapNone/>
                <wp:docPr id="6" name="Rectangl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6045" cy="31934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  <a:alpha val="60001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9" o:spid="_x0000_s1026" style="position:absolute;margin-left:385.85pt;margin-top:262.1pt;width:308.35pt;height:251.45pt;z-index:251651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" fillcolor="#c3e0f2 [662]" stroked="f" strokecolor="#4da4d8 [1942]" strokeweight="1pt">
                <v:fill opacity="39321f"/>
                <v:shadow color="#0d2b3d [1606]" opacity=".5" offset="1pt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1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5358130</wp:posOffset>
                </wp:positionV>
                <wp:extent cx="3909695" cy="1138555"/>
                <wp:effectExtent l="1270" t="5080" r="3810" b="8890"/>
                <wp:wrapNone/>
                <wp:docPr id="5" name="Freeform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09695" cy="1138555"/>
                        </a:xfrm>
                        <a:custGeom>
                          <a:avLst/>
                          <a:gdLst>
                            <a:gd name="T0" fmla="*/ 10091 w 11748"/>
                            <a:gd name="T1" fmla="*/ 27 h 4104"/>
                            <a:gd name="T2" fmla="*/ 10091 w 11748"/>
                            <a:gd name="T3" fmla="*/ 27 h 4104"/>
                            <a:gd name="T4" fmla="*/ 9649 w 11748"/>
                            <a:gd name="T5" fmla="*/ 71 h 4104"/>
                            <a:gd name="T6" fmla="*/ 9188 w 11748"/>
                            <a:gd name="T7" fmla="*/ 125 h 4104"/>
                            <a:gd name="T8" fmla="*/ 8701 w 11748"/>
                            <a:gd name="T9" fmla="*/ 204 h 4104"/>
                            <a:gd name="T10" fmla="*/ 8204 w 11748"/>
                            <a:gd name="T11" fmla="*/ 293 h 4104"/>
                            <a:gd name="T12" fmla="*/ 8204 w 11748"/>
                            <a:gd name="T13" fmla="*/ 293 h 4104"/>
                            <a:gd name="T14" fmla="*/ 7841 w 11748"/>
                            <a:gd name="T15" fmla="*/ 364 h 4104"/>
                            <a:gd name="T16" fmla="*/ 7407 w 11748"/>
                            <a:gd name="T17" fmla="*/ 461 h 4104"/>
                            <a:gd name="T18" fmla="*/ 6300 w 11748"/>
                            <a:gd name="T19" fmla="*/ 718 h 4104"/>
                            <a:gd name="T20" fmla="*/ 6300 w 11748"/>
                            <a:gd name="T21" fmla="*/ 718 h 4104"/>
                            <a:gd name="T22" fmla="*/ 5103 w 11748"/>
                            <a:gd name="T23" fmla="*/ 993 h 4104"/>
                            <a:gd name="T24" fmla="*/ 4226 w 11748"/>
                            <a:gd name="T25" fmla="*/ 1188 h 4104"/>
                            <a:gd name="T26" fmla="*/ 4226 w 11748"/>
                            <a:gd name="T27" fmla="*/ 1188 h 4104"/>
                            <a:gd name="T28" fmla="*/ 4085 w 11748"/>
                            <a:gd name="T29" fmla="*/ 1215 h 4104"/>
                            <a:gd name="T30" fmla="*/ 3943 w 11748"/>
                            <a:gd name="T31" fmla="*/ 1232 h 4104"/>
                            <a:gd name="T32" fmla="*/ 3801 w 11748"/>
                            <a:gd name="T33" fmla="*/ 1241 h 4104"/>
                            <a:gd name="T34" fmla="*/ 3642 w 11748"/>
                            <a:gd name="T35" fmla="*/ 1250 h 4104"/>
                            <a:gd name="T36" fmla="*/ 3482 w 11748"/>
                            <a:gd name="T37" fmla="*/ 1250 h 4104"/>
                            <a:gd name="T38" fmla="*/ 3323 w 11748"/>
                            <a:gd name="T39" fmla="*/ 1241 h 4104"/>
                            <a:gd name="T40" fmla="*/ 3154 w 11748"/>
                            <a:gd name="T41" fmla="*/ 1232 h 4104"/>
                            <a:gd name="T42" fmla="*/ 2977 w 11748"/>
                            <a:gd name="T43" fmla="*/ 1206 h 4104"/>
                            <a:gd name="T44" fmla="*/ 2977 w 11748"/>
                            <a:gd name="T45" fmla="*/ 1206 h 4104"/>
                            <a:gd name="T46" fmla="*/ 2756 w 11748"/>
                            <a:gd name="T47" fmla="*/ 1170 h 4104"/>
                            <a:gd name="T48" fmla="*/ 2481 w 11748"/>
                            <a:gd name="T49" fmla="*/ 1126 h 4104"/>
                            <a:gd name="T50" fmla="*/ 2144 w 11748"/>
                            <a:gd name="T51" fmla="*/ 1055 h 4104"/>
                            <a:gd name="T52" fmla="*/ 1746 w 11748"/>
                            <a:gd name="T53" fmla="*/ 966 h 4104"/>
                            <a:gd name="T54" fmla="*/ 1746 w 11748"/>
                            <a:gd name="T55" fmla="*/ 966 h 4104"/>
                            <a:gd name="T56" fmla="*/ 1400 w 11748"/>
                            <a:gd name="T57" fmla="*/ 896 h 4104"/>
                            <a:gd name="T58" fmla="*/ 1090 w 11748"/>
                            <a:gd name="T59" fmla="*/ 834 h 4104"/>
                            <a:gd name="T60" fmla="*/ 842 w 11748"/>
                            <a:gd name="T61" fmla="*/ 798 h 4104"/>
                            <a:gd name="T62" fmla="*/ 629 w 11748"/>
                            <a:gd name="T63" fmla="*/ 772 h 4104"/>
                            <a:gd name="T64" fmla="*/ 629 w 11748"/>
                            <a:gd name="T65" fmla="*/ 772 h 4104"/>
                            <a:gd name="T66" fmla="*/ 461 w 11748"/>
                            <a:gd name="T67" fmla="*/ 772 h 4104"/>
                            <a:gd name="T68" fmla="*/ 293 w 11748"/>
                            <a:gd name="T69" fmla="*/ 772 h 4104"/>
                            <a:gd name="T70" fmla="*/ 142 w 11748"/>
                            <a:gd name="T71" fmla="*/ 789 h 4104"/>
                            <a:gd name="T72" fmla="*/ 0 w 11748"/>
                            <a:gd name="T73" fmla="*/ 816 h 4104"/>
                            <a:gd name="T74" fmla="*/ 0 w 11748"/>
                            <a:gd name="T75" fmla="*/ 4104 h 4104"/>
                            <a:gd name="T76" fmla="*/ 11748 w 11748"/>
                            <a:gd name="T77" fmla="*/ 4104 h 4104"/>
                            <a:gd name="T78" fmla="*/ 11748 w 11748"/>
                            <a:gd name="T79" fmla="*/ 18 h 4104"/>
                            <a:gd name="T80" fmla="*/ 11748 w 11748"/>
                            <a:gd name="T81" fmla="*/ 18 h 4104"/>
                            <a:gd name="T82" fmla="*/ 11332 w 11748"/>
                            <a:gd name="T83" fmla="*/ 0 h 4104"/>
                            <a:gd name="T84" fmla="*/ 10915 w 11748"/>
                            <a:gd name="T85" fmla="*/ 0 h 4104"/>
                            <a:gd name="T86" fmla="*/ 10508 w 11748"/>
                            <a:gd name="T87" fmla="*/ 9 h 4104"/>
                            <a:gd name="T88" fmla="*/ 10091 w 11748"/>
                            <a:gd name="T89" fmla="*/ 27 h 4104"/>
                            <a:gd name="T90" fmla="*/ 10091 w 11748"/>
                            <a:gd name="T91" fmla="*/ 27 h 4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1748" h="4104">
                              <a:moveTo>
                                <a:pt x="10091" y="27"/>
                              </a:moveTo>
                              <a:lnTo>
                                <a:pt x="10091" y="27"/>
                              </a:lnTo>
                              <a:lnTo>
                                <a:pt x="9649" y="71"/>
                              </a:lnTo>
                              <a:lnTo>
                                <a:pt x="9188" y="125"/>
                              </a:lnTo>
                              <a:lnTo>
                                <a:pt x="8701" y="204"/>
                              </a:lnTo>
                              <a:lnTo>
                                <a:pt x="8204" y="293"/>
                              </a:lnTo>
                              <a:lnTo>
                                <a:pt x="7841" y="364"/>
                              </a:lnTo>
                              <a:lnTo>
                                <a:pt x="7407" y="461"/>
                              </a:lnTo>
                              <a:lnTo>
                                <a:pt x="6300" y="718"/>
                              </a:lnTo>
                              <a:lnTo>
                                <a:pt x="5103" y="993"/>
                              </a:lnTo>
                              <a:lnTo>
                                <a:pt x="4226" y="1188"/>
                              </a:lnTo>
                              <a:lnTo>
                                <a:pt x="4085" y="1215"/>
                              </a:lnTo>
                              <a:lnTo>
                                <a:pt x="3943" y="1232"/>
                              </a:lnTo>
                              <a:lnTo>
                                <a:pt x="3801" y="1241"/>
                              </a:lnTo>
                              <a:lnTo>
                                <a:pt x="3642" y="1250"/>
                              </a:lnTo>
                              <a:lnTo>
                                <a:pt x="3482" y="1250"/>
                              </a:lnTo>
                              <a:lnTo>
                                <a:pt x="3323" y="1241"/>
                              </a:lnTo>
                              <a:lnTo>
                                <a:pt x="3154" y="1232"/>
                              </a:lnTo>
                              <a:lnTo>
                                <a:pt x="2977" y="1206"/>
                              </a:lnTo>
                              <a:lnTo>
                                <a:pt x="2756" y="1170"/>
                              </a:lnTo>
                              <a:lnTo>
                                <a:pt x="2481" y="1126"/>
                              </a:lnTo>
                              <a:lnTo>
                                <a:pt x="2144" y="1055"/>
                              </a:lnTo>
                              <a:lnTo>
                                <a:pt x="1746" y="966"/>
                              </a:lnTo>
                              <a:lnTo>
                                <a:pt x="1400" y="896"/>
                              </a:lnTo>
                              <a:lnTo>
                                <a:pt x="1090" y="834"/>
                              </a:lnTo>
                              <a:lnTo>
                                <a:pt x="842" y="798"/>
                              </a:lnTo>
                              <a:lnTo>
                                <a:pt x="629" y="772"/>
                              </a:lnTo>
                              <a:lnTo>
                                <a:pt x="461" y="772"/>
                              </a:lnTo>
                              <a:lnTo>
                                <a:pt x="293" y="772"/>
                              </a:lnTo>
                              <a:lnTo>
                                <a:pt x="142" y="789"/>
                              </a:lnTo>
                              <a:lnTo>
                                <a:pt x="0" y="816"/>
                              </a:lnTo>
                              <a:lnTo>
                                <a:pt x="0" y="4104"/>
                              </a:lnTo>
                              <a:lnTo>
                                <a:pt x="11748" y="4104"/>
                              </a:lnTo>
                              <a:lnTo>
                                <a:pt x="11748" y="18"/>
                              </a:lnTo>
                              <a:lnTo>
                                <a:pt x="11332" y="0"/>
                              </a:lnTo>
                              <a:lnTo>
                                <a:pt x="10915" y="0"/>
                              </a:lnTo>
                              <a:lnTo>
                                <a:pt x="10508" y="9"/>
                              </a:lnTo>
                              <a:lnTo>
                                <a:pt x="10091" y="27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02" o:spid="_x0000_s1026" style="position:absolute;margin-left:-9.65pt;margin-top:421.9pt;width:307.85pt;height:89.65pt;z-index:251659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8,4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" path="m10091,27r,l9649,71r-461,54l8701,204r-497,89l7841,364r-434,97l6300,718,5103,993r-877,195l4085,1215r-142,17l3801,1241r-159,9l3482,1250r-159,-9l3154,1232r-177,-26l2756,1170r-275,-44l2144,1055,1746,966,1400,896,1090,834,842,798,629,772r-168,l293,772,142,789,,816,,4104r11748,l11748,18,11332,r-417,l10508,9r-417,18xe" fillcolor="white [3201]" stroked="f" strokecolor="#d9c19b [1945]" strokeweight="1pt">
                <v:fill color2="#e6d5bc [1305]" focus="100%" type="gradient"/>
                <v:shadow color="#664c26 [1609]" opacity=".5" offset="1pt"/>
                <v:path arrowok="t" o:connecttype="custom" o:connectlocs="3358251,7490;3358251,7490;3211155,19697;3057736,34678;2895664,56595;2730264,81286;2730264,81286;2609459,100983;2465025,127893;2096619,199192;2096619,199192;1698261,275484;1406399,329582;1406399,329582;1359474,337072;1312217,341788;1264960,344285;1212045,346782;1158798,346782;1105883,344285;1049641,341788;990736,334575;990736,334575;917188,324588;825668,312381;713516,292684;581063,267993;581063,267993;465915,248573;362748,231373;280215,221386;209329,214173;209329,214173;153419,214173;97509,214173;47257,218889;0,226379;0,1138555;3909695,1138555;3909695,4994;3909695,4994;3771252,0;3632475,0;3497027,2497;3358251,7490;3358251,7490" o:connectangles="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3311525</wp:posOffset>
                </wp:positionV>
                <wp:extent cx="3916045" cy="3193415"/>
                <wp:effectExtent l="4445" t="6350" r="3810" b="635"/>
                <wp:wrapNone/>
                <wp:docPr id="4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6045" cy="31934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  <a:alpha val="60001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5" o:spid="_x0000_s1026" style="position:absolute;margin-left:-10.15pt;margin-top:260.75pt;width:308.35pt;height:251.45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" fillcolor="#c3e0f2 [662]" stroked="f" strokecolor="#4da4d8 [1942]" strokeweight="1pt">
                <v:fill opacity="39321f"/>
                <v:shadow color="#0d2b3d [1606]" opacity=".5" offset="1pt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440055</wp:posOffset>
                </wp:positionV>
                <wp:extent cx="4114800" cy="6858000"/>
                <wp:effectExtent l="9525" t="11430" r="9525" b="7620"/>
                <wp:wrapNone/>
                <wp:docPr id="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6858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6pt;margin-top:34.65pt;width:324pt;height:540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" fillcolor="#767676" strokecolor="#b2b2b2">
                <v:fill rotate="t" focus="100%" type="gradient"/>
                <w10:wrap anchorx="page" anchory="page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811385" cy="0"/>
                <wp:effectExtent l="9525" t="9525" r="8890" b="9525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1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2B2B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0;margin-top:0;width:772.55pt;height:0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" strokecolor="#b2b2b2">
                <v:stroke dashstyle="dash"/>
                <w10:wrap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5486400</wp:posOffset>
                </wp:positionH>
                <wp:positionV relativeFrom="page">
                  <wp:posOffset>457200</wp:posOffset>
                </wp:positionV>
                <wp:extent cx="4114800" cy="6858000"/>
                <wp:effectExtent l="9525" t="9525" r="9525" b="9525"/>
                <wp:wrapNone/>
                <wp:docPr id="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6858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6in;margin-top:36pt;width:324pt;height:540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" filled="f" fillcolor="#9f87b7 [1944]" strokecolor="#b2b2b2">
                <w10:wrap anchorx="page" anchory="page"/>
              </v:rect>
            </w:pict>
          </mc:Fallback>
        </mc:AlternateContent>
      </w:r>
    </w:p>
    <w:sectPr w:rsidR="00DE7536" w:rsidRPr="00712AEE" w:rsidSect="00B062D7">
      <w:pgSz w:w="15840" w:h="12240" w:orient="landscape" w:code="1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262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494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6201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3E0468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496"/>
    <w:rsid w:val="0002537B"/>
    <w:rsid w:val="000363C7"/>
    <w:rsid w:val="0004237D"/>
    <w:rsid w:val="0004608B"/>
    <w:rsid w:val="00061324"/>
    <w:rsid w:val="000F77A9"/>
    <w:rsid w:val="0010309A"/>
    <w:rsid w:val="00141591"/>
    <w:rsid w:val="00142B93"/>
    <w:rsid w:val="001445D4"/>
    <w:rsid w:val="001F5178"/>
    <w:rsid w:val="00207714"/>
    <w:rsid w:val="0021743F"/>
    <w:rsid w:val="00277642"/>
    <w:rsid w:val="002A17FC"/>
    <w:rsid w:val="002B353D"/>
    <w:rsid w:val="002B35EA"/>
    <w:rsid w:val="002E1DC9"/>
    <w:rsid w:val="002E3D0A"/>
    <w:rsid w:val="002E7A18"/>
    <w:rsid w:val="003370A8"/>
    <w:rsid w:val="00337C79"/>
    <w:rsid w:val="00346CD0"/>
    <w:rsid w:val="00373157"/>
    <w:rsid w:val="00417CF6"/>
    <w:rsid w:val="00430CD6"/>
    <w:rsid w:val="00475FB0"/>
    <w:rsid w:val="00482C04"/>
    <w:rsid w:val="004C76B0"/>
    <w:rsid w:val="004D5767"/>
    <w:rsid w:val="005251FE"/>
    <w:rsid w:val="0055013E"/>
    <w:rsid w:val="00556B31"/>
    <w:rsid w:val="0055769E"/>
    <w:rsid w:val="005647C0"/>
    <w:rsid w:val="00590D46"/>
    <w:rsid w:val="005B01F6"/>
    <w:rsid w:val="005B6085"/>
    <w:rsid w:val="006426B9"/>
    <w:rsid w:val="006944BF"/>
    <w:rsid w:val="006B3453"/>
    <w:rsid w:val="006C3825"/>
    <w:rsid w:val="006E4B70"/>
    <w:rsid w:val="00701094"/>
    <w:rsid w:val="007048D5"/>
    <w:rsid w:val="007127AD"/>
    <w:rsid w:val="00712AEE"/>
    <w:rsid w:val="007144ED"/>
    <w:rsid w:val="0071690E"/>
    <w:rsid w:val="0071734C"/>
    <w:rsid w:val="00753247"/>
    <w:rsid w:val="00781496"/>
    <w:rsid w:val="00791FCE"/>
    <w:rsid w:val="007B2CDB"/>
    <w:rsid w:val="007E2555"/>
    <w:rsid w:val="007F5EC5"/>
    <w:rsid w:val="00800A90"/>
    <w:rsid w:val="00812093"/>
    <w:rsid w:val="00840859"/>
    <w:rsid w:val="00853063"/>
    <w:rsid w:val="00887553"/>
    <w:rsid w:val="008A4901"/>
    <w:rsid w:val="0090557A"/>
    <w:rsid w:val="009240EF"/>
    <w:rsid w:val="00994A6F"/>
    <w:rsid w:val="00A12C59"/>
    <w:rsid w:val="00A17674"/>
    <w:rsid w:val="00A53350"/>
    <w:rsid w:val="00A97338"/>
    <w:rsid w:val="00AE1996"/>
    <w:rsid w:val="00AF0D88"/>
    <w:rsid w:val="00B0470B"/>
    <w:rsid w:val="00B062D7"/>
    <w:rsid w:val="00B55674"/>
    <w:rsid w:val="00B760AC"/>
    <w:rsid w:val="00BA58BD"/>
    <w:rsid w:val="00C83480"/>
    <w:rsid w:val="00CA4974"/>
    <w:rsid w:val="00CB3C73"/>
    <w:rsid w:val="00CC0784"/>
    <w:rsid w:val="00CF0A6B"/>
    <w:rsid w:val="00CF4028"/>
    <w:rsid w:val="00D371C9"/>
    <w:rsid w:val="00D57EBD"/>
    <w:rsid w:val="00DE7536"/>
    <w:rsid w:val="00E81D59"/>
    <w:rsid w:val="00E92B4A"/>
    <w:rsid w:val="00EB4A9C"/>
    <w:rsid w:val="00EC2275"/>
    <w:rsid w:val="00ED6CF7"/>
    <w:rsid w:val="00ED77A8"/>
    <w:rsid w:val="00EF5B7D"/>
    <w:rsid w:val="00F018EB"/>
    <w:rsid w:val="00F13A78"/>
    <w:rsid w:val="00F13EB3"/>
    <w:rsid w:val="00F246CF"/>
    <w:rsid w:val="00F545BB"/>
    <w:rsid w:val="00F61FBA"/>
    <w:rsid w:val="00FA7450"/>
    <w:rsid w:val="00FF5D97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 [662]" stroke="f">
      <v:fill color="none [662]" color2="fill lighten(0)" rotate="t" angle="-90" method="linear sigma" focus="100%" type="gradient"/>
      <v:stroke on="f"/>
      <o:colormru v:ext="edit" colors="#b2b2b2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/>
    <w:lsdException w:name="List Continue" w:semiHidden="0" w:uiPriority="9" w:unhideWhenUsed="0"/>
    <w:lsdException w:name="List Continue 2" w:semiHidden="0" w:uiPriority="10" w:unhideWhenUsed="0"/>
    <w:lsdException w:name="Subtitle" w:semiHidden="0" w:uiPriority="5" w:unhideWhenUsed="0"/>
    <w:lsdException w:name="Block Text" w:semiHidden="0" w:uiPriority="3" w:unhideWhenUsed="0"/>
    <w:lsdException w:name="Strong" w:semiHidden="0" w:uiPriority="2" w:unhideWhenUsed="0"/>
    <w:lsdException w:name="Emphasis" w:semiHidden="0" w:uiPriority="2" w:unhideWhenUsed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E753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semiHidden/>
    <w:unhideWhenUsed/>
    <w:qFormat/>
    <w:rsid w:val="00DE7536"/>
    <w:pPr>
      <w:outlineLvl w:val="0"/>
    </w:pPr>
    <w:rPr>
      <w:rFonts w:ascii="Trebuchet MS" w:eastAsia="Times New Roman" w:hAnsi="Trebuchet MS" w:cs="Times New Roman"/>
      <w:b/>
      <w:color w:val="E3DED1" w:themeColor="background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DE7536"/>
    <w:rPr>
      <w:rFonts w:ascii="Trebuchet MS" w:eastAsia="Times New Roman" w:hAnsi="Trebuchet MS" w:cs="Times New Roman"/>
      <w:b/>
      <w:color w:val="E3DED1" w:themeColor="background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5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7536"/>
    <w:rPr>
      <w:color w:val="808080"/>
    </w:rPr>
  </w:style>
  <w:style w:type="paragraph" w:customStyle="1" w:styleId="InvitationTitle">
    <w:name w:val="Invitation Title"/>
    <w:basedOn w:val="Normal"/>
    <w:link w:val="InvitationTitleChar"/>
    <w:qFormat/>
    <w:rsid w:val="007E2555"/>
    <w:pPr>
      <w:jc w:val="center"/>
    </w:pPr>
    <w:rPr>
      <w:rFonts w:asciiTheme="majorHAnsi" w:hAnsiTheme="majorHAnsi"/>
      <w:color w:val="D86B77" w:themeColor="accent2" w:themeTint="99"/>
      <w:sz w:val="38"/>
    </w:rPr>
  </w:style>
  <w:style w:type="paragraph" w:customStyle="1" w:styleId="Eventnameinside">
    <w:name w:val="Event name (inside)"/>
    <w:basedOn w:val="Normal"/>
    <w:link w:val="EventnameinsideChar"/>
    <w:qFormat/>
    <w:rsid w:val="007048D5"/>
    <w:pPr>
      <w:jc w:val="right"/>
    </w:pPr>
    <w:rPr>
      <w:rFonts w:asciiTheme="majorHAnsi" w:hAnsiTheme="majorHAnsi" w:cs="Arial"/>
      <w:b/>
      <w:color w:val="D86B77" w:themeColor="accent2" w:themeTint="99"/>
      <w:sz w:val="28"/>
      <w:szCs w:val="18"/>
    </w:rPr>
  </w:style>
  <w:style w:type="paragraph" w:customStyle="1" w:styleId="Titleofeventdetails">
    <w:name w:val="Title of event details"/>
    <w:basedOn w:val="Normal"/>
    <w:link w:val="TitleofeventdetailsChar"/>
    <w:qFormat/>
    <w:rsid w:val="00CA4974"/>
    <w:pPr>
      <w:spacing w:after="60"/>
      <w:contextualSpacing/>
      <w:jc w:val="right"/>
    </w:pPr>
    <w:rPr>
      <w:rFonts w:eastAsiaTheme="majorEastAsia" w:cstheme="majorBidi"/>
      <w:b/>
      <w:color w:val="4DA4D8" w:themeColor="accent3" w:themeTint="99"/>
      <w:spacing w:val="5"/>
      <w:kern w:val="28"/>
      <w:sz w:val="28"/>
      <w:szCs w:val="28"/>
      <w:lang w:bidi="en-US"/>
    </w:rPr>
  </w:style>
  <w:style w:type="paragraph" w:customStyle="1" w:styleId="Eventdetails">
    <w:name w:val="Event details"/>
    <w:basedOn w:val="Normal"/>
    <w:link w:val="EventdetailsChar"/>
    <w:qFormat/>
    <w:rsid w:val="00CA4974"/>
    <w:pPr>
      <w:spacing w:after="120"/>
      <w:contextualSpacing/>
      <w:jc w:val="right"/>
    </w:pPr>
    <w:rPr>
      <w:rFonts w:eastAsiaTheme="majorEastAsia" w:cs="Arial"/>
      <w:color w:val="4DA4D8" w:themeColor="accent3" w:themeTint="99"/>
      <w:spacing w:val="5"/>
      <w:kern w:val="28"/>
      <w:sz w:val="18"/>
      <w:szCs w:val="52"/>
      <w:lang w:bidi="en-US"/>
    </w:rPr>
  </w:style>
  <w:style w:type="character" w:customStyle="1" w:styleId="InvitationTitleChar">
    <w:name w:val="Invitation Title Char"/>
    <w:basedOn w:val="DefaultParagraphFont"/>
    <w:link w:val="InvitationTitle"/>
    <w:rsid w:val="007E2555"/>
    <w:rPr>
      <w:rFonts w:asciiTheme="majorHAnsi" w:hAnsiTheme="majorHAnsi"/>
      <w:color w:val="D86B77" w:themeColor="accent2" w:themeTint="99"/>
      <w:sz w:val="38"/>
    </w:rPr>
  </w:style>
  <w:style w:type="character" w:customStyle="1" w:styleId="EventnameinsideChar">
    <w:name w:val="Event name (inside) Char"/>
    <w:basedOn w:val="DefaultParagraphFont"/>
    <w:link w:val="Eventnameinside"/>
    <w:rsid w:val="007048D5"/>
    <w:rPr>
      <w:rFonts w:asciiTheme="majorHAnsi" w:hAnsiTheme="majorHAnsi" w:cs="Arial"/>
      <w:b/>
      <w:color w:val="D86B77" w:themeColor="accent2" w:themeTint="99"/>
      <w:sz w:val="28"/>
      <w:szCs w:val="18"/>
    </w:rPr>
  </w:style>
  <w:style w:type="character" w:customStyle="1" w:styleId="TitleofeventdetailsChar">
    <w:name w:val="Title of event details Char"/>
    <w:basedOn w:val="DefaultParagraphFont"/>
    <w:link w:val="Titleofeventdetails"/>
    <w:rsid w:val="00CA4974"/>
    <w:rPr>
      <w:rFonts w:eastAsiaTheme="majorEastAsia" w:cstheme="majorBidi"/>
      <w:b/>
      <w:color w:val="4DA4D8" w:themeColor="accent3" w:themeTint="99"/>
      <w:spacing w:val="5"/>
      <w:kern w:val="28"/>
      <w:sz w:val="28"/>
      <w:szCs w:val="28"/>
      <w:lang w:bidi="en-US"/>
    </w:rPr>
  </w:style>
  <w:style w:type="character" w:customStyle="1" w:styleId="EventdetailsChar">
    <w:name w:val="Event details Char"/>
    <w:basedOn w:val="DefaultParagraphFont"/>
    <w:link w:val="Eventdetails"/>
    <w:rsid w:val="00CA4974"/>
    <w:rPr>
      <w:rFonts w:eastAsiaTheme="majorEastAsia" w:cs="Arial"/>
      <w:color w:val="4DA4D8" w:themeColor="accent3" w:themeTint="99"/>
      <w:spacing w:val="5"/>
      <w:kern w:val="28"/>
      <w:sz w:val="18"/>
      <w:szCs w:val="5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/>
    <w:lsdException w:name="List Continue" w:semiHidden="0" w:uiPriority="9" w:unhideWhenUsed="0"/>
    <w:lsdException w:name="List Continue 2" w:semiHidden="0" w:uiPriority="10" w:unhideWhenUsed="0"/>
    <w:lsdException w:name="Subtitle" w:semiHidden="0" w:uiPriority="5" w:unhideWhenUsed="0"/>
    <w:lsdException w:name="Block Text" w:semiHidden="0" w:uiPriority="3" w:unhideWhenUsed="0"/>
    <w:lsdException w:name="Strong" w:semiHidden="0" w:uiPriority="2" w:unhideWhenUsed="0"/>
    <w:lsdException w:name="Emphasis" w:semiHidden="0" w:uiPriority="2" w:unhideWhenUsed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E753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semiHidden/>
    <w:unhideWhenUsed/>
    <w:qFormat/>
    <w:rsid w:val="00DE7536"/>
    <w:pPr>
      <w:outlineLvl w:val="0"/>
    </w:pPr>
    <w:rPr>
      <w:rFonts w:ascii="Trebuchet MS" w:eastAsia="Times New Roman" w:hAnsi="Trebuchet MS" w:cs="Times New Roman"/>
      <w:b/>
      <w:color w:val="E3DED1" w:themeColor="background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DE7536"/>
    <w:rPr>
      <w:rFonts w:ascii="Trebuchet MS" w:eastAsia="Times New Roman" w:hAnsi="Trebuchet MS" w:cs="Times New Roman"/>
      <w:b/>
      <w:color w:val="E3DED1" w:themeColor="background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5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7536"/>
    <w:rPr>
      <w:color w:val="808080"/>
    </w:rPr>
  </w:style>
  <w:style w:type="paragraph" w:customStyle="1" w:styleId="InvitationTitle">
    <w:name w:val="Invitation Title"/>
    <w:basedOn w:val="Normal"/>
    <w:link w:val="InvitationTitleChar"/>
    <w:qFormat/>
    <w:rsid w:val="007E2555"/>
    <w:pPr>
      <w:jc w:val="center"/>
    </w:pPr>
    <w:rPr>
      <w:rFonts w:asciiTheme="majorHAnsi" w:hAnsiTheme="majorHAnsi"/>
      <w:color w:val="D86B77" w:themeColor="accent2" w:themeTint="99"/>
      <w:sz w:val="38"/>
    </w:rPr>
  </w:style>
  <w:style w:type="paragraph" w:customStyle="1" w:styleId="Eventnameinside">
    <w:name w:val="Event name (inside)"/>
    <w:basedOn w:val="Normal"/>
    <w:link w:val="EventnameinsideChar"/>
    <w:qFormat/>
    <w:rsid w:val="007048D5"/>
    <w:pPr>
      <w:jc w:val="right"/>
    </w:pPr>
    <w:rPr>
      <w:rFonts w:asciiTheme="majorHAnsi" w:hAnsiTheme="majorHAnsi" w:cs="Arial"/>
      <w:b/>
      <w:color w:val="D86B77" w:themeColor="accent2" w:themeTint="99"/>
      <w:sz w:val="28"/>
      <w:szCs w:val="18"/>
    </w:rPr>
  </w:style>
  <w:style w:type="paragraph" w:customStyle="1" w:styleId="Titleofeventdetails">
    <w:name w:val="Title of event details"/>
    <w:basedOn w:val="Normal"/>
    <w:link w:val="TitleofeventdetailsChar"/>
    <w:qFormat/>
    <w:rsid w:val="00CA4974"/>
    <w:pPr>
      <w:spacing w:after="60"/>
      <w:contextualSpacing/>
      <w:jc w:val="right"/>
    </w:pPr>
    <w:rPr>
      <w:rFonts w:eastAsiaTheme="majorEastAsia" w:cstheme="majorBidi"/>
      <w:b/>
      <w:color w:val="4DA4D8" w:themeColor="accent3" w:themeTint="99"/>
      <w:spacing w:val="5"/>
      <w:kern w:val="28"/>
      <w:sz w:val="28"/>
      <w:szCs w:val="28"/>
      <w:lang w:bidi="en-US"/>
    </w:rPr>
  </w:style>
  <w:style w:type="paragraph" w:customStyle="1" w:styleId="Eventdetails">
    <w:name w:val="Event details"/>
    <w:basedOn w:val="Normal"/>
    <w:link w:val="EventdetailsChar"/>
    <w:qFormat/>
    <w:rsid w:val="00CA4974"/>
    <w:pPr>
      <w:spacing w:after="120"/>
      <w:contextualSpacing/>
      <w:jc w:val="right"/>
    </w:pPr>
    <w:rPr>
      <w:rFonts w:eastAsiaTheme="majorEastAsia" w:cs="Arial"/>
      <w:color w:val="4DA4D8" w:themeColor="accent3" w:themeTint="99"/>
      <w:spacing w:val="5"/>
      <w:kern w:val="28"/>
      <w:sz w:val="18"/>
      <w:szCs w:val="52"/>
      <w:lang w:bidi="en-US"/>
    </w:rPr>
  </w:style>
  <w:style w:type="character" w:customStyle="1" w:styleId="InvitationTitleChar">
    <w:name w:val="Invitation Title Char"/>
    <w:basedOn w:val="DefaultParagraphFont"/>
    <w:link w:val="InvitationTitle"/>
    <w:rsid w:val="007E2555"/>
    <w:rPr>
      <w:rFonts w:asciiTheme="majorHAnsi" w:hAnsiTheme="majorHAnsi"/>
      <w:color w:val="D86B77" w:themeColor="accent2" w:themeTint="99"/>
      <w:sz w:val="38"/>
    </w:rPr>
  </w:style>
  <w:style w:type="character" w:customStyle="1" w:styleId="EventnameinsideChar">
    <w:name w:val="Event name (inside) Char"/>
    <w:basedOn w:val="DefaultParagraphFont"/>
    <w:link w:val="Eventnameinside"/>
    <w:rsid w:val="007048D5"/>
    <w:rPr>
      <w:rFonts w:asciiTheme="majorHAnsi" w:hAnsiTheme="majorHAnsi" w:cs="Arial"/>
      <w:b/>
      <w:color w:val="D86B77" w:themeColor="accent2" w:themeTint="99"/>
      <w:sz w:val="28"/>
      <w:szCs w:val="18"/>
    </w:rPr>
  </w:style>
  <w:style w:type="character" w:customStyle="1" w:styleId="TitleofeventdetailsChar">
    <w:name w:val="Title of event details Char"/>
    <w:basedOn w:val="DefaultParagraphFont"/>
    <w:link w:val="Titleofeventdetails"/>
    <w:rsid w:val="00CA4974"/>
    <w:rPr>
      <w:rFonts w:eastAsiaTheme="majorEastAsia" w:cstheme="majorBidi"/>
      <w:b/>
      <w:color w:val="4DA4D8" w:themeColor="accent3" w:themeTint="99"/>
      <w:spacing w:val="5"/>
      <w:kern w:val="28"/>
      <w:sz w:val="28"/>
      <w:szCs w:val="28"/>
      <w:lang w:bidi="en-US"/>
    </w:rPr>
  </w:style>
  <w:style w:type="character" w:customStyle="1" w:styleId="EventdetailsChar">
    <w:name w:val="Event details Char"/>
    <w:basedOn w:val="DefaultParagraphFont"/>
    <w:link w:val="Eventdetails"/>
    <w:rsid w:val="00CA4974"/>
    <w:rPr>
      <w:rFonts w:eastAsiaTheme="majorEastAsia" w:cs="Arial"/>
      <w:color w:val="4DA4D8" w:themeColor="accent3" w:themeTint="99"/>
      <w:spacing w:val="5"/>
      <w:kern w:val="28"/>
      <w:sz w:val="18"/>
      <w:szCs w:val="5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SummerSantaInvi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3D35CC479C481A9061C15DCCAAA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D5F1C-842D-4975-A98D-54277D82098B}"/>
      </w:docPartPr>
      <w:docPartBody>
        <w:p w:rsidR="00000000" w:rsidRDefault="003A3181">
          <w:pPr>
            <w:pStyle w:val="D53D35CC479C481A9061C15DCCAAA831"/>
          </w:pPr>
          <w:r w:rsidRPr="00753247">
            <w:t>You’re Invited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181"/>
    <w:rsid w:val="003A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3D35CC479C481A9061C15DCCAAA831">
    <w:name w:val="D53D35CC479C481A9061C15DCCAAA831"/>
  </w:style>
  <w:style w:type="paragraph" w:customStyle="1" w:styleId="D27C948A0EE047CEAF0B9F789163E18C">
    <w:name w:val="D27C948A0EE047CEAF0B9F789163E18C"/>
  </w:style>
  <w:style w:type="paragraph" w:customStyle="1" w:styleId="F4267B37472645AF8FCBAB5FA1E95E49">
    <w:name w:val="F4267B37472645AF8FCBAB5FA1E95E49"/>
  </w:style>
  <w:style w:type="paragraph" w:customStyle="1" w:styleId="E1D7FFE6DD3A4092B82DE123AFD3EA15">
    <w:name w:val="E1D7FFE6DD3A4092B82DE123AFD3EA15"/>
  </w:style>
  <w:style w:type="paragraph" w:customStyle="1" w:styleId="5531633B4255447EBDAF5A0753058336">
    <w:name w:val="5531633B4255447EBDAF5A0753058336"/>
  </w:style>
  <w:style w:type="paragraph" w:customStyle="1" w:styleId="92EBB1868D794DA280797D4B95C24EFA">
    <w:name w:val="92EBB1868D794DA280797D4B95C24EFA"/>
  </w:style>
  <w:style w:type="paragraph" w:customStyle="1" w:styleId="91CC2B5D587A40C4B07CB1559A26B60A">
    <w:name w:val="91CC2B5D587A40C4B07CB1559A26B60A"/>
  </w:style>
  <w:style w:type="paragraph" w:customStyle="1" w:styleId="8E32F11438C5440BA91A96D25A1EAAA4">
    <w:name w:val="8E32F11438C5440BA91A96D25A1EAAA4"/>
  </w:style>
  <w:style w:type="paragraph" w:customStyle="1" w:styleId="BC7E109DBD9C435F949A6C09D08FE05A">
    <w:name w:val="BC7E109DBD9C435F949A6C09D08FE05A"/>
  </w:style>
  <w:style w:type="paragraph" w:customStyle="1" w:styleId="964412B99872440B837CDCEE6D9132A0">
    <w:name w:val="964412B99872440B837CDCEE6D9132A0"/>
  </w:style>
  <w:style w:type="paragraph" w:customStyle="1" w:styleId="2CF2EDF6733C4BF0BC16114C7A9F5762">
    <w:name w:val="2CF2EDF6733C4BF0BC16114C7A9F5762"/>
  </w:style>
  <w:style w:type="paragraph" w:customStyle="1" w:styleId="C1A2DE594DE64C2BAB37F51EBB226E7E">
    <w:name w:val="C1A2DE594DE64C2BAB37F51EBB226E7E"/>
  </w:style>
  <w:style w:type="paragraph" w:customStyle="1" w:styleId="E4F0CAC167F04F028EF1229263BB8B81">
    <w:name w:val="E4F0CAC167F04F028EF1229263BB8B81"/>
  </w:style>
  <w:style w:type="paragraph" w:customStyle="1" w:styleId="D0CE7F6E9A21488F9F94463E398F2671">
    <w:name w:val="D0CE7F6E9A21488F9F94463E398F2671"/>
  </w:style>
  <w:style w:type="paragraph" w:customStyle="1" w:styleId="6B9F3473B1524F538C9C96CB160D5166">
    <w:name w:val="6B9F3473B1524F538C9C96CB160D5166"/>
  </w:style>
  <w:style w:type="paragraph" w:customStyle="1" w:styleId="791D35CEF16344938C746DFD39E3D306">
    <w:name w:val="791D35CEF16344938C746DFD39E3D3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3D35CC479C481A9061C15DCCAAA831">
    <w:name w:val="D53D35CC479C481A9061C15DCCAAA831"/>
  </w:style>
  <w:style w:type="paragraph" w:customStyle="1" w:styleId="D27C948A0EE047CEAF0B9F789163E18C">
    <w:name w:val="D27C948A0EE047CEAF0B9F789163E18C"/>
  </w:style>
  <w:style w:type="paragraph" w:customStyle="1" w:styleId="F4267B37472645AF8FCBAB5FA1E95E49">
    <w:name w:val="F4267B37472645AF8FCBAB5FA1E95E49"/>
  </w:style>
  <w:style w:type="paragraph" w:customStyle="1" w:styleId="E1D7FFE6DD3A4092B82DE123AFD3EA15">
    <w:name w:val="E1D7FFE6DD3A4092B82DE123AFD3EA15"/>
  </w:style>
  <w:style w:type="paragraph" w:customStyle="1" w:styleId="5531633B4255447EBDAF5A0753058336">
    <w:name w:val="5531633B4255447EBDAF5A0753058336"/>
  </w:style>
  <w:style w:type="paragraph" w:customStyle="1" w:styleId="92EBB1868D794DA280797D4B95C24EFA">
    <w:name w:val="92EBB1868D794DA280797D4B95C24EFA"/>
  </w:style>
  <w:style w:type="paragraph" w:customStyle="1" w:styleId="91CC2B5D587A40C4B07CB1559A26B60A">
    <w:name w:val="91CC2B5D587A40C4B07CB1559A26B60A"/>
  </w:style>
  <w:style w:type="paragraph" w:customStyle="1" w:styleId="8E32F11438C5440BA91A96D25A1EAAA4">
    <w:name w:val="8E32F11438C5440BA91A96D25A1EAAA4"/>
  </w:style>
  <w:style w:type="paragraph" w:customStyle="1" w:styleId="BC7E109DBD9C435F949A6C09D08FE05A">
    <w:name w:val="BC7E109DBD9C435F949A6C09D08FE05A"/>
  </w:style>
  <w:style w:type="paragraph" w:customStyle="1" w:styleId="964412B99872440B837CDCEE6D9132A0">
    <w:name w:val="964412B99872440B837CDCEE6D9132A0"/>
  </w:style>
  <w:style w:type="paragraph" w:customStyle="1" w:styleId="2CF2EDF6733C4BF0BC16114C7A9F5762">
    <w:name w:val="2CF2EDF6733C4BF0BC16114C7A9F5762"/>
  </w:style>
  <w:style w:type="paragraph" w:customStyle="1" w:styleId="C1A2DE594DE64C2BAB37F51EBB226E7E">
    <w:name w:val="C1A2DE594DE64C2BAB37F51EBB226E7E"/>
  </w:style>
  <w:style w:type="paragraph" w:customStyle="1" w:styleId="E4F0CAC167F04F028EF1229263BB8B81">
    <w:name w:val="E4F0CAC167F04F028EF1229263BB8B81"/>
  </w:style>
  <w:style w:type="paragraph" w:customStyle="1" w:styleId="D0CE7F6E9A21488F9F94463E398F2671">
    <w:name w:val="D0CE7F6E9A21488F9F94463E398F2671"/>
  </w:style>
  <w:style w:type="paragraph" w:customStyle="1" w:styleId="6B9F3473B1524F538C9C96CB160D5166">
    <w:name w:val="6B9F3473B1524F538C9C96CB160D5166"/>
  </w:style>
  <w:style w:type="paragraph" w:customStyle="1" w:styleId="791D35CEF16344938C746DFD39E3D306">
    <w:name w:val="791D35CEF16344938C746DFD39E3D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Flo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2811B-08EB-4827-9C81-48A8C58FE8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ADB944-16A0-4A9D-8791-5F1AE7045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SummerSantaInvitation</Template>
  <TotalTime>151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Party invitation (Summer Santa design)</vt:lpstr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Party invitation (Summer Santa design)</dc:title>
  <dc:creator>MANILYN B.. RAMIREZ</dc:creator>
  <cp:lastModifiedBy>MANILYN B.. RAMIREZ</cp:lastModifiedBy>
  <cp:revision>1</cp:revision>
  <cp:lastPrinted>2009-04-03T16:56:00Z</cp:lastPrinted>
  <dcterms:created xsi:type="dcterms:W3CDTF">2016-12-08T03:06:00Z</dcterms:created>
  <dcterms:modified xsi:type="dcterms:W3CDTF">2016-12-08T05:40:00Z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TC103561601033</vt:lpwstr>
  </property>
</Properties>
</file>