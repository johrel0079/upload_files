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3F" w:rsidRDefault="00E23CC7" w:rsidP="00E23CC7">
      <w:pPr>
        <w:pStyle w:val="GraphicAnchor"/>
      </w:pPr>
      <w:r>
        <w:rPr>
          <w:noProof/>
        </w:rPr>
        <w:drawing>
          <wp:anchor distT="0" distB="0" distL="114300" distR="114300" simplePos="0" relativeHeight="251658240" behindDoc="1" locked="1" layoutInCell="1" allowOverlap="0" wp14:anchorId="22667828" wp14:editId="478BA7D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58400" cy="7772400"/>
            <wp:effectExtent l="0" t="0" r="0" b="0"/>
            <wp:wrapNone/>
            <wp:docPr id="1" name="Picture 1" descr="painted image of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ptism Invitation.pn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655" w:type="dxa"/>
        <w:tblInd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E23CC7" w:rsidTr="00B75B30">
        <w:trPr>
          <w:trHeight w:val="1010"/>
        </w:trPr>
        <w:tc>
          <w:tcPr>
            <w:tcW w:w="7655" w:type="dxa"/>
          </w:tcPr>
          <w:p w:rsidR="00E23CC7" w:rsidRDefault="00E23CC7" w:rsidP="00E23CC7"/>
        </w:tc>
      </w:tr>
      <w:tr w:rsidR="00E23CC7" w:rsidTr="00B75B30">
        <w:tc>
          <w:tcPr>
            <w:tcW w:w="7655" w:type="dxa"/>
          </w:tcPr>
          <w:p w:rsidR="00E23CC7" w:rsidRDefault="00210B82" w:rsidP="00D1614A">
            <w:pPr>
              <w:pStyle w:val="Heading2"/>
            </w:pPr>
            <w:sdt>
              <w:sdtPr>
                <w:id w:val="-1213114289"/>
                <w:placeholder>
                  <w:docPart w:val="7703806467214E8F9DD7F321775B5E34"/>
                </w:placeholder>
                <w:temporary/>
                <w:showingPlcHdr/>
                <w15:appearance w15:val="hidden"/>
              </w:sdtPr>
              <w:sdtEndPr/>
              <w:sdtContent>
                <w:r w:rsidR="00D1614A">
                  <w:t>YOU ARE INVITED TO THE</w:t>
                </w:r>
              </w:sdtContent>
            </w:sdt>
          </w:p>
        </w:tc>
      </w:tr>
      <w:tr w:rsidR="00E23CC7" w:rsidTr="00B75B30">
        <w:trPr>
          <w:trHeight w:val="1396"/>
        </w:trPr>
        <w:tc>
          <w:tcPr>
            <w:tcW w:w="7655" w:type="dxa"/>
          </w:tcPr>
          <w:p w:rsidR="00E23CC7" w:rsidRPr="0010124C" w:rsidRDefault="00210B82" w:rsidP="00BB15CB">
            <w:pPr>
              <w:pStyle w:val="Heading1"/>
            </w:pPr>
            <w:sdt>
              <w:sdtPr>
                <w:id w:val="-1059093599"/>
                <w:placeholder>
                  <w:docPart w:val="5EA34F2652E949BC88367891DF0A0CD6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Baptism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Default="00210B82" w:rsidP="00BB15CB">
            <w:pPr>
              <w:pStyle w:val="Heading2"/>
            </w:pPr>
            <w:sdt>
              <w:sdtPr>
                <w:id w:val="27926018"/>
                <w:placeholder>
                  <w:docPart w:val="9652458D66474C4F83F3EC64BDDC5665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OF</w:t>
                </w:r>
              </w:sdtContent>
            </w:sdt>
          </w:p>
        </w:tc>
      </w:tr>
      <w:bookmarkStart w:id="0" w:name="_GoBack"/>
      <w:tr w:rsidR="00E23CC7" w:rsidTr="00D1614A">
        <w:trPr>
          <w:trHeight w:val="5339"/>
        </w:trPr>
        <w:tc>
          <w:tcPr>
            <w:tcW w:w="7655" w:type="dxa"/>
          </w:tcPr>
          <w:p w:rsidR="00E23CC7" w:rsidRDefault="00210B82" w:rsidP="00BB15CB">
            <w:pPr>
              <w:pStyle w:val="Heading1"/>
            </w:pPr>
            <w:sdt>
              <w:sdtPr>
                <w:id w:val="1175543867"/>
                <w:placeholder>
                  <w:docPart w:val="E19FABB5BE6F49EAB6D2298401F4D598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{NAME}</w:t>
                </w:r>
              </w:sdtContent>
            </w:sdt>
          </w:p>
        </w:tc>
      </w:tr>
      <w:bookmarkEnd w:id="0"/>
      <w:tr w:rsidR="00E23CC7" w:rsidTr="00B75B30">
        <w:trPr>
          <w:trHeight w:val="1132"/>
        </w:trPr>
        <w:tc>
          <w:tcPr>
            <w:tcW w:w="7655" w:type="dxa"/>
          </w:tcPr>
          <w:p w:rsidR="00E23CC7" w:rsidRDefault="00210B82" w:rsidP="00BB15CB">
            <w:pPr>
              <w:pStyle w:val="Heading2"/>
            </w:pPr>
            <w:sdt>
              <w:sdtPr>
                <w:id w:val="1926915598"/>
                <w:placeholder>
                  <w:docPart w:val="505D5531D05D48058425BC96506A0EEF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DATE</w:t>
                </w:r>
              </w:sdtContent>
            </w:sdt>
            <w:r w:rsidR="00BB15CB">
              <w:t xml:space="preserve"> </w:t>
            </w:r>
            <w:r w:rsidR="00E23CC7">
              <w:t xml:space="preserve">• </w:t>
            </w:r>
            <w:sdt>
              <w:sdtPr>
                <w:id w:val="-952164513"/>
                <w:placeholder>
                  <w:docPart w:val="DB1B0CB4390B40EDA840325CF448583C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TIME</w:t>
                </w:r>
              </w:sdtContent>
            </w:sdt>
            <w:r w:rsidR="00E23CC7">
              <w:t xml:space="preserve"> • </w:t>
            </w:r>
            <w:sdt>
              <w:sdtPr>
                <w:id w:val="1315534778"/>
                <w:placeholder>
                  <w:docPart w:val="0AE35972EACA46F4B95F28F742AC6D4C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PLACE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Default="00210B82" w:rsidP="00BB15CB">
            <w:pPr>
              <w:pStyle w:val="Heading3"/>
            </w:pPr>
            <w:sdt>
              <w:sdtPr>
                <w:id w:val="-800612703"/>
                <w:placeholder>
                  <w:docPart w:val="B004E02F96D44EAA904BAB4BE0CFAE27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LET US KNOW IF YOU’LL COME!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Pr="00BB15CB" w:rsidRDefault="00210B82" w:rsidP="00BB15CB">
            <w:pPr>
              <w:pStyle w:val="Heading3"/>
            </w:pPr>
            <w:sdt>
              <w:sdtPr>
                <w:id w:val="2145462025"/>
                <w:placeholder>
                  <w:docPart w:val="0A05F0FF7CD44F26A8B4A3BED593C06D"/>
                </w:placeholder>
                <w:temporary/>
                <w:showingPlcHdr/>
                <w15:appearance w15:val="hidden"/>
              </w:sdtPr>
              <w:sdtEndPr/>
              <w:sdtContent>
                <w:r w:rsidR="00BB15CB" w:rsidRPr="00BB15CB">
                  <w:t>RSVP at</w:t>
                </w:r>
              </w:sdtContent>
            </w:sdt>
            <w:r w:rsidR="00D1614A" w:rsidRPr="00BB15CB">
              <w:t xml:space="preserve"> </w:t>
            </w:r>
            <w:sdt>
              <w:sdtPr>
                <w:id w:val="-619605619"/>
                <w:placeholder>
                  <w:docPart w:val="F1E64EDA5C8640A6882AF0B460663F03"/>
                </w:placeholder>
                <w:temporary/>
                <w:showingPlcHdr/>
                <w15:appearance w15:val="hidden"/>
              </w:sdtPr>
              <w:sdtEndPr/>
              <w:sdtContent>
                <w:r w:rsidR="00BB15CB" w:rsidRPr="00BB15CB">
                  <w:t>{Phone number}</w:t>
                </w:r>
              </w:sdtContent>
            </w:sdt>
          </w:p>
        </w:tc>
      </w:tr>
    </w:tbl>
    <w:p w:rsidR="00E23CC7" w:rsidRDefault="00E23CC7"/>
    <w:sectPr w:rsidR="00E23CC7" w:rsidSect="00E23CC7">
      <w:pgSz w:w="15840" w:h="12240" w:orient="landscape" w:code="1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82" w:rsidRDefault="00210B82" w:rsidP="00E07D8E">
      <w:r>
        <w:separator/>
      </w:r>
    </w:p>
  </w:endnote>
  <w:endnote w:type="continuationSeparator" w:id="0">
    <w:p w:rsidR="00210B82" w:rsidRDefault="00210B82" w:rsidP="00E0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82" w:rsidRDefault="00210B82" w:rsidP="00E07D8E">
      <w:r>
        <w:separator/>
      </w:r>
    </w:p>
  </w:footnote>
  <w:footnote w:type="continuationSeparator" w:id="0">
    <w:p w:rsidR="00210B82" w:rsidRDefault="00210B82" w:rsidP="00E0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BE"/>
    <w:rsid w:val="00044F98"/>
    <w:rsid w:val="0010124C"/>
    <w:rsid w:val="00210B82"/>
    <w:rsid w:val="0032307D"/>
    <w:rsid w:val="003B153F"/>
    <w:rsid w:val="00577614"/>
    <w:rsid w:val="005D79DB"/>
    <w:rsid w:val="006C60E6"/>
    <w:rsid w:val="00A71426"/>
    <w:rsid w:val="00AA2365"/>
    <w:rsid w:val="00AD72BE"/>
    <w:rsid w:val="00B75B30"/>
    <w:rsid w:val="00BB15CB"/>
    <w:rsid w:val="00D1614A"/>
    <w:rsid w:val="00DC5501"/>
    <w:rsid w:val="00E07D8E"/>
    <w:rsid w:val="00E173B9"/>
    <w:rsid w:val="00E23CC7"/>
    <w:rsid w:val="00E32747"/>
    <w:rsid w:val="00EC2981"/>
    <w:rsid w:val="00E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6F2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77614"/>
    <w:pPr>
      <w:jc w:val="center"/>
    </w:pPr>
  </w:style>
  <w:style w:type="paragraph" w:styleId="Heading1">
    <w:name w:val="heading 1"/>
    <w:basedOn w:val="Normal"/>
    <w:next w:val="Normal"/>
    <w:link w:val="Heading1Char"/>
    <w:uiPriority w:val="1"/>
    <w:qFormat/>
    <w:rsid w:val="00B75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B75B30"/>
    <w:pPr>
      <w:keepNext/>
      <w:keepLines/>
      <w:spacing w:before="40"/>
      <w:outlineLvl w:val="1"/>
    </w:pPr>
    <w:rPr>
      <w:rFonts w:eastAsiaTheme="majorEastAsia" w:cstheme="majorBidi"/>
      <w:color w:val="736357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B75B30"/>
    <w:pPr>
      <w:keepNext/>
      <w:keepLines/>
      <w:spacing w:before="40"/>
      <w:outlineLvl w:val="2"/>
    </w:pPr>
    <w:rPr>
      <w:rFonts w:eastAsiaTheme="majorEastAsia" w:cstheme="majorBidi"/>
      <w:color w:val="3FA3A8" w:themeColor="accent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qFormat/>
    <w:rsid w:val="00E23CC7"/>
  </w:style>
  <w:style w:type="paragraph" w:styleId="BalloonText">
    <w:name w:val="Balloon Text"/>
    <w:basedOn w:val="Normal"/>
    <w:link w:val="BalloonTextChar"/>
    <w:uiPriority w:val="99"/>
    <w:semiHidden/>
    <w:rsid w:val="00E23C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1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2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577614"/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577614"/>
    <w:rPr>
      <w:rFonts w:eastAsiaTheme="majorEastAsia" w:cstheme="majorBidi"/>
      <w:color w:val="73635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577614"/>
    <w:rPr>
      <w:rFonts w:eastAsiaTheme="majorEastAsia" w:cstheme="majorBidi"/>
      <w:color w:val="3FA3A8" w:themeColor="accent2"/>
      <w:sz w:val="36"/>
    </w:rPr>
  </w:style>
  <w:style w:type="character" w:styleId="PlaceholderText">
    <w:name w:val="Placeholder Text"/>
    <w:basedOn w:val="DefaultParagraphFont"/>
    <w:uiPriority w:val="99"/>
    <w:semiHidden/>
    <w:rsid w:val="00D1614A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D8E"/>
  </w:style>
  <w:style w:type="paragraph" w:styleId="Footer">
    <w:name w:val="footer"/>
    <w:basedOn w:val="Normal"/>
    <w:link w:val="FooterCh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aptism%20invi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03806467214E8F9DD7F321775B5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7E99B-DE4D-43CD-9DBC-606488BA449F}"/>
      </w:docPartPr>
      <w:docPartBody>
        <w:p w:rsidR="00000000" w:rsidRDefault="00CA7694">
          <w:pPr>
            <w:pStyle w:val="7703806467214E8F9DD7F321775B5E34"/>
          </w:pPr>
          <w:r>
            <w:t>YOU ARE INVITED TO THE</w:t>
          </w:r>
        </w:p>
      </w:docPartBody>
    </w:docPart>
    <w:docPart>
      <w:docPartPr>
        <w:name w:val="5EA34F2652E949BC88367891DF0A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D9A1-A075-4A87-B6D8-7F6A598D9128}"/>
      </w:docPartPr>
      <w:docPartBody>
        <w:p w:rsidR="00000000" w:rsidRDefault="00CA7694">
          <w:pPr>
            <w:pStyle w:val="5EA34F2652E949BC88367891DF0A0CD6"/>
          </w:pPr>
          <w:r>
            <w:t>Baptism</w:t>
          </w:r>
        </w:p>
      </w:docPartBody>
    </w:docPart>
    <w:docPart>
      <w:docPartPr>
        <w:name w:val="9652458D66474C4F83F3EC64BDDC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E7D5B-4AC9-46AA-8B2C-EC56419E6E98}"/>
      </w:docPartPr>
      <w:docPartBody>
        <w:p w:rsidR="00000000" w:rsidRDefault="00CA7694">
          <w:pPr>
            <w:pStyle w:val="9652458D66474C4F83F3EC64BDDC5665"/>
          </w:pPr>
          <w:r>
            <w:t>OF</w:t>
          </w:r>
        </w:p>
      </w:docPartBody>
    </w:docPart>
    <w:docPart>
      <w:docPartPr>
        <w:name w:val="E19FABB5BE6F49EAB6D2298401F4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B4C68-CAA8-4B2B-833D-4622DEB07BC7}"/>
      </w:docPartPr>
      <w:docPartBody>
        <w:p w:rsidR="00000000" w:rsidRDefault="00CA7694">
          <w:pPr>
            <w:pStyle w:val="E19FABB5BE6F49EAB6D2298401F4D598"/>
          </w:pPr>
          <w:r>
            <w:t>{NAME}</w:t>
          </w:r>
        </w:p>
      </w:docPartBody>
    </w:docPart>
    <w:docPart>
      <w:docPartPr>
        <w:name w:val="505D5531D05D48058425BC96506A0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088C5-2CAF-4718-8053-2BE3A50F5B40}"/>
      </w:docPartPr>
      <w:docPartBody>
        <w:p w:rsidR="00000000" w:rsidRDefault="00CA7694">
          <w:pPr>
            <w:pStyle w:val="505D5531D05D48058425BC96506A0EEF"/>
          </w:pPr>
          <w:r>
            <w:t>DATE</w:t>
          </w:r>
        </w:p>
      </w:docPartBody>
    </w:docPart>
    <w:docPart>
      <w:docPartPr>
        <w:name w:val="DB1B0CB4390B40EDA840325CF4485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5B81-F03E-4F3D-B400-901D23166695}"/>
      </w:docPartPr>
      <w:docPartBody>
        <w:p w:rsidR="00000000" w:rsidRDefault="00CA7694">
          <w:pPr>
            <w:pStyle w:val="DB1B0CB4390B40EDA840325CF448583C"/>
          </w:pPr>
          <w:r>
            <w:t>TIME</w:t>
          </w:r>
        </w:p>
      </w:docPartBody>
    </w:docPart>
    <w:docPart>
      <w:docPartPr>
        <w:name w:val="0AE35972EACA46F4B95F28F742AC6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8C7CC-6B26-4D58-8043-0CCB743D0E83}"/>
      </w:docPartPr>
      <w:docPartBody>
        <w:p w:rsidR="00000000" w:rsidRDefault="00CA7694">
          <w:pPr>
            <w:pStyle w:val="0AE35972EACA46F4B95F28F742AC6D4C"/>
          </w:pPr>
          <w:r>
            <w:t>PLACE</w:t>
          </w:r>
        </w:p>
      </w:docPartBody>
    </w:docPart>
    <w:docPart>
      <w:docPartPr>
        <w:name w:val="B004E02F96D44EAA904BAB4BE0CFA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69152-EC97-4A24-A544-446DA1E77BD2}"/>
      </w:docPartPr>
      <w:docPartBody>
        <w:p w:rsidR="00000000" w:rsidRDefault="00CA7694">
          <w:pPr>
            <w:pStyle w:val="B004E02F96D44EAA904BAB4BE0CFAE27"/>
          </w:pPr>
          <w:r>
            <w:t>LET US KNOW IF YOU’LL COME!</w:t>
          </w:r>
        </w:p>
      </w:docPartBody>
    </w:docPart>
    <w:docPart>
      <w:docPartPr>
        <w:name w:val="0A05F0FF7CD44F26A8B4A3BED593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45638-0B5F-481B-9602-6263CFFD6269}"/>
      </w:docPartPr>
      <w:docPartBody>
        <w:p w:rsidR="00000000" w:rsidRDefault="00CA7694">
          <w:pPr>
            <w:pStyle w:val="0A05F0FF7CD44F26A8B4A3BED593C06D"/>
          </w:pPr>
          <w:r w:rsidRPr="00BB15CB">
            <w:t>RSVP at</w:t>
          </w:r>
        </w:p>
      </w:docPartBody>
    </w:docPart>
    <w:docPart>
      <w:docPartPr>
        <w:name w:val="F1E64EDA5C8640A6882AF0B46066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968C9-5C6F-41EB-B4BB-F744693622E1}"/>
      </w:docPartPr>
      <w:docPartBody>
        <w:p w:rsidR="00000000" w:rsidRDefault="00CA7694">
          <w:pPr>
            <w:pStyle w:val="F1E64EDA5C8640A6882AF0B460663F03"/>
          </w:pPr>
          <w:r w:rsidRPr="00BB15CB">
            <w:t>{Phone number}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94"/>
    <w:rsid w:val="00C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03806467214E8F9DD7F321775B5E34">
    <w:name w:val="7703806467214E8F9DD7F321775B5E34"/>
  </w:style>
  <w:style w:type="paragraph" w:customStyle="1" w:styleId="5EA34F2652E949BC88367891DF0A0CD6">
    <w:name w:val="5EA34F2652E949BC88367891DF0A0CD6"/>
  </w:style>
  <w:style w:type="paragraph" w:customStyle="1" w:styleId="9652458D66474C4F83F3EC64BDDC5665">
    <w:name w:val="9652458D66474C4F83F3EC64BDDC5665"/>
  </w:style>
  <w:style w:type="paragraph" w:customStyle="1" w:styleId="E19FABB5BE6F49EAB6D2298401F4D598">
    <w:name w:val="E19FABB5BE6F49EAB6D2298401F4D598"/>
  </w:style>
  <w:style w:type="paragraph" w:customStyle="1" w:styleId="505D5531D05D48058425BC96506A0EEF">
    <w:name w:val="505D5531D05D48058425BC96506A0EEF"/>
  </w:style>
  <w:style w:type="paragraph" w:customStyle="1" w:styleId="DB1B0CB4390B40EDA840325CF448583C">
    <w:name w:val="DB1B0CB4390B40EDA840325CF448583C"/>
  </w:style>
  <w:style w:type="paragraph" w:customStyle="1" w:styleId="0AE35972EACA46F4B95F28F742AC6D4C">
    <w:name w:val="0AE35972EACA46F4B95F28F742AC6D4C"/>
  </w:style>
  <w:style w:type="paragraph" w:customStyle="1" w:styleId="B004E02F96D44EAA904BAB4BE0CFAE27">
    <w:name w:val="B004E02F96D44EAA904BAB4BE0CFAE27"/>
  </w:style>
  <w:style w:type="paragraph" w:customStyle="1" w:styleId="0A05F0FF7CD44F26A8B4A3BED593C06D">
    <w:name w:val="0A05F0FF7CD44F26A8B4A3BED593C06D"/>
  </w:style>
  <w:style w:type="paragraph" w:customStyle="1" w:styleId="F1E64EDA5C8640A6882AF0B460663F03">
    <w:name w:val="F1E64EDA5C8640A6882AF0B460663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aptism Card">
  <a:themeElements>
    <a:clrScheme name="Baptism Card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36357"/>
      </a:accent1>
      <a:accent2>
        <a:srgbClr val="3FA3A8"/>
      </a:accent2>
      <a:accent3>
        <a:srgbClr val="9683AF"/>
      </a:accent3>
      <a:accent4>
        <a:srgbClr val="F3EFD2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7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ptism Card" id="{3AEC46AB-3399-984C-A5CD-9226A46C45CE}" vid="{B571ACDD-C90F-3F4E-88B4-C99F316706A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5841C-F53D-4083-85C5-A817F271C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50EA8-563A-497D-AD43-7C767617EF8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7420B89-ECCE-44D0-8232-4DD7A99AF9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Baptism invitation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2019-11-19T07:12:00Z</dcterms:created>
  <dcterms:modified xsi:type="dcterms:W3CDTF">2019-11-19T07:20:00Z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