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4EC" w:rsidRDefault="00F234EC" w:rsidP="00F234EC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1" locked="1" layoutInCell="1" allowOverlap="0" wp14:anchorId="570404E9" wp14:editId="22FC0120">
                <wp:simplePos x="0" y="0"/>
                <wp:positionH relativeFrom="column">
                  <wp:posOffset>75565</wp:posOffset>
                </wp:positionH>
                <wp:positionV relativeFrom="paragraph">
                  <wp:posOffset>342900</wp:posOffset>
                </wp:positionV>
                <wp:extent cx="7159625" cy="9418320"/>
                <wp:effectExtent l="0" t="0" r="3175" b="0"/>
                <wp:wrapNone/>
                <wp:docPr id="3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625" cy="9418320"/>
                          <a:chOff x="0" y="0"/>
                          <a:chExt cx="7161530" cy="9413875"/>
                        </a:xfrm>
                      </wpg:grpSpPr>
                      <pic:pic xmlns:pic="http://schemas.openxmlformats.org/drawingml/2006/picture">
                        <pic:nvPicPr>
                          <pic:cNvPr id="10" name="Picture 10" descr="Abstract flower pattern">
                            <a:extLst>
                              <a:ext uri="{FF2B5EF4-FFF2-40B4-BE49-F238E27FC236}">
                                <a16:creationId xmlns:a16="http://schemas.microsoft.com/office/drawing/2014/main" id="{15A5362F-F24E-4A10-968E-E3033F633D4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381625" y="0"/>
                            <a:ext cx="1358900" cy="1991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 descr="Abstract flower pattern">
                            <a:extLst>
                              <a:ext uri="{FF2B5EF4-FFF2-40B4-BE49-F238E27FC236}">
                                <a16:creationId xmlns:a16="http://schemas.microsoft.com/office/drawing/2014/main" id="{D92FEDA8-9995-4A04-ABFF-0D27153C5C4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6210300" y="304800"/>
                            <a:ext cx="951230" cy="1452245"/>
                          </a:xfrm>
                          <a:custGeom>
                            <a:avLst/>
                            <a:gdLst>
                              <a:gd name="connsiteX0" fmla="*/ 0 w 658203"/>
                              <a:gd name="connsiteY0" fmla="*/ 0 h 1004866"/>
                              <a:gd name="connsiteX1" fmla="*/ 658203 w 658203"/>
                              <a:gd name="connsiteY1" fmla="*/ 0 h 1004866"/>
                              <a:gd name="connsiteX2" fmla="*/ 658203 w 658203"/>
                              <a:gd name="connsiteY2" fmla="*/ 1004866 h 1004866"/>
                              <a:gd name="connsiteX3" fmla="*/ 0 w 658203"/>
                              <a:gd name="connsiteY3" fmla="*/ 1004866 h 10048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58203" h="1004866">
                                <a:moveTo>
                                  <a:pt x="0" y="0"/>
                                </a:moveTo>
                                <a:lnTo>
                                  <a:pt x="658203" y="0"/>
                                </a:lnTo>
                                <a:lnTo>
                                  <a:pt x="658203" y="1004866"/>
                                </a:lnTo>
                                <a:lnTo>
                                  <a:pt x="0" y="1004866"/>
                                </a:lnTo>
                                <a:close/>
                              </a:path>
                            </a:pathLst>
                          </a:custGeom>
                        </pic:spPr>
                      </pic:pic>
                      <pic:pic xmlns:pic="http://schemas.openxmlformats.org/drawingml/2006/picture">
                        <pic:nvPicPr>
                          <pic:cNvPr id="12" name="Picture 12" descr="Abstract flower pattern">
                            <a:extLst>
                              <a:ext uri="{FF2B5EF4-FFF2-40B4-BE49-F238E27FC236}">
                                <a16:creationId xmlns:a16="http://schemas.microsoft.com/office/drawing/2014/main" id="{57FD9493-283C-4AEC-8EBE-D08C0A54C9B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>
                            <a:off x="0" y="2257425"/>
                            <a:ext cx="1276350" cy="2374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 descr="Abstract flower pattern">
                            <a:extLst>
                              <a:ext uri="{FF2B5EF4-FFF2-40B4-BE49-F238E27FC236}">
                                <a16:creationId xmlns:a16="http://schemas.microsoft.com/office/drawing/2014/main" id="{D9A27DE0-62B7-44AD-B81B-15A90EC7756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381625" y="4791075"/>
                            <a:ext cx="1358900" cy="1991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 descr="Abstract flower pattern">
                            <a:extLst>
                              <a:ext uri="{FF2B5EF4-FFF2-40B4-BE49-F238E27FC236}">
                                <a16:creationId xmlns:a16="http://schemas.microsoft.com/office/drawing/2014/main" id="{3F1AF617-80BA-4FE0-BD2E-F3821FCB4A8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6210300" y="5086350"/>
                            <a:ext cx="951230" cy="1452245"/>
                          </a:xfrm>
                          <a:custGeom>
                            <a:avLst/>
                            <a:gdLst>
                              <a:gd name="connsiteX0" fmla="*/ 0 w 658203"/>
                              <a:gd name="connsiteY0" fmla="*/ 0 h 1004866"/>
                              <a:gd name="connsiteX1" fmla="*/ 658203 w 658203"/>
                              <a:gd name="connsiteY1" fmla="*/ 0 h 1004866"/>
                              <a:gd name="connsiteX2" fmla="*/ 658203 w 658203"/>
                              <a:gd name="connsiteY2" fmla="*/ 1004866 h 1004866"/>
                              <a:gd name="connsiteX3" fmla="*/ 0 w 658203"/>
                              <a:gd name="connsiteY3" fmla="*/ 1004866 h 10048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58203" h="1004866">
                                <a:moveTo>
                                  <a:pt x="0" y="0"/>
                                </a:moveTo>
                                <a:lnTo>
                                  <a:pt x="658203" y="0"/>
                                </a:lnTo>
                                <a:lnTo>
                                  <a:pt x="658203" y="1004866"/>
                                </a:lnTo>
                                <a:lnTo>
                                  <a:pt x="0" y="1004866"/>
                                </a:lnTo>
                                <a:close/>
                              </a:path>
                            </a:pathLst>
                          </a:custGeom>
                        </pic:spPr>
                      </pic:pic>
                      <pic:pic xmlns:pic="http://schemas.openxmlformats.org/drawingml/2006/picture">
                        <pic:nvPicPr>
                          <pic:cNvPr id="19" name="Picture 19" descr="Abstract flower pattern">
                            <a:extLst>
                              <a:ext uri="{FF2B5EF4-FFF2-40B4-BE49-F238E27FC236}">
                                <a16:creationId xmlns:a16="http://schemas.microsoft.com/office/drawing/2014/main" id="{ECDF34C8-B6B7-4F8B-872E-CD55A7175D2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>
                            <a:off x="0" y="7038975"/>
                            <a:ext cx="1276350" cy="2374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2A5FCC" id="Group 3" o:spid="_x0000_s1026" style="position:absolute;margin-left:5.95pt;margin-top:27pt;width:563.75pt;height:741.6pt;z-index:-251667456;mso-width-relative:margin;mso-height-relative:margin" coordsize="71615,941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" o:allowoverlap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alt="Abstract flower pattern" style="position:absolute;left:53816;width:13589;height:199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">
                  <v:imagedata r:id="rId13" o:title="Abstract flower pattern"/>
                  <v:path arrowok="t"/>
                </v:shape>
                <v:shape id="Picture 11" o:spid="_x0000_s1028" type="#_x0000_t75" alt="Abstract flower pattern" style="position:absolute;left:62103;top:3048;width:9512;height:14522;rotation:180;flip:x y;visibility:visible;mso-wrap-style:square" coordsize="658203,1004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" path="m,l658203,r,1004866l,1004866,,xe">
                  <v:imagedata r:id="rId14" o:title="Abstract flower pattern"/>
                  <v:formulas/>
                  <v:path arrowok="t" o:extrusionok="t" o:connecttype="custom" o:connectlocs="0,0;951230,0;951230,1452245;0,1452245" o:connectangles="0,0,0,0"/>
                </v:shape>
                <v:shape id="Picture 12" o:spid="_x0000_s1029" type="#_x0000_t75" alt="Abstract flower pattern" style="position:absolute;top:22574;width:12763;height:23749;rotation:18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">
                  <v:imagedata r:id="rId15" o:title="Abstract flower pattern"/>
                  <v:path arrowok="t"/>
                </v:shape>
                <v:shape id="Picture 17" o:spid="_x0000_s1030" type="#_x0000_t75" alt="Abstract flower pattern" style="position:absolute;left:53816;top:47910;width:13589;height:19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">
                  <v:imagedata r:id="rId13" o:title="Abstract flower pattern"/>
                  <v:path arrowok="t"/>
                </v:shape>
                <v:shape id="Picture 18" o:spid="_x0000_s1031" type="#_x0000_t75" alt="Abstract flower pattern" style="position:absolute;left:62103;top:50863;width:9512;height:14522;rotation:180;flip:x y;visibility:visible;mso-wrap-style:square" coordsize="658203,1004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" path="m,l658203,r,1004866l,1004866,,xe">
                  <v:imagedata r:id="rId14" o:title="Abstract flower pattern"/>
                  <v:formulas/>
                  <v:path arrowok="t" o:extrusionok="t" o:connecttype="custom" o:connectlocs="0,0;951230,0;951230,1452245;0,1452245" o:connectangles="0,0,0,0"/>
                </v:shape>
                <v:shape id="Picture 19" o:spid="_x0000_s1032" type="#_x0000_t75" alt="Abstract flower pattern" style="position:absolute;top:70389;width:12763;height:23749;rotation:18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">
                  <v:imagedata r:id="rId15" o:title="Abstract flower pattern"/>
                  <v:path arrowok="t"/>
                </v:shape>
                <w10:anchorlock/>
              </v:group>
            </w:pict>
          </mc:Fallback>
        </mc:AlternateContent>
      </w:r>
    </w:p>
    <w:tbl>
      <w:tblPr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5"/>
        <w:gridCol w:w="4532"/>
        <w:gridCol w:w="850"/>
        <w:gridCol w:w="142"/>
        <w:gridCol w:w="247"/>
      </w:tblGrid>
      <w:tr w:rsidR="003D45BC" w:rsidTr="003D45BC">
        <w:trPr>
          <w:trHeight w:val="1944"/>
        </w:trPr>
        <w:tc>
          <w:tcPr>
            <w:tcW w:w="5670" w:type="dxa"/>
            <w:vMerge w:val="restart"/>
            <w:vAlign w:val="bottom"/>
          </w:tcPr>
          <w:p w:rsidR="003D45BC" w:rsidRDefault="003D45BC" w:rsidP="00110667">
            <w:pPr>
              <w:spacing w:line="240" w:lineRule="auto"/>
              <w:jc w:val="left"/>
            </w:pPr>
          </w:p>
        </w:tc>
        <w:tc>
          <w:tcPr>
            <w:tcW w:w="4536" w:type="dxa"/>
            <w:tcBorders>
              <w:bottom w:val="nil"/>
              <w:right w:val="nil"/>
            </w:tcBorders>
            <w:tcMar>
              <w:top w:w="2160" w:type="dxa"/>
              <w:left w:w="709" w:type="dxa"/>
            </w:tcMar>
            <w:vAlign w:val="bottom"/>
          </w:tcPr>
          <w:p w:rsidR="003D45BC" w:rsidRDefault="001156E0" w:rsidP="00110667">
            <w:pPr>
              <w:pStyle w:val="Subtitle"/>
            </w:pPr>
            <w:sdt>
              <w:sdtPr>
                <w:id w:val="1332017904"/>
                <w:placeholder>
                  <w:docPart w:val="A4267B6E86A04B5D8D03A284B29E10E2"/>
                </w:placeholder>
                <w:temporary/>
                <w:showingPlcHdr/>
                <w15:appearance w15:val="hidden"/>
              </w:sdtPr>
              <w:sdtEndPr/>
              <w:sdtContent>
                <w:r w:rsidR="003D45BC">
                  <w:t>You are invited to join</w:t>
                </w:r>
              </w:sdtContent>
            </w:sdt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:rsidR="003D45BC" w:rsidRDefault="003D45BC" w:rsidP="00F234EC"/>
        </w:tc>
        <w:tc>
          <w:tcPr>
            <w:tcW w:w="142" w:type="dxa"/>
            <w:tcBorders>
              <w:left w:val="nil"/>
              <w:bottom w:val="nil"/>
              <w:right w:val="nil"/>
            </w:tcBorders>
          </w:tcPr>
          <w:p w:rsidR="003D45BC" w:rsidRDefault="003D45BC" w:rsidP="00F234EC"/>
        </w:tc>
        <w:tc>
          <w:tcPr>
            <w:tcW w:w="247" w:type="dxa"/>
            <w:tcBorders>
              <w:left w:val="nil"/>
              <w:bottom w:val="nil"/>
            </w:tcBorders>
          </w:tcPr>
          <w:p w:rsidR="003D45BC" w:rsidRDefault="003D45BC" w:rsidP="00F234EC"/>
        </w:tc>
      </w:tr>
      <w:tr w:rsidR="003D45BC" w:rsidTr="003D45BC">
        <w:trPr>
          <w:trHeight w:val="221"/>
        </w:trPr>
        <w:tc>
          <w:tcPr>
            <w:tcW w:w="5670" w:type="dxa"/>
            <w:vMerge/>
          </w:tcPr>
          <w:p w:rsidR="003D45BC" w:rsidRDefault="003D45BC" w:rsidP="008E167C">
            <w:pPr>
              <w:pStyle w:val="Heading4"/>
            </w:pPr>
          </w:p>
        </w:tc>
        <w:tc>
          <w:tcPr>
            <w:tcW w:w="4536" w:type="dxa"/>
            <w:vMerge w:val="restart"/>
            <w:tcBorders>
              <w:top w:val="nil"/>
              <w:bottom w:val="nil"/>
              <w:right w:val="nil"/>
            </w:tcBorders>
            <w:shd w:val="clear" w:color="auto" w:fill="FFD6CC" w:themeFill="accent5" w:themeFillTint="33"/>
            <w:tcMar>
              <w:top w:w="0" w:type="dxa"/>
              <w:left w:w="709" w:type="dxa"/>
            </w:tcMar>
          </w:tcPr>
          <w:p w:rsidR="003D45BC" w:rsidRDefault="001156E0" w:rsidP="00C2165F">
            <w:pPr>
              <w:pStyle w:val="Title"/>
            </w:pPr>
            <w:sdt>
              <w:sdtPr>
                <w:id w:val="809451493"/>
                <w:placeholder>
                  <w:docPart w:val="63E549E1393E4550A2CD9C264DB5FC2F"/>
                </w:placeholder>
                <w:temporary/>
                <w:showingPlcHdr/>
                <w15:appearance w15:val="hidden"/>
              </w:sdtPr>
              <w:sdtEndPr/>
              <w:sdtContent>
                <w:r w:rsidR="003D45BC" w:rsidRPr="00CB0691">
                  <w:t>Flora Persson</w:t>
                </w:r>
              </w:sdtContent>
            </w:sdt>
          </w:p>
          <w:p w:rsidR="003D45BC" w:rsidRDefault="001156E0" w:rsidP="00C2165F">
            <w:pPr>
              <w:pStyle w:val="Title"/>
            </w:pPr>
            <w:sdt>
              <w:sdtPr>
                <w:id w:val="1087506180"/>
                <w:placeholder>
                  <w:docPart w:val="9AF5D73C81234361A8D602E044F30393"/>
                </w:placeholder>
                <w:temporary/>
                <w:showingPlcHdr/>
                <w15:appearance w15:val="hidden"/>
              </w:sdtPr>
              <w:sdtEndPr/>
              <w:sdtContent>
                <w:r w:rsidR="003D45BC" w:rsidRPr="00AA0AD6">
                  <w:t>Kalle Astrom</w:t>
                </w:r>
              </w:sdtContent>
            </w:sdt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D6CC" w:themeFill="accent5" w:themeFillTint="33"/>
          </w:tcPr>
          <w:p w:rsidR="003D45BC" w:rsidRDefault="003D45BC" w:rsidP="008E167C">
            <w:pPr>
              <w:pStyle w:val="Heading4"/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3D45BC" w:rsidRDefault="003D45BC" w:rsidP="008E167C">
            <w:pPr>
              <w:pStyle w:val="Heading4"/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</w:tcBorders>
          </w:tcPr>
          <w:p w:rsidR="003D45BC" w:rsidRDefault="003D45BC" w:rsidP="008E167C">
            <w:pPr>
              <w:pStyle w:val="Heading4"/>
            </w:pPr>
          </w:p>
        </w:tc>
      </w:tr>
      <w:tr w:rsidR="003D45BC" w:rsidTr="003D45BC">
        <w:tc>
          <w:tcPr>
            <w:tcW w:w="5670" w:type="dxa"/>
            <w:vMerge/>
          </w:tcPr>
          <w:p w:rsidR="003D45BC" w:rsidRDefault="003D45BC" w:rsidP="008E167C">
            <w:pPr>
              <w:pStyle w:val="Heading4"/>
            </w:pPr>
          </w:p>
        </w:tc>
        <w:tc>
          <w:tcPr>
            <w:tcW w:w="4536" w:type="dxa"/>
            <w:vMerge/>
            <w:tcBorders>
              <w:top w:val="nil"/>
              <w:bottom w:val="nil"/>
              <w:right w:val="nil"/>
            </w:tcBorders>
            <w:shd w:val="clear" w:color="auto" w:fill="FFD6CC" w:themeFill="accent5" w:themeFillTint="33"/>
          </w:tcPr>
          <w:p w:rsidR="003D45BC" w:rsidRDefault="003D45BC" w:rsidP="00F234EC"/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tcMar>
              <w:left w:w="0" w:type="dxa"/>
            </w:tcMar>
          </w:tcPr>
          <w:p w:rsidR="003D45BC" w:rsidRPr="00AA0AD6" w:rsidRDefault="001156E0" w:rsidP="00AA0AD6">
            <w:pPr>
              <w:pStyle w:val="Heading1"/>
            </w:pPr>
            <w:sdt>
              <w:sdtPr>
                <w:id w:val="-1793353744"/>
                <w:placeholder>
                  <w:docPart w:val="6BDBF0F4093840DD8783E6AA5A375267"/>
                </w:placeholder>
                <w:temporary/>
                <w:showingPlcHdr/>
                <w15:appearance w15:val="hidden"/>
              </w:sdtPr>
              <w:sdtEndPr/>
              <w:sdtContent>
                <w:r w:rsidR="003D45BC" w:rsidRPr="00AA0AD6">
                  <w:t>&amp;</w:t>
                </w:r>
              </w:sdtContent>
            </w:sdt>
          </w:p>
        </w:tc>
        <w:tc>
          <w:tcPr>
            <w:tcW w:w="247" w:type="dxa"/>
            <w:tcBorders>
              <w:top w:val="nil"/>
              <w:left w:val="nil"/>
              <w:bottom w:val="nil"/>
            </w:tcBorders>
          </w:tcPr>
          <w:p w:rsidR="003D45BC" w:rsidRDefault="003D45BC" w:rsidP="00F234EC"/>
        </w:tc>
      </w:tr>
      <w:tr w:rsidR="003D45BC" w:rsidTr="003D45BC">
        <w:tc>
          <w:tcPr>
            <w:tcW w:w="5670" w:type="dxa"/>
            <w:vMerge/>
          </w:tcPr>
          <w:p w:rsidR="003D45BC" w:rsidRDefault="003D45BC" w:rsidP="008E167C">
            <w:pPr>
              <w:pStyle w:val="Heading4"/>
            </w:pPr>
          </w:p>
        </w:tc>
        <w:tc>
          <w:tcPr>
            <w:tcW w:w="4536" w:type="dxa"/>
            <w:vMerge/>
            <w:tcBorders>
              <w:top w:val="nil"/>
              <w:bottom w:val="nil"/>
              <w:right w:val="nil"/>
            </w:tcBorders>
            <w:shd w:val="clear" w:color="auto" w:fill="FFD6CC" w:themeFill="accent5" w:themeFillTint="33"/>
          </w:tcPr>
          <w:p w:rsidR="003D45BC" w:rsidRDefault="003D45BC" w:rsidP="00F234EC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D6CC" w:themeFill="accent5" w:themeFillTint="33"/>
          </w:tcPr>
          <w:p w:rsidR="003D45BC" w:rsidRDefault="003D45BC" w:rsidP="008E167C">
            <w:pPr>
              <w:pStyle w:val="Heading4"/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3D45BC" w:rsidRDefault="003D45BC" w:rsidP="008E167C">
            <w:pPr>
              <w:pStyle w:val="Heading4"/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</w:tcBorders>
          </w:tcPr>
          <w:p w:rsidR="003D45BC" w:rsidRDefault="003D45BC" w:rsidP="008E167C">
            <w:pPr>
              <w:pStyle w:val="Heading4"/>
            </w:pPr>
          </w:p>
        </w:tc>
      </w:tr>
      <w:tr w:rsidR="003D45BC" w:rsidTr="003D45BC">
        <w:trPr>
          <w:trHeight w:val="23"/>
        </w:trPr>
        <w:tc>
          <w:tcPr>
            <w:tcW w:w="5670" w:type="dxa"/>
            <w:vMerge/>
          </w:tcPr>
          <w:p w:rsidR="003D45BC" w:rsidRDefault="003D45BC" w:rsidP="00F234EC"/>
        </w:tc>
        <w:tc>
          <w:tcPr>
            <w:tcW w:w="5387" w:type="dxa"/>
            <w:gridSpan w:val="2"/>
            <w:tcBorders>
              <w:top w:val="nil"/>
              <w:bottom w:val="single" w:sz="4" w:space="0" w:color="F2F2F2" w:themeColor="background1" w:themeShade="F2"/>
              <w:right w:val="nil"/>
            </w:tcBorders>
            <w:tcMar>
              <w:top w:w="57" w:type="dxa"/>
              <w:bottom w:w="1531" w:type="dxa"/>
            </w:tcMar>
          </w:tcPr>
          <w:p w:rsidR="003D45BC" w:rsidRDefault="001156E0" w:rsidP="00B045F8">
            <w:pPr>
              <w:pStyle w:val="Heading2"/>
            </w:pPr>
            <w:sdt>
              <w:sdtPr>
                <w:id w:val="-971211847"/>
                <w:placeholder>
                  <w:docPart w:val="47C9E3D34D6C40A1B9C24DB054225E70"/>
                </w:placeholder>
                <w:temporary/>
                <w:showingPlcHdr/>
                <w15:appearance w15:val="hidden"/>
              </w:sdtPr>
              <w:sdtEndPr/>
              <w:sdtContent>
                <w:r w:rsidR="003D45BC" w:rsidRPr="00AA0AD6">
                  <w:t>on our wedding day</w:t>
                </w:r>
              </w:sdtContent>
            </w:sdt>
          </w:p>
        </w:tc>
        <w:tc>
          <w:tcPr>
            <w:tcW w:w="142" w:type="dxa"/>
            <w:tcBorders>
              <w:top w:val="nil"/>
              <w:left w:val="nil"/>
              <w:bottom w:val="single" w:sz="4" w:space="0" w:color="F2F2F2" w:themeColor="background1" w:themeShade="F2"/>
              <w:right w:val="nil"/>
            </w:tcBorders>
          </w:tcPr>
          <w:p w:rsidR="003D45BC" w:rsidRDefault="003D45BC" w:rsidP="00F234EC"/>
        </w:tc>
        <w:tc>
          <w:tcPr>
            <w:tcW w:w="247" w:type="dxa"/>
            <w:tcBorders>
              <w:top w:val="nil"/>
              <w:left w:val="nil"/>
              <w:bottom w:val="single" w:sz="4" w:space="0" w:color="F2F2F2" w:themeColor="background1" w:themeShade="F2"/>
            </w:tcBorders>
          </w:tcPr>
          <w:p w:rsidR="003D45BC" w:rsidRDefault="003D45BC" w:rsidP="00F234EC"/>
        </w:tc>
      </w:tr>
      <w:tr w:rsidR="00C153AB" w:rsidTr="003D45BC">
        <w:trPr>
          <w:trHeight w:val="2052"/>
        </w:trPr>
        <w:tc>
          <w:tcPr>
            <w:tcW w:w="5670" w:type="dxa"/>
            <w:vMerge w:val="restart"/>
          </w:tcPr>
          <w:p w:rsidR="00C153AB" w:rsidRDefault="00C153AB" w:rsidP="00852861"/>
        </w:tc>
        <w:tc>
          <w:tcPr>
            <w:tcW w:w="4536" w:type="dxa"/>
            <w:tcBorders>
              <w:bottom w:val="nil"/>
              <w:right w:val="nil"/>
            </w:tcBorders>
            <w:tcMar>
              <w:top w:w="2160" w:type="dxa"/>
              <w:left w:w="709" w:type="dxa"/>
            </w:tcMar>
            <w:vAlign w:val="bottom"/>
          </w:tcPr>
          <w:p w:rsidR="00C153AB" w:rsidRDefault="001156E0" w:rsidP="00110667">
            <w:pPr>
              <w:pStyle w:val="Subtitle"/>
            </w:pPr>
            <w:sdt>
              <w:sdtPr>
                <w:id w:val="-1510207785"/>
                <w:placeholder>
                  <w:docPart w:val="078F57FA8D384697838DA57A18536AA4"/>
                </w:placeholder>
                <w:temporary/>
                <w:showingPlcHdr/>
                <w15:appearance w15:val="hidden"/>
              </w:sdtPr>
              <w:sdtEndPr/>
              <w:sdtContent>
                <w:r w:rsidR="00C153AB">
                  <w:t>You are invited to join</w:t>
                </w:r>
              </w:sdtContent>
            </w:sdt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:rsidR="00C153AB" w:rsidRDefault="00C153AB" w:rsidP="00852861"/>
        </w:tc>
        <w:tc>
          <w:tcPr>
            <w:tcW w:w="142" w:type="dxa"/>
            <w:tcBorders>
              <w:left w:val="nil"/>
              <w:bottom w:val="nil"/>
              <w:right w:val="nil"/>
            </w:tcBorders>
          </w:tcPr>
          <w:p w:rsidR="00C153AB" w:rsidRDefault="00C153AB" w:rsidP="00852861"/>
        </w:tc>
        <w:tc>
          <w:tcPr>
            <w:tcW w:w="247" w:type="dxa"/>
            <w:tcBorders>
              <w:left w:val="nil"/>
              <w:bottom w:val="nil"/>
            </w:tcBorders>
          </w:tcPr>
          <w:p w:rsidR="00C153AB" w:rsidRDefault="00C153AB" w:rsidP="00852861"/>
        </w:tc>
      </w:tr>
      <w:tr w:rsidR="00C153AB" w:rsidTr="003D45BC">
        <w:trPr>
          <w:trHeight w:val="221"/>
        </w:trPr>
        <w:tc>
          <w:tcPr>
            <w:tcW w:w="5670" w:type="dxa"/>
            <w:vMerge/>
          </w:tcPr>
          <w:p w:rsidR="00C153AB" w:rsidRDefault="00C153AB" w:rsidP="00852861">
            <w:pPr>
              <w:pStyle w:val="Heading4"/>
            </w:pPr>
          </w:p>
        </w:tc>
        <w:tc>
          <w:tcPr>
            <w:tcW w:w="4536" w:type="dxa"/>
            <w:vMerge w:val="restart"/>
            <w:tcBorders>
              <w:top w:val="nil"/>
              <w:bottom w:val="nil"/>
              <w:right w:val="nil"/>
            </w:tcBorders>
            <w:shd w:val="clear" w:color="auto" w:fill="FFD6CC" w:themeFill="accent5" w:themeFillTint="33"/>
            <w:tcMar>
              <w:top w:w="0" w:type="dxa"/>
              <w:left w:w="709" w:type="dxa"/>
            </w:tcMar>
          </w:tcPr>
          <w:p w:rsidR="00CB0691" w:rsidRDefault="001156E0" w:rsidP="00CB0691">
            <w:pPr>
              <w:pStyle w:val="Title"/>
            </w:pPr>
            <w:sdt>
              <w:sdtPr>
                <w:id w:val="-1658907758"/>
                <w:placeholder>
                  <w:docPart w:val="D3DA6B2E047247CE9768ED4E44C8630A"/>
                </w:placeholder>
                <w:temporary/>
                <w:showingPlcHdr/>
                <w15:appearance w15:val="hidden"/>
              </w:sdtPr>
              <w:sdtEndPr/>
              <w:sdtContent>
                <w:r w:rsidR="00CB0691" w:rsidRPr="00CB0691">
                  <w:t>Flora Persson</w:t>
                </w:r>
              </w:sdtContent>
            </w:sdt>
          </w:p>
          <w:p w:rsidR="00C153AB" w:rsidRDefault="001156E0" w:rsidP="00852861">
            <w:pPr>
              <w:pStyle w:val="Title"/>
            </w:pPr>
            <w:sdt>
              <w:sdtPr>
                <w:id w:val="-1171412932"/>
                <w:placeholder>
                  <w:docPart w:val="F1368ACF17B6422380463DC6A8A2BB4E"/>
                </w:placeholder>
                <w:temporary/>
                <w:showingPlcHdr/>
                <w15:appearance w15:val="hidden"/>
              </w:sdtPr>
              <w:sdtEndPr/>
              <w:sdtContent>
                <w:r w:rsidR="00C153AB" w:rsidRPr="00AA0AD6">
                  <w:t>Kalle Astrom</w:t>
                </w:r>
              </w:sdtContent>
            </w:sdt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D6CC" w:themeFill="accent5" w:themeFillTint="33"/>
          </w:tcPr>
          <w:p w:rsidR="00C153AB" w:rsidRDefault="00C153AB" w:rsidP="00852861">
            <w:pPr>
              <w:pStyle w:val="Heading4"/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C153AB" w:rsidRDefault="00C153AB" w:rsidP="00852861">
            <w:pPr>
              <w:pStyle w:val="Heading4"/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</w:tcBorders>
          </w:tcPr>
          <w:p w:rsidR="00C153AB" w:rsidRDefault="00C153AB" w:rsidP="00852861">
            <w:pPr>
              <w:pStyle w:val="Heading4"/>
            </w:pPr>
          </w:p>
        </w:tc>
      </w:tr>
      <w:tr w:rsidR="00C153AB" w:rsidTr="003D45BC">
        <w:tc>
          <w:tcPr>
            <w:tcW w:w="5670" w:type="dxa"/>
            <w:vMerge/>
          </w:tcPr>
          <w:p w:rsidR="00C153AB" w:rsidRDefault="00C153AB" w:rsidP="00852861">
            <w:pPr>
              <w:pStyle w:val="Heading4"/>
            </w:pPr>
          </w:p>
        </w:tc>
        <w:tc>
          <w:tcPr>
            <w:tcW w:w="4536" w:type="dxa"/>
            <w:vMerge/>
            <w:tcBorders>
              <w:top w:val="nil"/>
              <w:bottom w:val="nil"/>
              <w:right w:val="nil"/>
            </w:tcBorders>
            <w:shd w:val="clear" w:color="auto" w:fill="FFD6CC" w:themeFill="accent5" w:themeFillTint="33"/>
          </w:tcPr>
          <w:p w:rsidR="00C153AB" w:rsidRDefault="00C153AB" w:rsidP="00852861"/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tcMar>
              <w:left w:w="0" w:type="dxa"/>
            </w:tcMar>
          </w:tcPr>
          <w:p w:rsidR="00C153AB" w:rsidRPr="00AA0AD6" w:rsidRDefault="001156E0" w:rsidP="00852861">
            <w:pPr>
              <w:pStyle w:val="Heading1"/>
            </w:pPr>
            <w:sdt>
              <w:sdtPr>
                <w:id w:val="1562676798"/>
                <w:placeholder>
                  <w:docPart w:val="EF83EB3512F74F1A9473BF1E4BD97E73"/>
                </w:placeholder>
                <w:temporary/>
                <w:showingPlcHdr/>
                <w15:appearance w15:val="hidden"/>
              </w:sdtPr>
              <w:sdtEndPr/>
              <w:sdtContent>
                <w:r w:rsidR="00C153AB" w:rsidRPr="00AA0AD6">
                  <w:t>&amp;</w:t>
                </w:r>
              </w:sdtContent>
            </w:sdt>
          </w:p>
        </w:tc>
        <w:tc>
          <w:tcPr>
            <w:tcW w:w="247" w:type="dxa"/>
            <w:tcBorders>
              <w:top w:val="nil"/>
              <w:left w:val="nil"/>
              <w:bottom w:val="nil"/>
            </w:tcBorders>
          </w:tcPr>
          <w:p w:rsidR="00C153AB" w:rsidRDefault="00C153AB" w:rsidP="00852861"/>
        </w:tc>
      </w:tr>
      <w:tr w:rsidR="00C153AB" w:rsidTr="003D45BC">
        <w:tc>
          <w:tcPr>
            <w:tcW w:w="5670" w:type="dxa"/>
            <w:vMerge/>
          </w:tcPr>
          <w:p w:rsidR="00C153AB" w:rsidRDefault="00C153AB" w:rsidP="00852861">
            <w:pPr>
              <w:pStyle w:val="Heading4"/>
            </w:pPr>
          </w:p>
        </w:tc>
        <w:tc>
          <w:tcPr>
            <w:tcW w:w="4536" w:type="dxa"/>
            <w:vMerge/>
            <w:tcBorders>
              <w:top w:val="nil"/>
              <w:bottom w:val="nil"/>
              <w:right w:val="nil"/>
            </w:tcBorders>
            <w:shd w:val="clear" w:color="auto" w:fill="FFD6CC" w:themeFill="accent5" w:themeFillTint="33"/>
          </w:tcPr>
          <w:p w:rsidR="00C153AB" w:rsidRDefault="00C153AB" w:rsidP="00852861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D6CC" w:themeFill="accent5" w:themeFillTint="33"/>
          </w:tcPr>
          <w:p w:rsidR="00C153AB" w:rsidRDefault="00C153AB" w:rsidP="00852861">
            <w:pPr>
              <w:pStyle w:val="Heading4"/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C153AB" w:rsidRDefault="00C153AB" w:rsidP="00852861">
            <w:pPr>
              <w:pStyle w:val="Heading4"/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</w:tcBorders>
          </w:tcPr>
          <w:p w:rsidR="00C153AB" w:rsidRDefault="00C153AB" w:rsidP="00852861">
            <w:pPr>
              <w:pStyle w:val="Heading4"/>
            </w:pPr>
          </w:p>
        </w:tc>
      </w:tr>
      <w:tr w:rsidR="00C153AB" w:rsidTr="003D45BC">
        <w:tc>
          <w:tcPr>
            <w:tcW w:w="5670" w:type="dxa"/>
            <w:vMerge/>
          </w:tcPr>
          <w:p w:rsidR="00C153AB" w:rsidRDefault="00C153AB" w:rsidP="00852861"/>
        </w:tc>
        <w:tc>
          <w:tcPr>
            <w:tcW w:w="5387" w:type="dxa"/>
            <w:gridSpan w:val="2"/>
            <w:tcBorders>
              <w:top w:val="nil"/>
              <w:right w:val="nil"/>
            </w:tcBorders>
            <w:tcMar>
              <w:top w:w="57" w:type="dxa"/>
              <w:bottom w:w="1531" w:type="dxa"/>
            </w:tcMar>
          </w:tcPr>
          <w:p w:rsidR="00C153AB" w:rsidRDefault="001156E0" w:rsidP="00852861">
            <w:pPr>
              <w:pStyle w:val="Heading2"/>
            </w:pPr>
            <w:sdt>
              <w:sdtPr>
                <w:id w:val="935093704"/>
                <w:placeholder>
                  <w:docPart w:val="7BACC508BDEF4B74995CFC24123E0C7C"/>
                </w:placeholder>
                <w:temporary/>
                <w:showingPlcHdr/>
                <w15:appearance w15:val="hidden"/>
              </w:sdtPr>
              <w:sdtEndPr/>
              <w:sdtContent>
                <w:r w:rsidR="00C153AB" w:rsidRPr="00AA0AD6">
                  <w:t>on our wedding day</w:t>
                </w:r>
              </w:sdtContent>
            </w:sdt>
          </w:p>
        </w:tc>
        <w:tc>
          <w:tcPr>
            <w:tcW w:w="142" w:type="dxa"/>
            <w:tcBorders>
              <w:top w:val="nil"/>
              <w:left w:val="nil"/>
              <w:right w:val="nil"/>
            </w:tcBorders>
          </w:tcPr>
          <w:p w:rsidR="00C153AB" w:rsidRDefault="00C153AB" w:rsidP="00852861"/>
        </w:tc>
        <w:tc>
          <w:tcPr>
            <w:tcW w:w="247" w:type="dxa"/>
            <w:tcBorders>
              <w:top w:val="nil"/>
              <w:left w:val="nil"/>
            </w:tcBorders>
          </w:tcPr>
          <w:p w:rsidR="00C153AB" w:rsidRDefault="00C153AB" w:rsidP="00852861"/>
        </w:tc>
      </w:tr>
    </w:tbl>
    <w:p w:rsidR="006B41AB" w:rsidRDefault="006B41AB" w:rsidP="00212D17"/>
    <w:p w:rsidR="006B41AB" w:rsidRDefault="006B41AB" w:rsidP="00212D17">
      <w:pPr>
        <w:sectPr w:rsidR="006B41AB" w:rsidSect="00F234EC">
          <w:pgSz w:w="12240" w:h="15840"/>
          <w:pgMar w:top="0" w:right="397" w:bottom="0" w:left="397" w:header="709" w:footer="709" w:gutter="0"/>
          <w:cols w:space="708"/>
          <w:docGrid w:linePitch="360"/>
        </w:sectPr>
      </w:pPr>
    </w:p>
    <w:p w:rsidR="008E167C" w:rsidRDefault="00443A4F" w:rsidP="00F234E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4E2A603" wp14:editId="42CB0D3C">
                <wp:simplePos x="0" y="0"/>
                <wp:positionH relativeFrom="column">
                  <wp:posOffset>-4445</wp:posOffset>
                </wp:positionH>
                <wp:positionV relativeFrom="paragraph">
                  <wp:posOffset>1057275</wp:posOffset>
                </wp:positionV>
                <wp:extent cx="6382800" cy="8589600"/>
                <wp:effectExtent l="0" t="0" r="0" b="2540"/>
                <wp:wrapNone/>
                <wp:docPr id="16" name="Group 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2800" cy="8589600"/>
                          <a:chOff x="0" y="0"/>
                          <a:chExt cx="6381750" cy="8589010"/>
                        </a:xfrm>
                      </wpg:grpSpPr>
                      <pic:pic xmlns:pic="http://schemas.openxmlformats.org/drawingml/2006/picture">
                        <pic:nvPicPr>
                          <pic:cNvPr id="24" name="Picture 24" descr="Abstract flower pattern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4829175"/>
                            <a:ext cx="2011045" cy="15919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 descr="Abstract flower pattern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91075" y="7839075"/>
                            <a:ext cx="1590675" cy="7499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Picture 28" descr="Abstract flower pattern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011045" cy="15919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 descr="Abstract flower pattern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91075" y="3019425"/>
                            <a:ext cx="1590675" cy="7499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2FAFDE" id="Group 16" o:spid="_x0000_s1026" style="position:absolute;margin-left:-.35pt;margin-top:83.25pt;width:502.6pt;height:676.35pt;z-index:-251653120;mso-width-relative:margin;mso-height-relative:margin" coordsize="63817,858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">
                <v:shape id="Picture 24" o:spid="_x0000_s1027" type="#_x0000_t75" alt="Abstract flower pattern" style="position:absolute;top:48291;width:20110;height:1592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">
                  <v:imagedata r:id="rId18" o:title="Abstract flower pattern"/>
                  <v:path arrowok="t"/>
                </v:shape>
                <v:shape id="Picture 25" o:spid="_x0000_s1028" type="#_x0000_t75" alt="Abstract flower pattern" style="position:absolute;left:47910;top:78390;width:15907;height:7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">
                  <v:imagedata r:id="rId19" o:title="Abstract flower pattern"/>
                  <v:path arrowok="t"/>
                </v:shape>
                <v:shape id="Picture 28" o:spid="_x0000_s1029" type="#_x0000_t75" alt="Abstract flower pattern" style="position:absolute;width:20110;height:15919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">
                  <v:imagedata r:id="rId18" o:title="Abstract flower pattern"/>
                  <v:path arrowok="t"/>
                </v:shape>
                <v:shape id="Picture 29" o:spid="_x0000_s1030" type="#_x0000_t75" alt="Abstract flower pattern" style="position:absolute;left:47910;top:30194;width:15907;height:7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">
                  <v:imagedata r:id="rId19" o:title="Abstract flower pattern"/>
                  <v:path arrowok="t"/>
                </v:shape>
              </v:group>
            </w:pict>
          </mc:Fallback>
        </mc:AlternateContent>
      </w:r>
    </w:p>
    <w:tbl>
      <w:tblPr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8"/>
        <w:gridCol w:w="5718"/>
      </w:tblGrid>
      <w:tr w:rsidR="008E167C" w:rsidTr="00FE2FBC">
        <w:tc>
          <w:tcPr>
            <w:tcW w:w="5718" w:type="dxa"/>
          </w:tcPr>
          <w:p w:rsidR="008E167C" w:rsidRDefault="008E167C" w:rsidP="00F234EC"/>
        </w:tc>
        <w:tc>
          <w:tcPr>
            <w:tcW w:w="5718" w:type="dxa"/>
            <w:tcMar>
              <w:top w:w="964" w:type="dxa"/>
              <w:bottom w:w="1814" w:type="dxa"/>
            </w:tcMar>
          </w:tcPr>
          <w:p w:rsidR="008E167C" w:rsidRDefault="001156E0" w:rsidP="00F234EC">
            <w:sdt>
              <w:sdtPr>
                <w:rPr>
                  <w:rStyle w:val="Emphasis"/>
                </w:rPr>
                <w:id w:val="-94871910"/>
                <w:placeholder>
                  <w:docPart w:val="4FEEC3B5F1D14186BBFA9A67FB68A91E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8E167C" w:rsidRPr="008E167C">
                  <w:rPr>
                    <w:rStyle w:val="Emphasis"/>
                  </w:rPr>
                  <w:t>Mr. &amp; Mrs.</w:t>
                </w:r>
              </w:sdtContent>
            </w:sdt>
            <w:r w:rsidR="008E167C">
              <w:t xml:space="preserve"> </w:t>
            </w:r>
            <w:sdt>
              <w:sdtPr>
                <w:id w:val="-182513297"/>
                <w:placeholder>
                  <w:docPart w:val="D0574D70024E4665919432BC87C36ADF"/>
                </w:placeholder>
                <w:temporary/>
                <w:showingPlcHdr/>
                <w15:appearance w15:val="hidden"/>
              </w:sdtPr>
              <w:sdtEndPr/>
              <w:sdtContent>
                <w:r w:rsidR="008E167C" w:rsidRPr="008E167C">
                  <w:t>Partner’s Parents</w:t>
                </w:r>
              </w:sdtContent>
            </w:sdt>
          </w:p>
          <w:p w:rsidR="008E167C" w:rsidRDefault="001156E0" w:rsidP="00F234EC">
            <w:sdt>
              <w:sdtPr>
                <w:id w:val="1124280438"/>
                <w:placeholder>
                  <w:docPart w:val="DC4A1103EC754AE8890DCDBFD2259B83"/>
                </w:placeholder>
                <w:temporary/>
                <w:showingPlcHdr/>
                <w15:appearance w15:val="hidden"/>
              </w:sdtPr>
              <w:sdtEndPr/>
              <w:sdtContent>
                <w:r w:rsidR="008E167C" w:rsidRPr="008E167C">
                  <w:t>Request the honor of Your Presence</w:t>
                </w:r>
              </w:sdtContent>
            </w:sdt>
          </w:p>
          <w:p w:rsidR="008E167C" w:rsidRDefault="001156E0" w:rsidP="00F234EC">
            <w:sdt>
              <w:sdtPr>
                <w:id w:val="-1763285117"/>
                <w:placeholder>
                  <w:docPart w:val="143503B2CA63499595082BFB6D463C38"/>
                </w:placeholder>
                <w:temporary/>
                <w:showingPlcHdr/>
                <w15:appearance w15:val="hidden"/>
              </w:sdtPr>
              <w:sdtEndPr/>
              <w:sdtContent>
                <w:r w:rsidR="008E167C" w:rsidRPr="008E167C">
                  <w:t>At the marriage of</w:t>
                </w:r>
              </w:sdtContent>
            </w:sdt>
          </w:p>
          <w:p w:rsidR="008E167C" w:rsidRDefault="001156E0" w:rsidP="008E167C">
            <w:pPr>
              <w:pStyle w:val="Heading3"/>
            </w:pPr>
            <w:sdt>
              <w:sdtPr>
                <w:id w:val="-511219051"/>
                <w:placeholder>
                  <w:docPart w:val="D9A85CDC0FFB4A31838A83DD88EC0C8B"/>
                </w:placeholder>
                <w:temporary/>
                <w:showingPlcHdr/>
                <w15:appearance w15:val="hidden"/>
              </w:sdtPr>
              <w:sdtEndPr/>
              <w:sdtContent>
                <w:r w:rsidR="008E167C" w:rsidRPr="008E167C">
                  <w:t>Partner’s Name</w:t>
                </w:r>
              </w:sdtContent>
            </w:sdt>
          </w:p>
          <w:p w:rsidR="008E167C" w:rsidRDefault="001156E0" w:rsidP="00F234EC">
            <w:sdt>
              <w:sdtPr>
                <w:id w:val="-921568015"/>
                <w:placeholder>
                  <w:docPart w:val="C8FC7934551D40EA80252626B0FC423B"/>
                </w:placeholder>
                <w:temporary/>
                <w:showingPlcHdr/>
                <w15:appearance w15:val="hidden"/>
              </w:sdtPr>
              <w:sdtEndPr/>
              <w:sdtContent>
                <w:r w:rsidR="008E167C">
                  <w:t>To</w:t>
                </w:r>
              </w:sdtContent>
            </w:sdt>
          </w:p>
          <w:p w:rsidR="008E167C" w:rsidRDefault="001156E0" w:rsidP="008E167C">
            <w:pPr>
              <w:pStyle w:val="Heading3"/>
            </w:pPr>
            <w:sdt>
              <w:sdtPr>
                <w:id w:val="-179744494"/>
                <w:placeholder>
                  <w:docPart w:val="6401A47CCB5244AB89E03EC4022D397C"/>
                </w:placeholder>
                <w:temporary/>
                <w:showingPlcHdr/>
                <w15:appearance w15:val="hidden"/>
              </w:sdtPr>
              <w:sdtEndPr/>
              <w:sdtContent>
                <w:r w:rsidR="008E167C" w:rsidRPr="008E167C">
                  <w:t>Partner’s Name</w:t>
                </w:r>
              </w:sdtContent>
            </w:sdt>
          </w:p>
          <w:p w:rsidR="008E167C" w:rsidRDefault="001156E0" w:rsidP="008E167C">
            <w:sdt>
              <w:sdtPr>
                <w:id w:val="773291376"/>
                <w:placeholder>
                  <w:docPart w:val="6AF800516A9C44B2B5DE489267EFE502"/>
                </w:placeholder>
                <w:temporary/>
                <w:showingPlcHdr/>
                <w15:appearance w15:val="hidden"/>
              </w:sdtPr>
              <w:sdtEndPr/>
              <w:sdtContent>
                <w:r w:rsidR="008E167C" w:rsidRPr="008E167C">
                  <w:t>Child of</w:t>
                </w:r>
              </w:sdtContent>
            </w:sdt>
          </w:p>
          <w:p w:rsidR="008E167C" w:rsidRDefault="001156E0" w:rsidP="008E167C">
            <w:sdt>
              <w:sdtPr>
                <w:rPr>
                  <w:rStyle w:val="Emphasis"/>
                </w:rPr>
                <w:id w:val="722796485"/>
                <w:placeholder>
                  <w:docPart w:val="7FFA41F673C349869A73511BCBE226C3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8E167C" w:rsidRPr="008E167C">
                  <w:rPr>
                    <w:rStyle w:val="Emphasis"/>
                  </w:rPr>
                  <w:t>Mr. &amp; Mrs.</w:t>
                </w:r>
              </w:sdtContent>
            </w:sdt>
            <w:r w:rsidR="008E167C">
              <w:t xml:space="preserve"> </w:t>
            </w:r>
            <w:sdt>
              <w:sdtPr>
                <w:id w:val="-1662925396"/>
                <w:placeholder>
                  <w:docPart w:val="185786901833496BAAC62D95F2D5B3D1"/>
                </w:placeholder>
                <w:temporary/>
                <w:showingPlcHdr/>
                <w15:appearance w15:val="hidden"/>
              </w:sdtPr>
              <w:sdtEndPr/>
              <w:sdtContent>
                <w:r w:rsidR="008E167C" w:rsidRPr="008E167C">
                  <w:t>Partner’s Parents</w:t>
                </w:r>
              </w:sdtContent>
            </w:sdt>
          </w:p>
          <w:p w:rsidR="008E167C" w:rsidRDefault="001156E0" w:rsidP="008E167C">
            <w:pPr>
              <w:pStyle w:val="Heading4"/>
            </w:pPr>
            <w:sdt>
              <w:sdtPr>
                <w:id w:val="-257369758"/>
                <w:placeholder>
                  <w:docPart w:val="AF8C374447244238B80CC236EBE799EF"/>
                </w:placeholder>
                <w:temporary/>
                <w:showingPlcHdr/>
                <w15:appearance w15:val="hidden"/>
              </w:sdtPr>
              <w:sdtEndPr/>
              <w:sdtContent>
                <w:r w:rsidR="008E167C" w:rsidRPr="008E167C">
                  <w:t>Saturday the Twenty-First of June</w:t>
                </w:r>
              </w:sdtContent>
            </w:sdt>
          </w:p>
          <w:p w:rsidR="008E167C" w:rsidRDefault="001156E0" w:rsidP="008E167C">
            <w:pPr>
              <w:pStyle w:val="Heading4"/>
            </w:pPr>
            <w:sdt>
              <w:sdtPr>
                <w:id w:val="-457873278"/>
                <w:placeholder>
                  <w:docPart w:val="0E31776DCDE14124A23F104E1F442B9F"/>
                </w:placeholder>
                <w:temporary/>
                <w:showingPlcHdr/>
                <w15:appearance w15:val="hidden"/>
              </w:sdtPr>
              <w:sdtEndPr/>
              <w:sdtContent>
                <w:r w:rsidR="008E167C" w:rsidRPr="008E167C">
                  <w:t>Two thousand and [Year]</w:t>
                </w:r>
              </w:sdtContent>
            </w:sdt>
          </w:p>
          <w:p w:rsidR="008E167C" w:rsidRDefault="001156E0" w:rsidP="008E167C">
            <w:pPr>
              <w:pStyle w:val="Heading4"/>
            </w:pPr>
            <w:sdt>
              <w:sdtPr>
                <w:id w:val="1696112576"/>
                <w:placeholder>
                  <w:docPart w:val="26EFB22FD7CE44449D7D7A12CC714F28"/>
                </w:placeholder>
                <w:temporary/>
                <w:showingPlcHdr/>
                <w15:appearance w15:val="hidden"/>
              </w:sdtPr>
              <w:sdtEndPr/>
              <w:sdtContent>
                <w:r w:rsidR="008E167C" w:rsidRPr="008E167C">
                  <w:t>Eleven O’clock in the morning</w:t>
                </w:r>
              </w:sdtContent>
            </w:sdt>
          </w:p>
          <w:p w:rsidR="008E167C" w:rsidRDefault="001156E0" w:rsidP="008E167C">
            <w:pPr>
              <w:pStyle w:val="Heading4"/>
            </w:pPr>
            <w:sdt>
              <w:sdtPr>
                <w:id w:val="862018325"/>
                <w:placeholder>
                  <w:docPart w:val="42C15A8DEF7646278A72ECA65E016D58"/>
                </w:placeholder>
                <w:temporary/>
                <w:showingPlcHdr/>
                <w15:appearance w15:val="hidden"/>
              </w:sdtPr>
              <w:sdtEndPr/>
              <w:sdtContent>
                <w:r w:rsidR="008E167C" w:rsidRPr="008E167C">
                  <w:t>At Location City, State.</w:t>
                </w:r>
              </w:sdtContent>
            </w:sdt>
          </w:p>
          <w:p w:rsidR="008E167C" w:rsidRDefault="001156E0" w:rsidP="008E167C">
            <w:pPr>
              <w:pStyle w:val="Heading4"/>
            </w:pPr>
            <w:sdt>
              <w:sdtPr>
                <w:id w:val="1452515263"/>
                <w:placeholder>
                  <w:docPart w:val="987C41C332DC42B18106A8EDB79CAAF3"/>
                </w:placeholder>
                <w:temporary/>
                <w:showingPlcHdr/>
                <w15:appearance w15:val="hidden"/>
              </w:sdtPr>
              <w:sdtEndPr/>
              <w:sdtContent>
                <w:r w:rsidR="008E167C" w:rsidRPr="008E167C">
                  <w:t>Reception to Follow</w:t>
                </w:r>
              </w:sdtContent>
            </w:sdt>
          </w:p>
        </w:tc>
      </w:tr>
      <w:tr w:rsidR="008E167C" w:rsidTr="00FE2FBC">
        <w:tc>
          <w:tcPr>
            <w:tcW w:w="5718" w:type="dxa"/>
          </w:tcPr>
          <w:p w:rsidR="008E167C" w:rsidRDefault="008E167C" w:rsidP="00F234EC"/>
        </w:tc>
        <w:tc>
          <w:tcPr>
            <w:tcW w:w="5718" w:type="dxa"/>
            <w:tcMar>
              <w:top w:w="964" w:type="dxa"/>
              <w:bottom w:w="1814" w:type="dxa"/>
            </w:tcMar>
          </w:tcPr>
          <w:p w:rsidR="00471272" w:rsidRDefault="001156E0" w:rsidP="00471272">
            <w:sdt>
              <w:sdtPr>
                <w:rPr>
                  <w:rStyle w:val="Emphasis"/>
                </w:rPr>
                <w:id w:val="1246458850"/>
                <w:placeholder>
                  <w:docPart w:val="1A43AC4E73924ACBB9E087917FED2743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471272" w:rsidRPr="008E167C">
                  <w:rPr>
                    <w:rStyle w:val="Emphasis"/>
                  </w:rPr>
                  <w:t>Mr. &amp; Mrs.</w:t>
                </w:r>
              </w:sdtContent>
            </w:sdt>
            <w:r w:rsidR="00471272">
              <w:t xml:space="preserve"> </w:t>
            </w:r>
            <w:sdt>
              <w:sdtPr>
                <w:id w:val="-314415808"/>
                <w:placeholder>
                  <w:docPart w:val="0485683BDF0244A99E58A16547D652F5"/>
                </w:placeholder>
                <w:temporary/>
                <w:showingPlcHdr/>
                <w15:appearance w15:val="hidden"/>
              </w:sdtPr>
              <w:sdtEndPr/>
              <w:sdtContent>
                <w:r w:rsidR="00471272" w:rsidRPr="008E167C">
                  <w:t>Partner’s Parents</w:t>
                </w:r>
              </w:sdtContent>
            </w:sdt>
          </w:p>
          <w:p w:rsidR="00471272" w:rsidRDefault="001156E0" w:rsidP="00471272">
            <w:sdt>
              <w:sdtPr>
                <w:id w:val="-1745180150"/>
                <w:placeholder>
                  <w:docPart w:val="66BD70FB73B6413197106EB4DC77A911"/>
                </w:placeholder>
                <w:temporary/>
                <w:showingPlcHdr/>
                <w15:appearance w15:val="hidden"/>
              </w:sdtPr>
              <w:sdtEndPr/>
              <w:sdtContent>
                <w:r w:rsidR="00471272" w:rsidRPr="008E167C">
                  <w:t>Request the honor of Your Presence</w:t>
                </w:r>
              </w:sdtContent>
            </w:sdt>
          </w:p>
          <w:p w:rsidR="00471272" w:rsidRDefault="001156E0" w:rsidP="00471272">
            <w:sdt>
              <w:sdtPr>
                <w:id w:val="-1216966526"/>
                <w:placeholder>
                  <w:docPart w:val="BEF1B2CF8BF54750BE52BEE984D24A6B"/>
                </w:placeholder>
                <w:temporary/>
                <w:showingPlcHdr/>
                <w15:appearance w15:val="hidden"/>
              </w:sdtPr>
              <w:sdtEndPr/>
              <w:sdtContent>
                <w:r w:rsidR="00471272" w:rsidRPr="008E167C">
                  <w:t>At the marriage of</w:t>
                </w:r>
              </w:sdtContent>
            </w:sdt>
          </w:p>
          <w:p w:rsidR="00471272" w:rsidRDefault="001156E0" w:rsidP="00471272">
            <w:pPr>
              <w:pStyle w:val="Heading3"/>
            </w:pPr>
            <w:sdt>
              <w:sdtPr>
                <w:id w:val="765186971"/>
                <w:placeholder>
                  <w:docPart w:val="6A6D8147602C4A5EAB83FF743F8F9FB9"/>
                </w:placeholder>
                <w:temporary/>
                <w:showingPlcHdr/>
                <w15:appearance w15:val="hidden"/>
              </w:sdtPr>
              <w:sdtEndPr/>
              <w:sdtContent>
                <w:r w:rsidR="00471272" w:rsidRPr="008E167C">
                  <w:t>Partner’s Name</w:t>
                </w:r>
              </w:sdtContent>
            </w:sdt>
          </w:p>
          <w:p w:rsidR="00471272" w:rsidRDefault="001156E0" w:rsidP="00471272">
            <w:sdt>
              <w:sdtPr>
                <w:id w:val="1107159938"/>
                <w:placeholder>
                  <w:docPart w:val="4C6B2EC475A142BC9487BF3BF5ECC04F"/>
                </w:placeholder>
                <w:temporary/>
                <w:showingPlcHdr/>
                <w15:appearance w15:val="hidden"/>
              </w:sdtPr>
              <w:sdtEndPr/>
              <w:sdtContent>
                <w:r w:rsidR="00471272">
                  <w:t>To</w:t>
                </w:r>
              </w:sdtContent>
            </w:sdt>
          </w:p>
          <w:p w:rsidR="00471272" w:rsidRDefault="001156E0" w:rsidP="00471272">
            <w:pPr>
              <w:pStyle w:val="Heading3"/>
            </w:pPr>
            <w:sdt>
              <w:sdtPr>
                <w:id w:val="1422532860"/>
                <w:placeholder>
                  <w:docPart w:val="122E715EBADB4BF88D497B33ED25DCEE"/>
                </w:placeholder>
                <w:temporary/>
                <w:showingPlcHdr/>
                <w15:appearance w15:val="hidden"/>
              </w:sdtPr>
              <w:sdtEndPr/>
              <w:sdtContent>
                <w:r w:rsidR="00471272" w:rsidRPr="008E167C">
                  <w:t>Partner’s Name</w:t>
                </w:r>
              </w:sdtContent>
            </w:sdt>
          </w:p>
          <w:p w:rsidR="00471272" w:rsidRDefault="001156E0" w:rsidP="00471272">
            <w:sdt>
              <w:sdtPr>
                <w:id w:val="-1443532046"/>
                <w:placeholder>
                  <w:docPart w:val="8D3FA60413CB4201A6CA274A6D3F9CEA"/>
                </w:placeholder>
                <w:temporary/>
                <w:showingPlcHdr/>
                <w15:appearance w15:val="hidden"/>
              </w:sdtPr>
              <w:sdtEndPr/>
              <w:sdtContent>
                <w:r w:rsidR="00471272" w:rsidRPr="008E167C">
                  <w:t>Child of</w:t>
                </w:r>
              </w:sdtContent>
            </w:sdt>
          </w:p>
          <w:p w:rsidR="00471272" w:rsidRDefault="001156E0" w:rsidP="00471272">
            <w:sdt>
              <w:sdtPr>
                <w:rPr>
                  <w:rStyle w:val="Emphasis"/>
                </w:rPr>
                <w:id w:val="-168488054"/>
                <w:placeholder>
                  <w:docPart w:val="FB06D6B702AB4E20B6644EC9E7695FFF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471272" w:rsidRPr="008E167C">
                  <w:rPr>
                    <w:rStyle w:val="Emphasis"/>
                  </w:rPr>
                  <w:t>Mr. &amp; Mrs.</w:t>
                </w:r>
              </w:sdtContent>
            </w:sdt>
            <w:r w:rsidR="00471272">
              <w:t xml:space="preserve"> </w:t>
            </w:r>
            <w:sdt>
              <w:sdtPr>
                <w:id w:val="-695387178"/>
                <w:placeholder>
                  <w:docPart w:val="4228D16F27F24624A1498550BDA7BCA4"/>
                </w:placeholder>
                <w:temporary/>
                <w:showingPlcHdr/>
                <w15:appearance w15:val="hidden"/>
              </w:sdtPr>
              <w:sdtEndPr/>
              <w:sdtContent>
                <w:r w:rsidR="00471272" w:rsidRPr="008E167C">
                  <w:t>Partner’s Parents</w:t>
                </w:r>
              </w:sdtContent>
            </w:sdt>
          </w:p>
          <w:p w:rsidR="00471272" w:rsidRDefault="001156E0" w:rsidP="00471272">
            <w:pPr>
              <w:pStyle w:val="Heading4"/>
            </w:pPr>
            <w:sdt>
              <w:sdtPr>
                <w:id w:val="-722446093"/>
                <w:placeholder>
                  <w:docPart w:val="D22BB183640740C5BC5FA249C95E4332"/>
                </w:placeholder>
                <w:temporary/>
                <w:showingPlcHdr/>
                <w15:appearance w15:val="hidden"/>
              </w:sdtPr>
              <w:sdtEndPr/>
              <w:sdtContent>
                <w:r w:rsidR="00471272" w:rsidRPr="008E167C">
                  <w:t>Saturday the Twenty-First of June</w:t>
                </w:r>
              </w:sdtContent>
            </w:sdt>
          </w:p>
          <w:p w:rsidR="00471272" w:rsidRDefault="001156E0" w:rsidP="00471272">
            <w:pPr>
              <w:pStyle w:val="Heading4"/>
            </w:pPr>
            <w:sdt>
              <w:sdtPr>
                <w:id w:val="-1498112971"/>
                <w:placeholder>
                  <w:docPart w:val="34DBF46FDAFA432B986D678805026979"/>
                </w:placeholder>
                <w:temporary/>
                <w:showingPlcHdr/>
                <w15:appearance w15:val="hidden"/>
              </w:sdtPr>
              <w:sdtEndPr/>
              <w:sdtContent>
                <w:r w:rsidR="00471272" w:rsidRPr="008E167C">
                  <w:t>Two thousand and [Year]</w:t>
                </w:r>
              </w:sdtContent>
            </w:sdt>
          </w:p>
          <w:p w:rsidR="00471272" w:rsidRDefault="001156E0" w:rsidP="00471272">
            <w:pPr>
              <w:pStyle w:val="Heading4"/>
            </w:pPr>
            <w:sdt>
              <w:sdtPr>
                <w:id w:val="-28953411"/>
                <w:placeholder>
                  <w:docPart w:val="BA3D673B585C4DB496AB1285D195C75C"/>
                </w:placeholder>
                <w:temporary/>
                <w:showingPlcHdr/>
                <w15:appearance w15:val="hidden"/>
              </w:sdtPr>
              <w:sdtEndPr/>
              <w:sdtContent>
                <w:r w:rsidR="00471272" w:rsidRPr="008E167C">
                  <w:t>Eleven O’clock in the morning</w:t>
                </w:r>
              </w:sdtContent>
            </w:sdt>
          </w:p>
          <w:p w:rsidR="00471272" w:rsidRDefault="001156E0" w:rsidP="00471272">
            <w:pPr>
              <w:pStyle w:val="Heading4"/>
            </w:pPr>
            <w:sdt>
              <w:sdtPr>
                <w:id w:val="-1793595833"/>
                <w:placeholder>
                  <w:docPart w:val="A61104C9863C4D4196325302B4FBDE18"/>
                </w:placeholder>
                <w:temporary/>
                <w:showingPlcHdr/>
                <w15:appearance w15:val="hidden"/>
              </w:sdtPr>
              <w:sdtEndPr/>
              <w:sdtContent>
                <w:r w:rsidR="00471272" w:rsidRPr="008E167C">
                  <w:t>At Location City, State.</w:t>
                </w:r>
              </w:sdtContent>
            </w:sdt>
          </w:p>
          <w:p w:rsidR="008E167C" w:rsidRDefault="001156E0" w:rsidP="00471272">
            <w:pPr>
              <w:pStyle w:val="Heading4"/>
            </w:pPr>
            <w:sdt>
              <w:sdtPr>
                <w:id w:val="-1423560850"/>
                <w:placeholder>
                  <w:docPart w:val="699CC1905F0A47A985D84E64719DC06F"/>
                </w:placeholder>
                <w:temporary/>
                <w:showingPlcHdr/>
                <w15:appearance w15:val="hidden"/>
              </w:sdtPr>
              <w:sdtEndPr/>
              <w:sdtContent>
                <w:r w:rsidR="00471272" w:rsidRPr="008E167C">
                  <w:t>Reception to Follow</w:t>
                </w:r>
              </w:sdtContent>
            </w:sdt>
          </w:p>
        </w:tc>
      </w:tr>
    </w:tbl>
    <w:p w:rsidR="005A20B8" w:rsidRDefault="005A20B8" w:rsidP="00471272">
      <w:pPr>
        <w:jc w:val="both"/>
      </w:pPr>
    </w:p>
    <w:sectPr w:rsidR="005A20B8" w:rsidSect="00F234EC">
      <w:pgSz w:w="12240" w:h="15840"/>
      <w:pgMar w:top="0" w:right="397" w:bottom="0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6E0" w:rsidRDefault="001156E0" w:rsidP="001F180F">
      <w:pPr>
        <w:spacing w:line="240" w:lineRule="auto"/>
      </w:pPr>
      <w:r>
        <w:separator/>
      </w:r>
    </w:p>
  </w:endnote>
  <w:endnote w:type="continuationSeparator" w:id="0">
    <w:p w:rsidR="001156E0" w:rsidRDefault="001156E0" w:rsidP="001F18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venir Next LT Pro Light">
    <w:altName w:val="Arial"/>
    <w:charset w:val="00"/>
    <w:family w:val="swiss"/>
    <w:pitch w:val="variable"/>
    <w:sig w:usb0="00000001" w:usb1="5000204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6E0" w:rsidRDefault="001156E0" w:rsidP="001F180F">
      <w:pPr>
        <w:spacing w:line="240" w:lineRule="auto"/>
      </w:pPr>
      <w:r>
        <w:separator/>
      </w:r>
    </w:p>
  </w:footnote>
  <w:footnote w:type="continuationSeparator" w:id="0">
    <w:p w:rsidR="001156E0" w:rsidRDefault="001156E0" w:rsidP="001F180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2MjY3N7GwNDKyMDRU0lEKTi0uzszPAykwrgUAeYz+jSwAAAA="/>
  </w:docVars>
  <w:rsids>
    <w:rsidRoot w:val="000D253F"/>
    <w:rsid w:val="00065634"/>
    <w:rsid w:val="000D253F"/>
    <w:rsid w:val="000D6415"/>
    <w:rsid w:val="00110667"/>
    <w:rsid w:val="001156E0"/>
    <w:rsid w:val="00127AD2"/>
    <w:rsid w:val="001A00A1"/>
    <w:rsid w:val="001F180F"/>
    <w:rsid w:val="00212D17"/>
    <w:rsid w:val="00220A5F"/>
    <w:rsid w:val="00300B59"/>
    <w:rsid w:val="00397CE6"/>
    <w:rsid w:val="003D45BC"/>
    <w:rsid w:val="00430102"/>
    <w:rsid w:val="00443A4F"/>
    <w:rsid w:val="00471272"/>
    <w:rsid w:val="005A20B8"/>
    <w:rsid w:val="005F4892"/>
    <w:rsid w:val="006B41AB"/>
    <w:rsid w:val="006B5C2A"/>
    <w:rsid w:val="006C7FA8"/>
    <w:rsid w:val="007F102D"/>
    <w:rsid w:val="008260FC"/>
    <w:rsid w:val="008C4A44"/>
    <w:rsid w:val="008E167C"/>
    <w:rsid w:val="008E51C0"/>
    <w:rsid w:val="008F1D6E"/>
    <w:rsid w:val="009543A8"/>
    <w:rsid w:val="009B0C03"/>
    <w:rsid w:val="00A75A3F"/>
    <w:rsid w:val="00A86B4F"/>
    <w:rsid w:val="00AA0AD6"/>
    <w:rsid w:val="00B045F8"/>
    <w:rsid w:val="00B431F5"/>
    <w:rsid w:val="00BF7FC3"/>
    <w:rsid w:val="00C153AB"/>
    <w:rsid w:val="00C2165F"/>
    <w:rsid w:val="00C51747"/>
    <w:rsid w:val="00C66005"/>
    <w:rsid w:val="00CB0691"/>
    <w:rsid w:val="00D01C29"/>
    <w:rsid w:val="00D06593"/>
    <w:rsid w:val="00E208D9"/>
    <w:rsid w:val="00E5396B"/>
    <w:rsid w:val="00E63394"/>
    <w:rsid w:val="00F234EC"/>
    <w:rsid w:val="00F5114C"/>
    <w:rsid w:val="00F926A9"/>
    <w:rsid w:val="00FD2B5E"/>
    <w:rsid w:val="00FE2FBC"/>
    <w:rsid w:val="00FF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09C6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C29"/>
  </w:style>
  <w:style w:type="paragraph" w:styleId="Heading1">
    <w:name w:val="heading 1"/>
    <w:basedOn w:val="Normal"/>
    <w:next w:val="Normal"/>
    <w:link w:val="Heading1Char"/>
    <w:uiPriority w:val="9"/>
    <w:qFormat/>
    <w:rsid w:val="00AA0AD6"/>
    <w:pPr>
      <w:keepNext/>
      <w:keepLines/>
      <w:spacing w:line="240" w:lineRule="auto"/>
      <w:outlineLvl w:val="0"/>
    </w:pPr>
    <w:rPr>
      <w:rFonts w:eastAsiaTheme="majorEastAsia" w:cstheme="majorBidi"/>
      <w:sz w:val="7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5F8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67C"/>
    <w:pPr>
      <w:keepNext/>
      <w:keepLines/>
      <w:outlineLvl w:val="2"/>
    </w:pPr>
    <w:rPr>
      <w:rFonts w:asciiTheme="majorHAnsi" w:eastAsiaTheme="majorEastAsia" w:hAnsiTheme="majorHAnsi" w:cstheme="majorBidi"/>
      <w:b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67C"/>
    <w:pPr>
      <w:keepNext/>
      <w:keepLines/>
      <w:spacing w:line="240" w:lineRule="auto"/>
      <w:outlineLvl w:val="3"/>
    </w:pPr>
    <w:rPr>
      <w:rFonts w:eastAsiaTheme="majorEastAsia" w:cstheme="majorBidi"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F180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1C29"/>
  </w:style>
  <w:style w:type="paragraph" w:styleId="Footer">
    <w:name w:val="footer"/>
    <w:basedOn w:val="Normal"/>
    <w:link w:val="FooterChar"/>
    <w:uiPriority w:val="99"/>
    <w:semiHidden/>
    <w:rsid w:val="001F180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1C29"/>
  </w:style>
  <w:style w:type="table" w:styleId="TableGrid">
    <w:name w:val="Table Grid"/>
    <w:basedOn w:val="TableNormal"/>
    <w:uiPriority w:val="39"/>
    <w:rsid w:val="00F234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C2165F"/>
    <w:pPr>
      <w:numPr>
        <w:ilvl w:val="1"/>
      </w:numPr>
      <w:spacing w:line="240" w:lineRule="auto"/>
      <w:jc w:val="left"/>
    </w:pPr>
    <w:rPr>
      <w:rFonts w:asciiTheme="majorHAnsi" w:eastAsiaTheme="minorEastAsia" w:hAnsiTheme="majorHAnsi"/>
      <w:b/>
      <w:caps/>
      <w:sz w:val="18"/>
    </w:rPr>
  </w:style>
  <w:style w:type="character" w:customStyle="1" w:styleId="SubtitleChar">
    <w:name w:val="Subtitle Char"/>
    <w:basedOn w:val="DefaultParagraphFont"/>
    <w:link w:val="Subtitle"/>
    <w:uiPriority w:val="11"/>
    <w:rsid w:val="00C2165F"/>
    <w:rPr>
      <w:rFonts w:asciiTheme="majorHAnsi" w:eastAsiaTheme="minorEastAsia" w:hAnsiTheme="majorHAnsi"/>
      <w:b/>
      <w:caps/>
      <w:sz w:val="18"/>
    </w:rPr>
  </w:style>
  <w:style w:type="character" w:styleId="PlaceholderText">
    <w:name w:val="Placeholder Text"/>
    <w:basedOn w:val="DefaultParagraphFont"/>
    <w:uiPriority w:val="99"/>
    <w:semiHidden/>
    <w:rsid w:val="00C2165F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A0AD6"/>
    <w:pPr>
      <w:spacing w:line="240" w:lineRule="auto"/>
      <w:contextualSpacing/>
      <w:jc w:val="left"/>
    </w:pPr>
    <w:rPr>
      <w:rFonts w:eastAsiaTheme="majorEastAsia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AD6"/>
    <w:rPr>
      <w:rFonts w:eastAsiaTheme="majorEastAsia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0AD6"/>
    <w:rPr>
      <w:rFonts w:eastAsiaTheme="majorEastAsia" w:cstheme="majorBidi"/>
      <w:sz w:val="7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45F8"/>
    <w:rPr>
      <w:rFonts w:asciiTheme="majorHAnsi" w:eastAsiaTheme="majorEastAsia" w:hAnsiTheme="majorHAnsi" w:cstheme="majorBidi"/>
      <w:szCs w:val="26"/>
    </w:rPr>
  </w:style>
  <w:style w:type="character" w:styleId="Emphasis">
    <w:name w:val="Emphasis"/>
    <w:basedOn w:val="DefaultParagraphFont"/>
    <w:uiPriority w:val="20"/>
    <w:qFormat/>
    <w:rsid w:val="008E167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E167C"/>
    <w:rPr>
      <w:rFonts w:asciiTheme="majorHAnsi" w:eastAsiaTheme="majorEastAsia" w:hAnsiTheme="majorHAnsi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167C"/>
    <w:rPr>
      <w:rFonts w:eastAsiaTheme="majorEastAsia" w:cstheme="majorBidi"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Floral%20wedding%20invitation%20(gender%20neutr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4267B6E86A04B5D8D03A284B29E1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8F024-E884-4A21-822D-E84E9E43E890}"/>
      </w:docPartPr>
      <w:docPartBody>
        <w:p w:rsidR="00000000" w:rsidRDefault="002003E3">
          <w:pPr>
            <w:pStyle w:val="A4267B6E86A04B5D8D03A284B29E10E2"/>
          </w:pPr>
          <w:r>
            <w:t>You are invited to join</w:t>
          </w:r>
        </w:p>
      </w:docPartBody>
    </w:docPart>
    <w:docPart>
      <w:docPartPr>
        <w:name w:val="63E549E1393E4550A2CD9C264DB5F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3A6F1-1670-43E8-84E9-310515318E97}"/>
      </w:docPartPr>
      <w:docPartBody>
        <w:p w:rsidR="00000000" w:rsidRDefault="002003E3">
          <w:pPr>
            <w:pStyle w:val="63E549E1393E4550A2CD9C264DB5FC2F"/>
          </w:pPr>
          <w:r w:rsidRPr="00CB0691">
            <w:t>Flora Persson</w:t>
          </w:r>
        </w:p>
      </w:docPartBody>
    </w:docPart>
    <w:docPart>
      <w:docPartPr>
        <w:name w:val="9AF5D73C81234361A8D602E044F30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959B2-1214-4FCE-B017-9BE918B5BA7B}"/>
      </w:docPartPr>
      <w:docPartBody>
        <w:p w:rsidR="00000000" w:rsidRDefault="002003E3">
          <w:pPr>
            <w:pStyle w:val="9AF5D73C81234361A8D602E044F30393"/>
          </w:pPr>
          <w:r w:rsidRPr="00AA0AD6">
            <w:t>Kalle Astrom</w:t>
          </w:r>
        </w:p>
      </w:docPartBody>
    </w:docPart>
    <w:docPart>
      <w:docPartPr>
        <w:name w:val="6BDBF0F4093840DD8783E6AA5A375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578BF-523C-4A84-9AEA-E11EC50586C0}"/>
      </w:docPartPr>
      <w:docPartBody>
        <w:p w:rsidR="00000000" w:rsidRDefault="002003E3">
          <w:pPr>
            <w:pStyle w:val="6BDBF0F4093840DD8783E6AA5A375267"/>
          </w:pPr>
          <w:r w:rsidRPr="00AA0AD6">
            <w:t>&amp;</w:t>
          </w:r>
        </w:p>
      </w:docPartBody>
    </w:docPart>
    <w:docPart>
      <w:docPartPr>
        <w:name w:val="47C9E3D34D6C40A1B9C24DB054225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60745-BD32-4006-BF45-45A56A4964AE}"/>
      </w:docPartPr>
      <w:docPartBody>
        <w:p w:rsidR="00000000" w:rsidRDefault="002003E3">
          <w:pPr>
            <w:pStyle w:val="47C9E3D34D6C40A1B9C24DB054225E70"/>
          </w:pPr>
          <w:r w:rsidRPr="00AA0AD6">
            <w:t>on our wedding day</w:t>
          </w:r>
        </w:p>
      </w:docPartBody>
    </w:docPart>
    <w:docPart>
      <w:docPartPr>
        <w:name w:val="078F57FA8D384697838DA57A18536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3D863-7A89-4CE4-8420-35A8DC2B7109}"/>
      </w:docPartPr>
      <w:docPartBody>
        <w:p w:rsidR="00000000" w:rsidRDefault="002003E3">
          <w:pPr>
            <w:pStyle w:val="078F57FA8D384697838DA57A18536AA4"/>
          </w:pPr>
          <w:r>
            <w:t>You are invited to join</w:t>
          </w:r>
        </w:p>
      </w:docPartBody>
    </w:docPart>
    <w:docPart>
      <w:docPartPr>
        <w:name w:val="D3DA6B2E047247CE9768ED4E44C86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03480-17AD-4041-8E4B-25E69F44B006}"/>
      </w:docPartPr>
      <w:docPartBody>
        <w:p w:rsidR="00000000" w:rsidRDefault="002003E3">
          <w:pPr>
            <w:pStyle w:val="D3DA6B2E047247CE9768ED4E44C8630A"/>
          </w:pPr>
          <w:r w:rsidRPr="00CB0691">
            <w:t>Flora Persson</w:t>
          </w:r>
        </w:p>
      </w:docPartBody>
    </w:docPart>
    <w:docPart>
      <w:docPartPr>
        <w:name w:val="F1368ACF17B6422380463DC6A8A2B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7528F-4EED-4293-9FEF-F5A3BDA687FE}"/>
      </w:docPartPr>
      <w:docPartBody>
        <w:p w:rsidR="00000000" w:rsidRDefault="002003E3">
          <w:pPr>
            <w:pStyle w:val="F1368ACF17B6422380463DC6A8A2BB4E"/>
          </w:pPr>
          <w:r w:rsidRPr="00AA0AD6">
            <w:t>Kalle Astrom</w:t>
          </w:r>
        </w:p>
      </w:docPartBody>
    </w:docPart>
    <w:docPart>
      <w:docPartPr>
        <w:name w:val="EF83EB3512F74F1A9473BF1E4BD97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764C6-FA97-4C6F-B0D7-421BA4788092}"/>
      </w:docPartPr>
      <w:docPartBody>
        <w:p w:rsidR="00000000" w:rsidRDefault="002003E3">
          <w:pPr>
            <w:pStyle w:val="EF83EB3512F74F1A9473BF1E4BD97E73"/>
          </w:pPr>
          <w:r w:rsidRPr="00AA0AD6">
            <w:t>&amp;</w:t>
          </w:r>
        </w:p>
      </w:docPartBody>
    </w:docPart>
    <w:docPart>
      <w:docPartPr>
        <w:name w:val="7BACC508BDEF4B74995CFC24123E0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7BF1B-A54A-4DDE-AADF-D0B9BD0C1B00}"/>
      </w:docPartPr>
      <w:docPartBody>
        <w:p w:rsidR="00000000" w:rsidRDefault="002003E3">
          <w:pPr>
            <w:pStyle w:val="7BACC508BDEF4B74995CFC24123E0C7C"/>
          </w:pPr>
          <w:r w:rsidRPr="00AA0AD6">
            <w:t>on our wedding day</w:t>
          </w:r>
        </w:p>
      </w:docPartBody>
    </w:docPart>
    <w:docPart>
      <w:docPartPr>
        <w:name w:val="4FEEC3B5F1D14186BBFA9A67FB68A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1D805-F05C-49EB-AD2F-3CCE0A967A54}"/>
      </w:docPartPr>
      <w:docPartBody>
        <w:p w:rsidR="00000000" w:rsidRDefault="002003E3">
          <w:pPr>
            <w:pStyle w:val="4FEEC3B5F1D14186BBFA9A67FB68A91E"/>
          </w:pPr>
          <w:r w:rsidRPr="008E167C">
            <w:rPr>
              <w:rStyle w:val="Emphasis"/>
            </w:rPr>
            <w:t>Mr. &amp; Mrs.</w:t>
          </w:r>
        </w:p>
      </w:docPartBody>
    </w:docPart>
    <w:docPart>
      <w:docPartPr>
        <w:name w:val="D0574D70024E4665919432BC87C36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A6778-3DB4-49A5-B2E0-EFA263B27D90}"/>
      </w:docPartPr>
      <w:docPartBody>
        <w:p w:rsidR="00000000" w:rsidRDefault="002003E3">
          <w:pPr>
            <w:pStyle w:val="D0574D70024E4665919432BC87C36ADF"/>
          </w:pPr>
          <w:r w:rsidRPr="008E167C">
            <w:t>Partner’s Parents</w:t>
          </w:r>
        </w:p>
      </w:docPartBody>
    </w:docPart>
    <w:docPart>
      <w:docPartPr>
        <w:name w:val="DC4A1103EC754AE8890DCDBFD2259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F1ABA-E4E8-478C-B3BF-771DD0FF2252}"/>
      </w:docPartPr>
      <w:docPartBody>
        <w:p w:rsidR="00000000" w:rsidRDefault="002003E3">
          <w:pPr>
            <w:pStyle w:val="DC4A1103EC754AE8890DCDBFD2259B83"/>
          </w:pPr>
          <w:r w:rsidRPr="008E167C">
            <w:t>Request the honor of Your Presence</w:t>
          </w:r>
        </w:p>
      </w:docPartBody>
    </w:docPart>
    <w:docPart>
      <w:docPartPr>
        <w:name w:val="143503B2CA63499595082BFB6D463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9E47E-DFA2-4410-A9AA-60C4EF99B97C}"/>
      </w:docPartPr>
      <w:docPartBody>
        <w:p w:rsidR="00000000" w:rsidRDefault="002003E3">
          <w:pPr>
            <w:pStyle w:val="143503B2CA63499595082BFB6D463C38"/>
          </w:pPr>
          <w:r w:rsidRPr="008E167C">
            <w:t>At the marriage of</w:t>
          </w:r>
        </w:p>
      </w:docPartBody>
    </w:docPart>
    <w:docPart>
      <w:docPartPr>
        <w:name w:val="D9A85CDC0FFB4A31838A83DD88EC0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28998-2297-40AA-B8F7-C7E8F25EAEA6}"/>
      </w:docPartPr>
      <w:docPartBody>
        <w:p w:rsidR="00000000" w:rsidRDefault="002003E3">
          <w:pPr>
            <w:pStyle w:val="D9A85CDC0FFB4A31838A83DD88EC0C8B"/>
          </w:pPr>
          <w:r w:rsidRPr="008E167C">
            <w:t>Partner’s Name</w:t>
          </w:r>
        </w:p>
      </w:docPartBody>
    </w:docPart>
    <w:docPart>
      <w:docPartPr>
        <w:name w:val="C8FC7934551D40EA80252626B0FC4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DC0D7-8B0B-468B-89C3-A7277EB77436}"/>
      </w:docPartPr>
      <w:docPartBody>
        <w:p w:rsidR="00000000" w:rsidRDefault="002003E3">
          <w:pPr>
            <w:pStyle w:val="C8FC7934551D40EA80252626B0FC423B"/>
          </w:pPr>
          <w:r>
            <w:t>To</w:t>
          </w:r>
        </w:p>
      </w:docPartBody>
    </w:docPart>
    <w:docPart>
      <w:docPartPr>
        <w:name w:val="6401A47CCB5244AB89E03EC4022D3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E5564-C81E-4055-94DB-E334431B1F29}"/>
      </w:docPartPr>
      <w:docPartBody>
        <w:p w:rsidR="00000000" w:rsidRDefault="002003E3">
          <w:pPr>
            <w:pStyle w:val="6401A47CCB5244AB89E03EC4022D397C"/>
          </w:pPr>
          <w:r w:rsidRPr="008E167C">
            <w:t>Partner’s Name</w:t>
          </w:r>
        </w:p>
      </w:docPartBody>
    </w:docPart>
    <w:docPart>
      <w:docPartPr>
        <w:name w:val="6AF800516A9C44B2B5DE489267EFE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42EB9-D030-4BE4-816D-C6F070B38B4D}"/>
      </w:docPartPr>
      <w:docPartBody>
        <w:p w:rsidR="00000000" w:rsidRDefault="002003E3">
          <w:pPr>
            <w:pStyle w:val="6AF800516A9C44B2B5DE489267EFE502"/>
          </w:pPr>
          <w:r w:rsidRPr="008E167C">
            <w:t>Child of</w:t>
          </w:r>
        </w:p>
      </w:docPartBody>
    </w:docPart>
    <w:docPart>
      <w:docPartPr>
        <w:name w:val="7FFA41F673C349869A73511BCBE22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AACDC-19C4-406E-AB49-076DE8E0BAC1}"/>
      </w:docPartPr>
      <w:docPartBody>
        <w:p w:rsidR="00000000" w:rsidRDefault="002003E3">
          <w:pPr>
            <w:pStyle w:val="7FFA41F673C349869A73511BCBE226C3"/>
          </w:pPr>
          <w:r w:rsidRPr="008E167C">
            <w:rPr>
              <w:rStyle w:val="Emphasis"/>
            </w:rPr>
            <w:t>Mr. &amp; Mrs.</w:t>
          </w:r>
        </w:p>
      </w:docPartBody>
    </w:docPart>
    <w:docPart>
      <w:docPartPr>
        <w:name w:val="185786901833496BAAC62D95F2D5B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56106-DF4E-4B39-82A2-0AE9333D1481}"/>
      </w:docPartPr>
      <w:docPartBody>
        <w:p w:rsidR="00000000" w:rsidRDefault="002003E3">
          <w:pPr>
            <w:pStyle w:val="185786901833496BAAC62D95F2D5B3D1"/>
          </w:pPr>
          <w:r w:rsidRPr="008E167C">
            <w:t>Partner’s Parents</w:t>
          </w:r>
        </w:p>
      </w:docPartBody>
    </w:docPart>
    <w:docPart>
      <w:docPartPr>
        <w:name w:val="AF8C374447244238B80CC236EBE79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B74AE-9854-43A0-ABBE-E75C37CBB5F5}"/>
      </w:docPartPr>
      <w:docPartBody>
        <w:p w:rsidR="00000000" w:rsidRDefault="002003E3">
          <w:pPr>
            <w:pStyle w:val="AF8C374447244238B80CC236EBE799EF"/>
          </w:pPr>
          <w:r w:rsidRPr="008E167C">
            <w:t>Saturday the Twenty-First of</w:t>
          </w:r>
          <w:r w:rsidRPr="008E167C">
            <w:t xml:space="preserve"> June</w:t>
          </w:r>
        </w:p>
      </w:docPartBody>
    </w:docPart>
    <w:docPart>
      <w:docPartPr>
        <w:name w:val="0E31776DCDE14124A23F104E1F442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EBD6-D8D6-400F-9A01-1A5275E57932}"/>
      </w:docPartPr>
      <w:docPartBody>
        <w:p w:rsidR="00000000" w:rsidRDefault="002003E3">
          <w:pPr>
            <w:pStyle w:val="0E31776DCDE14124A23F104E1F442B9F"/>
          </w:pPr>
          <w:r w:rsidRPr="008E167C">
            <w:t>Two thousand and [Year]</w:t>
          </w:r>
        </w:p>
      </w:docPartBody>
    </w:docPart>
    <w:docPart>
      <w:docPartPr>
        <w:name w:val="26EFB22FD7CE44449D7D7A12CC714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EB04E-2141-4834-9666-B42C320D7362}"/>
      </w:docPartPr>
      <w:docPartBody>
        <w:p w:rsidR="00000000" w:rsidRDefault="002003E3">
          <w:pPr>
            <w:pStyle w:val="26EFB22FD7CE44449D7D7A12CC714F28"/>
          </w:pPr>
          <w:r w:rsidRPr="008E167C">
            <w:t>Eleven O’clock in the morning</w:t>
          </w:r>
        </w:p>
      </w:docPartBody>
    </w:docPart>
    <w:docPart>
      <w:docPartPr>
        <w:name w:val="42C15A8DEF7646278A72ECA65E016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6E81D-60FF-437C-AEEE-2EA8C6255E02}"/>
      </w:docPartPr>
      <w:docPartBody>
        <w:p w:rsidR="00000000" w:rsidRDefault="002003E3">
          <w:pPr>
            <w:pStyle w:val="42C15A8DEF7646278A72ECA65E016D58"/>
          </w:pPr>
          <w:r w:rsidRPr="008E167C">
            <w:t>At Location City, State.</w:t>
          </w:r>
        </w:p>
      </w:docPartBody>
    </w:docPart>
    <w:docPart>
      <w:docPartPr>
        <w:name w:val="987C41C332DC42B18106A8EDB79CA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726CB-492D-4A45-8635-A3C4F55BC211}"/>
      </w:docPartPr>
      <w:docPartBody>
        <w:p w:rsidR="00000000" w:rsidRDefault="002003E3">
          <w:pPr>
            <w:pStyle w:val="987C41C332DC42B18106A8EDB79CAAF3"/>
          </w:pPr>
          <w:r w:rsidRPr="008E167C">
            <w:t>Reception to Follow</w:t>
          </w:r>
        </w:p>
      </w:docPartBody>
    </w:docPart>
    <w:docPart>
      <w:docPartPr>
        <w:name w:val="1A43AC4E73924ACBB9E087917FED2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53344-7F2B-426D-B2F6-EC04CD1A78B1}"/>
      </w:docPartPr>
      <w:docPartBody>
        <w:p w:rsidR="00000000" w:rsidRDefault="002003E3">
          <w:pPr>
            <w:pStyle w:val="1A43AC4E73924ACBB9E087917FED2743"/>
          </w:pPr>
          <w:r w:rsidRPr="008E167C">
            <w:rPr>
              <w:rStyle w:val="Emphasis"/>
            </w:rPr>
            <w:t>Mr. &amp; Mrs.</w:t>
          </w:r>
        </w:p>
      </w:docPartBody>
    </w:docPart>
    <w:docPart>
      <w:docPartPr>
        <w:name w:val="0485683BDF0244A99E58A16547D65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EDE4A-7DED-4F51-87EE-DA7F569FF923}"/>
      </w:docPartPr>
      <w:docPartBody>
        <w:p w:rsidR="00000000" w:rsidRDefault="002003E3">
          <w:pPr>
            <w:pStyle w:val="0485683BDF0244A99E58A16547D652F5"/>
          </w:pPr>
          <w:r w:rsidRPr="008E167C">
            <w:t>Partner’s Parents</w:t>
          </w:r>
        </w:p>
      </w:docPartBody>
    </w:docPart>
    <w:docPart>
      <w:docPartPr>
        <w:name w:val="66BD70FB73B6413197106EB4DC77A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49BBD-BC2F-4321-8173-8F7B2666ACAF}"/>
      </w:docPartPr>
      <w:docPartBody>
        <w:p w:rsidR="00000000" w:rsidRDefault="002003E3">
          <w:pPr>
            <w:pStyle w:val="66BD70FB73B6413197106EB4DC77A911"/>
          </w:pPr>
          <w:r w:rsidRPr="008E167C">
            <w:t>Request the honor of Your Presence</w:t>
          </w:r>
        </w:p>
      </w:docPartBody>
    </w:docPart>
    <w:docPart>
      <w:docPartPr>
        <w:name w:val="BEF1B2CF8BF54750BE52BEE984D24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045F4-1186-4FCD-9CAB-DD74DB73BD27}"/>
      </w:docPartPr>
      <w:docPartBody>
        <w:p w:rsidR="00000000" w:rsidRDefault="002003E3">
          <w:pPr>
            <w:pStyle w:val="BEF1B2CF8BF54750BE52BEE984D24A6B"/>
          </w:pPr>
          <w:r w:rsidRPr="008E167C">
            <w:t>At the marriage of</w:t>
          </w:r>
        </w:p>
      </w:docPartBody>
    </w:docPart>
    <w:docPart>
      <w:docPartPr>
        <w:name w:val="6A6D8147602C4A5EAB83FF743F8F9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805BA-87BB-4209-B50F-873995907DD1}"/>
      </w:docPartPr>
      <w:docPartBody>
        <w:p w:rsidR="00000000" w:rsidRDefault="002003E3">
          <w:pPr>
            <w:pStyle w:val="6A6D8147602C4A5EAB83FF743F8F9FB9"/>
          </w:pPr>
          <w:r w:rsidRPr="008E167C">
            <w:t>Partner’s Name</w:t>
          </w:r>
        </w:p>
      </w:docPartBody>
    </w:docPart>
    <w:docPart>
      <w:docPartPr>
        <w:name w:val="4C6B2EC475A142BC9487BF3BF5ECC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7A117-A25D-47C5-B72D-5F674ABDF7CE}"/>
      </w:docPartPr>
      <w:docPartBody>
        <w:p w:rsidR="00000000" w:rsidRDefault="002003E3">
          <w:pPr>
            <w:pStyle w:val="4C6B2EC475A142BC9487BF3BF5ECC04F"/>
          </w:pPr>
          <w:r>
            <w:t>To</w:t>
          </w:r>
        </w:p>
      </w:docPartBody>
    </w:docPart>
    <w:docPart>
      <w:docPartPr>
        <w:name w:val="122E715EBADB4BF88D497B33ED25D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80675-B993-4113-A7C2-7F43142148D1}"/>
      </w:docPartPr>
      <w:docPartBody>
        <w:p w:rsidR="00000000" w:rsidRDefault="002003E3">
          <w:pPr>
            <w:pStyle w:val="122E715EBADB4BF88D497B33ED25DCEE"/>
          </w:pPr>
          <w:r w:rsidRPr="008E167C">
            <w:t>Partner’s Name</w:t>
          </w:r>
        </w:p>
      </w:docPartBody>
    </w:docPart>
    <w:docPart>
      <w:docPartPr>
        <w:name w:val="8D3FA60413CB4201A6CA274A6D3F9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0A28A-EB8A-4266-BEBB-11091811CE71}"/>
      </w:docPartPr>
      <w:docPartBody>
        <w:p w:rsidR="00000000" w:rsidRDefault="002003E3">
          <w:pPr>
            <w:pStyle w:val="8D3FA60413CB4201A6CA274A6D3F9CEA"/>
          </w:pPr>
          <w:r w:rsidRPr="008E167C">
            <w:t>Child of</w:t>
          </w:r>
        </w:p>
      </w:docPartBody>
    </w:docPart>
    <w:docPart>
      <w:docPartPr>
        <w:name w:val="FB06D6B702AB4E20B6644EC9E7695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43037-026C-4A0B-9E9F-0E00C8799B62}"/>
      </w:docPartPr>
      <w:docPartBody>
        <w:p w:rsidR="00000000" w:rsidRDefault="002003E3">
          <w:pPr>
            <w:pStyle w:val="FB06D6B702AB4E20B6644EC9E7695FFF"/>
          </w:pPr>
          <w:r w:rsidRPr="008E167C">
            <w:rPr>
              <w:rStyle w:val="Emphasis"/>
            </w:rPr>
            <w:t>Mr. &amp; Mrs.</w:t>
          </w:r>
        </w:p>
      </w:docPartBody>
    </w:docPart>
    <w:docPart>
      <w:docPartPr>
        <w:name w:val="4228D16F27F24624A1498550BDA7B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79729-6D45-45E6-AA6C-41B0ACE186CB}"/>
      </w:docPartPr>
      <w:docPartBody>
        <w:p w:rsidR="00000000" w:rsidRDefault="002003E3">
          <w:pPr>
            <w:pStyle w:val="4228D16F27F24624A1498550BDA7BCA4"/>
          </w:pPr>
          <w:r w:rsidRPr="008E167C">
            <w:t>Partner’s Parents</w:t>
          </w:r>
        </w:p>
      </w:docPartBody>
    </w:docPart>
    <w:docPart>
      <w:docPartPr>
        <w:name w:val="D22BB183640740C5BC5FA249C95E4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8A308-A492-469D-B979-EC90A68FA48D}"/>
      </w:docPartPr>
      <w:docPartBody>
        <w:p w:rsidR="00000000" w:rsidRDefault="002003E3">
          <w:pPr>
            <w:pStyle w:val="D22BB183640740C5BC5FA249C95E4332"/>
          </w:pPr>
          <w:r w:rsidRPr="008E167C">
            <w:t>Saturday the Twenty-First of June</w:t>
          </w:r>
        </w:p>
      </w:docPartBody>
    </w:docPart>
    <w:docPart>
      <w:docPartPr>
        <w:name w:val="34DBF46FDAFA432B986D678805026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C9932-853A-4C93-A801-EB2DCE170113}"/>
      </w:docPartPr>
      <w:docPartBody>
        <w:p w:rsidR="00000000" w:rsidRDefault="002003E3">
          <w:pPr>
            <w:pStyle w:val="34DBF46FDAFA432B986D678805026979"/>
          </w:pPr>
          <w:r w:rsidRPr="008E167C">
            <w:t>Two thousand and [Year]</w:t>
          </w:r>
        </w:p>
      </w:docPartBody>
    </w:docPart>
    <w:docPart>
      <w:docPartPr>
        <w:name w:val="BA3D673B585C4DB496AB1285D195C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D1438-0D43-4C85-96F2-A5949EF9C04C}"/>
      </w:docPartPr>
      <w:docPartBody>
        <w:p w:rsidR="00000000" w:rsidRDefault="002003E3">
          <w:pPr>
            <w:pStyle w:val="BA3D673B585C4DB496AB1285D195C75C"/>
          </w:pPr>
          <w:r w:rsidRPr="008E167C">
            <w:t>Eleven O’clock in the morning</w:t>
          </w:r>
        </w:p>
      </w:docPartBody>
    </w:docPart>
    <w:docPart>
      <w:docPartPr>
        <w:name w:val="A61104C9863C4D4196325302B4FBD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13806-F5DD-4004-B545-3EC6E7393AE1}"/>
      </w:docPartPr>
      <w:docPartBody>
        <w:p w:rsidR="00000000" w:rsidRDefault="002003E3">
          <w:pPr>
            <w:pStyle w:val="A61104C9863C4D4196325302B4FBDE18"/>
          </w:pPr>
          <w:r w:rsidRPr="008E167C">
            <w:t>At Location City, State.</w:t>
          </w:r>
        </w:p>
      </w:docPartBody>
    </w:docPart>
    <w:docPart>
      <w:docPartPr>
        <w:name w:val="699CC1905F0A47A985D84E64719DC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0D505-8B32-43C0-A25D-47931617497F}"/>
      </w:docPartPr>
      <w:docPartBody>
        <w:p w:rsidR="00000000" w:rsidRDefault="002003E3">
          <w:pPr>
            <w:pStyle w:val="699CC1905F0A47A985D84E64719DC06F"/>
          </w:pPr>
          <w:r w:rsidRPr="008E167C">
            <w:t>Reception to Follow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venir Next LT Pro Light">
    <w:altName w:val="Arial"/>
    <w:charset w:val="00"/>
    <w:family w:val="swiss"/>
    <w:pitch w:val="variable"/>
    <w:sig w:usb0="00000001" w:usb1="5000204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3E3"/>
    <w:rsid w:val="0020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267B6E86A04B5D8D03A284B29E10E2">
    <w:name w:val="A4267B6E86A04B5D8D03A284B29E10E2"/>
  </w:style>
  <w:style w:type="paragraph" w:customStyle="1" w:styleId="63E549E1393E4550A2CD9C264DB5FC2F">
    <w:name w:val="63E549E1393E4550A2CD9C264DB5FC2F"/>
  </w:style>
  <w:style w:type="paragraph" w:customStyle="1" w:styleId="9AF5D73C81234361A8D602E044F30393">
    <w:name w:val="9AF5D73C81234361A8D602E044F30393"/>
  </w:style>
  <w:style w:type="paragraph" w:customStyle="1" w:styleId="6BDBF0F4093840DD8783E6AA5A375267">
    <w:name w:val="6BDBF0F4093840DD8783E6AA5A375267"/>
  </w:style>
  <w:style w:type="paragraph" w:customStyle="1" w:styleId="47C9E3D34D6C40A1B9C24DB054225E70">
    <w:name w:val="47C9E3D34D6C40A1B9C24DB054225E70"/>
  </w:style>
  <w:style w:type="paragraph" w:customStyle="1" w:styleId="078F57FA8D384697838DA57A18536AA4">
    <w:name w:val="078F57FA8D384697838DA57A18536AA4"/>
  </w:style>
  <w:style w:type="paragraph" w:customStyle="1" w:styleId="D3DA6B2E047247CE9768ED4E44C8630A">
    <w:name w:val="D3DA6B2E047247CE9768ED4E44C8630A"/>
  </w:style>
  <w:style w:type="paragraph" w:customStyle="1" w:styleId="F1368ACF17B6422380463DC6A8A2BB4E">
    <w:name w:val="F1368ACF17B6422380463DC6A8A2BB4E"/>
  </w:style>
  <w:style w:type="paragraph" w:customStyle="1" w:styleId="EF83EB3512F74F1A9473BF1E4BD97E73">
    <w:name w:val="EF83EB3512F74F1A9473BF1E4BD97E73"/>
  </w:style>
  <w:style w:type="paragraph" w:customStyle="1" w:styleId="7BACC508BDEF4B74995CFC24123E0C7C">
    <w:name w:val="7BACC508BDEF4B74995CFC24123E0C7C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4FEEC3B5F1D14186BBFA9A67FB68A91E">
    <w:name w:val="4FEEC3B5F1D14186BBFA9A67FB68A91E"/>
  </w:style>
  <w:style w:type="paragraph" w:customStyle="1" w:styleId="D0574D70024E4665919432BC87C36ADF">
    <w:name w:val="D0574D70024E4665919432BC87C36ADF"/>
  </w:style>
  <w:style w:type="paragraph" w:customStyle="1" w:styleId="DC4A1103EC754AE8890DCDBFD2259B83">
    <w:name w:val="DC4A1103EC754AE8890DCDBFD2259B83"/>
  </w:style>
  <w:style w:type="paragraph" w:customStyle="1" w:styleId="143503B2CA63499595082BFB6D463C38">
    <w:name w:val="143503B2CA63499595082BFB6D463C38"/>
  </w:style>
  <w:style w:type="paragraph" w:customStyle="1" w:styleId="D9A85CDC0FFB4A31838A83DD88EC0C8B">
    <w:name w:val="D9A85CDC0FFB4A31838A83DD88EC0C8B"/>
  </w:style>
  <w:style w:type="paragraph" w:customStyle="1" w:styleId="C8FC7934551D40EA80252626B0FC423B">
    <w:name w:val="C8FC7934551D40EA80252626B0FC423B"/>
  </w:style>
  <w:style w:type="paragraph" w:customStyle="1" w:styleId="6401A47CCB5244AB89E03EC4022D397C">
    <w:name w:val="6401A47CCB5244AB89E03EC4022D397C"/>
  </w:style>
  <w:style w:type="paragraph" w:customStyle="1" w:styleId="6AF800516A9C44B2B5DE489267EFE502">
    <w:name w:val="6AF800516A9C44B2B5DE489267EFE502"/>
  </w:style>
  <w:style w:type="paragraph" w:customStyle="1" w:styleId="7FFA41F673C349869A73511BCBE226C3">
    <w:name w:val="7FFA41F673C349869A73511BCBE226C3"/>
  </w:style>
  <w:style w:type="paragraph" w:customStyle="1" w:styleId="185786901833496BAAC62D95F2D5B3D1">
    <w:name w:val="185786901833496BAAC62D95F2D5B3D1"/>
  </w:style>
  <w:style w:type="paragraph" w:customStyle="1" w:styleId="AF8C374447244238B80CC236EBE799EF">
    <w:name w:val="AF8C374447244238B80CC236EBE799EF"/>
  </w:style>
  <w:style w:type="paragraph" w:customStyle="1" w:styleId="0E31776DCDE14124A23F104E1F442B9F">
    <w:name w:val="0E31776DCDE14124A23F104E1F442B9F"/>
  </w:style>
  <w:style w:type="paragraph" w:customStyle="1" w:styleId="26EFB22FD7CE44449D7D7A12CC714F28">
    <w:name w:val="26EFB22FD7CE44449D7D7A12CC714F28"/>
  </w:style>
  <w:style w:type="paragraph" w:customStyle="1" w:styleId="42C15A8DEF7646278A72ECA65E016D58">
    <w:name w:val="42C15A8DEF7646278A72ECA65E016D58"/>
  </w:style>
  <w:style w:type="paragraph" w:customStyle="1" w:styleId="987C41C332DC42B18106A8EDB79CAAF3">
    <w:name w:val="987C41C332DC42B18106A8EDB79CAAF3"/>
  </w:style>
  <w:style w:type="paragraph" w:customStyle="1" w:styleId="1A43AC4E73924ACBB9E087917FED2743">
    <w:name w:val="1A43AC4E73924ACBB9E087917FED2743"/>
  </w:style>
  <w:style w:type="paragraph" w:customStyle="1" w:styleId="0485683BDF0244A99E58A16547D652F5">
    <w:name w:val="0485683BDF0244A99E58A16547D652F5"/>
  </w:style>
  <w:style w:type="paragraph" w:customStyle="1" w:styleId="66BD70FB73B6413197106EB4DC77A911">
    <w:name w:val="66BD70FB73B6413197106EB4DC77A911"/>
  </w:style>
  <w:style w:type="paragraph" w:customStyle="1" w:styleId="BEF1B2CF8BF54750BE52BEE984D24A6B">
    <w:name w:val="BEF1B2CF8BF54750BE52BEE984D24A6B"/>
  </w:style>
  <w:style w:type="paragraph" w:customStyle="1" w:styleId="6A6D8147602C4A5EAB83FF743F8F9FB9">
    <w:name w:val="6A6D8147602C4A5EAB83FF743F8F9FB9"/>
  </w:style>
  <w:style w:type="paragraph" w:customStyle="1" w:styleId="4C6B2EC475A142BC9487BF3BF5ECC04F">
    <w:name w:val="4C6B2EC475A142BC9487BF3BF5ECC04F"/>
  </w:style>
  <w:style w:type="paragraph" w:customStyle="1" w:styleId="122E715EBADB4BF88D497B33ED25DCEE">
    <w:name w:val="122E715EBADB4BF88D497B33ED25DCEE"/>
  </w:style>
  <w:style w:type="paragraph" w:customStyle="1" w:styleId="8D3FA60413CB4201A6CA274A6D3F9CEA">
    <w:name w:val="8D3FA60413CB4201A6CA274A6D3F9CEA"/>
  </w:style>
  <w:style w:type="paragraph" w:customStyle="1" w:styleId="FB06D6B702AB4E20B6644EC9E7695FFF">
    <w:name w:val="FB06D6B702AB4E20B6644EC9E7695FFF"/>
  </w:style>
  <w:style w:type="paragraph" w:customStyle="1" w:styleId="4228D16F27F24624A1498550BDA7BCA4">
    <w:name w:val="4228D16F27F24624A1498550BDA7BCA4"/>
  </w:style>
  <w:style w:type="paragraph" w:customStyle="1" w:styleId="D22BB183640740C5BC5FA249C95E4332">
    <w:name w:val="D22BB183640740C5BC5FA249C95E4332"/>
  </w:style>
  <w:style w:type="paragraph" w:customStyle="1" w:styleId="34DBF46FDAFA432B986D678805026979">
    <w:name w:val="34DBF46FDAFA432B986D678805026979"/>
  </w:style>
  <w:style w:type="paragraph" w:customStyle="1" w:styleId="BA3D673B585C4DB496AB1285D195C75C">
    <w:name w:val="BA3D673B585C4DB496AB1285D195C75C"/>
  </w:style>
  <w:style w:type="paragraph" w:customStyle="1" w:styleId="A61104C9863C4D4196325302B4FBDE18">
    <w:name w:val="A61104C9863C4D4196325302B4FBDE18"/>
  </w:style>
  <w:style w:type="paragraph" w:customStyle="1" w:styleId="699CC1905F0A47A985D84E64719DC06F">
    <w:name w:val="699CC1905F0A47A985D84E64719DC0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Floral Theme Updated">
  <a:themeElements>
    <a:clrScheme name="Custom 25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746B8D"/>
      </a:accent1>
      <a:accent2>
        <a:srgbClr val="FF9999"/>
      </a:accent2>
      <a:accent3>
        <a:srgbClr val="00B0F0"/>
      </a:accent3>
      <a:accent4>
        <a:srgbClr val="FFC000"/>
      </a:accent4>
      <a:accent5>
        <a:srgbClr val="FF3300"/>
      </a:accent5>
      <a:accent6>
        <a:srgbClr val="00CC66"/>
      </a:accent6>
      <a:hlink>
        <a:srgbClr val="746B8D"/>
      </a:hlink>
      <a:folHlink>
        <a:srgbClr val="746B8D"/>
      </a:folHlink>
    </a:clrScheme>
    <a:fontScheme name="Custom 11">
      <a:majorFont>
        <a:latin typeface="Avenir Next LT Pro"/>
        <a:ea typeface=""/>
        <a:cs typeface=""/>
      </a:majorFont>
      <a:minorFont>
        <a:latin typeface="Avenir Next LT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loral Theme Updated" id="{E172FD5B-32DB-4B0A-8F97-30ACBCB6393C}" vid="{AA8AF60D-4601-4D62-8D6C-FA599BEB400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542A4-860B-4F97-BB45-09F80E6C5E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988DD3-C6E0-4993-8E18-318ED87E71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42B1B69-60A0-4D02-8CA4-A4DB8CFF07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AFD98D-FF0A-445C-94B7-82F484DC4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Floral wedding invitation (gender neutral)</Template>
  <TotalTime>0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2019-11-18T02:03:00Z</dcterms:created>
  <dcterms:modified xsi:type="dcterms:W3CDTF">2019-11-18T02:04:00Z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