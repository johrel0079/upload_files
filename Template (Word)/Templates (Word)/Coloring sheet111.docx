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25" w:rsidRDefault="004670C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159385</wp:posOffset>
                </wp:positionH>
                <wp:positionV relativeFrom="page">
                  <wp:posOffset>695960</wp:posOffset>
                </wp:positionV>
                <wp:extent cx="8042910" cy="6346190"/>
                <wp:effectExtent l="0" t="63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2910" cy="6346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7178" w:rsidRDefault="00C367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399655" cy="6254750"/>
                                  <wp:effectExtent l="19050" t="0" r="0" b="0"/>
                                  <wp:docPr id="5" name="Picture 4" descr="monkey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onkey.pn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99655" cy="6254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55pt;margin-top:54.8pt;width:633.3pt;height:49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D9tgIAALo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" o:allowincell="f" filled="f" stroked="f">
                <v:textbox>
                  <w:txbxContent>
                    <w:p w:rsidR="00087178" w:rsidRDefault="00C3679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399655" cy="6254750"/>
                            <wp:effectExtent l="19050" t="0" r="0" b="0"/>
                            <wp:docPr id="5" name="Picture 4" descr="monkey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onkey.pn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99655" cy="6254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D96925" w:rsidSect="002121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0C4"/>
    <w:rsid w:val="00087178"/>
    <w:rsid w:val="00212168"/>
    <w:rsid w:val="00251ED3"/>
    <w:rsid w:val="003A68CC"/>
    <w:rsid w:val="004670C4"/>
    <w:rsid w:val="009A6547"/>
    <w:rsid w:val="00A27954"/>
    <w:rsid w:val="00C36796"/>
    <w:rsid w:val="00D16620"/>
    <w:rsid w:val="00D96925"/>
    <w:rsid w:val="00D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monkey_coloring_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621BD8-C4FF-4620-B226-E5F67D86F8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monkey_coloring_sheet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Coloring sheet (monkey design)</dc:title>
  <dc:creator>MANILYN B.. RAMIREZ</dc:creator>
  <cp:lastModifiedBy>MANILYN B.. RAMIREZ</cp:lastModifiedBy>
  <cp:revision>1</cp:revision>
  <dcterms:created xsi:type="dcterms:W3CDTF">2016-06-17T07:54:00Z</dcterms:created>
  <dcterms:modified xsi:type="dcterms:W3CDTF">2016-06-17T07:54:00Z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TC102561959990</vt:lpwstr>
  </property>
</Properties>
</file>