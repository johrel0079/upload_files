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432" w:type="dxa"/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enter Christmas message inside two cards per page"/>
      </w:tblPr>
      <w:tblGrid>
        <w:gridCol w:w="10800"/>
      </w:tblGrid>
      <w:tr w:rsidR="00B2265A" w:rsidTr="00524E00">
        <w:trPr>
          <w:trHeight w:hRule="exact" w:val="7200"/>
        </w:trPr>
        <w:tc>
          <w:tcPr>
            <w:tcW w:w="10800" w:type="dxa"/>
            <w:tcMar>
              <w:top w:w="288" w:type="dxa"/>
              <w:left w:w="6120" w:type="dxa"/>
            </w:tcMar>
          </w:tcPr>
          <w:bookmarkStart w:id="0" w:name="_GoBack"/>
          <w:bookmarkEnd w:id="0"/>
          <w:p w:rsidR="00B2265A" w:rsidRDefault="00FD3EB0">
            <w:pPr>
              <w:pStyle w:val="Title"/>
            </w:pPr>
            <w:sdt>
              <w:sdtPr>
                <w:alias w:val="Merry Christmas:"/>
                <w:tag w:val="Merry Christmas:"/>
                <w:id w:val="866954789"/>
                <w:placeholder>
                  <w:docPart w:val="45EBDC780C6E46F18A510D6B32DFBB31"/>
                </w:placeholder>
                <w:temporary/>
                <w:showingPlcHdr/>
                <w15:appearance w15:val="hidden"/>
              </w:sdtPr>
              <w:sdtEndPr/>
              <w:sdtContent>
                <w:r w:rsidR="00B2265A" w:rsidRPr="00ED73DC">
                  <w:t>Merry Christmas</w:t>
                </w:r>
              </w:sdtContent>
            </w:sdt>
          </w:p>
        </w:tc>
      </w:tr>
      <w:tr w:rsidR="00C45CB2" w:rsidTr="00524E00">
        <w:trPr>
          <w:trHeight w:hRule="exact" w:val="7200"/>
        </w:trPr>
        <w:tc>
          <w:tcPr>
            <w:tcW w:w="10800" w:type="dxa"/>
            <w:tcMar>
              <w:top w:w="720" w:type="dxa"/>
              <w:left w:w="6120" w:type="dxa"/>
            </w:tcMar>
          </w:tcPr>
          <w:p w:rsidR="00C45CB2" w:rsidRDefault="00FD3EB0" w:rsidP="00ED73DC">
            <w:pPr>
              <w:pStyle w:val="TitleRight"/>
              <w:jc w:val="center"/>
            </w:pPr>
            <w:sdt>
              <w:sdtPr>
                <w:rPr>
                  <w:sz w:val="56"/>
                </w:rPr>
                <w:alias w:val="Merry Christmas:"/>
                <w:tag w:val="Merry Christmas:"/>
                <w:id w:val="969941262"/>
                <w:placeholder>
                  <w:docPart w:val="0C84844EB37E41D8B1DC3AE381C4DB66"/>
                </w:placeholder>
                <w:temporary/>
                <w:showingPlcHdr/>
                <w15:appearance w15:val="hidden"/>
              </w:sdtPr>
              <w:sdtEndPr/>
              <w:sdtContent>
                <w:r w:rsidR="00C45CB2" w:rsidRPr="00ED73DC">
                  <w:rPr>
                    <w:sz w:val="56"/>
                  </w:rPr>
                  <w:t>Merry Christmas</w:t>
                </w:r>
              </w:sdtContent>
            </w:sdt>
          </w:p>
        </w:tc>
      </w:tr>
      <w:tr w:rsidR="00844DA4" w:rsidTr="00524E00">
        <w:tblPrEx>
          <w:tblCellMar>
            <w:top w:w="0" w:type="dxa"/>
            <w:left w:w="6120" w:type="dxa"/>
          </w:tblCellMar>
        </w:tblPrEx>
        <w:trPr>
          <w:trHeight w:hRule="exact" w:val="7200"/>
        </w:trPr>
        <w:tc>
          <w:tcPr>
            <w:tcW w:w="10800" w:type="dxa"/>
            <w:tcMar>
              <w:top w:w="1368" w:type="dxa"/>
            </w:tcMar>
          </w:tcPr>
          <w:p w:rsidR="00844DA4" w:rsidRDefault="00FD3EB0">
            <w:sdt>
              <w:sdtPr>
                <w:alias w:val="Enter your greetings:"/>
                <w:tag w:val="Enter your greetings:"/>
                <w:id w:val="-476533553"/>
                <w:placeholder>
                  <w:docPart w:val="018A200BE4F541DA83945C4768569A46"/>
                </w:placeholder>
                <w:temporary/>
                <w:showingPlcHdr/>
                <w15:appearance w15:val="hidden"/>
              </w:sdtPr>
              <w:sdtEndPr/>
              <w:sdtContent>
                <w:r w:rsidR="00844DA4">
                  <w:t>Best wishes for the happiest of holidays!</w:t>
                </w:r>
              </w:sdtContent>
            </w:sdt>
          </w:p>
          <w:sdt>
            <w:sdtPr>
              <w:alias w:val="Enter name:"/>
              <w:tag w:val="Enter name:"/>
              <w:id w:val="-204642611"/>
              <w:placeholder>
                <w:docPart w:val="9E95AF74328E461582C2B666A06B5016"/>
              </w:placeholder>
              <w:temporary/>
              <w:showingPlcHdr/>
              <w15:appearance w15:val="hidden"/>
              <w:text/>
            </w:sdtPr>
            <w:sdtEndPr/>
            <w:sdtContent>
              <w:p w:rsidR="00844DA4" w:rsidRDefault="00844DA4">
                <w:pPr>
                  <w:pStyle w:val="Name"/>
                </w:pPr>
                <w:r>
                  <w:t>Name</w:t>
                </w:r>
              </w:p>
            </w:sdtContent>
          </w:sdt>
        </w:tc>
      </w:tr>
      <w:tr w:rsidR="00844DA4" w:rsidTr="00524E00">
        <w:tblPrEx>
          <w:tblCellMar>
            <w:top w:w="0" w:type="dxa"/>
            <w:left w:w="6120" w:type="dxa"/>
          </w:tblCellMar>
        </w:tblPrEx>
        <w:trPr>
          <w:trHeight w:hRule="exact" w:val="7200"/>
        </w:trPr>
        <w:tc>
          <w:tcPr>
            <w:tcW w:w="10800" w:type="dxa"/>
            <w:tcMar>
              <w:top w:w="2016" w:type="dxa"/>
            </w:tcMar>
          </w:tcPr>
          <w:p w:rsidR="00844DA4" w:rsidRDefault="00FD3EB0" w:rsidP="001931C7">
            <w:pPr>
              <w:pStyle w:val="Greetings"/>
            </w:pPr>
            <w:sdt>
              <w:sdtPr>
                <w:alias w:val="Enter your greetings:"/>
                <w:tag w:val="Enter your greetings:"/>
                <w:id w:val="-1736468174"/>
                <w:placeholder>
                  <w:docPart w:val="68053F06AE3546D58581D7CAD10450D7"/>
                </w:placeholder>
                <w:temporary/>
                <w:showingPlcHdr/>
                <w15:appearance w15:val="hidden"/>
              </w:sdtPr>
              <w:sdtEndPr/>
              <w:sdtContent>
                <w:r w:rsidR="00844DA4">
                  <w:t>Best wishes for the happiest of holidays!</w:t>
                </w:r>
              </w:sdtContent>
            </w:sdt>
          </w:p>
          <w:p w:rsidR="00844DA4" w:rsidRDefault="00FD3EB0" w:rsidP="001931C7">
            <w:pPr>
              <w:pStyle w:val="Greetings"/>
            </w:pPr>
            <w:sdt>
              <w:sdtPr>
                <w:alias w:val="Enter name:"/>
                <w:tag w:val="Enter name:"/>
                <w:id w:val="-737316703"/>
                <w:placeholder>
                  <w:docPart w:val="9E95AF74328E461582C2B666A06B501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753E6">
                  <w:t>Name</w:t>
                </w:r>
              </w:sdtContent>
            </w:sdt>
          </w:p>
        </w:tc>
      </w:tr>
    </w:tbl>
    <w:p w:rsidR="00976B83" w:rsidRDefault="00976B83">
      <w:pPr>
        <w:pStyle w:val="NoSpacing"/>
      </w:pPr>
    </w:p>
    <w:sectPr w:rsidR="00976B83" w:rsidSect="00E37FE6">
      <w:headerReference w:type="default" r:id="rId10"/>
      <w:headerReference w:type="first" r:id="rId11"/>
      <w:pgSz w:w="12240" w:h="15840"/>
      <w:pgMar w:top="720" w:right="720" w:bottom="36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EB0" w:rsidRDefault="00FD3EB0" w:rsidP="00FB5C0E">
      <w:pPr>
        <w:spacing w:after="0" w:line="240" w:lineRule="auto"/>
      </w:pPr>
      <w:r>
        <w:separator/>
      </w:r>
    </w:p>
  </w:endnote>
  <w:endnote w:type="continuationSeparator" w:id="0">
    <w:p w:rsidR="00FD3EB0" w:rsidRDefault="00FD3EB0" w:rsidP="00FB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EB0" w:rsidRDefault="00FD3EB0" w:rsidP="00FB5C0E">
      <w:pPr>
        <w:spacing w:after="0" w:line="240" w:lineRule="auto"/>
      </w:pPr>
      <w:r>
        <w:separator/>
      </w:r>
    </w:p>
  </w:footnote>
  <w:footnote w:type="continuationSeparator" w:id="0">
    <w:p w:rsidR="00FD3EB0" w:rsidRDefault="00FD3EB0" w:rsidP="00FB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6" w:rsidRDefault="00E37FE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EDF9FB7" wp14:editId="55527B51">
              <wp:simplePos x="0" y="0"/>
              <wp:positionH relativeFrom="page">
                <wp:posOffset>-8890</wp:posOffset>
              </wp:positionH>
              <wp:positionV relativeFrom="page">
                <wp:posOffset>0</wp:posOffset>
              </wp:positionV>
              <wp:extent cx="7772400" cy="10058400"/>
              <wp:effectExtent l="0" t="0" r="19050" b="19050"/>
              <wp:wrapNone/>
              <wp:docPr id="24" name="Group 2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2" name="Straight Connector 2" descr="Cut guide line"/>
                      <wps:cNvCnPr/>
                      <wps:spPr>
                        <a:xfrm>
                          <a:off x="0" y="5019675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Straight Connector 7" descr="Fold guide line"/>
                      <wps:cNvCnPr/>
                      <wps:spPr>
                        <a:xfrm>
                          <a:off x="388620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145DAA" id="Group 24" o:spid="_x0000_s1026" style="position:absolute;margin-left:-.7pt;margin-top:0;width:612pt;height:11in;z-index:25166745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">
              <v:line id="Straight Connector 2" o:spid="_x0000_s1027" alt="Cut guide line" style="position:absolute;visibility:visible;mso-wrap-style:square" from="0,50196" to="77724,50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" strokecolor="#d8d8d8 [2732]">
                <v:stroke dashstyle="dash"/>
              </v:line>
              <v:line id="Straight Connector 7" o:spid="_x0000_s1028" alt="Fold guide line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" strokecolor="#d8d8d8 [2732]"/>
              <w10:wrap anchorx="page"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98EC79" wp14:editId="4F87072B">
              <wp:simplePos x="0" y="0"/>
              <wp:positionH relativeFrom="page">
                <wp:posOffset>457200</wp:posOffset>
              </wp:positionH>
              <wp:positionV relativeFrom="page">
                <wp:posOffset>466725</wp:posOffset>
              </wp:positionV>
              <wp:extent cx="6830568" cy="6821424"/>
              <wp:effectExtent l="0" t="0" r="8890" b="0"/>
              <wp:wrapNone/>
              <wp:docPr id="20" name="Group 2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0568" cy="6821424"/>
                        <a:chOff x="0" y="0"/>
                        <a:chExt cx="6833870" cy="6819900"/>
                      </a:xfrm>
                    </wpg:grpSpPr>
                    <pic:pic xmlns:pic="http://schemas.openxmlformats.org/drawingml/2006/picture">
                      <pic:nvPicPr>
                        <pic:cNvPr id="21" name="Picture 21" descr="Red bag full of gift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0550" y="5810250"/>
                          <a:ext cx="1997075" cy="1009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2" name="Picture 22" descr="Yellow stars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120" cy="1623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3" name="Picture 23" descr="Yellow stars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5238750" y="2933700"/>
                          <a:ext cx="1595120" cy="1623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5FC7B0" id="Group 20" o:spid="_x0000_s1026" style="position:absolute;margin-left:36pt;margin-top:36.75pt;width:537.85pt;height:537.1pt;z-index:-251653120;mso-position-horizontal-relative:page;mso-position-vertical-relative:page;mso-width-relative:margin;mso-height-relative:margin" coordsize="68338,68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27" type="#_x0000_t75" alt="Red bag full of gifts" style="position:absolute;left:5905;top:58102;width:19971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">
                <v:imagedata r:id="rId3" o:title="Red bag full of gifts"/>
                <v:path arrowok="t"/>
              </v:shape>
              <v:shape id="Picture 22" o:spid="_x0000_s1028" type="#_x0000_t75" alt="Yellow stars" style="position:absolute;width:15951;height:16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">
                <v:imagedata r:id="rId4" o:title="Yellow stars"/>
                <v:path arrowok="t"/>
              </v:shape>
              <v:shape id="Picture 23" o:spid="_x0000_s1029" type="#_x0000_t75" alt="Yellow stars" style="position:absolute;left:52387;top:29337;width:15951;height:1623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">
                <v:imagedata r:id="rId4" o:title="Yellow stars"/>
                <v:path arrowok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6" w:rsidRDefault="007B644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DDC6BB7" wp14:editId="5851A72B">
              <wp:simplePos x="0" y="0"/>
              <wp:positionH relativeFrom="page">
                <wp:posOffset>314325</wp:posOffset>
              </wp:positionH>
              <wp:positionV relativeFrom="page">
                <wp:posOffset>447675</wp:posOffset>
              </wp:positionV>
              <wp:extent cx="7471410" cy="9161780"/>
              <wp:effectExtent l="0" t="0" r="0" b="127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1410" cy="9161780"/>
                        <a:chOff x="-28575" y="0"/>
                        <a:chExt cx="7471410" cy="9162415"/>
                      </a:xfrm>
                    </wpg:grpSpPr>
                    <pic:pic xmlns:pic="http://schemas.openxmlformats.org/drawingml/2006/picture">
                      <pic:nvPicPr>
                        <pic:cNvPr id="13" name="Picture 13" descr="Snowman outside snow-covered house under star-studded sk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25" y="0"/>
                          <a:ext cx="7433310" cy="456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8" name="Picture 18" descr="Santa with reindeer and sleigh full of presents 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798"/>
                        <a:stretch/>
                      </pic:blipFill>
                      <pic:spPr bwMode="auto">
                        <a:xfrm>
                          <a:off x="-28575" y="4591050"/>
                          <a:ext cx="7301230" cy="457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9EBBE3" id="Group 12" o:spid="_x0000_s1026" style="position:absolute;margin-left:24.75pt;margin-top:35.25pt;width:588.3pt;height:721.4pt;z-index:-251648000;mso-position-horizontal-relative:page;mso-position-vertical-relative:page;mso-width-relative:margin;mso-height-relative:margin" coordorigin="-285" coordsize="74714,9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nowman outside snow-covered house under star-studded sky" style="position:absolute;left:95;width:74333;height:45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">
                <v:imagedata r:id="rId3" o:title="Snowman outside snow-covered house under star-studded sky"/>
                <v:path arrowok="t"/>
              </v:shape>
              <v:shape id="Picture 18" o:spid="_x0000_s1028" type="#_x0000_t75" alt="Santa with reindeer and sleigh full of presents " style="position:absolute;left:-285;top:45910;width:73011;height:45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">
                <v:imagedata r:id="rId4" o:title="Santa with reindeer and sleigh full of presents " cropright="1178f"/>
                <v:path arrowok="t"/>
              </v:shape>
              <w10:wrap anchorx="page" anchory="page"/>
            </v:group>
          </w:pict>
        </mc:Fallback>
      </mc:AlternateContent>
    </w:r>
    <w:r w:rsidR="00E37FE6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A0DE4E" wp14:editId="3A889A52">
              <wp:simplePos x="0" y="0"/>
              <wp:positionH relativeFrom="column">
                <wp:posOffset>-466725</wp:posOffset>
              </wp:positionH>
              <wp:positionV relativeFrom="paragraph">
                <wp:posOffset>0</wp:posOffset>
              </wp:positionV>
              <wp:extent cx="7772400" cy="10058400"/>
              <wp:effectExtent l="0" t="0" r="19050" b="19050"/>
              <wp:wrapNone/>
              <wp:docPr id="25" name="Group 2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5" name="Straight Connector 5" descr="Fold guide line "/>
                      <wps:cNvCnPr/>
                      <wps:spPr>
                        <a:xfrm>
                          <a:off x="388620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 descr="Cut guide line"/>
                      <wps:cNvCnPr/>
                      <wps:spPr>
                        <a:xfrm>
                          <a:off x="0" y="5019675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76B3B8" id="Group 25" o:spid="_x0000_s1026" style="position:absolute;margin-left:-36.75pt;margin-top:0;width:612pt;height:11in;z-index:-251655168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">
              <v:line id="Straight Connector 5" o:spid="_x0000_s1027" alt="Fold guide line 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4EwAAAANoAAAAPAAAAZHJzL2Rvd25yZXYueG1sRI9Li8Iw&#10;FIX3wvyHcAfcaTKC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ayBuBMAAAADaAAAADwAAAAAA&#10;AAAAAAAAAAAHAgAAZHJzL2Rvd25yZXYueG1sUEsFBgAAAAADAAMAtwAAAPQCAAAAAA==&#10;" strokecolor="#d8d8d8 [2732]"/>
              <v:line id="Straight Connector 4" o:spid="_x0000_s1028" alt="Cut guide line" style="position:absolute;visibility:visible;mso-wrap-style:square" from="0,50196" to="77724,50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" strokecolor="#d8d8d8 [2732]">
                <v:stroke dashstyle="dash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9E25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7417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52D6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161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44D3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C7A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FCA1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76FA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4C9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20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3E"/>
    <w:rsid w:val="000245CB"/>
    <w:rsid w:val="000A6FAE"/>
    <w:rsid w:val="001931C7"/>
    <w:rsid w:val="0039138D"/>
    <w:rsid w:val="004B423E"/>
    <w:rsid w:val="004F3676"/>
    <w:rsid w:val="00524E00"/>
    <w:rsid w:val="00577B96"/>
    <w:rsid w:val="005A2782"/>
    <w:rsid w:val="00615E4C"/>
    <w:rsid w:val="006365B9"/>
    <w:rsid w:val="00637E26"/>
    <w:rsid w:val="0066256E"/>
    <w:rsid w:val="00682B8C"/>
    <w:rsid w:val="00766ED2"/>
    <w:rsid w:val="007B6448"/>
    <w:rsid w:val="00844DA4"/>
    <w:rsid w:val="00876CE4"/>
    <w:rsid w:val="00881227"/>
    <w:rsid w:val="00976B83"/>
    <w:rsid w:val="009E230F"/>
    <w:rsid w:val="00A129BF"/>
    <w:rsid w:val="00AB4859"/>
    <w:rsid w:val="00B2265A"/>
    <w:rsid w:val="00C07A7E"/>
    <w:rsid w:val="00C45CB2"/>
    <w:rsid w:val="00CE6DA8"/>
    <w:rsid w:val="00D308E4"/>
    <w:rsid w:val="00E37FE6"/>
    <w:rsid w:val="00E43E93"/>
    <w:rsid w:val="00E57FAB"/>
    <w:rsid w:val="00E753E6"/>
    <w:rsid w:val="00EB5B42"/>
    <w:rsid w:val="00ED73DC"/>
    <w:rsid w:val="00F741CD"/>
    <w:rsid w:val="00FB5C0E"/>
    <w:rsid w:val="00FB670C"/>
    <w:rsid w:val="00FD105C"/>
    <w:rsid w:val="00FD3EB0"/>
    <w:rsid w:val="00F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B28B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B93222" w:themeColor="accent1" w:themeShade="BF"/>
        <w:sz w:val="26"/>
        <w:szCs w:val="26"/>
        <w:lang w:val="en-US" w:eastAsia="ja-JP" w:bidi="ar-SA"/>
      </w:rPr>
    </w:rPrDefault>
    <w:pPrDefault>
      <w:pPr>
        <w:spacing w:after="240" w:line="264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1C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180" w:line="240" w:lineRule="auto"/>
      <w:ind w:left="360" w:right="360"/>
      <w:contextualSpacing/>
      <w:outlineLvl w:val="0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ind w:left="360" w:right="3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B211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semiHidden/>
    <w:unhideWhenUsed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DD5949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1931C7"/>
    <w:pPr>
      <w:spacing w:before="600" w:after="0" w:line="240" w:lineRule="auto"/>
    </w:pPr>
    <w:rPr>
      <w:rFonts w:asciiTheme="majorHAnsi" w:eastAsiaTheme="majorEastAsia" w:hAnsiTheme="majorHAnsi" w:cstheme="majorBidi"/>
      <w:color w:val="7C2117" w:themeColor="accent1" w:themeShade="8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1931C7"/>
    <w:rPr>
      <w:rFonts w:asciiTheme="majorHAnsi" w:eastAsiaTheme="majorEastAsia" w:hAnsiTheme="majorHAnsi" w:cstheme="majorBidi"/>
      <w:color w:val="7C2117" w:themeColor="accent1" w:themeShade="80"/>
      <w:kern w:val="28"/>
      <w:sz w:val="48"/>
      <w:szCs w:val="48"/>
    </w:rPr>
  </w:style>
  <w:style w:type="paragraph" w:customStyle="1" w:styleId="TitleRight">
    <w:name w:val="Title Right"/>
    <w:basedOn w:val="Normal"/>
    <w:uiPriority w:val="1"/>
    <w:qFormat/>
    <w:rsid w:val="00A129BF"/>
    <w:pPr>
      <w:spacing w:before="360" w:after="0" w:line="240" w:lineRule="auto"/>
      <w:contextualSpacing/>
      <w:jc w:val="right"/>
    </w:pPr>
    <w:rPr>
      <w:color w:val="FFFFFF" w:themeColor="background1"/>
      <w:sz w:val="64"/>
      <w:szCs w:val="64"/>
    </w:rPr>
  </w:style>
  <w:style w:type="paragraph" w:customStyle="1" w:styleId="Name">
    <w:name w:val="Name"/>
    <w:basedOn w:val="Normal"/>
    <w:uiPriority w:val="1"/>
    <w:qFormat/>
    <w:rsid w:val="00FD105C"/>
    <w:pPr>
      <w:spacing w:before="480"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93"/>
  </w:style>
  <w:style w:type="paragraph" w:styleId="Footer">
    <w:name w:val="footer"/>
    <w:basedOn w:val="Normal"/>
    <w:link w:val="FooterChar"/>
    <w:uiPriority w:val="99"/>
    <w:unhideWhenUsed/>
    <w:rsid w:val="00E43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93"/>
  </w:style>
  <w:style w:type="character" w:customStyle="1" w:styleId="Heading4Char">
    <w:name w:val="Heading 4 Char"/>
    <w:basedOn w:val="DefaultParagraphFont"/>
    <w:link w:val="Heading4"/>
    <w:uiPriority w:val="9"/>
    <w:semiHidden/>
    <w:rsid w:val="00FD105C"/>
    <w:rPr>
      <w:rFonts w:asciiTheme="majorHAnsi" w:eastAsiaTheme="majorEastAsia" w:hAnsiTheme="majorHAnsi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5C"/>
    <w:rPr>
      <w:rFonts w:asciiTheme="majorHAnsi" w:eastAsiaTheme="majorEastAsia" w:hAnsiTheme="majorHAnsi" w:cstheme="majorBidi"/>
      <w:color w:val="7B2117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5C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105C"/>
    <w:rPr>
      <w:i/>
      <w:iCs/>
      <w:color w:val="B9322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105C"/>
    <w:pPr>
      <w:pBdr>
        <w:top w:val="single" w:sz="4" w:space="10" w:color="B93222" w:themeColor="accent1" w:themeShade="BF"/>
        <w:bottom w:val="single" w:sz="4" w:space="10" w:color="B93222" w:themeColor="accent1" w:themeShade="BF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105C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105C"/>
    <w:rPr>
      <w:b/>
      <w:bCs/>
      <w:caps w:val="0"/>
      <w:smallCaps/>
      <w:color w:val="B93222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FD105C"/>
    <w:pPr>
      <w:pBdr>
        <w:top w:val="single" w:sz="2" w:space="10" w:color="B93222" w:themeColor="accent1" w:themeShade="BF"/>
        <w:left w:val="single" w:sz="2" w:space="10" w:color="B93222" w:themeColor="accent1" w:themeShade="BF"/>
        <w:bottom w:val="single" w:sz="2" w:space="10" w:color="B93222" w:themeColor="accent1" w:themeShade="BF"/>
        <w:right w:val="single" w:sz="2" w:space="10" w:color="B93222" w:themeColor="accent1" w:themeShade="BF"/>
      </w:pBdr>
      <w:ind w:left="1152" w:right="1152"/>
    </w:pPr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05C"/>
    <w:rPr>
      <w:color w:val="595959" w:themeColor="text1" w:themeTint="A6"/>
      <w:shd w:val="clear" w:color="auto" w:fill="E6E6E6"/>
    </w:rPr>
  </w:style>
  <w:style w:type="paragraph" w:customStyle="1" w:styleId="Greetings">
    <w:name w:val="Greetings"/>
    <w:basedOn w:val="Normal"/>
    <w:uiPriority w:val="1"/>
    <w:qFormat/>
    <w:rsid w:val="001931C7"/>
    <w:pPr>
      <w:spacing w:after="480"/>
    </w:pPr>
    <w:rPr>
      <w:color w:val="6D332F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Christmas%20cards%20(Christmas%20Spirit%20design,%202%20per%20page,%20for%20Avery%20pap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EBDC780C6E46F18A510D6B32DFB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46532-E5B1-4805-9223-F4DE5D7FD31D}"/>
      </w:docPartPr>
      <w:docPartBody>
        <w:p w:rsidR="00000000" w:rsidRDefault="00E542BE">
          <w:pPr>
            <w:pStyle w:val="45EBDC780C6E46F18A510D6B32DFBB31"/>
          </w:pPr>
          <w:r w:rsidRPr="00ED73DC">
            <w:t>Merry Christmas</w:t>
          </w:r>
        </w:p>
      </w:docPartBody>
    </w:docPart>
    <w:docPart>
      <w:docPartPr>
        <w:name w:val="0C84844EB37E41D8B1DC3AE381C4D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52265-99BC-4D27-8398-C2B71F8542BA}"/>
      </w:docPartPr>
      <w:docPartBody>
        <w:p w:rsidR="00000000" w:rsidRDefault="00E542BE">
          <w:pPr>
            <w:pStyle w:val="0C84844EB37E41D8B1DC3AE381C4DB66"/>
          </w:pPr>
          <w:r w:rsidRPr="00ED73DC">
            <w:rPr>
              <w:sz w:val="56"/>
            </w:rPr>
            <w:t>Merry Christmas</w:t>
          </w:r>
        </w:p>
      </w:docPartBody>
    </w:docPart>
    <w:docPart>
      <w:docPartPr>
        <w:name w:val="018A200BE4F541DA83945C4768569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A4193-DAE0-4322-AADC-9F2D5834DC1C}"/>
      </w:docPartPr>
      <w:docPartBody>
        <w:p w:rsidR="00000000" w:rsidRDefault="00E542BE">
          <w:pPr>
            <w:pStyle w:val="018A200BE4F541DA83945C4768569A46"/>
          </w:pPr>
          <w:r>
            <w:t>Best wishes for the happiest of holidays!</w:t>
          </w:r>
        </w:p>
      </w:docPartBody>
    </w:docPart>
    <w:docPart>
      <w:docPartPr>
        <w:name w:val="9E95AF74328E461582C2B666A06B5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D0267-A6A1-421F-AE9E-E6B569D5CB4F}"/>
      </w:docPartPr>
      <w:docPartBody>
        <w:p w:rsidR="00000000" w:rsidRDefault="00E542BE">
          <w:pPr>
            <w:pStyle w:val="9E95AF74328E461582C2B666A06B5016"/>
          </w:pPr>
          <w:r>
            <w:t>Name</w:t>
          </w:r>
        </w:p>
      </w:docPartBody>
    </w:docPart>
    <w:docPart>
      <w:docPartPr>
        <w:name w:val="68053F06AE3546D58581D7CAD1045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CDB39-85A1-4475-93E6-AF42FFEB7379}"/>
      </w:docPartPr>
      <w:docPartBody>
        <w:p w:rsidR="00000000" w:rsidRDefault="00E542BE">
          <w:pPr>
            <w:pStyle w:val="68053F06AE3546D58581D7CAD10450D7"/>
          </w:pPr>
          <w:r>
            <w:t>Best wishes for the happiest of holidays!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BE"/>
    <w:rsid w:val="00E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BDC780C6E46F18A510D6B32DFBB31">
    <w:name w:val="45EBDC780C6E46F18A510D6B32DFBB31"/>
  </w:style>
  <w:style w:type="paragraph" w:customStyle="1" w:styleId="0C84844EB37E41D8B1DC3AE381C4DB66">
    <w:name w:val="0C84844EB37E41D8B1DC3AE381C4DB66"/>
  </w:style>
  <w:style w:type="paragraph" w:customStyle="1" w:styleId="018A200BE4F541DA83945C4768569A46">
    <w:name w:val="018A200BE4F541DA83945C4768569A46"/>
  </w:style>
  <w:style w:type="paragraph" w:customStyle="1" w:styleId="9E95AF74328E461582C2B666A06B5016">
    <w:name w:val="9E95AF74328E461582C2B666A06B5016"/>
  </w:style>
  <w:style w:type="paragraph" w:customStyle="1" w:styleId="68053F06AE3546D58581D7CAD10450D7">
    <w:name w:val="68053F06AE3546D58581D7CAD1045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hristmas">
  <a:themeElements>
    <a:clrScheme name="Christmas Set">
      <a:dk1>
        <a:sysClr val="windowText" lastClr="000000"/>
      </a:dk1>
      <a:lt1>
        <a:sysClr val="window" lastClr="FFFFFF"/>
      </a:lt1>
      <a:dk2>
        <a:srgbClr val="6D332F"/>
      </a:dk2>
      <a:lt2>
        <a:srgbClr val="EEECE1"/>
      </a:lt2>
      <a:accent1>
        <a:srgbClr val="DD5949"/>
      </a:accent1>
      <a:accent2>
        <a:srgbClr val="4AA1AE"/>
      </a:accent2>
      <a:accent3>
        <a:srgbClr val="79A342"/>
      </a:accent3>
      <a:accent4>
        <a:srgbClr val="E28F41"/>
      </a:accent4>
      <a:accent5>
        <a:srgbClr val="F1BF50"/>
      </a:accent5>
      <a:accent6>
        <a:srgbClr val="927961"/>
      </a:accent6>
      <a:hlink>
        <a:srgbClr val="0000FF"/>
      </a:hlink>
      <a:folHlink>
        <a:srgbClr val="800080"/>
      </a:folHlink>
    </a:clrScheme>
    <a:fontScheme name="Christmas set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1D4609-080C-4853-93D8-4AEA7D99645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AD1C56-1ADF-4CFD-BC7A-74DA3A0E53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FC713-E552-4B67-8D40-A11CF75DB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Christmas cards (Christmas Spirit design, 2 per page, for Avery paper)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2019-11-08T06:38:00Z</dcterms:created>
  <dcterms:modified xsi:type="dcterms:W3CDTF">2019-11-08T06:38:00Z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