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D0" w:rsidRDefault="008C52C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2920365</wp:posOffset>
                </wp:positionV>
                <wp:extent cx="1667510" cy="548640"/>
                <wp:effectExtent l="0" t="0" r="0" b="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859549335"/>
                              <w:placeholder>
                                <w:docPart w:val="393F0F9A25E4493F9C8A01130E7A27C5"/>
                              </w:placeholder>
                            </w:sdtPr>
                            <w:sdtEndPr/>
                            <w:sdtContent>
                              <w:p w:rsidR="00CE523B" w:rsidRDefault="00CE523B">
                                <w:r>
                                  <w:t>A Gift for You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95.7pt;margin-top:229.95pt;width:131.3pt;height:43.2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XetAIAALo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" filled="f" stroked="f">
                <v:textbox style="mso-fit-shape-to-text:t">
                  <w:txbxContent>
                    <w:sdt>
                      <w:sdtPr>
                        <w:id w:val="859549335"/>
                        <w:placeholder>
                          <w:docPart w:val="393F0F9A25E4493F9C8A01130E7A27C5"/>
                        </w:placeholder>
                      </w:sdtPr>
                      <w:sdtEndPr/>
                      <w:sdtContent>
                        <w:p w:rsidR="00CE523B" w:rsidRDefault="00CE523B">
                          <w:r>
                            <w:t>A Gift for You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1374775</wp:posOffset>
                </wp:positionV>
                <wp:extent cx="5343525" cy="4960620"/>
                <wp:effectExtent l="10160" t="12700" r="8890" b="8255"/>
                <wp:wrapNone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3525" cy="4960620"/>
                          <a:chOff x="2016" y="4356"/>
                          <a:chExt cx="8415" cy="7812"/>
                        </a:xfrm>
                      </wpg:grpSpPr>
                      <wpg:grpSp>
                        <wpg:cNvPr id="2" name="Group 9"/>
                        <wpg:cNvGrpSpPr>
                          <a:grpSpLocks/>
                        </wpg:cNvGrpSpPr>
                        <wpg:grpSpPr bwMode="auto">
                          <a:xfrm>
                            <a:off x="2016" y="4356"/>
                            <a:ext cx="8415" cy="7812"/>
                            <a:chOff x="2016" y="4126"/>
                            <a:chExt cx="8415" cy="7812"/>
                          </a:xfrm>
                        </wpg:grpSpPr>
                        <wps:wsp>
                          <wps:cNvPr id="3" name="Rectangle 3" descr="blue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5" y="4999"/>
                              <a:ext cx="3969" cy="6236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alphaModFix amt="90000"/>
                              </a:blip>
                              <a:srcRect/>
                              <a:stretch>
                                <a:fillRect r="-57382"/>
                              </a:stretch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" name="AutoShape 4" descr="blue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6099" y="6896"/>
                              <a:ext cx="6225" cy="2438"/>
                            </a:xfrm>
                            <a:custGeom>
                              <a:avLst/>
                              <a:gdLst>
                                <a:gd name="G0" fmla="+- 727 0 0"/>
                                <a:gd name="G1" fmla="+- 21600 0 727"/>
                                <a:gd name="G2" fmla="*/ 727 1 2"/>
                                <a:gd name="G3" fmla="+- 21600 0 G2"/>
                                <a:gd name="G4" fmla="+/ 727 21600 2"/>
                                <a:gd name="G5" fmla="+/ G1 0 2"/>
                                <a:gd name="G6" fmla="*/ 21600 21600 727"/>
                                <a:gd name="G7" fmla="*/ G6 1 2"/>
                                <a:gd name="G8" fmla="+- 21600 0 G7"/>
                                <a:gd name="G9" fmla="*/ 21600 1 2"/>
                                <a:gd name="G10" fmla="+- 727 0 G9"/>
                                <a:gd name="G11" fmla="?: G10 G8 0"/>
                                <a:gd name="G12" fmla="?: G10 G7 21600"/>
                                <a:gd name="T0" fmla="*/ 21236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64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164 w 21600"/>
                                <a:gd name="T9" fmla="*/ 2164 h 21600"/>
                                <a:gd name="T10" fmla="*/ 19436 w 21600"/>
                                <a:gd name="T11" fmla="*/ 19436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727" y="21600"/>
                                  </a:lnTo>
                                  <a:lnTo>
                                    <a:pt x="20873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8">
                                <a:alphaModFix amt="90000"/>
                              </a:blip>
                              <a:srcRect/>
                              <a:stretch>
                                <a:fillRect b="-154903"/>
                              </a:stretch>
                            </a:blipFill>
                            <a:ln w="6350">
                              <a:solidFill>
                                <a:srgbClr val="969696"/>
                              </a:solidFill>
                              <a:prstDash val="lgDashDot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AutoShape 5" descr="blue"/>
                          <wps:cNvSpPr>
                            <a:spLocks noChangeArrowheads="1"/>
                          </wps:cNvSpPr>
                          <wps:spPr bwMode="auto">
                            <a:xfrm rot="-16200000">
                              <a:off x="-97" y="7118"/>
                              <a:ext cx="6210" cy="1984"/>
                            </a:xfrm>
                            <a:custGeom>
                              <a:avLst/>
                              <a:gdLst>
                                <a:gd name="G0" fmla="+- 727 0 0"/>
                                <a:gd name="G1" fmla="+- 21600 0 727"/>
                                <a:gd name="G2" fmla="*/ 727 1 2"/>
                                <a:gd name="G3" fmla="+- 21600 0 G2"/>
                                <a:gd name="G4" fmla="+/ 727 21600 2"/>
                                <a:gd name="G5" fmla="+/ G1 0 2"/>
                                <a:gd name="G6" fmla="*/ 21600 21600 727"/>
                                <a:gd name="G7" fmla="*/ G6 1 2"/>
                                <a:gd name="G8" fmla="+- 21600 0 G7"/>
                                <a:gd name="G9" fmla="*/ 21600 1 2"/>
                                <a:gd name="G10" fmla="+- 727 0 G9"/>
                                <a:gd name="G11" fmla="?: G10 G8 0"/>
                                <a:gd name="G12" fmla="?: G10 G7 21600"/>
                                <a:gd name="T0" fmla="*/ 21236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64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164 w 21600"/>
                                <a:gd name="T9" fmla="*/ 2164 h 21600"/>
                                <a:gd name="T10" fmla="*/ 19436 w 21600"/>
                                <a:gd name="T11" fmla="*/ 19436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727" y="21600"/>
                                  </a:lnTo>
                                  <a:lnTo>
                                    <a:pt x="20873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8">
                                <a:alphaModFix amt="90000"/>
                              </a:blip>
                              <a:srcRect/>
                              <a:stretch>
                                <a:fillRect b="-212478"/>
                              </a:stretch>
                            </a:blipFill>
                            <a:ln w="6350">
                              <a:solidFill>
                                <a:srgbClr val="969696"/>
                              </a:solidFill>
                              <a:prstDash val="lgDashDot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AutoShape 6" descr="blue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011" y="4126"/>
                              <a:ext cx="3960" cy="870"/>
                            </a:xfrm>
                            <a:custGeom>
                              <a:avLst/>
                              <a:gdLst>
                                <a:gd name="G0" fmla="+- 1462 0 0"/>
                                <a:gd name="G1" fmla="+- 21600 0 1462"/>
                                <a:gd name="G2" fmla="*/ 1462 1 2"/>
                                <a:gd name="G3" fmla="+- 21600 0 G2"/>
                                <a:gd name="G4" fmla="+/ 1462 21600 2"/>
                                <a:gd name="G5" fmla="+/ G1 0 2"/>
                                <a:gd name="G6" fmla="*/ 21600 21600 1462"/>
                                <a:gd name="G7" fmla="*/ G6 1 2"/>
                                <a:gd name="G8" fmla="+- 21600 0 G7"/>
                                <a:gd name="G9" fmla="*/ 21600 1 2"/>
                                <a:gd name="G10" fmla="+- 1462 0 G9"/>
                                <a:gd name="G11" fmla="?: G10 G8 0"/>
                                <a:gd name="G12" fmla="?: G10 G7 21600"/>
                                <a:gd name="T0" fmla="*/ 20869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731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531 w 21600"/>
                                <a:gd name="T9" fmla="*/ 2531 h 21600"/>
                                <a:gd name="T10" fmla="*/ 19069 w 21600"/>
                                <a:gd name="T11" fmla="*/ 19069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462" y="21600"/>
                                  </a:lnTo>
                                  <a:lnTo>
                                    <a:pt x="20138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8">
                                <a:alphaModFix amt="90000"/>
                              </a:blip>
                              <a:srcRect/>
                              <a:stretch>
                                <a:fillRect b="-354408"/>
                              </a:stretch>
                            </a:blipFill>
                            <a:ln w="6350">
                              <a:solidFill>
                                <a:srgbClr val="969696"/>
                              </a:solidFill>
                              <a:prstDash val="lgDashDot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7" name="AutoShape 7" descr="blue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11233"/>
                              <a:ext cx="3963" cy="705"/>
                            </a:xfrm>
                            <a:custGeom>
                              <a:avLst/>
                              <a:gdLst>
                                <a:gd name="G0" fmla="+- 1333 0 0"/>
                                <a:gd name="G1" fmla="+- 21600 0 1333"/>
                                <a:gd name="G2" fmla="*/ 1333 1 2"/>
                                <a:gd name="G3" fmla="+- 21600 0 G2"/>
                                <a:gd name="G4" fmla="+/ 1333 21600 2"/>
                                <a:gd name="G5" fmla="+/ G1 0 2"/>
                                <a:gd name="G6" fmla="*/ 21600 21600 1333"/>
                                <a:gd name="G7" fmla="*/ G6 1 2"/>
                                <a:gd name="G8" fmla="+- 21600 0 G7"/>
                                <a:gd name="G9" fmla="*/ 21600 1 2"/>
                                <a:gd name="G10" fmla="+- 1333 0 G9"/>
                                <a:gd name="G11" fmla="?: G10 G8 0"/>
                                <a:gd name="G12" fmla="?: G10 G7 21600"/>
                                <a:gd name="T0" fmla="*/ 20933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667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467 w 21600"/>
                                <a:gd name="T9" fmla="*/ 2467 h 21600"/>
                                <a:gd name="T10" fmla="*/ 19133 w 21600"/>
                                <a:gd name="T11" fmla="*/ 19133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333" y="21600"/>
                                  </a:lnTo>
                                  <a:lnTo>
                                    <a:pt x="20267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8">
                                <a:alphaModFix amt="90000"/>
                              </a:blip>
                              <a:srcRect/>
                              <a:stretch>
                                <a:fillRect b="-461184"/>
                              </a:stretch>
                            </a:blipFill>
                            <a:ln w="6350">
                              <a:solidFill>
                                <a:srgbClr val="969696"/>
                              </a:solidFill>
                              <a:prstDash val="lgDashDot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s:wsp>
                        <wps:cNvPr id="8" name="Line 8" descr="j0433065"/>
                        <wps:cNvCnPr/>
                        <wps:spPr bwMode="auto">
                          <a:xfrm>
                            <a:off x="10080" y="5460"/>
                            <a:ext cx="0" cy="585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C0C0C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57.8pt;margin-top:108.25pt;width:420.75pt;height:390.6pt;z-index:251667456" coordorigin="2016,4356" coordsize="8415,78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kpaACjNJ947R1pwRu4pXKUJMbkUuaCjD+H8qTGOoIouN05C0UUlMnbciupWhtvlHzSEru&#10;/u1DbRhQO/an35/0VR/00H8jUcDcCoZ2Q+HQ1EACgCn0yNgy0+pKCiiigApOfSlopWAhkiDqcDk1&#10;myb7dy8Rw3cdm+tbFZ111PFMCVXWZRIvRsceh9KdVSxPyzqTwjAj8atd60Ry1Uk7oWiiimZ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DHRJAFdQ2OgPUfSq5tpEUbJdxPUOuf5VapanlRr&#10;Gs0Ut1yse50Zl9E+b+VJtuHyDtQlcgt1P4daunnqKBx0FHKX7ddiutpGG3yM0h64bhc/SrHYDsOA&#10;PSj8KMU0jOdVyFqrer+4WTHKNyfY9f1xVmhlV1IZQynqDQ1cKU+VkNpJ0rQHIrIkR7Rg6sGiJ45y&#10;R9avQ3SsoywOe+azsdem6LVFNDBuVINKWAGSRQAtFMMqAZ3Cqkt8FJVclvQcn8qAJ55lRDyKzkT7&#10;XKSwxEjYOe59PrTmiluMNIRGp/OrQVUVVUAKq4wKaiROokO6kn1ooorQ4276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iiigAooooC4UYoooAMUUUUAJj8vTFRPbROSSu1j/En&#10;BFTUlFkXGo4lc27p/q7ghfR1yaBDKwG+bI7hRg/1qxz/APXoxjuanlNPbPsV/sa/89J/++h/hU0c&#10;SRLhFA9+p/OnUU+VEOrJ7Bj3paKKZm3cM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">
                <v:group id="Group 9" o:spid="_x0000_s1027" style="position:absolute;left:2016;top:4356;width:8415;height:7812" coordorigin="2016,4126" coordsize="8415,7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3" o:spid="_x0000_s1028" alt="blue" style="position:absolute;left:4015;top:4999;width:3969;height:6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Zo8MA&#10;AADaAAAADwAAAGRycy9kb3ducmV2LnhtbESPQYvCMBSE74L/ITxhL6KpLlu1GkUWhAXZg1XQ47N5&#10;tsXmpTRR6783Cwseh5n5hlmsWlOJOzWutKxgNIxAEGdWl5wrOOw3gykI55E1VpZJwZMcrJbdzgIT&#10;bR+8o3vqcxEg7BJUUHhfJ1K6rCCDbmhr4uBdbGPQB9nkUjf4CHBTyXEUxdJgyWGhwJq+C8qu6c0o&#10;SL+2cX80rtvq9ziZnTyfXR5vlfrotes5CE+tf4f/2z9awSf8XQ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NZo8MAAADaAAAADwAAAAAAAAAAAAAAAACYAgAAZHJzL2Rv&#10;d25yZXYueG1sUEsFBgAAAAAEAAQA9QAAAIgDAAAAAA==&#10;" stroked="f">
                    <v:fill r:id="rId9" o:title="blue" opacity="58982f" recolor="t" rotate="t" type="frame"/>
                    <v:textbox inset="5.85pt,.7pt,5.85pt,.7pt"/>
                  </v:rect>
                  <v:shape id="AutoShape 4" o:spid="_x0000_s1029" alt="blue" style="position:absolute;left:6099;top:6896;width:6225;height:2438;rotation: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KV8IA&#10;AADaAAAADwAAAGRycy9kb3ducmV2LnhtbESPzWrDMBCE74G+g9hCb42cUtzgRAlNwKXppfm9L9ZG&#10;dmOtjKXazttHhUKOw8x8w8yXg61FR62vHCuYjBMQxIXTFRsFx0P+PAXhA7LG2jEpuJKH5eJhNMdM&#10;u5531O2DERHCPkMFZQhNJqUvSrLox64hjt7ZtRZDlK2RusU+wm0tX5IklRYrjgslNrQuqbjsf62C&#10;H8IUTx+X3UZ+r76uOZvt5M0o9fQ4vM9ABBrCPfzf/tQKXuHvSrw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gpXwgAAANoAAAAPAAAAAAAAAAAAAAAAAJgCAABkcnMvZG93&#10;bnJldi54bWxQSwUGAAAAAAQABAD1AAAAhwMAAAAA&#10;" path="m,l727,21600r20146,l21600,,,xe" strokecolor="#969696" strokeweight=".5pt">
                    <v:fill r:id="rId9" o:title="blue" opacity="58982f" recolor="t" rotate="t" type="frame"/>
                    <v:stroke dashstyle="longDashDot" joinstyle="miter"/>
                    <v:path o:connecttype="custom" o:connectlocs="6120,1219;3112,2438;105,1219;3112,0" o:connectangles="0,0,0,0" textboxrect="2165,2162,19435,19438"/>
                  </v:shape>
                  <v:shape id="AutoShape 5" o:spid="_x0000_s1030" alt="blue" style="position:absolute;left:-97;top:7118;width:6210;height:1984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Ieu8MA&#10;AADaAAAADwAAAGRycy9kb3ducmV2LnhtbESPzWrDMBCE74W+g9hAb42UmITgWDalpNBDc8gfJLet&#10;tbVNrZWxVMd9+6oQyHGYmW+YrBhtKwbqfeNYw2yqQBCXzjRcaTge3p5XIHxANtg6Jg2/5KHIHx8y&#10;TI278o6GfahEhLBPUUMdQpdK6cuaLPqp64ij9+V6iyHKvpKmx2uE21bOlVpKiw3HhRo7eq2p/N7/&#10;WA0f28tqk3S75HxSlWXv+POoEq2fJuPLGkSgMdzDt/a70bCA/yvxBs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Ieu8MAAADaAAAADwAAAAAAAAAAAAAAAACYAgAAZHJzL2Rv&#10;d25yZXYueG1sUEsFBgAAAAAEAAQA9QAAAIgDAAAAAA==&#10;" path="m,l727,21600r20146,l21600,,,xe" strokecolor="#969696" strokeweight=".5pt">
                    <v:fill r:id="rId9" o:title="blue" opacity="58982f" recolor="t" rotate="t" type="frame"/>
                    <v:stroke dashstyle="longDashDot" joinstyle="miter"/>
                    <v:path o:connecttype="custom" o:connectlocs="6105,992;3105,1984;105,992;3105,0" o:connectangles="0,0,0,0" textboxrect="2163,2167,19437,19433"/>
                  </v:shape>
                  <v:shape id="AutoShape 6" o:spid="_x0000_s1031" alt="blue" style="position:absolute;left:4011;top:4126;width:3960;height:870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wjsEA&#10;AADaAAAADwAAAGRycy9kb3ducmV2LnhtbESPQWsCMRSE70L/Q3iF3jRbDyKrUbRQKHixKoXeHpvn&#10;ZnXfy5JEd/vvG6HQ4zAz3zDL9cCtulOIjRcDr5MCFEnlbSO1gdPxfTwHFROKxdYLGfihCOvV02iJ&#10;pfW9fNL9kGqVIRJLNOBS6kqtY+WIMU58R5K9sw+MKctQaxuwz3Bu9bQoZpqxkbzgsKM3R9X1cGMD&#10;u93+zDbwxaWvI1/1dn/i796Yl+dhswCVaEj/4b/2hzUwg8eVfAP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ysI7BAAAA2gAAAA8AAAAAAAAAAAAAAAAAmAIAAGRycy9kb3du&#10;cmV2LnhtbFBLBQYAAAAABAAEAPUAAACGAwAAAAA=&#10;" path="m,l1462,21600r18676,l21600,,,xe" strokecolor="#969696" strokeweight=".5pt">
                    <v:fill r:id="rId9" o:title="blue" opacity="58982f" recolor="t" rotate="t" type="frame"/>
                    <v:stroke dashstyle="longDashDot" joinstyle="miter"/>
                    <v:path o:connecttype="custom" o:connectlocs="3826,435;1980,870;134,435;1980,0" o:connectangles="0,0,0,0" textboxrect="2531,2532,19069,19068"/>
                  </v:shape>
                  <v:shape id="AutoShape 7" o:spid="_x0000_s1032" alt="blue" style="position:absolute;left:4014;top:11233;width:3963;height:7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3qnMMA&#10;AADaAAAADwAAAGRycy9kb3ducmV2LnhtbESPS4sCMRCE74L/IbTgTTPrQWXWOMjCgKdlfRw8tpOe&#10;xzrpDJOocX/9RhA8FlX1FbXKgmnFjXrXWFbwMU1AEBdWN1wpOB7yyRKE88gaW8uk4EEOsvVwsMJU&#10;2zvv6Lb3lYgQdikqqL3vUildUZNBN7UdcfRK2xv0UfaV1D3eI9y0cpYkc2mw4bhQY0dfNRWX/dUo&#10;OIflz+N6Sor8+1ieFr9/u6rEoNR4FDafIDwF/w6/2lutYAH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3qnMMAAADaAAAADwAAAAAAAAAAAAAAAACYAgAAZHJzL2Rv&#10;d25yZXYueG1sUEsFBgAAAAAEAAQA9QAAAIgDAAAAAA==&#10;" path="m,l1333,21600r18934,l21600,,,xe" strokecolor="#969696" strokeweight=".5pt">
                    <v:fill r:id="rId9" o:title="blue" opacity="58982f" recolor="t" rotate="t" type="frame"/>
                    <v:stroke dashstyle="longDashDot" joinstyle="miter"/>
                    <v:path o:connecttype="custom" o:connectlocs="3841,353;1982,705;122,353;1982,0" o:connectangles="0,0,0,0" textboxrect="2469,2482,19131,19118"/>
                  </v:shape>
                </v:group>
                <v:line id="Line 8" o:spid="_x0000_s1033" alt="j0433065" style="position:absolute;visibility:visible;mso-wrap-style:square" from="10080,5460" to="10080,1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5UFLsAAADaAAAADwAAAGRycy9kb3ducmV2LnhtbERPSwrCMBDdC94hjOBO0wp+qKZFRMGN&#10;C6sHGJqxLTaT0sRab28WgsvH+++ywTSip87VlhXE8wgEcWF1zaWC++0024BwHlljY5kUfMhBlo5H&#10;O0y0ffOV+tyXIoSwS1BB5X2bSOmKigy6uW2JA/ewnUEfYFdK3eE7hJtGLqJoJQ3WHBoqbOlQUfHM&#10;X0bBtc7Lhu266G/LzxP38TG+5HelppNhvwXhafB/8c991grC1nAl3ACZfg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rvlQUuwAAANoAAAAPAAAAAAAAAAAAAAAAAKECAABk&#10;cnMvZG93bnJldi54bWxQSwUGAAAAAAQABAD5AAAAiQMAAAAA&#10;" strokecolor="silver">
                  <v:stroke dashstyle="1 1" endcap="round"/>
                </v:line>
              </v:group>
            </w:pict>
          </mc:Fallback>
        </mc:AlternateContent>
      </w:r>
    </w:p>
    <w:sectPr w:rsidR="00375FD0" w:rsidSect="00F977F2">
      <w:pgSz w:w="12240" w:h="15840" w:code="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783" w:rsidRDefault="00762783" w:rsidP="00AE0A3B">
      <w:r>
        <w:separator/>
      </w:r>
    </w:p>
  </w:endnote>
  <w:endnote w:type="continuationSeparator" w:id="0">
    <w:p w:rsidR="00762783" w:rsidRDefault="00762783" w:rsidP="00AE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783" w:rsidRDefault="00762783" w:rsidP="00AE0A3B">
      <w:r>
        <w:separator/>
      </w:r>
    </w:p>
  </w:footnote>
  <w:footnote w:type="continuationSeparator" w:id="0">
    <w:p w:rsidR="00762783" w:rsidRDefault="00762783" w:rsidP="00AE0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removePersonalInformation/>
  <w:removeDateAndTime/>
  <w:displayBackgroundShape/>
  <w:bordersDoNotSurroundHeader/>
  <w:bordersDoNotSurroundFooter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C4"/>
    <w:rsid w:val="000133B5"/>
    <w:rsid w:val="00036274"/>
    <w:rsid w:val="00073908"/>
    <w:rsid w:val="000D0CB2"/>
    <w:rsid w:val="000D56FA"/>
    <w:rsid w:val="002A2157"/>
    <w:rsid w:val="002B66F6"/>
    <w:rsid w:val="003046AF"/>
    <w:rsid w:val="0034358D"/>
    <w:rsid w:val="00375FD0"/>
    <w:rsid w:val="003D3AF0"/>
    <w:rsid w:val="00415318"/>
    <w:rsid w:val="00496035"/>
    <w:rsid w:val="004B33D4"/>
    <w:rsid w:val="004D160E"/>
    <w:rsid w:val="004F76DD"/>
    <w:rsid w:val="005B606A"/>
    <w:rsid w:val="006068A0"/>
    <w:rsid w:val="00635E35"/>
    <w:rsid w:val="006B3609"/>
    <w:rsid w:val="006F58E6"/>
    <w:rsid w:val="0072447E"/>
    <w:rsid w:val="00735FD4"/>
    <w:rsid w:val="00761373"/>
    <w:rsid w:val="00762783"/>
    <w:rsid w:val="007B48A6"/>
    <w:rsid w:val="008C52C4"/>
    <w:rsid w:val="009459C2"/>
    <w:rsid w:val="00956656"/>
    <w:rsid w:val="00AD629C"/>
    <w:rsid w:val="00AE0A3B"/>
    <w:rsid w:val="00B52538"/>
    <w:rsid w:val="00B81723"/>
    <w:rsid w:val="00BC786F"/>
    <w:rsid w:val="00C63CC2"/>
    <w:rsid w:val="00CD4BBB"/>
    <w:rsid w:val="00CE523B"/>
    <w:rsid w:val="00D35BB2"/>
    <w:rsid w:val="00DB2156"/>
    <w:rsid w:val="00DB479D"/>
    <w:rsid w:val="00E73B21"/>
    <w:rsid w:val="00EB18AA"/>
    <w:rsid w:val="00F319D5"/>
    <w:rsid w:val="00F977F2"/>
    <w:rsid w:val="00FC7ECA"/>
    <w:rsid w:val="00FE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6FA"/>
    <w:pPr>
      <w:widowControl w:val="0"/>
      <w:jc w:val="both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F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E0A3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0A3B"/>
  </w:style>
  <w:style w:type="paragraph" w:styleId="Footer">
    <w:name w:val="footer"/>
    <w:basedOn w:val="Normal"/>
    <w:link w:val="FooterChar"/>
    <w:uiPriority w:val="99"/>
    <w:semiHidden/>
    <w:unhideWhenUsed/>
    <w:rsid w:val="00AE0A3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0A3B"/>
  </w:style>
  <w:style w:type="character" w:styleId="PlaceholderText">
    <w:name w:val="Placeholder Text"/>
    <w:basedOn w:val="DefaultParagraphFont"/>
    <w:uiPriority w:val="99"/>
    <w:semiHidden/>
    <w:rsid w:val="00CE52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6FA"/>
    <w:pPr>
      <w:widowControl w:val="0"/>
      <w:jc w:val="both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F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E0A3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0A3B"/>
  </w:style>
  <w:style w:type="paragraph" w:styleId="Footer">
    <w:name w:val="footer"/>
    <w:basedOn w:val="Normal"/>
    <w:link w:val="FooterChar"/>
    <w:uiPriority w:val="99"/>
    <w:semiHidden/>
    <w:unhideWhenUsed/>
    <w:rsid w:val="00AE0A3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0A3B"/>
  </w:style>
  <w:style w:type="character" w:styleId="PlaceholderText">
    <w:name w:val="Placeholder Text"/>
    <w:basedOn w:val="DefaultParagraphFont"/>
    <w:uiPriority w:val="99"/>
    <w:semiHidden/>
    <w:rsid w:val="00CE52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JapaneseMoneyWallet_BlueFlor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3F0F9A25E4493F9C8A01130E7A2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D6F34-B200-4FDF-9BDB-AA39193A8E6D}"/>
      </w:docPartPr>
      <w:docPartBody>
        <w:p w:rsidR="00000000" w:rsidRDefault="00A37D80">
          <w:pPr>
            <w:pStyle w:val="393F0F9A25E4493F9C8A01130E7A27C5"/>
          </w:pPr>
          <w:r w:rsidRPr="00402A3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D80"/>
    <w:rsid w:val="00A3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93F0F9A25E4493F9C8A01130E7A27C5">
    <w:name w:val="393F0F9A25E4493F9C8A01130E7A27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93F0F9A25E4493F9C8A01130E7A27C5">
    <w:name w:val="393F0F9A25E4493F9C8A01130E7A27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4EE43A8-196F-4409-AA5B-98A722A67A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JapaneseMoneyWallet_BlueFloral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 envelope (blue floral design)</dc:title>
  <dc:creator/>
  <cp:lastModifiedBy/>
  <cp:revision>1</cp:revision>
  <dcterms:created xsi:type="dcterms:W3CDTF">2016-06-16T08:29:00Z</dcterms:created>
  <dcterms:modified xsi:type="dcterms:W3CDTF">2016-06-16T08:29:00Z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TC102637979990</vt:lpwstr>
  </property>
</Properties>
</file>