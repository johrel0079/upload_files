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205" w:rsidRDefault="00464906" w:rsidP="00E3067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E0C159" wp14:editId="62667388">
                <wp:simplePos x="0" y="0"/>
                <wp:positionH relativeFrom="column">
                  <wp:posOffset>3463608</wp:posOffset>
                </wp:positionH>
                <wp:positionV relativeFrom="paragraph">
                  <wp:posOffset>3043427</wp:posOffset>
                </wp:positionV>
                <wp:extent cx="562610" cy="2202815"/>
                <wp:effectExtent l="0" t="820103" r="0" b="827087"/>
                <wp:wrapNone/>
                <wp:docPr id="7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62610" cy="2202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Monotype Corsiva" w:hAnsi="Monotype Corsiva"/>
                                <w:sz w:val="36"/>
                                <w:szCs w:val="40"/>
                              </w:rPr>
                              <w:id w:val="1343361194"/>
                              <w:placeholder>
                                <w:docPart w:val="5C2EF989E1B248299D1A88086CDA9E07"/>
                              </w:placeholder>
                            </w:sdtPr>
                            <w:sdtContent>
                              <w:p w:rsidR="00B15F5A" w:rsidRPr="00464906" w:rsidRDefault="00B15F5A" w:rsidP="00B15F5A">
                                <w:pPr>
                                  <w:jc w:val="center"/>
                                  <w:rPr>
                                    <w:rFonts w:ascii="Monotype Corsiva" w:hAnsi="Monotype Corsiva"/>
                                    <w:sz w:val="36"/>
                                    <w:szCs w:val="40"/>
                                  </w:rPr>
                                </w:pPr>
                                <w:r w:rsidRPr="00464906">
                                  <w:rPr>
                                    <w:rFonts w:ascii="Monotype Corsiva" w:hAnsi="Monotype Corsiva"/>
                                    <w:sz w:val="36"/>
                                    <w:szCs w:val="40"/>
                                  </w:rPr>
                                  <w:t xml:space="preserve">From: </w:t>
                                </w:r>
                                <w:proofErr w:type="spellStart"/>
                                <w:r w:rsidRPr="00464906">
                                  <w:rPr>
                                    <w:rFonts w:ascii="Monotype Corsiva" w:hAnsi="Monotype Corsiva"/>
                                    <w:sz w:val="36"/>
                                    <w:szCs w:val="40"/>
                                  </w:rPr>
                                  <w:t>Ninang</w:t>
                                </w:r>
                                <w:proofErr w:type="spellEnd"/>
                                <w:r w:rsidRPr="00464906">
                                  <w:rPr>
                                    <w:rFonts w:ascii="Monotype Corsiva" w:hAnsi="Monotype Corsiva"/>
                                    <w:sz w:val="36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464906">
                                  <w:rPr>
                                    <w:rFonts w:ascii="Monotype Corsiva" w:hAnsi="Monotype Corsiva"/>
                                    <w:sz w:val="36"/>
                                    <w:szCs w:val="40"/>
                                  </w:rPr>
                                  <w:t>Lhen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72.75pt;margin-top:239.65pt;width:44.3pt;height:173.45pt;rotation:-9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" filled="f" stroked="f">
                <v:textbox inset="5.85pt,.7pt,5.85pt,.7pt">
                  <w:txbxContent>
                    <w:sdt>
                      <w:sdtPr>
                        <w:rPr>
                          <w:rFonts w:ascii="Monotype Corsiva" w:hAnsi="Monotype Corsiva"/>
                          <w:sz w:val="36"/>
                          <w:szCs w:val="40"/>
                        </w:rPr>
                        <w:id w:val="1343361194"/>
                        <w:placeholder>
                          <w:docPart w:val="5C2EF989E1B248299D1A88086CDA9E07"/>
                        </w:placeholder>
                      </w:sdtPr>
                      <w:sdtContent>
                        <w:p w:rsidR="00B15F5A" w:rsidRPr="00464906" w:rsidRDefault="00B15F5A" w:rsidP="00B15F5A">
                          <w:pPr>
                            <w:jc w:val="center"/>
                            <w:rPr>
                              <w:rFonts w:ascii="Monotype Corsiva" w:hAnsi="Monotype Corsiva"/>
                              <w:sz w:val="36"/>
                              <w:szCs w:val="40"/>
                            </w:rPr>
                          </w:pPr>
                          <w:r w:rsidRPr="00464906">
                            <w:rPr>
                              <w:rFonts w:ascii="Monotype Corsiva" w:hAnsi="Monotype Corsiva"/>
                              <w:sz w:val="36"/>
                              <w:szCs w:val="40"/>
                            </w:rPr>
                            <w:t xml:space="preserve">From: </w:t>
                          </w:r>
                          <w:proofErr w:type="spellStart"/>
                          <w:r w:rsidRPr="00464906">
                            <w:rPr>
                              <w:rFonts w:ascii="Monotype Corsiva" w:hAnsi="Monotype Corsiva"/>
                              <w:sz w:val="36"/>
                              <w:szCs w:val="40"/>
                            </w:rPr>
                            <w:t>Ninang</w:t>
                          </w:r>
                          <w:proofErr w:type="spellEnd"/>
                          <w:r w:rsidRPr="00464906">
                            <w:rPr>
                              <w:rFonts w:ascii="Monotype Corsiva" w:hAnsi="Monotype Corsiva"/>
                              <w:sz w:val="36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464906">
                            <w:rPr>
                              <w:rFonts w:ascii="Monotype Corsiva" w:hAnsi="Monotype Corsiva"/>
                              <w:sz w:val="36"/>
                              <w:szCs w:val="40"/>
                            </w:rPr>
                            <w:t>Lhen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FB7BCD" wp14:editId="5DC94103">
                <wp:simplePos x="0" y="0"/>
                <wp:positionH relativeFrom="column">
                  <wp:posOffset>2722373</wp:posOffset>
                </wp:positionH>
                <wp:positionV relativeFrom="paragraph">
                  <wp:posOffset>-547053</wp:posOffset>
                </wp:positionV>
                <wp:extent cx="660400" cy="2658745"/>
                <wp:effectExtent l="0" t="999173" r="0" b="1007427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60400" cy="265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Lucida Handwriting" w:hAnsi="Lucida Handwriting"/>
                                <w:szCs w:val="28"/>
                              </w:rPr>
                              <w:id w:val="787555608"/>
                              <w:placeholder>
                                <w:docPart w:val="6C06914E343043B1A7DF94448DA00CBD"/>
                              </w:placeholder>
                            </w:sdtPr>
                            <w:sdtContent>
                              <w:p w:rsidR="00B15F5A" w:rsidRPr="00464906" w:rsidRDefault="00B15F5A" w:rsidP="00464906">
                                <w:pPr>
                                  <w:snapToGrid w:val="0"/>
                                  <w:contextualSpacing/>
                                  <w:jc w:val="center"/>
                                  <w:rPr>
                                    <w:rFonts w:ascii="Lucida Handwriting" w:hAnsi="Lucida Handwriting"/>
                                    <w:szCs w:val="28"/>
                                  </w:rPr>
                                </w:pPr>
                                <w:r w:rsidRPr="00464906">
                                  <w:rPr>
                                    <w:rFonts w:ascii="Lucida Handwriting" w:hAnsi="Lucida Handwriting"/>
                                    <w:szCs w:val="28"/>
                                  </w:rPr>
                                  <w:t xml:space="preserve">Merry Christmas </w:t>
                                </w:r>
                              </w:p>
                              <w:p w:rsidR="00B15F5A" w:rsidRPr="00464906" w:rsidRDefault="00B15F5A" w:rsidP="00464906">
                                <w:pPr>
                                  <w:snapToGrid w:val="0"/>
                                  <w:contextualSpacing/>
                                  <w:jc w:val="center"/>
                                  <w:rPr>
                                    <w:rFonts w:ascii="Lucida Handwriting" w:hAnsi="Lucida Handwriting"/>
                                    <w:szCs w:val="28"/>
                                  </w:rPr>
                                </w:pPr>
                                <w:r w:rsidRPr="00464906">
                                  <w:rPr>
                                    <w:rFonts w:ascii="Lucida Handwriting" w:hAnsi="Lucida Handwriting"/>
                                    <w:szCs w:val="28"/>
                                  </w:rPr>
                                  <w:t xml:space="preserve">&amp; Happy New Year! </w:t>
                                </w:r>
                                <w:r w:rsidRPr="00464906">
                                  <w:rPr>
                                    <w:rFonts w:ascii="Lucida Handwriting" w:hAnsi="Lucida Handwriting"/>
                                    <w:szCs w:val="28"/>
                                  </w:rPr>
                                  <w:sym w:font="Wingdings" w:char="F04A"/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4.35pt;margin-top:-43.1pt;width:52pt;height:209.35pt;rotation:-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" filled="f" stroked="f">
                <v:textbox inset="5.85pt,.7pt,5.85pt,.7pt">
                  <w:txbxContent>
                    <w:sdt>
                      <w:sdtPr>
                        <w:rPr>
                          <w:rFonts w:ascii="Lucida Handwriting" w:hAnsi="Lucida Handwriting"/>
                          <w:szCs w:val="28"/>
                        </w:rPr>
                        <w:id w:val="787555608"/>
                        <w:placeholder>
                          <w:docPart w:val="6C06914E343043B1A7DF94448DA00CBD"/>
                        </w:placeholder>
                      </w:sdtPr>
                      <w:sdtContent>
                        <w:p w:rsidR="00B15F5A" w:rsidRPr="00464906" w:rsidRDefault="00B15F5A" w:rsidP="00464906">
                          <w:pPr>
                            <w:snapToGrid w:val="0"/>
                            <w:contextualSpacing/>
                            <w:jc w:val="center"/>
                            <w:rPr>
                              <w:rFonts w:ascii="Lucida Handwriting" w:hAnsi="Lucida Handwriting"/>
                              <w:szCs w:val="28"/>
                            </w:rPr>
                          </w:pPr>
                          <w:r w:rsidRPr="00464906">
                            <w:rPr>
                              <w:rFonts w:ascii="Lucida Handwriting" w:hAnsi="Lucida Handwriting"/>
                              <w:szCs w:val="28"/>
                            </w:rPr>
                            <w:t xml:space="preserve">Merry Christmas </w:t>
                          </w:r>
                        </w:p>
                        <w:p w:rsidR="00B15F5A" w:rsidRPr="00464906" w:rsidRDefault="00B15F5A" w:rsidP="00464906">
                          <w:pPr>
                            <w:snapToGrid w:val="0"/>
                            <w:contextualSpacing/>
                            <w:jc w:val="center"/>
                            <w:rPr>
                              <w:rFonts w:ascii="Lucida Handwriting" w:hAnsi="Lucida Handwriting"/>
                              <w:szCs w:val="28"/>
                            </w:rPr>
                          </w:pPr>
                          <w:r w:rsidRPr="00464906">
                            <w:rPr>
                              <w:rFonts w:ascii="Lucida Handwriting" w:hAnsi="Lucida Handwriting"/>
                              <w:szCs w:val="28"/>
                            </w:rPr>
                            <w:t xml:space="preserve">&amp; Happy New Year! </w:t>
                          </w:r>
                          <w:r w:rsidRPr="00464906">
                            <w:rPr>
                              <w:rFonts w:ascii="Lucida Handwriting" w:hAnsi="Lucida Handwriting"/>
                              <w:szCs w:val="28"/>
                            </w:rPr>
                            <w:sym w:font="Wingdings" w:char="F04A"/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CFEC41" wp14:editId="1FA73D20">
                <wp:simplePos x="0" y="0"/>
                <wp:positionH relativeFrom="column">
                  <wp:posOffset>1583690</wp:posOffset>
                </wp:positionH>
                <wp:positionV relativeFrom="paragraph">
                  <wp:posOffset>4349115</wp:posOffset>
                </wp:positionV>
                <wp:extent cx="3084195" cy="554355"/>
                <wp:effectExtent l="19050" t="0" r="40005" b="1714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4195" cy="554355"/>
                        </a:xfrm>
                        <a:custGeom>
                          <a:avLst/>
                          <a:gdLst>
                            <a:gd name="G0" fmla="+- 1333 0 0"/>
                            <a:gd name="G1" fmla="+- 21600 0 1333"/>
                            <a:gd name="G2" fmla="*/ 1333 1 2"/>
                            <a:gd name="G3" fmla="+- 21600 0 G2"/>
                            <a:gd name="G4" fmla="+/ 1333 21600 2"/>
                            <a:gd name="G5" fmla="+/ G1 0 2"/>
                            <a:gd name="G6" fmla="*/ 21600 21600 1333"/>
                            <a:gd name="G7" fmla="*/ G6 1 2"/>
                            <a:gd name="G8" fmla="+- 21600 0 G7"/>
                            <a:gd name="G9" fmla="*/ 21600 1 2"/>
                            <a:gd name="G10" fmla="+- 1333 0 G9"/>
                            <a:gd name="G11" fmla="?: G10 G8 0"/>
                            <a:gd name="G12" fmla="?: G10 G7 21600"/>
                            <a:gd name="T0" fmla="*/ 20933 w 21600"/>
                            <a:gd name="T1" fmla="*/ 10800 h 21600"/>
                            <a:gd name="T2" fmla="*/ 10800 w 21600"/>
                            <a:gd name="T3" fmla="*/ 21600 h 21600"/>
                            <a:gd name="T4" fmla="*/ 667 w 21600"/>
                            <a:gd name="T5" fmla="*/ 10800 h 21600"/>
                            <a:gd name="T6" fmla="*/ 10800 w 21600"/>
                            <a:gd name="T7" fmla="*/ 0 h 21600"/>
                            <a:gd name="T8" fmla="*/ 2467 w 21600"/>
                            <a:gd name="T9" fmla="*/ 2467 h 21600"/>
                            <a:gd name="T10" fmla="*/ 19133 w 21600"/>
                            <a:gd name="T11" fmla="*/ 1913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1333" y="21600"/>
                              </a:lnTo>
                              <a:lnTo>
                                <a:pt x="20267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CEF0"/>
                        </a:solidFill>
                        <a:ln w="6350">
                          <a:solidFill>
                            <a:srgbClr val="969696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style="position:absolute;margin-left:124.7pt;margin-top:342.45pt;width:242.85pt;height:43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" path="m,l1333,21600r18934,l21600,,,xe" fillcolor="#f6cef0" strokecolor="#969696" strokeweight=".5pt">
                <v:stroke dashstyle="longDashDot" joinstyle="miter"/>
                <v:path o:connecttype="custom" o:connectlocs="2988956,277178;1542098,554355;95239,277178;1542098,0" o:connectangles="0,0,0,0" textboxrect="2467,2467,19133,19133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79494B20" wp14:editId="0BD4122C">
                <wp:simplePos x="0" y="0"/>
                <wp:positionH relativeFrom="column">
                  <wp:posOffset>2297875</wp:posOffset>
                </wp:positionH>
                <wp:positionV relativeFrom="paragraph">
                  <wp:posOffset>1081405</wp:posOffset>
                </wp:positionV>
                <wp:extent cx="1638795" cy="2778826"/>
                <wp:effectExtent l="0" t="0" r="0" b="250190"/>
                <wp:wrapNone/>
                <wp:docPr id="8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8795" cy="2778826"/>
                          <a:chOff x="4611" y="4287"/>
                          <a:chExt cx="2699" cy="4313"/>
                        </a:xfrm>
                      </wpg:grpSpPr>
                      <wpg:grpSp>
                        <wpg:cNvPr id="9" name="Group 219"/>
                        <wpg:cNvGrpSpPr>
                          <a:grpSpLocks/>
                        </wpg:cNvGrpSpPr>
                        <wpg:grpSpPr bwMode="auto">
                          <a:xfrm>
                            <a:off x="4611" y="4287"/>
                            <a:ext cx="2699" cy="4313"/>
                            <a:chOff x="4674" y="4177"/>
                            <a:chExt cx="2699" cy="4313"/>
                          </a:xfrm>
                        </wpg:grpSpPr>
                        <wpg:grpSp>
                          <wpg:cNvPr id="10" name="Group 185"/>
                          <wpg:cNvGrpSpPr>
                            <a:grpSpLocks/>
                          </wpg:cNvGrpSpPr>
                          <wpg:grpSpPr bwMode="auto">
                            <a:xfrm>
                              <a:off x="4705" y="5219"/>
                              <a:ext cx="2154" cy="1928"/>
                              <a:chOff x="5076" y="4576"/>
                              <a:chExt cx="2154" cy="1928"/>
                            </a:xfrm>
                          </wpg:grpSpPr>
                          <wps:wsp>
                            <wps:cNvPr id="11" name="Oval 1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76" y="4576"/>
                                <a:ext cx="2154" cy="192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" name="Oval 17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164" y="4595"/>
                                <a:ext cx="2047" cy="1832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Oval 17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264" y="4614"/>
                                <a:ext cx="1947" cy="1743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4" name="Oval 17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348" y="4652"/>
                                <a:ext cx="1863" cy="166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" name="Group 194"/>
                          <wpg:cNvGrpSpPr>
                            <a:grpSpLocks/>
                          </wpg:cNvGrpSpPr>
                          <wpg:grpSpPr bwMode="auto">
                            <a:xfrm>
                              <a:off x="4674" y="6149"/>
                              <a:ext cx="2699" cy="2341"/>
                              <a:chOff x="4674" y="6149"/>
                              <a:chExt cx="2699" cy="2341"/>
                            </a:xfrm>
                          </wpg:grpSpPr>
                          <wps:wsp>
                            <wps:cNvPr id="16" name="Arc 190"/>
                            <wps:cNvSpPr>
                              <a:spLocks/>
                            </wps:cNvSpPr>
                            <wps:spPr bwMode="auto">
                              <a:xfrm rot="10236841" flipH="1">
                                <a:off x="4674" y="6149"/>
                                <a:ext cx="2370" cy="224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11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7" name="Arc 191"/>
                            <wps:cNvSpPr>
                              <a:spLocks/>
                            </wps:cNvSpPr>
                            <wps:spPr bwMode="auto">
                              <a:xfrm rot="10004370" flipH="1">
                                <a:off x="4758" y="6249"/>
                                <a:ext cx="2370" cy="224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11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8" name="Arc 192"/>
                            <wps:cNvSpPr>
                              <a:spLocks/>
                            </wps:cNvSpPr>
                            <wps:spPr bwMode="auto">
                              <a:xfrm rot="9472409" flipH="1">
                                <a:off x="4925" y="6177"/>
                                <a:ext cx="2370" cy="224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11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9" name="Arc 193"/>
                            <wps:cNvSpPr>
                              <a:spLocks/>
                            </wps:cNvSpPr>
                            <wps:spPr bwMode="auto">
                              <a:xfrm rot="9289573" flipH="1">
                                <a:off x="5003" y="6249"/>
                                <a:ext cx="2370" cy="224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11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Group 218"/>
                          <wpg:cNvGrpSpPr>
                            <a:grpSpLocks/>
                          </wpg:cNvGrpSpPr>
                          <wpg:grpSpPr bwMode="auto">
                            <a:xfrm>
                              <a:off x="5238" y="5105"/>
                              <a:ext cx="1602" cy="1662"/>
                              <a:chOff x="5238" y="5105"/>
                              <a:chExt cx="1602" cy="1662"/>
                            </a:xfrm>
                          </wpg:grpSpPr>
                          <wps:wsp>
                            <wps:cNvPr id="21" name="Oval 1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8" y="5105"/>
                                <a:ext cx="1602" cy="1662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Oval 1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34" y="5133"/>
                                <a:ext cx="1506" cy="1562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3" name="Oval 1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24" y="5161"/>
                                <a:ext cx="1416" cy="146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195"/>
                          <wpg:cNvGrpSpPr>
                            <a:grpSpLocks/>
                          </wpg:cNvGrpSpPr>
                          <wpg:grpSpPr bwMode="auto">
                            <a:xfrm rot="486497" flipV="1">
                              <a:off x="5714" y="4466"/>
                              <a:ext cx="1631" cy="1415"/>
                              <a:chOff x="4674" y="6149"/>
                              <a:chExt cx="2699" cy="2341"/>
                            </a:xfrm>
                          </wpg:grpSpPr>
                          <wps:wsp>
                            <wps:cNvPr id="25" name="Arc 196"/>
                            <wps:cNvSpPr>
                              <a:spLocks/>
                            </wps:cNvSpPr>
                            <wps:spPr bwMode="auto">
                              <a:xfrm rot="10236841" flipH="1">
                                <a:off x="4674" y="6149"/>
                                <a:ext cx="2370" cy="224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11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6" name="Arc 197"/>
                            <wps:cNvSpPr>
                              <a:spLocks/>
                            </wps:cNvSpPr>
                            <wps:spPr bwMode="auto">
                              <a:xfrm rot="10004370" flipH="1">
                                <a:off x="4758" y="6249"/>
                                <a:ext cx="2370" cy="224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11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Arc 198"/>
                            <wps:cNvSpPr>
                              <a:spLocks/>
                            </wps:cNvSpPr>
                            <wps:spPr bwMode="auto">
                              <a:xfrm rot="9472409" flipH="1">
                                <a:off x="4925" y="6177"/>
                                <a:ext cx="2370" cy="224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11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8" name="Arc 199"/>
                            <wps:cNvSpPr>
                              <a:spLocks/>
                            </wps:cNvSpPr>
                            <wps:spPr bwMode="auto">
                              <a:xfrm rot="9289573" flipH="1">
                                <a:off x="5003" y="6249"/>
                                <a:ext cx="2370" cy="224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11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" name="Group 209"/>
                          <wpg:cNvGrpSpPr>
                            <a:grpSpLocks/>
                          </wpg:cNvGrpSpPr>
                          <wpg:grpSpPr bwMode="auto">
                            <a:xfrm>
                              <a:off x="4815" y="5614"/>
                              <a:ext cx="2343" cy="2326"/>
                              <a:chOff x="4815" y="5614"/>
                              <a:chExt cx="2343" cy="2326"/>
                            </a:xfrm>
                          </wpg:grpSpPr>
                          <wps:wsp>
                            <wps:cNvPr id="30" name="Arc 204"/>
                            <wps:cNvSpPr>
                              <a:spLocks/>
                            </wps:cNvSpPr>
                            <wps:spPr bwMode="auto">
                              <a:xfrm rot="9351011" flipH="1">
                                <a:off x="4815" y="5614"/>
                                <a:ext cx="2183" cy="224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596 0 0"/>
                                  <a:gd name="G2" fmla="+- 21600 0 0"/>
                                  <a:gd name="T0" fmla="*/ 420 w 19896"/>
                                  <a:gd name="T1" fmla="*/ 0 h 21596"/>
                                  <a:gd name="T2" fmla="*/ 19896 w 19896"/>
                                  <a:gd name="T3" fmla="*/ 13188 h 21596"/>
                                  <a:gd name="T4" fmla="*/ 0 w 19896"/>
                                  <a:gd name="T5" fmla="*/ 21596 h 215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896" h="21596" fill="none" extrusionOk="0">
                                    <a:moveTo>
                                      <a:pt x="419" y="0"/>
                                    </a:moveTo>
                                    <a:cubicBezTo>
                                      <a:pt x="8946" y="165"/>
                                      <a:pt x="16576" y="5332"/>
                                      <a:pt x="19896" y="13187"/>
                                    </a:cubicBezTo>
                                  </a:path>
                                  <a:path w="19896" h="21596" stroke="0" extrusionOk="0">
                                    <a:moveTo>
                                      <a:pt x="419" y="0"/>
                                    </a:moveTo>
                                    <a:cubicBezTo>
                                      <a:pt x="8946" y="165"/>
                                      <a:pt x="16576" y="5332"/>
                                      <a:pt x="19896" y="13187"/>
                                    </a:cubicBezTo>
                                    <a:lnTo>
                                      <a:pt x="0" y="2159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1" name="Arc 205"/>
                            <wps:cNvSpPr>
                              <a:spLocks/>
                            </wps:cNvSpPr>
                            <wps:spPr bwMode="auto">
                              <a:xfrm rot="9003473" flipH="1">
                                <a:off x="4889" y="5614"/>
                                <a:ext cx="2183" cy="224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596 0 0"/>
                                  <a:gd name="G2" fmla="+- 21600 0 0"/>
                                  <a:gd name="T0" fmla="*/ 420 w 19896"/>
                                  <a:gd name="T1" fmla="*/ 0 h 21596"/>
                                  <a:gd name="T2" fmla="*/ 19896 w 19896"/>
                                  <a:gd name="T3" fmla="*/ 13188 h 21596"/>
                                  <a:gd name="T4" fmla="*/ 0 w 19896"/>
                                  <a:gd name="T5" fmla="*/ 21596 h 215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896" h="21596" fill="none" extrusionOk="0">
                                    <a:moveTo>
                                      <a:pt x="419" y="0"/>
                                    </a:moveTo>
                                    <a:cubicBezTo>
                                      <a:pt x="8946" y="165"/>
                                      <a:pt x="16576" y="5332"/>
                                      <a:pt x="19896" y="13187"/>
                                    </a:cubicBezTo>
                                  </a:path>
                                  <a:path w="19896" h="21596" stroke="0" extrusionOk="0">
                                    <a:moveTo>
                                      <a:pt x="419" y="0"/>
                                    </a:moveTo>
                                    <a:cubicBezTo>
                                      <a:pt x="8946" y="165"/>
                                      <a:pt x="16576" y="5332"/>
                                      <a:pt x="19896" y="13187"/>
                                    </a:cubicBezTo>
                                    <a:lnTo>
                                      <a:pt x="0" y="2159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64" name="Arc 206"/>
                            <wps:cNvSpPr>
                              <a:spLocks/>
                            </wps:cNvSpPr>
                            <wps:spPr bwMode="auto">
                              <a:xfrm rot="8622025" flipH="1">
                                <a:off x="4975" y="5700"/>
                                <a:ext cx="2183" cy="224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596 0 0"/>
                                  <a:gd name="G2" fmla="+- 21600 0 0"/>
                                  <a:gd name="T0" fmla="*/ 420 w 19896"/>
                                  <a:gd name="T1" fmla="*/ 0 h 21596"/>
                                  <a:gd name="T2" fmla="*/ 19896 w 19896"/>
                                  <a:gd name="T3" fmla="*/ 13188 h 21596"/>
                                  <a:gd name="T4" fmla="*/ 0 w 19896"/>
                                  <a:gd name="T5" fmla="*/ 21596 h 215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896" h="21596" fill="none" extrusionOk="0">
                                    <a:moveTo>
                                      <a:pt x="419" y="0"/>
                                    </a:moveTo>
                                    <a:cubicBezTo>
                                      <a:pt x="8946" y="165"/>
                                      <a:pt x="16576" y="5332"/>
                                      <a:pt x="19896" y="13187"/>
                                    </a:cubicBezTo>
                                  </a:path>
                                  <a:path w="19896" h="21596" stroke="0" extrusionOk="0">
                                    <a:moveTo>
                                      <a:pt x="419" y="0"/>
                                    </a:moveTo>
                                    <a:cubicBezTo>
                                      <a:pt x="8946" y="165"/>
                                      <a:pt x="16576" y="5332"/>
                                      <a:pt x="19896" y="13187"/>
                                    </a:cubicBezTo>
                                    <a:lnTo>
                                      <a:pt x="0" y="2159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5" name="Group 217"/>
                          <wpg:cNvGrpSpPr>
                            <a:grpSpLocks/>
                          </wpg:cNvGrpSpPr>
                          <wpg:grpSpPr bwMode="auto">
                            <a:xfrm rot="-444259">
                              <a:off x="4856" y="4177"/>
                              <a:ext cx="2302" cy="2187"/>
                              <a:chOff x="4916" y="4180"/>
                              <a:chExt cx="2302" cy="2187"/>
                            </a:xfrm>
                          </wpg:grpSpPr>
                          <wps:wsp>
                            <wps:cNvPr id="66" name="Arc 213"/>
                            <wps:cNvSpPr>
                              <a:spLocks/>
                            </wps:cNvSpPr>
                            <wps:spPr bwMode="auto">
                              <a:xfrm rot="-8678425" flipH="1" flipV="1">
                                <a:off x="4916" y="4268"/>
                                <a:ext cx="2183" cy="209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0237 0 0"/>
                                  <a:gd name="G2" fmla="+- 21600 0 0"/>
                                  <a:gd name="T0" fmla="*/ 7553 w 19896"/>
                                  <a:gd name="T1" fmla="*/ 0 h 20237"/>
                                  <a:gd name="T2" fmla="*/ 19896 w 19896"/>
                                  <a:gd name="T3" fmla="*/ 11829 h 20237"/>
                                  <a:gd name="T4" fmla="*/ 0 w 19896"/>
                                  <a:gd name="T5" fmla="*/ 20237 h 202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896" h="20237" fill="none" extrusionOk="0">
                                    <a:moveTo>
                                      <a:pt x="7552" y="0"/>
                                    </a:moveTo>
                                    <a:cubicBezTo>
                                      <a:pt x="13118" y="2077"/>
                                      <a:pt x="17583" y="6356"/>
                                      <a:pt x="19896" y="11828"/>
                                    </a:cubicBezTo>
                                  </a:path>
                                  <a:path w="19896" h="20237" stroke="0" extrusionOk="0">
                                    <a:moveTo>
                                      <a:pt x="7552" y="0"/>
                                    </a:moveTo>
                                    <a:cubicBezTo>
                                      <a:pt x="13118" y="2077"/>
                                      <a:pt x="17583" y="6356"/>
                                      <a:pt x="19896" y="11828"/>
                                    </a:cubicBezTo>
                                    <a:lnTo>
                                      <a:pt x="0" y="2023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67" name="Arc 215"/>
                            <wps:cNvSpPr>
                              <a:spLocks/>
                            </wps:cNvSpPr>
                            <wps:spPr bwMode="auto">
                              <a:xfrm rot="-8443542" flipH="1" flipV="1">
                                <a:off x="4963" y="4194"/>
                                <a:ext cx="2183" cy="209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0237 0 0"/>
                                  <a:gd name="G2" fmla="+- 21600 0 0"/>
                                  <a:gd name="T0" fmla="*/ 7553 w 19896"/>
                                  <a:gd name="T1" fmla="*/ 0 h 20237"/>
                                  <a:gd name="T2" fmla="*/ 19896 w 19896"/>
                                  <a:gd name="T3" fmla="*/ 11829 h 20237"/>
                                  <a:gd name="T4" fmla="*/ 0 w 19896"/>
                                  <a:gd name="T5" fmla="*/ 20237 h 202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896" h="20237" fill="none" extrusionOk="0">
                                    <a:moveTo>
                                      <a:pt x="7552" y="0"/>
                                    </a:moveTo>
                                    <a:cubicBezTo>
                                      <a:pt x="13118" y="2077"/>
                                      <a:pt x="17583" y="6356"/>
                                      <a:pt x="19896" y="11828"/>
                                    </a:cubicBezTo>
                                  </a:path>
                                  <a:path w="19896" h="20237" stroke="0" extrusionOk="0">
                                    <a:moveTo>
                                      <a:pt x="7552" y="0"/>
                                    </a:moveTo>
                                    <a:cubicBezTo>
                                      <a:pt x="13118" y="2077"/>
                                      <a:pt x="17583" y="6356"/>
                                      <a:pt x="19896" y="11828"/>
                                    </a:cubicBezTo>
                                    <a:lnTo>
                                      <a:pt x="0" y="2023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68" name="Arc 216"/>
                            <wps:cNvSpPr>
                              <a:spLocks/>
                            </wps:cNvSpPr>
                            <wps:spPr bwMode="auto">
                              <a:xfrm rot="-8162572" flipH="1" flipV="1">
                                <a:off x="5035" y="4180"/>
                                <a:ext cx="2183" cy="209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0237 0 0"/>
                                  <a:gd name="G2" fmla="+- 21600 0 0"/>
                                  <a:gd name="T0" fmla="*/ 7553 w 19896"/>
                                  <a:gd name="T1" fmla="*/ 0 h 20237"/>
                                  <a:gd name="T2" fmla="*/ 19896 w 19896"/>
                                  <a:gd name="T3" fmla="*/ 11829 h 20237"/>
                                  <a:gd name="T4" fmla="*/ 0 w 19896"/>
                                  <a:gd name="T5" fmla="*/ 20237 h 202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896" h="20237" fill="none" extrusionOk="0">
                                    <a:moveTo>
                                      <a:pt x="7552" y="0"/>
                                    </a:moveTo>
                                    <a:cubicBezTo>
                                      <a:pt x="13118" y="2077"/>
                                      <a:pt x="17583" y="6356"/>
                                      <a:pt x="19896" y="11828"/>
                                    </a:cubicBezTo>
                                  </a:path>
                                  <a:path w="19896" h="20237" stroke="0" extrusionOk="0">
                                    <a:moveTo>
                                      <a:pt x="7552" y="0"/>
                                    </a:moveTo>
                                    <a:cubicBezTo>
                                      <a:pt x="13118" y="2077"/>
                                      <a:pt x="17583" y="6356"/>
                                      <a:pt x="19896" y="11828"/>
                                    </a:cubicBezTo>
                                    <a:lnTo>
                                      <a:pt x="0" y="2023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69" name="AutoShape 221"/>
                        <wps:cNvSpPr>
                          <a:spLocks noChangeArrowheads="1"/>
                        </wps:cNvSpPr>
                        <wps:spPr bwMode="auto">
                          <a:xfrm>
                            <a:off x="6363" y="5924"/>
                            <a:ext cx="775" cy="467"/>
                          </a:xfrm>
                          <a:prstGeom prst="flowChartPreparation">
                            <a:avLst/>
                          </a:prstGeom>
                          <a:gradFill rotWithShape="0">
                            <a:gsLst>
                              <a:gs pos="0">
                                <a:srgbClr val="E6DCAC"/>
                              </a:gs>
                              <a:gs pos="23000">
                                <a:srgbClr val="C7AC4C"/>
                              </a:gs>
                              <a:gs pos="55000">
                                <a:srgbClr val="E6D78A"/>
                              </a:gs>
                              <a:gs pos="70000">
                                <a:srgbClr val="C7AC4C"/>
                              </a:gs>
                              <a:gs pos="88000">
                                <a:srgbClr val="E6D78A"/>
                              </a:gs>
                              <a:gs pos="100000">
                                <a:srgbClr val="E6DCAC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2" o:spid="_x0000_s1026" style="position:absolute;margin-left:180.95pt;margin-top:85.15pt;width:129.05pt;height:218.8pt;z-index:251770880" coordorigin="4611,4287" coordsize="2699,4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">
                <v:group id="Group 219" o:spid="_x0000_s1027" style="position:absolute;left:4611;top:4287;width:2699;height:4313" coordorigin="4674,4177" coordsize="2699,4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185" o:spid="_x0000_s1028" style="position:absolute;left:4705;top:5219;width:2154;height:1928" coordorigin="5076,4576" coordsize="2154,1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Oval 158" o:spid="_x0000_s1029" style="position:absolute;left:5076;top:4576;width:2154;height:1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2WaMIA&#10;AADbAAAADwAAAGRycy9kb3ducmV2LnhtbERPzWrCQBC+C32HZQrezEYPpaSuogVpeiit0QcYstMk&#10;uDu7ZtcY+/TdQsHbfHy/s1yP1oiB+tA5VjDPchDEtdMdNwqOh93sGUSIyBqNY1JwowDr1cNkiYV2&#10;V97TUMVGpBAOBSpoY/SFlKFuyWLInCdO3LfrLcYE+0bqHq8p3Bq5yPMnabHj1NCip9eW6lN1sQre&#10;zPv27IeyPJ7158C7n82Hpy+lpo/j5gVEpDHexf/uUqf5c/j7JR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HZZowgAAANsAAAAPAAAAAAAAAAAAAAAAAJgCAABkcnMvZG93&#10;bnJldi54bWxQSwUGAAAAAAQABAD1AAAAhwMAAAAA&#10;" filled="f" strokecolor="#4e6128 [1606]" strokeweight="1.5pt">
                      <v:textbox inset="5.85pt,.7pt,5.85pt,.7pt"/>
                    </v:oval>
                    <v:oval id="Oval 171" o:spid="_x0000_s1030" style="position:absolute;left:5164;top:4595;width:2047;height:1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IH8AA&#10;AADbAAAADwAAAGRycy9kb3ducmV2LnhtbERPzYrCMBC+C75DGMGbputBpGsUXRDrQXb9eYChmW2L&#10;zSQ2sVaffiMseJuP73fmy87UoqXGV5YVfIwTEMS51RUXCs6nzWgGwgdkjbVlUvAgD8tFvzfHVNs7&#10;H6g9hkLEEPYpKihDcKmUPi/JoB9bRxy5X9sYDBE2hdQN3mO4qeUkSabSYMWxoURHXyXll+PNKNjW&#10;u/XVtVl2vurvljfP1d7Rj1LDQbf6BBGoC2/xvzvTcf4E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IH8AAAADbAAAADwAAAAAAAAAAAAAAAACYAgAAZHJzL2Rvd25y&#10;ZXYueG1sUEsFBgAAAAAEAAQA9QAAAIUDAAAAAA==&#10;" filled="f" strokecolor="#4e6128 [1606]" strokeweight="1.5pt">
                      <o:lock v:ext="edit" aspectratio="t"/>
                      <v:textbox inset="5.85pt,.7pt,5.85pt,.7pt"/>
                    </v:oval>
                    <v:oval id="Oval 172" o:spid="_x0000_s1031" style="position:absolute;left:5264;top:4614;width:1947;height:1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OthMIA&#10;AADbAAAADwAAAGRycy9kb3ducmV2LnhtbERPzWrCQBC+F3yHZQRvdWMLUlLXEAVpPIit9QGG7DQJ&#10;ZmfX7DamfXpXELzNx/c7i2wwreip841lBbNpAoK4tLrhSsHxe/P8BsIHZI2tZVLwRx6y5ehpgam2&#10;F/6i/hAqEUPYp6igDsGlUvqyJoN+ah1x5H5sZzBE2FVSd3iJ4aaVL0kylwYbjg01OlrXVJ4Ov0bB&#10;R7tdnV1fFMez3ve8+c93jj6VmoyH/B1EoCE8xHd3oeP8V7j9Eg+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g62EwgAAANsAAAAPAAAAAAAAAAAAAAAAAJgCAABkcnMvZG93&#10;bnJldi54bWxQSwUGAAAAAAQABAD1AAAAhwMAAAAA&#10;" filled="f" strokecolor="#4e6128 [1606]" strokeweight="1.5pt">
                      <o:lock v:ext="edit" aspectratio="t"/>
                      <v:textbox inset="5.85pt,.7pt,5.85pt,.7pt"/>
                    </v:oval>
                    <v:oval id="Oval 173" o:spid="_x0000_s1032" style="position:absolute;left:5348;top:4652;width:1863;height:1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o18MIA&#10;AADbAAAADwAAAGRycy9kb3ducmV2LnhtbERPzWrCQBC+F3yHZQRvdWMpUlLXEAVpPIit9QGG7DQJ&#10;ZmfX7DamfXpXELzNx/c7i2wwreip841lBbNpAoK4tLrhSsHxe/P8BsIHZI2tZVLwRx6y5ehpgam2&#10;F/6i/hAqEUPYp6igDsGlUvqyJoN+ah1x5H5sZzBE2FVSd3iJ4aaVL0kylwYbjg01OlrXVJ4Ov0bB&#10;R7tdnV1fFMez3ve8+c93jj6VmoyH/B1EoCE8xHd3oeP8V7j9Eg+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ajXwwgAAANsAAAAPAAAAAAAAAAAAAAAAAJgCAABkcnMvZG93&#10;bnJldi54bWxQSwUGAAAAAAQABAD1AAAAhwMAAAAA&#10;" filled="f" strokecolor="#4e6128 [1606]" strokeweight="1.5pt">
                      <o:lock v:ext="edit" aspectratio="t"/>
                      <v:textbox inset="5.85pt,.7pt,5.85pt,.7pt"/>
                    </v:oval>
                  </v:group>
                  <v:group id="Group 194" o:spid="_x0000_s1033" style="position:absolute;left:4674;top:6149;width:2699;height:2341" coordorigin="4674,6149" coordsize="2699,2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Arc 190" o:spid="_x0000_s1034" style="position:absolute;left:4674;top:6149;width:2370;height:2241;rotation:-11181360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A/xsAA&#10;AADbAAAADwAAAGRycy9kb3ducmV2LnhtbERPTWvCQBC9C/0PyxS8hLrRQ5DUVUqh6Ek0DTmPu2MS&#10;zM6m2VXjv3cLhd7m8T5ntRltJ240+NaxgvksBUGsnWm5VlB+f70tQfiAbLBzTAoe5GGzfpmsMDfu&#10;zke6FaEWMYR9jgqaEPpcSq8bsuhnrieO3NkNFkOEQy3NgPcYbju5SNNMWmw5NjTY02dD+lJcrYJQ&#10;pu3hlGyz5Oe654p1lRWJVWr6On68gwg0hn/xn3tn4vwMfn+J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2A/xsAAAADbAAAADwAAAAAAAAAAAAAAAACYAgAAZHJzL2Rvd25y&#10;ZXYueG1sUEsFBgAAAAAEAAQA9QAAAIUDAAAAAA==&#10;" path="m109,nfc11996,60,21600,9713,21600,21600em109,nsc11996,60,21600,9713,21600,21600l,21600,109,xe" filled="f" strokecolor="#4e6128 [1606]" strokeweight="1.5pt">
                      <v:path arrowok="t" o:extrusionok="f" o:connecttype="custom" o:connectlocs="12,0;2370,2241;0,2241" o:connectangles="0,0,0"/>
                    </v:shape>
                    <v:shape id="Arc 191" o:spid="_x0000_s1035" style="position:absolute;left:4758;top:6249;width:2370;height:2241;rotation:-10927440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vXsEA&#10;AADbAAAADwAAAGRycy9kb3ducmV2LnhtbERPS4vCMBC+C/6HMIIX0VQPulajiGVhD4viA89jM7bF&#10;ZlKSrNZ/v1kQ9jYf33OW69bU4kHOV5YVjEcJCOLc6ooLBefT5/ADhA/IGmvLpOBFHtarbmeJqbZP&#10;PtDjGAoRQ9inqKAMoUml9HlJBv3INsSRu1lnMEToCqkdPmO4qeUkSabSYMWxocSGtiXl9+OPUbBz&#10;u8Hs+sqy6T7L5ic8XL5dfVGq32s3CxCB2vAvfru/dJw/g79f4g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7L17BAAAA2wAAAA8AAAAAAAAAAAAAAAAAmAIAAGRycy9kb3du&#10;cmV2LnhtbFBLBQYAAAAABAAEAPUAAACGAwAAAAA=&#10;" path="m109,nfc11996,60,21600,9713,21600,21600em109,nsc11996,60,21600,9713,21600,21600l,21600,109,xe" filled="f" strokecolor="#4e6128 [1606]" strokeweight="1.5pt">
                      <v:path arrowok="t" o:extrusionok="f" o:connecttype="custom" o:connectlocs="12,0;2370,2241;0,2241" o:connectangles="0,0,0"/>
                    </v:shape>
                    <v:shape id="Arc 192" o:spid="_x0000_s1036" style="position:absolute;left:4925;top:6177;width:2370;height:2241;rotation:-10346397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/s0MUA&#10;AADbAAAADwAAAGRycy9kb3ducmV2LnhtbESPQWvCQBCF74L/YRnBm270IJK6SlEsRQUx7SW3ITtN&#10;QrOzMbtq/PfOodDbDO/Ne9+sNr1r1J26UHs2MJsmoIgLb2suDXx/7SdLUCEiW2w8k4EnBdish4MV&#10;ptY/+EL3LJZKQjikaKCKsU21DkVFDsPUt8Si/fjOYZS1K7Xt8CHhrtHzJFlohzVLQ4UtbSsqfrOb&#10;M3A6Hz92ens5P6+7eb487vPmkOXGjEf9+xuoSH38N/9df1rBF1j5RQbQ6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+zQxQAAANsAAAAPAAAAAAAAAAAAAAAAAJgCAABkcnMv&#10;ZG93bnJldi54bWxQSwUGAAAAAAQABAD1AAAAigMAAAAA&#10;" path="m109,nfc11996,60,21600,9713,21600,21600em109,nsc11996,60,21600,9713,21600,21600l,21600,109,xe" filled="f" strokecolor="#4e6128 [1606]" strokeweight="1.5pt">
                      <v:path arrowok="t" o:extrusionok="f" o:connecttype="custom" o:connectlocs="12,0;2370,2241;0,2241" o:connectangles="0,0,0"/>
                    </v:shape>
                    <v:shape id="Arc 193" o:spid="_x0000_s1037" style="position:absolute;left:5003;top:6249;width:2370;height:2241;rotation:-10146691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NAQMMA&#10;AADbAAAADwAAAGRycy9kb3ducmV2LnhtbERPS0vDQBC+C/6HZQRv7aaKtk27LSIIgkLo49DjNDtm&#10;12RnQ3aTxn/vCgVv8/E9Z70dXSMG6oL1rGA2zUAQl15brhQcD2+TBYgQkTU2nknBDwXYbm5v1phr&#10;f+EdDftYiRTCIUcFJsY2lzKUhhyGqW+JE/flO4cxwa6SusNLCneNfMiyZ+nQcmow2NKrobLe907B&#10;k/22hdF1X3wsZo/nz3lx6utBqfu78WUFItIY/8VX97tO85fw90s6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NAQMMAAADbAAAADwAAAAAAAAAAAAAAAACYAgAAZHJzL2Rv&#10;d25yZXYueG1sUEsFBgAAAAAEAAQA9QAAAIgDAAAAAA==&#10;" path="m109,nfc11996,60,21600,9713,21600,21600em109,nsc11996,60,21600,9713,21600,21600l,21600,109,xe" filled="f" strokecolor="#4e6128 [1606]" strokeweight="1.5pt">
                      <v:path arrowok="t" o:extrusionok="f" o:connecttype="custom" o:connectlocs="12,0;2370,2241;0,2241" o:connectangles="0,0,0"/>
                    </v:shape>
                  </v:group>
                  <v:group id="Group 218" o:spid="_x0000_s1038" style="position:absolute;left:5238;top:5105;width:1602;height:1662" coordorigin="5238,5105" coordsize="1602,1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oval id="Oval 161" o:spid="_x0000_s1039" style="position:absolute;left:5238;top:5105;width:1602;height:1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3l3MMA&#10;AADbAAAADwAAAGRycy9kb3ducmV2LnhtbESP3YrCMBSE7xf2HcJZ8GZZ03ohSzXKKgiioPXnAQ7N&#10;sS02JzWJWt/eCMJeDjPzDTOedqYRN3K+tqwg7ScgiAuray4VHA+Ln18QPiBrbCyTggd5mE4+P8aY&#10;aXvnHd32oRQRwj5DBVUIbSalLyoy6Pu2JY7eyTqDIUpXSu3wHuGmkYMkGUqDNceFCluaV1Sc91ej&#10;wLX5Md8sZnl6Xq++9XaGpzq9KNX76v5GIAJ14T/8bi+1gkEKry/xB8jJ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3l3MMAAADbAAAADwAAAAAAAAAAAAAAAACYAgAAZHJzL2Rv&#10;d25yZXYueG1sUEsFBgAAAAAEAAQA9QAAAIgDAAAAAA==&#10;" filled="f" strokecolor="red" strokeweight="1.5pt">
                      <v:textbox inset="5.85pt,.7pt,5.85pt,.7pt"/>
                    </v:oval>
                    <v:oval id="Oval 188" o:spid="_x0000_s1040" style="position:absolute;left:5334;top:5133;width:1506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97q8QA&#10;AADbAAAADwAAAGRycy9kb3ducmV2LnhtbESP0WrCQBRE3wv+w3IFX0rdJA9FoqvUgiAKbYx+wCV7&#10;TYLZu+nuqvHvu4WCj8PMnGEWq8F04kbOt5YVpNMEBHFldcu1gtNx8zYD4QOyxs4yKXiQh9Vy9LLA&#10;XNs7H+hWhlpECPscFTQh9LmUvmrIoJ/anjh6Z+sMhihdLbXDe4SbTmZJ8i4NthwXGuzps6HqUl6N&#10;AtcXp+Jrsy7Sy373qr/XeG7TH6Um4+FjDiLQEJ7h//ZWK8gy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/e6vEAAAA2wAAAA8AAAAAAAAAAAAAAAAAmAIAAGRycy9k&#10;b3ducmV2LnhtbFBLBQYAAAAABAAEAPUAAACJAwAAAAA=&#10;" filled="f" strokecolor="red" strokeweight="1.5pt">
                      <v:textbox inset="5.85pt,.7pt,5.85pt,.7pt"/>
                    </v:oval>
                    <v:oval id="Oval 189" o:spid="_x0000_s1041" style="position:absolute;left:5424;top:5161;width:1416;height:1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PeMMQA&#10;AADbAAAADwAAAGRycy9kb3ducmV2LnhtbESP0WrCQBRE3wv+w3ILvpS6iYUiqatUQZAWbIx+wCV7&#10;TYLZu3F31fTvXUHwcZiZM8x03ptWXMj5xrKCdJSAIC6tbrhSsN+t3icgfEDW2FomBf/kYT4bvEwx&#10;0/bKW7oUoRIRwj5DBXUIXSalL2sy6Ee2I47ewTqDIUpXSe3wGuGmleMk+ZQGG44LNXa0rKk8Fmej&#10;wHX5Pt+sFnl6/P15038LPDTpSanha//9BSJQH57hR3utFYw/4P4l/gA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z3jDEAAAA2wAAAA8AAAAAAAAAAAAAAAAAmAIAAGRycy9k&#10;b3ducmV2LnhtbFBLBQYAAAAABAAEAPUAAACJAwAAAAA=&#10;" filled="f" strokecolor="red" strokeweight="1.5pt">
                      <v:textbox inset="5.85pt,.7pt,5.85pt,.7pt"/>
                    </v:oval>
                  </v:group>
                  <v:group id="Group 195" o:spid="_x0000_s1042" style="position:absolute;left:5714;top:4466;width:1631;height:1415;rotation:-531384fd;flip:y" coordorigin="4674,6149" coordsize="2699,2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5kXhqwwAAANsAAAAP&#10;AAAAAAAAAAAAAAAAAKoCAABkcnMvZG93bnJldi54bWxQSwUGAAAAAAQABAD6AAAAmgMAAAAA&#10;">
                    <v:shape id="Arc 196" o:spid="_x0000_s1043" style="position:absolute;left:4674;top:6149;width:2370;height:2241;rotation:-11181360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5rDMEA&#10;AADbAAAADwAAAGRycy9kb3ducmV2LnhtbESPQYvCMBSE74L/ITzBS9FUYYtUo4iw6EncKp6fzbMt&#10;Ni/dJmr992ZhweMwM98wi1VnavGg1lWWFUzGMQji3OqKCwWn4/doBsJ5ZI21ZVLwIgerZb+3wFTb&#10;J//QI/OFCBB2KSoovW9SKV1ekkE3tg1x8K62NeiDbAupW3wGuKnlNI4TabDisFBiQ5uS8lt2Nwr8&#10;Ka4Ol2ibRL/3PZ85PydZZJQaDrr1HISnzn/C/+2dVjD9gr8v4Qf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eawzBAAAA2wAAAA8AAAAAAAAAAAAAAAAAmAIAAGRycy9kb3du&#10;cmV2LnhtbFBLBQYAAAAABAAEAPUAAACGAwAAAAA=&#10;" path="m109,nfc11996,60,21600,9713,21600,21600em109,nsc11996,60,21600,9713,21600,21600l,21600,109,xe" filled="f" strokecolor="#4e6128 [1606]" strokeweight="1.5pt">
                      <v:path arrowok="t" o:extrusionok="f" o:connecttype="custom" o:connectlocs="12,0;2370,2241;0,2241" o:connectangles="0,0,0"/>
                    </v:shape>
                    <v:shape id="Arc 197" o:spid="_x0000_s1044" style="position:absolute;left:4758;top:6249;width:2370;height:2241;rotation:-10927440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tAeMUA&#10;AADbAAAADwAAAGRycy9kb3ducmV2LnhtbESPQWvCQBSE74X+h+UVvJRmo4fYplmlGAQPRTEWz6/Z&#10;1yQ0+zbsrhr/fVcQehxm5humWI6mF2dyvrOsYJqkIIhrqztuFHwd1i+vIHxA1thbJgVX8rBcPD4U&#10;mGt74T2dq9CICGGfo4I2hCGX0tctGfSJHYij92OdwRCla6R2eIlw08tZmmbSYMdxocWBVi3Vv9XJ&#10;KNi67fP8+1qW2a4s3w64P366/qjU5Gn8eAcRaAz/4Xt7oxXMMr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W0B4xQAAANsAAAAPAAAAAAAAAAAAAAAAAJgCAABkcnMv&#10;ZG93bnJldi54bWxQSwUGAAAAAAQABAD1AAAAigMAAAAA&#10;" path="m109,nfc11996,60,21600,9713,21600,21600em109,nsc11996,60,21600,9713,21600,21600l,21600,109,xe" filled="f" strokecolor="#4e6128 [1606]" strokeweight="1.5pt">
                      <v:path arrowok="t" o:extrusionok="f" o:connecttype="custom" o:connectlocs="12,0;2370,2241;0,2241" o:connectangles="0,0,0"/>
                    </v:shape>
                    <v:shape id="Arc 198" o:spid="_x0000_s1045" style="position:absolute;left:4925;top:6177;width:2370;height:2241;rotation:-10346397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yH8YA&#10;AADbAAAADwAAAGRycy9kb3ducmV2LnhtbESPQWvCQBSE70L/w/IKvZlNc2glukpRLKURJKmX3B7Z&#10;ZxLMvk2zW03+vVso9DjMzDfMajOaTlxpcK1lBc9RDIK4srrlWsHpaz9fgHAeWWNnmRRM5GCzfpit&#10;MNX2xjldC1+LAGGXooLG+z6V0lUNGXSR7YmDd7aDQR/kUEs94C3ATSeTOH6RBlsOCw32tG2ouhQ/&#10;RsHhmL3v5DY/Tt+7pFxk+7L7LEqlnh7HtyUIT6P/D/+1P7SC5BV+v4QfI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yyH8YAAADbAAAADwAAAAAAAAAAAAAAAACYAgAAZHJz&#10;L2Rvd25yZXYueG1sUEsFBgAAAAAEAAQA9QAAAIsDAAAAAA==&#10;" path="m109,nfc11996,60,21600,9713,21600,21600em109,nsc11996,60,21600,9713,21600,21600l,21600,109,xe" filled="f" strokecolor="#4e6128 [1606]" strokeweight="1.5pt">
                      <v:path arrowok="t" o:extrusionok="f" o:connecttype="custom" o:connectlocs="12,0;2370,2241;0,2241" o:connectangles="0,0,0"/>
                    </v:shape>
                    <v:shape id="Arc 199" o:spid="_x0000_s1046" style="position:absolute;left:5003;top:6249;width:2370;height:2241;rotation:-10146691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MvZsIA&#10;AADbAAAADwAAAGRycy9kb3ducmV2LnhtbERPz2vCMBS+D/Y/hCd4m6kON6lGGYPBwEGZ7uDx2Tyb&#10;2OalNGnt/ntzGOz48f3e7EbXiIG6YD0rmM8yEMSl15YrBT/Hj6cViBCRNTaeScEvBdhtHx82mGt/&#10;428aDrESKYRDjgpMjG0uZSgNOQwz3xIn7uI7hzHBrpK6w1sKd41cZNmLdGg5NRhs6d1QWR96p2Bp&#10;r7Ywuu6L/Wr+fP56LU59PSg1nYxvaxCRxvgv/nN/agWLNDZ9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Qy9mwgAAANsAAAAPAAAAAAAAAAAAAAAAAJgCAABkcnMvZG93&#10;bnJldi54bWxQSwUGAAAAAAQABAD1AAAAhwMAAAAA&#10;" path="m109,nfc11996,60,21600,9713,21600,21600em109,nsc11996,60,21600,9713,21600,21600l,21600,109,xe" filled="f" strokecolor="#4e6128 [1606]" strokeweight="1.5pt">
                      <v:path arrowok="t" o:extrusionok="f" o:connecttype="custom" o:connectlocs="12,0;2370,2241;0,2241" o:connectangles="0,0,0"/>
                    </v:shape>
                  </v:group>
                  <v:group id="Group 209" o:spid="_x0000_s1047" style="position:absolute;left:4815;top:5614;width:2343;height:2326" coordorigin="4815,5614" coordsize="2343,2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Arc 204" o:spid="_x0000_s1048" style="position:absolute;left:4815;top:5614;width:2183;height:2240;rotation:-10213798fd;flip:x;visibility:visible;mso-wrap-style:square;v-text-anchor:top" coordsize="19896,21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aL+sMA&#10;AADbAAAADwAAAGRycy9kb3ducmV2LnhtbERPy2rCQBTdF/yH4Qrd1YkWqqZOQmkoFKoLH1C6u81c&#10;MyGZOyEzjfHvOwvB5eG8N/loWzFQ72vHCuazBARx6XTNlYLT8eNpBcIHZI2tY1JwJQ95NnnYYKrd&#10;hfc0HEIlYgj7FBWYELpUSl8asuhnriOO3Nn1FkOEfSV1j5cYblu5SJIXabHm2GCwo3dDZXP4swqs&#10;Wa3X31/FtdiaYvn7MzTjYtco9Tgd315BBBrDXXxzf2oFz3F9/BJ/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aL+sMAAADbAAAADwAAAAAAAAAAAAAAAACYAgAAZHJzL2Rv&#10;d25yZXYueG1sUEsFBgAAAAAEAAQA9QAAAIgDAAAAAA==&#10;" path="m419,nfc8946,165,16576,5332,19896,13187em419,nsc8946,165,16576,5332,19896,13187l,21596,419,xe" filled="f" strokecolor="red" strokeweight="1.5pt">
                      <v:path arrowok="t" o:extrusionok="f" o:connecttype="custom" o:connectlocs="46,0;2183,1368;0,2240" o:connectangles="0,0,0"/>
                    </v:shape>
                    <v:shape id="Arc 205" o:spid="_x0000_s1049" style="position:absolute;left:4889;top:5614;width:2183;height:2240;rotation:-9834193fd;flip:x;visibility:visible;mso-wrap-style:square;v-text-anchor:top" coordsize="19896,21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fJh8QA&#10;AADbAAAADwAAAGRycy9kb3ducmV2LnhtbESPUWvCQBCE3wv+h2MF3+olFUqNniJCUSwUmgq+Lrk1&#10;ieb2Ym7VtL++Vyj0cZiZb5j5sneNulEXas8G0nECirjwtubSwP7z9fEFVBBki41nMvBFAZaLwcMc&#10;M+vv/EG3XEoVIRwyNFCJtJnWoajIYRj7ljh6R985lCi7UtsO7xHuGv2UJM/aYc1xocKW1hUV5/zq&#10;DLzl+U4O76t0mmxRLs3kRJvjtzGjYb+agRLq5T/8195aA5MUfr/EH6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3yYfEAAAA2wAAAA8AAAAAAAAAAAAAAAAAmAIAAGRycy9k&#10;b3ducmV2LnhtbFBLBQYAAAAABAAEAPUAAACJAwAAAAA=&#10;" path="m419,nfc8946,165,16576,5332,19896,13187em419,nsc8946,165,16576,5332,19896,13187l,21596,419,xe" filled="f" strokecolor="red" strokeweight="1.5pt">
                      <v:path arrowok="t" o:extrusionok="f" o:connecttype="custom" o:connectlocs="46,0;2183,1368;0,2240" o:connectangles="0,0,0"/>
                    </v:shape>
                    <v:shape id="Arc 206" o:spid="_x0000_s1050" style="position:absolute;left:4975;top:5700;width:2183;height:2240;rotation:-9417551fd;flip:x;visibility:visible;mso-wrap-style:square;v-text-anchor:top" coordsize="19896,21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1pbMQA&#10;AADbAAAADwAAAGRycy9kb3ducmV2LnhtbESPQWsCMRSE7wX/Q3hCbzVrsSKrURaxILTYVgXZ22Pz&#10;3CxuXpYk1e2/N4VCj8PMfMMsVr1txZV8aBwrGI8yEMSV0w3XCo6H16cZiBCRNbaOScEPBVgtBw8L&#10;zLW78Rdd97EWCcIhRwUmxi6XMlSGLIaR64iTd3beYkzS11J7vCW4beVzlk2lxYbTgsGO1oaqy/7b&#10;KvgoPgvMqDzt1ofWvOj3t01ZeqUeh30xBxGpj//hv/ZWK5hO4PdL+g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daWzEAAAA2wAAAA8AAAAAAAAAAAAAAAAAmAIAAGRycy9k&#10;b3ducmV2LnhtbFBLBQYAAAAABAAEAPUAAACJAwAAAAA=&#10;" path="m419,nfc8946,165,16576,5332,19896,13187em419,nsc8946,165,16576,5332,19896,13187l,21596,419,xe" filled="f" strokecolor="red" strokeweight="1.5pt">
                      <v:path arrowok="t" o:extrusionok="f" o:connecttype="custom" o:connectlocs="46,0;2183,1368;0,2240" o:connectangles="0,0,0"/>
                    </v:shape>
                  </v:group>
                  <v:group id="Group 217" o:spid="_x0000_s1051" style="position:absolute;left:4856;top:4177;width:2302;height:2187;rotation:-485249fd" coordorigin="4916,4180" coordsize="2302,2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gWFcQAAADbAAAA&#10;DwAAAAAAAAAAAAAAAACqAgAAZHJzL2Rvd25yZXYueG1sUEsFBgAAAAAEAAQA+gAAAJsDAAAAAA==&#10;">
                    <v:shape id="Arc 213" o:spid="_x0000_s1052" style="position:absolute;left:4916;top:4268;width:2183;height:2099;rotation:-9479154fd;flip:x y;visibility:visible;mso-wrap-style:square;v-text-anchor:top" coordsize="19896,20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BCeb8A&#10;AADbAAAADwAAAGRycy9kb3ducmV2LnhtbESPzQrCMBCE74LvEFbwpqkKRapRRBB69KcXb0uztsVm&#10;U5pYq09vBMHjMDPfMOttb2rRUesqywpm0wgEcW51xYWC7HKYLEE4j6yxtkwKXuRguxkO1pho++QT&#10;dWdfiABhl6CC0vsmkdLlJRl0U9sQB+9mW4M+yLaQusVngJtazqMolgYrDgslNrQvKb+fH0bBe3FY&#10;HqO0y17p/Op22dHHdNFKjUf9bgXCU+//4V871QriGL5fwg+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sEJ5vwAAANsAAAAPAAAAAAAAAAAAAAAAAJgCAABkcnMvZG93bnJl&#10;di54bWxQSwUGAAAAAAQABAD1AAAAhAMAAAAA&#10;" path="m7552,nfc13118,2077,17583,6356,19896,11828em7552,nsc13118,2077,17583,6356,19896,11828l,20237,7552,xe" filled="f" strokecolor="red" strokeweight="1.5pt">
                      <v:path arrowok="t" o:extrusionok="f" o:connecttype="custom" o:connectlocs="829,0;2183,1227;0,2099" o:connectangles="0,0,0"/>
                    </v:shape>
                    <v:shape id="Arc 215" o:spid="_x0000_s1053" style="position:absolute;left:4963;top:4194;width:2183;height:2099;rotation:-9222599fd;flip:x y;visibility:visible;mso-wrap-style:square;v-text-anchor:top" coordsize="19896,20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iJo8MA&#10;AADbAAAADwAAAGRycy9kb3ducmV2LnhtbESPQWvCQBSE70L/w/IK3nSjiErqKiVVEASxaen5kX3N&#10;hmbfptk1xn/vCoLHYWa+YVab3taio9ZXjhVMxgkI4sLpiksF31+70RKED8gaa8ek4EoeNuuXwQpT&#10;7S78SV0eShEh7FNUYEJoUil9YciiH7uGOHq/rrUYomxLqVu8RLit5TRJ5tJixXHBYEOZoeIvP1sF&#10;3Wk7m/THnwbP9fLfbD+yA+4zpYav/fsbiEB9eIYf7b1WMF/A/Uv8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iJo8MAAADbAAAADwAAAAAAAAAAAAAAAACYAgAAZHJzL2Rv&#10;d25yZXYueG1sUEsFBgAAAAAEAAQA9QAAAIgDAAAAAA==&#10;" path="m7552,nfc13118,2077,17583,6356,19896,11828em7552,nsc13118,2077,17583,6356,19896,11828l,20237,7552,xe" filled="f" strokecolor="red" strokeweight="1.5pt">
                      <v:path arrowok="t" o:extrusionok="f" o:connecttype="custom" o:connectlocs="829,0;2183,1227;0,2099" o:connectangles="0,0,0"/>
                    </v:shape>
                    <v:shape id="Arc 216" o:spid="_x0000_s1054" style="position:absolute;left:5035;top:4180;width:2183;height:2099;rotation:-8915705fd;flip:x y;visibility:visible;mso-wrap-style:square;v-text-anchor:top" coordsize="19896,20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easAA&#10;AADbAAAADwAAAGRycy9kb3ducmV2LnhtbESPTYvCQAyG7wv+hyHC3tapgiLVUUQQBU/rxz10Ylvt&#10;ZOrMaLv/fnNY2GN48z55slz3rlFvCrH2bGA8ykARF97WXBq4nHdfc1AxIVtsPJOBH4qwXg0+lphb&#10;3/E3vU+pVALhmKOBKqU21zoWFTmMI98SS3bzwWGSMZTaBuwE7ho9ybKZdlizXKiwpW1FxeP0cqLR&#10;z/fTtrOcHYlc4553voa7MZ/DfrMAlahP/8t/7YM1MBNZ+UUAo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NeasAAAADbAAAADwAAAAAAAAAAAAAAAACYAgAAZHJzL2Rvd25y&#10;ZXYueG1sUEsFBgAAAAAEAAQA9QAAAIUDAAAAAA==&#10;" path="m7552,nfc13118,2077,17583,6356,19896,11828em7552,nsc13118,2077,17583,6356,19896,11828l,20237,7552,xe" filled="f" strokecolor="red" strokeweight="1.5pt">
                      <v:path arrowok="t" o:extrusionok="f" o:connecttype="custom" o:connectlocs="829,0;2183,1227;0,2099" o:connectangles="0,0,0"/>
                    </v:shape>
                  </v:group>
                </v:group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AutoShape 221" o:spid="_x0000_s1055" type="#_x0000_t117" style="position:absolute;left:6363;top:5924;width:77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gswMMA&#10;AADbAAAADwAAAGRycy9kb3ducmV2LnhtbESPQWvCQBCF74L/YRnBW920YKipqxSx1IOXqgjeJtlp&#10;EszOxt2tJv++KwgeH2/e9+bNl51pxJWcry0reJ0kIIgLq2suFRz2Xy/vIHxA1thYJgU9eVguhoM5&#10;Ztre+Ieuu1CKCGGfoYIqhDaT0hcVGfQT2xJH79c6gyFKV0rt8BbhppFvSZJKgzXHhgpbWlVUnHd/&#10;Jr5h8Mxb7vs0X0+PJ/52l3yVKzUedZ8fIAJ14Xn8SG+0gnQG9y0RAH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gswMMAAADbAAAADwAAAAAAAAAAAAAAAACYAgAAZHJzL2Rv&#10;d25yZXYueG1sUEsFBgAAAAAEAAQA9QAAAIgDAAAAAA==&#10;" fillcolor="#e6dcac" stroked="f">
                  <v:fill color2="#e6dcac" angle="135" colors="0 #e6dcac;15073f #c7ac4c;36045f #e6d78a;45875f #c7ac4c;57672f #e6d78a;1 #e6dcac" focus="100%" type="gradient"/>
                  <v:textbox inset="5.85pt,.7pt,5.85pt,.7p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CE501F3" wp14:editId="18888060">
                <wp:simplePos x="0" y="0"/>
                <wp:positionH relativeFrom="column">
                  <wp:posOffset>1620520</wp:posOffset>
                </wp:positionH>
                <wp:positionV relativeFrom="paragraph">
                  <wp:posOffset>54165</wp:posOffset>
                </wp:positionV>
                <wp:extent cx="3078480" cy="387985"/>
                <wp:effectExtent l="19050" t="0" r="45720" b="120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078480" cy="387985"/>
                        </a:xfrm>
                        <a:custGeom>
                          <a:avLst/>
                          <a:gdLst>
                            <a:gd name="G0" fmla="+- 1462 0 0"/>
                            <a:gd name="G1" fmla="+- 21600 0 1462"/>
                            <a:gd name="G2" fmla="*/ 1462 1 2"/>
                            <a:gd name="G3" fmla="+- 21600 0 G2"/>
                            <a:gd name="G4" fmla="+/ 1462 21600 2"/>
                            <a:gd name="G5" fmla="+/ G1 0 2"/>
                            <a:gd name="G6" fmla="*/ 21600 21600 1462"/>
                            <a:gd name="G7" fmla="*/ G6 1 2"/>
                            <a:gd name="G8" fmla="+- 21600 0 G7"/>
                            <a:gd name="G9" fmla="*/ 21600 1 2"/>
                            <a:gd name="G10" fmla="+- 1462 0 G9"/>
                            <a:gd name="G11" fmla="?: G10 G8 0"/>
                            <a:gd name="G12" fmla="?: G10 G7 21600"/>
                            <a:gd name="T0" fmla="*/ 20869 w 21600"/>
                            <a:gd name="T1" fmla="*/ 10800 h 21600"/>
                            <a:gd name="T2" fmla="*/ 10800 w 21600"/>
                            <a:gd name="T3" fmla="*/ 21600 h 21600"/>
                            <a:gd name="T4" fmla="*/ 731 w 21600"/>
                            <a:gd name="T5" fmla="*/ 10800 h 21600"/>
                            <a:gd name="T6" fmla="*/ 10800 w 21600"/>
                            <a:gd name="T7" fmla="*/ 0 h 21600"/>
                            <a:gd name="T8" fmla="*/ 2531 w 21600"/>
                            <a:gd name="T9" fmla="*/ 2531 h 21600"/>
                            <a:gd name="T10" fmla="*/ 19069 w 21600"/>
                            <a:gd name="T11" fmla="*/ 1906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1462" y="21600"/>
                              </a:lnTo>
                              <a:lnTo>
                                <a:pt x="20138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CEF0"/>
                        </a:solidFill>
                        <a:ln w="6350">
                          <a:solidFill>
                            <a:srgbClr val="969696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style="position:absolute;margin-left:127.6pt;margin-top:4.25pt;width:242.4pt;height:30.5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" path="m,l1462,21600r18676,l21600,,,xe" fillcolor="#f6cef0" strokecolor="#969696" strokeweight=".5pt">
                <v:stroke dashstyle="longDashDot" joinstyle="miter"/>
                <v:path o:connecttype="custom" o:connectlocs="2974296,193992;1539240,387985;104184,193992;1539240,0" o:connectangles="0,0,0,0" textboxrect="2531,2531,19069,1906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B1A616" wp14:editId="053D7136">
                <wp:simplePos x="0" y="0"/>
                <wp:positionH relativeFrom="column">
                  <wp:posOffset>3651885</wp:posOffset>
                </wp:positionH>
                <wp:positionV relativeFrom="paragraph">
                  <wp:posOffset>1443990</wp:posOffset>
                </wp:positionV>
                <wp:extent cx="3950208" cy="1545336"/>
                <wp:effectExtent l="2222" t="16828" r="14923" b="33972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3950208" cy="1545336"/>
                        </a:xfrm>
                        <a:custGeom>
                          <a:avLst/>
                          <a:gdLst>
                            <a:gd name="G0" fmla="+- 727 0 0"/>
                            <a:gd name="G1" fmla="+- 21600 0 727"/>
                            <a:gd name="G2" fmla="*/ 727 1 2"/>
                            <a:gd name="G3" fmla="+- 21600 0 G2"/>
                            <a:gd name="G4" fmla="+/ 727 21600 2"/>
                            <a:gd name="G5" fmla="+/ G1 0 2"/>
                            <a:gd name="G6" fmla="*/ 21600 21600 727"/>
                            <a:gd name="G7" fmla="*/ G6 1 2"/>
                            <a:gd name="G8" fmla="+- 21600 0 G7"/>
                            <a:gd name="G9" fmla="*/ 21600 1 2"/>
                            <a:gd name="G10" fmla="+- 727 0 G9"/>
                            <a:gd name="G11" fmla="?: G10 G8 0"/>
                            <a:gd name="G12" fmla="?: G10 G7 21600"/>
                            <a:gd name="T0" fmla="*/ 21236 w 21600"/>
                            <a:gd name="T1" fmla="*/ 10800 h 21600"/>
                            <a:gd name="T2" fmla="*/ 10800 w 21600"/>
                            <a:gd name="T3" fmla="*/ 21600 h 21600"/>
                            <a:gd name="T4" fmla="*/ 364 w 21600"/>
                            <a:gd name="T5" fmla="*/ 10800 h 21600"/>
                            <a:gd name="T6" fmla="*/ 10800 w 21600"/>
                            <a:gd name="T7" fmla="*/ 0 h 21600"/>
                            <a:gd name="T8" fmla="*/ 2164 w 21600"/>
                            <a:gd name="T9" fmla="*/ 2164 h 21600"/>
                            <a:gd name="T10" fmla="*/ 19436 w 21600"/>
                            <a:gd name="T11" fmla="*/ 19436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727" y="21600"/>
                              </a:lnTo>
                              <a:lnTo>
                                <a:pt x="20873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6CEF0"/>
                            </a:gs>
                            <a:gs pos="100000">
                              <a:srgbClr val="F6CEF0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2700000" scaled="1"/>
                        </a:gradFill>
                        <a:ln w="6350">
                          <a:solidFill>
                            <a:srgbClr val="969696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287.55pt;margin-top:113.7pt;width:311.05pt;height:121.7pt;rotation:90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" path="m,l727,21600r20146,l21600,,,xe" fillcolor="#f6cef0" strokecolor="#969696" strokeweight=".5pt">
                <v:fill color2="#fdf5fc" angle="45" focus="100%" type="gradient"/>
                <v:stroke dashstyle="longDashDot" joinstyle="miter"/>
                <v:path o:connecttype="custom" o:connectlocs="3883640,772668;1975104,1545336;66568,772668;1975104,0" o:connectangles="0,0,0,0" textboxrect="2164,2164,19436,1943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2CE894" wp14:editId="52E345F0">
                <wp:simplePos x="0" y="0"/>
                <wp:positionH relativeFrom="column">
                  <wp:posOffset>-1099820</wp:posOffset>
                </wp:positionH>
                <wp:positionV relativeFrom="paragraph">
                  <wp:posOffset>1625600</wp:posOffset>
                </wp:positionV>
                <wp:extent cx="3904615" cy="1529715"/>
                <wp:effectExtent l="6350" t="12700" r="26035" b="4508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04615" cy="1529715"/>
                        </a:xfrm>
                        <a:custGeom>
                          <a:avLst/>
                          <a:gdLst>
                            <a:gd name="G0" fmla="+- 727 0 0"/>
                            <a:gd name="G1" fmla="+- 21600 0 727"/>
                            <a:gd name="G2" fmla="*/ 727 1 2"/>
                            <a:gd name="G3" fmla="+- 21600 0 G2"/>
                            <a:gd name="G4" fmla="+/ 727 21600 2"/>
                            <a:gd name="G5" fmla="+/ G1 0 2"/>
                            <a:gd name="G6" fmla="*/ 21600 21600 727"/>
                            <a:gd name="G7" fmla="*/ G6 1 2"/>
                            <a:gd name="G8" fmla="+- 21600 0 G7"/>
                            <a:gd name="G9" fmla="*/ 21600 1 2"/>
                            <a:gd name="G10" fmla="+- 727 0 G9"/>
                            <a:gd name="G11" fmla="?: G10 G8 0"/>
                            <a:gd name="G12" fmla="?: G10 G7 21600"/>
                            <a:gd name="T0" fmla="*/ 21236 w 21600"/>
                            <a:gd name="T1" fmla="*/ 10800 h 21600"/>
                            <a:gd name="T2" fmla="*/ 10800 w 21600"/>
                            <a:gd name="T3" fmla="*/ 21600 h 21600"/>
                            <a:gd name="T4" fmla="*/ 364 w 21600"/>
                            <a:gd name="T5" fmla="*/ 10800 h 21600"/>
                            <a:gd name="T6" fmla="*/ 10800 w 21600"/>
                            <a:gd name="T7" fmla="*/ 0 h 21600"/>
                            <a:gd name="T8" fmla="*/ 2164 w 21600"/>
                            <a:gd name="T9" fmla="*/ 2164 h 21600"/>
                            <a:gd name="T10" fmla="*/ 19436 w 21600"/>
                            <a:gd name="T11" fmla="*/ 19436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727" y="21600"/>
                              </a:lnTo>
                              <a:lnTo>
                                <a:pt x="20873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CEF0"/>
                        </a:solidFill>
                        <a:ln w="6350">
                          <a:solidFill>
                            <a:srgbClr val="969696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margin-left:-86.6pt;margin-top:128pt;width:307.45pt;height:120.45pt;rotation: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" path="m,l727,21600r20146,l21600,,,xe" fillcolor="#f6cef0" strokecolor="#969696" strokeweight=".5pt">
                <v:stroke dashstyle="longDashDot" joinstyle="miter"/>
                <v:path o:connecttype="custom" o:connectlocs="3838815,764858;1952308,1529715;65800,764858;1952308,0" o:connectangles="0,0,0,0" textboxrect="2164,2164,19436,1943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FEEFA9" wp14:editId="163D20AE">
                <wp:simplePos x="0" y="0"/>
                <wp:positionH relativeFrom="column">
                  <wp:posOffset>1620520</wp:posOffset>
                </wp:positionH>
                <wp:positionV relativeFrom="paragraph">
                  <wp:posOffset>447675</wp:posOffset>
                </wp:positionV>
                <wp:extent cx="2523744" cy="3959352"/>
                <wp:effectExtent l="0" t="0" r="0" b="3175"/>
                <wp:wrapNone/>
                <wp:docPr id="1" name="Rectangle 175" descr="j0394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3744" cy="3959352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5" o:spid="_x0000_s1026" alt="j0394178" style="position:absolute;margin-left:127.6pt;margin-top:35.25pt;width:198.7pt;height:31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" stroked="f">
                <v:fill r:id="rId9" o:title="j0394178" recolor="t" rotate="t" type="frame"/>
                <v:textbox inset="5.85pt,.7pt,5.85pt,.7pt"/>
              </v:rect>
            </w:pict>
          </mc:Fallback>
        </mc:AlternateContent>
      </w:r>
      <w:r w:rsidR="00B15F5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1B7779" wp14:editId="32C322A4">
                <wp:simplePos x="0" y="0"/>
                <wp:positionH relativeFrom="column">
                  <wp:posOffset>6298565</wp:posOffset>
                </wp:positionH>
                <wp:positionV relativeFrom="paragraph">
                  <wp:posOffset>1649730</wp:posOffset>
                </wp:positionV>
                <wp:extent cx="0" cy="6141720"/>
                <wp:effectExtent l="12065" t="11430" r="6985" b="9525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41720"/>
                        </a:xfrm>
                        <a:prstGeom prst="line">
                          <a:avLst/>
                        </a:prstGeom>
                        <a:noFill/>
                        <a:ln w="6350" cap="rnd">
                          <a:solidFill>
                            <a:srgbClr val="C0C0C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5.95pt,129.9pt" to="495.95pt,6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" strokecolor="silver" strokeweight=".5pt">
                <v:stroke dashstyle="1 1" endcap="round"/>
              </v:line>
            </w:pict>
          </mc:Fallback>
        </mc:AlternateContent>
      </w:r>
    </w:p>
    <w:sectPr w:rsidR="005C4205" w:rsidSect="00464906">
      <w:pgSz w:w="12240" w:h="15840" w:code="1"/>
      <w:pgMar w:top="36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0C0" w:rsidRDefault="004370C0" w:rsidP="00E30676">
      <w:r>
        <w:separator/>
      </w:r>
    </w:p>
  </w:endnote>
  <w:endnote w:type="continuationSeparator" w:id="0">
    <w:p w:rsidR="004370C0" w:rsidRDefault="004370C0" w:rsidP="00E30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P行書体">
    <w:altName w:val="ＭＳ 明朝"/>
    <w:charset w:val="80"/>
    <w:family w:val="script"/>
    <w:pitch w:val="variable"/>
    <w:sig w:usb0="00000000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0C0" w:rsidRDefault="004370C0" w:rsidP="00E30676">
      <w:r>
        <w:separator/>
      </w:r>
    </w:p>
  </w:footnote>
  <w:footnote w:type="continuationSeparator" w:id="0">
    <w:p w:rsidR="004370C0" w:rsidRDefault="004370C0" w:rsidP="00E30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5.85pt,.7pt,5.85pt,.7pt"/>
      <o:colormru v:ext="edit" colors="#bc2400,#f8a45e,#f6cef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F5A"/>
    <w:rsid w:val="000143B3"/>
    <w:rsid w:val="000E6966"/>
    <w:rsid w:val="001C3F59"/>
    <w:rsid w:val="00265C57"/>
    <w:rsid w:val="00310902"/>
    <w:rsid w:val="003F0697"/>
    <w:rsid w:val="00430B81"/>
    <w:rsid w:val="004370C0"/>
    <w:rsid w:val="00464906"/>
    <w:rsid w:val="004721FF"/>
    <w:rsid w:val="004C393F"/>
    <w:rsid w:val="004D1576"/>
    <w:rsid w:val="004E2AA8"/>
    <w:rsid w:val="0055321B"/>
    <w:rsid w:val="005C05C8"/>
    <w:rsid w:val="005C4205"/>
    <w:rsid w:val="007E3ED5"/>
    <w:rsid w:val="00834BFF"/>
    <w:rsid w:val="00940F8D"/>
    <w:rsid w:val="00974473"/>
    <w:rsid w:val="00AC71D1"/>
    <w:rsid w:val="00B00AAF"/>
    <w:rsid w:val="00B152E6"/>
    <w:rsid w:val="00B15F5A"/>
    <w:rsid w:val="00B24E11"/>
    <w:rsid w:val="00B84344"/>
    <w:rsid w:val="00BF1751"/>
    <w:rsid w:val="00BF5CA0"/>
    <w:rsid w:val="00C11826"/>
    <w:rsid w:val="00C71CF7"/>
    <w:rsid w:val="00D9509D"/>
    <w:rsid w:val="00DE0C8D"/>
    <w:rsid w:val="00E30676"/>
    <w:rsid w:val="00F377CB"/>
    <w:rsid w:val="00F67CFC"/>
    <w:rsid w:val="00F9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5.85pt,.7pt,5.85pt,.7pt"/>
      <o:colormru v:ext="edit" colors="#bc2400,#f8a45e,#f6ce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5F5A"/>
    <w:pPr>
      <w:widowControl w:val="0"/>
    </w:pPr>
    <w:rPr>
      <w:rFonts w:asciiTheme="minorHAnsi" w:eastAsia="HGP行書体" w:hAnsiTheme="minorHAnsi" w:cstheme="minorBidi"/>
      <w:kern w:val="2"/>
      <w:sz w:val="32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5321B"/>
    <w:pPr>
      <w:jc w:val="center"/>
    </w:pPr>
    <w:rPr>
      <w:rFonts w:asciiTheme="majorHAnsi" w:eastAsiaTheme="majorEastAsia" w:hAnsiTheme="majorHAnsi" w:cstheme="majorBidi"/>
      <w:color w:val="4F6228" w:themeColor="accent3" w:themeShade="8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5321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Header">
    <w:name w:val="header"/>
    <w:basedOn w:val="Normal"/>
    <w:link w:val="HeaderChar"/>
    <w:rsid w:val="00974473"/>
    <w:pPr>
      <w:tabs>
        <w:tab w:val="center" w:pos="4252"/>
        <w:tab w:val="right" w:pos="8504"/>
      </w:tabs>
      <w:snapToGrid w:val="0"/>
      <w:jc w:val="center"/>
    </w:pPr>
    <w:rPr>
      <w:rFonts w:cs="Times New Roman"/>
      <w:color w:val="4F6228" w:themeColor="accent3" w:themeShade="80"/>
      <w:sz w:val="44"/>
      <w:szCs w:val="96"/>
    </w:rPr>
  </w:style>
  <w:style w:type="character" w:customStyle="1" w:styleId="HeaderChar">
    <w:name w:val="Header Char"/>
    <w:basedOn w:val="DefaultParagraphFont"/>
    <w:link w:val="Header"/>
    <w:rsid w:val="00974473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974473"/>
    <w:pPr>
      <w:tabs>
        <w:tab w:val="center" w:pos="4252"/>
        <w:tab w:val="right" w:pos="8504"/>
      </w:tabs>
      <w:snapToGrid w:val="0"/>
      <w:jc w:val="center"/>
    </w:pPr>
    <w:rPr>
      <w:rFonts w:cs="Times New Roman"/>
      <w:color w:val="4F6228" w:themeColor="accent3" w:themeShade="80"/>
      <w:sz w:val="44"/>
      <w:szCs w:val="96"/>
    </w:rPr>
  </w:style>
  <w:style w:type="character" w:customStyle="1" w:styleId="FooterChar">
    <w:name w:val="Footer Char"/>
    <w:basedOn w:val="DefaultParagraphFont"/>
    <w:link w:val="Footer"/>
    <w:rsid w:val="00974473"/>
    <w:rPr>
      <w:kern w:val="2"/>
      <w:sz w:val="21"/>
      <w:szCs w:val="24"/>
    </w:rPr>
  </w:style>
  <w:style w:type="character" w:styleId="PlaceholderText">
    <w:name w:val="Placeholder Text"/>
    <w:basedOn w:val="DefaultParagraphFont"/>
    <w:uiPriority w:val="99"/>
    <w:semiHidden/>
    <w:rsid w:val="00E3067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5F5A"/>
    <w:pPr>
      <w:widowControl w:val="0"/>
    </w:pPr>
    <w:rPr>
      <w:rFonts w:asciiTheme="minorHAnsi" w:eastAsia="HGP行書体" w:hAnsiTheme="minorHAnsi" w:cstheme="minorBidi"/>
      <w:kern w:val="2"/>
      <w:sz w:val="32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5321B"/>
    <w:pPr>
      <w:jc w:val="center"/>
    </w:pPr>
    <w:rPr>
      <w:rFonts w:asciiTheme="majorHAnsi" w:eastAsiaTheme="majorEastAsia" w:hAnsiTheme="majorHAnsi" w:cstheme="majorBidi"/>
      <w:color w:val="4F6228" w:themeColor="accent3" w:themeShade="8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5321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Header">
    <w:name w:val="header"/>
    <w:basedOn w:val="Normal"/>
    <w:link w:val="HeaderChar"/>
    <w:rsid w:val="00974473"/>
    <w:pPr>
      <w:tabs>
        <w:tab w:val="center" w:pos="4252"/>
        <w:tab w:val="right" w:pos="8504"/>
      </w:tabs>
      <w:snapToGrid w:val="0"/>
      <w:jc w:val="center"/>
    </w:pPr>
    <w:rPr>
      <w:rFonts w:cs="Times New Roman"/>
      <w:color w:val="4F6228" w:themeColor="accent3" w:themeShade="80"/>
      <w:sz w:val="44"/>
      <w:szCs w:val="96"/>
    </w:rPr>
  </w:style>
  <w:style w:type="character" w:customStyle="1" w:styleId="HeaderChar">
    <w:name w:val="Header Char"/>
    <w:basedOn w:val="DefaultParagraphFont"/>
    <w:link w:val="Header"/>
    <w:rsid w:val="00974473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974473"/>
    <w:pPr>
      <w:tabs>
        <w:tab w:val="center" w:pos="4252"/>
        <w:tab w:val="right" w:pos="8504"/>
      </w:tabs>
      <w:snapToGrid w:val="0"/>
      <w:jc w:val="center"/>
    </w:pPr>
    <w:rPr>
      <w:rFonts w:cs="Times New Roman"/>
      <w:color w:val="4F6228" w:themeColor="accent3" w:themeShade="80"/>
      <w:sz w:val="44"/>
      <w:szCs w:val="96"/>
    </w:rPr>
  </w:style>
  <w:style w:type="character" w:customStyle="1" w:styleId="FooterChar">
    <w:name w:val="Footer Char"/>
    <w:basedOn w:val="DefaultParagraphFont"/>
    <w:link w:val="Footer"/>
    <w:rsid w:val="00974473"/>
    <w:rPr>
      <w:kern w:val="2"/>
      <w:sz w:val="21"/>
      <w:szCs w:val="24"/>
    </w:rPr>
  </w:style>
  <w:style w:type="character" w:styleId="PlaceholderText">
    <w:name w:val="Placeholder Text"/>
    <w:basedOn w:val="DefaultParagraphFont"/>
    <w:uiPriority w:val="99"/>
    <w:semiHidden/>
    <w:rsid w:val="00E30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JapaneseMoneyWallet_LgPin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2EF989E1B248299D1A88086CDA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D2CE1-0D16-4FE9-8448-0912D0CBDB0F}"/>
      </w:docPartPr>
      <w:docPartBody>
        <w:p w:rsidR="00000000" w:rsidRDefault="00BC340B" w:rsidP="00BC340B">
          <w:pPr>
            <w:pStyle w:val="5C2EF989E1B248299D1A88086CDA9E07"/>
          </w:pPr>
          <w:r w:rsidRPr="00402A3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P行書体">
    <w:altName w:val="ＭＳ 明朝"/>
    <w:charset w:val="80"/>
    <w:family w:val="script"/>
    <w:pitch w:val="variable"/>
    <w:sig w:usb0="00000000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0B"/>
    <w:rsid w:val="000F04C4"/>
    <w:rsid w:val="00B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340B"/>
    <w:rPr>
      <w:color w:val="808080"/>
    </w:rPr>
  </w:style>
  <w:style w:type="paragraph" w:customStyle="1" w:styleId="496884BB12B94999B447CDCFEBA5364B">
    <w:name w:val="496884BB12B94999B447CDCFEBA5364B"/>
  </w:style>
  <w:style w:type="paragraph" w:customStyle="1" w:styleId="6C06914E343043B1A7DF94448DA00CBD">
    <w:name w:val="6C06914E343043B1A7DF94448DA00CBD"/>
    <w:rsid w:val="00BC340B"/>
  </w:style>
  <w:style w:type="paragraph" w:customStyle="1" w:styleId="5C2EF989E1B248299D1A88086CDA9E07">
    <w:name w:val="5C2EF989E1B248299D1A88086CDA9E07"/>
    <w:rsid w:val="00BC34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340B"/>
    <w:rPr>
      <w:color w:val="808080"/>
    </w:rPr>
  </w:style>
  <w:style w:type="paragraph" w:customStyle="1" w:styleId="496884BB12B94999B447CDCFEBA5364B">
    <w:name w:val="496884BB12B94999B447CDCFEBA5364B"/>
  </w:style>
  <w:style w:type="paragraph" w:customStyle="1" w:styleId="6C06914E343043B1A7DF94448DA00CBD">
    <w:name w:val="6C06914E343043B1A7DF94448DA00CBD"/>
    <w:rsid w:val="00BC340B"/>
  </w:style>
  <w:style w:type="paragraph" w:customStyle="1" w:styleId="5C2EF989E1B248299D1A88086CDA9E07">
    <w:name w:val="5C2EF989E1B248299D1A88086CDA9E07"/>
    <w:rsid w:val="00BC34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F05E2-DD44-4AE4-B0A7-E0C409C952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JapaneseMoneyWallet_LgPink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 envelope (gold traditional design)</dc:title>
  <dc:creator/>
  <cp:lastModifiedBy/>
  <cp:revision>1</cp:revision>
  <dcterms:created xsi:type="dcterms:W3CDTF">2016-12-09T07:49:00Z</dcterms:created>
  <dcterms:modified xsi:type="dcterms:W3CDTF">2016-12-09T08:03:00Z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TC102638049990</vt:lpwstr>
  </property>
</Properties>
</file>