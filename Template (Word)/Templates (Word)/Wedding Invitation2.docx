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8405" w:tblpY="16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2"/>
      </w:tblGrid>
      <w:tr w:rsidR="00FB06FD" w:rsidTr="00E4147A">
        <w:trPr>
          <w:trHeight w:val="578"/>
        </w:trPr>
        <w:tc>
          <w:tcPr>
            <w:tcW w:w="6732" w:type="dxa"/>
          </w:tcPr>
          <w:p w:rsidR="00FB06FD" w:rsidRDefault="00C976F9" w:rsidP="00C976F9">
            <w:bookmarkStart w:id="0" w:name="_GoBack"/>
            <w:bookmarkEnd w:id="0"/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7ABF7DEE" wp14:editId="1F4F1E85">
                      <wp:extent cx="4051935" cy="325132"/>
                      <wp:effectExtent l="0" t="0" r="0" b="0"/>
                      <wp:docPr id="3" name="Text Box 4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935" cy="325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6F9" w:rsidRPr="00BA4A27" w:rsidRDefault="00C976F9" w:rsidP="00C976F9">
                                  <w:pPr>
                                    <w:pStyle w:val="Heading3"/>
                                  </w:pPr>
                                  <w:r>
                                    <w:t>Mr. and Mrs. Bride`s Parents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BF7D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5" o:spid="_x0000_s1026" type="#_x0000_t202" style="width:319.05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" filled="f" stroked="f">
                      <v:textbox>
                        <w:txbxContent>
                          <w:p w:rsidR="00C976F9" w:rsidRPr="00BA4A27" w:rsidRDefault="00C976F9" w:rsidP="00C976F9">
                            <w:pPr>
                              <w:pStyle w:val="Heading3"/>
                            </w:pPr>
                            <w:r>
                              <w:t>Mr. and Mrs. Bride`s Parents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B06FD" w:rsidTr="00E4147A">
        <w:trPr>
          <w:trHeight w:val="578"/>
        </w:trPr>
        <w:tc>
          <w:tcPr>
            <w:tcW w:w="6732" w:type="dxa"/>
          </w:tcPr>
          <w:p w:rsidR="00FB06FD" w:rsidRDefault="00C976F9" w:rsidP="00C976F9">
            <w:pPr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26DC7EF3" wp14:editId="73FEF4D5">
                      <wp:extent cx="3971925" cy="476250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192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6F9" w:rsidRDefault="00C976F9" w:rsidP="00C976F9">
                                  <w:r>
                                    <w:t>Request the Honor of Your Presence</w:t>
                                  </w:r>
                                </w:p>
                                <w:p w:rsidR="00C976F9" w:rsidRPr="00BA4A27" w:rsidRDefault="00C976F9" w:rsidP="00C976F9">
                                  <w:r>
                                    <w:t>At the Marriage of Their Daughter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DC7EF3" id="Text Box 4" o:spid="_x0000_s1027" type="#_x0000_t202" style="width:312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IbfgIAAFsFAAAOAAAAZHJzL2Uyb0RvYy54bWysVE1PGzEQvVfqf7B8L5ukAU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" filled="f" stroked="f">
                      <v:textbox>
                        <w:txbxContent>
                          <w:p w:rsidR="00C976F9" w:rsidRDefault="00C976F9" w:rsidP="00C976F9">
                            <w:r>
                              <w:t>Request the Honor of Your Presence</w:t>
                            </w:r>
                          </w:p>
                          <w:p w:rsidR="00C976F9" w:rsidRPr="00BA4A27" w:rsidRDefault="00C976F9" w:rsidP="00C976F9">
                            <w:r>
                              <w:t>At the Marriage of Their Daughter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B06FD" w:rsidTr="00E4147A">
        <w:trPr>
          <w:trHeight w:val="505"/>
        </w:trPr>
        <w:tc>
          <w:tcPr>
            <w:tcW w:w="6732" w:type="dxa"/>
          </w:tcPr>
          <w:p w:rsidR="00FB06FD" w:rsidRDefault="00C976F9" w:rsidP="00C976F9"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2F42FDD1" wp14:editId="381001F5">
                      <wp:extent cx="3990975" cy="1209675"/>
                      <wp:effectExtent l="0" t="0" r="0" b="9525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0975" cy="1209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6F9" w:rsidRPr="008867F4" w:rsidRDefault="00C976F9" w:rsidP="00C976F9">
                                  <w:pPr>
                                    <w:rPr>
                                      <w:rFonts w:ascii="Bodoni MT" w:hAnsi="Bodoni MT"/>
                                      <w:sz w:val="60"/>
                                      <w:szCs w:val="60"/>
                                    </w:rPr>
                                  </w:pPr>
                                  <w:r w:rsidRPr="008867F4">
                                    <w:rPr>
                                      <w:rFonts w:ascii="Bodoni MT" w:hAnsi="Bodoni MT"/>
                                      <w:sz w:val="60"/>
                                      <w:szCs w:val="60"/>
                                    </w:rPr>
                                    <w:t>Bride`s Name</w:t>
                                  </w:r>
                                </w:p>
                                <w:p w:rsidR="00C976F9" w:rsidRPr="008867F4" w:rsidRDefault="00C976F9" w:rsidP="00C976F9">
                                  <w:r>
                                    <w:t>to</w:t>
                                  </w:r>
                                </w:p>
                                <w:p w:rsidR="00C976F9" w:rsidRPr="008867F4" w:rsidRDefault="00C976F9" w:rsidP="00C976F9">
                                  <w:pPr>
                                    <w:rPr>
                                      <w:rFonts w:ascii="Bodoni MT" w:hAnsi="Bodoni MT"/>
                                      <w:sz w:val="60"/>
                                      <w:szCs w:val="60"/>
                                    </w:rPr>
                                  </w:pPr>
                                  <w:r w:rsidRPr="008867F4">
                                    <w:rPr>
                                      <w:rFonts w:ascii="Bodoni MT" w:hAnsi="Bodoni MT"/>
                                      <w:sz w:val="60"/>
                                      <w:szCs w:val="60"/>
                                    </w:rPr>
                                    <w:t>Groom`s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42FDD1" id="Text Box 5" o:spid="_x0000_s1028" type="#_x0000_t202" style="width:314.2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" filled="f" stroked="f">
                      <v:textbox>
                        <w:txbxContent>
                          <w:p w:rsidR="00C976F9" w:rsidRPr="008867F4" w:rsidRDefault="00C976F9" w:rsidP="00C976F9">
                            <w:pPr>
                              <w:rPr>
                                <w:rFonts w:ascii="Bodoni MT" w:hAnsi="Bodoni MT"/>
                                <w:sz w:val="60"/>
                                <w:szCs w:val="60"/>
                              </w:rPr>
                            </w:pPr>
                            <w:r w:rsidRPr="008867F4">
                              <w:rPr>
                                <w:rFonts w:ascii="Bodoni MT" w:hAnsi="Bodoni MT"/>
                                <w:sz w:val="60"/>
                                <w:szCs w:val="60"/>
                              </w:rPr>
                              <w:t>Bride`s Name</w:t>
                            </w:r>
                          </w:p>
                          <w:p w:rsidR="00C976F9" w:rsidRPr="008867F4" w:rsidRDefault="00C976F9" w:rsidP="00C976F9">
                            <w:r>
                              <w:t>to</w:t>
                            </w:r>
                          </w:p>
                          <w:p w:rsidR="00C976F9" w:rsidRPr="008867F4" w:rsidRDefault="00C976F9" w:rsidP="00C976F9">
                            <w:pPr>
                              <w:rPr>
                                <w:rFonts w:ascii="Bodoni MT" w:hAnsi="Bodoni MT"/>
                                <w:sz w:val="60"/>
                                <w:szCs w:val="60"/>
                              </w:rPr>
                            </w:pPr>
                            <w:r w:rsidRPr="008867F4">
                              <w:rPr>
                                <w:rFonts w:ascii="Bodoni MT" w:hAnsi="Bodoni MT"/>
                                <w:sz w:val="60"/>
                                <w:szCs w:val="60"/>
                              </w:rPr>
                              <w:t>Groom`s Name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B06FD" w:rsidTr="00E4147A">
        <w:trPr>
          <w:trHeight w:val="75"/>
        </w:trPr>
        <w:tc>
          <w:tcPr>
            <w:tcW w:w="6732" w:type="dxa"/>
          </w:tcPr>
          <w:p w:rsidR="00FB06FD" w:rsidRDefault="00C976F9" w:rsidP="00C976F9"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595F9BC0" wp14:editId="43E6E9B8">
                      <wp:extent cx="3848100" cy="11620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6F9" w:rsidRDefault="00C976F9" w:rsidP="00C976F9">
                                  <w:r>
                                    <w:t>Son of</w:t>
                                  </w:r>
                                </w:p>
                                <w:p w:rsidR="00C976F9" w:rsidRDefault="00C976F9" w:rsidP="00C976F9">
                                  <w:pPr>
                                    <w:pStyle w:val="Heading3"/>
                                  </w:pPr>
                                  <w:r>
                                    <w:t>Mr. and Mrs. Groom`s Parents</w:t>
                                  </w:r>
                                </w:p>
                                <w:p w:rsidR="00C976F9" w:rsidRDefault="00C976F9" w:rsidP="00C976F9">
                                  <w:r>
                                    <w:t xml:space="preserve">Saturday, the Twenty-First of June </w:t>
                                  </w:r>
                                </w:p>
                                <w:p w:rsidR="00C976F9" w:rsidRDefault="00C976F9" w:rsidP="00C976F9">
                                  <w:r>
                                    <w:t xml:space="preserve">Two thousand and [year] </w:t>
                                  </w:r>
                                </w:p>
                                <w:p w:rsidR="00C976F9" w:rsidRPr="00444608" w:rsidRDefault="00C976F9" w:rsidP="00C976F9">
                                  <w:r>
                                    <w:t>Eleven o`clock in the morning</w:t>
                                  </w:r>
                                </w:p>
                                <w:p w:rsidR="00C976F9" w:rsidRPr="00BA4A27" w:rsidRDefault="00C976F9" w:rsidP="00C976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5F9BC0" id="Text Box 6" o:spid="_x0000_s1029" type="#_x0000_t202" style="width:303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" filled="f" stroked="f">
                      <v:textbox>
                        <w:txbxContent>
                          <w:p w:rsidR="00C976F9" w:rsidRDefault="00C976F9" w:rsidP="00C976F9">
                            <w:r>
                              <w:t>Son of</w:t>
                            </w:r>
                          </w:p>
                          <w:p w:rsidR="00C976F9" w:rsidRDefault="00C976F9" w:rsidP="00C976F9">
                            <w:pPr>
                              <w:pStyle w:val="Heading3"/>
                            </w:pPr>
                            <w:r>
                              <w:t>Mr. and Mrs. Groom`s Parents</w:t>
                            </w:r>
                          </w:p>
                          <w:p w:rsidR="00C976F9" w:rsidRDefault="00C976F9" w:rsidP="00C976F9">
                            <w:r>
                              <w:t xml:space="preserve">Saturday, the Twenty-First of June </w:t>
                            </w:r>
                          </w:p>
                          <w:p w:rsidR="00C976F9" w:rsidRDefault="00C976F9" w:rsidP="00C976F9">
                            <w:r>
                              <w:t xml:space="preserve">Two thousand and [year] </w:t>
                            </w:r>
                          </w:p>
                          <w:p w:rsidR="00C976F9" w:rsidRPr="00444608" w:rsidRDefault="00C976F9" w:rsidP="00C976F9">
                            <w:r>
                              <w:t>Eleven o`clock in the morning</w:t>
                            </w:r>
                          </w:p>
                          <w:p w:rsidR="00C976F9" w:rsidRPr="00BA4A27" w:rsidRDefault="00C976F9" w:rsidP="00C976F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976F9" w:rsidTr="00E4147A">
        <w:trPr>
          <w:trHeight w:val="2917"/>
        </w:trPr>
        <w:tc>
          <w:tcPr>
            <w:tcW w:w="6732" w:type="dxa"/>
          </w:tcPr>
          <w:p w:rsidR="00C976F9" w:rsidRDefault="00C976F9" w:rsidP="00C976F9">
            <w:r>
              <w:rPr>
                <w:noProof/>
                <w:lang w:bidi="ar-SA"/>
              </w:rPr>
              <w:drawing>
                <wp:inline distT="0" distB="0" distL="0" distR="0" wp14:anchorId="736D5CB8" wp14:editId="458AE798">
                  <wp:extent cx="2230322" cy="1486881"/>
                  <wp:effectExtent l="133350" t="133350" r="132080" b="132715"/>
                  <wp:docPr id="9" name="Picture 9" descr="Couple holding ha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03.Microsoft\Office Templates\Batch 1\Wedding\Images\married-couple-holding-hands_4460x44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322" cy="14868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chemeClr val="accent3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871" w:tblpY="16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4"/>
      </w:tblGrid>
      <w:tr w:rsidR="00C976F9" w:rsidTr="00E4147A">
        <w:trPr>
          <w:trHeight w:val="215"/>
        </w:trPr>
        <w:tc>
          <w:tcPr>
            <w:tcW w:w="6674" w:type="dxa"/>
          </w:tcPr>
          <w:p w:rsidR="00C976F9" w:rsidRDefault="00C976F9" w:rsidP="00C976F9">
            <w:bookmarkStart w:id="1" w:name="_Hlk499129208"/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266F4BBE" wp14:editId="16B9861A">
                      <wp:extent cx="4051935" cy="325132"/>
                      <wp:effectExtent l="0" t="0" r="0" b="0"/>
                      <wp:docPr id="585" name="Text Box 4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935" cy="325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6F9" w:rsidRPr="00BA4A27" w:rsidRDefault="00C976F9" w:rsidP="00C976F9">
                                  <w:pPr>
                                    <w:pStyle w:val="Heading3"/>
                                  </w:pPr>
                                  <w:r>
                                    <w:t>Mr. and Mrs. Bride`s Parents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6F4BBE" id="_x0000_s1030" type="#_x0000_t202" style="width:319.05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" filled="f" stroked="f">
                      <v:textbox>
                        <w:txbxContent>
                          <w:p w:rsidR="00C976F9" w:rsidRPr="00BA4A27" w:rsidRDefault="00C976F9" w:rsidP="00C976F9">
                            <w:pPr>
                              <w:pStyle w:val="Heading3"/>
                            </w:pPr>
                            <w:r>
                              <w:t>Mr. and Mrs. Bride`s Parents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976F9" w:rsidTr="00E4147A">
        <w:trPr>
          <w:trHeight w:val="442"/>
        </w:trPr>
        <w:tc>
          <w:tcPr>
            <w:tcW w:w="6674" w:type="dxa"/>
          </w:tcPr>
          <w:p w:rsidR="00C976F9" w:rsidRDefault="00C976F9" w:rsidP="00C976F9">
            <w:pPr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665A5142" wp14:editId="31EC4B8F">
                      <wp:extent cx="3971925" cy="476250"/>
                      <wp:effectExtent l="0" t="0" r="0" b="0"/>
                      <wp:docPr id="591" name="Text Box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192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6F9" w:rsidRDefault="00C976F9" w:rsidP="00C976F9">
                                  <w:r>
                                    <w:t>Request the Honor of Your Presence</w:t>
                                  </w:r>
                                </w:p>
                                <w:p w:rsidR="00C976F9" w:rsidRPr="00BA4A27" w:rsidRDefault="00C976F9" w:rsidP="00C976F9">
                                  <w:r>
                                    <w:t>At the Marriage of Their Daughter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5A5142" id="Text Box 591" o:spid="_x0000_s1031" type="#_x0000_t202" style="width:312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" filled="f" stroked="f">
                      <v:textbox>
                        <w:txbxContent>
                          <w:p w:rsidR="00C976F9" w:rsidRDefault="00C976F9" w:rsidP="00C976F9">
                            <w:r>
                              <w:t>Request the Honor of Your Presence</w:t>
                            </w:r>
                          </w:p>
                          <w:p w:rsidR="00C976F9" w:rsidRPr="00BA4A27" w:rsidRDefault="00C976F9" w:rsidP="00C976F9">
                            <w:r>
                              <w:t>At the Marriage of Their Daughter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976F9" w:rsidTr="00E4147A">
        <w:trPr>
          <w:trHeight w:val="1926"/>
        </w:trPr>
        <w:tc>
          <w:tcPr>
            <w:tcW w:w="6674" w:type="dxa"/>
          </w:tcPr>
          <w:p w:rsidR="00C976F9" w:rsidRDefault="00C976F9" w:rsidP="00C976F9"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511B8D15" wp14:editId="29003A31">
                      <wp:extent cx="3990975" cy="1209675"/>
                      <wp:effectExtent l="0" t="0" r="0" b="9525"/>
                      <wp:docPr id="592" name="Text Box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0975" cy="1209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6F9" w:rsidRPr="008867F4" w:rsidRDefault="00C976F9" w:rsidP="00C976F9">
                                  <w:pPr>
                                    <w:rPr>
                                      <w:rFonts w:ascii="Bodoni MT" w:hAnsi="Bodoni MT"/>
                                      <w:sz w:val="60"/>
                                      <w:szCs w:val="60"/>
                                    </w:rPr>
                                  </w:pPr>
                                  <w:r w:rsidRPr="008867F4">
                                    <w:rPr>
                                      <w:rFonts w:ascii="Bodoni MT" w:hAnsi="Bodoni MT"/>
                                      <w:sz w:val="60"/>
                                      <w:szCs w:val="60"/>
                                    </w:rPr>
                                    <w:t>Bride`s Name</w:t>
                                  </w:r>
                                </w:p>
                                <w:p w:rsidR="00C976F9" w:rsidRPr="008867F4" w:rsidRDefault="00C976F9" w:rsidP="00C976F9">
                                  <w:r>
                                    <w:t>to</w:t>
                                  </w:r>
                                </w:p>
                                <w:p w:rsidR="00C976F9" w:rsidRPr="008867F4" w:rsidRDefault="00C976F9" w:rsidP="00C976F9">
                                  <w:pPr>
                                    <w:rPr>
                                      <w:rFonts w:ascii="Bodoni MT" w:hAnsi="Bodoni MT"/>
                                      <w:sz w:val="60"/>
                                      <w:szCs w:val="60"/>
                                    </w:rPr>
                                  </w:pPr>
                                  <w:r w:rsidRPr="008867F4">
                                    <w:rPr>
                                      <w:rFonts w:ascii="Bodoni MT" w:hAnsi="Bodoni MT"/>
                                      <w:sz w:val="60"/>
                                      <w:szCs w:val="60"/>
                                    </w:rPr>
                                    <w:t>Groom`s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1B8D15" id="Text Box 592" o:spid="_x0000_s1032" type="#_x0000_t202" style="width:314.25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" filled="f" stroked="f">
                      <v:textbox>
                        <w:txbxContent>
                          <w:p w:rsidR="00C976F9" w:rsidRPr="008867F4" w:rsidRDefault="00C976F9" w:rsidP="00C976F9">
                            <w:pPr>
                              <w:rPr>
                                <w:rFonts w:ascii="Bodoni MT" w:hAnsi="Bodoni MT"/>
                                <w:sz w:val="60"/>
                                <w:szCs w:val="60"/>
                              </w:rPr>
                            </w:pPr>
                            <w:r w:rsidRPr="008867F4">
                              <w:rPr>
                                <w:rFonts w:ascii="Bodoni MT" w:hAnsi="Bodoni MT"/>
                                <w:sz w:val="60"/>
                                <w:szCs w:val="60"/>
                              </w:rPr>
                              <w:t>Bride`s Name</w:t>
                            </w:r>
                          </w:p>
                          <w:p w:rsidR="00C976F9" w:rsidRPr="008867F4" w:rsidRDefault="00C976F9" w:rsidP="00C976F9">
                            <w:r>
                              <w:t>to</w:t>
                            </w:r>
                          </w:p>
                          <w:p w:rsidR="00C976F9" w:rsidRPr="008867F4" w:rsidRDefault="00C976F9" w:rsidP="00C976F9">
                            <w:pPr>
                              <w:rPr>
                                <w:rFonts w:ascii="Bodoni MT" w:hAnsi="Bodoni MT"/>
                                <w:sz w:val="60"/>
                                <w:szCs w:val="60"/>
                              </w:rPr>
                            </w:pPr>
                            <w:r w:rsidRPr="008867F4">
                              <w:rPr>
                                <w:rFonts w:ascii="Bodoni MT" w:hAnsi="Bodoni MT"/>
                                <w:sz w:val="60"/>
                                <w:szCs w:val="60"/>
                              </w:rPr>
                              <w:t>Groom`s Name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976F9" w:rsidTr="00E4147A">
        <w:trPr>
          <w:trHeight w:val="1549"/>
        </w:trPr>
        <w:tc>
          <w:tcPr>
            <w:tcW w:w="6674" w:type="dxa"/>
          </w:tcPr>
          <w:p w:rsidR="00C976F9" w:rsidRDefault="00C976F9" w:rsidP="00C976F9">
            <w:pPr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08C5424B" wp14:editId="128CFE95">
                      <wp:extent cx="3848100" cy="1162050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76F9" w:rsidRDefault="00C976F9" w:rsidP="00C976F9">
                                  <w:r>
                                    <w:t>Son of</w:t>
                                  </w:r>
                                </w:p>
                                <w:p w:rsidR="00C976F9" w:rsidRDefault="00C976F9" w:rsidP="00C976F9">
                                  <w:pPr>
                                    <w:pStyle w:val="Heading3"/>
                                  </w:pPr>
                                  <w:r>
                                    <w:t>Mr. and Mrs. Groom`s Parents</w:t>
                                  </w:r>
                                </w:p>
                                <w:p w:rsidR="00C976F9" w:rsidRDefault="00C976F9" w:rsidP="00C976F9">
                                  <w:r>
                                    <w:t xml:space="preserve">Saturday, the Twenty-First of June </w:t>
                                  </w:r>
                                </w:p>
                                <w:p w:rsidR="00C976F9" w:rsidRDefault="00C976F9" w:rsidP="00C976F9">
                                  <w:r>
                                    <w:t xml:space="preserve">Two thousand and [year] </w:t>
                                  </w:r>
                                </w:p>
                                <w:p w:rsidR="00C976F9" w:rsidRPr="00444608" w:rsidRDefault="00C976F9" w:rsidP="00C976F9">
                                  <w:r>
                                    <w:t>Eleven o`clock in the morning</w:t>
                                  </w:r>
                                </w:p>
                                <w:p w:rsidR="00C976F9" w:rsidRPr="00BA4A27" w:rsidRDefault="00C976F9" w:rsidP="00C976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C5424B" id="Text Box 1" o:spid="_x0000_s1033" type="#_x0000_t202" style="width:303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" filled="f" stroked="f">
                      <v:textbox>
                        <w:txbxContent>
                          <w:p w:rsidR="00C976F9" w:rsidRDefault="00C976F9" w:rsidP="00C976F9">
                            <w:r>
                              <w:t>Son of</w:t>
                            </w:r>
                          </w:p>
                          <w:p w:rsidR="00C976F9" w:rsidRDefault="00C976F9" w:rsidP="00C976F9">
                            <w:pPr>
                              <w:pStyle w:val="Heading3"/>
                            </w:pPr>
                            <w:r>
                              <w:t>Mr. and Mrs. Groom`s Parents</w:t>
                            </w:r>
                          </w:p>
                          <w:p w:rsidR="00C976F9" w:rsidRDefault="00C976F9" w:rsidP="00C976F9">
                            <w:r>
                              <w:t xml:space="preserve">Saturday, the Twenty-First of June </w:t>
                            </w:r>
                          </w:p>
                          <w:p w:rsidR="00C976F9" w:rsidRDefault="00C976F9" w:rsidP="00C976F9">
                            <w:r>
                              <w:t xml:space="preserve">Two thousand and [year] </w:t>
                            </w:r>
                          </w:p>
                          <w:p w:rsidR="00C976F9" w:rsidRPr="00444608" w:rsidRDefault="00C976F9" w:rsidP="00C976F9">
                            <w:r>
                              <w:t>Eleven o`clock in the morning</w:t>
                            </w:r>
                          </w:p>
                          <w:p w:rsidR="00C976F9" w:rsidRPr="00BA4A27" w:rsidRDefault="00C976F9" w:rsidP="00C976F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976F9" w:rsidTr="00E4147A">
        <w:trPr>
          <w:trHeight w:val="2625"/>
        </w:trPr>
        <w:tc>
          <w:tcPr>
            <w:tcW w:w="6674" w:type="dxa"/>
          </w:tcPr>
          <w:p w:rsidR="00C976F9" w:rsidRDefault="00C976F9" w:rsidP="00C976F9">
            <w:r>
              <w:rPr>
                <w:noProof/>
                <w:lang w:bidi="ar-SA"/>
              </w:rPr>
              <w:drawing>
                <wp:inline distT="0" distB="0" distL="0" distR="0" wp14:anchorId="460F4A9C" wp14:editId="53AE0A27">
                  <wp:extent cx="2230322" cy="1486881"/>
                  <wp:effectExtent l="133350" t="133350" r="132080" b="132715"/>
                  <wp:docPr id="24" name="Picture 24" descr="Couple holding ha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03.Microsoft\Office Templates\Batch 1\Wedding\Images\married-couple-holding-hands_4460x44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322" cy="14868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chemeClr val="accent3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:rsidR="00BB3B33" w:rsidRDefault="00C976F9" w:rsidP="00BA4A2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33B801" wp14:editId="7626D8E0">
                <wp:simplePos x="0" y="0"/>
                <wp:positionH relativeFrom="column">
                  <wp:posOffset>5429250</wp:posOffset>
                </wp:positionH>
                <wp:positionV relativeFrom="paragraph">
                  <wp:posOffset>6315075</wp:posOffset>
                </wp:positionV>
                <wp:extent cx="2355012" cy="474453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012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6F9" w:rsidRDefault="00C976F9" w:rsidP="00C976F9">
                            <w:pPr>
                              <w:jc w:val="left"/>
                            </w:pPr>
                            <w:r>
                              <w:t>At location City, State</w:t>
                            </w:r>
                          </w:p>
                          <w:p w:rsidR="00C976F9" w:rsidRPr="00BA4A27" w:rsidRDefault="00C976F9" w:rsidP="00C976F9">
                            <w:pPr>
                              <w:pStyle w:val="Heading6"/>
                              <w:jc w:val="left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C0504D" w:themeColor="accent2"/>
                              </w:rPr>
                              <w:t xml:space="preserve">Reception </w:t>
                            </w:r>
                            <w:r w:rsidRPr="00BA4A27">
                              <w:rPr>
                                <w:rFonts w:asciiTheme="minorHAnsi" w:hAnsiTheme="minorHAnsi"/>
                                <w:b/>
                                <w:color w:val="C0504D" w:themeColor="accent2"/>
                              </w:rPr>
                              <w:t>to Follow</w:t>
                            </w:r>
                          </w:p>
                          <w:p w:rsidR="00C976F9" w:rsidRDefault="00C976F9" w:rsidP="00C976F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3B801" id="Text Box 8" o:spid="_x0000_s1034" type="#_x0000_t202" style="position:absolute;left:0;text-align:left;margin-left:427.5pt;margin-top:497.25pt;width:185.45pt;height:37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" filled="f" stroked="f" strokeweight=".5pt">
                <v:textbox>
                  <w:txbxContent>
                    <w:p w:rsidR="00C976F9" w:rsidRDefault="00C976F9" w:rsidP="00C976F9">
                      <w:pPr>
                        <w:jc w:val="left"/>
                      </w:pPr>
                      <w:r>
                        <w:t>At location City, State</w:t>
                      </w:r>
                    </w:p>
                    <w:p w:rsidR="00C976F9" w:rsidRPr="00BA4A27" w:rsidRDefault="00C976F9" w:rsidP="00C976F9">
                      <w:pPr>
                        <w:pStyle w:val="Heading6"/>
                        <w:jc w:val="left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C0504D" w:themeColor="accent2"/>
                        </w:rPr>
                        <w:t xml:space="preserve">Reception </w:t>
                      </w:r>
                      <w:r w:rsidRPr="00BA4A27">
                        <w:rPr>
                          <w:rFonts w:asciiTheme="minorHAnsi" w:hAnsiTheme="minorHAnsi"/>
                          <w:b/>
                          <w:color w:val="C0504D" w:themeColor="accent2"/>
                        </w:rPr>
                        <w:t>to Follow</w:t>
                      </w:r>
                    </w:p>
                    <w:p w:rsidR="00C976F9" w:rsidRDefault="00C976F9" w:rsidP="00C976F9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FB06FD">
        <w:rPr>
          <w:noProof/>
          <w:lang w:bidi="ar-SA"/>
        </w:rPr>
        <w:drawing>
          <wp:anchor distT="0" distB="0" distL="114300" distR="114300" simplePos="0" relativeHeight="251869184" behindDoc="1" locked="0" layoutInCell="1" allowOverlap="1" wp14:anchorId="449F658D" wp14:editId="3207BC2C">
            <wp:simplePos x="0" y="0"/>
            <wp:positionH relativeFrom="column">
              <wp:posOffset>5044392</wp:posOffset>
            </wp:positionH>
            <wp:positionV relativeFrom="page">
              <wp:posOffset>241300</wp:posOffset>
            </wp:positionV>
            <wp:extent cx="4390846" cy="6857721"/>
            <wp:effectExtent l="0" t="0" r="0" b="0"/>
            <wp:wrapNone/>
            <wp:docPr id="29" name="Picture 29" title="Graphic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TM10367785 Save the Date card Orange Border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46" cy="6857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16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616094</wp:posOffset>
                </wp:positionH>
                <wp:positionV relativeFrom="paragraph">
                  <wp:posOffset>6249143</wp:posOffset>
                </wp:positionV>
                <wp:extent cx="2355012" cy="474453"/>
                <wp:effectExtent l="0" t="0" r="0" b="1905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012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161" w:rsidRDefault="008867F4" w:rsidP="00623161">
                            <w:pPr>
                              <w:jc w:val="left"/>
                            </w:pPr>
                            <w:r>
                              <w:t>At location City, State</w:t>
                            </w:r>
                          </w:p>
                          <w:p w:rsidR="00623161" w:rsidRPr="00BA4A27" w:rsidRDefault="008867F4" w:rsidP="00623161">
                            <w:pPr>
                              <w:pStyle w:val="Heading6"/>
                              <w:jc w:val="left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C0504D" w:themeColor="accent2"/>
                              </w:rPr>
                              <w:t xml:space="preserve">Reception </w:t>
                            </w:r>
                            <w:r w:rsidR="00623161" w:rsidRPr="00BA4A27">
                              <w:rPr>
                                <w:rFonts w:asciiTheme="minorHAnsi" w:hAnsiTheme="minorHAnsi"/>
                                <w:b/>
                                <w:color w:val="C0504D" w:themeColor="accent2"/>
                              </w:rPr>
                              <w:t>to Follow</w:t>
                            </w:r>
                          </w:p>
                          <w:p w:rsidR="00623161" w:rsidRDefault="00623161" w:rsidP="00623161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6" o:spid="_x0000_s1035" type="#_x0000_t202" style="position:absolute;left:0;text-align:left;margin-left:48.5pt;margin-top:492.05pt;width:185.45pt;height:37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" filled="f" stroked="f" strokeweight=".5pt">
                <v:textbox>
                  <w:txbxContent>
                    <w:p w:rsidR="00623161" w:rsidRDefault="008867F4" w:rsidP="00623161">
                      <w:pPr>
                        <w:jc w:val="left"/>
                      </w:pPr>
                      <w:r>
                        <w:t>At location City, State</w:t>
                      </w:r>
                    </w:p>
                    <w:p w:rsidR="00623161" w:rsidRPr="00BA4A27" w:rsidRDefault="008867F4" w:rsidP="00623161">
                      <w:pPr>
                        <w:pStyle w:val="Heading6"/>
                        <w:jc w:val="left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C0504D" w:themeColor="accent2"/>
                        </w:rPr>
                        <w:t xml:space="preserve">Reception </w:t>
                      </w:r>
                      <w:r w:rsidR="00623161" w:rsidRPr="00BA4A27">
                        <w:rPr>
                          <w:rFonts w:asciiTheme="minorHAnsi" w:hAnsiTheme="minorHAnsi"/>
                          <w:b/>
                          <w:color w:val="C0504D" w:themeColor="accent2"/>
                        </w:rPr>
                        <w:t>to Follow</w:t>
                      </w:r>
                    </w:p>
                    <w:p w:rsidR="00623161" w:rsidRDefault="00623161" w:rsidP="00623161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623161">
        <w:rPr>
          <w:noProof/>
          <w:lang w:bidi="ar-SA"/>
        </w:rPr>
        <w:drawing>
          <wp:anchor distT="0" distB="0" distL="114300" distR="114300" simplePos="0" relativeHeight="251863040" behindDoc="1" locked="0" layoutInCell="1" allowOverlap="1">
            <wp:simplePos x="0" y="0"/>
            <wp:positionH relativeFrom="column">
              <wp:posOffset>236220</wp:posOffset>
            </wp:positionH>
            <wp:positionV relativeFrom="page">
              <wp:posOffset>241489</wp:posOffset>
            </wp:positionV>
            <wp:extent cx="4390846" cy="6857721"/>
            <wp:effectExtent l="0" t="0" r="0" b="0"/>
            <wp:wrapNone/>
            <wp:docPr id="597" name="Picture 597" title="Graphic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TM10367785 Save the Date card Orange Border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46" cy="6857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A4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144780</wp:posOffset>
                </wp:positionV>
                <wp:extent cx="2277745" cy="226695"/>
                <wp:effectExtent l="3175" t="1905" r="0" b="0"/>
                <wp:wrapNone/>
                <wp:docPr id="5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7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3B33" w:rsidRDefault="009252B0" w:rsidP="00BA4A27">
                            <w:pPr>
                              <w:pStyle w:val="Instructions"/>
                            </w:pPr>
                            <w:r>
                              <w:t>(</w:t>
                            </w:r>
                            <w:r w:rsidR="00CE13D7">
                              <w:t xml:space="preserve">Cut along </w:t>
                            </w:r>
                            <w:r w:rsidR="00EC3C8C">
                              <w:t>d</w:t>
                            </w:r>
                            <w:r w:rsidR="00CE13D7">
                              <w:t xml:space="preserve">otted </w:t>
                            </w:r>
                            <w:r w:rsidR="00EC3C8C">
                              <w:t>l</w:t>
                            </w:r>
                            <w:r w:rsidR="00CE13D7">
                              <w:t xml:space="preserve">ine (US Size </w:t>
                            </w:r>
                            <w:r w:rsidR="0070681B">
                              <w:t xml:space="preserve"> </w:t>
                            </w:r>
                            <w:r w:rsidR="00CE13D7">
                              <w:t>5x7 inches)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15.25pt;margin-top:11.4pt;width:179.35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" stroked="f">
                <v:textbox inset="0,0,0,0">
                  <w:txbxContent>
                    <w:p w:rsidR="00BB3B33" w:rsidRDefault="009252B0" w:rsidP="00BA4A27">
                      <w:pPr>
                        <w:pStyle w:val="Instructions"/>
                      </w:pPr>
                      <w:r>
                        <w:t>(</w:t>
                      </w:r>
                      <w:r w:rsidR="00CE13D7">
                        <w:t xml:space="preserve">Cut along </w:t>
                      </w:r>
                      <w:r w:rsidR="00EC3C8C">
                        <w:t>d</w:t>
                      </w:r>
                      <w:r w:rsidR="00CE13D7">
                        <w:t xml:space="preserve">otted </w:t>
                      </w:r>
                      <w:r w:rsidR="00EC3C8C">
                        <w:t>l</w:t>
                      </w:r>
                      <w:r w:rsidR="00CE13D7">
                        <w:t xml:space="preserve">ine (US Size </w:t>
                      </w:r>
                      <w:r w:rsidR="0070681B">
                        <w:t xml:space="preserve"> </w:t>
                      </w:r>
                      <w:r w:rsidR="00CE13D7">
                        <w:t>5x7 inches)</w:t>
                      </w:r>
                    </w:p>
                  </w:txbxContent>
                </v:textbox>
              </v:shape>
            </w:pict>
          </mc:Fallback>
        </mc:AlternateContent>
      </w:r>
      <w:r w:rsidR="00F10A4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465455</wp:posOffset>
                </wp:positionV>
                <wp:extent cx="4572000" cy="6400800"/>
                <wp:effectExtent l="5080" t="8255" r="13970" b="10795"/>
                <wp:wrapNone/>
                <wp:docPr id="19" name="Rectangle 6" title=" Dotted line for cutt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640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5F96" id="Rectangle 6" o:spid="_x0000_s1026" alt="Title:  Dotted line for cutting" style="position:absolute;margin-left:389.65pt;margin-top:36.65pt;width:5in;height:7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" filled="f" strokecolor="#bfbfbf [2412]">
                <v:stroke dashstyle="dash"/>
              </v:rect>
            </w:pict>
          </mc:Fallback>
        </mc:AlternateContent>
      </w:r>
      <w:r w:rsidR="00F10A4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455295</wp:posOffset>
                </wp:positionV>
                <wp:extent cx="4572000" cy="6400800"/>
                <wp:effectExtent l="9525" t="7620" r="9525" b="11430"/>
                <wp:wrapNone/>
                <wp:docPr id="18" name="Rectangle 5" title=" Dotted line for cutt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640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67EAF" id="Rectangle 5" o:spid="_x0000_s1026" alt="Title:  Dotted line for cutting" style="position:absolute;margin-left:11.25pt;margin-top:35.85pt;width:5in;height:7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" filled="f" strokecolor="#bfbfbf [2412]">
                <v:stroke dashstyle="dash"/>
              </v:rect>
            </w:pict>
          </mc:Fallback>
        </mc:AlternateContent>
      </w:r>
    </w:p>
    <w:sectPr w:rsidR="00BB3B33" w:rsidSect="00BB3B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79" w:rsidRDefault="00AB1879" w:rsidP="00BA4A27">
      <w:r>
        <w:separator/>
      </w:r>
    </w:p>
  </w:endnote>
  <w:endnote w:type="continuationSeparator" w:id="0">
    <w:p w:rsidR="00AB1879" w:rsidRDefault="00AB1879" w:rsidP="00BA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Condensed">
    <w:altName w:val="Bodoni MT Poster Compressed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Californian FB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33" w:rsidRDefault="00BB3B33" w:rsidP="00BA4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33" w:rsidRDefault="00BB3B33" w:rsidP="00BA4A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33" w:rsidRDefault="00BB3B33" w:rsidP="00BA4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79" w:rsidRDefault="00AB1879" w:rsidP="00BA4A27">
      <w:r>
        <w:separator/>
      </w:r>
    </w:p>
  </w:footnote>
  <w:footnote w:type="continuationSeparator" w:id="0">
    <w:p w:rsidR="00AB1879" w:rsidRDefault="00AB1879" w:rsidP="00BA4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33" w:rsidRDefault="00BB3B33" w:rsidP="00BA4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33" w:rsidRDefault="00BB3B33" w:rsidP="00BA4A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33" w:rsidRDefault="00BB3B33" w:rsidP="00BA4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28"/>
    <w:rsid w:val="000F18D9"/>
    <w:rsid w:val="000F7AA2"/>
    <w:rsid w:val="001427D2"/>
    <w:rsid w:val="00246EB7"/>
    <w:rsid w:val="00281429"/>
    <w:rsid w:val="00380171"/>
    <w:rsid w:val="003D01B4"/>
    <w:rsid w:val="00425815"/>
    <w:rsid w:val="00444608"/>
    <w:rsid w:val="00446135"/>
    <w:rsid w:val="005715B9"/>
    <w:rsid w:val="0059739A"/>
    <w:rsid w:val="00623161"/>
    <w:rsid w:val="00660CFF"/>
    <w:rsid w:val="0070681B"/>
    <w:rsid w:val="00780BB1"/>
    <w:rsid w:val="007D5359"/>
    <w:rsid w:val="008867F4"/>
    <w:rsid w:val="008C6378"/>
    <w:rsid w:val="00902703"/>
    <w:rsid w:val="009252B0"/>
    <w:rsid w:val="00991556"/>
    <w:rsid w:val="00A27E0A"/>
    <w:rsid w:val="00A54319"/>
    <w:rsid w:val="00A57F28"/>
    <w:rsid w:val="00A807C0"/>
    <w:rsid w:val="00AA248C"/>
    <w:rsid w:val="00AB1879"/>
    <w:rsid w:val="00B40C68"/>
    <w:rsid w:val="00BA4A27"/>
    <w:rsid w:val="00BB3B33"/>
    <w:rsid w:val="00BE282E"/>
    <w:rsid w:val="00C914F5"/>
    <w:rsid w:val="00C976F9"/>
    <w:rsid w:val="00CE13D7"/>
    <w:rsid w:val="00CF17C9"/>
    <w:rsid w:val="00E4147A"/>
    <w:rsid w:val="00E73F84"/>
    <w:rsid w:val="00E878E5"/>
    <w:rsid w:val="00EC3C8C"/>
    <w:rsid w:val="00F10A41"/>
    <w:rsid w:val="00F25FB5"/>
    <w:rsid w:val="00FB06FD"/>
    <w:rsid w:val="00F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A27"/>
    <w:pPr>
      <w:spacing w:after="80"/>
      <w:jc w:val="center"/>
    </w:pPr>
    <w:rPr>
      <w:color w:val="C0504D" w:themeColor="accent2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446135"/>
    <w:pPr>
      <w:spacing w:before="240" w:after="120"/>
      <w:outlineLvl w:val="0"/>
    </w:pPr>
    <w:rPr>
      <w:rFonts w:asciiTheme="majorHAnsi" w:hAnsiTheme="majorHAnsi"/>
      <w:b/>
      <w:smallCaps/>
      <w:spacing w:val="8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F25FB5"/>
    <w:pPr>
      <w:spacing w:before="400"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171"/>
    <w:pPr>
      <w:keepNext/>
      <w:keepLines/>
      <w:spacing w:before="40" w:after="0"/>
      <w:outlineLvl w:val="2"/>
    </w:pPr>
    <w:rPr>
      <w:rFonts w:ascii="Bodoni MT Condensed" w:eastAsiaTheme="majorEastAsia" w:hAnsi="Bodoni MT Condensed" w:cstheme="majorBidi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A27"/>
    <w:pPr>
      <w:keepNext/>
      <w:keepLines/>
      <w:spacing w:before="40" w:after="0"/>
      <w:jc w:val="both"/>
      <w:outlineLvl w:val="3"/>
    </w:pPr>
    <w:rPr>
      <w:rFonts w:ascii="Bodoni MT Condensed" w:eastAsiaTheme="majorEastAsia" w:hAnsi="Bodoni MT Condensed" w:cstheme="majorBidi"/>
      <w:i/>
      <w:iCs/>
      <w:sz w:val="80"/>
      <w:szCs w:val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4A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4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3B3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25FB5"/>
    <w:rPr>
      <w:rFonts w:asciiTheme="majorHAnsi" w:hAnsiTheme="majorHAnsi"/>
      <w:b/>
      <w:smallCaps/>
      <w:color w:val="984806" w:themeColor="accent6" w:themeShade="80"/>
      <w:szCs w:val="24"/>
      <w:lang w:bidi="en-US"/>
    </w:rPr>
  </w:style>
  <w:style w:type="paragraph" w:customStyle="1" w:styleId="Name">
    <w:name w:val="Name"/>
    <w:basedOn w:val="Normal"/>
    <w:link w:val="NameChar"/>
    <w:qFormat/>
    <w:rsid w:val="00F25FB5"/>
    <w:pPr>
      <w:spacing w:before="240" w:after="240"/>
    </w:pPr>
    <w:rPr>
      <w:rFonts w:asciiTheme="majorHAnsi" w:hAnsiTheme="majorHAnsi"/>
      <w:b/>
      <w:smallCaps/>
      <w:sz w:val="28"/>
      <w:szCs w:val="44"/>
    </w:rPr>
  </w:style>
  <w:style w:type="paragraph" w:styleId="Date">
    <w:name w:val="Date"/>
    <w:basedOn w:val="CityState"/>
    <w:next w:val="Normal"/>
    <w:link w:val="DateChar"/>
    <w:uiPriority w:val="99"/>
    <w:unhideWhenUsed/>
    <w:rsid w:val="00EC3C8C"/>
    <w:pPr>
      <w:spacing w:before="240"/>
    </w:pPr>
  </w:style>
  <w:style w:type="character" w:customStyle="1" w:styleId="NameChar">
    <w:name w:val="Name Char"/>
    <w:basedOn w:val="DefaultParagraphFont"/>
    <w:link w:val="Name"/>
    <w:rsid w:val="00F25FB5"/>
    <w:rPr>
      <w:rFonts w:asciiTheme="majorHAnsi" w:hAnsiTheme="majorHAnsi"/>
      <w:b/>
      <w:smallCaps/>
      <w:color w:val="984806" w:themeColor="accent6" w:themeShade="80"/>
      <w:sz w:val="28"/>
      <w:szCs w:val="4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B3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B33"/>
  </w:style>
  <w:style w:type="paragraph" w:styleId="Footer">
    <w:name w:val="footer"/>
    <w:basedOn w:val="Normal"/>
    <w:link w:val="FooterChar"/>
    <w:uiPriority w:val="99"/>
    <w:unhideWhenUsed/>
    <w:rsid w:val="00BB3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B33"/>
  </w:style>
  <w:style w:type="character" w:customStyle="1" w:styleId="DateChar">
    <w:name w:val="Date Char"/>
    <w:basedOn w:val="DefaultParagraphFont"/>
    <w:link w:val="Date"/>
    <w:uiPriority w:val="99"/>
    <w:rsid w:val="00EC3C8C"/>
    <w:rPr>
      <w:color w:val="984806" w:themeColor="accent6" w:themeShade="80"/>
      <w:szCs w:val="24"/>
      <w:lang w:bidi="en-US"/>
    </w:rPr>
  </w:style>
  <w:style w:type="paragraph" w:customStyle="1" w:styleId="InvitationText">
    <w:name w:val="Invitation Text"/>
    <w:basedOn w:val="Normal"/>
    <w:link w:val="InvitationTextChar"/>
    <w:qFormat/>
    <w:rsid w:val="00BB3B33"/>
    <w:pPr>
      <w:spacing w:before="160"/>
    </w:pPr>
  </w:style>
  <w:style w:type="character" w:customStyle="1" w:styleId="InvitationTextChar">
    <w:name w:val="Invitation Text Char"/>
    <w:basedOn w:val="DefaultParagraphFont"/>
    <w:link w:val="InvitationText"/>
    <w:rsid w:val="00BB3B33"/>
    <w:rPr>
      <w:color w:val="984806" w:themeColor="accent6" w:themeShade="80"/>
      <w:szCs w:val="24"/>
      <w:lang w:bidi="en-US"/>
    </w:rPr>
  </w:style>
  <w:style w:type="paragraph" w:customStyle="1" w:styleId="CityState">
    <w:name w:val="City State"/>
    <w:link w:val="CityStateChar"/>
    <w:qFormat/>
    <w:rsid w:val="00991556"/>
    <w:pPr>
      <w:spacing w:before="320"/>
      <w:jc w:val="center"/>
    </w:pPr>
    <w:rPr>
      <w:color w:val="984806" w:themeColor="accent6" w:themeShade="80"/>
      <w:szCs w:val="24"/>
      <w:lang w:bidi="en-US"/>
    </w:rPr>
  </w:style>
  <w:style w:type="character" w:customStyle="1" w:styleId="CityStateChar">
    <w:name w:val="City State Char"/>
    <w:basedOn w:val="DefaultParagraphFont"/>
    <w:link w:val="CityState"/>
    <w:rsid w:val="00991556"/>
    <w:rPr>
      <w:color w:val="984806" w:themeColor="accent6" w:themeShade="80"/>
      <w:szCs w:val="24"/>
      <w:lang w:bidi="en-US"/>
    </w:rPr>
  </w:style>
  <w:style w:type="paragraph" w:customStyle="1" w:styleId="Instructions">
    <w:name w:val="Instructions"/>
    <w:basedOn w:val="Normal"/>
    <w:qFormat/>
    <w:rsid w:val="00EC3C8C"/>
    <w:pPr>
      <w:jc w:val="left"/>
    </w:pPr>
    <w:rPr>
      <w:color w:val="808080" w:themeColor="background1" w:themeShade="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135"/>
    <w:rPr>
      <w:rFonts w:asciiTheme="majorHAnsi" w:hAnsiTheme="majorHAnsi"/>
      <w:b/>
      <w:smallCaps/>
      <w:color w:val="984806" w:themeColor="accent6" w:themeShade="80"/>
      <w:spacing w:val="8"/>
      <w:sz w:val="24"/>
      <w:szCs w:val="24"/>
      <w:lang w:bidi="en-US"/>
    </w:rPr>
  </w:style>
  <w:style w:type="table" w:styleId="TableGrid">
    <w:name w:val="Table Grid"/>
    <w:basedOn w:val="TableNormal"/>
    <w:uiPriority w:val="59"/>
    <w:unhideWhenUsed/>
    <w:rsid w:val="00F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80171"/>
    <w:rPr>
      <w:rFonts w:ascii="Bodoni MT Condensed" w:eastAsiaTheme="majorEastAsia" w:hAnsi="Bodoni MT Condensed" w:cstheme="majorBidi"/>
      <w:b/>
      <w:color w:val="C0504D" w:themeColor="accent2"/>
      <w:sz w:val="32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A4A27"/>
    <w:rPr>
      <w:rFonts w:ascii="Bodoni MT Condensed" w:eastAsiaTheme="majorEastAsia" w:hAnsi="Bodoni MT Condensed" w:cstheme="majorBidi"/>
      <w:i/>
      <w:iCs/>
      <w:color w:val="C0504D" w:themeColor="accent2"/>
      <w:sz w:val="80"/>
      <w:szCs w:val="8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A4A27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BA4A27"/>
    <w:rPr>
      <w:rFonts w:asciiTheme="majorHAnsi" w:eastAsiaTheme="majorEastAsia" w:hAnsiTheme="majorHAnsi" w:cstheme="majorBidi"/>
      <w:color w:val="243F60" w:themeColor="accent1" w:themeShade="7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Wedding%20invitation%20(with%20room%20for%20photo).dotx" TargetMode="Externa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CD837B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2009-05-30T21:47:58+00:00</AssetStart>
    <PublishStatusLookup xmlns="4873beb7-5857-4685-be1f-d57550cc96cc">
      <Value>272800</Value>
      <Value>1303822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Save the Date card (with room for photo)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TP010367785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84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Webdunia</UANotes>
    <PrimaryImageGen xmlns="4873beb7-5857-4685-be1f-d57550cc96cc">true</PrimaryImageGen>
    <TPFriendlyName xmlns="4873beb7-5857-4685-be1f-d57550cc96cc">Save the Date card (with room for photo)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144466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2BD5-80BC-4134-8262-4F040DDCD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8D9C4-48CF-4375-B555-9535763A6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485CF8-4C5E-4485-BAA0-8EA6150A0A6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5429EC9-F090-4D2D-8070-DD96612F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Wedding invitation (with room for photo)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2019-11-14T08:38:00Z</dcterms:created>
  <dcterms:modified xsi:type="dcterms:W3CDTF">2019-11-14T08:41:00Z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95;#zwd120;#448;#zwd140;#79;#tpl120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