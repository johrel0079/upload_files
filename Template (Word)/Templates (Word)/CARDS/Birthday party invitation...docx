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11" w:rsidRDefault="00E14A77">
      <w:bookmarkStart w:id="0" w:name="_GoBack"/>
      <w:bookmarkEnd w:id="0"/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2093" behindDoc="0" locked="0" layoutInCell="0" allowOverlap="1">
                <wp:simplePos x="0" y="0"/>
                <wp:positionH relativeFrom="page">
                  <wp:posOffset>5431790</wp:posOffset>
                </wp:positionH>
                <wp:positionV relativeFrom="page">
                  <wp:align>center</wp:align>
                </wp:positionV>
                <wp:extent cx="4114800" cy="6858000"/>
                <wp:effectExtent l="50165" t="47625" r="45085" b="47625"/>
                <wp:wrapNone/>
                <wp:docPr id="1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0"/>
                          <a:chOff x="8619" y="720"/>
                          <a:chExt cx="6480" cy="10800"/>
                        </a:xfrm>
                      </wpg:grpSpPr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619" y="720"/>
                            <a:ext cx="6480" cy="10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825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770" y="850"/>
                            <a:ext cx="6134" cy="41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82550">
                                <a:solidFill>
                                  <a:schemeClr val="accent5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804" y="10381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0028" y="10381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1220" y="10381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2428" y="10381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3659" y="10396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785" y="1454"/>
                            <a:ext cx="6136" cy="89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788" y="5930"/>
                            <a:ext cx="6134" cy="447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427.7pt;margin-top:0;width:324pt;height:540pt;z-index:251652093;mso-position-horizontal-relative:page;mso-position-vertical:center;mso-position-vertical-relative:page" coordorigin="8619,720" coordsize="648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" o:allowincell="f">
                <v:rect id="Rectangle 10" o:spid="_x0000_s1027" style="position:absolute;left:8619;top:720;width:648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WA8MA&#10;AADbAAAADwAAAGRycy9kb3ducmV2LnhtbESPwW7CMAyG75N4h8hI3EY6BGzqCIhNq8S1wA67WY3X&#10;ljVOSTIobz8fJnG0fv+f/a02g+vUhUJsPRt4mmagiCtvW64NHA/F4wuomJAtdp7JwI0ibNajhxXm&#10;1l+5pMs+1UogHHM00KTU51rHqiGHcep7Ysm+fXCYZAy1tgGvAnednmXZUjtsWS402NN7Q9XP/tcJ&#10;5ey/Tp+LtzK4+Sk+h48iK2+FMZPxsH0FlWhI9+X/9s4amMn34iIe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FWA8MAAADbAAAADwAAAAAAAAAAAAAAAACYAgAAZHJzL2Rv&#10;d25yZXYueG1sUEsFBgAAAAAEAAQA9QAAAIgDAAAAAA==&#10;" fillcolor="#2482a8 [3204]" strokecolor="#2482a8 [3204]" strokeweight="6.5pt"/>
                <v:rect id="Rectangle 11" o:spid="_x0000_s1028" style="position:absolute;left:8770;top:850;width:6134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LBcIA&#10;AADbAAAADwAAAGRycy9kb3ducmV2LnhtbESP3YrCMBSE74V9h3AWvNNUQZGuqUhxwWVv/HuAQ3NM&#10;S5uTbpNqfXuzIHg5zMw3zHoz2EbcqPOVYwWzaQKCuHC6YqPgcv6erED4gKyxcUwKHuRhk32M1phq&#10;d+cj3U7BiAhhn6KCMoQ2ldIXJVn0U9cSR+/qOoshys5I3eE9wm0j50mylBYrjgsltpSXVNSn3ir4&#10;yevfJP8z7ZXr7WLXkznvdwelxp/D9gtEoCG8w6/2XiuYz+D/S/wBMn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YsFwgAAANsAAAAPAAAAAAAAAAAAAAAAAJgCAABkcnMvZG93&#10;bnJldi54bWxQSwUGAAAAAAQABAD1AAAAhwMAAAAA&#10;" fillcolor="#93c2d1 [3208]" stroked="f" strokecolor="#549eb6 [2408]" strokeweight="6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3" o:spid="_x0000_s1029" type="#_x0000_t7" style="position:absolute;left:8804;top:10381;width:126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+jEsQA&#10;AADbAAAADwAAAGRycy9kb3ducmV2LnhtbESP0WoCMRRE34X+Q7gF3zTbRUW2RmkrokhB1H7AdXPd&#10;XdzchE3U1a83BcHHYWbOMJNZa2pxocZXlhV89BMQxLnVFRcK/vaL3hiED8gaa8uk4EYeZtO3zgQz&#10;ba+8pcsuFCJC2GeooAzBZVL6vCSDvm8dcfSOtjEYomwKqRu8RripZZokI2mw4rhQoqOfkvLT7mwU&#10;DFbVZj2sF+734L7vxWmwzOebpVLd9/brE0SgNrzCz/ZKK0hT+P8Sf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voxLEAAAA2wAAAA8AAAAAAAAAAAAAAAAAmAIAAGRycy9k&#10;b3ducmV2LnhtbFBLBQYAAAAABAAEAPUAAACJAwAAAAA=&#10;" adj="11796" fillcolor="#93c2d1 [3208]" strokecolor="#93c2d1 [3208]" strokeweight="1pt"/>
                <v:shape id="AutoShape 19" o:spid="_x0000_s1030" type="#_x0000_t7" style="position:absolute;left:10028;top:10381;width:126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MGicUA&#10;AADbAAAADwAAAGRycy9kb3ducmV2LnhtbESP3WoCMRSE74W+QzgF7zRbf4qsRmkVUYog/jzAcXO6&#10;u7g5CZuoq09vCkIvh5n5hpnMGlOJK9W+tKzgo5uAIM6sLjlXcDwsOyMQPiBrrCyTgjt5mE3fWhNM&#10;tb3xjq77kIsIYZ+igiIEl0rps4IM+q51xNH7tbXBEGWdS13jLcJNJXtJ8ikNlhwXCnQ0Lyg77y9G&#10;wWBdbn+G1dJtTu77kZ8Hq2yxXSnVfm++xiACNeE//GqvtYJeH/6+xB8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4waJxQAAANsAAAAPAAAAAAAAAAAAAAAAAJgCAABkcnMv&#10;ZG93bnJldi54bWxQSwUGAAAAAAQABAD1AAAAigMAAAAA&#10;" adj="11796" fillcolor="#93c2d1 [3208]" strokecolor="#93c2d1 [3208]" strokeweight="1pt"/>
                <v:shape id="AutoShape 20" o:spid="_x0000_s1031" type="#_x0000_t7" style="position:absolute;left:11220;top:10381;width:126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qe/cUA&#10;AADbAAAADwAAAGRycy9kb3ducmV2LnhtbESP0WrCQBRE3wv+w3IF3+qmEkVSN6FaRCkFqfYDrtlr&#10;EszeXbJbjX59tyD0cZiZM8yi6E0rLtT5xrKCl3ECgri0uuFKwfdh/TwH4QOyxtYyKbiRhyIfPC0w&#10;0/bKX3TZh0pECPsMFdQhuExKX9Zk0I+tI47eyXYGQ5RdJXWH1wg3rZwkyUwabDgu1OhoVVN53v8Y&#10;Bem22X1M27X7PLrlvTqnm/J9t1FqNOzfXkEE6sN/+NHeagWTFP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Cp79xQAAANsAAAAPAAAAAAAAAAAAAAAAAJgCAABkcnMv&#10;ZG93bnJldi54bWxQSwUGAAAAAAQABAD1AAAAigMAAAAA&#10;" adj="11796" fillcolor="#93c2d1 [3208]" strokecolor="#93c2d1 [3208]" strokeweight="1pt"/>
                <v:shape id="AutoShape 21" o:spid="_x0000_s1032" type="#_x0000_t7" style="position:absolute;left:12428;top:10381;width:126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7ZsYA&#10;AADbAAAADwAAAGRycy9kb3ducmV2LnhtbESP3WrCQBSE7wt9h+UUelc3lSgS3YhtkUgpiD8PcMwe&#10;k2D27JLdmrRP3y0IXg4z8w2zWA6mFVfqfGNZwesoAUFcWt1wpeB4WL/MQPiArLG1TAp+yMMyf3xY&#10;YKZtzzu67kMlIoR9hgrqEFwmpS9rMuhH1hFH72w7gyHKrpK6wz7CTSvHSTKVBhuOCzU6eq+pvOy/&#10;jYJ002w/J+3afZ3c2291SYvyY1so9fw0rOYgAg3hHr61N1rBeAL/X+IP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Y7ZsYAAADbAAAADwAAAAAAAAAAAAAAAACYAgAAZHJz&#10;L2Rvd25yZXYueG1sUEsFBgAAAAAEAAQA9QAAAIsDAAAAAA==&#10;" adj="11796" fillcolor="#93c2d1 [3208]" strokecolor="#93c2d1 [3208]" strokeweight="1pt"/>
                <v:shape id="AutoShape 22" o:spid="_x0000_s1033" type="#_x0000_t7" style="position:absolute;left:13659;top:10396;width:126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lEcQA&#10;AADbAAAADwAAAGRycy9kb3ducmV2LnhtbESP3YrCMBSE7wXfIRxh7zRVVKQaRXcRRRbEnwc4Nse2&#10;2JyEJqt1n34jLHg5zMw3zGzRmErcqfalZQX9XgKCOLO65FzB+bTuTkD4gKyxskwKnuRhMW+3Zphq&#10;++AD3Y8hFxHCPkUFRQguldJnBRn0PeuIo3e1tcEQZZ1LXeMjwk0lB0kylgZLjgsFOvosKLsdf4yC&#10;4bbc70bV2n1f3Oo3vw032dd+o9RHp1lOQQRqwjv8395qBYMxvL7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UpRHEAAAA2wAAAA8AAAAAAAAAAAAAAAAAmAIAAGRycy9k&#10;b3ducmV2LnhtbFBLBQYAAAAABAAEAPUAAACJAwAAAAA=&#10;" adj="11796" fillcolor="#93c2d1 [3208]" strokecolor="#93c2d1 [3208]" strokeweight="1pt"/>
                <v:rect id="Rectangle 14" o:spid="_x0000_s1034" style="position:absolute;left:8785;top:1454;width:6136;height:8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J78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TB9h7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ye/EAAAA2wAAAA8AAAAAAAAAAAAAAAAAmAIAAGRycy9k&#10;b3ducmV2LnhtbFBLBQYAAAAABAAEAPUAAACJAwAAAAA=&#10;" stroked="f"/>
                <v:rect id="Rectangle 23" o:spid="_x0000_s1035" style="position:absolute;left:8788;top:5930;width:6134;height: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Ol70A&#10;AADbAAAADwAAAGRycy9kb3ducmV2LnhtbERPuwrCMBTdBf8hXMFNUwuKVKOIqLg4+AS3S3Nti81N&#10;aWKtf28GwfFw3vNla0rRUO0KywpGwwgEcWp1wZmCy3k7mIJwHlljaZkUfMjBctHtzDHR9s1Hak4+&#10;EyGEXYIKcu+rREqX5mTQDW1FHLiHrQ36AOtM6hrfIdyUMo6iiTRYcGjIsaJ1Tunz9DIK2l0c7W/3&#10;lHar9XGE7tCMN9dGqX6vXc1AeGr9X/xz77WCOIwNX8IP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vdOl70AAADbAAAADwAAAAAAAAAAAAAAAACYAgAAZHJzL2Rvd25yZXYu&#10;eG1sUEsFBgAAAAAEAAQA9QAAAIIDAAAAAA==&#10;" fillcolor="#f7e8aa [3205]" stroked="f"/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1097280</wp:posOffset>
                </wp:positionH>
                <wp:positionV relativeFrom="page">
                  <wp:posOffset>548640</wp:posOffset>
                </wp:positionV>
                <wp:extent cx="3657600" cy="6321425"/>
                <wp:effectExtent l="0" t="0" r="0" b="3175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32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11F" w:rsidRPr="003745AA" w:rsidRDefault="00EB511F" w:rsidP="003745AA">
                            <w:r w:rsidRPr="003745AA">
                              <w:t>Name</w:t>
                            </w:r>
                          </w:p>
                          <w:p w:rsidR="00EB511F" w:rsidRPr="003745AA" w:rsidRDefault="00EB511F" w:rsidP="003745AA">
                            <w:r w:rsidRPr="003745AA">
                              <w:t>Street Address</w:t>
                            </w:r>
                          </w:p>
                          <w:p w:rsidR="00EB511F" w:rsidRPr="003745AA" w:rsidRDefault="00EB511F" w:rsidP="003745AA">
                            <w:r w:rsidRPr="003745AA">
                              <w:t>City, S</w:t>
                            </w:r>
                            <w:r w:rsidR="00D72AEF" w:rsidRPr="003745AA">
                              <w:t>T</w:t>
                            </w:r>
                            <w:r w:rsidRPr="003745AA">
                              <w:t xml:space="preserve">  ZIP Code</w:t>
                            </w:r>
                          </w:p>
                          <w:p w:rsidR="003745AA" w:rsidRDefault="00EB511F" w:rsidP="003745AA">
                            <w:pPr>
                              <w:pStyle w:val="RecipientAddress"/>
                            </w:pPr>
                            <w:r w:rsidRPr="007C636F">
                              <w:t>Name</w:t>
                            </w:r>
                          </w:p>
                          <w:p w:rsidR="003745AA" w:rsidRDefault="00EB511F" w:rsidP="003745AA">
                            <w:pPr>
                              <w:pStyle w:val="RecipientAddress"/>
                            </w:pPr>
                            <w:r w:rsidRPr="007C636F">
                              <w:t>Street Address</w:t>
                            </w:r>
                          </w:p>
                          <w:p w:rsidR="00EB511F" w:rsidRPr="007C636F" w:rsidRDefault="00EB511F" w:rsidP="003745AA">
                            <w:pPr>
                              <w:pStyle w:val="RecipientAddress"/>
                            </w:pPr>
                            <w:r w:rsidRPr="007C636F">
                              <w:t>City, St  ZIP Code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6.4pt;margin-top:43.2pt;width:4in;height:497.7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" o:allowincell="f" stroked="f">
                <v:textbox style="layout-flow:vertical">
                  <w:txbxContent>
                    <w:p w:rsidR="00EB511F" w:rsidRPr="003745AA" w:rsidRDefault="00EB511F" w:rsidP="003745AA">
                      <w:r w:rsidRPr="003745AA">
                        <w:t>Name</w:t>
                      </w:r>
                    </w:p>
                    <w:p w:rsidR="00EB511F" w:rsidRPr="003745AA" w:rsidRDefault="00EB511F" w:rsidP="003745AA">
                      <w:r w:rsidRPr="003745AA">
                        <w:t>Street Address</w:t>
                      </w:r>
                    </w:p>
                    <w:p w:rsidR="00EB511F" w:rsidRPr="003745AA" w:rsidRDefault="00EB511F" w:rsidP="003745AA">
                      <w:r w:rsidRPr="003745AA">
                        <w:t>City, S</w:t>
                      </w:r>
                      <w:r w:rsidR="00D72AEF" w:rsidRPr="003745AA">
                        <w:t>T</w:t>
                      </w:r>
                      <w:r w:rsidRPr="003745AA">
                        <w:t xml:space="preserve">  ZIP Code</w:t>
                      </w:r>
                    </w:p>
                    <w:p w:rsidR="003745AA" w:rsidRDefault="00EB511F" w:rsidP="003745AA">
                      <w:pPr>
                        <w:pStyle w:val="RecipientAddress"/>
                      </w:pPr>
                      <w:r w:rsidRPr="007C636F">
                        <w:t>Name</w:t>
                      </w:r>
                    </w:p>
                    <w:p w:rsidR="003745AA" w:rsidRDefault="00EB511F" w:rsidP="003745AA">
                      <w:pPr>
                        <w:pStyle w:val="RecipientAddress"/>
                      </w:pPr>
                      <w:r w:rsidRPr="007C636F">
                        <w:t>Street Address</w:t>
                      </w:r>
                    </w:p>
                    <w:p w:rsidR="00EB511F" w:rsidRPr="007C636F" w:rsidRDefault="00EB511F" w:rsidP="003745AA">
                      <w:pPr>
                        <w:pStyle w:val="RecipientAddress"/>
                      </w:pPr>
                      <w:r w:rsidRPr="007C636F">
                        <w:t>City, St  ZIP 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45AA">
        <w:rPr>
          <w:noProof/>
          <w:lang w:eastAsia="ja-JP"/>
        </w:rPr>
        <w:drawing>
          <wp:anchor distT="0" distB="0" distL="114300" distR="114300" simplePos="0" relativeHeight="251673855" behindDoc="0" locked="0" layoutInCell="1" allowOverlap="1">
            <wp:simplePos x="0" y="0"/>
            <wp:positionH relativeFrom="column">
              <wp:posOffset>7467600</wp:posOffset>
            </wp:positionH>
            <wp:positionV relativeFrom="paragraph">
              <wp:posOffset>3810000</wp:posOffset>
            </wp:positionV>
            <wp:extent cx="714375" cy="1800225"/>
            <wp:effectExtent l="19050" t="0" r="9525" b="0"/>
            <wp:wrapNone/>
            <wp:docPr id="11" name="Picture 10" descr="fro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sting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5AA"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3895725</wp:posOffset>
            </wp:positionV>
            <wp:extent cx="1581150" cy="1647825"/>
            <wp:effectExtent l="19050" t="0" r="0" b="0"/>
            <wp:wrapNone/>
            <wp:docPr id="5" name="Picture 4" descr="white_fl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_fla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5AA"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6715125</wp:posOffset>
            </wp:positionH>
            <wp:positionV relativeFrom="paragraph">
              <wp:posOffset>3476625</wp:posOffset>
            </wp:positionV>
            <wp:extent cx="1866900" cy="2466975"/>
            <wp:effectExtent l="19050" t="0" r="0" b="0"/>
            <wp:wrapNone/>
            <wp:docPr id="10" name="Picture 9" descr="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k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lum bright="-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5AA">
        <w:rPr>
          <w:noProof/>
          <w:lang w:eastAsia="ja-JP"/>
        </w:rPr>
        <w:drawing>
          <wp:anchor distT="0" distB="0" distL="114300" distR="114300" simplePos="0" relativeHeight="251674111" behindDoc="0" locked="0" layoutInCell="1" allowOverlap="1">
            <wp:simplePos x="0" y="0"/>
            <wp:positionH relativeFrom="column">
              <wp:posOffset>7362825</wp:posOffset>
            </wp:positionH>
            <wp:positionV relativeFrom="paragraph">
              <wp:posOffset>3829050</wp:posOffset>
            </wp:positionV>
            <wp:extent cx="733425" cy="1781175"/>
            <wp:effectExtent l="19050" t="0" r="9525" b="0"/>
            <wp:wrapNone/>
            <wp:docPr id="12" name="Picture 11" descr="cake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ke_whi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6092825</wp:posOffset>
                </wp:positionH>
                <wp:positionV relativeFrom="page">
                  <wp:posOffset>1202055</wp:posOffset>
                </wp:positionV>
                <wp:extent cx="2723515" cy="2424430"/>
                <wp:effectExtent l="0" t="1905" r="3810" b="254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42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11F" w:rsidRPr="00EB511F" w:rsidRDefault="00D72AEF" w:rsidP="00EB511F">
                            <w:pPr>
                              <w:pStyle w:val="Heading1"/>
                            </w:pPr>
                            <w:r>
                              <w:t>You're</w:t>
                            </w:r>
                          </w:p>
                          <w:p w:rsidR="00EB511F" w:rsidRPr="00EB511F" w:rsidRDefault="00EB511F" w:rsidP="00EB511F">
                            <w:pPr>
                              <w:pStyle w:val="Heading1"/>
                            </w:pPr>
                            <w:r w:rsidRPr="00EB511F">
                              <w:t>In</w:t>
                            </w:r>
                            <w:r w:rsidR="00D72AEF">
                              <w:t>vited</w:t>
                            </w:r>
                          </w:p>
                          <w:p w:rsidR="00EB511F" w:rsidRPr="00EB511F" w:rsidRDefault="00D72AEF" w:rsidP="00EB511F">
                            <w:pPr>
                              <w:pStyle w:val="Heading1"/>
                            </w:pPr>
                            <w:r>
                              <w:t>to Henry's</w:t>
                            </w:r>
                          </w:p>
                          <w:p w:rsidR="00EB511F" w:rsidRPr="00EB511F" w:rsidRDefault="00D72AEF" w:rsidP="00EB511F">
                            <w:pPr>
                              <w:pStyle w:val="Heading1"/>
                            </w:pPr>
                            <w:r>
                              <w:t>40th</w:t>
                            </w:r>
                          </w:p>
                          <w:p w:rsidR="00EB511F" w:rsidRPr="00EB511F" w:rsidRDefault="00EB511F" w:rsidP="00EB511F">
                            <w:pPr>
                              <w:pStyle w:val="Heading1"/>
                            </w:pPr>
                            <w:r w:rsidRPr="00EB511F">
                              <w:t>Birthday!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79.75pt;margin-top:94.65pt;width:214.45pt;height:190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" filled="f" stroked="f" strokecolor="#036" strokeweight="4.5pt">
                <v:stroke dashstyle="1 1" linestyle="thickThin"/>
                <v:textbox style="layout-flow:vertical;mso-layout-flow-alt:bottom-to-top">
                  <w:txbxContent>
                    <w:p w:rsidR="00EB511F" w:rsidRPr="00EB511F" w:rsidRDefault="00D72AEF" w:rsidP="00EB511F">
                      <w:pPr>
                        <w:pStyle w:val="Heading1"/>
                      </w:pPr>
                      <w:r>
                        <w:t>You're</w:t>
                      </w:r>
                    </w:p>
                    <w:p w:rsidR="00EB511F" w:rsidRPr="00EB511F" w:rsidRDefault="00EB511F" w:rsidP="00EB511F">
                      <w:pPr>
                        <w:pStyle w:val="Heading1"/>
                      </w:pPr>
                      <w:r w:rsidRPr="00EB511F">
                        <w:t>In</w:t>
                      </w:r>
                      <w:r w:rsidR="00D72AEF">
                        <w:t>vited</w:t>
                      </w:r>
                    </w:p>
                    <w:p w:rsidR="00EB511F" w:rsidRPr="00EB511F" w:rsidRDefault="00D72AEF" w:rsidP="00EB511F">
                      <w:pPr>
                        <w:pStyle w:val="Heading1"/>
                      </w:pPr>
                      <w:r>
                        <w:t>to Henry's</w:t>
                      </w:r>
                    </w:p>
                    <w:p w:rsidR="00EB511F" w:rsidRPr="00EB511F" w:rsidRDefault="00D72AEF" w:rsidP="00EB511F">
                      <w:pPr>
                        <w:pStyle w:val="Heading1"/>
                      </w:pPr>
                      <w:r>
                        <w:t>40th</w:t>
                      </w:r>
                    </w:p>
                    <w:p w:rsidR="00EB511F" w:rsidRPr="00EB511F" w:rsidRDefault="00EB511F" w:rsidP="00EB511F">
                      <w:pPr>
                        <w:pStyle w:val="Heading1"/>
                      </w:pPr>
                      <w:r w:rsidRPr="00EB511F">
                        <w:t>Birthday!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5434965</wp:posOffset>
                </wp:positionH>
                <wp:positionV relativeFrom="page">
                  <wp:posOffset>417830</wp:posOffset>
                </wp:positionV>
                <wp:extent cx="264795" cy="266700"/>
                <wp:effectExtent l="0" t="0" r="0" b="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11F" w:rsidRPr="00D22A80" w:rsidRDefault="00EB511F" w:rsidP="00EB511F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27.95pt;margin-top:32.9pt;width:20.85pt;height:21pt;z-index:-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" filled="f" stroked="f">
                <v:textbox style="mso-fit-shape-to-text:t">
                  <w:txbxContent>
                    <w:p w:rsidR="00EB511F" w:rsidRPr="00D22A80" w:rsidRDefault="00EB511F" w:rsidP="00EB511F"/>
                  </w:txbxContent>
                </v:textbox>
                <w10:wrap anchorx="page" anchory="page"/>
              </v:shape>
            </w:pict>
          </mc:Fallback>
        </mc:AlternateContent>
      </w:r>
      <w:r w:rsidR="00EB511F">
        <w:br w:type="page"/>
      </w: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51068" behindDoc="1" locked="0" layoutInCell="0" allowOverlap="1">
                <wp:simplePos x="0" y="0"/>
                <wp:positionH relativeFrom="page">
                  <wp:posOffset>511810</wp:posOffset>
                </wp:positionH>
                <wp:positionV relativeFrom="page">
                  <wp:align>center</wp:align>
                </wp:positionV>
                <wp:extent cx="4114800" cy="6858000"/>
                <wp:effectExtent l="45085" t="47625" r="50165" b="47625"/>
                <wp:wrapNone/>
                <wp:docPr id="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0"/>
                          <a:chOff x="871" y="722"/>
                          <a:chExt cx="6480" cy="10800"/>
                        </a:xfrm>
                      </wpg:grpSpPr>
                      <wps:wsp>
                        <wps:cNvPr id="4" name="Rectangle 3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871" y="722"/>
                            <a:ext cx="6480" cy="10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825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41" y="10953"/>
                            <a:ext cx="6134" cy="41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82550">
                                <a:solidFill>
                                  <a:schemeClr val="accent5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897" y="821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673" y="821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481" y="821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273" y="821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42" y="806"/>
                            <a:ext cx="1260" cy="1008"/>
                          </a:xfrm>
                          <a:prstGeom prst="parallelogram">
                            <a:avLst>
                              <a:gd name="adj" fmla="val 68264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36" y="1802"/>
                            <a:ext cx="6136" cy="89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40.3pt;margin-top:0;width:324pt;height:540pt;z-index:-251665412;mso-position-horizontal-relative:page;mso-position-vertical:center;mso-position-vertical-relative:page" coordorigin="871,722" coordsize="648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" o:allowincell="f">
                <v:rect id="Rectangle 34" o:spid="_x0000_s1027" style="position:absolute;left:871;top:722;width:6480;height:1080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J+ssQA&#10;AADaAAAADwAAAGRycy9kb3ducmV2LnhtbESPQWvCQBSE7wX/w/KE3upGaaukboIKAQ/todpDj6/Z&#10;ZxLMvg3Z1Wz89d1CweMwM98w6zyYVlypd41lBfNZAoK4tLrhSsHXsXhagXAeWWNrmRSM5CDPJg9r&#10;TLUd+JOuB1+JCGGXooLa+y6V0pU1GXQz2xFH72R7gz7KvpK6xyHCTSsXSfIqDTYcF2rsaFdTeT5c&#10;jAJZhO9Bjx/bF7t8v/ycmzL420qpx2nYvIHwFPw9/N/eawXP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yfrLEAAAA2gAAAA8AAAAAAAAAAAAAAAAAmAIAAGRycy9k&#10;b3ducmV2LnhtbFBLBQYAAAAABAAEAPUAAACJAwAAAAA=&#10;" fillcolor="#2482a8 [3204]" strokecolor="#2482a8 [3204]" strokeweight="6.5pt"/>
                <v:rect id="Rectangle 35" o:spid="_x0000_s1028" style="position:absolute;left:1041;top:10953;width:6134;height:41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TcrcQA&#10;AADaAAAADwAAAGRycy9kb3ducmV2LnhtbESPzWrDMBCE74G+g9hCb4nUHBzjRAmlpJBDGqiTQ3tb&#10;rI3txFoZS/7p21eFQo/DzHzDbHaTbcRAna8da3heKBDEhTM1lxou57d5CsIHZIONY9LwTR5224fZ&#10;BjPjRv6gIQ+liBD2GWqoQmgzKX1RkUW/cC1x9K6usxii7EppOhwj3DZyqVQiLdYcFyps6bWi4p73&#10;VsP1dLeHfdp/qfLd71fp5zFXt1Trp8fpZQ0i0BT+w3/tg9GQwO+Ve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03K3EAAAA2gAAAA8AAAAAAAAAAAAAAAAAmAIAAGRycy9k&#10;b3ducmV2LnhtbFBLBQYAAAAABAAEAPUAAACJAwAAAAA=&#10;" fillcolor="#93c2d1 [3208]" stroked="f" strokecolor="#549eb6 [2408]" strokeweight="6.5pt"/>
                <v:shape id="AutoShape 36" o:spid="_x0000_s1029" type="#_x0000_t7" style="position:absolute;left:5897;top:821;width:1260;height:100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/kMQA&#10;AADaAAAADwAAAGRycy9kb3ducmV2LnhtbESPS2/CMBCE75X4D9Yi9Vac5lAgxaACiopy49FDb6t4&#10;m0TE6yg2efz7GgmJ42hmvtGsNoOpRUetqywreJ9FIIhzqysuFFzO6dsChPPIGmvLpGAkB5v15GWF&#10;ibY9H6k7+UIECLsEFZTeN4mULi/JoJvZhjh4f7Y16INsC6lb7APc1DKOog9psOKwUGJDu5Ly6+lm&#10;FJzjavubXsel+e73uEzzOssWP0q9ToevTxCeBv8MP9oHrWAO9yvh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qv5DEAAAA2gAAAA8AAAAAAAAAAAAAAAAAmAIAAGRycy9k&#10;b3ducmV2LnhtbFBLBQYAAAAABAAEAPUAAACJAwAAAAA=&#10;" adj="11796" fillcolor="#93c2d1 [3208]" strokecolor="#93c2d1 [3208]" strokeweight="1pt"/>
                <v:shape id="AutoShape 37" o:spid="_x0000_s1030" type="#_x0000_t7" style="position:absolute;left:4673;top:821;width:1260;height:100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Ur4rwA&#10;AADaAAAADwAAAGRycy9kb3ducmV2LnhtbERPuwrCMBTdBf8hXMFNUx1Eq1F8UBQ3X4Pbpbm2xeam&#10;NNHWvzeD4Hg478WqNaV4U+0KywpGwwgEcWp1wZmC6yUZTEE4j6yxtEwKPuRgtex2Fhhr2/CJ3mef&#10;iRDCLkYFufdVLKVLczLohrYiDtzD1gZ9gHUmdY1NCDelHEfRRBosODTkWNE2p/R5fhkFl3GxuSfP&#10;z8zsmx3OkrQ8Hqc3pfq9dj0H4an1f/HPfdAKwtZwJd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tSvivAAAANoAAAAPAAAAAAAAAAAAAAAAAJgCAABkcnMvZG93bnJldi54&#10;bWxQSwUGAAAAAAQABAD1AAAAgQMAAAAA&#10;" adj="11796" fillcolor="#93c2d1 [3208]" strokecolor="#93c2d1 [3208]" strokeweight="1pt"/>
                <v:shape id="AutoShape 38" o:spid="_x0000_s1031" type="#_x0000_t7" style="position:absolute;left:3481;top:821;width:1260;height:100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OecMA&#10;AADaAAAADwAAAGRycy9kb3ducmV2LnhtbESPQWvCQBSE74L/YXlCb2ZTD8VEV7FKaMmtpj14e2Sf&#10;STD7NmS3Jvn3XUHocZiZb5jtfjStuFPvGssKXqMYBHFpdcOVgu8iW65BOI+ssbVMCiZysN/NZ1tM&#10;tR34i+5nX4kAYZeigtr7LpXSlTUZdJHtiIN3tb1BH2RfSd3jEOCmlas4fpMGGw4LNXZ0rKm8nX+N&#10;gmLVvF+y25SYj+GESVa2eb7+UeplMR42IDyN/j/8bH9qBQk8ro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mOecMAAADaAAAADwAAAAAAAAAAAAAAAACYAgAAZHJzL2Rv&#10;d25yZXYueG1sUEsFBgAAAAAEAAQA9QAAAIgDAAAAAA==&#10;" adj="11796" fillcolor="#93c2d1 [3208]" strokecolor="#93c2d1 [3208]" strokeweight="1pt"/>
                <v:shape id="AutoShape 39" o:spid="_x0000_s1032" type="#_x0000_t7" style="position:absolute;left:2273;top:821;width:1260;height:100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rXIsIA&#10;AADbAAAADwAAAGRycy9kb3ducmV2LnhtbERPS2vCQBC+F/wPywi91U1TEE1dpSqhkpuPHnobstMk&#10;mJ0N2TWPf98VBG/z8T1ntRlMLTpqXWVZwfssAkGcW11xoeByTt8WIJxH1lhbJgUjOdisJy8rTLTt&#10;+UjdyRcihLBLUEHpfZNI6fKSDLqZbYgD92dbgz7AtpC6xT6Em1rGUTSXBisODSU2tCspv55uRsE5&#10;rra/6XVcmu9+j8s0r7Ns8aPU63T4+gThafBP8cN90GH+B9x/C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tciwgAAANsAAAAPAAAAAAAAAAAAAAAAAJgCAABkcnMvZG93&#10;bnJldi54bWxQSwUGAAAAAAQABAD1AAAAhwMAAAAA&#10;" adj="11796" fillcolor="#93c2d1 [3208]" strokecolor="#93c2d1 [3208]" strokeweight="1pt"/>
                <v:shape id="AutoShape 40" o:spid="_x0000_s1033" type="#_x0000_t7" style="position:absolute;left:1042;top:806;width:1260;height:100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PVsIA&#10;AADbAAAADwAAAGRycy9kb3ducmV2LnhtbERPS2vCQBC+F/wPywi91U1DEU1dpSqhkpuPHnobstMk&#10;mJ0N2TWPf98VBG/z8T1ntRlMLTpqXWVZwfssAkGcW11xoeByTt8WIJxH1lhbJgUjOdisJy8rTLTt&#10;+UjdyRcihLBLUEHpfZNI6fKSDLqZbYgD92dbgz7AtpC6xT6Em1rGUTSXBisODSU2tCspv55uRsE5&#10;rra/6XVcmu9+j8s0r7Ns8aPU63T4+gThafBP8cN90GH+B9x/C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09WwgAAANsAAAAPAAAAAAAAAAAAAAAAAJgCAABkcnMvZG93&#10;bnJldi54bWxQSwUGAAAAAAQABAD1AAAAhwMAAAAA&#10;" adj="11796" fillcolor="#93c2d1 [3208]" strokecolor="#93c2d1 [3208]" strokeweight="1pt"/>
                <v:rect id="Rectangle 41" o:spid="_x0000_s1034" style="position:absolute;left:1036;top:1802;width:6136;height:89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TPLMIA&#10;AADbAAAADwAAAGRycy9kb3ducmV2LnhtbERPS2vCQBC+F/wPywi91Y2FiqSuUoS+9JKmwfOQHZPU&#10;7GzY3Wj017uC0Nt8fM9ZrAbTiiM531hWMJ0kIIhLqxuuFBS/709zED4ga2wtk4IzeVgtRw8LTLU9&#10;8Q8d81CJGMI+RQV1CF0qpS9rMugntiOO3N46gyFCV0nt8BTDTSufk2QmDTYcG2rsaF1Tech7oyAr&#10;2DWHz+yyOffFNpv/7frZ94dSj+Ph7RVEoCH8i+/uLx3nv8Dtl3i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M8swgAAANs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5924550</wp:posOffset>
                </wp:positionH>
                <wp:positionV relativeFrom="page">
                  <wp:posOffset>615315</wp:posOffset>
                </wp:positionV>
                <wp:extent cx="3662045" cy="6600825"/>
                <wp:effectExtent l="0" t="0" r="0" b="381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660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11F" w:rsidRPr="00D72AEF" w:rsidRDefault="00EB511F" w:rsidP="00A04D76">
                            <w:pPr>
                              <w:pStyle w:val="Centered"/>
                            </w:pPr>
                            <w:r w:rsidRPr="00D72AEF">
                              <w:t>Optional</w:t>
                            </w:r>
                          </w:p>
                          <w:p w:rsidR="00EB511F" w:rsidRPr="00D72AEF" w:rsidRDefault="00D72AEF" w:rsidP="00A04D76">
                            <w:pPr>
                              <w:pStyle w:val="Centered"/>
                            </w:pPr>
                            <w:r w:rsidRPr="00D72AEF">
                              <w:t>Insert map here to show</w:t>
                            </w:r>
                          </w:p>
                          <w:p w:rsidR="00EB511F" w:rsidRPr="00D72AEF" w:rsidRDefault="00EB511F" w:rsidP="00A04D76">
                            <w:pPr>
                              <w:pStyle w:val="Centered"/>
                            </w:pPr>
                            <w:r w:rsidRPr="00D72AEF">
                              <w:t>location of party.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466.5pt;margin-top:48.45pt;width:288.35pt;height:51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" o:allowincell="f" filled="f" stroked="f" strokecolor="#036" strokeweight="4.5pt">
                <v:stroke linestyle="thickThin"/>
                <v:textbox style="layout-flow:vertical">
                  <w:txbxContent>
                    <w:p w:rsidR="00EB511F" w:rsidRPr="00D72AEF" w:rsidRDefault="00EB511F" w:rsidP="00A04D76">
                      <w:pPr>
                        <w:pStyle w:val="Centered"/>
                      </w:pPr>
                      <w:r w:rsidRPr="00D72AEF">
                        <w:t>Optional</w:t>
                      </w:r>
                    </w:p>
                    <w:p w:rsidR="00EB511F" w:rsidRPr="00D72AEF" w:rsidRDefault="00D72AEF" w:rsidP="00A04D76">
                      <w:pPr>
                        <w:pStyle w:val="Centered"/>
                      </w:pPr>
                      <w:r w:rsidRPr="00D72AEF">
                        <w:t>Insert map here to show</w:t>
                      </w:r>
                    </w:p>
                    <w:p w:rsidR="00EB511F" w:rsidRPr="00D72AEF" w:rsidRDefault="00EB511F" w:rsidP="00A04D76">
                      <w:pPr>
                        <w:pStyle w:val="Centered"/>
                      </w:pPr>
                      <w:r w:rsidRPr="00D72AEF">
                        <w:t>location of party.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1381125</wp:posOffset>
                </wp:positionV>
                <wp:extent cx="2724785" cy="5179695"/>
                <wp:effectExtent l="0" t="0" r="0" b="190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517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11F" w:rsidRPr="00A30D15" w:rsidRDefault="00EB511F" w:rsidP="002C6D54">
                            <w:pPr>
                              <w:pStyle w:val="Heading2"/>
                            </w:pPr>
                            <w:r w:rsidRPr="00A30D15">
                              <w:t>Date:</w:t>
                            </w:r>
                          </w:p>
                          <w:p w:rsidR="00EB511F" w:rsidRPr="00A30D15" w:rsidRDefault="00EB511F" w:rsidP="002C6D54">
                            <w:pPr>
                              <w:pStyle w:val="Heading2"/>
                            </w:pPr>
                            <w:r w:rsidRPr="00A30D15">
                              <w:t>Time:</w:t>
                            </w:r>
                          </w:p>
                          <w:p w:rsidR="00EB511F" w:rsidRPr="00A30D15" w:rsidRDefault="00EB511F" w:rsidP="002C6D54">
                            <w:pPr>
                              <w:pStyle w:val="Heading2"/>
                            </w:pPr>
                            <w:r w:rsidRPr="00A30D15">
                              <w:t>Location:</w:t>
                            </w:r>
                          </w:p>
                          <w:p w:rsidR="00EB511F" w:rsidRPr="00A30D15" w:rsidRDefault="00EB511F" w:rsidP="002C6D54">
                            <w:pPr>
                              <w:pStyle w:val="Heading2"/>
                            </w:pPr>
                            <w:r w:rsidRPr="00A30D15">
                              <w:t>Dress:</w:t>
                            </w:r>
                          </w:p>
                          <w:p w:rsidR="00EB511F" w:rsidRPr="00A30D15" w:rsidRDefault="00D72AEF" w:rsidP="002C6D54">
                            <w:pPr>
                              <w:pStyle w:val="Heading2"/>
                            </w:pPr>
                            <w:r>
                              <w:t>BYO:</w:t>
                            </w:r>
                          </w:p>
                          <w:p w:rsidR="00EB511F" w:rsidRPr="00A30D15" w:rsidRDefault="003745AA" w:rsidP="002C6D54">
                            <w:pPr>
                              <w:pStyle w:val="Heading2"/>
                            </w:pPr>
                            <w:r>
                              <w:t xml:space="preserve">RSVP: </w:t>
                            </w:r>
                            <w:r w:rsidR="00EB511F" w:rsidRPr="00A30D15">
                              <w:t xml:space="preserve">Call Linda at </w:t>
                            </w:r>
                            <w:r w:rsidR="006A1C38">
                              <w:t>(</w:t>
                            </w:r>
                            <w:r w:rsidR="00EB511F">
                              <w:t>242</w:t>
                            </w:r>
                            <w:r w:rsidR="006A1C38">
                              <w:t xml:space="preserve">) </w:t>
                            </w:r>
                            <w:r w:rsidR="00EB511F" w:rsidRPr="00A30D15">
                              <w:t>555</w:t>
                            </w:r>
                            <w:r w:rsidR="006A1C38">
                              <w:t>-</w:t>
                            </w:r>
                            <w:r w:rsidR="00D72AEF">
                              <w:t>0123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93pt;margin-top:108.75pt;width:214.55pt;height:40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" o:allowincell="f" filled="f" stroked="f" strokecolor="#036" strokeweight="4.5pt">
                <v:stroke dashstyle="1 1" linestyle="thickThin"/>
                <v:textbox style="layout-flow:vertical">
                  <w:txbxContent>
                    <w:p w:rsidR="00EB511F" w:rsidRPr="00A30D15" w:rsidRDefault="00EB511F" w:rsidP="002C6D54">
                      <w:pPr>
                        <w:pStyle w:val="Heading2"/>
                      </w:pPr>
                      <w:r w:rsidRPr="00A30D15">
                        <w:t>Date:</w:t>
                      </w:r>
                    </w:p>
                    <w:p w:rsidR="00EB511F" w:rsidRPr="00A30D15" w:rsidRDefault="00EB511F" w:rsidP="002C6D54">
                      <w:pPr>
                        <w:pStyle w:val="Heading2"/>
                      </w:pPr>
                      <w:r w:rsidRPr="00A30D15">
                        <w:t>Time:</w:t>
                      </w:r>
                    </w:p>
                    <w:p w:rsidR="00EB511F" w:rsidRPr="00A30D15" w:rsidRDefault="00EB511F" w:rsidP="002C6D54">
                      <w:pPr>
                        <w:pStyle w:val="Heading2"/>
                      </w:pPr>
                      <w:r w:rsidRPr="00A30D15">
                        <w:t>Location:</w:t>
                      </w:r>
                    </w:p>
                    <w:p w:rsidR="00EB511F" w:rsidRPr="00A30D15" w:rsidRDefault="00EB511F" w:rsidP="002C6D54">
                      <w:pPr>
                        <w:pStyle w:val="Heading2"/>
                      </w:pPr>
                      <w:r w:rsidRPr="00A30D15">
                        <w:t>Dress:</w:t>
                      </w:r>
                    </w:p>
                    <w:p w:rsidR="00EB511F" w:rsidRPr="00A30D15" w:rsidRDefault="00D72AEF" w:rsidP="002C6D54">
                      <w:pPr>
                        <w:pStyle w:val="Heading2"/>
                      </w:pPr>
                      <w:r>
                        <w:t>BYO:</w:t>
                      </w:r>
                    </w:p>
                    <w:p w:rsidR="00EB511F" w:rsidRPr="00A30D15" w:rsidRDefault="003745AA" w:rsidP="002C6D54">
                      <w:pPr>
                        <w:pStyle w:val="Heading2"/>
                      </w:pPr>
                      <w:r>
                        <w:t xml:space="preserve">RSVP: </w:t>
                      </w:r>
                      <w:r w:rsidR="00EB511F" w:rsidRPr="00A30D15">
                        <w:t xml:space="preserve">Call Linda at </w:t>
                      </w:r>
                      <w:r w:rsidR="006A1C38">
                        <w:t>(</w:t>
                      </w:r>
                      <w:r w:rsidR="00EB511F">
                        <w:t>242</w:t>
                      </w:r>
                      <w:r w:rsidR="006A1C38">
                        <w:t xml:space="preserve">) </w:t>
                      </w:r>
                      <w:r w:rsidR="00EB511F" w:rsidRPr="00A30D15">
                        <w:t>555</w:t>
                      </w:r>
                      <w:r w:rsidR="006A1C38">
                        <w:t>-</w:t>
                      </w:r>
                      <w:r w:rsidR="00D72AEF">
                        <w:t>0123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B5E11" w:rsidSect="00EB511F">
      <w:pgSz w:w="15840" w:h="12240" w:orient="landscape"/>
      <w:pgMar w:top="720" w:right="734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720"/>
  <w:drawingGridVerticalSpacing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77"/>
    <w:rsid w:val="00072FAB"/>
    <w:rsid w:val="001344A9"/>
    <w:rsid w:val="00286F96"/>
    <w:rsid w:val="00296638"/>
    <w:rsid w:val="002B3E0E"/>
    <w:rsid w:val="002C6D54"/>
    <w:rsid w:val="003745AA"/>
    <w:rsid w:val="005F3D8A"/>
    <w:rsid w:val="00671A8C"/>
    <w:rsid w:val="006A1C38"/>
    <w:rsid w:val="00730459"/>
    <w:rsid w:val="00845A3E"/>
    <w:rsid w:val="00876BA5"/>
    <w:rsid w:val="008B4A3E"/>
    <w:rsid w:val="009B3E45"/>
    <w:rsid w:val="00A04D76"/>
    <w:rsid w:val="00B2222A"/>
    <w:rsid w:val="00CA00BF"/>
    <w:rsid w:val="00CC17C1"/>
    <w:rsid w:val="00D111FC"/>
    <w:rsid w:val="00D317B4"/>
    <w:rsid w:val="00D72AEF"/>
    <w:rsid w:val="00DB5E11"/>
    <w:rsid w:val="00E14A77"/>
    <w:rsid w:val="00E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A04D76"/>
    <w:rPr>
      <w:rFonts w:asciiTheme="minorHAnsi" w:hAnsiTheme="minorHAnsi"/>
      <w:color w:val="549EB6" w:themeColor="accent5" w:themeShade="BF"/>
      <w:sz w:val="24"/>
      <w:szCs w:val="24"/>
    </w:rPr>
  </w:style>
  <w:style w:type="paragraph" w:styleId="Heading1">
    <w:name w:val="heading 1"/>
    <w:basedOn w:val="Normal"/>
    <w:next w:val="Normal"/>
    <w:qFormat/>
    <w:rsid w:val="00A04D76"/>
    <w:pPr>
      <w:outlineLvl w:val="0"/>
    </w:pPr>
    <w:rPr>
      <w:rFonts w:asciiTheme="majorHAnsi" w:hAnsiTheme="majorHAnsi"/>
      <w:sz w:val="64"/>
      <w:szCs w:val="56"/>
    </w:rPr>
  </w:style>
  <w:style w:type="paragraph" w:styleId="Heading2">
    <w:name w:val="heading 2"/>
    <w:basedOn w:val="Normal"/>
    <w:next w:val="Normal"/>
    <w:qFormat/>
    <w:rsid w:val="00EB511F"/>
    <w:pPr>
      <w:outlineLvl w:val="1"/>
    </w:pPr>
    <w:rPr>
      <w:bCs/>
      <w:sz w:val="44"/>
    </w:rPr>
  </w:style>
  <w:style w:type="paragraph" w:styleId="Heading3">
    <w:name w:val="heading 3"/>
    <w:basedOn w:val="Normal"/>
    <w:next w:val="Normal"/>
    <w:rsid w:val="00A04D76"/>
    <w:pPr>
      <w:spacing w:before="1720"/>
      <w:jc w:val="center"/>
      <w:outlineLvl w:val="2"/>
    </w:pPr>
    <w:rPr>
      <w:rFonts w:asciiTheme="majorHAnsi" w:hAnsiTheme="majorHAnsi"/>
      <w:b/>
      <w:color w:val="2482A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semiHidden/>
    <w:unhideWhenUsed/>
    <w:rsid w:val="00D72AEF"/>
    <w:pPr>
      <w:spacing w:before="1680"/>
      <w:ind w:left="3600"/>
    </w:pPr>
    <w:rPr>
      <w:rFonts w:ascii="Tahoma" w:hAnsi="Tahoma"/>
      <w:b/>
      <w:caps/>
      <w:color w:val="2482A8"/>
    </w:rPr>
  </w:style>
  <w:style w:type="paragraph" w:customStyle="1" w:styleId="MailingAddress">
    <w:name w:val="Mailing Address"/>
    <w:basedOn w:val="Name"/>
    <w:semiHidden/>
    <w:unhideWhenUsed/>
    <w:rsid w:val="00D72AEF"/>
    <w:pPr>
      <w:spacing w:before="0"/>
    </w:pPr>
    <w:rPr>
      <w:b w:val="0"/>
    </w:rPr>
  </w:style>
  <w:style w:type="paragraph" w:customStyle="1" w:styleId="ReturnAddress">
    <w:name w:val="Return Address"/>
    <w:basedOn w:val="Normal"/>
    <w:semiHidden/>
    <w:unhideWhenUsed/>
    <w:rsid w:val="00EB511F"/>
    <w:rPr>
      <w:rFonts w:ascii="Tahoma" w:hAnsi="Tahoma"/>
      <w:color w:val="2482A8"/>
      <w:sz w:val="18"/>
    </w:rPr>
  </w:style>
  <w:style w:type="paragraph" w:styleId="BodyText">
    <w:name w:val="Body Text"/>
    <w:basedOn w:val="Normal"/>
    <w:link w:val="BodyTextChar"/>
    <w:semiHidden/>
    <w:unhideWhenUsed/>
    <w:rsid w:val="00D72AEF"/>
    <w:pPr>
      <w:jc w:val="center"/>
    </w:pPr>
    <w:rPr>
      <w:rFonts w:ascii="Tahoma" w:hAnsi="Tahoma"/>
      <w:color w:val="2482A8"/>
    </w:rPr>
  </w:style>
  <w:style w:type="paragraph" w:styleId="BalloonText">
    <w:name w:val="Balloon Text"/>
    <w:basedOn w:val="Normal"/>
    <w:semiHidden/>
    <w:rsid w:val="00EB511F"/>
    <w:rPr>
      <w:rFonts w:ascii="Tahoma" w:hAnsi="Tahoma" w:cs="Tahoma"/>
      <w:sz w:val="16"/>
      <w:szCs w:val="16"/>
    </w:rPr>
  </w:style>
  <w:style w:type="paragraph" w:customStyle="1" w:styleId="Centered">
    <w:name w:val="Centered"/>
    <w:basedOn w:val="Normal"/>
    <w:qFormat/>
    <w:rsid w:val="00A04D76"/>
    <w:pPr>
      <w:spacing w:line="360" w:lineRule="auto"/>
      <w:jc w:val="center"/>
    </w:pPr>
  </w:style>
  <w:style w:type="character" w:customStyle="1" w:styleId="BodyTextChar">
    <w:name w:val="Body Text Char"/>
    <w:basedOn w:val="DefaultParagraphFont"/>
    <w:link w:val="BodyText"/>
    <w:semiHidden/>
    <w:rsid w:val="00A04D76"/>
    <w:rPr>
      <w:rFonts w:ascii="Tahoma" w:hAnsi="Tahoma"/>
      <w:color w:val="2482A8"/>
      <w:sz w:val="24"/>
      <w:szCs w:val="24"/>
    </w:rPr>
  </w:style>
  <w:style w:type="paragraph" w:customStyle="1" w:styleId="RecipientAddress">
    <w:name w:val="Recipient Address"/>
    <w:basedOn w:val="Normal"/>
    <w:qFormat/>
    <w:rsid w:val="008B4A3E"/>
    <w:pPr>
      <w:spacing w:before="1800"/>
      <w:ind w:left="43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A04D76"/>
    <w:rPr>
      <w:rFonts w:asciiTheme="minorHAnsi" w:hAnsiTheme="minorHAnsi"/>
      <w:color w:val="549EB6" w:themeColor="accent5" w:themeShade="BF"/>
      <w:sz w:val="24"/>
      <w:szCs w:val="24"/>
    </w:rPr>
  </w:style>
  <w:style w:type="paragraph" w:styleId="Heading1">
    <w:name w:val="heading 1"/>
    <w:basedOn w:val="Normal"/>
    <w:next w:val="Normal"/>
    <w:qFormat/>
    <w:rsid w:val="00A04D76"/>
    <w:pPr>
      <w:outlineLvl w:val="0"/>
    </w:pPr>
    <w:rPr>
      <w:rFonts w:asciiTheme="majorHAnsi" w:hAnsiTheme="majorHAnsi"/>
      <w:sz w:val="64"/>
      <w:szCs w:val="56"/>
    </w:rPr>
  </w:style>
  <w:style w:type="paragraph" w:styleId="Heading2">
    <w:name w:val="heading 2"/>
    <w:basedOn w:val="Normal"/>
    <w:next w:val="Normal"/>
    <w:qFormat/>
    <w:rsid w:val="00EB511F"/>
    <w:pPr>
      <w:outlineLvl w:val="1"/>
    </w:pPr>
    <w:rPr>
      <w:bCs/>
      <w:sz w:val="44"/>
    </w:rPr>
  </w:style>
  <w:style w:type="paragraph" w:styleId="Heading3">
    <w:name w:val="heading 3"/>
    <w:basedOn w:val="Normal"/>
    <w:next w:val="Normal"/>
    <w:rsid w:val="00A04D76"/>
    <w:pPr>
      <w:spacing w:before="1720"/>
      <w:jc w:val="center"/>
      <w:outlineLvl w:val="2"/>
    </w:pPr>
    <w:rPr>
      <w:rFonts w:asciiTheme="majorHAnsi" w:hAnsiTheme="majorHAnsi"/>
      <w:b/>
      <w:color w:val="2482A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semiHidden/>
    <w:unhideWhenUsed/>
    <w:rsid w:val="00D72AEF"/>
    <w:pPr>
      <w:spacing w:before="1680"/>
      <w:ind w:left="3600"/>
    </w:pPr>
    <w:rPr>
      <w:rFonts w:ascii="Tahoma" w:hAnsi="Tahoma"/>
      <w:b/>
      <w:caps/>
      <w:color w:val="2482A8"/>
    </w:rPr>
  </w:style>
  <w:style w:type="paragraph" w:customStyle="1" w:styleId="MailingAddress">
    <w:name w:val="Mailing Address"/>
    <w:basedOn w:val="Name"/>
    <w:semiHidden/>
    <w:unhideWhenUsed/>
    <w:rsid w:val="00D72AEF"/>
    <w:pPr>
      <w:spacing w:before="0"/>
    </w:pPr>
    <w:rPr>
      <w:b w:val="0"/>
    </w:rPr>
  </w:style>
  <w:style w:type="paragraph" w:customStyle="1" w:styleId="ReturnAddress">
    <w:name w:val="Return Address"/>
    <w:basedOn w:val="Normal"/>
    <w:semiHidden/>
    <w:unhideWhenUsed/>
    <w:rsid w:val="00EB511F"/>
    <w:rPr>
      <w:rFonts w:ascii="Tahoma" w:hAnsi="Tahoma"/>
      <w:color w:val="2482A8"/>
      <w:sz w:val="18"/>
    </w:rPr>
  </w:style>
  <w:style w:type="paragraph" w:styleId="BodyText">
    <w:name w:val="Body Text"/>
    <w:basedOn w:val="Normal"/>
    <w:link w:val="BodyTextChar"/>
    <w:semiHidden/>
    <w:unhideWhenUsed/>
    <w:rsid w:val="00D72AEF"/>
    <w:pPr>
      <w:jc w:val="center"/>
    </w:pPr>
    <w:rPr>
      <w:rFonts w:ascii="Tahoma" w:hAnsi="Tahoma"/>
      <w:color w:val="2482A8"/>
    </w:rPr>
  </w:style>
  <w:style w:type="paragraph" w:styleId="BalloonText">
    <w:name w:val="Balloon Text"/>
    <w:basedOn w:val="Normal"/>
    <w:semiHidden/>
    <w:rsid w:val="00EB511F"/>
    <w:rPr>
      <w:rFonts w:ascii="Tahoma" w:hAnsi="Tahoma" w:cs="Tahoma"/>
      <w:sz w:val="16"/>
      <w:szCs w:val="16"/>
    </w:rPr>
  </w:style>
  <w:style w:type="paragraph" w:customStyle="1" w:styleId="Centered">
    <w:name w:val="Centered"/>
    <w:basedOn w:val="Normal"/>
    <w:qFormat/>
    <w:rsid w:val="00A04D76"/>
    <w:pPr>
      <w:spacing w:line="360" w:lineRule="auto"/>
      <w:jc w:val="center"/>
    </w:pPr>
  </w:style>
  <w:style w:type="character" w:customStyle="1" w:styleId="BodyTextChar">
    <w:name w:val="Body Text Char"/>
    <w:basedOn w:val="DefaultParagraphFont"/>
    <w:link w:val="BodyText"/>
    <w:semiHidden/>
    <w:rsid w:val="00A04D76"/>
    <w:rPr>
      <w:rFonts w:ascii="Tahoma" w:hAnsi="Tahoma"/>
      <w:color w:val="2482A8"/>
      <w:sz w:val="24"/>
      <w:szCs w:val="24"/>
    </w:rPr>
  </w:style>
  <w:style w:type="paragraph" w:customStyle="1" w:styleId="RecipientAddress">
    <w:name w:val="Recipient Address"/>
    <w:basedOn w:val="Normal"/>
    <w:qFormat/>
    <w:rsid w:val="008B4A3E"/>
    <w:pPr>
      <w:spacing w:before="1800"/>
      <w:ind w:left="43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MS_InvM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482A8"/>
      </a:accent1>
      <a:accent2>
        <a:srgbClr val="F7E8AA"/>
      </a:accent2>
      <a:accent3>
        <a:srgbClr val="9BBB59"/>
      </a:accent3>
      <a:accent4>
        <a:srgbClr val="8064A2"/>
      </a:accent4>
      <a:accent5>
        <a:srgbClr val="93C2D1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F20666-B6F9-4022-AB81-AEAEF69DAD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MS_InvMa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Birthday party invitation (mailer; needs no envelope)</vt:lpstr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Birthday party invitation (mailer; needs no envelope)</dc:title>
  <dc:creator>MANILYN B.. RAMIREZ</dc:creator>
  <cp:lastModifiedBy>MANILYN B.. RAMIREZ</cp:lastModifiedBy>
  <cp:revision>1</cp:revision>
  <cp:lastPrinted>2012-01-26T02:52:00Z</cp:lastPrinted>
  <dcterms:created xsi:type="dcterms:W3CDTF">2016-06-16T07:20:00Z</dcterms:created>
  <dcterms:modified xsi:type="dcterms:W3CDTF">2016-06-16T07:20:00Z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TC010161741033</vt:lpwstr>
  </property>
</Properties>
</file>