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E4" w:rsidRDefault="00B8759E" w:rsidP="00DC665E"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4516120</wp:posOffset>
                </wp:positionV>
                <wp:extent cx="4343400" cy="252730"/>
                <wp:effectExtent l="0" t="1270" r="0" b="3175"/>
                <wp:wrapNone/>
                <wp:docPr id="2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52730"/>
                          <a:chOff x="4560" y="5494"/>
                          <a:chExt cx="6720" cy="719"/>
                        </a:xfrm>
                      </wpg:grpSpPr>
                      <wps:wsp>
                        <wps:cNvPr id="28" name="Freeform 56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57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30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59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60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61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63pt;margin-top:355.6pt;width:342pt;height:19.9pt;z-index:251703296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">
                <v:shape id="Freeform 56" o:spid="_x0000_s1027" style="position:absolute;left:7714;top:2647;width:412;height:6720;rotation:-90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4IesIA&#10;AADbAAAADwAAAGRycy9kb3ducmV2LnhtbERPz2vCMBS+D/Y/hDfYZWiqB9HOtNjhdCfBbo4dH81b&#10;W9a8hCba+t+bw8Djx/d7nY+mExfqfWtZwWyagCCurG65VvD1+T5ZgvABWWNnmRRcyUOePT6sMdV2&#10;4CNdylCLGMI+RQVNCC6V0lcNGfRT64gj92t7gyHCvpa6xyGGm07Ok2QhDbYcGxp09NZQ9VeejQK3&#10;2rmX4mezL9zx+3oyxaHaDmelnp/GzSuIQGO4i//dH1rBPI6NX+IP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gh6wgAAANsAAAAPAAAAAAAAAAAAAAAAAJgCAABkcnMvZG93&#10;bnJldi54bWxQSwUGAAAAAAQABAD1AAAAhwMAAAAA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57" o:spid="_x0000_s1028" style="position:absolute;left:7709;top:5494;width:422;height:404" coordorigin="7698,5433" coordsize="44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58" o:spid="_x0000_s1029" style="position:absolute;left:7717;top:5433;width:405;height:417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qa8MA&#10;AADbAAAADwAAAGRycy9kb3ducmV2LnhtbERPz2vCMBS+C/4P4Q28aTqFIZ1RnCDq8KBuwnZ7a97a&#10;YvNSk2irf705DHb8+H5PZq2pxJWcLy0reB4kIIgzq0vOFXx+LPtjED4ga6wsk4IbeZhNu50Jpto2&#10;vKfrIeQihrBPUUERQp1K6bOCDPqBrYkj92udwRChy6V22MRwU8lhkrxIgyXHhgJrWhSUnQ4Xo+Br&#10;9fZ9vjfzs2u2u5/R+/G4WeRLpXpP7fwVRKA2/Iv/3GutYBTXx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mqa8MAAADbAAAADwAAAAAAAAAAAAAAAACYAgAAZHJzL2Rv&#10;d25yZXYueG1sUEsFBgAAAAAEAAQA9QAAAIgDAAAAAA=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59" o:spid="_x0000_s1030" style="position:absolute;left:7822;top:5478;width:196;height:201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fk8UA&#10;AADbAAAADwAAAGRycy9kb3ducmV2LnhtbESPW2sCMRSE34X+h3AKfdPs1iKyGpdSKFtoqXgBfTxs&#10;zl50c7IkqW7/fVMQfBxm5htmmQ+mExdyvrWsIJ0kIIhLq1uuFex37+M5CB+QNXaWScEvechXD6Ml&#10;ZtpeeUOXbahFhLDPUEETQp9J6cuGDPqJ7YmjV1lnMETpaqkdXiPcdPI5SWbSYMtxocGe3hoqz9sf&#10;o+B0+C4+9TR11UvVFVqu/dex90o9PQ6vCxCBhnAP39of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B+TxQAAANsAAAAPAAAAAAAAAAAAAAAAAJgCAABkcnMv&#10;ZG93bnJldi54bWxQSwUGAAAAAAQABAD1AAAAigMAAAAA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<v:fill opacity="44461f"/>
  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  </v:shape>
                  <v:shape id="Freeform 60" o:spid="_x0000_s1031" style="position:absolute;left:7698;top:5716;width:222;height:142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eY8AA&#10;AADbAAAADwAAAGRycy9kb3ducmV2LnhtbESPQYvCMBSE74L/ITzBm6YqilSjqCAIe9Hu4vnRPNti&#10;81KS2NZ/bxYW9jjMzDfMdt+bWrTkfGVZwWyagCDOra64UPDzfZ6sQfiArLG2TAre5GG/Gw62mGrb&#10;8Y3aLBQiQtinqKAMoUml9HlJBv3UNsTRe1hnMETpCqkddhFuajlPkpU0WHFcKLGhU0n5M3sZBQfk&#10;/GSuy2utj/d1s+xcmy2+lBqP+sMGRKA+/If/2hetYDGH3y/xB8jd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DeY8AAAADbAAAADwAAAAAAAAAAAAAAAACYAgAAZHJzL2Rvd25y&#10;ZXYueG1sUEsFBgAAAAAEAAQA9QAAAIUDAAAAAA==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<v:fill opacity="44461f"/>
  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  </v:shape>
                  <v:shape id="Freeform 61" o:spid="_x0000_s1032" style="position:absolute;left:7920;top:5716;width:221;height:142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We8MA&#10;AADbAAAADwAAAGRycy9kb3ducmV2LnhtbESPQWvCQBSE7wX/w/IEb3WjQinRVTQgFKXQRsHrI/vM&#10;hmTfxuzWxH/vFgo9DjPzDbPaDLYRd+p85VjBbJqAIC6crrhUcD7tX99B+ICssXFMCh7kYbMevaww&#10;1a7nb7rnoRQRwj5FBSaENpXSF4Ys+qlriaN3dZ3FEGVXSt1hH+G2kfMkeZMWK44LBlvKDBV1/mMV&#10;3I6Py81tP/vsMMiasy9T52Gn1GQ8bJcgAg3hP/zX/tAKFgv4/RJ/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tWe8MAAADbAAAADwAAAAAAAAAAAAAAAACYAgAAZHJzL2Rv&#10;d25yZXYueG1sUEsFBgAAAAAEAAQA9QAAAIgDAAAAAA=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<v:fill opacity="44461f"/>
  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7659370</wp:posOffset>
                </wp:positionV>
                <wp:extent cx="4343400" cy="252730"/>
                <wp:effectExtent l="0" t="1270" r="0" b="3175"/>
                <wp:wrapNone/>
                <wp:docPr id="2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43400" cy="252730"/>
                          <a:chOff x="4560" y="5494"/>
                          <a:chExt cx="6720" cy="719"/>
                        </a:xfrm>
                      </wpg:grpSpPr>
                      <wps:wsp>
                        <wps:cNvPr id="21" name="Freeform 49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50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23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52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53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54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63pt;margin-top:603.1pt;width:342pt;height:19.9pt;flip:y;z-index:251702272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">
                <v:shape id="Freeform 49" o:spid="_x0000_s1027" style="position:absolute;left:7714;top:2647;width:412;height:6720;rotation:-90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h58UA&#10;AADbAAAADwAAAGRycy9kb3ducmV2LnhtbESPT2vCQBTE74LfYXkFL1I3eig1dQ2JqO1J0P6hx0f2&#10;NQnNvl2yq4nfvisUPA4z8xtmlQ2mFRfqfGNZwXyWgCAurW64UvDxvnt8BuEDssbWMim4kodsPR6t&#10;MNW25yNdTqESEcI+RQV1CC6V0pc1GfQz64ij92M7gyHKrpK6wz7CTSsXSfIkDTYcF2p0tKmp/D2d&#10;jQK33Ltp8Z2/Fu74df00xaHc9melJg9D/gIi0BDu4f/2m1awmMPt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KHnxQAAANsAAAAPAAAAAAAAAAAAAAAAAJgCAABkcnMv&#10;ZG93bnJldi54bWxQSwUGAAAAAAQABAD1AAAAigMAAAAA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50" o:spid="_x0000_s1028" style="position:absolute;left:7709;top:5494;width:422;height:404" coordorigin="7698,5433" coordsize="44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1" o:spid="_x0000_s1029" style="position:absolute;left:7717;top:5433;width:405;height:417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iwccA&#10;AADbAAAADwAAAGRycy9kb3ducmV2LnhtbESPT2sCMRTE7wW/Q3hCbzWrgpTVKFYQbemh/gO9PTev&#10;u4ublzVJ3W0/vSkUehxm5jfMZNaaStzI+dKygn4vAUGcWV1yrmC/Wz49g/ABWWNlmRR8k4fZtPMw&#10;wVTbhjd024ZcRAj7FBUUIdSplD4ryKDv2Zo4ep/WGQxRulxqh02Em0oOkmQkDZYcFwqsaVFQdtl+&#10;GQXH1cvp+tPMr655/zgP3w6H10W+VOqx287HIAK14T/8115rBYMh/H6JP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SosHHAAAA2wAAAA8AAAAAAAAAAAAAAAAAmAIAAGRy&#10;cy9kb3ducmV2LnhtbFBLBQYAAAAABAAEAPUAAACMAwAAAAA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52" o:spid="_x0000_s1030" style="position:absolute;left:7822;top:5478;width:196;height:201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q1sQA&#10;AADbAAAADwAAAGRycy9kb3ducmV2LnhtbESPW2sCMRSE3wX/QziCbzXrhVK2RhFBFBRLV6F9PGzO&#10;XurmZEmibv99IxR8HGbmG2a+7EwjbuR8bVnBeJSAIM6trrlUcD5tXt5A+ICssbFMCn7Jw3LR780x&#10;1fbOn3TLQikihH2KCqoQ2lRKn1dk0I9sSxy9wjqDIUpXSu3wHuGmkZMkeZUGa44LFba0rii/ZFej&#10;4OfruN3r6dgVs6LZavnhD9+tV2o46FbvIAJ14Rn+b++0gskMH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mKtbEAAAA2wAAAA8AAAAAAAAAAAAAAAAAmAIAAGRycy9k&#10;b3ducmV2LnhtbFBLBQYAAAAABAAEAPUAAACJAwAAAAA=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<v:fill opacity="44461f"/>
  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  </v:shape>
                  <v:shape id="Freeform 53" o:spid="_x0000_s1031" style="position:absolute;left:7698;top:5716;width:222;height:142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DQysIA&#10;AADbAAAADwAAAGRycy9kb3ducmV2LnhtbESPwWrDMBBE74X8g9hAb7VcFxfjRgmJIRDoJXVCzou1&#10;tU2tlZEU2/37qlDocZiZN8xmt5hBTOR8b1nBc5KCIG6s7rlVcL0cnwoQPiBrHCyTgm/ysNuuHjZY&#10;ajvzB011aEWEsC9RQRfCWErpm44M+sSOxNH7tM5giNK1UjucI9wMMkvTV2mw57jQ4UhVR81XfTcK&#10;9shNZc75edCHWzHms5vql3elHtfL/g1EoCX8h//aJ60gy+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NDKwgAAANsAAAAPAAAAAAAAAAAAAAAAAJgCAABkcnMvZG93&#10;bnJldi54bWxQSwUGAAAAAAQABAD1AAAAhwMAAAAA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<v:fill opacity="44461f"/>
  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  </v:shape>
                  <v:shape id="Freeform 54" o:spid="_x0000_s1032" style="position:absolute;left:7920;top:5716;width:221;height:142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jPsMA&#10;AADbAAAADwAAAGRycy9kb3ducmV2LnhtbESPQWvCQBSE74X+h+UVeqsbPYhEV9GAIJaCRqHXR/Y1&#10;G5J9G7Orif++Kwgeh5n5hlmsBtuIG3W+cqxgPEpAEBdOV1wqOJ+2XzMQPiBrbByTgjt5WC3f3xaY&#10;atfzkW55KEWEsE9RgQmhTaX0hSGLfuRa4uj9uc5iiLIrpe6wj3DbyEmSTKXFiuOCwZYyQ0WdX62C&#10;y/f99+LWP322H2TN2cHUedgo9fkxrOcgAg3hFX62d1rBZAq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VjPsMAAADbAAAADwAAAAAAAAAAAAAAAACYAgAAZHJzL2Rv&#10;d25yZXYueG1sUEsFBgAAAAAEAAQA9QAAAIgDAAAAAA=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<v:fill opacity="44461f"/>
  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334010</wp:posOffset>
                </wp:positionV>
                <wp:extent cx="4343400" cy="252730"/>
                <wp:effectExtent l="0" t="635" r="0" b="3810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52730"/>
                          <a:chOff x="4560" y="5494"/>
                          <a:chExt cx="6720" cy="719"/>
                        </a:xfrm>
                      </wpg:grpSpPr>
                      <wps:wsp>
                        <wps:cNvPr id="14" name="Freeform 16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7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63pt;margin-top:26.3pt;width:342pt;height:19.9pt;z-index:251701248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">
                <v:shape id="Freeform 16" o:spid="_x0000_s1027" style="position:absolute;left:7714;top:2647;width:412;height:6720;rotation:-90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/IwsMA&#10;AADbAAAADwAAAGRycy9kb3ducmV2LnhtbERPS2vCQBC+F/wPywi9lLqxlKLRVYz04UkwtsXjkB2T&#10;YHZ2ya4m/vuuUPA2H99z5sveNOJCra8tKxiPEhDEhdU1lwq+9x/PExA+IGtsLJOCK3lYLgYPc0y1&#10;7XhHlzyUIoawT1FBFYJLpfRFRQb9yDriyB1tazBE2JZSt9jFcNPIlyR5kwZrjg0VOlpXVJzys1Hg&#10;pp/uKTusvjK3+73+mGxbvHdnpR6H/WoGIlAf7uJ/90bH+a9w+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/IwsMAAADbAAAADwAAAAAAAAAAAAAAAACYAgAAZHJzL2Rv&#10;d25yZXYueG1sUEsFBgAAAAAEAAQA9QAAAIgDAAAAAA=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17" o:spid="_x0000_s1028" style="position:absolute;left:7709;top:5494;width:422;height:404" coordorigin="7698,5433" coordsize="44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8" o:spid="_x0000_s1029" style="position:absolute;left:7717;top:5433;width:405;height:417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L5MQA&#10;AADbAAAADwAAAGRycy9kb3ducmV2LnhtbERPTWsCMRC9C/6HMEJvmm0LIlujWEHaioeqFdrbuBl3&#10;l24ma5K6a3+9EQRv83ifM562phIncr60rOBxkIAgzqwuOVfwtV30RyB8QNZYWSYFZ/IwnXQ7Y0y1&#10;bXhNp03IRQxhn6KCIoQ6ldJnBRn0A1sTR+5gncEQoculdtjEcFPJpyQZSoMlx4YCa5oXlP1u/oyC&#10;77fXn+N/Mzu6ZvW5f17udh/zfKHUQ6+dvYAI1Ia7+OZ+13H+EK6/xAPk5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Jy+TEAAAA2wAAAA8AAAAAAAAAAAAAAAAAmAIAAGRycy9k&#10;b3ducmV2LnhtbFBLBQYAAAAABAAEAPUAAACJAwAAAAA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19" o:spid="_x0000_s1030" style="position:absolute;left:7822;top:5478;width:196;height:201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+HMIA&#10;AADbAAAADwAAAGRycy9kb3ducmV2LnhtbERP22oCMRB9F/yHMIJvmrUWLetmpRSKhZaKtlAfh83s&#10;RTeTJUl1+/eNIPg2h3OdbN2bVpzJ+caygtk0AUFcWN1wpeD763XyBMIHZI2tZVLwRx7W+XCQYart&#10;hXd03odKxBD2KSqoQ+hSKX1Rk0E/tR1x5ErrDIYIXSW1w0sMN618SJKFNNhwbKixo5eaitP+1yg4&#10;/nxu3vV85srHst1oufUfh84rNR71zysQgfpwF9/cbzrOX8L1l3i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H4cwgAAANsAAAAPAAAAAAAAAAAAAAAAAJgCAABkcnMvZG93&#10;bnJldi54bWxQSwUGAAAAAAQABAD1AAAAhwMAAAAA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<v:fill opacity="44461f"/>
  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  </v:shape>
                  <v:shape id="Freeform 20" o:spid="_x0000_s1031" style="position:absolute;left:7698;top:5716;width:222;height:142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216cIA&#10;AADbAAAADwAAAGRycy9kb3ducmV2LnhtbESPQWvCQBCF7wX/wzJCb3VTRZHUVVQoCF40iuchO01C&#10;s7Nhd5uk/945FHqb4b1575vNbnSt6inExrOB91kGirj0tuHKwP32+bYGFROyxdYzGfilCLvt5GWD&#10;ufUDX6kvUqUkhGOOBuqUulzrWNbkMM58Ryzalw8Ok6yh0jbgIOGu1fMsW2mHDUtDjR0dayq/ix9n&#10;YI9cHt1leWnt4bHulkPoi8XZmNfpuP8AlWhM/+a/65MVfIGVX2QA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bXpwgAAANsAAAAPAAAAAAAAAAAAAAAAAJgCAABkcnMvZG93&#10;bnJldi54bWxQSwUGAAAAAAQABAD1AAAAhwMAAAAA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<v:fill opacity="44461f"/>
  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  </v:shape>
                  <v:shape id="Freeform 21" o:spid="_x0000_s1032" style="position:absolute;left:7920;top:5716;width:221;height:142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98cIA&#10;AADbAAAADwAAAGRycy9kb3ducmV2LnhtbERPTWvCQBC9F/wPywi91Y09FE3dBBsQikWoUeh1yE6z&#10;IdnZmF1N/PfdQqG3ebzP2eST7cSNBt84VrBcJCCIK6cbrhWcT7unFQgfkDV2jknBnTzk2exhg6l2&#10;Ix/pVoZaxBD2KSowIfSplL4yZNEvXE8cuW83WAwRDrXUA44x3HbyOUlepMWGY4PBngpDVVterYLL&#10;x/3r4raHsdhPsuXi07RleFPqcT5tX0EEmsK/+M/9ruP8Nfz+Eg+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j3xwgAAANsAAAAPAAAAAAAAAAAAAAAAAJgCAABkcnMvZG93&#10;bnJldi54bWxQSwUGAAAAAAQABAD1AAAAhwMAAAAA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<v:fill opacity="44461f"/>
  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3477260</wp:posOffset>
                </wp:positionV>
                <wp:extent cx="4343400" cy="252730"/>
                <wp:effectExtent l="0" t="635" r="0" b="381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43400" cy="252730"/>
                          <a:chOff x="4560" y="5494"/>
                          <a:chExt cx="6720" cy="719"/>
                        </a:xfrm>
                      </wpg:grpSpPr>
                      <wps:wsp>
                        <wps:cNvPr id="7" name="Freeform 9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63pt;margin-top:273.8pt;width:342pt;height:19.9pt;flip:y;z-index:251699200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">
                <v:shape id="Freeform 9" o:spid="_x0000_s1027" style="position:absolute;left:7714;top:2647;width:412;height:6720;rotation:-90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oc8QA&#10;AADaAAAADwAAAGRycy9kb3ducmV2LnhtbESPQWvCQBSE74L/YXmCF6mb9lBrdBVTau1JUNvi8ZF9&#10;JsHs2yW7mvjv3YLQ4zAz3zDzZWdqcaXGV5YVPI8TEMS51RUXCr4P66c3ED4ga6wtk4IbeVgu+r05&#10;ptq2vKPrPhQiQtinqKAMwaVS+rwkg35sHXH0TrYxGKJsCqkbbCPc1PIlSV6lwYrjQomO3kvKz/uL&#10;UeCmn26UHVebzO1+bz8m2+Yf7UWp4aBbzUAE6sJ/+NH+0gom8Hcl3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qHPEAAAA2gAAAA8AAAAAAAAAAAAAAAAAmAIAAGRycy9k&#10;b3ducmV2LnhtbFBLBQYAAAAABAAEAPUAAACJAwAAAAA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10" o:spid="_x0000_s1028" style="position:absolute;left:7709;top:5494;width:422;height:404" coordorigin="7698,5433" coordsize="44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1" o:spid="_x0000_s1029" style="position:absolute;left:7717;top:5433;width:405;height:417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HTGMYA&#10;AADaAAAADwAAAGRycy9kb3ducmV2LnhtbESPQWsCMRSE7wX/Q3gFbzXbCtJujWIF0UoPra2gt+fm&#10;ubu4eVmT6K7++kYo9DjMzDfMcNyaSpzJ+dKygsdeAoI4s7rkXMHP9+zhGYQPyBory6TgQh7Go87d&#10;EFNtG/6i8yrkIkLYp6igCKFOpfRZQQZ9z9bE0dtbZzBE6XKpHTYRbir5lCQDabDkuFBgTdOCssPq&#10;ZBRs5m/b47WZHF3z8bnrL9fr92k+U6p7305eQQRqw3/4r73QCl7gdiXeAD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HTGMYAAADaAAAADwAAAAAAAAAAAAAAAACYAgAAZHJz&#10;L2Rvd25yZXYueG1sUEsFBgAAAAAEAAQA9QAAAIsDAAAAAA=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12" o:spid="_x0000_s1030" style="position:absolute;left:7822;top:5478;width:196;height:201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HmaMUA&#10;AADbAAAADwAAAGRycy9kb3ducmV2LnhtbESPS2sCQRCE7wH/w9CCtzhrEoKsjiJCMJCQ4AP02Oz0&#10;PnSnZ5kZdfPv04dAbt1UddXX82XvWnWjEBvPBibjDBRx4W3DlYHD/u1xCiomZIutZzLwQxGWi8HD&#10;HHPr77yl2y5VSkI45migTqnLtY5FTQ7j2HfEopU+OEyyhkrbgHcJd61+yrJX7bBhaaixo3VNxWV3&#10;dQbOx6/Nh32ehPKlbDdWf8fPUxeNGQ371QxUoj79m/+u363gC73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eZoxQAAANsAAAAPAAAAAAAAAAAAAAAAAJgCAABkcnMv&#10;ZG93bnJldi54bWxQSwUGAAAAAAQABAD1AAAAigMAAAAA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<v:fill opacity="44461f"/>
  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  </v:shape>
                  <v:shape id="Freeform 13" o:spid="_x0000_s1031" style="position:absolute;left:7698;top:5716;width:222;height:142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cdL4A&#10;AADbAAAADwAAAGRycy9kb3ducmV2LnhtbERPTYvCMBC9L/gfwgje1tQVRapRVBCEvWgVz0MztsVm&#10;UpJsW/+9WRC8zeN9zmrTm1q05HxlWcFknIAgzq2uuFBwvRy+FyB8QNZYWyYFT/KwWQ++Vphq2/GZ&#10;2iwUIoawT1FBGUKTSunzkgz6sW2II3e3zmCI0BVSO+xiuKnlT5LMpcGKY0OJDe1Lyh/Zn1GwRc73&#10;5jQ71Xp3WzSzzrXZ9Fep0bDfLkEE6sNH/HYfdZw/gf9f4gFy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XHHS+AAAA2wAAAA8AAAAAAAAAAAAAAAAAmAIAAGRycy9kb3ducmV2&#10;LnhtbFBLBQYAAAAABAAEAPUAAACDAwAAAAA=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<v:fill opacity="44461f"/>
  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  </v:shape>
                  <v:shape id="Freeform 14" o:spid="_x0000_s1032" style="position:absolute;left:7920;top:5716;width:221;height:142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vgMEA&#10;AADbAAAADwAAAGRycy9kb3ducmV2LnhtbERPTWvCQBC9C/0PyxS86aYeRNKsYgMFaRE0LfQ6ZKfZ&#10;kOxszK4m/ntXELzN431OthltKy7U+9qxgrd5AoK4dLrmSsHvz+dsBcIHZI2tY1JwJQ+b9cskw1S7&#10;gY90KUIlYgj7FBWYELpUSl8asujnriOO3L/rLYYI+0rqHocYblu5SJKltFhzbDDYUW6obIqzVXD6&#10;vv6d3HY/5F+jbDg/mKYIH0pNX8ftO4hAY3iKH+6djvMXcP8lHi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Cr4DBAAAA2wAAAA8AAAAAAAAAAAAAAAAAmAIAAGRycy9kb3du&#10;cmV2LnhtbFBLBQYAAAAABAAEAPUAAACGAwAAAAA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<v:fill opacity="44461f"/>
  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1517650</wp:posOffset>
                </wp:positionH>
                <wp:positionV relativeFrom="page">
                  <wp:posOffset>1454150</wp:posOffset>
                </wp:positionV>
                <wp:extent cx="4739640" cy="2841625"/>
                <wp:effectExtent l="3175" t="0" r="635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284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NameChar"/>
                              </w:rPr>
                              <w:id w:val="1363491091"/>
                              <w:placeholder>
                                <w:docPart w:val="C77F723A758443AA9DAFDDA90E3A0CCD"/>
                              </w:placeholder>
                              <w:showingPlcHdr/>
                            </w:sdtPr>
                            <w:sdtEndPr>
                              <w:rPr>
                                <w:rStyle w:val="NameChar"/>
                              </w:rPr>
                            </w:sdtEndPr>
                            <w:sdtContent>
                              <w:p w:rsidR="00DC665E" w:rsidRDefault="00DC665E" w:rsidP="00DC665E">
                                <w:pPr>
                                  <w:pStyle w:val="Name"/>
                                  <w:rPr>
                                    <w:rStyle w:val="NameChar"/>
                                  </w:rPr>
                                </w:pPr>
                                <w:r w:rsidRPr="00DC665E">
                                  <w:t>Bride &amp; Groom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1092"/>
                              <w:placeholder>
                                <w:docPart w:val="D88DBB8F47DB4BB5A69A9B6680B093E8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Pr="008511B1" w:rsidRDefault="0040634B" w:rsidP="008511B1">
                                <w:pPr>
                                  <w:pStyle w:val="Date"/>
                                </w:pPr>
                                <w:r>
                                  <w:t>Twenty-</w:t>
                                </w:r>
                                <w:r w:rsidR="00DC665E">
                                  <w:t>One June, 20XX</w:t>
                                </w:r>
                              </w:p>
                            </w:sdtContent>
                          </w:sdt>
                          <w:p w:rsidR="009451E4" w:rsidRDefault="008511B1" w:rsidP="008511B1">
                            <w:r>
                              <w:t>The bride and groom are registered at these stores:</w:t>
                            </w:r>
                          </w:p>
                          <w:sdt>
                            <w:sdtPr>
                              <w:id w:val="1363491093"/>
                              <w:placeholder>
                                <w:docPart w:val="D9804E94FD804BBABD235180B53525A4"/>
                              </w:placeholder>
                              <w:showingPlcHdr/>
                            </w:sdtPr>
                            <w:sdtEndPr/>
                            <w:sdtContent>
                              <w:p w:rsidR="00DC665E" w:rsidRPr="00DC665E" w:rsidRDefault="00DC665E" w:rsidP="00DC665E">
                                <w:pPr>
                                  <w:pStyle w:val="StoreList"/>
                                </w:pPr>
                                <w:r w:rsidRPr="00DC665E">
                                  <w:t>[Store Name], [City, ST]: [Web site address]</w:t>
                                </w:r>
                              </w:p>
                            </w:sdtContent>
                          </w:sdt>
                          <w:p w:rsidR="009451E4" w:rsidRPr="00DC665E" w:rsidRDefault="00B8759E" w:rsidP="00DC665E">
                            <w:pPr>
                              <w:pStyle w:val="StoreList"/>
                            </w:pPr>
                            <w:sdt>
                              <w:sdtPr>
                                <w:id w:val="1363491094"/>
                                <w:placeholder>
                                  <w:docPart w:val="21D5F7A0002E472B848AB157730EF5C7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DC665E" w:rsidRPr="00DC665E">
                                  <w:t>[Store Name], [City, ST]: [Web site address]</w:t>
                                </w:r>
                              </w:sdtContent>
                            </w:sdt>
                          </w:p>
                          <w:sdt>
                            <w:sdtPr>
                              <w:id w:val="1363491095"/>
                              <w:placeholder>
                                <w:docPart w:val="C09857BC6FFA4776A29D5CC3E150AEDB"/>
                              </w:placeholder>
                              <w:showingPlcHdr/>
                            </w:sdtPr>
                            <w:sdtEndPr/>
                            <w:sdtContent>
                              <w:bookmarkStart w:id="0" w:name="_GoBack" w:displacedByCustomXml="prev"/>
                              <w:p w:rsidR="009451E4" w:rsidRPr="00DC665E" w:rsidRDefault="00DC665E" w:rsidP="00DC665E">
                                <w:pPr>
                                  <w:pStyle w:val="StoreList"/>
                                </w:pPr>
                                <w:r w:rsidRPr="00DC665E">
                                  <w:t>[Store Name], [City, ST]: [Web site address]</w:t>
                                </w:r>
                              </w:p>
                              <w:bookmarkEnd w:id="0" w:displacedByCustomXml="next"/>
                            </w:sdtContent>
                          </w:sdt>
                          <w:p w:rsidR="009451E4" w:rsidRDefault="008511B1" w:rsidP="008511B1">
                            <w:r>
                              <w:t>Cash or checks are welcome.</w:t>
                            </w:r>
                            <w:r>
                              <w:br/>
                              <w:t>If you have any questions about gifts, please contact:</w:t>
                            </w:r>
                          </w:p>
                          <w:sdt>
                            <w:sdtPr>
                              <w:id w:val="1363491096"/>
                              <w:placeholder>
                                <w:docPart w:val="5A7737AADAE04013929C1042FECB6347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Default="00DC665E" w:rsidP="008511B1">
                                <w:r>
                                  <w:t>[Parent of the bride or groom]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1097"/>
                              <w:placeholder>
                                <w:docPart w:val="23B849D1C0114A51A3F2F5E21560EA54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Default="00DC665E" w:rsidP="008511B1">
                                <w:r>
                                  <w:t>(425)555-0150 or someone@example.com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9.5pt;margin-top:114.5pt;width:373.2pt;height:2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AxrgIAAKw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" filled="f" stroked="f">
                <v:textbox inset="0,0,0,0">
                  <w:txbxContent>
                    <w:sdt>
                      <w:sdtPr>
                        <w:rPr>
                          <w:rStyle w:val="NameChar"/>
                        </w:rPr>
                        <w:id w:val="1363491091"/>
                        <w:placeholder>
                          <w:docPart w:val="C77F723A758443AA9DAFDDA90E3A0CCD"/>
                        </w:placeholder>
                        <w:showingPlcHdr/>
                      </w:sdtPr>
                      <w:sdtEndPr>
                        <w:rPr>
                          <w:rStyle w:val="NameChar"/>
                        </w:rPr>
                      </w:sdtEndPr>
                      <w:sdtContent>
                        <w:p w:rsidR="00DC665E" w:rsidRDefault="00DC665E" w:rsidP="00DC665E">
                          <w:pPr>
                            <w:pStyle w:val="Name"/>
                            <w:rPr>
                              <w:rStyle w:val="NameChar"/>
                            </w:rPr>
                          </w:pPr>
                          <w:r w:rsidRPr="00DC665E">
                            <w:t>Bride &amp; Groom</w:t>
                          </w:r>
                        </w:p>
                      </w:sdtContent>
                    </w:sdt>
                    <w:sdt>
                      <w:sdtPr>
                        <w:id w:val="1363491092"/>
                        <w:placeholder>
                          <w:docPart w:val="D88DBB8F47DB4BB5A69A9B6680B093E8"/>
                        </w:placeholder>
                        <w:showingPlcHdr/>
                      </w:sdtPr>
                      <w:sdtEndPr/>
                      <w:sdtContent>
                        <w:p w:rsidR="009451E4" w:rsidRPr="008511B1" w:rsidRDefault="0040634B" w:rsidP="008511B1">
                          <w:pPr>
                            <w:pStyle w:val="Date"/>
                          </w:pPr>
                          <w:r>
                            <w:t>Twenty-</w:t>
                          </w:r>
                          <w:r w:rsidR="00DC665E">
                            <w:t>One June, 20XX</w:t>
                          </w:r>
                        </w:p>
                      </w:sdtContent>
                    </w:sdt>
                    <w:p w:rsidR="009451E4" w:rsidRDefault="008511B1" w:rsidP="008511B1">
                      <w:r>
                        <w:t>The bride and groom are registered at these stores:</w:t>
                      </w:r>
                    </w:p>
                    <w:sdt>
                      <w:sdtPr>
                        <w:id w:val="1363491093"/>
                        <w:placeholder>
                          <w:docPart w:val="D9804E94FD804BBABD235180B53525A4"/>
                        </w:placeholder>
                        <w:showingPlcHdr/>
                      </w:sdtPr>
                      <w:sdtEndPr/>
                      <w:sdtContent>
                        <w:p w:rsidR="00DC665E" w:rsidRPr="00DC665E" w:rsidRDefault="00DC665E" w:rsidP="00DC665E">
                          <w:pPr>
                            <w:pStyle w:val="StoreList"/>
                          </w:pPr>
                          <w:r w:rsidRPr="00DC665E">
                            <w:t>[Store Name], [City, ST]: [Web site address]</w:t>
                          </w:r>
                        </w:p>
                      </w:sdtContent>
                    </w:sdt>
                    <w:p w:rsidR="009451E4" w:rsidRPr="00DC665E" w:rsidRDefault="00B8759E" w:rsidP="00DC665E">
                      <w:pPr>
                        <w:pStyle w:val="StoreList"/>
                      </w:pPr>
                      <w:sdt>
                        <w:sdtPr>
                          <w:id w:val="1363491094"/>
                          <w:placeholder>
                            <w:docPart w:val="21D5F7A0002E472B848AB157730EF5C7"/>
                          </w:placeholder>
                          <w:showingPlcHdr/>
                        </w:sdtPr>
                        <w:sdtEndPr/>
                        <w:sdtContent>
                          <w:r w:rsidR="00DC665E" w:rsidRPr="00DC665E">
                            <w:t>[Store Name], [City, ST]: [Web site address]</w:t>
                          </w:r>
                        </w:sdtContent>
                      </w:sdt>
                    </w:p>
                    <w:sdt>
                      <w:sdtPr>
                        <w:id w:val="1363491095"/>
                        <w:placeholder>
                          <w:docPart w:val="C09857BC6FFA4776A29D5CC3E150AEDB"/>
                        </w:placeholder>
                        <w:showingPlcHdr/>
                      </w:sdtPr>
                      <w:sdtEndPr/>
                      <w:sdtContent>
                        <w:bookmarkStart w:id="1" w:name="_GoBack" w:displacedByCustomXml="prev"/>
                        <w:p w:rsidR="009451E4" w:rsidRPr="00DC665E" w:rsidRDefault="00DC665E" w:rsidP="00DC665E">
                          <w:pPr>
                            <w:pStyle w:val="StoreList"/>
                          </w:pPr>
                          <w:r w:rsidRPr="00DC665E">
                            <w:t>[Store Name], [City, ST]: [Web site address]</w:t>
                          </w:r>
                        </w:p>
                        <w:bookmarkEnd w:id="1" w:displacedByCustomXml="next"/>
                      </w:sdtContent>
                    </w:sdt>
                    <w:p w:rsidR="009451E4" w:rsidRDefault="008511B1" w:rsidP="008511B1">
                      <w:r>
                        <w:t>Cash or checks are welcome.</w:t>
                      </w:r>
                      <w:r>
                        <w:br/>
                        <w:t>If you have any questions about gifts, please contact:</w:t>
                      </w:r>
                    </w:p>
                    <w:sdt>
                      <w:sdtPr>
                        <w:id w:val="1363491096"/>
                        <w:placeholder>
                          <w:docPart w:val="5A7737AADAE04013929C1042FECB6347"/>
                        </w:placeholder>
                        <w:showingPlcHdr/>
                      </w:sdtPr>
                      <w:sdtEndPr/>
                      <w:sdtContent>
                        <w:p w:rsidR="009451E4" w:rsidRDefault="00DC665E" w:rsidP="008511B1">
                          <w:r>
                            <w:t>[Parent of the bride or groom]</w:t>
                          </w:r>
                        </w:p>
                      </w:sdtContent>
                    </w:sdt>
                    <w:sdt>
                      <w:sdtPr>
                        <w:id w:val="1363491097"/>
                        <w:placeholder>
                          <w:docPart w:val="23B849D1C0114A51A3F2F5E21560EA54"/>
                        </w:placeholder>
                        <w:showingPlcHdr/>
                      </w:sdtPr>
                      <w:sdtEndPr/>
                      <w:sdtContent>
                        <w:p w:rsidR="009451E4" w:rsidRDefault="00DC665E" w:rsidP="008511B1">
                          <w:r>
                            <w:t>(425)555-0150 or someone@example.com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4721860</wp:posOffset>
                </wp:positionV>
                <wp:extent cx="4739640" cy="2843530"/>
                <wp:effectExtent l="1905" t="0" r="1905" b="0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284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363491098"/>
                              <w:placeholder>
                                <w:docPart w:val="FA644A7BFFDC45618F8DF66163111E6D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Default="00DC665E" w:rsidP="008511B1">
                                <w:pPr>
                                  <w:pStyle w:val="Name"/>
                                </w:pPr>
                                <w:r>
                                  <w:t>Bride &amp; Groom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1099"/>
                              <w:placeholder>
                                <w:docPart w:val="D88DBB8F47DB4BB5A69A9B6680B093E8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Default="0040634B" w:rsidP="008511B1">
                                <w:pPr>
                                  <w:pStyle w:val="Date"/>
                                </w:pPr>
                                <w:r>
                                  <w:t>Twenty-One June, 20XX</w:t>
                                </w:r>
                              </w:p>
                            </w:sdtContent>
                          </w:sdt>
                          <w:p w:rsidR="009451E4" w:rsidRDefault="008511B1" w:rsidP="00DC665E">
                            <w:r>
                              <w:t>The bride and groom are registered at these stores:</w:t>
                            </w:r>
                          </w:p>
                          <w:sdt>
                            <w:sdtPr>
                              <w:id w:val="1363491100"/>
                              <w:placeholder>
                                <w:docPart w:val="32306A83FCBE4F87BD6F9B5D557FA40F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Pr="00DC665E" w:rsidRDefault="00D445C8" w:rsidP="00DC665E">
                                <w:pPr>
                                  <w:pStyle w:val="StoreList"/>
                                </w:pPr>
                                <w:r w:rsidRPr="00DC665E">
                                  <w:t>[Store Name], [City, ST]: [Web site address]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1101"/>
                              <w:placeholder>
                                <w:docPart w:val="21D5F7A0002E472B848AB157730EF5C7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Pr="00DC665E" w:rsidRDefault="0040634B" w:rsidP="00DC665E">
                                <w:pPr>
                                  <w:pStyle w:val="StoreList"/>
                                </w:pPr>
                                <w:r w:rsidRPr="00DC665E">
                                  <w:t>[Store Name], [City, ST]: [Web site address]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1102"/>
                              <w:placeholder>
                                <w:docPart w:val="C09857BC6FFA4776A29D5CC3E150AEDB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Pr="00DC665E" w:rsidRDefault="0040634B" w:rsidP="00DC665E">
                                <w:pPr>
                                  <w:pStyle w:val="StoreList"/>
                                </w:pPr>
                                <w:r w:rsidRPr="00DC665E">
                                  <w:t>[Store Name], [City, ST]: [Web site address]</w:t>
                                </w:r>
                              </w:p>
                            </w:sdtContent>
                          </w:sdt>
                          <w:p w:rsidR="009451E4" w:rsidRDefault="00DC665E" w:rsidP="00DC665E">
                            <w:r>
                              <w:t>Cash or checks are welcome.</w:t>
                            </w:r>
                            <w:r>
                              <w:br/>
                              <w:t>If you have any questions about gifts, please contact:</w:t>
                            </w:r>
                          </w:p>
                          <w:sdt>
                            <w:sdtPr>
                              <w:id w:val="1363491103"/>
                              <w:placeholder>
                                <w:docPart w:val="5A7737AADAE04013929C1042FECB6347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Default="0040634B" w:rsidP="00DC665E">
                                <w:r>
                                  <w:t>[Parent of the bride or groom]</w:t>
                                </w:r>
                              </w:p>
                            </w:sdtContent>
                          </w:sdt>
                          <w:sdt>
                            <w:sdtPr>
                              <w:id w:val="1363491104"/>
                              <w:placeholder>
                                <w:docPart w:val="23B849D1C0114A51A3F2F5E21560EA54"/>
                              </w:placeholder>
                              <w:showingPlcHdr/>
                            </w:sdtPr>
                            <w:sdtEndPr/>
                            <w:sdtContent>
                              <w:p w:rsidR="009451E4" w:rsidRDefault="0040634B" w:rsidP="00DC665E">
                                <w:r>
                                  <w:t>(425)555-0150 or someone@example.com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47.4pt;margin-top:371.8pt;width:373.2pt;height:223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" filled="f" stroked="f">
                <v:textbox inset="0,0,0,0">
                  <w:txbxContent>
                    <w:sdt>
                      <w:sdtPr>
                        <w:id w:val="1363491098"/>
                        <w:placeholder>
                          <w:docPart w:val="FA644A7BFFDC45618F8DF66163111E6D"/>
                        </w:placeholder>
                        <w:showingPlcHdr/>
                      </w:sdtPr>
                      <w:sdtEndPr/>
                      <w:sdtContent>
                        <w:p w:rsidR="009451E4" w:rsidRDefault="00DC665E" w:rsidP="008511B1">
                          <w:pPr>
                            <w:pStyle w:val="Name"/>
                          </w:pPr>
                          <w:r>
                            <w:t>Bride &amp; Groom</w:t>
                          </w:r>
                        </w:p>
                      </w:sdtContent>
                    </w:sdt>
                    <w:sdt>
                      <w:sdtPr>
                        <w:id w:val="1363491099"/>
                        <w:placeholder>
                          <w:docPart w:val="D88DBB8F47DB4BB5A69A9B6680B093E8"/>
                        </w:placeholder>
                        <w:showingPlcHdr/>
                      </w:sdtPr>
                      <w:sdtEndPr/>
                      <w:sdtContent>
                        <w:p w:rsidR="009451E4" w:rsidRDefault="0040634B" w:rsidP="008511B1">
                          <w:pPr>
                            <w:pStyle w:val="Date"/>
                          </w:pPr>
                          <w:r>
                            <w:t>Twenty-One June, 20XX</w:t>
                          </w:r>
                        </w:p>
                      </w:sdtContent>
                    </w:sdt>
                    <w:p w:rsidR="009451E4" w:rsidRDefault="008511B1" w:rsidP="00DC665E">
                      <w:r>
                        <w:t>The bride and groom are registered at these stores:</w:t>
                      </w:r>
                    </w:p>
                    <w:sdt>
                      <w:sdtPr>
                        <w:id w:val="1363491100"/>
                        <w:placeholder>
                          <w:docPart w:val="32306A83FCBE4F87BD6F9B5D557FA40F"/>
                        </w:placeholder>
                        <w:showingPlcHdr/>
                      </w:sdtPr>
                      <w:sdtEndPr/>
                      <w:sdtContent>
                        <w:p w:rsidR="009451E4" w:rsidRPr="00DC665E" w:rsidRDefault="00D445C8" w:rsidP="00DC665E">
                          <w:pPr>
                            <w:pStyle w:val="StoreList"/>
                          </w:pPr>
                          <w:r w:rsidRPr="00DC665E">
                            <w:t>[Store Name], [City, ST]: [Web site address]</w:t>
                          </w:r>
                        </w:p>
                      </w:sdtContent>
                    </w:sdt>
                    <w:sdt>
                      <w:sdtPr>
                        <w:id w:val="1363491101"/>
                        <w:placeholder>
                          <w:docPart w:val="21D5F7A0002E472B848AB157730EF5C7"/>
                        </w:placeholder>
                        <w:showingPlcHdr/>
                      </w:sdtPr>
                      <w:sdtEndPr/>
                      <w:sdtContent>
                        <w:p w:rsidR="009451E4" w:rsidRPr="00DC665E" w:rsidRDefault="0040634B" w:rsidP="00DC665E">
                          <w:pPr>
                            <w:pStyle w:val="StoreList"/>
                          </w:pPr>
                          <w:r w:rsidRPr="00DC665E">
                            <w:t>[Store Name], [City, ST]: [Web site address]</w:t>
                          </w:r>
                        </w:p>
                      </w:sdtContent>
                    </w:sdt>
                    <w:sdt>
                      <w:sdtPr>
                        <w:id w:val="1363491102"/>
                        <w:placeholder>
                          <w:docPart w:val="C09857BC6FFA4776A29D5CC3E150AEDB"/>
                        </w:placeholder>
                        <w:showingPlcHdr/>
                      </w:sdtPr>
                      <w:sdtEndPr/>
                      <w:sdtContent>
                        <w:p w:rsidR="009451E4" w:rsidRPr="00DC665E" w:rsidRDefault="0040634B" w:rsidP="00DC665E">
                          <w:pPr>
                            <w:pStyle w:val="StoreList"/>
                          </w:pPr>
                          <w:r w:rsidRPr="00DC665E">
                            <w:t>[Store Name], [City, ST]: [Web site address]</w:t>
                          </w:r>
                        </w:p>
                      </w:sdtContent>
                    </w:sdt>
                    <w:p w:rsidR="009451E4" w:rsidRDefault="00DC665E" w:rsidP="00DC665E">
                      <w:r>
                        <w:t>Cash or checks are welcome.</w:t>
                      </w:r>
                      <w:r>
                        <w:br/>
                        <w:t>If you have any questions about gifts, please contact:</w:t>
                      </w:r>
                    </w:p>
                    <w:sdt>
                      <w:sdtPr>
                        <w:id w:val="1363491103"/>
                        <w:placeholder>
                          <w:docPart w:val="5A7737AADAE04013929C1042FECB6347"/>
                        </w:placeholder>
                        <w:showingPlcHdr/>
                      </w:sdtPr>
                      <w:sdtEndPr/>
                      <w:sdtContent>
                        <w:p w:rsidR="009451E4" w:rsidRDefault="0040634B" w:rsidP="00DC665E">
                          <w:r>
                            <w:t>[Parent of the bride or groom]</w:t>
                          </w:r>
                        </w:p>
                      </w:sdtContent>
                    </w:sdt>
                    <w:sdt>
                      <w:sdtPr>
                        <w:id w:val="1363491104"/>
                        <w:placeholder>
                          <w:docPart w:val="23B849D1C0114A51A3F2F5E21560EA54"/>
                        </w:placeholder>
                        <w:showingPlcHdr/>
                      </w:sdtPr>
                      <w:sdtEndPr/>
                      <w:sdtContent>
                        <w:p w:rsidR="009451E4" w:rsidRDefault="0040634B" w:rsidP="00DC665E">
                          <w:r>
                            <w:t>(425)555-0150 or someone@example.com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-247650</wp:posOffset>
                </wp:positionV>
                <wp:extent cx="3107055" cy="20955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1E4" w:rsidRPr="008511B1" w:rsidRDefault="00D445C8" w:rsidP="008511B1">
                            <w:pPr>
                              <w:pStyle w:val="Instructions"/>
                            </w:pPr>
                            <w:r w:rsidRPr="008511B1">
                              <w:t xml:space="preserve">Cut along </w:t>
                            </w:r>
                            <w:r w:rsidR="008511B1">
                              <w:t>d</w:t>
                            </w:r>
                            <w:r w:rsidRPr="008511B1">
                              <w:t xml:space="preserve">otted </w:t>
                            </w:r>
                            <w:r w:rsidR="008511B1">
                              <w:t>l</w:t>
                            </w:r>
                            <w:r w:rsidRPr="008511B1">
                              <w:t>ine (US Size 5.5 x 4.25 inches)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36pt;margin-top:-19.5pt;width:244.6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" stroked="f">
                <v:textbox inset="0,0,0,0">
                  <w:txbxContent>
                    <w:p w:rsidR="009451E4" w:rsidRPr="008511B1" w:rsidRDefault="00D445C8" w:rsidP="008511B1">
                      <w:pPr>
                        <w:pStyle w:val="Instructions"/>
                      </w:pPr>
                      <w:r w:rsidRPr="008511B1">
                        <w:t xml:space="preserve">Cut along </w:t>
                      </w:r>
                      <w:r w:rsidR="008511B1">
                        <w:t>d</w:t>
                      </w:r>
                      <w:r w:rsidRPr="008511B1">
                        <w:t xml:space="preserve">otted </w:t>
                      </w:r>
                      <w:r w:rsidR="008511B1">
                        <w:t>l</w:t>
                      </w:r>
                      <w:r w:rsidRPr="008511B1">
                        <w:t>ine (US Size 5.5 x 4.25 inches)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4265930</wp:posOffset>
                </wp:positionV>
                <wp:extent cx="5029200" cy="3886200"/>
                <wp:effectExtent l="9525" t="8255" r="9525" b="10795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0;margin-top:335.9pt;width:396pt;height:30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" filled="f" strokecolor="#7f7f7f [1612]">
                <v:stroke dashstyle="dash"/>
                <w10:wrap anchorx="margin"/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029200" cy="3886200"/>
                <wp:effectExtent l="9525" t="5080" r="9525" b="139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6.4pt;width:396pt;height:30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" filled="f" strokecolor="#7f7f7f [1612]">
                <v:stroke dashstyle="dash"/>
                <w10:wrap anchorx="margin"/>
              </v:rect>
            </w:pict>
          </mc:Fallback>
        </mc:AlternateContent>
      </w:r>
    </w:p>
    <w:sectPr w:rsidR="009451E4" w:rsidSect="008511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0CBC"/>
    <w:multiLevelType w:val="hybridMultilevel"/>
    <w:tmpl w:val="C30AD8E0"/>
    <w:lvl w:ilvl="0" w:tplc="11B0E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9E"/>
    <w:rsid w:val="00070F8E"/>
    <w:rsid w:val="00205990"/>
    <w:rsid w:val="00270C0D"/>
    <w:rsid w:val="0040634B"/>
    <w:rsid w:val="00500331"/>
    <w:rsid w:val="00785EF2"/>
    <w:rsid w:val="008511B1"/>
    <w:rsid w:val="009451E4"/>
    <w:rsid w:val="00B8759E"/>
    <w:rsid w:val="00D445C8"/>
    <w:rsid w:val="00DC665E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80" w:after="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DC665E"/>
    <w:pPr>
      <w:spacing w:before="120" w:after="120"/>
    </w:pPr>
    <w:rPr>
      <w:color w:val="0D0D0D" w:themeColor="text1" w:themeTint="F2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45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4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451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E4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51E4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1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51E4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451E4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451E4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451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451E4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451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1E4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1E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451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E4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link w:val="NameChar"/>
    <w:qFormat/>
    <w:rsid w:val="0040634B"/>
    <w:pPr>
      <w:spacing w:before="40" w:after="160"/>
    </w:pPr>
    <w:rPr>
      <w:rFonts w:asciiTheme="majorHAnsi" w:hAnsiTheme="majorHAnsi"/>
      <w:b/>
      <w:spacing w:val="8"/>
      <w:sz w:val="48"/>
    </w:rPr>
  </w:style>
  <w:style w:type="character" w:customStyle="1" w:styleId="NameChar">
    <w:name w:val="Name Char"/>
    <w:basedOn w:val="DefaultParagraphFont"/>
    <w:link w:val="Name"/>
    <w:rsid w:val="0040634B"/>
    <w:rPr>
      <w:rFonts w:asciiTheme="majorHAnsi" w:hAnsiTheme="majorHAnsi"/>
      <w:b/>
      <w:color w:val="0D0D0D" w:themeColor="text1" w:themeTint="F2"/>
      <w:spacing w:val="8"/>
      <w:sz w:val="48"/>
      <w:szCs w:val="24"/>
    </w:rPr>
  </w:style>
  <w:style w:type="paragraph" w:customStyle="1" w:styleId="Instructions">
    <w:name w:val="Instructions"/>
    <w:basedOn w:val="Normal"/>
    <w:qFormat/>
    <w:rsid w:val="008511B1"/>
    <w:pPr>
      <w:jc w:val="left"/>
    </w:pPr>
    <w:rPr>
      <w:color w:val="808080" w:themeColor="background1" w:themeShade="80"/>
      <w:sz w:val="16"/>
      <w:szCs w:val="16"/>
    </w:rPr>
  </w:style>
  <w:style w:type="paragraph" w:customStyle="1" w:styleId="StoreList">
    <w:name w:val="Store List"/>
    <w:basedOn w:val="Normal"/>
    <w:qFormat/>
    <w:rsid w:val="00DC665E"/>
  </w:style>
  <w:style w:type="paragraph" w:styleId="Date">
    <w:name w:val="Date"/>
    <w:basedOn w:val="Normal"/>
    <w:next w:val="Normal"/>
    <w:link w:val="DateChar"/>
    <w:uiPriority w:val="99"/>
    <w:unhideWhenUsed/>
    <w:rsid w:val="008511B1"/>
    <w:pPr>
      <w:spacing w:before="40" w:after="160"/>
    </w:pPr>
    <w:rPr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8511B1"/>
    <w:rPr>
      <w:color w:val="0D0D0D" w:themeColor="text1" w:themeTint="F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80" w:after="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DC665E"/>
    <w:pPr>
      <w:spacing w:before="120" w:after="120"/>
    </w:pPr>
    <w:rPr>
      <w:color w:val="0D0D0D" w:themeColor="text1" w:themeTint="F2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45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4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451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E4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51E4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1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51E4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451E4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451E4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451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451E4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451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1E4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1E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451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E4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link w:val="NameChar"/>
    <w:qFormat/>
    <w:rsid w:val="0040634B"/>
    <w:pPr>
      <w:spacing w:before="40" w:after="160"/>
    </w:pPr>
    <w:rPr>
      <w:rFonts w:asciiTheme="majorHAnsi" w:hAnsiTheme="majorHAnsi"/>
      <w:b/>
      <w:spacing w:val="8"/>
      <w:sz w:val="48"/>
    </w:rPr>
  </w:style>
  <w:style w:type="character" w:customStyle="1" w:styleId="NameChar">
    <w:name w:val="Name Char"/>
    <w:basedOn w:val="DefaultParagraphFont"/>
    <w:link w:val="Name"/>
    <w:rsid w:val="0040634B"/>
    <w:rPr>
      <w:rFonts w:asciiTheme="majorHAnsi" w:hAnsiTheme="majorHAnsi"/>
      <w:b/>
      <w:color w:val="0D0D0D" w:themeColor="text1" w:themeTint="F2"/>
      <w:spacing w:val="8"/>
      <w:sz w:val="48"/>
      <w:szCs w:val="24"/>
    </w:rPr>
  </w:style>
  <w:style w:type="paragraph" w:customStyle="1" w:styleId="Instructions">
    <w:name w:val="Instructions"/>
    <w:basedOn w:val="Normal"/>
    <w:qFormat/>
    <w:rsid w:val="008511B1"/>
    <w:pPr>
      <w:jc w:val="left"/>
    </w:pPr>
    <w:rPr>
      <w:color w:val="808080" w:themeColor="background1" w:themeShade="80"/>
      <w:sz w:val="16"/>
      <w:szCs w:val="16"/>
    </w:rPr>
  </w:style>
  <w:style w:type="paragraph" w:customStyle="1" w:styleId="StoreList">
    <w:name w:val="Store List"/>
    <w:basedOn w:val="Normal"/>
    <w:qFormat/>
    <w:rsid w:val="00DC665E"/>
  </w:style>
  <w:style w:type="paragraph" w:styleId="Date">
    <w:name w:val="Date"/>
    <w:basedOn w:val="Normal"/>
    <w:next w:val="Normal"/>
    <w:link w:val="DateChar"/>
    <w:uiPriority w:val="99"/>
    <w:unhideWhenUsed/>
    <w:rsid w:val="008511B1"/>
    <w:pPr>
      <w:spacing w:before="40" w:after="160"/>
    </w:pPr>
    <w:rPr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8511B1"/>
    <w:rPr>
      <w:color w:val="0D0D0D" w:themeColor="text1" w:themeTint="F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HeartScroll_Registry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7F723A758443AA9DAFDDA90E3A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0BFE-3519-484C-9880-6D22BB0207EF}"/>
      </w:docPartPr>
      <w:docPartBody>
        <w:p w:rsidR="00000000" w:rsidRDefault="004D1D7E">
          <w:pPr>
            <w:pStyle w:val="C77F723A758443AA9DAFDDA90E3A0CCD"/>
          </w:pPr>
          <w:r w:rsidRPr="00DC665E">
            <w:t>Bride &amp; Groom</w:t>
          </w:r>
        </w:p>
      </w:docPartBody>
    </w:docPart>
    <w:docPart>
      <w:docPartPr>
        <w:name w:val="D88DBB8F47DB4BB5A69A9B6680B0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558F-43AE-47BC-9CAE-567E558A8680}"/>
      </w:docPartPr>
      <w:docPartBody>
        <w:p w:rsidR="00000000" w:rsidRDefault="004D1D7E">
          <w:pPr>
            <w:pStyle w:val="D88DBB8F47DB4BB5A69A9B6680B093E8"/>
          </w:pPr>
          <w:r>
            <w:t>Twenty-One June, 20XX</w:t>
          </w:r>
        </w:p>
      </w:docPartBody>
    </w:docPart>
    <w:docPart>
      <w:docPartPr>
        <w:name w:val="D9804E94FD804BBABD235180B5352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7C283-2D99-474C-8F1F-FC50596FB95D}"/>
      </w:docPartPr>
      <w:docPartBody>
        <w:p w:rsidR="00000000" w:rsidRDefault="004D1D7E">
          <w:pPr>
            <w:pStyle w:val="D9804E94FD804BBABD235180B53525A4"/>
          </w:pPr>
          <w:r w:rsidRPr="00DC665E">
            <w:t>[Store Name], [City, ST]: [Web site address]</w:t>
          </w:r>
        </w:p>
      </w:docPartBody>
    </w:docPart>
    <w:docPart>
      <w:docPartPr>
        <w:name w:val="21D5F7A0002E472B848AB157730EF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0F0E5-5AE4-4922-8A83-34EC9E066AB1}"/>
      </w:docPartPr>
      <w:docPartBody>
        <w:p w:rsidR="00000000" w:rsidRDefault="004D1D7E">
          <w:pPr>
            <w:pStyle w:val="21D5F7A0002E472B848AB157730EF5C7"/>
          </w:pPr>
          <w:r w:rsidRPr="00DC665E">
            <w:t>[Store Name], [City, ST]: [Web site address]</w:t>
          </w:r>
        </w:p>
      </w:docPartBody>
    </w:docPart>
    <w:docPart>
      <w:docPartPr>
        <w:name w:val="C09857BC6FFA4776A29D5CC3E150A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14C4-12F7-41CE-A551-8FD02324FD7C}"/>
      </w:docPartPr>
      <w:docPartBody>
        <w:p w:rsidR="00000000" w:rsidRDefault="004D1D7E">
          <w:pPr>
            <w:pStyle w:val="C09857BC6FFA4776A29D5CC3E150AEDB"/>
          </w:pPr>
          <w:r w:rsidRPr="00DC665E">
            <w:t>[Store Name], [City, ST]: [Web site address]</w:t>
          </w:r>
        </w:p>
      </w:docPartBody>
    </w:docPart>
    <w:docPart>
      <w:docPartPr>
        <w:name w:val="5A7737AADAE04013929C1042FECB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5171-25D6-4763-ACFD-746B2D5506E8}"/>
      </w:docPartPr>
      <w:docPartBody>
        <w:p w:rsidR="00000000" w:rsidRDefault="004D1D7E">
          <w:pPr>
            <w:pStyle w:val="5A7737AADAE04013929C1042FECB6347"/>
          </w:pPr>
          <w:r>
            <w:t>[Parent of the bride or groom]</w:t>
          </w:r>
        </w:p>
      </w:docPartBody>
    </w:docPart>
    <w:docPart>
      <w:docPartPr>
        <w:name w:val="23B849D1C0114A51A3F2F5E21560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3F067-84B8-47B2-AEFD-79543CF0B1BB}"/>
      </w:docPartPr>
      <w:docPartBody>
        <w:p w:rsidR="00000000" w:rsidRDefault="004D1D7E">
          <w:pPr>
            <w:pStyle w:val="23B849D1C0114A51A3F2F5E21560EA54"/>
          </w:pPr>
          <w:r>
            <w:t>(425)555-0150 or someone@example.com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7E"/>
    <w:rsid w:val="004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7F723A758443AA9DAFDDA90E3A0CCD">
    <w:name w:val="C77F723A758443AA9DAFDDA90E3A0CCD"/>
  </w:style>
  <w:style w:type="paragraph" w:customStyle="1" w:styleId="D88DBB8F47DB4BB5A69A9B6680B093E8">
    <w:name w:val="D88DBB8F47DB4BB5A69A9B6680B093E8"/>
  </w:style>
  <w:style w:type="paragraph" w:customStyle="1" w:styleId="D9804E94FD804BBABD235180B53525A4">
    <w:name w:val="D9804E94FD804BBABD235180B53525A4"/>
  </w:style>
  <w:style w:type="paragraph" w:customStyle="1" w:styleId="21D5F7A0002E472B848AB157730EF5C7">
    <w:name w:val="21D5F7A0002E472B848AB157730EF5C7"/>
  </w:style>
  <w:style w:type="paragraph" w:customStyle="1" w:styleId="C09857BC6FFA4776A29D5CC3E150AEDB">
    <w:name w:val="C09857BC6FFA4776A29D5CC3E150AEDB"/>
  </w:style>
  <w:style w:type="paragraph" w:customStyle="1" w:styleId="5A7737AADAE04013929C1042FECB6347">
    <w:name w:val="5A7737AADAE04013929C1042FECB6347"/>
  </w:style>
  <w:style w:type="paragraph" w:customStyle="1" w:styleId="23B849D1C0114A51A3F2F5E21560EA54">
    <w:name w:val="23B849D1C0114A51A3F2F5E21560EA54"/>
  </w:style>
  <w:style w:type="paragraph" w:customStyle="1" w:styleId="FA644A7BFFDC45618F8DF66163111E6D">
    <w:name w:val="FA644A7BFFDC45618F8DF66163111E6D"/>
  </w:style>
  <w:style w:type="paragraph" w:customStyle="1" w:styleId="32306A83FCBE4F87BD6F9B5D557FA40F">
    <w:name w:val="32306A83FCBE4F87BD6F9B5D557FA4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7F723A758443AA9DAFDDA90E3A0CCD">
    <w:name w:val="C77F723A758443AA9DAFDDA90E3A0CCD"/>
  </w:style>
  <w:style w:type="paragraph" w:customStyle="1" w:styleId="D88DBB8F47DB4BB5A69A9B6680B093E8">
    <w:name w:val="D88DBB8F47DB4BB5A69A9B6680B093E8"/>
  </w:style>
  <w:style w:type="paragraph" w:customStyle="1" w:styleId="D9804E94FD804BBABD235180B53525A4">
    <w:name w:val="D9804E94FD804BBABD235180B53525A4"/>
  </w:style>
  <w:style w:type="paragraph" w:customStyle="1" w:styleId="21D5F7A0002E472B848AB157730EF5C7">
    <w:name w:val="21D5F7A0002E472B848AB157730EF5C7"/>
  </w:style>
  <w:style w:type="paragraph" w:customStyle="1" w:styleId="C09857BC6FFA4776A29D5CC3E150AEDB">
    <w:name w:val="C09857BC6FFA4776A29D5CC3E150AEDB"/>
  </w:style>
  <w:style w:type="paragraph" w:customStyle="1" w:styleId="5A7737AADAE04013929C1042FECB6347">
    <w:name w:val="5A7737AADAE04013929C1042FECB6347"/>
  </w:style>
  <w:style w:type="paragraph" w:customStyle="1" w:styleId="23B849D1C0114A51A3F2F5E21560EA54">
    <w:name w:val="23B849D1C0114A51A3F2F5E21560EA54"/>
  </w:style>
  <w:style w:type="paragraph" w:customStyle="1" w:styleId="FA644A7BFFDC45618F8DF66163111E6D">
    <w:name w:val="FA644A7BFFDC45618F8DF66163111E6D"/>
  </w:style>
  <w:style w:type="paragraph" w:customStyle="1" w:styleId="32306A83FCBE4F87BD6F9B5D557FA40F">
    <w:name w:val="32306A83FCBE4F87BD6F9B5D557FA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Wedding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E58C9DE-5D66-4482-B0F9-58841DC941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HeartScroll_RegistryCard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Registry cards (Heart Scroll design)</dc:title>
  <dc:creator>MANILYN B.. RAMIREZ</dc:creator>
  <cp:lastModifiedBy>MANILYN B.. RAMIREZ</cp:lastModifiedBy>
  <cp:revision>1</cp:revision>
  <dcterms:created xsi:type="dcterms:W3CDTF">2016-06-16T06:05:00Z</dcterms:created>
  <dcterms:modified xsi:type="dcterms:W3CDTF">2016-06-16T06:06:00Z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TC103677759990</vt:lpwstr>
  </property>
</Properties>
</file>