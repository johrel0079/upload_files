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D0A42" w:rsidTr="004022EE">
        <w:trPr>
          <w:cantSplit/>
          <w:trHeight w:hRule="exact" w:val="2880"/>
        </w:trPr>
        <w:tc>
          <w:tcPr>
            <w:tcW w:w="5040" w:type="dxa"/>
          </w:tcPr>
          <w:p w:rsidR="00AD0A42" w:rsidRDefault="003419D1" w:rsidP="00FF1AB3">
            <w:bookmarkStart w:id="0" w:name="_GoBack"/>
            <w:bookmarkEnd w:id="0"/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1661DF7" wp14:editId="6598636C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791845</wp:posOffset>
                      </wp:positionV>
                      <wp:extent cx="956310" cy="22987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310" cy="229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2CE5" w:rsidRPr="003419D1" w:rsidRDefault="00CB2CE5">
                                  <w:pPr>
                                    <w:rPr>
                                      <w:rFonts w:ascii="Script MT Bold" w:hAnsi="Script MT Bold"/>
                                      <w:color w:val="984806" w:themeColor="accent6" w:themeShade="80"/>
                                      <w:sz w:val="20"/>
                                    </w:rPr>
                                  </w:pPr>
                                  <w:r w:rsidRPr="003419D1">
                                    <w:rPr>
                                      <w:rFonts w:ascii="Script MT Bold" w:hAnsi="Script MT Bold"/>
                                      <w:color w:val="984806" w:themeColor="accent6" w:themeShade="80"/>
                                      <w:sz w:val="20"/>
                                    </w:rPr>
                                    <w:t>09.03.16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45pt;margin-top:62.35pt;width:75.3pt;height:18.1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" filled="f" stroked="f" strokeweight=".5pt">
                      <v:textbox>
                        <w:txbxContent>
                          <w:p w:rsidR="00CB2CE5" w:rsidRPr="003419D1" w:rsidRDefault="00CB2CE5">
                            <w:pPr>
                              <w:rPr>
                                <w:rFonts w:ascii="Script MT Bold" w:hAnsi="Script MT Bold"/>
                                <w:color w:val="984806" w:themeColor="accent6" w:themeShade="80"/>
                                <w:sz w:val="20"/>
                              </w:rPr>
                            </w:pPr>
                            <w:r w:rsidRPr="003419D1">
                              <w:rPr>
                                <w:rFonts w:ascii="Script MT Bold" w:hAnsi="Script MT Bold"/>
                                <w:color w:val="984806" w:themeColor="accent6" w:themeShade="80"/>
                                <w:sz w:val="20"/>
                              </w:rPr>
                              <w:t>09.03.16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0" allowOverlap="1" wp14:anchorId="2BCCD149" wp14:editId="6B859EDB">
                      <wp:simplePos x="0" y="0"/>
                      <wp:positionH relativeFrom="page">
                        <wp:posOffset>996950</wp:posOffset>
                      </wp:positionH>
                      <wp:positionV relativeFrom="page">
                        <wp:posOffset>876300</wp:posOffset>
                      </wp:positionV>
                      <wp:extent cx="1545590" cy="533400"/>
                      <wp:effectExtent l="0" t="0" r="0" b="0"/>
                      <wp:wrapNone/>
                      <wp:docPr id="20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559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042" w:rsidRPr="003419D1" w:rsidRDefault="00ED16B4" w:rsidP="00143042">
                                  <w:pPr>
                                    <w:pStyle w:val="Heading1"/>
                                    <w:rPr>
                                      <w:rFonts w:ascii="Pristina" w:hAnsi="Pristina"/>
                                      <w:b/>
                                      <w:color w:val="E36C0A" w:themeColor="accent6" w:themeShade="BF"/>
                                      <w:sz w:val="48"/>
                                      <w:szCs w:val="48"/>
                                    </w:rPr>
                                  </w:pPr>
                                  <w:r w:rsidRPr="003419D1">
                                    <w:rPr>
                                      <w:rFonts w:ascii="Pristina" w:hAnsi="Pristina"/>
                                      <w:b/>
                                      <w:color w:val="E36C0A" w:themeColor="accent6" w:themeShade="BF"/>
                                      <w:sz w:val="48"/>
                                      <w:szCs w:val="48"/>
                                    </w:rPr>
                                    <w:t>Thank you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1" o:spid="_x0000_s1027" type="#_x0000_t202" style="position:absolute;left:0;text-align:left;margin-left:78.5pt;margin-top:69pt;width:121.7pt;height:42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" o:allowincell="f" filled="f" stroked="f">
                      <v:textbox inset="3.6pt,,3.6pt">
                        <w:txbxContent>
                          <w:p w:rsidR="00143042" w:rsidRPr="003419D1" w:rsidRDefault="00ED16B4" w:rsidP="00143042">
                            <w:pPr>
                              <w:pStyle w:val="Heading1"/>
                              <w:rPr>
                                <w:rFonts w:ascii="Pristina" w:hAnsi="Pristina"/>
                                <w:b/>
                                <w:color w:val="E36C0A" w:themeColor="accent6" w:themeShade="BF"/>
                                <w:sz w:val="48"/>
                                <w:szCs w:val="48"/>
                              </w:rPr>
                            </w:pPr>
                            <w:r w:rsidRPr="003419D1">
                              <w:rPr>
                                <w:rFonts w:ascii="Pristina" w:hAnsi="Pristina"/>
                                <w:b/>
                                <w:color w:val="E36C0A" w:themeColor="accent6" w:themeShade="BF"/>
                                <w:sz w:val="48"/>
                                <w:szCs w:val="48"/>
                              </w:rPr>
                              <w:t>Thank you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1" behindDoc="0" locked="0" layoutInCell="1" allowOverlap="1" wp14:anchorId="002C2063" wp14:editId="37E32DF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99695</wp:posOffset>
                      </wp:positionV>
                      <wp:extent cx="2057400" cy="9017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901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1CC2" w:rsidRPr="003419D1" w:rsidRDefault="00CA4419" w:rsidP="00CA4419">
                                  <w:pPr>
                                    <w:jc w:val="both"/>
                                    <w:rPr>
                                      <w:rFonts w:ascii="Vivaldi" w:hAnsi="Vivaldi"/>
                                      <w:b/>
                                      <w:color w:val="D9D9D9" w:themeColor="background1" w:themeShade="D9"/>
                                      <w:sz w:val="80"/>
                                      <w:szCs w:val="80"/>
                                    </w:rPr>
                                  </w:pPr>
                                  <w:r w:rsidRPr="003419D1">
                                    <w:rPr>
                                      <w:rFonts w:ascii="Vivaldi" w:hAnsi="Vivaldi"/>
                                      <w:b/>
                                      <w:color w:val="D9D9D9" w:themeColor="background1" w:themeShade="D9"/>
                                      <w:sz w:val="80"/>
                                      <w:szCs w:val="80"/>
                                    </w:rPr>
                                    <w:t>A&amp;</w:t>
                                  </w:r>
                                  <w:r w:rsidR="00AD1CC2" w:rsidRPr="003419D1">
                                    <w:rPr>
                                      <w:rFonts w:ascii="Vivaldi" w:hAnsi="Vivaldi"/>
                                      <w:b/>
                                      <w:color w:val="D9D9D9" w:themeColor="background1" w:themeShade="D9"/>
                                      <w:sz w:val="80"/>
                                      <w:szCs w:val="8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left:0;text-align:left;margin-left:14pt;margin-top:7.85pt;width:162pt;height:71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" filled="f" stroked="f" strokeweight=".5pt">
                      <v:textbox>
                        <w:txbxContent>
                          <w:p w:rsidR="00AD1CC2" w:rsidRPr="003419D1" w:rsidRDefault="00CA4419" w:rsidP="00CA4419">
                            <w:pPr>
                              <w:jc w:val="both"/>
                              <w:rPr>
                                <w:rFonts w:ascii="Vivaldi" w:hAnsi="Vivaldi"/>
                                <w:b/>
                                <w:color w:val="D9D9D9" w:themeColor="background1" w:themeShade="D9"/>
                                <w:sz w:val="80"/>
                                <w:szCs w:val="80"/>
                              </w:rPr>
                            </w:pPr>
                            <w:r w:rsidRPr="003419D1">
                              <w:rPr>
                                <w:rFonts w:ascii="Vivaldi" w:hAnsi="Vivaldi"/>
                                <w:b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>A&amp;</w:t>
                            </w:r>
                            <w:r w:rsidR="00AD1CC2" w:rsidRPr="003419D1">
                              <w:rPr>
                                <w:rFonts w:ascii="Vivaldi" w:hAnsi="Vivaldi"/>
                                <w:b/>
                                <w:color w:val="D9D9D9" w:themeColor="background1" w:themeShade="D9"/>
                                <w:sz w:val="80"/>
                                <w:szCs w:val="8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w:drawing>
                <wp:anchor distT="0" distB="0" distL="114300" distR="114300" simplePos="0" relativeHeight="251659776" behindDoc="1" locked="0" layoutInCell="0" allowOverlap="1" wp14:anchorId="1CA60E82" wp14:editId="29874BD2">
                  <wp:simplePos x="0" y="0"/>
                  <wp:positionH relativeFrom="page">
                    <wp:posOffset>744220</wp:posOffset>
                  </wp:positionH>
                  <wp:positionV relativeFrom="page">
                    <wp:posOffset>531495</wp:posOffset>
                  </wp:positionV>
                  <wp:extent cx="2057400" cy="1106424"/>
                  <wp:effectExtent l="0" t="0" r="0" b="0"/>
                  <wp:wrapNone/>
                  <wp:docPr id="1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6F2D">
              <w:rPr>
                <w:noProof/>
                <w:lang w:eastAsia="ja-JP"/>
              </w:rPr>
              <w:drawing>
                <wp:anchor distT="0" distB="0" distL="114300" distR="114300" simplePos="0" relativeHeight="251661824" behindDoc="0" locked="0" layoutInCell="0" allowOverlap="1" wp14:anchorId="467492C7" wp14:editId="012FADD2">
                  <wp:simplePos x="0" y="0"/>
                  <wp:positionH relativeFrom="page">
                    <wp:posOffset>3991610</wp:posOffset>
                  </wp:positionH>
                  <wp:positionV relativeFrom="page">
                    <wp:posOffset>568960</wp:posOffset>
                  </wp:positionV>
                  <wp:extent cx="2963545" cy="1595755"/>
                  <wp:effectExtent l="19050" t="0" r="8255" b="0"/>
                  <wp:wrapNone/>
                  <wp:docPr id="2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0" allowOverlap="1" wp14:anchorId="1D2BF662" wp14:editId="3A97BDB5">
                      <wp:simplePos x="0" y="0"/>
                      <wp:positionH relativeFrom="page">
                        <wp:posOffset>1259840</wp:posOffset>
                      </wp:positionH>
                      <wp:positionV relativeFrom="page">
                        <wp:posOffset>8260080</wp:posOffset>
                      </wp:positionV>
                      <wp:extent cx="2042160" cy="868045"/>
                      <wp:effectExtent l="2540" t="1905" r="3175" b="0"/>
                      <wp:wrapNone/>
                      <wp:docPr id="19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Julie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3" o:spid="_x0000_s1027" type="#_x0000_t202" style="position:absolute;left:0;text-align:left;margin-left:99.2pt;margin-top:650.4pt;width:160.8pt;height:68.35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Julie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0" allowOverlap="1" wp14:anchorId="6A559F42" wp14:editId="71CB88AE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8260080</wp:posOffset>
                      </wp:positionV>
                      <wp:extent cx="2042160" cy="868045"/>
                      <wp:effectExtent l="1905" t="1905" r="3810" b="0"/>
                      <wp:wrapNone/>
                      <wp:docPr id="18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Nick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4" o:spid="_x0000_s1028" type="#_x0000_t202" style="position:absolute;left:0;text-align:left;margin-left:350.4pt;margin-top:650.4pt;width:160.8pt;height:68.35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Nick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0" allowOverlap="1" wp14:anchorId="28477605" wp14:editId="58876C91">
                      <wp:simplePos x="0" y="0"/>
                      <wp:positionH relativeFrom="page">
                        <wp:posOffset>1259840</wp:posOffset>
                      </wp:positionH>
                      <wp:positionV relativeFrom="page">
                        <wp:posOffset>6441440</wp:posOffset>
                      </wp:positionV>
                      <wp:extent cx="2042160" cy="868045"/>
                      <wp:effectExtent l="2540" t="2540" r="3175" b="0"/>
                      <wp:wrapNone/>
                      <wp:docPr id="17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Tristan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1" o:spid="_x0000_s1029" type="#_x0000_t202" style="position:absolute;left:0;text-align:left;margin-left:99.2pt;margin-top:507.2pt;width:160.8pt;height:68.35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Tristan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0" allowOverlap="1" wp14:anchorId="5E5CCCD7" wp14:editId="292B4FF7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4602480</wp:posOffset>
                      </wp:positionV>
                      <wp:extent cx="2042160" cy="868045"/>
                      <wp:effectExtent l="1905" t="1905" r="3810" b="0"/>
                      <wp:wrapNone/>
                      <wp:docPr id="16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Natalie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0" o:spid="_x0000_s1030" type="#_x0000_t202" style="position:absolute;left:0;text-align:left;margin-left:350.4pt;margin-top:362.4pt;width:160.8pt;height:68.35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Natalie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0" allowOverlap="1" wp14:anchorId="7DA773DE" wp14:editId="1C15143F">
                      <wp:simplePos x="0" y="0"/>
                      <wp:positionH relativeFrom="page">
                        <wp:posOffset>1259840</wp:posOffset>
                      </wp:positionH>
                      <wp:positionV relativeFrom="page">
                        <wp:posOffset>4602480</wp:posOffset>
                      </wp:positionV>
                      <wp:extent cx="2042160" cy="868045"/>
                      <wp:effectExtent l="2540" t="1905" r="3175" b="0"/>
                      <wp:wrapNone/>
                      <wp:docPr id="15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Zachary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9" o:spid="_x0000_s1031" type="#_x0000_t202" style="position:absolute;left:0;text-align:left;margin-left:99.2pt;margin-top:362.4pt;width:160.8pt;height:68.3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Zachary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0" allowOverlap="1" wp14:anchorId="6FB66D74" wp14:editId="449200AA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6441440</wp:posOffset>
                      </wp:positionV>
                      <wp:extent cx="2042160" cy="868045"/>
                      <wp:effectExtent l="1905" t="2540" r="3810" b="0"/>
                      <wp:wrapNone/>
                      <wp:docPr id="14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049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Allison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2" o:spid="_x0000_s1032" type="#_x0000_t202" style="position:absolute;left:0;text-align:left;margin-left:350.4pt;margin-top:507.2pt;width:160.8pt;height:68.35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" o:allowincell="f" filled="f" stroked="f">
                      <v:textbox inset="3.6pt,,3.6pt">
                        <w:txbxContent>
                          <w:p w:rsidR="00617049" w:rsidRPr="00143042" w:rsidRDefault="00617049" w:rsidP="00143042">
                            <w:pPr>
                              <w:pStyle w:val="Heading1"/>
                            </w:pPr>
                            <w:r>
                              <w:t>Allison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0" allowOverlap="1" wp14:anchorId="30304776" wp14:editId="47323B34">
                      <wp:simplePos x="0" y="0"/>
                      <wp:positionH relativeFrom="page">
                        <wp:posOffset>1259840</wp:posOffset>
                      </wp:positionH>
                      <wp:positionV relativeFrom="page">
                        <wp:posOffset>2773680</wp:posOffset>
                      </wp:positionV>
                      <wp:extent cx="2042160" cy="868045"/>
                      <wp:effectExtent l="2540" t="1905" r="3175" b="0"/>
                      <wp:wrapNone/>
                      <wp:docPr id="13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042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Isabelle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7" o:spid="_x0000_s1033" type="#_x0000_t202" style="position:absolute;left:0;text-align:left;margin-left:99.2pt;margin-top:218.4pt;width:160.8pt;height:68.3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" o:allowincell="f" filled="f" stroked="f">
                      <v:textbox inset="3.6pt,,3.6pt">
                        <w:txbxContent>
                          <w:p w:rsidR="00143042" w:rsidRPr="00143042" w:rsidRDefault="00617049" w:rsidP="00143042">
                            <w:pPr>
                              <w:pStyle w:val="Heading1"/>
                            </w:pPr>
                            <w:r>
                              <w:t>Isabelle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0" allowOverlap="1" wp14:anchorId="6D1622B6" wp14:editId="053EA4BF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2773680</wp:posOffset>
                      </wp:positionV>
                      <wp:extent cx="2042160" cy="868045"/>
                      <wp:effectExtent l="1905" t="1905" r="3810" b="0"/>
                      <wp:wrapNone/>
                      <wp:docPr id="4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042" w:rsidRPr="00143042" w:rsidRDefault="00617049" w:rsidP="00143042">
                                  <w:pPr>
                                    <w:pStyle w:val="Heading1"/>
                                  </w:pPr>
                                  <w:r>
                                    <w:t>Ethan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8" o:spid="_x0000_s1034" type="#_x0000_t202" style="position:absolute;left:0;text-align:left;margin-left:350.4pt;margin-top:218.4pt;width:160.8pt;height:68.35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" o:allowincell="f" filled="f" stroked="f">
                      <v:textbox inset="3.6pt,,3.6pt">
                        <w:txbxContent>
                          <w:p w:rsidR="00143042" w:rsidRPr="00143042" w:rsidRDefault="00617049" w:rsidP="00143042">
                            <w:pPr>
                              <w:pStyle w:val="Heading1"/>
                            </w:pPr>
                            <w:r>
                              <w:t>Ethan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B6DE2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0" allowOverlap="1" wp14:anchorId="4F42D3D4" wp14:editId="51C55ECE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934720</wp:posOffset>
                      </wp:positionV>
                      <wp:extent cx="2042160" cy="868045"/>
                      <wp:effectExtent l="1905" t="1270" r="3810" b="0"/>
                      <wp:wrapNone/>
                      <wp:docPr id="3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2160" cy="868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042" w:rsidRPr="00143042" w:rsidRDefault="00143042" w:rsidP="00143042">
                                  <w:pPr>
                                    <w:pStyle w:val="Heading1"/>
                                  </w:pPr>
                                  <w:r>
                                    <w:t>William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" o:spid="_x0000_s1035" type="#_x0000_t202" style="position:absolute;left:0;text-align:left;margin-left:350.4pt;margin-top:73.6pt;width:160.8pt;height:68.3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" o:allowincell="f" filled="f" stroked="f">
                      <v:textbox inset="3.6pt,,3.6pt">
                        <w:txbxContent>
                          <w:p w:rsidR="00143042" w:rsidRPr="00143042" w:rsidRDefault="00143042" w:rsidP="00143042">
                            <w:pPr>
                              <w:pStyle w:val="Heading1"/>
                            </w:pPr>
                            <w:r>
                              <w:t>William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:rsidR="00AD0A42" w:rsidRDefault="00AD0A42" w:rsidP="00FD74FA"/>
        </w:tc>
      </w:tr>
      <w:tr w:rsidR="00AD0A42" w:rsidTr="00FF1AB3">
        <w:trPr>
          <w:cantSplit/>
          <w:trHeight w:hRule="exact" w:val="2880"/>
        </w:trPr>
        <w:tc>
          <w:tcPr>
            <w:tcW w:w="5040" w:type="dxa"/>
          </w:tcPr>
          <w:p w:rsidR="00AD0A42" w:rsidRDefault="009B6F2D" w:rsidP="00FF1AB3">
            <w:r>
              <w:rPr>
                <w:noProof/>
                <w:lang w:eastAsia="ja-JP"/>
              </w:rPr>
              <w:drawing>
                <wp:anchor distT="0" distB="0" distL="114300" distR="114300" simplePos="0" relativeHeight="251961344" behindDoc="0" locked="0" layoutInCell="0" allowOverlap="1" wp14:anchorId="1BD2E92B" wp14:editId="0547D26B">
                  <wp:simplePos x="0" y="0"/>
                  <wp:positionH relativeFrom="page">
                    <wp:posOffset>791210</wp:posOffset>
                  </wp:positionH>
                  <wp:positionV relativeFrom="page">
                    <wp:posOffset>2397760</wp:posOffset>
                  </wp:positionV>
                  <wp:extent cx="2963545" cy="1595755"/>
                  <wp:effectExtent l="19050" t="0" r="8255" b="0"/>
                  <wp:wrapNone/>
                  <wp:docPr id="6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962368" behindDoc="0" locked="0" layoutInCell="0" allowOverlap="1" wp14:anchorId="2F600466" wp14:editId="1195995F">
                  <wp:simplePos x="0" y="0"/>
                  <wp:positionH relativeFrom="page">
                    <wp:posOffset>3991610</wp:posOffset>
                  </wp:positionH>
                  <wp:positionV relativeFrom="page">
                    <wp:posOffset>2397760</wp:posOffset>
                  </wp:positionV>
                  <wp:extent cx="2959735" cy="1593850"/>
                  <wp:effectExtent l="19050" t="0" r="0" b="0"/>
                  <wp:wrapNone/>
                  <wp:docPr id="5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</w:tcPr>
          <w:p w:rsidR="00AD0A42" w:rsidRDefault="00AD0A42" w:rsidP="00FF1AB3"/>
        </w:tc>
      </w:tr>
      <w:tr w:rsidR="00AD0A42" w:rsidTr="00FF1AB3">
        <w:trPr>
          <w:cantSplit/>
          <w:trHeight w:hRule="exact" w:val="2880"/>
        </w:trPr>
        <w:tc>
          <w:tcPr>
            <w:tcW w:w="5040" w:type="dxa"/>
          </w:tcPr>
          <w:p w:rsidR="00AD0A42" w:rsidRDefault="009B6F2D" w:rsidP="00FF1AB3">
            <w:r>
              <w:rPr>
                <w:noProof/>
                <w:lang w:eastAsia="ja-JP"/>
              </w:rPr>
              <w:drawing>
                <wp:anchor distT="0" distB="0" distL="114300" distR="114300" simplePos="0" relativeHeight="251968512" behindDoc="0" locked="0" layoutInCell="0" allowOverlap="1" wp14:anchorId="33297C99" wp14:editId="599DBE11">
                  <wp:simplePos x="0" y="0"/>
                  <wp:positionH relativeFrom="page">
                    <wp:posOffset>3991610</wp:posOffset>
                  </wp:positionH>
                  <wp:positionV relativeFrom="page">
                    <wp:posOffset>4226560</wp:posOffset>
                  </wp:positionV>
                  <wp:extent cx="2963545" cy="1595755"/>
                  <wp:effectExtent l="19050" t="0" r="8255" b="0"/>
                  <wp:wrapNone/>
                  <wp:docPr id="7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62E7C">
              <w:rPr>
                <w:noProof/>
                <w:lang w:eastAsia="ja-JP"/>
              </w:rPr>
              <w:drawing>
                <wp:anchor distT="0" distB="0" distL="114300" distR="114300" simplePos="0" relativeHeight="251967488" behindDoc="0" locked="0" layoutInCell="0" allowOverlap="1" wp14:anchorId="13916CC4" wp14:editId="4D0665D5">
                  <wp:simplePos x="0" y="0"/>
                  <wp:positionH relativeFrom="page">
                    <wp:posOffset>791663</wp:posOffset>
                  </wp:positionH>
                  <wp:positionV relativeFrom="page">
                    <wp:posOffset>4226560</wp:posOffset>
                  </wp:positionV>
                  <wp:extent cx="2967083" cy="1597660"/>
                  <wp:effectExtent l="19050" t="0" r="4717" b="0"/>
                  <wp:wrapNone/>
                  <wp:docPr id="8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83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</w:tcPr>
          <w:p w:rsidR="00AD0A42" w:rsidRDefault="00AD0A42" w:rsidP="00FF1AB3"/>
        </w:tc>
      </w:tr>
      <w:tr w:rsidR="00AD0A42" w:rsidTr="00FF1AB3">
        <w:trPr>
          <w:cantSplit/>
          <w:trHeight w:hRule="exact" w:val="2880"/>
        </w:trPr>
        <w:tc>
          <w:tcPr>
            <w:tcW w:w="5040" w:type="dxa"/>
          </w:tcPr>
          <w:p w:rsidR="00AD0A42" w:rsidRDefault="009B6F2D" w:rsidP="00FF1AB3">
            <w:r>
              <w:rPr>
                <w:noProof/>
                <w:lang w:eastAsia="ja-JP"/>
              </w:rPr>
              <w:drawing>
                <wp:anchor distT="0" distB="0" distL="114300" distR="114300" simplePos="0" relativeHeight="251970560" behindDoc="0" locked="0" layoutInCell="0" allowOverlap="1" wp14:anchorId="097D72ED" wp14:editId="2CAE99B5">
                  <wp:simplePos x="0" y="0"/>
                  <wp:positionH relativeFrom="page">
                    <wp:posOffset>3991610</wp:posOffset>
                  </wp:positionH>
                  <wp:positionV relativeFrom="page">
                    <wp:posOffset>6055360</wp:posOffset>
                  </wp:positionV>
                  <wp:extent cx="2959735" cy="1593850"/>
                  <wp:effectExtent l="19050" t="0" r="0" b="0"/>
                  <wp:wrapNone/>
                  <wp:docPr id="10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62E7C">
              <w:rPr>
                <w:noProof/>
                <w:lang w:eastAsia="ja-JP"/>
              </w:rPr>
              <w:drawing>
                <wp:anchor distT="0" distB="0" distL="114300" distR="114300" simplePos="0" relativeHeight="251969536" behindDoc="0" locked="0" layoutInCell="0" allowOverlap="1" wp14:anchorId="414B83A7" wp14:editId="090681C7">
                  <wp:simplePos x="0" y="0"/>
                  <wp:positionH relativeFrom="page">
                    <wp:posOffset>791527</wp:posOffset>
                  </wp:positionH>
                  <wp:positionV relativeFrom="page">
                    <wp:posOffset>6055360</wp:posOffset>
                  </wp:positionV>
                  <wp:extent cx="2963545" cy="1595755"/>
                  <wp:effectExtent l="19050" t="0" r="8255" b="0"/>
                  <wp:wrapNone/>
                  <wp:docPr id="9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</w:tcPr>
          <w:p w:rsidR="00AD0A42" w:rsidRDefault="00AD0A42" w:rsidP="00FF1AB3"/>
        </w:tc>
      </w:tr>
      <w:tr w:rsidR="00AD0A42" w:rsidTr="00FF1AB3">
        <w:trPr>
          <w:cantSplit/>
          <w:trHeight w:hRule="exact" w:val="2880"/>
        </w:trPr>
        <w:tc>
          <w:tcPr>
            <w:tcW w:w="5040" w:type="dxa"/>
          </w:tcPr>
          <w:p w:rsidR="00AD0A42" w:rsidRDefault="009B6F2D" w:rsidP="00FF1AB3">
            <w:r>
              <w:rPr>
                <w:noProof/>
                <w:lang w:eastAsia="ja-JP"/>
              </w:rPr>
              <w:lastRenderedPageBreak/>
              <w:drawing>
                <wp:anchor distT="0" distB="0" distL="114300" distR="114300" simplePos="0" relativeHeight="251973632" behindDoc="0" locked="0" layoutInCell="0" allowOverlap="1" wp14:anchorId="59AD562E" wp14:editId="69D006F6">
                  <wp:simplePos x="0" y="0"/>
                  <wp:positionH relativeFrom="page">
                    <wp:posOffset>3991610</wp:posOffset>
                  </wp:positionH>
                  <wp:positionV relativeFrom="page">
                    <wp:posOffset>7884160</wp:posOffset>
                  </wp:positionV>
                  <wp:extent cx="2959735" cy="1593850"/>
                  <wp:effectExtent l="19050" t="0" r="0" b="0"/>
                  <wp:wrapNone/>
                  <wp:docPr id="12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62E7C">
              <w:rPr>
                <w:noProof/>
                <w:lang w:eastAsia="ja-JP"/>
              </w:rPr>
              <w:drawing>
                <wp:anchor distT="0" distB="0" distL="114300" distR="114300" simplePos="0" relativeHeight="251972608" behindDoc="0" locked="0" layoutInCell="0" allowOverlap="1" wp14:anchorId="6CA80CEA" wp14:editId="06046F63">
                  <wp:simplePos x="0" y="0"/>
                  <wp:positionH relativeFrom="page">
                    <wp:posOffset>791527</wp:posOffset>
                  </wp:positionH>
                  <wp:positionV relativeFrom="page">
                    <wp:posOffset>7884160</wp:posOffset>
                  </wp:positionV>
                  <wp:extent cx="2963545" cy="1595755"/>
                  <wp:effectExtent l="19050" t="0" r="8255" b="0"/>
                  <wp:wrapNone/>
                  <wp:docPr id="11" name="Picture 0" descr="name_card_fl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_card_flor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</w:tcPr>
          <w:p w:rsidR="00AD0A42" w:rsidRDefault="00AD0A42" w:rsidP="00FF1AB3"/>
        </w:tc>
      </w:tr>
    </w:tbl>
    <w:p w:rsidR="00E0742E" w:rsidRPr="00D36CD6" w:rsidRDefault="00E0742E" w:rsidP="007B1B0E"/>
    <w:sectPr w:rsidR="00E0742E" w:rsidRPr="00D36CD6" w:rsidSect="00E07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1080" w:bottom="0" w:left="108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85" w:rsidRDefault="007D1185" w:rsidP="00D250EB">
      <w:r>
        <w:separator/>
      </w:r>
    </w:p>
  </w:endnote>
  <w:endnote w:type="continuationSeparator" w:id="0">
    <w:p w:rsidR="007D1185" w:rsidRDefault="007D1185" w:rsidP="00D2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85" w:rsidRDefault="007D1185" w:rsidP="00D250EB">
      <w:r>
        <w:separator/>
      </w:r>
    </w:p>
  </w:footnote>
  <w:footnote w:type="continuationSeparator" w:id="0">
    <w:p w:rsidR="007D1185" w:rsidRDefault="007D1185" w:rsidP="00D25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0EB" w:rsidRDefault="00D25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26D1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E68D0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103A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C2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4AA2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4B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661C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8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8AF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C5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69,#3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B4"/>
    <w:rsid w:val="00020006"/>
    <w:rsid w:val="000E07C7"/>
    <w:rsid w:val="000F0000"/>
    <w:rsid w:val="00111C93"/>
    <w:rsid w:val="00143042"/>
    <w:rsid w:val="00162E7C"/>
    <w:rsid w:val="001F6F9E"/>
    <w:rsid w:val="002025A9"/>
    <w:rsid w:val="00223837"/>
    <w:rsid w:val="0022567E"/>
    <w:rsid w:val="00281F08"/>
    <w:rsid w:val="002962FA"/>
    <w:rsid w:val="00300864"/>
    <w:rsid w:val="003309DD"/>
    <w:rsid w:val="00330A1E"/>
    <w:rsid w:val="003419D1"/>
    <w:rsid w:val="003C7ED1"/>
    <w:rsid w:val="003E552A"/>
    <w:rsid w:val="004B3882"/>
    <w:rsid w:val="00501637"/>
    <w:rsid w:val="00511056"/>
    <w:rsid w:val="00534B9C"/>
    <w:rsid w:val="005410F4"/>
    <w:rsid w:val="005662AE"/>
    <w:rsid w:val="005A67E9"/>
    <w:rsid w:val="005C5DB7"/>
    <w:rsid w:val="00613877"/>
    <w:rsid w:val="00617049"/>
    <w:rsid w:val="006D1EF4"/>
    <w:rsid w:val="0075020D"/>
    <w:rsid w:val="0078133F"/>
    <w:rsid w:val="00782770"/>
    <w:rsid w:val="007B1B0E"/>
    <w:rsid w:val="007B6DE2"/>
    <w:rsid w:val="007C5E9D"/>
    <w:rsid w:val="007D1185"/>
    <w:rsid w:val="00823599"/>
    <w:rsid w:val="00870BFB"/>
    <w:rsid w:val="008A265B"/>
    <w:rsid w:val="008B02C5"/>
    <w:rsid w:val="008B67B6"/>
    <w:rsid w:val="009272B0"/>
    <w:rsid w:val="009B573C"/>
    <w:rsid w:val="009B6F2D"/>
    <w:rsid w:val="00A8076C"/>
    <w:rsid w:val="00AA2702"/>
    <w:rsid w:val="00AD0A42"/>
    <w:rsid w:val="00AD1CC2"/>
    <w:rsid w:val="00B63427"/>
    <w:rsid w:val="00B71A6A"/>
    <w:rsid w:val="00B858EB"/>
    <w:rsid w:val="00BC31DF"/>
    <w:rsid w:val="00BC541E"/>
    <w:rsid w:val="00C7493F"/>
    <w:rsid w:val="00CA4419"/>
    <w:rsid w:val="00CB2CE5"/>
    <w:rsid w:val="00CC0104"/>
    <w:rsid w:val="00CC0192"/>
    <w:rsid w:val="00CC7F20"/>
    <w:rsid w:val="00D20F73"/>
    <w:rsid w:val="00D250EB"/>
    <w:rsid w:val="00D36CD6"/>
    <w:rsid w:val="00D576FA"/>
    <w:rsid w:val="00D84154"/>
    <w:rsid w:val="00D861B9"/>
    <w:rsid w:val="00DB71FC"/>
    <w:rsid w:val="00E0742E"/>
    <w:rsid w:val="00E434E0"/>
    <w:rsid w:val="00E610DC"/>
    <w:rsid w:val="00ED16B4"/>
    <w:rsid w:val="00EE32B9"/>
    <w:rsid w:val="00F658BF"/>
    <w:rsid w:val="00F8166A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9,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552A"/>
    <w:pPr>
      <w:jc w:val="center"/>
    </w:pPr>
    <w:rPr>
      <w:rFonts w:asciiTheme="majorHAnsi" w:hAnsiTheme="majorHAnsi"/>
      <w:color w:val="0D0D0D" w:themeColor="text1" w:themeTint="F2"/>
      <w:spacing w:val="5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166A"/>
    <w:pPr>
      <w:outlineLvl w:val="0"/>
    </w:pPr>
    <w:rPr>
      <w:color w:val="262626" w:themeColor="text1" w:themeTint="D9"/>
      <w:sz w:val="64"/>
      <w:szCs w:val="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74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E0742E"/>
    <w:pPr>
      <w:spacing w:after="120"/>
    </w:pPr>
  </w:style>
  <w:style w:type="character" w:customStyle="1" w:styleId="Heading1Char">
    <w:name w:val="Heading 1 Char"/>
    <w:basedOn w:val="DefaultParagraphFont"/>
    <w:link w:val="Heading1"/>
    <w:rsid w:val="00143042"/>
    <w:rPr>
      <w:rFonts w:asciiTheme="majorHAnsi" w:hAnsiTheme="majorHAnsi"/>
      <w:color w:val="262626" w:themeColor="text1" w:themeTint="D9"/>
      <w:spacing w:val="5"/>
      <w:sz w:val="64"/>
      <w:szCs w:val="64"/>
    </w:rPr>
  </w:style>
  <w:style w:type="paragraph" w:styleId="NoSpacing">
    <w:name w:val="No Spacing"/>
    <w:link w:val="NoSpacingChar"/>
    <w:uiPriority w:val="1"/>
    <w:qFormat/>
    <w:rsid w:val="00D250E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50EB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Header">
    <w:name w:val="header"/>
    <w:basedOn w:val="Normal"/>
    <w:link w:val="HeaderChar"/>
    <w:rsid w:val="00D250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D250EB"/>
    <w:rPr>
      <w:rFonts w:asciiTheme="majorHAnsi" w:hAnsiTheme="majorHAnsi"/>
      <w:color w:val="0D0D0D" w:themeColor="text1" w:themeTint="F2"/>
      <w:spacing w:val="5"/>
      <w:sz w:val="24"/>
      <w:szCs w:val="24"/>
    </w:rPr>
  </w:style>
  <w:style w:type="paragraph" w:styleId="Footer">
    <w:name w:val="footer"/>
    <w:basedOn w:val="Normal"/>
    <w:link w:val="FooterChar"/>
    <w:rsid w:val="00D250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D250EB"/>
    <w:rPr>
      <w:rFonts w:asciiTheme="majorHAnsi" w:hAnsiTheme="majorHAnsi"/>
      <w:color w:val="0D0D0D" w:themeColor="text1" w:themeTint="F2"/>
      <w:spacing w:val="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552A"/>
    <w:pPr>
      <w:jc w:val="center"/>
    </w:pPr>
    <w:rPr>
      <w:rFonts w:asciiTheme="majorHAnsi" w:hAnsiTheme="majorHAnsi"/>
      <w:color w:val="0D0D0D" w:themeColor="text1" w:themeTint="F2"/>
      <w:spacing w:val="5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166A"/>
    <w:pPr>
      <w:outlineLvl w:val="0"/>
    </w:pPr>
    <w:rPr>
      <w:color w:val="262626" w:themeColor="text1" w:themeTint="D9"/>
      <w:sz w:val="64"/>
      <w:szCs w:val="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74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E0742E"/>
    <w:pPr>
      <w:spacing w:after="120"/>
    </w:pPr>
  </w:style>
  <w:style w:type="character" w:customStyle="1" w:styleId="Heading1Char">
    <w:name w:val="Heading 1 Char"/>
    <w:basedOn w:val="DefaultParagraphFont"/>
    <w:link w:val="Heading1"/>
    <w:rsid w:val="00143042"/>
    <w:rPr>
      <w:rFonts w:asciiTheme="majorHAnsi" w:hAnsiTheme="majorHAnsi"/>
      <w:color w:val="262626" w:themeColor="text1" w:themeTint="D9"/>
      <w:spacing w:val="5"/>
      <w:sz w:val="64"/>
      <w:szCs w:val="64"/>
    </w:rPr>
  </w:style>
  <w:style w:type="paragraph" w:styleId="NoSpacing">
    <w:name w:val="No Spacing"/>
    <w:link w:val="NoSpacingChar"/>
    <w:uiPriority w:val="1"/>
    <w:qFormat/>
    <w:rsid w:val="00D250EB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50EB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Header">
    <w:name w:val="header"/>
    <w:basedOn w:val="Normal"/>
    <w:link w:val="HeaderChar"/>
    <w:rsid w:val="00D250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D250EB"/>
    <w:rPr>
      <w:rFonts w:asciiTheme="majorHAnsi" w:hAnsiTheme="majorHAnsi"/>
      <w:color w:val="0D0D0D" w:themeColor="text1" w:themeTint="F2"/>
      <w:spacing w:val="5"/>
      <w:sz w:val="24"/>
      <w:szCs w:val="24"/>
    </w:rPr>
  </w:style>
  <w:style w:type="paragraph" w:styleId="Footer">
    <w:name w:val="footer"/>
    <w:basedOn w:val="Normal"/>
    <w:link w:val="FooterChar"/>
    <w:rsid w:val="00D250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D250EB"/>
    <w:rPr>
      <w:rFonts w:asciiTheme="majorHAnsi" w:hAnsiTheme="majorHAnsi"/>
      <w:color w:val="0D0D0D" w:themeColor="text1" w:themeTint="F2"/>
      <w:spacing w:val="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SunSandNameCard_10u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ndar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EEB0D-E5F9-44B2-843A-351AFA9CE2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D7046-4008-4CA1-A049-FDF6C63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SunSandNameCard_10up</Template>
  <TotalTime>231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or place cards (sun and sand design, 10/pg))</vt:lpstr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or place cards (sun and sand design, 10/pg))</dc:title>
  <dc:creator>MANILYN B.. RAMIREZ</dc:creator>
  <cp:lastModifiedBy>MANILYN B.. RAMIREZ</cp:lastModifiedBy>
  <cp:revision>7</cp:revision>
  <cp:lastPrinted>2016-06-09T05:44:00Z</cp:lastPrinted>
  <dcterms:created xsi:type="dcterms:W3CDTF">2016-06-09T05:30:00Z</dcterms:created>
  <dcterms:modified xsi:type="dcterms:W3CDTF">2016-06-11T08:26:00Z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TC010001501033</vt:lpwstr>
  </property>
</Properties>
</file>