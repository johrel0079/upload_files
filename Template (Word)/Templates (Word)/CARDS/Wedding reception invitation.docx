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3758" w:type="pct"/>
        <w:tblInd w:w="1458" w:type="dxa"/>
        <w:tblLook w:val="04A0" w:firstRow="1" w:lastRow="0" w:firstColumn="1" w:lastColumn="0" w:noHBand="0" w:noVBand="1"/>
      </w:tblPr>
      <w:tblGrid>
        <w:gridCol w:w="4230"/>
        <w:gridCol w:w="4050"/>
      </w:tblGrid>
      <w:tr w:rsidR="00B11336" w:rsidTr="00CA10A8">
        <w:trPr>
          <w:trHeight w:val="2150"/>
        </w:trPr>
        <w:tc>
          <w:tcPr>
            <w:tcW w:w="4230" w:type="dxa"/>
          </w:tcPr>
          <w:p w:rsidR="00B11336" w:rsidRDefault="00B11336" w:rsidP="00CA10A8">
            <w:pPr>
              <w:pStyle w:val="Heading1"/>
            </w:pPr>
            <w:r>
              <w:t>Dinner Reception</w:t>
            </w:r>
          </w:p>
          <w:p w:rsidR="00B11336" w:rsidRPr="006A6251" w:rsidRDefault="00B11336" w:rsidP="00CA10A8">
            <w:pPr>
              <w:pStyle w:val="Heading2"/>
            </w:pPr>
            <w:proofErr w:type="gramStart"/>
            <w:r w:rsidRPr="00D92598">
              <w:rPr>
                <w:rStyle w:val="Heading2Char"/>
              </w:rPr>
              <w:t>immediately</w:t>
            </w:r>
            <w:proofErr w:type="gramEnd"/>
            <w:r w:rsidRPr="00D92598">
              <w:rPr>
                <w:rStyle w:val="Heading2Char"/>
              </w:rPr>
              <w:t xml:space="preserve"> follow</w:t>
            </w:r>
            <w:r>
              <w:t xml:space="preserve">ing </w:t>
            </w:r>
            <w:r w:rsidRPr="009241D6">
              <w:t>ceremony</w:t>
            </w:r>
          </w:p>
          <w:sdt>
            <w:sdtPr>
              <w:alias w:val="Location"/>
              <w:tag w:val="Location"/>
              <w:id w:val="266472547"/>
              <w:placeholder>
                <w:docPart w:val="7EF7E937900B416DB5C9FEAD00E83BE4"/>
              </w:placeholder>
              <w:showingPlcHdr/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 w:multiLine="1"/>
            </w:sdtPr>
            <w:sdtEndPr/>
            <w:sdtContent>
              <w:p w:rsidR="00B11336" w:rsidRPr="00FA6614" w:rsidRDefault="00DC7FC0" w:rsidP="00CA10A8">
                <w:pPr>
                  <w:pStyle w:val="Location"/>
                </w:pPr>
                <w:r>
                  <w:t>[Location Name]</w:t>
                </w:r>
              </w:p>
            </w:sdtContent>
          </w:sdt>
          <w:sdt>
            <w:sdtPr>
              <w:alias w:val="Address"/>
              <w:tag w:val="Address"/>
              <w:id w:val="266472558"/>
              <w:placeholder>
                <w:docPart w:val="72FF3D5FE21041B39C6FD34DE124885E"/>
              </w:placeholder>
              <w:showingPlcHdr/>
              <w:dataBinding w:prefixMappings="xmlns:ns0='http://schemas.microsoft.com/office/2006/coverPageProps' " w:xpath="/ns0:CoverPageProperties[1]/ns0:CompanyAddress[1]" w:storeItemID="{55AF091B-3C7A-41E3-B477-F2FDAA23CFDA}"/>
              <w:text w:multiLine="1"/>
            </w:sdtPr>
            <w:sdtEndPr/>
            <w:sdtContent>
              <w:p w:rsidR="00B11336" w:rsidRPr="00FA6614" w:rsidRDefault="00DC7FC0" w:rsidP="00CA10A8">
                <w:pPr>
                  <w:pStyle w:val="Location"/>
                </w:pPr>
                <w:r>
                  <w:t>[Street Address]</w:t>
                </w:r>
              </w:p>
            </w:sdtContent>
          </w:sdt>
          <w:sdt>
            <w:sdtPr>
              <w:alias w:val="City, ST"/>
              <w:tag w:val="City, ST"/>
              <w:id w:val="266472577"/>
              <w:placeholder>
                <w:docPart w:val="FF30106E6073484A96CD9C222A3E1B17"/>
              </w:placeholder>
              <w:showingPlcHdr/>
              <w:dataBinding w:prefixMappings="xmlns:ns0='http://schemas.microsoft.com/office/2006/coverPageProps' " w:xpath="/ns0:CoverPageProperties[1]/ns0:CompanyEmail[1]" w:storeItemID="{55AF091B-3C7A-41E3-B477-F2FDAA23CFDA}"/>
              <w:text/>
            </w:sdtPr>
            <w:sdtEndPr/>
            <w:sdtContent>
              <w:p w:rsidR="00B11336" w:rsidRDefault="00DC7FC0" w:rsidP="00CA10A8">
                <w:pPr>
                  <w:pStyle w:val="Location"/>
                </w:pPr>
                <w:r>
                  <w:t>[City, ST]</w:t>
                </w:r>
              </w:p>
            </w:sdtContent>
          </w:sdt>
        </w:tc>
        <w:tc>
          <w:tcPr>
            <w:tcW w:w="4050" w:type="dxa"/>
          </w:tcPr>
          <w:p w:rsidR="00FF253F" w:rsidRDefault="00CA10A8" w:rsidP="00CA10A8">
            <w:pPr>
              <w:pStyle w:val="Heading1"/>
            </w:pPr>
            <w:r>
              <w:t>Albert &amp; Manilyn</w:t>
            </w:r>
          </w:p>
          <w:p w:rsidR="00FF253F" w:rsidRPr="006A6251" w:rsidRDefault="00FF253F" w:rsidP="00CA10A8">
            <w:pPr>
              <w:pStyle w:val="Heading2"/>
            </w:pPr>
            <w:proofErr w:type="gramStart"/>
            <w:r w:rsidRPr="00D92598">
              <w:rPr>
                <w:rStyle w:val="Heading2Char"/>
              </w:rPr>
              <w:t>immediately</w:t>
            </w:r>
            <w:proofErr w:type="gramEnd"/>
            <w:r w:rsidRPr="00D92598">
              <w:rPr>
                <w:rStyle w:val="Heading2Char"/>
              </w:rPr>
              <w:t xml:space="preserve"> follow</w:t>
            </w:r>
            <w:r>
              <w:t xml:space="preserve">ing </w:t>
            </w:r>
            <w:r w:rsidRPr="009241D6">
              <w:t>ceremony</w:t>
            </w:r>
          </w:p>
          <w:sdt>
            <w:sdtPr>
              <w:alias w:val="Location"/>
              <w:tag w:val="Location"/>
              <w:id w:val="266472595"/>
              <w:placeholder>
                <w:docPart w:val="4CA719C6196A4BABBD4A6389AE8EE042"/>
              </w:placeholder>
              <w:showingPlcHdr/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 w:multiLine="1"/>
            </w:sdtPr>
            <w:sdtEndPr/>
            <w:sdtContent>
              <w:p w:rsidR="00FF253F" w:rsidRPr="00FA6614" w:rsidRDefault="00FF253F" w:rsidP="00CA10A8">
                <w:pPr>
                  <w:pStyle w:val="Location"/>
                </w:pPr>
                <w:r>
                  <w:t>[Location Name]</w:t>
                </w:r>
              </w:p>
            </w:sdtContent>
          </w:sdt>
          <w:sdt>
            <w:sdtPr>
              <w:alias w:val="Address"/>
              <w:tag w:val="Address"/>
              <w:id w:val="266472596"/>
              <w:placeholder>
                <w:docPart w:val="38A174B891A3417BACC61E6F949D6AA7"/>
              </w:placeholder>
              <w:showingPlcHdr/>
              <w:dataBinding w:prefixMappings="xmlns:ns0='http://schemas.microsoft.com/office/2006/coverPageProps' " w:xpath="/ns0:CoverPageProperties[1]/ns0:CompanyAddress[1]" w:storeItemID="{55AF091B-3C7A-41E3-B477-F2FDAA23CFDA}"/>
              <w:text w:multiLine="1"/>
            </w:sdtPr>
            <w:sdtEndPr/>
            <w:sdtContent>
              <w:p w:rsidR="00FF253F" w:rsidRPr="00FA6614" w:rsidRDefault="00FF253F" w:rsidP="00CA10A8">
                <w:pPr>
                  <w:pStyle w:val="Location"/>
                </w:pPr>
                <w:r>
                  <w:t>[Street Address]</w:t>
                </w:r>
              </w:p>
            </w:sdtContent>
          </w:sdt>
          <w:sdt>
            <w:sdtPr>
              <w:alias w:val="City, ST"/>
              <w:tag w:val="City, ST"/>
              <w:id w:val="266472597"/>
              <w:placeholder>
                <w:docPart w:val="BC466CEE9D5F4178AEDF0204AA05C1E8"/>
              </w:placeholder>
              <w:showingPlcHdr/>
              <w:dataBinding w:prefixMappings="xmlns:ns0='http://schemas.microsoft.com/office/2006/coverPageProps' " w:xpath="/ns0:CoverPageProperties[1]/ns0:CompanyEmail[1]" w:storeItemID="{55AF091B-3C7A-41E3-B477-F2FDAA23CFDA}"/>
              <w:text/>
            </w:sdtPr>
            <w:sdtEndPr/>
            <w:sdtContent>
              <w:p w:rsidR="00B11336" w:rsidRDefault="00FF253F" w:rsidP="00CA10A8">
                <w:pPr>
                  <w:pStyle w:val="Location"/>
                </w:pPr>
                <w:r>
                  <w:t>[City, ST]</w:t>
                </w:r>
              </w:p>
            </w:sdtContent>
          </w:sdt>
        </w:tc>
      </w:tr>
      <w:tr w:rsidR="00B11336" w:rsidTr="00CA10A8">
        <w:trPr>
          <w:trHeight w:val="2150"/>
        </w:trPr>
        <w:tc>
          <w:tcPr>
            <w:tcW w:w="4230" w:type="dxa"/>
          </w:tcPr>
          <w:p w:rsidR="00FF253F" w:rsidRDefault="00FF253F" w:rsidP="00CA10A8">
            <w:pPr>
              <w:pStyle w:val="Heading1"/>
            </w:pPr>
            <w:r>
              <w:t>Dinner Reception</w:t>
            </w:r>
          </w:p>
          <w:p w:rsidR="00FF253F" w:rsidRPr="006A6251" w:rsidRDefault="00FF253F" w:rsidP="00CA10A8">
            <w:pPr>
              <w:pStyle w:val="Heading2"/>
            </w:pPr>
            <w:proofErr w:type="gramStart"/>
            <w:r w:rsidRPr="00D92598">
              <w:rPr>
                <w:rStyle w:val="Heading2Char"/>
              </w:rPr>
              <w:t>immediately</w:t>
            </w:r>
            <w:proofErr w:type="gramEnd"/>
            <w:r w:rsidRPr="00D92598">
              <w:rPr>
                <w:rStyle w:val="Heading2Char"/>
              </w:rPr>
              <w:t xml:space="preserve"> follow</w:t>
            </w:r>
            <w:r>
              <w:t xml:space="preserve">ing </w:t>
            </w:r>
            <w:r w:rsidRPr="009241D6">
              <w:t>ceremony</w:t>
            </w:r>
          </w:p>
          <w:sdt>
            <w:sdtPr>
              <w:alias w:val="Location"/>
              <w:tag w:val="Location"/>
              <w:id w:val="266472598"/>
              <w:placeholder>
                <w:docPart w:val="0DABFAF0B0AF44C480C9C825B4C9F076"/>
              </w:placeholder>
              <w:showingPlcHdr/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 w:multiLine="1"/>
            </w:sdtPr>
            <w:sdtEndPr/>
            <w:sdtContent>
              <w:p w:rsidR="00FF253F" w:rsidRPr="00FA6614" w:rsidRDefault="00FF253F" w:rsidP="00CA10A8">
                <w:pPr>
                  <w:pStyle w:val="Location"/>
                </w:pPr>
                <w:r>
                  <w:t>[Location Name]</w:t>
                </w:r>
              </w:p>
            </w:sdtContent>
          </w:sdt>
          <w:sdt>
            <w:sdtPr>
              <w:alias w:val="Address"/>
              <w:tag w:val="Address"/>
              <w:id w:val="266472599"/>
              <w:placeholder>
                <w:docPart w:val="651229C66E884EE78AD56BEE12D02E85"/>
              </w:placeholder>
              <w:showingPlcHdr/>
              <w:dataBinding w:prefixMappings="xmlns:ns0='http://schemas.microsoft.com/office/2006/coverPageProps' " w:xpath="/ns0:CoverPageProperties[1]/ns0:CompanyAddress[1]" w:storeItemID="{55AF091B-3C7A-41E3-B477-F2FDAA23CFDA}"/>
              <w:text w:multiLine="1"/>
            </w:sdtPr>
            <w:sdtEndPr/>
            <w:sdtContent>
              <w:p w:rsidR="00FF253F" w:rsidRPr="00FA6614" w:rsidRDefault="00FF253F" w:rsidP="00CA10A8">
                <w:pPr>
                  <w:pStyle w:val="Location"/>
                </w:pPr>
                <w:r>
                  <w:t>[Street Address]</w:t>
                </w:r>
              </w:p>
            </w:sdtContent>
          </w:sdt>
          <w:sdt>
            <w:sdtPr>
              <w:alias w:val="City, ST"/>
              <w:tag w:val="City, ST"/>
              <w:id w:val="266472600"/>
              <w:placeholder>
                <w:docPart w:val="8537BB616D264CEDBCFE2FE9656EA9A6"/>
              </w:placeholder>
              <w:showingPlcHdr/>
              <w:dataBinding w:prefixMappings="xmlns:ns0='http://schemas.microsoft.com/office/2006/coverPageProps' " w:xpath="/ns0:CoverPageProperties[1]/ns0:CompanyEmail[1]" w:storeItemID="{55AF091B-3C7A-41E3-B477-F2FDAA23CFDA}"/>
              <w:text/>
            </w:sdtPr>
            <w:sdtEndPr/>
            <w:sdtContent>
              <w:p w:rsidR="00B11336" w:rsidRDefault="00FF253F" w:rsidP="00CA10A8">
                <w:pPr>
                  <w:pStyle w:val="Location"/>
                </w:pPr>
                <w:r>
                  <w:t>[City, ST]</w:t>
                </w:r>
              </w:p>
            </w:sdtContent>
          </w:sdt>
        </w:tc>
        <w:tc>
          <w:tcPr>
            <w:tcW w:w="4050" w:type="dxa"/>
          </w:tcPr>
          <w:p w:rsidR="00FF253F" w:rsidRDefault="00FF253F" w:rsidP="00CA10A8">
            <w:pPr>
              <w:pStyle w:val="Heading1"/>
            </w:pPr>
            <w:r>
              <w:t>Dinner Reception</w:t>
            </w:r>
          </w:p>
          <w:p w:rsidR="00FF253F" w:rsidRPr="006A6251" w:rsidRDefault="00FF253F" w:rsidP="00CA10A8">
            <w:pPr>
              <w:pStyle w:val="Heading2"/>
            </w:pPr>
            <w:proofErr w:type="gramStart"/>
            <w:r w:rsidRPr="00D92598">
              <w:rPr>
                <w:rStyle w:val="Heading2Char"/>
              </w:rPr>
              <w:t>immediately</w:t>
            </w:r>
            <w:proofErr w:type="gramEnd"/>
            <w:r w:rsidRPr="00D92598">
              <w:rPr>
                <w:rStyle w:val="Heading2Char"/>
              </w:rPr>
              <w:t xml:space="preserve"> fo</w:t>
            </w:r>
            <w:bookmarkStart w:id="0" w:name="_GoBack"/>
            <w:bookmarkEnd w:id="0"/>
            <w:r w:rsidRPr="00D92598">
              <w:rPr>
                <w:rStyle w:val="Heading2Char"/>
              </w:rPr>
              <w:t>llow</w:t>
            </w:r>
            <w:r>
              <w:t xml:space="preserve">ing </w:t>
            </w:r>
            <w:r w:rsidRPr="009241D6">
              <w:t>ceremony</w:t>
            </w:r>
          </w:p>
          <w:sdt>
            <w:sdtPr>
              <w:alias w:val="Location"/>
              <w:tag w:val="Location"/>
              <w:id w:val="266472601"/>
              <w:placeholder>
                <w:docPart w:val="F9481F68CCC944F793F3EF6C85371629"/>
              </w:placeholder>
              <w:showingPlcHdr/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 w:multiLine="1"/>
            </w:sdtPr>
            <w:sdtEndPr/>
            <w:sdtContent>
              <w:p w:rsidR="00FF253F" w:rsidRPr="00FA6614" w:rsidRDefault="00FF253F" w:rsidP="00CA10A8">
                <w:pPr>
                  <w:pStyle w:val="Location"/>
                </w:pPr>
                <w:r>
                  <w:t>[Location Name]</w:t>
                </w:r>
              </w:p>
            </w:sdtContent>
          </w:sdt>
          <w:sdt>
            <w:sdtPr>
              <w:alias w:val="Address"/>
              <w:tag w:val="Address"/>
              <w:id w:val="266472602"/>
              <w:placeholder>
                <w:docPart w:val="57BEC9027E2B4EF3A577BD0235FB6B59"/>
              </w:placeholder>
              <w:showingPlcHdr/>
              <w:dataBinding w:prefixMappings="xmlns:ns0='http://schemas.microsoft.com/office/2006/coverPageProps' " w:xpath="/ns0:CoverPageProperties[1]/ns0:CompanyAddress[1]" w:storeItemID="{55AF091B-3C7A-41E3-B477-F2FDAA23CFDA}"/>
              <w:text w:multiLine="1"/>
            </w:sdtPr>
            <w:sdtEndPr/>
            <w:sdtContent>
              <w:p w:rsidR="00FF253F" w:rsidRPr="00FA6614" w:rsidRDefault="00FF253F" w:rsidP="00CA10A8">
                <w:pPr>
                  <w:pStyle w:val="Location"/>
                </w:pPr>
                <w:r>
                  <w:t>[Street Address]</w:t>
                </w:r>
              </w:p>
            </w:sdtContent>
          </w:sdt>
          <w:sdt>
            <w:sdtPr>
              <w:alias w:val="City, ST"/>
              <w:tag w:val="City, ST"/>
              <w:id w:val="266472603"/>
              <w:placeholder>
                <w:docPart w:val="4AE3A0D64DF146009568357F318AFEE3"/>
              </w:placeholder>
              <w:showingPlcHdr/>
              <w:dataBinding w:prefixMappings="xmlns:ns0='http://schemas.microsoft.com/office/2006/coverPageProps' " w:xpath="/ns0:CoverPageProperties[1]/ns0:CompanyEmail[1]" w:storeItemID="{55AF091B-3C7A-41E3-B477-F2FDAA23CFDA}"/>
              <w:text/>
            </w:sdtPr>
            <w:sdtEndPr/>
            <w:sdtContent>
              <w:p w:rsidR="00B11336" w:rsidRDefault="00FF253F" w:rsidP="00CA10A8">
                <w:pPr>
                  <w:pStyle w:val="Location"/>
                </w:pPr>
                <w:r>
                  <w:t>[City, ST]</w:t>
                </w:r>
              </w:p>
            </w:sdtContent>
          </w:sdt>
        </w:tc>
      </w:tr>
      <w:tr w:rsidR="00B11336" w:rsidTr="00CA10A8">
        <w:trPr>
          <w:trHeight w:val="2150"/>
        </w:trPr>
        <w:tc>
          <w:tcPr>
            <w:tcW w:w="4230" w:type="dxa"/>
          </w:tcPr>
          <w:p w:rsidR="00FF253F" w:rsidRDefault="00FF253F" w:rsidP="00CA10A8">
            <w:pPr>
              <w:pStyle w:val="Heading1"/>
            </w:pPr>
            <w:r>
              <w:t>Dinner Reception</w:t>
            </w:r>
          </w:p>
          <w:p w:rsidR="00FF253F" w:rsidRPr="006A6251" w:rsidRDefault="00FF253F" w:rsidP="00CA10A8">
            <w:pPr>
              <w:pStyle w:val="Heading2"/>
            </w:pPr>
            <w:proofErr w:type="gramStart"/>
            <w:r w:rsidRPr="00D92598">
              <w:rPr>
                <w:rStyle w:val="Heading2Char"/>
              </w:rPr>
              <w:t>immediately</w:t>
            </w:r>
            <w:proofErr w:type="gramEnd"/>
            <w:r w:rsidRPr="00D92598">
              <w:rPr>
                <w:rStyle w:val="Heading2Char"/>
              </w:rPr>
              <w:t xml:space="preserve"> follow</w:t>
            </w:r>
            <w:r>
              <w:t xml:space="preserve">ing </w:t>
            </w:r>
            <w:r w:rsidRPr="009241D6">
              <w:t>ceremony</w:t>
            </w:r>
          </w:p>
          <w:sdt>
            <w:sdtPr>
              <w:alias w:val="Location"/>
              <w:tag w:val="Location"/>
              <w:id w:val="266472604"/>
              <w:placeholder>
                <w:docPart w:val="BF67F8F11D994DD89CCB0D2EC1FA8C27"/>
              </w:placeholder>
              <w:showingPlcHdr/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 w:multiLine="1"/>
            </w:sdtPr>
            <w:sdtEndPr/>
            <w:sdtContent>
              <w:p w:rsidR="00FF253F" w:rsidRPr="00FA6614" w:rsidRDefault="00FF253F" w:rsidP="00CA10A8">
                <w:pPr>
                  <w:pStyle w:val="Location"/>
                </w:pPr>
                <w:r>
                  <w:t>[Location Name]</w:t>
                </w:r>
              </w:p>
            </w:sdtContent>
          </w:sdt>
          <w:sdt>
            <w:sdtPr>
              <w:alias w:val="Address"/>
              <w:tag w:val="Address"/>
              <w:id w:val="266472605"/>
              <w:placeholder>
                <w:docPart w:val="30720801A95646BFA4F355F1415066F8"/>
              </w:placeholder>
              <w:showingPlcHdr/>
              <w:dataBinding w:prefixMappings="xmlns:ns0='http://schemas.microsoft.com/office/2006/coverPageProps' " w:xpath="/ns0:CoverPageProperties[1]/ns0:CompanyAddress[1]" w:storeItemID="{55AF091B-3C7A-41E3-B477-F2FDAA23CFDA}"/>
              <w:text w:multiLine="1"/>
            </w:sdtPr>
            <w:sdtEndPr/>
            <w:sdtContent>
              <w:p w:rsidR="00FF253F" w:rsidRPr="00FA6614" w:rsidRDefault="00FF253F" w:rsidP="00CA10A8">
                <w:pPr>
                  <w:pStyle w:val="Location"/>
                </w:pPr>
                <w:r>
                  <w:t>[Street Address]</w:t>
                </w:r>
              </w:p>
            </w:sdtContent>
          </w:sdt>
          <w:sdt>
            <w:sdtPr>
              <w:alias w:val="City, ST"/>
              <w:tag w:val="City, ST"/>
              <w:id w:val="266472606"/>
              <w:placeholder>
                <w:docPart w:val="2615366C05184E229CF26BC847116F72"/>
              </w:placeholder>
              <w:showingPlcHdr/>
              <w:dataBinding w:prefixMappings="xmlns:ns0='http://schemas.microsoft.com/office/2006/coverPageProps' " w:xpath="/ns0:CoverPageProperties[1]/ns0:CompanyEmail[1]" w:storeItemID="{55AF091B-3C7A-41E3-B477-F2FDAA23CFDA}"/>
              <w:text/>
            </w:sdtPr>
            <w:sdtEndPr/>
            <w:sdtContent>
              <w:p w:rsidR="00B11336" w:rsidRDefault="00FF253F" w:rsidP="00CA10A8">
                <w:pPr>
                  <w:pStyle w:val="Location"/>
                </w:pPr>
                <w:r>
                  <w:t>[City, ST]</w:t>
                </w:r>
              </w:p>
            </w:sdtContent>
          </w:sdt>
        </w:tc>
        <w:tc>
          <w:tcPr>
            <w:tcW w:w="4050" w:type="dxa"/>
          </w:tcPr>
          <w:p w:rsidR="00FF253F" w:rsidRDefault="00FF253F" w:rsidP="00CA10A8">
            <w:pPr>
              <w:pStyle w:val="Heading1"/>
            </w:pPr>
            <w:r>
              <w:t>Dinner Reception</w:t>
            </w:r>
          </w:p>
          <w:p w:rsidR="00FF253F" w:rsidRPr="006A6251" w:rsidRDefault="00FF253F" w:rsidP="00CA10A8">
            <w:pPr>
              <w:pStyle w:val="Heading2"/>
            </w:pPr>
            <w:proofErr w:type="gramStart"/>
            <w:r w:rsidRPr="00D92598">
              <w:rPr>
                <w:rStyle w:val="Heading2Char"/>
              </w:rPr>
              <w:t>immediately</w:t>
            </w:r>
            <w:proofErr w:type="gramEnd"/>
            <w:r w:rsidRPr="00D92598">
              <w:rPr>
                <w:rStyle w:val="Heading2Char"/>
              </w:rPr>
              <w:t xml:space="preserve"> follow</w:t>
            </w:r>
            <w:r>
              <w:t xml:space="preserve">ing </w:t>
            </w:r>
            <w:r w:rsidRPr="009241D6">
              <w:t>ceremony</w:t>
            </w:r>
          </w:p>
          <w:sdt>
            <w:sdtPr>
              <w:alias w:val="Location"/>
              <w:tag w:val="Location"/>
              <w:id w:val="266472607"/>
              <w:placeholder>
                <w:docPart w:val="0EDD78C906F54FE3B915864A06AD51C3"/>
              </w:placeholder>
              <w:showingPlcHdr/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 w:multiLine="1"/>
            </w:sdtPr>
            <w:sdtEndPr/>
            <w:sdtContent>
              <w:p w:rsidR="00FF253F" w:rsidRPr="00FA6614" w:rsidRDefault="00FF253F" w:rsidP="00CA10A8">
                <w:pPr>
                  <w:pStyle w:val="Location"/>
                </w:pPr>
                <w:r>
                  <w:t>[Location Name]</w:t>
                </w:r>
              </w:p>
            </w:sdtContent>
          </w:sdt>
          <w:sdt>
            <w:sdtPr>
              <w:alias w:val="Address"/>
              <w:tag w:val="Address"/>
              <w:id w:val="266472608"/>
              <w:placeholder>
                <w:docPart w:val="D88DDD15CE9248CD864C39B4E18C9D73"/>
              </w:placeholder>
              <w:showingPlcHdr/>
              <w:dataBinding w:prefixMappings="xmlns:ns0='http://schemas.microsoft.com/office/2006/coverPageProps' " w:xpath="/ns0:CoverPageProperties[1]/ns0:CompanyAddress[1]" w:storeItemID="{55AF091B-3C7A-41E3-B477-F2FDAA23CFDA}"/>
              <w:text w:multiLine="1"/>
            </w:sdtPr>
            <w:sdtEndPr/>
            <w:sdtContent>
              <w:p w:rsidR="00FF253F" w:rsidRPr="00FA6614" w:rsidRDefault="00FF253F" w:rsidP="00CA10A8">
                <w:pPr>
                  <w:pStyle w:val="Location"/>
                </w:pPr>
                <w:r>
                  <w:t>[Street Address]</w:t>
                </w:r>
              </w:p>
            </w:sdtContent>
          </w:sdt>
          <w:sdt>
            <w:sdtPr>
              <w:alias w:val="City, ST"/>
              <w:tag w:val="City, ST"/>
              <w:id w:val="266472609"/>
              <w:placeholder>
                <w:docPart w:val="4715D033651644CA9EC580CADE5FB9C3"/>
              </w:placeholder>
              <w:showingPlcHdr/>
              <w:dataBinding w:prefixMappings="xmlns:ns0='http://schemas.microsoft.com/office/2006/coverPageProps' " w:xpath="/ns0:CoverPageProperties[1]/ns0:CompanyEmail[1]" w:storeItemID="{55AF091B-3C7A-41E3-B477-F2FDAA23CFDA}"/>
              <w:text/>
            </w:sdtPr>
            <w:sdtEndPr/>
            <w:sdtContent>
              <w:p w:rsidR="00B11336" w:rsidRDefault="00FF253F" w:rsidP="00CA10A8">
                <w:pPr>
                  <w:pStyle w:val="Location"/>
                </w:pPr>
                <w:r>
                  <w:t>[City, ST]</w:t>
                </w:r>
              </w:p>
            </w:sdtContent>
          </w:sdt>
        </w:tc>
      </w:tr>
      <w:tr w:rsidR="00CA10A8" w:rsidTr="00CA10A8">
        <w:trPr>
          <w:trHeight w:val="2150"/>
        </w:trPr>
        <w:tc>
          <w:tcPr>
            <w:tcW w:w="4230" w:type="dxa"/>
          </w:tcPr>
          <w:p w:rsidR="00CA10A8" w:rsidRDefault="00CA10A8" w:rsidP="00DA4DDB">
            <w:pPr>
              <w:pStyle w:val="Heading1"/>
            </w:pPr>
            <w:r>
              <w:t>Dinner Reception</w:t>
            </w:r>
          </w:p>
          <w:p w:rsidR="00CA10A8" w:rsidRPr="006A6251" w:rsidRDefault="00CA10A8" w:rsidP="00DA4DDB">
            <w:pPr>
              <w:pStyle w:val="Heading2"/>
            </w:pPr>
            <w:proofErr w:type="gramStart"/>
            <w:r w:rsidRPr="00D92598">
              <w:rPr>
                <w:rStyle w:val="Heading2Char"/>
              </w:rPr>
              <w:t>immediately</w:t>
            </w:r>
            <w:proofErr w:type="gramEnd"/>
            <w:r w:rsidRPr="00D92598">
              <w:rPr>
                <w:rStyle w:val="Heading2Char"/>
              </w:rPr>
              <w:t xml:space="preserve"> follow</w:t>
            </w:r>
            <w:r>
              <w:t xml:space="preserve">ing </w:t>
            </w:r>
            <w:r w:rsidRPr="009241D6">
              <w:t>ceremony</w:t>
            </w:r>
          </w:p>
          <w:sdt>
            <w:sdtPr>
              <w:alias w:val="Location"/>
              <w:tag w:val="Location"/>
              <w:id w:val="128604055"/>
              <w:placeholder>
                <w:docPart w:val="E7BF8174D3574157B89E5F89942C7FEF"/>
              </w:placeholder>
              <w:showingPlcHdr/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 w:multiLine="1"/>
            </w:sdtPr>
            <w:sdtContent>
              <w:p w:rsidR="00CA10A8" w:rsidRPr="00FA6614" w:rsidRDefault="00CA10A8" w:rsidP="00DA4DDB">
                <w:pPr>
                  <w:pStyle w:val="Location"/>
                </w:pPr>
                <w:r>
                  <w:t>[Location Name]</w:t>
                </w:r>
              </w:p>
            </w:sdtContent>
          </w:sdt>
          <w:sdt>
            <w:sdtPr>
              <w:alias w:val="Address"/>
              <w:tag w:val="Address"/>
              <w:id w:val="-1951069832"/>
              <w:placeholder>
                <w:docPart w:val="E8B22890E88B4FCB96996CB49EAAF113"/>
              </w:placeholder>
              <w:showingPlcHdr/>
              <w:dataBinding w:prefixMappings="xmlns:ns0='http://schemas.microsoft.com/office/2006/coverPageProps' " w:xpath="/ns0:CoverPageProperties[1]/ns0:CompanyAddress[1]" w:storeItemID="{55AF091B-3C7A-41E3-B477-F2FDAA23CFDA}"/>
              <w:text w:multiLine="1"/>
            </w:sdtPr>
            <w:sdtContent>
              <w:p w:rsidR="00CA10A8" w:rsidRPr="00FA6614" w:rsidRDefault="00CA10A8" w:rsidP="00DA4DDB">
                <w:pPr>
                  <w:pStyle w:val="Location"/>
                </w:pPr>
                <w:r>
                  <w:t>[Street Address]</w:t>
                </w:r>
              </w:p>
            </w:sdtContent>
          </w:sdt>
          <w:sdt>
            <w:sdtPr>
              <w:alias w:val="City, ST"/>
              <w:tag w:val="City, ST"/>
              <w:id w:val="-2079970574"/>
              <w:placeholder>
                <w:docPart w:val="BCB0A3208F8442C5992F86990A4B09EE"/>
              </w:placeholder>
              <w:showingPlcHdr/>
              <w:dataBinding w:prefixMappings="xmlns:ns0='http://schemas.microsoft.com/office/2006/coverPageProps' " w:xpath="/ns0:CoverPageProperties[1]/ns0:CompanyEmail[1]" w:storeItemID="{55AF091B-3C7A-41E3-B477-F2FDAA23CFDA}"/>
              <w:text/>
            </w:sdtPr>
            <w:sdtContent>
              <w:p w:rsidR="00CA10A8" w:rsidRDefault="00CA10A8" w:rsidP="00DA4DDB">
                <w:pPr>
                  <w:pStyle w:val="Location"/>
                </w:pPr>
                <w:r>
                  <w:t>[City, ST]</w:t>
                </w:r>
              </w:p>
            </w:sdtContent>
          </w:sdt>
        </w:tc>
        <w:tc>
          <w:tcPr>
            <w:tcW w:w="4050" w:type="dxa"/>
          </w:tcPr>
          <w:p w:rsidR="00CA10A8" w:rsidRDefault="00CA10A8" w:rsidP="00DA4DDB">
            <w:pPr>
              <w:pStyle w:val="Heading1"/>
            </w:pPr>
            <w:r>
              <w:t>Dinner Reception</w:t>
            </w:r>
          </w:p>
          <w:p w:rsidR="00CA10A8" w:rsidRPr="006A6251" w:rsidRDefault="00CA10A8" w:rsidP="00DA4DDB">
            <w:pPr>
              <w:pStyle w:val="Heading2"/>
            </w:pPr>
            <w:proofErr w:type="gramStart"/>
            <w:r w:rsidRPr="00D92598">
              <w:rPr>
                <w:rStyle w:val="Heading2Char"/>
              </w:rPr>
              <w:t>immediately</w:t>
            </w:r>
            <w:proofErr w:type="gramEnd"/>
            <w:r w:rsidRPr="00D92598">
              <w:rPr>
                <w:rStyle w:val="Heading2Char"/>
              </w:rPr>
              <w:t xml:space="preserve"> follow</w:t>
            </w:r>
            <w:r>
              <w:t xml:space="preserve">ing </w:t>
            </w:r>
            <w:r w:rsidRPr="009241D6">
              <w:t>ceremony</w:t>
            </w:r>
          </w:p>
          <w:sdt>
            <w:sdtPr>
              <w:alias w:val="Location"/>
              <w:tag w:val="Location"/>
              <w:id w:val="-702944974"/>
              <w:placeholder>
                <w:docPart w:val="80E173B35D104B32AE351203B113F084"/>
              </w:placeholder>
              <w:showingPlcHdr/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 w:multiLine="1"/>
            </w:sdtPr>
            <w:sdtContent>
              <w:p w:rsidR="00CA10A8" w:rsidRPr="00FA6614" w:rsidRDefault="00CA10A8" w:rsidP="00DA4DDB">
                <w:pPr>
                  <w:pStyle w:val="Location"/>
                </w:pPr>
                <w:r>
                  <w:t>[Location Name]</w:t>
                </w:r>
              </w:p>
            </w:sdtContent>
          </w:sdt>
          <w:sdt>
            <w:sdtPr>
              <w:alias w:val="Address"/>
              <w:tag w:val="Address"/>
              <w:id w:val="-1783800399"/>
              <w:placeholder>
                <w:docPart w:val="23035A6F6E2E4719A290F2A9C5EF23BE"/>
              </w:placeholder>
              <w:showingPlcHdr/>
              <w:dataBinding w:prefixMappings="xmlns:ns0='http://schemas.microsoft.com/office/2006/coverPageProps' " w:xpath="/ns0:CoverPageProperties[1]/ns0:CompanyAddress[1]" w:storeItemID="{55AF091B-3C7A-41E3-B477-F2FDAA23CFDA}"/>
              <w:text w:multiLine="1"/>
            </w:sdtPr>
            <w:sdtContent>
              <w:p w:rsidR="00CA10A8" w:rsidRPr="00FA6614" w:rsidRDefault="00CA10A8" w:rsidP="00DA4DDB">
                <w:pPr>
                  <w:pStyle w:val="Location"/>
                </w:pPr>
                <w:r>
                  <w:t>[Street Address]</w:t>
                </w:r>
              </w:p>
            </w:sdtContent>
          </w:sdt>
          <w:sdt>
            <w:sdtPr>
              <w:alias w:val="City, ST"/>
              <w:tag w:val="City, ST"/>
              <w:id w:val="-1380779705"/>
              <w:placeholder>
                <w:docPart w:val="8A36CE96F35346029BD97B9B3F0751A0"/>
              </w:placeholder>
              <w:showingPlcHdr/>
              <w:dataBinding w:prefixMappings="xmlns:ns0='http://schemas.microsoft.com/office/2006/coverPageProps' " w:xpath="/ns0:CoverPageProperties[1]/ns0:CompanyEmail[1]" w:storeItemID="{55AF091B-3C7A-41E3-B477-F2FDAA23CFDA}"/>
              <w:text/>
            </w:sdtPr>
            <w:sdtContent>
              <w:p w:rsidR="00CA10A8" w:rsidRDefault="00CA10A8" w:rsidP="00DA4DDB">
                <w:pPr>
                  <w:pStyle w:val="Location"/>
                </w:pPr>
                <w:r>
                  <w:t>[City, ST]</w:t>
                </w:r>
              </w:p>
            </w:sdtContent>
          </w:sdt>
        </w:tc>
      </w:tr>
      <w:tr w:rsidR="00CA10A8" w:rsidTr="00CA10A8">
        <w:trPr>
          <w:trHeight w:val="2150"/>
        </w:trPr>
        <w:tc>
          <w:tcPr>
            <w:tcW w:w="4230" w:type="dxa"/>
          </w:tcPr>
          <w:p w:rsidR="00CA10A8" w:rsidRDefault="00CA10A8" w:rsidP="00DA4DDB">
            <w:pPr>
              <w:pStyle w:val="Heading1"/>
            </w:pPr>
            <w:r>
              <w:t>Dinner Reception</w:t>
            </w:r>
          </w:p>
          <w:p w:rsidR="00CA10A8" w:rsidRPr="006A6251" w:rsidRDefault="00CA10A8" w:rsidP="00DA4DDB">
            <w:pPr>
              <w:pStyle w:val="Heading2"/>
            </w:pPr>
            <w:proofErr w:type="gramStart"/>
            <w:r w:rsidRPr="00D92598">
              <w:rPr>
                <w:rStyle w:val="Heading2Char"/>
              </w:rPr>
              <w:t>immediately</w:t>
            </w:r>
            <w:proofErr w:type="gramEnd"/>
            <w:r w:rsidRPr="00D92598">
              <w:rPr>
                <w:rStyle w:val="Heading2Char"/>
              </w:rPr>
              <w:t xml:space="preserve"> follow</w:t>
            </w:r>
            <w:r>
              <w:t xml:space="preserve">ing </w:t>
            </w:r>
            <w:r w:rsidRPr="009241D6">
              <w:t>ceremony</w:t>
            </w:r>
          </w:p>
          <w:sdt>
            <w:sdtPr>
              <w:alias w:val="Location"/>
              <w:tag w:val="Location"/>
              <w:id w:val="-1963252184"/>
              <w:placeholder>
                <w:docPart w:val="B6802B2BE9034016ADB1CAF9683ACBFA"/>
              </w:placeholder>
              <w:showingPlcHdr/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 w:multiLine="1"/>
            </w:sdtPr>
            <w:sdtContent>
              <w:p w:rsidR="00CA10A8" w:rsidRPr="00FA6614" w:rsidRDefault="00CA10A8" w:rsidP="00DA4DDB">
                <w:pPr>
                  <w:pStyle w:val="Location"/>
                </w:pPr>
                <w:r>
                  <w:t>[Location Name]</w:t>
                </w:r>
              </w:p>
            </w:sdtContent>
          </w:sdt>
          <w:sdt>
            <w:sdtPr>
              <w:alias w:val="Address"/>
              <w:tag w:val="Address"/>
              <w:id w:val="698668722"/>
              <w:placeholder>
                <w:docPart w:val="F0E7D5BD62274E5AA363FC6C94D638FD"/>
              </w:placeholder>
              <w:showingPlcHdr/>
              <w:dataBinding w:prefixMappings="xmlns:ns0='http://schemas.microsoft.com/office/2006/coverPageProps' " w:xpath="/ns0:CoverPageProperties[1]/ns0:CompanyAddress[1]" w:storeItemID="{55AF091B-3C7A-41E3-B477-F2FDAA23CFDA}"/>
              <w:text w:multiLine="1"/>
            </w:sdtPr>
            <w:sdtContent>
              <w:p w:rsidR="00CA10A8" w:rsidRPr="00FA6614" w:rsidRDefault="00CA10A8" w:rsidP="00DA4DDB">
                <w:pPr>
                  <w:pStyle w:val="Location"/>
                </w:pPr>
                <w:r>
                  <w:t>[Street Address]</w:t>
                </w:r>
              </w:p>
            </w:sdtContent>
          </w:sdt>
          <w:sdt>
            <w:sdtPr>
              <w:alias w:val="City, ST"/>
              <w:tag w:val="City, ST"/>
              <w:id w:val="-705788872"/>
              <w:placeholder>
                <w:docPart w:val="A596C1D3F2994EBC83D582436298FF13"/>
              </w:placeholder>
              <w:showingPlcHdr/>
              <w:dataBinding w:prefixMappings="xmlns:ns0='http://schemas.microsoft.com/office/2006/coverPageProps' " w:xpath="/ns0:CoverPageProperties[1]/ns0:CompanyEmail[1]" w:storeItemID="{55AF091B-3C7A-41E3-B477-F2FDAA23CFDA}"/>
              <w:text/>
            </w:sdtPr>
            <w:sdtContent>
              <w:p w:rsidR="00CA10A8" w:rsidRDefault="00CA10A8" w:rsidP="00DA4DDB">
                <w:pPr>
                  <w:pStyle w:val="Location"/>
                </w:pPr>
                <w:r>
                  <w:t>[City, ST]</w:t>
                </w:r>
              </w:p>
            </w:sdtContent>
          </w:sdt>
        </w:tc>
        <w:tc>
          <w:tcPr>
            <w:tcW w:w="4050" w:type="dxa"/>
          </w:tcPr>
          <w:p w:rsidR="00CA10A8" w:rsidRDefault="00CA10A8" w:rsidP="00DA4DDB">
            <w:pPr>
              <w:pStyle w:val="Heading1"/>
            </w:pPr>
            <w:r>
              <w:t>Dinner Reception</w:t>
            </w:r>
          </w:p>
          <w:p w:rsidR="00CA10A8" w:rsidRPr="006A6251" w:rsidRDefault="00CA10A8" w:rsidP="00DA4DDB">
            <w:pPr>
              <w:pStyle w:val="Heading2"/>
            </w:pPr>
            <w:proofErr w:type="gramStart"/>
            <w:r w:rsidRPr="00D92598">
              <w:rPr>
                <w:rStyle w:val="Heading2Char"/>
              </w:rPr>
              <w:t>immediately</w:t>
            </w:r>
            <w:proofErr w:type="gramEnd"/>
            <w:r w:rsidRPr="00D92598">
              <w:rPr>
                <w:rStyle w:val="Heading2Char"/>
              </w:rPr>
              <w:t xml:space="preserve"> follow</w:t>
            </w:r>
            <w:r>
              <w:t xml:space="preserve">ing </w:t>
            </w:r>
            <w:r w:rsidRPr="009241D6">
              <w:t>ceremony</w:t>
            </w:r>
          </w:p>
          <w:sdt>
            <w:sdtPr>
              <w:alias w:val="Location"/>
              <w:tag w:val="Location"/>
              <w:id w:val="-1467193918"/>
              <w:placeholder>
                <w:docPart w:val="D5E44A8F6DFA4CE4963B891FFE2CB20A"/>
              </w:placeholder>
              <w:showingPlcHdr/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 w:multiLine="1"/>
            </w:sdtPr>
            <w:sdtContent>
              <w:p w:rsidR="00CA10A8" w:rsidRPr="00FA6614" w:rsidRDefault="00CA10A8" w:rsidP="00DA4DDB">
                <w:pPr>
                  <w:pStyle w:val="Location"/>
                </w:pPr>
                <w:r>
                  <w:t>[Location Name]</w:t>
                </w:r>
              </w:p>
            </w:sdtContent>
          </w:sdt>
          <w:sdt>
            <w:sdtPr>
              <w:alias w:val="Address"/>
              <w:tag w:val="Address"/>
              <w:id w:val="284617600"/>
              <w:placeholder>
                <w:docPart w:val="D940684DC388453AAB92AE4D2A09E0CA"/>
              </w:placeholder>
              <w:showingPlcHdr/>
              <w:dataBinding w:prefixMappings="xmlns:ns0='http://schemas.microsoft.com/office/2006/coverPageProps' " w:xpath="/ns0:CoverPageProperties[1]/ns0:CompanyAddress[1]" w:storeItemID="{55AF091B-3C7A-41E3-B477-F2FDAA23CFDA}"/>
              <w:text w:multiLine="1"/>
            </w:sdtPr>
            <w:sdtContent>
              <w:p w:rsidR="00CA10A8" w:rsidRPr="00FA6614" w:rsidRDefault="00CA10A8" w:rsidP="00DA4DDB">
                <w:pPr>
                  <w:pStyle w:val="Location"/>
                </w:pPr>
                <w:r>
                  <w:t>[Street Address]</w:t>
                </w:r>
              </w:p>
            </w:sdtContent>
          </w:sdt>
          <w:sdt>
            <w:sdtPr>
              <w:alias w:val="City, ST"/>
              <w:tag w:val="City, ST"/>
              <w:id w:val="-333464074"/>
              <w:placeholder>
                <w:docPart w:val="24FDFA3125044599BA3A4D6FD7223CB6"/>
              </w:placeholder>
              <w:showingPlcHdr/>
              <w:dataBinding w:prefixMappings="xmlns:ns0='http://schemas.microsoft.com/office/2006/coverPageProps' " w:xpath="/ns0:CoverPageProperties[1]/ns0:CompanyEmail[1]" w:storeItemID="{55AF091B-3C7A-41E3-B477-F2FDAA23CFDA}"/>
              <w:text/>
            </w:sdtPr>
            <w:sdtContent>
              <w:p w:rsidR="00CA10A8" w:rsidRDefault="00CA10A8" w:rsidP="00DA4DDB">
                <w:pPr>
                  <w:pStyle w:val="Location"/>
                </w:pPr>
                <w:r>
                  <w:t>[City, ST]</w:t>
                </w:r>
              </w:p>
            </w:sdtContent>
          </w:sdt>
        </w:tc>
      </w:tr>
      <w:tr w:rsidR="00CA10A8" w:rsidTr="00CA10A8">
        <w:trPr>
          <w:trHeight w:val="2150"/>
        </w:trPr>
        <w:tc>
          <w:tcPr>
            <w:tcW w:w="4230" w:type="dxa"/>
          </w:tcPr>
          <w:p w:rsidR="00CA10A8" w:rsidRDefault="00CA10A8" w:rsidP="00DA4DDB">
            <w:pPr>
              <w:pStyle w:val="Heading1"/>
            </w:pPr>
            <w:r>
              <w:t>Dinner Reception</w:t>
            </w:r>
          </w:p>
          <w:p w:rsidR="00CA10A8" w:rsidRPr="006A6251" w:rsidRDefault="00CA10A8" w:rsidP="00DA4DDB">
            <w:pPr>
              <w:pStyle w:val="Heading2"/>
            </w:pPr>
            <w:proofErr w:type="gramStart"/>
            <w:r w:rsidRPr="00D92598">
              <w:rPr>
                <w:rStyle w:val="Heading2Char"/>
              </w:rPr>
              <w:t>immediately</w:t>
            </w:r>
            <w:proofErr w:type="gramEnd"/>
            <w:r w:rsidRPr="00D92598">
              <w:rPr>
                <w:rStyle w:val="Heading2Char"/>
              </w:rPr>
              <w:t xml:space="preserve"> follow</w:t>
            </w:r>
            <w:r>
              <w:t xml:space="preserve">ing </w:t>
            </w:r>
            <w:r w:rsidRPr="009241D6">
              <w:t>ceremony</w:t>
            </w:r>
          </w:p>
          <w:sdt>
            <w:sdtPr>
              <w:alias w:val="Location"/>
              <w:tag w:val="Location"/>
              <w:id w:val="-334774411"/>
              <w:placeholder>
                <w:docPart w:val="3FE6433C99184CF6A3E2945669FE32A0"/>
              </w:placeholder>
              <w:showingPlcHdr/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 w:multiLine="1"/>
            </w:sdtPr>
            <w:sdtContent>
              <w:p w:rsidR="00CA10A8" w:rsidRPr="00FA6614" w:rsidRDefault="00CA10A8" w:rsidP="00DA4DDB">
                <w:pPr>
                  <w:pStyle w:val="Location"/>
                </w:pPr>
                <w:r>
                  <w:t>[Location Name]</w:t>
                </w:r>
              </w:p>
            </w:sdtContent>
          </w:sdt>
          <w:sdt>
            <w:sdtPr>
              <w:alias w:val="Address"/>
              <w:tag w:val="Address"/>
              <w:id w:val="1244613209"/>
              <w:placeholder>
                <w:docPart w:val="56A53598075F45ED9D7BE3CB443C512E"/>
              </w:placeholder>
              <w:showingPlcHdr/>
              <w:dataBinding w:prefixMappings="xmlns:ns0='http://schemas.microsoft.com/office/2006/coverPageProps' " w:xpath="/ns0:CoverPageProperties[1]/ns0:CompanyAddress[1]" w:storeItemID="{55AF091B-3C7A-41E3-B477-F2FDAA23CFDA}"/>
              <w:text w:multiLine="1"/>
            </w:sdtPr>
            <w:sdtContent>
              <w:p w:rsidR="00CA10A8" w:rsidRPr="00FA6614" w:rsidRDefault="00CA10A8" w:rsidP="00DA4DDB">
                <w:pPr>
                  <w:pStyle w:val="Location"/>
                </w:pPr>
                <w:r>
                  <w:t>[Street Address]</w:t>
                </w:r>
              </w:p>
            </w:sdtContent>
          </w:sdt>
          <w:sdt>
            <w:sdtPr>
              <w:alias w:val="City, ST"/>
              <w:tag w:val="City, ST"/>
              <w:id w:val="-1911920289"/>
              <w:placeholder>
                <w:docPart w:val="F043A6B4BDC64EBF8ADD90087FF3BAC4"/>
              </w:placeholder>
              <w:showingPlcHdr/>
              <w:dataBinding w:prefixMappings="xmlns:ns0='http://schemas.microsoft.com/office/2006/coverPageProps' " w:xpath="/ns0:CoverPageProperties[1]/ns0:CompanyEmail[1]" w:storeItemID="{55AF091B-3C7A-41E3-B477-F2FDAA23CFDA}"/>
              <w:text/>
            </w:sdtPr>
            <w:sdtContent>
              <w:p w:rsidR="00CA10A8" w:rsidRDefault="00CA10A8" w:rsidP="00DA4DDB">
                <w:pPr>
                  <w:pStyle w:val="Location"/>
                </w:pPr>
                <w:r>
                  <w:t>[City, ST]</w:t>
                </w:r>
              </w:p>
            </w:sdtContent>
          </w:sdt>
        </w:tc>
        <w:tc>
          <w:tcPr>
            <w:tcW w:w="4050" w:type="dxa"/>
          </w:tcPr>
          <w:p w:rsidR="00CA10A8" w:rsidRDefault="00CA10A8" w:rsidP="00DA4DDB">
            <w:pPr>
              <w:pStyle w:val="Heading1"/>
            </w:pPr>
            <w:r>
              <w:t>Dinner Reception</w:t>
            </w:r>
          </w:p>
          <w:p w:rsidR="00CA10A8" w:rsidRPr="006A6251" w:rsidRDefault="00CA10A8" w:rsidP="00DA4DDB">
            <w:pPr>
              <w:pStyle w:val="Heading2"/>
            </w:pPr>
            <w:proofErr w:type="gramStart"/>
            <w:r w:rsidRPr="00D92598">
              <w:rPr>
                <w:rStyle w:val="Heading2Char"/>
              </w:rPr>
              <w:t>immediately</w:t>
            </w:r>
            <w:proofErr w:type="gramEnd"/>
            <w:r w:rsidRPr="00D92598">
              <w:rPr>
                <w:rStyle w:val="Heading2Char"/>
              </w:rPr>
              <w:t xml:space="preserve"> follow</w:t>
            </w:r>
            <w:r>
              <w:t xml:space="preserve">ing </w:t>
            </w:r>
            <w:r w:rsidRPr="009241D6">
              <w:t>ceremony</w:t>
            </w:r>
          </w:p>
          <w:sdt>
            <w:sdtPr>
              <w:alias w:val="Location"/>
              <w:tag w:val="Location"/>
              <w:id w:val="-873454173"/>
              <w:placeholder>
                <w:docPart w:val="EA6477D11120405EA179CF15C864FACA"/>
              </w:placeholder>
              <w:showingPlcHdr/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 w:multiLine="1"/>
            </w:sdtPr>
            <w:sdtContent>
              <w:p w:rsidR="00CA10A8" w:rsidRPr="00FA6614" w:rsidRDefault="00CA10A8" w:rsidP="00DA4DDB">
                <w:pPr>
                  <w:pStyle w:val="Location"/>
                </w:pPr>
                <w:r>
                  <w:t>[Location Name]</w:t>
                </w:r>
              </w:p>
            </w:sdtContent>
          </w:sdt>
          <w:sdt>
            <w:sdtPr>
              <w:alias w:val="Address"/>
              <w:tag w:val="Address"/>
              <w:id w:val="944732343"/>
              <w:placeholder>
                <w:docPart w:val="557AD16A8931457392266E597EF9BE1C"/>
              </w:placeholder>
              <w:showingPlcHdr/>
              <w:dataBinding w:prefixMappings="xmlns:ns0='http://schemas.microsoft.com/office/2006/coverPageProps' " w:xpath="/ns0:CoverPageProperties[1]/ns0:CompanyAddress[1]" w:storeItemID="{55AF091B-3C7A-41E3-B477-F2FDAA23CFDA}"/>
              <w:text w:multiLine="1"/>
            </w:sdtPr>
            <w:sdtContent>
              <w:p w:rsidR="00CA10A8" w:rsidRPr="00FA6614" w:rsidRDefault="00CA10A8" w:rsidP="00DA4DDB">
                <w:pPr>
                  <w:pStyle w:val="Location"/>
                </w:pPr>
                <w:r>
                  <w:t>[Street Address]</w:t>
                </w:r>
              </w:p>
            </w:sdtContent>
          </w:sdt>
          <w:sdt>
            <w:sdtPr>
              <w:alias w:val="City, ST"/>
              <w:tag w:val="City, ST"/>
              <w:id w:val="1310365410"/>
              <w:placeholder>
                <w:docPart w:val="8C308E0570544938A8B8285AA428223A"/>
              </w:placeholder>
              <w:showingPlcHdr/>
              <w:dataBinding w:prefixMappings="xmlns:ns0='http://schemas.microsoft.com/office/2006/coverPageProps' " w:xpath="/ns0:CoverPageProperties[1]/ns0:CompanyEmail[1]" w:storeItemID="{55AF091B-3C7A-41E3-B477-F2FDAA23CFDA}"/>
              <w:text/>
            </w:sdtPr>
            <w:sdtContent>
              <w:p w:rsidR="00CA10A8" w:rsidRDefault="00CA10A8" w:rsidP="00DA4DDB">
                <w:pPr>
                  <w:pStyle w:val="Location"/>
                </w:pPr>
                <w:r>
                  <w:t>[City, ST]</w:t>
                </w:r>
              </w:p>
            </w:sdtContent>
          </w:sdt>
        </w:tc>
      </w:tr>
    </w:tbl>
    <w:p w:rsidR="006C3D0C" w:rsidRPr="00E7066F" w:rsidRDefault="00E27A02" w:rsidP="00E7066F">
      <w:r>
        <w:rPr>
          <w:noProof/>
          <w:lang w:eastAsia="ja-JP"/>
        </w:rPr>
        <w:drawing>
          <wp:anchor distT="0" distB="0" distL="114300" distR="114300" simplePos="0" relativeHeight="251668480" behindDoc="1" locked="0" layoutInCell="0" allowOverlap="1">
            <wp:simplePos x="0" y="0"/>
            <wp:positionH relativeFrom="page">
              <wp:posOffset>2134929</wp:posOffset>
            </wp:positionH>
            <wp:positionV relativeFrom="page">
              <wp:posOffset>6868633</wp:posOffset>
            </wp:positionV>
            <wp:extent cx="1373815" cy="1977655"/>
            <wp:effectExtent l="19050" t="0" r="0" b="0"/>
            <wp:wrapNone/>
            <wp:docPr id="26" name="Picture 6" descr="Three flow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Three flowers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3815" cy="1977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ja-JP"/>
        </w:rPr>
        <w:drawing>
          <wp:anchor distT="0" distB="0" distL="114300" distR="114300" simplePos="0" relativeHeight="251666432" behindDoc="1" locked="0" layoutInCell="0" allowOverlap="1">
            <wp:simplePos x="0" y="0"/>
            <wp:positionH relativeFrom="page">
              <wp:posOffset>2130425</wp:posOffset>
            </wp:positionH>
            <wp:positionV relativeFrom="page">
              <wp:posOffset>3902149</wp:posOffset>
            </wp:positionV>
            <wp:extent cx="1373815" cy="1977656"/>
            <wp:effectExtent l="19050" t="0" r="0" b="0"/>
            <wp:wrapNone/>
            <wp:docPr id="21" name="Picture 1" descr="Three flow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ree flowers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3815" cy="1977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ja-JP"/>
        </w:rPr>
        <w:drawing>
          <wp:anchor distT="0" distB="0" distL="114300" distR="114300" simplePos="0" relativeHeight="251664384" behindDoc="1" locked="0" layoutInCell="0" allowOverlap="1">
            <wp:simplePos x="0" y="0"/>
            <wp:positionH relativeFrom="page">
              <wp:posOffset>2134929</wp:posOffset>
            </wp:positionH>
            <wp:positionV relativeFrom="page">
              <wp:posOffset>925033</wp:posOffset>
            </wp:positionV>
            <wp:extent cx="1373815" cy="1977655"/>
            <wp:effectExtent l="19050" t="0" r="0" b="0"/>
            <wp:wrapNone/>
            <wp:docPr id="12" name="Picture 3" descr="Three flow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hree flowers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3815" cy="1977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ja-JP"/>
        </w:rPr>
        <w:drawing>
          <wp:anchor distT="0" distB="0" distL="114300" distR="114300" simplePos="0" relativeHeight="251665408" behindDoc="1" locked="0" layoutInCell="0" allowOverlap="1">
            <wp:simplePos x="0" y="0"/>
            <wp:positionH relativeFrom="page">
              <wp:posOffset>5633041</wp:posOffset>
            </wp:positionH>
            <wp:positionV relativeFrom="page">
              <wp:posOffset>925033</wp:posOffset>
            </wp:positionV>
            <wp:extent cx="1373815" cy="1977655"/>
            <wp:effectExtent l="19050" t="0" r="0" b="0"/>
            <wp:wrapNone/>
            <wp:docPr id="17" name="Picture 4" descr="Three flow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Three flowers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3815" cy="1977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7782C" w:rsidRPr="0067782C">
        <w:rPr>
          <w:noProof/>
          <w:lang w:eastAsia="ja-JP"/>
        </w:rPr>
        <w:drawing>
          <wp:anchor distT="0" distB="0" distL="114300" distR="114300" simplePos="0" relativeHeight="251669504" behindDoc="1" locked="0" layoutInCell="0" allowOverlap="1">
            <wp:simplePos x="0" y="0"/>
            <wp:positionH relativeFrom="page">
              <wp:posOffset>5632450</wp:posOffset>
            </wp:positionH>
            <wp:positionV relativeFrom="page">
              <wp:posOffset>6866890</wp:posOffset>
            </wp:positionV>
            <wp:extent cx="1362075" cy="1981200"/>
            <wp:effectExtent l="19050" t="0" r="9525" b="0"/>
            <wp:wrapNone/>
            <wp:docPr id="27" name="Picture 5" descr="Three flow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Three flowers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7782C" w:rsidRPr="0067782C">
        <w:rPr>
          <w:noProof/>
          <w:lang w:eastAsia="ja-JP"/>
        </w:rPr>
        <w:drawing>
          <wp:anchor distT="0" distB="0" distL="114300" distR="114300" simplePos="0" relativeHeight="251667456" behindDoc="1" locked="0" layoutInCell="0" allowOverlap="1">
            <wp:simplePos x="0" y="0"/>
            <wp:positionH relativeFrom="page">
              <wp:posOffset>5632450</wp:posOffset>
            </wp:positionH>
            <wp:positionV relativeFrom="page">
              <wp:posOffset>3904615</wp:posOffset>
            </wp:positionV>
            <wp:extent cx="1362075" cy="1981200"/>
            <wp:effectExtent l="19050" t="0" r="9525" b="0"/>
            <wp:wrapNone/>
            <wp:docPr id="24" name="Picture 2" descr="Three flow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hree flowers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6C3D0C" w:rsidRPr="00E7066F" w:rsidSect="00B11336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drawingGridHorizontalSpacing w:val="187"/>
  <w:drawingGridVerticalSpacing w:val="187"/>
  <w:noPunctuationKerning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27AA"/>
    <w:rsid w:val="00080D86"/>
    <w:rsid w:val="00117A7E"/>
    <w:rsid w:val="00120679"/>
    <w:rsid w:val="00171529"/>
    <w:rsid w:val="00174BDD"/>
    <w:rsid w:val="00204BA3"/>
    <w:rsid w:val="002068E4"/>
    <w:rsid w:val="00222C75"/>
    <w:rsid w:val="002239E5"/>
    <w:rsid w:val="00265171"/>
    <w:rsid w:val="00294A71"/>
    <w:rsid w:val="00304547"/>
    <w:rsid w:val="003537CD"/>
    <w:rsid w:val="00382C0B"/>
    <w:rsid w:val="00395BB6"/>
    <w:rsid w:val="004843C5"/>
    <w:rsid w:val="004A60B6"/>
    <w:rsid w:val="005143AC"/>
    <w:rsid w:val="00546D0A"/>
    <w:rsid w:val="005A2389"/>
    <w:rsid w:val="00621929"/>
    <w:rsid w:val="0067782C"/>
    <w:rsid w:val="006A6251"/>
    <w:rsid w:val="006C3D0C"/>
    <w:rsid w:val="0075753A"/>
    <w:rsid w:val="008B5345"/>
    <w:rsid w:val="008C2164"/>
    <w:rsid w:val="0090225B"/>
    <w:rsid w:val="009241D6"/>
    <w:rsid w:val="0094683E"/>
    <w:rsid w:val="009727C9"/>
    <w:rsid w:val="009A0BDE"/>
    <w:rsid w:val="009E65F1"/>
    <w:rsid w:val="00B11336"/>
    <w:rsid w:val="00B77CB8"/>
    <w:rsid w:val="00BA0D56"/>
    <w:rsid w:val="00C01FAC"/>
    <w:rsid w:val="00C41D7A"/>
    <w:rsid w:val="00C562C5"/>
    <w:rsid w:val="00C61867"/>
    <w:rsid w:val="00CA10A8"/>
    <w:rsid w:val="00CB27AA"/>
    <w:rsid w:val="00CD30EA"/>
    <w:rsid w:val="00D41D25"/>
    <w:rsid w:val="00D83E86"/>
    <w:rsid w:val="00D92598"/>
    <w:rsid w:val="00D934BB"/>
    <w:rsid w:val="00D94340"/>
    <w:rsid w:val="00DA7590"/>
    <w:rsid w:val="00DC7FC0"/>
    <w:rsid w:val="00DD3E22"/>
    <w:rsid w:val="00E27A02"/>
    <w:rsid w:val="00E705F4"/>
    <w:rsid w:val="00E7066F"/>
    <w:rsid w:val="00EA223B"/>
    <w:rsid w:val="00EB56FF"/>
    <w:rsid w:val="00EE199A"/>
    <w:rsid w:val="00FF2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27A02"/>
    <w:pPr>
      <w:spacing w:line="480" w:lineRule="auto"/>
      <w:ind w:left="720"/>
    </w:pPr>
    <w:rPr>
      <w:rFonts w:asciiTheme="minorHAnsi" w:hAnsiTheme="minorHAnsi"/>
      <w:color w:val="365F91" w:themeColor="accent1" w:themeShade="BF"/>
      <w:sz w:val="17"/>
      <w:szCs w:val="24"/>
    </w:rPr>
  </w:style>
  <w:style w:type="paragraph" w:styleId="Heading1">
    <w:name w:val="heading 1"/>
    <w:basedOn w:val="Normal"/>
    <w:next w:val="Normal"/>
    <w:qFormat/>
    <w:rsid w:val="00120679"/>
    <w:pPr>
      <w:spacing w:line="240" w:lineRule="auto"/>
      <w:outlineLvl w:val="0"/>
    </w:pPr>
    <w:rPr>
      <w:rFonts w:asciiTheme="majorHAnsi" w:hAnsiTheme="majorHAnsi"/>
      <w:sz w:val="28"/>
    </w:rPr>
  </w:style>
  <w:style w:type="paragraph" w:styleId="Heading2">
    <w:name w:val="heading 2"/>
    <w:basedOn w:val="Normal"/>
    <w:next w:val="Normal"/>
    <w:link w:val="Heading2Char"/>
    <w:qFormat/>
    <w:rsid w:val="00D92598"/>
    <w:pPr>
      <w:spacing w:after="760" w:line="240" w:lineRule="auto"/>
      <w:outlineLvl w:val="1"/>
    </w:pPr>
    <w:rPr>
      <w:i/>
    </w:rPr>
  </w:style>
  <w:style w:type="paragraph" w:styleId="Heading3">
    <w:name w:val="heading 3"/>
    <w:basedOn w:val="Normal"/>
    <w:next w:val="Normal"/>
    <w:semiHidden/>
    <w:unhideWhenUsed/>
    <w:qFormat/>
    <w:rsid w:val="0026517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unhideWhenUsed/>
    <w:rsid w:val="002068E4"/>
    <w:rPr>
      <w:rFonts w:ascii="Tahoma" w:hAnsi="Tahoma" w:cs="Tahoma"/>
      <w:sz w:val="16"/>
      <w:szCs w:val="16"/>
    </w:rPr>
  </w:style>
  <w:style w:type="paragraph" w:customStyle="1" w:styleId="Location">
    <w:name w:val="Location"/>
    <w:basedOn w:val="Normal"/>
    <w:unhideWhenUsed/>
    <w:qFormat/>
    <w:rsid w:val="00120679"/>
    <w:pPr>
      <w:spacing w:line="276" w:lineRule="auto"/>
    </w:pPr>
    <w:rPr>
      <w:caps/>
      <w:sz w:val="16"/>
      <w:szCs w:val="20"/>
    </w:rPr>
  </w:style>
  <w:style w:type="character" w:customStyle="1" w:styleId="Heading2Char">
    <w:name w:val="Heading 2 Char"/>
    <w:basedOn w:val="DefaultParagraphFont"/>
    <w:link w:val="Heading2"/>
    <w:rsid w:val="00D92598"/>
    <w:rPr>
      <w:rFonts w:ascii="Book Antiqua" w:hAnsi="Book Antiqua"/>
      <w:i/>
      <w:color w:val="6979AF"/>
      <w:sz w:val="17"/>
      <w:szCs w:val="24"/>
      <w:lang w:val="en-US" w:eastAsia="en-US" w:bidi="ar-SA"/>
    </w:rPr>
  </w:style>
  <w:style w:type="table" w:styleId="TableGrid">
    <w:name w:val="Table Grid"/>
    <w:basedOn w:val="TableNormal"/>
    <w:rsid w:val="006778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DC7FC0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27A02"/>
    <w:pPr>
      <w:spacing w:line="480" w:lineRule="auto"/>
      <w:ind w:left="720"/>
    </w:pPr>
    <w:rPr>
      <w:rFonts w:asciiTheme="minorHAnsi" w:hAnsiTheme="minorHAnsi"/>
      <w:color w:val="365F91" w:themeColor="accent1" w:themeShade="BF"/>
      <w:sz w:val="17"/>
      <w:szCs w:val="24"/>
    </w:rPr>
  </w:style>
  <w:style w:type="paragraph" w:styleId="Heading1">
    <w:name w:val="heading 1"/>
    <w:basedOn w:val="Normal"/>
    <w:next w:val="Normal"/>
    <w:qFormat/>
    <w:rsid w:val="00120679"/>
    <w:pPr>
      <w:spacing w:line="240" w:lineRule="auto"/>
      <w:outlineLvl w:val="0"/>
    </w:pPr>
    <w:rPr>
      <w:rFonts w:asciiTheme="majorHAnsi" w:hAnsiTheme="majorHAnsi"/>
      <w:sz w:val="28"/>
    </w:rPr>
  </w:style>
  <w:style w:type="paragraph" w:styleId="Heading2">
    <w:name w:val="heading 2"/>
    <w:basedOn w:val="Normal"/>
    <w:next w:val="Normal"/>
    <w:link w:val="Heading2Char"/>
    <w:qFormat/>
    <w:rsid w:val="00D92598"/>
    <w:pPr>
      <w:spacing w:after="760" w:line="240" w:lineRule="auto"/>
      <w:outlineLvl w:val="1"/>
    </w:pPr>
    <w:rPr>
      <w:i/>
    </w:rPr>
  </w:style>
  <w:style w:type="paragraph" w:styleId="Heading3">
    <w:name w:val="heading 3"/>
    <w:basedOn w:val="Normal"/>
    <w:next w:val="Normal"/>
    <w:semiHidden/>
    <w:unhideWhenUsed/>
    <w:qFormat/>
    <w:rsid w:val="0026517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unhideWhenUsed/>
    <w:rsid w:val="002068E4"/>
    <w:rPr>
      <w:rFonts w:ascii="Tahoma" w:hAnsi="Tahoma" w:cs="Tahoma"/>
      <w:sz w:val="16"/>
      <w:szCs w:val="16"/>
    </w:rPr>
  </w:style>
  <w:style w:type="paragraph" w:customStyle="1" w:styleId="Location">
    <w:name w:val="Location"/>
    <w:basedOn w:val="Normal"/>
    <w:unhideWhenUsed/>
    <w:qFormat/>
    <w:rsid w:val="00120679"/>
    <w:pPr>
      <w:spacing w:line="276" w:lineRule="auto"/>
    </w:pPr>
    <w:rPr>
      <w:caps/>
      <w:sz w:val="16"/>
      <w:szCs w:val="20"/>
    </w:rPr>
  </w:style>
  <w:style w:type="character" w:customStyle="1" w:styleId="Heading2Char">
    <w:name w:val="Heading 2 Char"/>
    <w:basedOn w:val="DefaultParagraphFont"/>
    <w:link w:val="Heading2"/>
    <w:rsid w:val="00D92598"/>
    <w:rPr>
      <w:rFonts w:ascii="Book Antiqua" w:hAnsi="Book Antiqua"/>
      <w:i/>
      <w:color w:val="6979AF"/>
      <w:sz w:val="17"/>
      <w:szCs w:val="24"/>
      <w:lang w:val="en-US" w:eastAsia="en-US" w:bidi="ar-SA"/>
    </w:rPr>
  </w:style>
  <w:style w:type="table" w:styleId="TableGrid">
    <w:name w:val="Table Grid"/>
    <w:basedOn w:val="TableNormal"/>
    <w:rsid w:val="006778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DC7FC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p142158\AppData\Roaming\Microsoft\Templates\RecepInvCrd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7EF7E937900B416DB5C9FEAD00E83B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CBEB99-186C-493D-8099-EBB2D2CB8026}"/>
      </w:docPartPr>
      <w:docPartBody>
        <w:p w:rsidR="0037449D" w:rsidRDefault="009C224C">
          <w:pPr>
            <w:pStyle w:val="7EF7E937900B416DB5C9FEAD00E83BE4"/>
          </w:pPr>
          <w:r>
            <w:t>[Location Name]</w:t>
          </w:r>
        </w:p>
      </w:docPartBody>
    </w:docPart>
    <w:docPart>
      <w:docPartPr>
        <w:name w:val="72FF3D5FE21041B39C6FD34DE12488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66905-6FD7-4626-8AEE-8A944844FAE0}"/>
      </w:docPartPr>
      <w:docPartBody>
        <w:p w:rsidR="0037449D" w:rsidRDefault="009C224C">
          <w:pPr>
            <w:pStyle w:val="72FF3D5FE21041B39C6FD34DE124885E"/>
          </w:pPr>
          <w:r>
            <w:t>[Street Address]</w:t>
          </w:r>
        </w:p>
      </w:docPartBody>
    </w:docPart>
    <w:docPart>
      <w:docPartPr>
        <w:name w:val="FF30106E6073484A96CD9C222A3E1B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D4931D-B392-46B5-989E-318394BA3D12}"/>
      </w:docPartPr>
      <w:docPartBody>
        <w:p w:rsidR="0037449D" w:rsidRDefault="009C224C">
          <w:pPr>
            <w:pStyle w:val="FF30106E6073484A96CD9C222A3E1B17"/>
          </w:pPr>
          <w:r>
            <w:t>[City, ST]</w:t>
          </w:r>
        </w:p>
      </w:docPartBody>
    </w:docPart>
    <w:docPart>
      <w:docPartPr>
        <w:name w:val="4CA719C6196A4BABBD4A6389AE8EE0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F31AE5-0771-4B6C-BD25-8E480B09BB38}"/>
      </w:docPartPr>
      <w:docPartBody>
        <w:p w:rsidR="0037449D" w:rsidRDefault="009C224C">
          <w:pPr>
            <w:pStyle w:val="4CA719C6196A4BABBD4A6389AE8EE042"/>
          </w:pPr>
          <w:r>
            <w:t>[Location Name]</w:t>
          </w:r>
        </w:p>
      </w:docPartBody>
    </w:docPart>
    <w:docPart>
      <w:docPartPr>
        <w:name w:val="38A174B891A3417BACC61E6F949D6A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AE5201-6AC1-4710-86B0-33A4FB4EC9E2}"/>
      </w:docPartPr>
      <w:docPartBody>
        <w:p w:rsidR="0037449D" w:rsidRDefault="009C224C">
          <w:pPr>
            <w:pStyle w:val="38A174B891A3417BACC61E6F949D6AA7"/>
          </w:pPr>
          <w:r>
            <w:t>[Street Address]</w:t>
          </w:r>
        </w:p>
      </w:docPartBody>
    </w:docPart>
    <w:docPart>
      <w:docPartPr>
        <w:name w:val="BC466CEE9D5F4178AEDF0204AA05C1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3E6D88-8443-49B4-B64C-CBA5ABA741CD}"/>
      </w:docPartPr>
      <w:docPartBody>
        <w:p w:rsidR="0037449D" w:rsidRDefault="009C224C">
          <w:pPr>
            <w:pStyle w:val="BC466CEE9D5F4178AEDF0204AA05C1E8"/>
          </w:pPr>
          <w:r>
            <w:t>[City, ST]</w:t>
          </w:r>
        </w:p>
      </w:docPartBody>
    </w:docPart>
    <w:docPart>
      <w:docPartPr>
        <w:name w:val="0DABFAF0B0AF44C480C9C825B4C9F0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C0D3D9-D659-496B-A691-55A20E3AC73D}"/>
      </w:docPartPr>
      <w:docPartBody>
        <w:p w:rsidR="0037449D" w:rsidRDefault="009C224C">
          <w:pPr>
            <w:pStyle w:val="0DABFAF0B0AF44C480C9C825B4C9F076"/>
          </w:pPr>
          <w:r>
            <w:t>[Location Name]</w:t>
          </w:r>
        </w:p>
      </w:docPartBody>
    </w:docPart>
    <w:docPart>
      <w:docPartPr>
        <w:name w:val="651229C66E884EE78AD56BEE12D02E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0484D7-8F1E-49B1-B4EA-E80E1093736E}"/>
      </w:docPartPr>
      <w:docPartBody>
        <w:p w:rsidR="0037449D" w:rsidRDefault="009C224C">
          <w:pPr>
            <w:pStyle w:val="651229C66E884EE78AD56BEE12D02E85"/>
          </w:pPr>
          <w:r>
            <w:t>[Street Address]</w:t>
          </w:r>
        </w:p>
      </w:docPartBody>
    </w:docPart>
    <w:docPart>
      <w:docPartPr>
        <w:name w:val="8537BB616D264CEDBCFE2FE9656EA9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27518-9874-4196-B124-36E97130FCC5}"/>
      </w:docPartPr>
      <w:docPartBody>
        <w:p w:rsidR="0037449D" w:rsidRDefault="009C224C">
          <w:pPr>
            <w:pStyle w:val="8537BB616D264CEDBCFE2FE9656EA9A6"/>
          </w:pPr>
          <w:r>
            <w:t>[City, ST]</w:t>
          </w:r>
        </w:p>
      </w:docPartBody>
    </w:docPart>
    <w:docPart>
      <w:docPartPr>
        <w:name w:val="F9481F68CCC944F793F3EF6C853716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85B313-F5B7-455D-A0DF-D63CC8CF45FA}"/>
      </w:docPartPr>
      <w:docPartBody>
        <w:p w:rsidR="0037449D" w:rsidRDefault="009C224C">
          <w:pPr>
            <w:pStyle w:val="F9481F68CCC944F793F3EF6C85371629"/>
          </w:pPr>
          <w:r>
            <w:t>[Location Name]</w:t>
          </w:r>
        </w:p>
      </w:docPartBody>
    </w:docPart>
    <w:docPart>
      <w:docPartPr>
        <w:name w:val="57BEC9027E2B4EF3A577BD0235FB6B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D59FD4-3763-4F16-B96A-D20B962795FA}"/>
      </w:docPartPr>
      <w:docPartBody>
        <w:p w:rsidR="0037449D" w:rsidRDefault="009C224C">
          <w:pPr>
            <w:pStyle w:val="57BEC9027E2B4EF3A577BD0235FB6B59"/>
          </w:pPr>
          <w:r>
            <w:t>[Street Address]</w:t>
          </w:r>
        </w:p>
      </w:docPartBody>
    </w:docPart>
    <w:docPart>
      <w:docPartPr>
        <w:name w:val="4AE3A0D64DF146009568357F318AFE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D7EAAE-E3E8-4B85-957C-AC2C42C5850B}"/>
      </w:docPartPr>
      <w:docPartBody>
        <w:p w:rsidR="0037449D" w:rsidRDefault="009C224C">
          <w:pPr>
            <w:pStyle w:val="4AE3A0D64DF146009568357F318AFEE3"/>
          </w:pPr>
          <w:r>
            <w:t>[City, ST]</w:t>
          </w:r>
        </w:p>
      </w:docPartBody>
    </w:docPart>
    <w:docPart>
      <w:docPartPr>
        <w:name w:val="BF67F8F11D994DD89CCB0D2EC1FA8C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1F443D-2511-4CFF-AC30-9BAD469FACD9}"/>
      </w:docPartPr>
      <w:docPartBody>
        <w:p w:rsidR="0037449D" w:rsidRDefault="009C224C">
          <w:pPr>
            <w:pStyle w:val="BF67F8F11D994DD89CCB0D2EC1FA8C27"/>
          </w:pPr>
          <w:r>
            <w:t>[Location Name]</w:t>
          </w:r>
        </w:p>
      </w:docPartBody>
    </w:docPart>
    <w:docPart>
      <w:docPartPr>
        <w:name w:val="30720801A95646BFA4F355F1415066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199472-E3E6-4C66-8A52-5A33F903F144}"/>
      </w:docPartPr>
      <w:docPartBody>
        <w:p w:rsidR="0037449D" w:rsidRDefault="009C224C">
          <w:pPr>
            <w:pStyle w:val="30720801A95646BFA4F355F1415066F8"/>
          </w:pPr>
          <w:r>
            <w:t>[Street Address]</w:t>
          </w:r>
        </w:p>
      </w:docPartBody>
    </w:docPart>
    <w:docPart>
      <w:docPartPr>
        <w:name w:val="2615366C05184E229CF26BC847116F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F13D69-76E2-46D7-866E-C087166222B4}"/>
      </w:docPartPr>
      <w:docPartBody>
        <w:p w:rsidR="0037449D" w:rsidRDefault="009C224C">
          <w:pPr>
            <w:pStyle w:val="2615366C05184E229CF26BC847116F72"/>
          </w:pPr>
          <w:r>
            <w:t>[City, ST]</w:t>
          </w:r>
        </w:p>
      </w:docPartBody>
    </w:docPart>
    <w:docPart>
      <w:docPartPr>
        <w:name w:val="0EDD78C906F54FE3B915864A06AD51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79968C-7BC8-4973-AA2C-E834DFEE0339}"/>
      </w:docPartPr>
      <w:docPartBody>
        <w:p w:rsidR="0037449D" w:rsidRDefault="009C224C">
          <w:pPr>
            <w:pStyle w:val="0EDD78C906F54FE3B915864A06AD51C3"/>
          </w:pPr>
          <w:r>
            <w:t>[Location Name]</w:t>
          </w:r>
        </w:p>
      </w:docPartBody>
    </w:docPart>
    <w:docPart>
      <w:docPartPr>
        <w:name w:val="D88DDD15CE9248CD864C39B4E18C9D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539E28-CBC0-4357-80E7-399A0C9F7098}"/>
      </w:docPartPr>
      <w:docPartBody>
        <w:p w:rsidR="0037449D" w:rsidRDefault="009C224C">
          <w:pPr>
            <w:pStyle w:val="D88DDD15CE9248CD864C39B4E18C9D73"/>
          </w:pPr>
          <w:r>
            <w:t>[Street Address]</w:t>
          </w:r>
        </w:p>
      </w:docPartBody>
    </w:docPart>
    <w:docPart>
      <w:docPartPr>
        <w:name w:val="4715D033651644CA9EC580CADE5FB9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A893A2-6B07-4072-9D8B-9BE8AEC252CA}"/>
      </w:docPartPr>
      <w:docPartBody>
        <w:p w:rsidR="0037449D" w:rsidRDefault="009C224C">
          <w:pPr>
            <w:pStyle w:val="4715D033651644CA9EC580CADE5FB9C3"/>
          </w:pPr>
          <w:r>
            <w:t>[City, ST]</w:t>
          </w:r>
        </w:p>
      </w:docPartBody>
    </w:docPart>
    <w:docPart>
      <w:docPartPr>
        <w:name w:val="E7BF8174D3574157B89E5F89942C7F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B08E60-EF5D-4492-B8B9-062901B2051B}"/>
      </w:docPartPr>
      <w:docPartBody>
        <w:p w:rsidR="00000000" w:rsidRDefault="0037449D" w:rsidP="0037449D">
          <w:pPr>
            <w:pStyle w:val="E7BF8174D3574157B89E5F89942C7FEF"/>
          </w:pPr>
          <w:r>
            <w:t>[Location Name]</w:t>
          </w:r>
        </w:p>
      </w:docPartBody>
    </w:docPart>
    <w:docPart>
      <w:docPartPr>
        <w:name w:val="E8B22890E88B4FCB96996CB49EAAF1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61BDB1-CF8D-4529-91D4-E3729BBB210C}"/>
      </w:docPartPr>
      <w:docPartBody>
        <w:p w:rsidR="00000000" w:rsidRDefault="0037449D" w:rsidP="0037449D">
          <w:pPr>
            <w:pStyle w:val="E8B22890E88B4FCB96996CB49EAAF113"/>
          </w:pPr>
          <w:r>
            <w:t>[Street Address]</w:t>
          </w:r>
        </w:p>
      </w:docPartBody>
    </w:docPart>
    <w:docPart>
      <w:docPartPr>
        <w:name w:val="BCB0A3208F8442C5992F86990A4B09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5F9EE1-F9D9-4E7F-9F42-AA7528B44C0E}"/>
      </w:docPartPr>
      <w:docPartBody>
        <w:p w:rsidR="00000000" w:rsidRDefault="0037449D" w:rsidP="0037449D">
          <w:pPr>
            <w:pStyle w:val="BCB0A3208F8442C5992F86990A4B09EE"/>
          </w:pPr>
          <w:r>
            <w:t>[City, ST]</w:t>
          </w:r>
        </w:p>
      </w:docPartBody>
    </w:docPart>
    <w:docPart>
      <w:docPartPr>
        <w:name w:val="80E173B35D104B32AE351203B113F0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A4FBCC-90E2-4E1E-842F-C045134F47F4}"/>
      </w:docPartPr>
      <w:docPartBody>
        <w:p w:rsidR="00000000" w:rsidRDefault="0037449D" w:rsidP="0037449D">
          <w:pPr>
            <w:pStyle w:val="80E173B35D104B32AE351203B113F084"/>
          </w:pPr>
          <w:r>
            <w:t>[Location Name]</w:t>
          </w:r>
        </w:p>
      </w:docPartBody>
    </w:docPart>
    <w:docPart>
      <w:docPartPr>
        <w:name w:val="23035A6F6E2E4719A290F2A9C5EF2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9DCA30-A35B-4E84-BBFB-57CCAE9018C8}"/>
      </w:docPartPr>
      <w:docPartBody>
        <w:p w:rsidR="00000000" w:rsidRDefault="0037449D" w:rsidP="0037449D">
          <w:pPr>
            <w:pStyle w:val="23035A6F6E2E4719A290F2A9C5EF23BE"/>
          </w:pPr>
          <w:r>
            <w:t>[Street Address]</w:t>
          </w:r>
        </w:p>
      </w:docPartBody>
    </w:docPart>
    <w:docPart>
      <w:docPartPr>
        <w:name w:val="8A36CE96F35346029BD97B9B3F075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48F784-1AEC-4D09-B35E-552BF3A6A0BF}"/>
      </w:docPartPr>
      <w:docPartBody>
        <w:p w:rsidR="00000000" w:rsidRDefault="0037449D" w:rsidP="0037449D">
          <w:pPr>
            <w:pStyle w:val="8A36CE96F35346029BD97B9B3F0751A0"/>
          </w:pPr>
          <w:r>
            <w:t>[City, ST]</w:t>
          </w:r>
        </w:p>
      </w:docPartBody>
    </w:docPart>
    <w:docPart>
      <w:docPartPr>
        <w:name w:val="B6802B2BE9034016ADB1CAF9683ACB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E8E61D-88EF-4BAE-BAB8-A1778CADFA9F}"/>
      </w:docPartPr>
      <w:docPartBody>
        <w:p w:rsidR="00000000" w:rsidRDefault="0037449D" w:rsidP="0037449D">
          <w:pPr>
            <w:pStyle w:val="B6802B2BE9034016ADB1CAF9683ACBFA"/>
          </w:pPr>
          <w:r>
            <w:t>[Location Name]</w:t>
          </w:r>
        </w:p>
      </w:docPartBody>
    </w:docPart>
    <w:docPart>
      <w:docPartPr>
        <w:name w:val="F0E7D5BD62274E5AA363FC6C94D638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2BEA27-06E1-4D37-843F-4776C0A37F77}"/>
      </w:docPartPr>
      <w:docPartBody>
        <w:p w:rsidR="00000000" w:rsidRDefault="0037449D" w:rsidP="0037449D">
          <w:pPr>
            <w:pStyle w:val="F0E7D5BD62274E5AA363FC6C94D638FD"/>
          </w:pPr>
          <w:r>
            <w:t>[Street Address]</w:t>
          </w:r>
        </w:p>
      </w:docPartBody>
    </w:docPart>
    <w:docPart>
      <w:docPartPr>
        <w:name w:val="A596C1D3F2994EBC83D582436298FF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9A0A20-4A87-475C-BAEA-FFA3B678B435}"/>
      </w:docPartPr>
      <w:docPartBody>
        <w:p w:rsidR="00000000" w:rsidRDefault="0037449D" w:rsidP="0037449D">
          <w:pPr>
            <w:pStyle w:val="A596C1D3F2994EBC83D582436298FF13"/>
          </w:pPr>
          <w:r>
            <w:t>[City, ST]</w:t>
          </w:r>
        </w:p>
      </w:docPartBody>
    </w:docPart>
    <w:docPart>
      <w:docPartPr>
        <w:name w:val="D5E44A8F6DFA4CE4963B891FFE2CB2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9E99F5-7B1F-49AC-B738-B49FD5FDC11A}"/>
      </w:docPartPr>
      <w:docPartBody>
        <w:p w:rsidR="00000000" w:rsidRDefault="0037449D" w:rsidP="0037449D">
          <w:pPr>
            <w:pStyle w:val="D5E44A8F6DFA4CE4963B891FFE2CB20A"/>
          </w:pPr>
          <w:r>
            <w:t>[Location Name]</w:t>
          </w:r>
        </w:p>
      </w:docPartBody>
    </w:docPart>
    <w:docPart>
      <w:docPartPr>
        <w:name w:val="D940684DC388453AAB92AE4D2A09E0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4DBC8-F03A-4A1E-9EC7-6D21BB480738}"/>
      </w:docPartPr>
      <w:docPartBody>
        <w:p w:rsidR="00000000" w:rsidRDefault="0037449D" w:rsidP="0037449D">
          <w:pPr>
            <w:pStyle w:val="D940684DC388453AAB92AE4D2A09E0CA"/>
          </w:pPr>
          <w:r>
            <w:t>[Street Address]</w:t>
          </w:r>
        </w:p>
      </w:docPartBody>
    </w:docPart>
    <w:docPart>
      <w:docPartPr>
        <w:name w:val="24FDFA3125044599BA3A4D6FD7223C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410117-DA37-4854-9F42-DFBEBB59782C}"/>
      </w:docPartPr>
      <w:docPartBody>
        <w:p w:rsidR="00000000" w:rsidRDefault="0037449D" w:rsidP="0037449D">
          <w:pPr>
            <w:pStyle w:val="24FDFA3125044599BA3A4D6FD7223CB6"/>
          </w:pPr>
          <w:r>
            <w:t>[City, ST]</w:t>
          </w:r>
        </w:p>
      </w:docPartBody>
    </w:docPart>
    <w:docPart>
      <w:docPartPr>
        <w:name w:val="3FE6433C99184CF6A3E2945669FE32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F78A50-52A3-4C5E-A0AF-CBA85020693F}"/>
      </w:docPartPr>
      <w:docPartBody>
        <w:p w:rsidR="00000000" w:rsidRDefault="0037449D" w:rsidP="0037449D">
          <w:pPr>
            <w:pStyle w:val="3FE6433C99184CF6A3E2945669FE32A0"/>
          </w:pPr>
          <w:r>
            <w:t>[Location Name]</w:t>
          </w:r>
        </w:p>
      </w:docPartBody>
    </w:docPart>
    <w:docPart>
      <w:docPartPr>
        <w:name w:val="56A53598075F45ED9D7BE3CB443C51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C90103-206D-4DC8-A4ED-56D73EB6C6B9}"/>
      </w:docPartPr>
      <w:docPartBody>
        <w:p w:rsidR="00000000" w:rsidRDefault="0037449D" w:rsidP="0037449D">
          <w:pPr>
            <w:pStyle w:val="56A53598075F45ED9D7BE3CB443C512E"/>
          </w:pPr>
          <w:r>
            <w:t>[Street Address]</w:t>
          </w:r>
        </w:p>
      </w:docPartBody>
    </w:docPart>
    <w:docPart>
      <w:docPartPr>
        <w:name w:val="F043A6B4BDC64EBF8ADD90087FF3BA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0265EC-EACD-47D8-BD8E-B9D906E2A93D}"/>
      </w:docPartPr>
      <w:docPartBody>
        <w:p w:rsidR="00000000" w:rsidRDefault="0037449D" w:rsidP="0037449D">
          <w:pPr>
            <w:pStyle w:val="F043A6B4BDC64EBF8ADD90087FF3BAC4"/>
          </w:pPr>
          <w:r>
            <w:t>[City, ST]</w:t>
          </w:r>
        </w:p>
      </w:docPartBody>
    </w:docPart>
    <w:docPart>
      <w:docPartPr>
        <w:name w:val="EA6477D11120405EA179CF15C864FA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E38BA7-99CC-460A-9895-B4A5DD1F3317}"/>
      </w:docPartPr>
      <w:docPartBody>
        <w:p w:rsidR="00000000" w:rsidRDefault="0037449D" w:rsidP="0037449D">
          <w:pPr>
            <w:pStyle w:val="EA6477D11120405EA179CF15C864FACA"/>
          </w:pPr>
          <w:r>
            <w:t>[Location Name]</w:t>
          </w:r>
        </w:p>
      </w:docPartBody>
    </w:docPart>
    <w:docPart>
      <w:docPartPr>
        <w:name w:val="557AD16A8931457392266E597EF9BE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E31608-987B-4F5B-96E4-60A29D5A9D3B}"/>
      </w:docPartPr>
      <w:docPartBody>
        <w:p w:rsidR="00000000" w:rsidRDefault="0037449D" w:rsidP="0037449D">
          <w:pPr>
            <w:pStyle w:val="557AD16A8931457392266E597EF9BE1C"/>
          </w:pPr>
          <w:r>
            <w:t>[Street Address]</w:t>
          </w:r>
        </w:p>
      </w:docPartBody>
    </w:docPart>
    <w:docPart>
      <w:docPartPr>
        <w:name w:val="8C308E0570544938A8B8285AA42822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0AF1FD-137A-4690-9547-744F00DE358A}"/>
      </w:docPartPr>
      <w:docPartBody>
        <w:p w:rsidR="00000000" w:rsidRDefault="0037449D" w:rsidP="0037449D">
          <w:pPr>
            <w:pStyle w:val="8C308E0570544938A8B8285AA428223A"/>
          </w:pPr>
          <w:r>
            <w:t>[City, ST]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24C"/>
    <w:rsid w:val="0037449D"/>
    <w:rsid w:val="007B0D94"/>
    <w:rsid w:val="009C2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EF7E937900B416DB5C9FEAD00E83BE4">
    <w:name w:val="7EF7E937900B416DB5C9FEAD00E83BE4"/>
  </w:style>
  <w:style w:type="paragraph" w:customStyle="1" w:styleId="72FF3D5FE21041B39C6FD34DE124885E">
    <w:name w:val="72FF3D5FE21041B39C6FD34DE124885E"/>
  </w:style>
  <w:style w:type="paragraph" w:customStyle="1" w:styleId="FF30106E6073484A96CD9C222A3E1B17">
    <w:name w:val="FF30106E6073484A96CD9C222A3E1B17"/>
  </w:style>
  <w:style w:type="paragraph" w:customStyle="1" w:styleId="4CA719C6196A4BABBD4A6389AE8EE042">
    <w:name w:val="4CA719C6196A4BABBD4A6389AE8EE042"/>
  </w:style>
  <w:style w:type="paragraph" w:customStyle="1" w:styleId="38A174B891A3417BACC61E6F949D6AA7">
    <w:name w:val="38A174B891A3417BACC61E6F949D6AA7"/>
  </w:style>
  <w:style w:type="paragraph" w:customStyle="1" w:styleId="BC466CEE9D5F4178AEDF0204AA05C1E8">
    <w:name w:val="BC466CEE9D5F4178AEDF0204AA05C1E8"/>
  </w:style>
  <w:style w:type="paragraph" w:customStyle="1" w:styleId="0DABFAF0B0AF44C480C9C825B4C9F076">
    <w:name w:val="0DABFAF0B0AF44C480C9C825B4C9F076"/>
  </w:style>
  <w:style w:type="paragraph" w:customStyle="1" w:styleId="651229C66E884EE78AD56BEE12D02E85">
    <w:name w:val="651229C66E884EE78AD56BEE12D02E85"/>
  </w:style>
  <w:style w:type="paragraph" w:customStyle="1" w:styleId="8537BB616D264CEDBCFE2FE9656EA9A6">
    <w:name w:val="8537BB616D264CEDBCFE2FE9656EA9A6"/>
  </w:style>
  <w:style w:type="paragraph" w:customStyle="1" w:styleId="F9481F68CCC944F793F3EF6C85371629">
    <w:name w:val="F9481F68CCC944F793F3EF6C85371629"/>
  </w:style>
  <w:style w:type="paragraph" w:customStyle="1" w:styleId="57BEC9027E2B4EF3A577BD0235FB6B59">
    <w:name w:val="57BEC9027E2B4EF3A577BD0235FB6B59"/>
  </w:style>
  <w:style w:type="paragraph" w:customStyle="1" w:styleId="4AE3A0D64DF146009568357F318AFEE3">
    <w:name w:val="4AE3A0D64DF146009568357F318AFEE3"/>
  </w:style>
  <w:style w:type="paragraph" w:customStyle="1" w:styleId="BF67F8F11D994DD89CCB0D2EC1FA8C27">
    <w:name w:val="BF67F8F11D994DD89CCB0D2EC1FA8C27"/>
  </w:style>
  <w:style w:type="paragraph" w:customStyle="1" w:styleId="30720801A95646BFA4F355F1415066F8">
    <w:name w:val="30720801A95646BFA4F355F1415066F8"/>
  </w:style>
  <w:style w:type="paragraph" w:customStyle="1" w:styleId="2615366C05184E229CF26BC847116F72">
    <w:name w:val="2615366C05184E229CF26BC847116F72"/>
  </w:style>
  <w:style w:type="paragraph" w:customStyle="1" w:styleId="0EDD78C906F54FE3B915864A06AD51C3">
    <w:name w:val="0EDD78C906F54FE3B915864A06AD51C3"/>
  </w:style>
  <w:style w:type="paragraph" w:customStyle="1" w:styleId="D88DDD15CE9248CD864C39B4E18C9D73">
    <w:name w:val="D88DDD15CE9248CD864C39B4E18C9D73"/>
  </w:style>
  <w:style w:type="paragraph" w:customStyle="1" w:styleId="4715D033651644CA9EC580CADE5FB9C3">
    <w:name w:val="4715D033651644CA9EC580CADE5FB9C3"/>
  </w:style>
  <w:style w:type="paragraph" w:customStyle="1" w:styleId="E7BF8174D3574157B89E5F89942C7FEF">
    <w:name w:val="E7BF8174D3574157B89E5F89942C7FEF"/>
    <w:rsid w:val="0037449D"/>
  </w:style>
  <w:style w:type="paragraph" w:customStyle="1" w:styleId="E8B22890E88B4FCB96996CB49EAAF113">
    <w:name w:val="E8B22890E88B4FCB96996CB49EAAF113"/>
    <w:rsid w:val="0037449D"/>
  </w:style>
  <w:style w:type="paragraph" w:customStyle="1" w:styleId="BCB0A3208F8442C5992F86990A4B09EE">
    <w:name w:val="BCB0A3208F8442C5992F86990A4B09EE"/>
    <w:rsid w:val="0037449D"/>
  </w:style>
  <w:style w:type="paragraph" w:customStyle="1" w:styleId="80E173B35D104B32AE351203B113F084">
    <w:name w:val="80E173B35D104B32AE351203B113F084"/>
    <w:rsid w:val="0037449D"/>
  </w:style>
  <w:style w:type="paragraph" w:customStyle="1" w:styleId="23035A6F6E2E4719A290F2A9C5EF23BE">
    <w:name w:val="23035A6F6E2E4719A290F2A9C5EF23BE"/>
    <w:rsid w:val="0037449D"/>
  </w:style>
  <w:style w:type="paragraph" w:customStyle="1" w:styleId="8A36CE96F35346029BD97B9B3F0751A0">
    <w:name w:val="8A36CE96F35346029BD97B9B3F0751A0"/>
    <w:rsid w:val="0037449D"/>
  </w:style>
  <w:style w:type="paragraph" w:customStyle="1" w:styleId="B6802B2BE9034016ADB1CAF9683ACBFA">
    <w:name w:val="B6802B2BE9034016ADB1CAF9683ACBFA"/>
    <w:rsid w:val="0037449D"/>
  </w:style>
  <w:style w:type="paragraph" w:customStyle="1" w:styleId="F0E7D5BD62274E5AA363FC6C94D638FD">
    <w:name w:val="F0E7D5BD62274E5AA363FC6C94D638FD"/>
    <w:rsid w:val="0037449D"/>
  </w:style>
  <w:style w:type="paragraph" w:customStyle="1" w:styleId="A596C1D3F2994EBC83D582436298FF13">
    <w:name w:val="A596C1D3F2994EBC83D582436298FF13"/>
    <w:rsid w:val="0037449D"/>
  </w:style>
  <w:style w:type="paragraph" w:customStyle="1" w:styleId="D5E44A8F6DFA4CE4963B891FFE2CB20A">
    <w:name w:val="D5E44A8F6DFA4CE4963B891FFE2CB20A"/>
    <w:rsid w:val="0037449D"/>
  </w:style>
  <w:style w:type="paragraph" w:customStyle="1" w:styleId="D940684DC388453AAB92AE4D2A09E0CA">
    <w:name w:val="D940684DC388453AAB92AE4D2A09E0CA"/>
    <w:rsid w:val="0037449D"/>
  </w:style>
  <w:style w:type="paragraph" w:customStyle="1" w:styleId="24FDFA3125044599BA3A4D6FD7223CB6">
    <w:name w:val="24FDFA3125044599BA3A4D6FD7223CB6"/>
    <w:rsid w:val="0037449D"/>
  </w:style>
  <w:style w:type="paragraph" w:customStyle="1" w:styleId="3FE6433C99184CF6A3E2945669FE32A0">
    <w:name w:val="3FE6433C99184CF6A3E2945669FE32A0"/>
    <w:rsid w:val="0037449D"/>
  </w:style>
  <w:style w:type="paragraph" w:customStyle="1" w:styleId="56A53598075F45ED9D7BE3CB443C512E">
    <w:name w:val="56A53598075F45ED9D7BE3CB443C512E"/>
    <w:rsid w:val="0037449D"/>
  </w:style>
  <w:style w:type="paragraph" w:customStyle="1" w:styleId="F043A6B4BDC64EBF8ADD90087FF3BAC4">
    <w:name w:val="F043A6B4BDC64EBF8ADD90087FF3BAC4"/>
    <w:rsid w:val="0037449D"/>
  </w:style>
  <w:style w:type="paragraph" w:customStyle="1" w:styleId="EA6477D11120405EA179CF15C864FACA">
    <w:name w:val="EA6477D11120405EA179CF15C864FACA"/>
    <w:rsid w:val="0037449D"/>
  </w:style>
  <w:style w:type="paragraph" w:customStyle="1" w:styleId="557AD16A8931457392266E597EF9BE1C">
    <w:name w:val="557AD16A8931457392266E597EF9BE1C"/>
    <w:rsid w:val="0037449D"/>
  </w:style>
  <w:style w:type="paragraph" w:customStyle="1" w:styleId="8C308E0570544938A8B8285AA428223A">
    <w:name w:val="8C308E0570544938A8B8285AA428223A"/>
    <w:rsid w:val="0037449D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EF7E937900B416DB5C9FEAD00E83BE4">
    <w:name w:val="7EF7E937900B416DB5C9FEAD00E83BE4"/>
  </w:style>
  <w:style w:type="paragraph" w:customStyle="1" w:styleId="72FF3D5FE21041B39C6FD34DE124885E">
    <w:name w:val="72FF3D5FE21041B39C6FD34DE124885E"/>
  </w:style>
  <w:style w:type="paragraph" w:customStyle="1" w:styleId="FF30106E6073484A96CD9C222A3E1B17">
    <w:name w:val="FF30106E6073484A96CD9C222A3E1B17"/>
  </w:style>
  <w:style w:type="paragraph" w:customStyle="1" w:styleId="4CA719C6196A4BABBD4A6389AE8EE042">
    <w:name w:val="4CA719C6196A4BABBD4A6389AE8EE042"/>
  </w:style>
  <w:style w:type="paragraph" w:customStyle="1" w:styleId="38A174B891A3417BACC61E6F949D6AA7">
    <w:name w:val="38A174B891A3417BACC61E6F949D6AA7"/>
  </w:style>
  <w:style w:type="paragraph" w:customStyle="1" w:styleId="BC466CEE9D5F4178AEDF0204AA05C1E8">
    <w:name w:val="BC466CEE9D5F4178AEDF0204AA05C1E8"/>
  </w:style>
  <w:style w:type="paragraph" w:customStyle="1" w:styleId="0DABFAF0B0AF44C480C9C825B4C9F076">
    <w:name w:val="0DABFAF0B0AF44C480C9C825B4C9F076"/>
  </w:style>
  <w:style w:type="paragraph" w:customStyle="1" w:styleId="651229C66E884EE78AD56BEE12D02E85">
    <w:name w:val="651229C66E884EE78AD56BEE12D02E85"/>
  </w:style>
  <w:style w:type="paragraph" w:customStyle="1" w:styleId="8537BB616D264CEDBCFE2FE9656EA9A6">
    <w:name w:val="8537BB616D264CEDBCFE2FE9656EA9A6"/>
  </w:style>
  <w:style w:type="paragraph" w:customStyle="1" w:styleId="F9481F68CCC944F793F3EF6C85371629">
    <w:name w:val="F9481F68CCC944F793F3EF6C85371629"/>
  </w:style>
  <w:style w:type="paragraph" w:customStyle="1" w:styleId="57BEC9027E2B4EF3A577BD0235FB6B59">
    <w:name w:val="57BEC9027E2B4EF3A577BD0235FB6B59"/>
  </w:style>
  <w:style w:type="paragraph" w:customStyle="1" w:styleId="4AE3A0D64DF146009568357F318AFEE3">
    <w:name w:val="4AE3A0D64DF146009568357F318AFEE3"/>
  </w:style>
  <w:style w:type="paragraph" w:customStyle="1" w:styleId="BF67F8F11D994DD89CCB0D2EC1FA8C27">
    <w:name w:val="BF67F8F11D994DD89CCB0D2EC1FA8C27"/>
  </w:style>
  <w:style w:type="paragraph" w:customStyle="1" w:styleId="30720801A95646BFA4F355F1415066F8">
    <w:name w:val="30720801A95646BFA4F355F1415066F8"/>
  </w:style>
  <w:style w:type="paragraph" w:customStyle="1" w:styleId="2615366C05184E229CF26BC847116F72">
    <w:name w:val="2615366C05184E229CF26BC847116F72"/>
  </w:style>
  <w:style w:type="paragraph" w:customStyle="1" w:styleId="0EDD78C906F54FE3B915864A06AD51C3">
    <w:name w:val="0EDD78C906F54FE3B915864A06AD51C3"/>
  </w:style>
  <w:style w:type="paragraph" w:customStyle="1" w:styleId="D88DDD15CE9248CD864C39B4E18C9D73">
    <w:name w:val="D88DDD15CE9248CD864C39B4E18C9D73"/>
  </w:style>
  <w:style w:type="paragraph" w:customStyle="1" w:styleId="4715D033651644CA9EC580CADE5FB9C3">
    <w:name w:val="4715D033651644CA9EC580CADE5FB9C3"/>
  </w:style>
  <w:style w:type="paragraph" w:customStyle="1" w:styleId="E7BF8174D3574157B89E5F89942C7FEF">
    <w:name w:val="E7BF8174D3574157B89E5F89942C7FEF"/>
    <w:rsid w:val="0037449D"/>
  </w:style>
  <w:style w:type="paragraph" w:customStyle="1" w:styleId="E8B22890E88B4FCB96996CB49EAAF113">
    <w:name w:val="E8B22890E88B4FCB96996CB49EAAF113"/>
    <w:rsid w:val="0037449D"/>
  </w:style>
  <w:style w:type="paragraph" w:customStyle="1" w:styleId="BCB0A3208F8442C5992F86990A4B09EE">
    <w:name w:val="BCB0A3208F8442C5992F86990A4B09EE"/>
    <w:rsid w:val="0037449D"/>
  </w:style>
  <w:style w:type="paragraph" w:customStyle="1" w:styleId="80E173B35D104B32AE351203B113F084">
    <w:name w:val="80E173B35D104B32AE351203B113F084"/>
    <w:rsid w:val="0037449D"/>
  </w:style>
  <w:style w:type="paragraph" w:customStyle="1" w:styleId="23035A6F6E2E4719A290F2A9C5EF23BE">
    <w:name w:val="23035A6F6E2E4719A290F2A9C5EF23BE"/>
    <w:rsid w:val="0037449D"/>
  </w:style>
  <w:style w:type="paragraph" w:customStyle="1" w:styleId="8A36CE96F35346029BD97B9B3F0751A0">
    <w:name w:val="8A36CE96F35346029BD97B9B3F0751A0"/>
    <w:rsid w:val="0037449D"/>
  </w:style>
  <w:style w:type="paragraph" w:customStyle="1" w:styleId="B6802B2BE9034016ADB1CAF9683ACBFA">
    <w:name w:val="B6802B2BE9034016ADB1CAF9683ACBFA"/>
    <w:rsid w:val="0037449D"/>
  </w:style>
  <w:style w:type="paragraph" w:customStyle="1" w:styleId="F0E7D5BD62274E5AA363FC6C94D638FD">
    <w:name w:val="F0E7D5BD62274E5AA363FC6C94D638FD"/>
    <w:rsid w:val="0037449D"/>
  </w:style>
  <w:style w:type="paragraph" w:customStyle="1" w:styleId="A596C1D3F2994EBC83D582436298FF13">
    <w:name w:val="A596C1D3F2994EBC83D582436298FF13"/>
    <w:rsid w:val="0037449D"/>
  </w:style>
  <w:style w:type="paragraph" w:customStyle="1" w:styleId="D5E44A8F6DFA4CE4963B891FFE2CB20A">
    <w:name w:val="D5E44A8F6DFA4CE4963B891FFE2CB20A"/>
    <w:rsid w:val="0037449D"/>
  </w:style>
  <w:style w:type="paragraph" w:customStyle="1" w:styleId="D940684DC388453AAB92AE4D2A09E0CA">
    <w:name w:val="D940684DC388453AAB92AE4D2A09E0CA"/>
    <w:rsid w:val="0037449D"/>
  </w:style>
  <w:style w:type="paragraph" w:customStyle="1" w:styleId="24FDFA3125044599BA3A4D6FD7223CB6">
    <w:name w:val="24FDFA3125044599BA3A4D6FD7223CB6"/>
    <w:rsid w:val="0037449D"/>
  </w:style>
  <w:style w:type="paragraph" w:customStyle="1" w:styleId="3FE6433C99184CF6A3E2945669FE32A0">
    <w:name w:val="3FE6433C99184CF6A3E2945669FE32A0"/>
    <w:rsid w:val="0037449D"/>
  </w:style>
  <w:style w:type="paragraph" w:customStyle="1" w:styleId="56A53598075F45ED9D7BE3CB443C512E">
    <w:name w:val="56A53598075F45ED9D7BE3CB443C512E"/>
    <w:rsid w:val="0037449D"/>
  </w:style>
  <w:style w:type="paragraph" w:customStyle="1" w:styleId="F043A6B4BDC64EBF8ADD90087FF3BAC4">
    <w:name w:val="F043A6B4BDC64EBF8ADD90087FF3BAC4"/>
    <w:rsid w:val="0037449D"/>
  </w:style>
  <w:style w:type="paragraph" w:customStyle="1" w:styleId="EA6477D11120405EA179CF15C864FACA">
    <w:name w:val="EA6477D11120405EA179CF15C864FACA"/>
    <w:rsid w:val="0037449D"/>
  </w:style>
  <w:style w:type="paragraph" w:customStyle="1" w:styleId="557AD16A8931457392266E597EF9BE1C">
    <w:name w:val="557AD16A8931457392266E597EF9BE1C"/>
    <w:rsid w:val="0037449D"/>
  </w:style>
  <w:style w:type="paragraph" w:customStyle="1" w:styleId="8C308E0570544938A8B8285AA428223A">
    <w:name w:val="8C308E0570544938A8B8285AA428223A"/>
    <w:rsid w:val="0037449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Invitation">
      <a:majorFont>
        <a:latin typeface="Book Antiqua"/>
        <a:ea typeface=""/>
        <a:cs typeface=""/>
      </a:majorFont>
      <a:minorFont>
        <a:latin typeface="Book Antiqu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EADBB5F-14A1-4DB9-B403-505949A70E0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14E66A0-53DE-4AD6-83E0-05CC22B72B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RecepInvCrd</Template>
  <TotalTime>4</TotalTime>
  <Pages>1</Pages>
  <Words>177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Wedding reception invitation</vt:lpstr>
    </vt:vector>
  </TitlesOfParts>
  <Company/>
  <LinksUpToDate>false</LinksUpToDate>
  <CharactersWithSpaces>1187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Wedding reception invitation</dc:title>
  <dc:creator>MANILYN B.. RAMIREZ</dc:creator>
  <cp:lastModifiedBy>MANILYN B.. RAMIREZ</cp:lastModifiedBy>
  <cp:revision>2</cp:revision>
  <cp:lastPrinted>2004-03-31T15:53:00Z</cp:lastPrinted>
  <dcterms:created xsi:type="dcterms:W3CDTF">2016-06-08T09:14:00Z</dcterms:created>
  <dcterms:modified xsi:type="dcterms:W3CDTF">2016-06-08T09:21:00Z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TC060897931033</vt:lpwstr>
  </property>
</Properties>
</file>