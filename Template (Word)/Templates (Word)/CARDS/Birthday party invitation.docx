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2B" w:rsidRDefault="00DB4E3F" w:rsidP="00460FA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1343025</wp:posOffset>
                </wp:positionH>
                <wp:positionV relativeFrom="page">
                  <wp:posOffset>8544560</wp:posOffset>
                </wp:positionV>
                <wp:extent cx="1984375" cy="234315"/>
                <wp:effectExtent l="0" t="0" r="0" b="0"/>
                <wp:wrapNone/>
                <wp:docPr id="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376" w:rsidRPr="00722376" w:rsidRDefault="00722376" w:rsidP="00722376">
                            <w:r w:rsidRPr="00722376">
                              <w:rPr>
                                <w:rStyle w:val="Emphasis"/>
                              </w:rPr>
                              <w:t>Please RSVP</w:t>
                            </w:r>
                            <w:r w:rsidRPr="00722376">
                              <w:t xml:space="preserve"> </w:t>
                            </w:r>
                            <w:sdt>
                              <w:sdtPr>
                                <w:alias w:val="Phone"/>
                                <w:tag w:val="Phone"/>
                                <w:id w:val="377507285"/>
                                <w:placeholder>
                                  <w:docPart w:val="CC13FF01C870425C90D6A0BCD0B9E1F9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r w:rsidR="00AE4415">
                                  <w:t>[phone number]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105.75pt;margin-top:672.8pt;width:156.25pt;height:18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IGswIAALo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" filled="f" stroked="f">
                <v:textbox style="mso-fit-shape-to-text:t">
                  <w:txbxContent>
                    <w:p w:rsidR="00722376" w:rsidRPr="00722376" w:rsidRDefault="00722376" w:rsidP="00722376">
                      <w:r w:rsidRPr="00722376">
                        <w:rPr>
                          <w:rStyle w:val="Emphasis"/>
                        </w:rPr>
                        <w:t>Please RSVP</w:t>
                      </w:r>
                      <w:r w:rsidRPr="00722376">
                        <w:t xml:space="preserve"> </w:t>
                      </w:r>
                      <w:sdt>
                        <w:sdtPr>
                          <w:alias w:val="Phone"/>
                          <w:tag w:val="Phone"/>
                          <w:id w:val="377507285"/>
                          <w:placeholder>
                            <w:docPart w:val="CC13FF01C870425C90D6A0BCD0B9E1F9"/>
                          </w:placeholder>
                          <w:temporary/>
                          <w:showingPlcHdr/>
                        </w:sdtPr>
                        <w:sdtEndPr/>
                        <w:sdtContent>
                          <w:r w:rsidR="00AE4415">
                            <w:t>[phone number]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6038850</wp:posOffset>
                </wp:positionV>
                <wp:extent cx="2236470" cy="3057525"/>
                <wp:effectExtent l="0" t="0" r="1905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376" w:rsidRPr="00C50E5C" w:rsidRDefault="00722376" w:rsidP="00722376">
                            <w:pPr>
                              <w:pStyle w:val="Message"/>
                            </w:pPr>
                            <w:r w:rsidRPr="00C50E5C">
                              <w:t xml:space="preserve">Please come and help </w:t>
                            </w:r>
                            <w:sdt>
                              <w:sdtPr>
                                <w:alias w:val="Name"/>
                                <w:tag w:val="Name"/>
                                <w:id w:val="377507148"/>
                                <w:placeholder>
                                  <w:docPart w:val="FC1A1206A4F44F9ABF4C79B4DB5C62E1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r w:rsidR="00AE4415">
                                  <w:t>[Name]</w:t>
                                </w:r>
                              </w:sdtContent>
                            </w:sdt>
                            <w:r w:rsidR="00D3565D">
                              <w:t xml:space="preserve"> </w:t>
                            </w:r>
                            <w:r w:rsidRPr="00C50E5C">
                              <w:t>celebrate her birthday!</w:t>
                            </w:r>
                          </w:p>
                          <w:p w:rsidR="00722376" w:rsidRPr="00722376" w:rsidRDefault="00722376" w:rsidP="00722376">
                            <w:pPr>
                              <w:pStyle w:val="Heading1"/>
                            </w:pPr>
                            <w:r w:rsidRPr="00722376">
                              <w:t>Date</w:t>
                            </w:r>
                          </w:p>
                          <w:sdt>
                            <w:sdtPr>
                              <w:alias w:val="Date"/>
                              <w:tag w:val="Date"/>
                              <w:id w:val="377507175"/>
                              <w:placeholder>
                                <w:docPart w:val="7E47BD6CC4EB45FDA36DCAFA58459849"/>
                              </w:placeholder>
                              <w:showingPlcHdr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22376" w:rsidRPr="00C50E5C" w:rsidRDefault="00AE4415" w:rsidP="00722376">
                                <w:r>
                                  <w:t>[Click to select date]</w:t>
                                </w:r>
                              </w:p>
                            </w:sdtContent>
                          </w:sdt>
                          <w:p w:rsidR="00722376" w:rsidRPr="00722376" w:rsidRDefault="00722376" w:rsidP="00722376">
                            <w:pPr>
                              <w:pStyle w:val="Heading1"/>
                            </w:pPr>
                            <w:r w:rsidRPr="00722376">
                              <w:t>Time</w:t>
                            </w:r>
                          </w:p>
                          <w:sdt>
                            <w:sdtPr>
                              <w:alias w:val="Time"/>
                              <w:tag w:val="Time"/>
                              <w:id w:val="377507204"/>
                              <w:placeholder>
                                <w:docPart w:val="0C163163FD994B9A8F578B34E9AD4A77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722376" w:rsidRPr="00722376" w:rsidRDefault="00AE4415" w:rsidP="00722376">
                                <w:r>
                                  <w:t>[Time]</w:t>
                                </w:r>
                              </w:p>
                            </w:sdtContent>
                          </w:sdt>
                          <w:p w:rsidR="00722376" w:rsidRPr="00722376" w:rsidRDefault="00722376" w:rsidP="00722376">
                            <w:pPr>
                              <w:pStyle w:val="Heading1"/>
                            </w:pPr>
                            <w:r w:rsidRPr="00722376">
                              <w:t>Location</w:t>
                            </w:r>
                          </w:p>
                          <w:sdt>
                            <w:sdtPr>
                              <w:alias w:val="Address"/>
                              <w:tag w:val="Address"/>
                              <w:id w:val="377507231"/>
                              <w:placeholder>
                                <w:docPart w:val="756821F5DBA745D9A225B0917950E747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722376" w:rsidRPr="00722376" w:rsidRDefault="00AE4415" w:rsidP="00722376">
                                <w:r>
                                  <w:t>[Address]</w:t>
                                </w:r>
                              </w:p>
                            </w:sdtContent>
                          </w:sdt>
                          <w:p w:rsidR="00722376" w:rsidRPr="00722376" w:rsidRDefault="00722376" w:rsidP="00722376">
                            <w:pPr>
                              <w:pStyle w:val="Heading1"/>
                            </w:pPr>
                            <w:r w:rsidRPr="00722376">
                              <w:t>Given By</w:t>
                            </w:r>
                          </w:p>
                          <w:sdt>
                            <w:sdtPr>
                              <w:alias w:val="Name"/>
                              <w:tag w:val="Name"/>
                              <w:id w:val="377507258"/>
                              <w:placeholder>
                                <w:docPart w:val="F50EBF6C7B134580BA160643673A90A2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722376" w:rsidRPr="00722376" w:rsidRDefault="00AE4415" w:rsidP="00722376">
                                <w:r>
                                  <w:t>[Name(s)]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in;margin-top:475.5pt;width:176.1pt;height:240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U9uAIAAME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" o:allowincell="f" filled="f" stroked="f">
                <v:textbox>
                  <w:txbxContent>
                    <w:p w:rsidR="00722376" w:rsidRPr="00C50E5C" w:rsidRDefault="00722376" w:rsidP="00722376">
                      <w:pPr>
                        <w:pStyle w:val="Message"/>
                      </w:pPr>
                      <w:r w:rsidRPr="00C50E5C">
                        <w:t xml:space="preserve">Please come and help </w:t>
                      </w:r>
                      <w:sdt>
                        <w:sdtPr>
                          <w:alias w:val="Name"/>
                          <w:tag w:val="Name"/>
                          <w:id w:val="377507148"/>
                          <w:placeholder>
                            <w:docPart w:val="FC1A1206A4F44F9ABF4C79B4DB5C62E1"/>
                          </w:placeholder>
                          <w:temporary/>
                          <w:showingPlcHdr/>
                        </w:sdtPr>
                        <w:sdtEndPr/>
                        <w:sdtContent>
                          <w:r w:rsidR="00AE4415">
                            <w:t>[Name]</w:t>
                          </w:r>
                        </w:sdtContent>
                      </w:sdt>
                      <w:r w:rsidR="00D3565D">
                        <w:t xml:space="preserve"> </w:t>
                      </w:r>
                      <w:r w:rsidRPr="00C50E5C">
                        <w:t>celebrate her birthday!</w:t>
                      </w:r>
                    </w:p>
                    <w:p w:rsidR="00722376" w:rsidRPr="00722376" w:rsidRDefault="00722376" w:rsidP="00722376">
                      <w:pPr>
                        <w:pStyle w:val="Heading1"/>
                      </w:pPr>
                      <w:r w:rsidRPr="00722376">
                        <w:t>Date</w:t>
                      </w:r>
                    </w:p>
                    <w:sdt>
                      <w:sdtPr>
                        <w:alias w:val="Date"/>
                        <w:tag w:val="Date"/>
                        <w:id w:val="377507175"/>
                        <w:placeholder>
                          <w:docPart w:val="7E47BD6CC4EB45FDA36DCAFA58459849"/>
                        </w:placeholder>
                        <w:showingPlcHdr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722376" w:rsidRPr="00C50E5C" w:rsidRDefault="00AE4415" w:rsidP="00722376">
                          <w:r>
                            <w:t>[Click to select date]</w:t>
                          </w:r>
                        </w:p>
                      </w:sdtContent>
                    </w:sdt>
                    <w:p w:rsidR="00722376" w:rsidRPr="00722376" w:rsidRDefault="00722376" w:rsidP="00722376">
                      <w:pPr>
                        <w:pStyle w:val="Heading1"/>
                      </w:pPr>
                      <w:r w:rsidRPr="00722376">
                        <w:t>Time</w:t>
                      </w:r>
                    </w:p>
                    <w:sdt>
                      <w:sdtPr>
                        <w:alias w:val="Time"/>
                        <w:tag w:val="Time"/>
                        <w:id w:val="377507204"/>
                        <w:placeholder>
                          <w:docPart w:val="0C163163FD994B9A8F578B34E9AD4A77"/>
                        </w:placeholder>
                        <w:temporary/>
                        <w:showingPlcHdr/>
                      </w:sdtPr>
                      <w:sdtEndPr/>
                      <w:sdtContent>
                        <w:p w:rsidR="00722376" w:rsidRPr="00722376" w:rsidRDefault="00AE4415" w:rsidP="00722376">
                          <w:r>
                            <w:t>[Time]</w:t>
                          </w:r>
                        </w:p>
                      </w:sdtContent>
                    </w:sdt>
                    <w:p w:rsidR="00722376" w:rsidRPr="00722376" w:rsidRDefault="00722376" w:rsidP="00722376">
                      <w:pPr>
                        <w:pStyle w:val="Heading1"/>
                      </w:pPr>
                      <w:r w:rsidRPr="00722376">
                        <w:t>Location</w:t>
                      </w:r>
                    </w:p>
                    <w:sdt>
                      <w:sdtPr>
                        <w:alias w:val="Address"/>
                        <w:tag w:val="Address"/>
                        <w:id w:val="377507231"/>
                        <w:placeholder>
                          <w:docPart w:val="756821F5DBA745D9A225B0917950E747"/>
                        </w:placeholder>
                        <w:temporary/>
                        <w:showingPlcHdr/>
                      </w:sdtPr>
                      <w:sdtEndPr/>
                      <w:sdtContent>
                        <w:p w:rsidR="00722376" w:rsidRPr="00722376" w:rsidRDefault="00AE4415" w:rsidP="00722376">
                          <w:r>
                            <w:t>[Address]</w:t>
                          </w:r>
                        </w:p>
                      </w:sdtContent>
                    </w:sdt>
                    <w:p w:rsidR="00722376" w:rsidRPr="00722376" w:rsidRDefault="00722376" w:rsidP="00722376">
                      <w:pPr>
                        <w:pStyle w:val="Heading1"/>
                      </w:pPr>
                      <w:r w:rsidRPr="00722376">
                        <w:t>Given By</w:t>
                      </w:r>
                    </w:p>
                    <w:sdt>
                      <w:sdtPr>
                        <w:alias w:val="Name"/>
                        <w:tag w:val="Name"/>
                        <w:id w:val="377507258"/>
                        <w:placeholder>
                          <w:docPart w:val="F50EBF6C7B134580BA160643673A90A2"/>
                        </w:placeholder>
                        <w:temporary/>
                        <w:showingPlcHdr/>
                      </w:sdtPr>
                      <w:sdtEndPr/>
                      <w:sdtContent>
                        <w:p w:rsidR="00722376" w:rsidRPr="00722376" w:rsidRDefault="00AE4415" w:rsidP="00722376">
                          <w:r>
                            <w:t>[Name(s)]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posOffset>5376545</wp:posOffset>
                </wp:positionV>
                <wp:extent cx="7042785" cy="4152900"/>
                <wp:effectExtent l="0" t="4445" r="0" b="0"/>
                <wp:wrapNone/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785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376" w:rsidRPr="00460FAB" w:rsidRDefault="00722376">
                            <w:bookmarkStart w:id="0" w:name="_GoBack"/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6924675" cy="4143375"/>
                                  <wp:effectExtent l="0" t="0" r="9525" b="9525"/>
                                  <wp:docPr id="3" name="Picture 3" descr="Streamers and party horn backgroun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treamers and party horn backgroun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24675" cy="414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8" type="#_x0000_t202" style="position:absolute;margin-left:0;margin-top:423.35pt;width:554.55pt;height:327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" o:allowincell="f" filled="f" stroked="f">
                <v:textbox style="mso-fit-shape-to-text:t" inset="0,0,0,0">
                  <w:txbxContent>
                    <w:p w:rsidR="00722376" w:rsidRPr="00460FAB" w:rsidRDefault="00722376">
                      <w:bookmarkStart w:id="1" w:name="_GoBack"/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6924675" cy="4143375"/>
                            <wp:effectExtent l="0" t="0" r="9525" b="9525"/>
                            <wp:docPr id="3" name="Picture 3" descr="Streamers and party horn backgroun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treamers and party horn backgroun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24675" cy="414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666750</wp:posOffset>
                </wp:positionV>
                <wp:extent cx="802640" cy="320040"/>
                <wp:effectExtent l="0" t="0" r="0" b="3810"/>
                <wp:wrapNone/>
                <wp:docPr id="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376" w:rsidRDefault="00DB4E3F" w:rsidP="00C92287">
                            <w:r>
                              <w:pict>
                                <v:shapetype id="_x0000_t136" coordsize="21600,21600" o:spt="136" adj="10800" path="m@7,l@8,m@5,21600l@6,21600e">
                                  <v:formulas>
                                    <v:f eqn="sum #0 0 10800"/>
                                    <v:f eqn="prod #0 2 1"/>
                                    <v:f eqn="sum 21600 0 @1"/>
                                    <v:f eqn="sum 0 0 @2"/>
                                    <v:f eqn="sum 21600 0 @3"/>
                                    <v:f eqn="if @0 @3 0"/>
                                    <v:f eqn="if @0 21600 @1"/>
                                    <v:f eqn="if @0 0 @2"/>
                                    <v:f eqn="if @0 @4 21600"/>
                                    <v:f eqn="mid @5 @6"/>
                                    <v:f eqn="mid @8 @5"/>
                                    <v:f eqn="mid @7 @8"/>
                                    <v:f eqn="mid @6 @7"/>
                                    <v:f eqn="sum @6 0 @5"/>
                                  </v:formulas>
                                  <v:path textpathok="t" o:connecttype="custom" o:connectlocs="@9,0;@10,10800;@11,21600;@12,10800" o:connectangles="270,180,90,0"/>
                                  <v:textpath on="t" fitshape="t"/>
                                  <v:handles>
                                    <v:h position="#0,bottomRight" xrange="6629,14971"/>
                                  </v:handles>
                                  <o:lock v:ext="edit" text="t" shapetype="t"/>
                                </v:shapetype>
                                <v:shape id="_x0000_i1025" type="#_x0000_t136" style="width:48.75pt;height:18pt;rotation:-540" fillcolor="#365f91 [2404]" stroked="f">
                                  <v:shadow color="#868686"/>
                                  <v:textpath style="font-family:&quot;Garamond&quot;;v-text-kern:t" trim="t" fitpath="t" string="it's a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29" type="#_x0000_t202" style="position:absolute;margin-left:140pt;margin-top:52.5pt;width:63.2pt;height:2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" filled="f" stroked="f">
                <v:textbox style="mso-fit-shape-to-text:t">
                  <w:txbxContent>
                    <w:p w:rsidR="00722376" w:rsidRDefault="00DB4E3F" w:rsidP="00C92287">
                      <w:r>
                        <w:pict>
                          <v:shape id="_x0000_i1025" type="#_x0000_t136" style="width:48.75pt;height:18pt;rotation:-540" fillcolor="#365f91 [2404]" stroked="f">
                            <v:shadow color="#868686"/>
                            <v:textpath style="font-family:&quot;Garamond&quot;;v-text-kern:t" trim="t" fitpath="t" string="it's a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368300</wp:posOffset>
                </wp:positionV>
                <wp:extent cx="1316990" cy="329565"/>
                <wp:effectExtent l="0" t="0" r="0" b="0"/>
                <wp:wrapNone/>
                <wp:docPr id="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376" w:rsidRDefault="00DB4E3F">
                            <w:r>
                              <w:pict>
                                <v:shape id="_x0000_i1026" type="#_x0000_t136" style="width:89.25pt;height:18.75pt;rotation:-180" fillcolor="#365f91 [2404]" stroked="f">
                                  <v:shadow color="#868686"/>
                                  <v:textpath style="font-family:&quot;Garamond&quot;;v-text-kern:t" trim="t" fitpath="t" string="PARTY!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0" type="#_x0000_t202" style="position:absolute;margin-left:106pt;margin-top:29pt;width:103.7pt;height:25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" filled="f" stroked="f">
                <v:textbox style="mso-fit-shape-to-text:t">
                  <w:txbxContent>
                    <w:p w:rsidR="00722376" w:rsidRDefault="00DB4E3F">
                      <w:r>
                        <w:pict>
                          <v:shape id="_x0000_i1026" type="#_x0000_t136" style="width:89.25pt;height:18.75pt;rotation:-180" fillcolor="#365f91 [2404]" stroked="f">
                            <v:shadow color="#868686"/>
                            <v:textpath style="font-family:&quot;Garamond&quot;;v-text-kern:t" trim="t" fitpath="t" string="PARTY!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365760</wp:posOffset>
                </wp:positionH>
                <wp:positionV relativeFrom="page">
                  <wp:posOffset>448310</wp:posOffset>
                </wp:positionV>
                <wp:extent cx="3174365" cy="4225290"/>
                <wp:effectExtent l="0" t="0" r="0" b="3810"/>
                <wp:wrapNone/>
                <wp:docPr id="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4365" cy="422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376" w:rsidRPr="00460FAB" w:rsidRDefault="00722376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990850" cy="4133850"/>
                                  <wp:effectExtent l="0" t="0" r="0" b="0"/>
                                  <wp:docPr id="4" name="Picture 4" descr="Party hats and stream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Party hats and stream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0850" cy="413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1" type="#_x0000_t202" style="position:absolute;margin-left:28.8pt;margin-top:35.3pt;width:249.95pt;height:332.7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MBtwIAAMA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" o:allowincell="f" filled="f" stroked="f">
                <v:textbox style="mso-fit-shape-to-text:t">
                  <w:txbxContent>
                    <w:p w:rsidR="00722376" w:rsidRPr="00460FAB" w:rsidRDefault="00722376"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2990850" cy="4133850"/>
                            <wp:effectExtent l="0" t="0" r="0" b="0"/>
                            <wp:docPr id="4" name="Picture 4" descr="Party hats and stream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Party hats and stream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0850" cy="413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D2B" w:rsidSect="00460FAB">
      <w:pgSz w:w="12240" w:h="15840"/>
      <w:pgMar w:top="720" w:right="720" w:bottom="73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1398"/>
    <w:multiLevelType w:val="hybridMultilevel"/>
    <w:tmpl w:val="D4486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CB55E8"/>
    <w:multiLevelType w:val="hybridMultilevel"/>
    <w:tmpl w:val="B508A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45785E"/>
    <w:multiLevelType w:val="hybridMultilevel"/>
    <w:tmpl w:val="E09A0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C12818"/>
    <w:multiLevelType w:val="hybridMultilevel"/>
    <w:tmpl w:val="C6E85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720"/>
  <w:drawingGridVerticalSpacing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3F"/>
    <w:rsid w:val="000073C2"/>
    <w:rsid w:val="00145B8B"/>
    <w:rsid w:val="00164129"/>
    <w:rsid w:val="00460FAB"/>
    <w:rsid w:val="004B2392"/>
    <w:rsid w:val="00592C16"/>
    <w:rsid w:val="005E2A79"/>
    <w:rsid w:val="0060318E"/>
    <w:rsid w:val="006972FC"/>
    <w:rsid w:val="00722376"/>
    <w:rsid w:val="00736BAD"/>
    <w:rsid w:val="007B21DB"/>
    <w:rsid w:val="00861D2B"/>
    <w:rsid w:val="00891F1D"/>
    <w:rsid w:val="00923F23"/>
    <w:rsid w:val="00AE4415"/>
    <w:rsid w:val="00BF60CA"/>
    <w:rsid w:val="00C50E5C"/>
    <w:rsid w:val="00C92287"/>
    <w:rsid w:val="00D3565D"/>
    <w:rsid w:val="00DB4E3F"/>
    <w:rsid w:val="00DD0F2E"/>
    <w:rsid w:val="00E8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="f" fillcolor="white" stroke="f">
      <v:fill color="white" on="f"/>
      <v:stroke on="f"/>
      <v:textbox style="mso-fit-shape-to-text:t"/>
      <o:colormru v:ext="edit" colors="#6cf,#09c,#0cf,#0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376"/>
    <w:rPr>
      <w:rFonts w:asciiTheme="minorHAnsi" w:hAnsiTheme="minorHAnsi"/>
      <w:color w:val="365F91" w:themeColor="accent1" w:themeShade="BF"/>
    </w:rPr>
  </w:style>
  <w:style w:type="paragraph" w:styleId="Heading1">
    <w:name w:val="heading 1"/>
    <w:basedOn w:val="Normal"/>
    <w:next w:val="Normal"/>
    <w:qFormat/>
    <w:rsid w:val="00722376"/>
    <w:pPr>
      <w:spacing w:before="200"/>
      <w:outlineLvl w:val="0"/>
    </w:pPr>
    <w:rPr>
      <w:b/>
      <w:caps/>
    </w:rPr>
  </w:style>
  <w:style w:type="paragraph" w:styleId="Heading2">
    <w:name w:val="heading 2"/>
    <w:basedOn w:val="Normal"/>
    <w:next w:val="Normal"/>
    <w:semiHidden/>
    <w:unhideWhenUsed/>
    <w:qFormat/>
    <w:rsid w:val="00722376"/>
    <w:pPr>
      <w:spacing w:after="400" w:line="360" w:lineRule="exact"/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91F1D"/>
    <w:pPr>
      <w:outlineLvl w:val="2"/>
    </w:pPr>
    <w:rPr>
      <w:b/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22376"/>
    <w:rPr>
      <w:rFonts w:asciiTheme="minorHAnsi" w:hAnsiTheme="minorHAnsi"/>
      <w:b/>
      <w:caps/>
      <w:color w:val="365F91" w:themeColor="accent1" w:themeShade="BF"/>
      <w:sz w:val="16"/>
    </w:rPr>
  </w:style>
  <w:style w:type="paragraph" w:styleId="BalloonText">
    <w:name w:val="Balloon Text"/>
    <w:basedOn w:val="Normal"/>
    <w:semiHidden/>
    <w:unhideWhenUsed/>
    <w:rsid w:val="0060318E"/>
    <w:rPr>
      <w:rFonts w:ascii="Tahoma" w:hAnsi="Tahoma" w:cs="Tahoma"/>
      <w:sz w:val="16"/>
      <w:szCs w:val="16"/>
    </w:rPr>
  </w:style>
  <w:style w:type="paragraph" w:customStyle="1" w:styleId="Message">
    <w:name w:val="Message"/>
    <w:basedOn w:val="Normal"/>
    <w:semiHidden/>
    <w:unhideWhenUsed/>
    <w:rsid w:val="00722376"/>
    <w:pPr>
      <w:spacing w:after="400"/>
    </w:pPr>
    <w:rPr>
      <w:sz w:val="36"/>
    </w:rPr>
  </w:style>
  <w:style w:type="character" w:styleId="Emphasis">
    <w:name w:val="Emphasis"/>
    <w:basedOn w:val="DefaultParagraphFont"/>
    <w:qFormat/>
    <w:rsid w:val="00722376"/>
    <w:rPr>
      <w:b/>
      <w:iCs/>
      <w:caps/>
    </w:rPr>
  </w:style>
  <w:style w:type="character" w:styleId="PlaceholderText">
    <w:name w:val="Placeholder Text"/>
    <w:basedOn w:val="DefaultParagraphFont"/>
    <w:uiPriority w:val="99"/>
    <w:semiHidden/>
    <w:rsid w:val="00AE44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376"/>
    <w:rPr>
      <w:rFonts w:asciiTheme="minorHAnsi" w:hAnsiTheme="minorHAnsi"/>
      <w:color w:val="365F91" w:themeColor="accent1" w:themeShade="BF"/>
    </w:rPr>
  </w:style>
  <w:style w:type="paragraph" w:styleId="Heading1">
    <w:name w:val="heading 1"/>
    <w:basedOn w:val="Normal"/>
    <w:next w:val="Normal"/>
    <w:qFormat/>
    <w:rsid w:val="00722376"/>
    <w:pPr>
      <w:spacing w:before="200"/>
      <w:outlineLvl w:val="0"/>
    </w:pPr>
    <w:rPr>
      <w:b/>
      <w:caps/>
    </w:rPr>
  </w:style>
  <w:style w:type="paragraph" w:styleId="Heading2">
    <w:name w:val="heading 2"/>
    <w:basedOn w:val="Normal"/>
    <w:next w:val="Normal"/>
    <w:semiHidden/>
    <w:unhideWhenUsed/>
    <w:qFormat/>
    <w:rsid w:val="00722376"/>
    <w:pPr>
      <w:spacing w:after="400" w:line="360" w:lineRule="exact"/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91F1D"/>
    <w:pPr>
      <w:outlineLvl w:val="2"/>
    </w:pPr>
    <w:rPr>
      <w:b/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22376"/>
    <w:rPr>
      <w:rFonts w:asciiTheme="minorHAnsi" w:hAnsiTheme="minorHAnsi"/>
      <w:b/>
      <w:caps/>
      <w:color w:val="365F91" w:themeColor="accent1" w:themeShade="BF"/>
      <w:sz w:val="16"/>
    </w:rPr>
  </w:style>
  <w:style w:type="paragraph" w:styleId="BalloonText">
    <w:name w:val="Balloon Text"/>
    <w:basedOn w:val="Normal"/>
    <w:semiHidden/>
    <w:unhideWhenUsed/>
    <w:rsid w:val="0060318E"/>
    <w:rPr>
      <w:rFonts w:ascii="Tahoma" w:hAnsi="Tahoma" w:cs="Tahoma"/>
      <w:sz w:val="16"/>
      <w:szCs w:val="16"/>
    </w:rPr>
  </w:style>
  <w:style w:type="paragraph" w:customStyle="1" w:styleId="Message">
    <w:name w:val="Message"/>
    <w:basedOn w:val="Normal"/>
    <w:semiHidden/>
    <w:unhideWhenUsed/>
    <w:rsid w:val="00722376"/>
    <w:pPr>
      <w:spacing w:after="400"/>
    </w:pPr>
    <w:rPr>
      <w:sz w:val="36"/>
    </w:rPr>
  </w:style>
  <w:style w:type="character" w:styleId="Emphasis">
    <w:name w:val="Emphasis"/>
    <w:basedOn w:val="DefaultParagraphFont"/>
    <w:qFormat/>
    <w:rsid w:val="00722376"/>
    <w:rPr>
      <w:b/>
      <w:iCs/>
      <w:caps/>
    </w:rPr>
  </w:style>
  <w:style w:type="character" w:styleId="PlaceholderText">
    <w:name w:val="Placeholder Text"/>
    <w:basedOn w:val="DefaultParagraphFont"/>
    <w:uiPriority w:val="99"/>
    <w:semiHidden/>
    <w:rsid w:val="00AE4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MS_pIn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13FF01C870425C90D6A0BCD0B9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907F1-2C9E-4906-A3C1-D38922BCBF79}"/>
      </w:docPartPr>
      <w:docPartBody>
        <w:p w:rsidR="00000000" w:rsidRDefault="00BB19A4">
          <w:pPr>
            <w:pStyle w:val="CC13FF01C870425C90D6A0BCD0B9E1F9"/>
          </w:pPr>
          <w:r>
            <w:t>[phone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A4"/>
    <w:rsid w:val="00BB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13FF01C870425C90D6A0BCD0B9E1F9">
    <w:name w:val="CC13FF01C870425C90D6A0BCD0B9E1F9"/>
  </w:style>
  <w:style w:type="paragraph" w:customStyle="1" w:styleId="FC1A1206A4F44F9ABF4C79B4DB5C62E1">
    <w:name w:val="FC1A1206A4F44F9ABF4C79B4DB5C62E1"/>
  </w:style>
  <w:style w:type="paragraph" w:customStyle="1" w:styleId="7E47BD6CC4EB45FDA36DCAFA58459849">
    <w:name w:val="7E47BD6CC4EB45FDA36DCAFA58459849"/>
  </w:style>
  <w:style w:type="paragraph" w:customStyle="1" w:styleId="0C163163FD994B9A8F578B34E9AD4A77">
    <w:name w:val="0C163163FD994B9A8F578B34E9AD4A77"/>
  </w:style>
  <w:style w:type="paragraph" w:customStyle="1" w:styleId="756821F5DBA745D9A225B0917950E747">
    <w:name w:val="756821F5DBA745D9A225B0917950E747"/>
  </w:style>
  <w:style w:type="paragraph" w:customStyle="1" w:styleId="F50EBF6C7B134580BA160643673A90A2">
    <w:name w:val="F50EBF6C7B134580BA160643673A90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13FF01C870425C90D6A0BCD0B9E1F9">
    <w:name w:val="CC13FF01C870425C90D6A0BCD0B9E1F9"/>
  </w:style>
  <w:style w:type="paragraph" w:customStyle="1" w:styleId="FC1A1206A4F44F9ABF4C79B4DB5C62E1">
    <w:name w:val="FC1A1206A4F44F9ABF4C79B4DB5C62E1"/>
  </w:style>
  <w:style w:type="paragraph" w:customStyle="1" w:styleId="7E47BD6CC4EB45FDA36DCAFA58459849">
    <w:name w:val="7E47BD6CC4EB45FDA36DCAFA58459849"/>
  </w:style>
  <w:style w:type="paragraph" w:customStyle="1" w:styleId="0C163163FD994B9A8F578B34E9AD4A77">
    <w:name w:val="0C163163FD994B9A8F578B34E9AD4A77"/>
  </w:style>
  <w:style w:type="paragraph" w:customStyle="1" w:styleId="756821F5DBA745D9A225B0917950E747">
    <w:name w:val="756821F5DBA745D9A225B0917950E747"/>
  </w:style>
  <w:style w:type="paragraph" w:customStyle="1" w:styleId="F50EBF6C7B134580BA160643673A90A2">
    <w:name w:val="F50EBF6C7B134580BA160643673A9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4DCFF7A-0E56-4C34-A57C-7C011FF0E4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MS_pInv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Birthday party invitation</vt:lpstr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Birthday party invitation</dc:title>
  <dc:creator>MANILYN B.. RAMIREZ</dc:creator>
  <cp:lastModifiedBy>MANILYN B.. RAMIREZ</cp:lastModifiedBy>
  <cp:revision>1</cp:revision>
  <cp:lastPrinted>2004-04-20T20:30:00Z</cp:lastPrinted>
  <dcterms:created xsi:type="dcterms:W3CDTF">2016-06-15T08:53:00Z</dcterms:created>
  <dcterms:modified xsi:type="dcterms:W3CDTF">2016-06-15T08:54:00Z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TC010129051033</vt:lpwstr>
  </property>
</Properties>
</file>