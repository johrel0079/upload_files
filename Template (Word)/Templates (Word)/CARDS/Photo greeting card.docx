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4C7" w:rsidRDefault="00A87CD3">
      <w:r>
        <w:rPr>
          <w:noProof/>
        </w:rPr>
        <mc:AlternateContent>
          <mc:Choice Requires="wpg">
            <w:drawing>
              <wp:anchor distT="0" distB="0" distL="114300" distR="114300" simplePos="0" relativeHeight="251621348" behindDoc="0" locked="0" layoutInCell="0" allowOverlap="1">
                <wp:simplePos x="0" y="0"/>
                <wp:positionH relativeFrom="page">
                  <wp:posOffset>365760</wp:posOffset>
                </wp:positionH>
                <wp:positionV relativeFrom="page">
                  <wp:posOffset>530225</wp:posOffset>
                </wp:positionV>
                <wp:extent cx="9657080" cy="5788025"/>
                <wp:effectExtent l="3810" t="0" r="6985" b="0"/>
                <wp:wrapNone/>
                <wp:docPr id="82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57080" cy="5788025"/>
                          <a:chOff x="576" y="835"/>
                          <a:chExt cx="15208" cy="9115"/>
                        </a:xfrm>
                      </wpg:grpSpPr>
                      <wps:wsp>
                        <wps:cNvPr id="83" name="Rectangle 208"/>
                        <wps:cNvSpPr>
                          <a:spLocks noChangeArrowheads="1"/>
                        </wps:cNvSpPr>
                        <wps:spPr bwMode="auto">
                          <a:xfrm flipH="1">
                            <a:off x="7878" y="3380"/>
                            <a:ext cx="7432" cy="585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76" y="835"/>
                            <a:ext cx="7345" cy="4887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BD8EF"/>
                              </a:gs>
                              <a:gs pos="100000">
                                <a:srgbClr val="FFFFFF"/>
                              </a:gs>
                            </a:gsLst>
                            <a:path path="rect">
                              <a:fillToRect l="100000" b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13"/>
                        <wps:cNvSpPr>
                          <a:spLocks noChangeArrowheads="1"/>
                        </wps:cNvSpPr>
                        <wps:spPr bwMode="auto">
                          <a:xfrm flipH="1">
                            <a:off x="576" y="5614"/>
                            <a:ext cx="7345" cy="433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920" y="835"/>
                            <a:ext cx="7402" cy="510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BD8EF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02"/>
                        <wps:cNvSpPr>
                          <a:spLocks noChangeArrowheads="1"/>
                        </wps:cNvSpPr>
                        <wps:spPr bwMode="auto">
                          <a:xfrm rot="12009380" flipH="1">
                            <a:off x="6743" y="3252"/>
                            <a:ext cx="2108" cy="2108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01"/>
                        <wps:cNvSpPr>
                          <a:spLocks noChangeArrowheads="1"/>
                        </wps:cNvSpPr>
                        <wps:spPr bwMode="auto">
                          <a:xfrm rot="20388644" flipH="1">
                            <a:off x="7989" y="2950"/>
                            <a:ext cx="1036" cy="1037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9" name="Group 78"/>
                        <wpg:cNvGrpSpPr>
                          <a:grpSpLocks/>
                        </wpg:cNvGrpSpPr>
                        <wpg:grpSpPr bwMode="auto">
                          <a:xfrm>
                            <a:off x="7373" y="1984"/>
                            <a:ext cx="8411" cy="4411"/>
                            <a:chOff x="7366" y="2517"/>
                            <a:chExt cx="8411" cy="4411"/>
                          </a:xfrm>
                        </wpg:grpSpPr>
                        <wpg:grpSp>
                          <wpg:cNvPr id="90" name="Group 79"/>
                          <wpg:cNvGrpSpPr>
                            <a:grpSpLocks/>
                          </wpg:cNvGrpSpPr>
                          <wpg:grpSpPr bwMode="auto">
                            <a:xfrm>
                              <a:off x="7366" y="4255"/>
                              <a:ext cx="8135" cy="2673"/>
                              <a:chOff x="7529" y="8036"/>
                              <a:chExt cx="8135" cy="2673"/>
                            </a:xfrm>
                          </wpg:grpSpPr>
                          <wps:wsp>
                            <wps:cNvPr id="91" name="Oval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45" y="8441"/>
                                <a:ext cx="1487" cy="14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147" y="8724"/>
                                <a:ext cx="1799" cy="17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Oval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65" y="8036"/>
                                <a:ext cx="1892" cy="189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Oval 8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915" y="8910"/>
                                <a:ext cx="1799" cy="17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Oval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52" y="9228"/>
                                <a:ext cx="1481" cy="148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Oval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98" y="9676"/>
                                <a:ext cx="966" cy="96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Oval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29" y="8549"/>
                                <a:ext cx="1487" cy="14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8" name="Oval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10" y="4039"/>
                              <a:ext cx="1857" cy="185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Oval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34" y="3785"/>
                              <a:ext cx="2362" cy="236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Oval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92" y="4520"/>
                              <a:ext cx="1856" cy="18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Oval 9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3074" y="2922"/>
                              <a:ext cx="1487" cy="148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Oval 9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9360" y="3205"/>
                              <a:ext cx="1799" cy="17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Oval 92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1849" y="2517"/>
                              <a:ext cx="1892" cy="189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Oval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92" y="3391"/>
                              <a:ext cx="1799" cy="17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Oval 94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8373" y="3709"/>
                              <a:ext cx="1481" cy="14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Oval 95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642" y="4157"/>
                              <a:ext cx="966" cy="96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Oval 9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4290" y="3030"/>
                              <a:ext cx="1487" cy="148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9" o:spid="_x0000_s1026" style="position:absolute;margin-left:28.8pt;margin-top:41.75pt;width:760.4pt;height:455.75pt;z-index:251621348;mso-position-horizontal-relative:page;mso-position-vertical-relative:page" coordorigin="576,835" coordsize="15208,9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" o:allowincell="f">
                <v:rect id="Rectangle 208" o:spid="_x0000_s1027" style="position:absolute;left:7878;top:3380;width:7432;height:585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5Jyb8A&#10;AADbAAAADwAAAGRycy9kb3ducmV2LnhtbESPzQrCMBCE74LvEFbwpqkKKtUoIgqeBH8eYG3Wtths&#10;apPW+vZGEDwOM/MNs1y3phANVS63rGA0jEAQJ1bnnCq4XvaDOQjnkTUWlknBmxysV93OEmNtX3yi&#10;5uxTESDsYlSQeV/GUrokI4NuaEvi4N1tZdAHWaVSV/gKcFPIcRRNpcGcw0KGJW0zSh7n2ih4Rs2u&#10;wPpujuNb2/h6tp1dR2+l+r12swDhqfX/8K990ArmE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nknJvwAAANsAAAAPAAAAAAAAAAAAAAAAAJgCAABkcnMvZG93bnJl&#10;di54bWxQSwUGAAAAAAQABAD1AAAAhAMAAAAA&#10;" fillcolor="white [3212]" stroked="f" strokecolor="#d8d8d8 [2732]" strokeweight=".5pt">
                  <v:stroke dashstyle="dash"/>
                </v:rect>
                <v:rect id="Rectangle 167" o:spid="_x0000_s1028" style="position:absolute;left:576;top:835;width:7345;height:4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ERGcQA&#10;AADbAAAADwAAAGRycy9kb3ducmV2LnhtbESPX2vCQBDE3wt+h2OFvtVNi7QSPUWLQvNY+wd8W3Lb&#10;XDC3F3NnjP30vUKhj8PM/IZZrAbXqJ67UHvRcD/JQLGU3tRSaXh/293NQIVIYqjxwhquHGC1HN0s&#10;KDf+Iq/c72OlEkRCThpsjG2OGErLjsLEtyzJ+/Kdo5hkV6Hp6JLgrsGHLHtER7WkBUstP1suj/uz&#10;0yD99WgP6+/itHnCuC0+sfgwqPXteFjPQUUe4n/4r/1iNMym8Psl/Q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hERnEAAAA2wAAAA8AAAAAAAAAAAAAAAAAmAIAAGRycy9k&#10;b3ducmV2LnhtbFBLBQYAAAAABAAEAPUAAACJAwAAAAA=&#10;" fillcolor="#abd8ef" stroked="f" strokecolor="#d8d8d8 [2732]" strokeweight=".5pt">
                  <v:fill rotate="t" focusposition="1" focussize="" focus="100%" type="gradientRadial">
                    <o:fill v:ext="view" type="gradientCenter"/>
                  </v:fill>
                  <v:stroke dashstyle="dash"/>
                </v:rect>
                <v:rect id="Rectangle 113" o:spid="_x0000_s1029" style="position:absolute;left:576;top:5614;width:7345;height:433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vml8YA&#10;AADbAAAADwAAAGRycy9kb3ducmV2LnhtbESPT2vCQBTE74V+h+UVvBTdKERCdCOlRbCFHrRVPD6y&#10;L39s9m3IbpP47bsFweMwM79h1pvRNKKnztWWFcxnEQji3OqaSwXfX9tpAsJ5ZI2NZVJwJQeb7PFh&#10;jam2A++pP/hSBAi7FBVU3replC6vyKCb2ZY4eIXtDPogu1LqDocAN41cRNFSGqw5LFTY0mtF+c/h&#10;1yj49PO4PzWX4e0YX98/Cjo/t3ur1ORpfFmB8DT6e/jW3mkFSQz/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vml8YAAADbAAAADwAAAAAAAAAAAAAAAACYAgAAZHJz&#10;L2Rvd25yZXYueG1sUEsFBgAAAAAEAAQA9QAAAIsDAAAAAA==&#10;" stroked="f" strokecolor="#d8d8d8 [2732]" strokeweight=".5pt">
                  <v:fill color2="#abd8ef" rotate="t" focus="100%" type="gradient"/>
                  <v:stroke dashstyle="dash"/>
                </v:rect>
                <v:rect id="Rectangle 76" o:spid="_x0000_s1030" style="position:absolute;left:7920;top:835;width:7402;height:5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e1sMA&#10;AADbAAAADwAAAGRycy9kb3ducmV2LnhtbESPzWrDMBCE74G8g9hCb4ncHkLiRjahiaGXHpqf+8ba&#10;yqbWyrG2ifP2VaHQ4zAz3zDrcvSdutIQ28AGnuYZKOI62JadgeOhmi1BRUG22AUmA3eKUBbTyRpz&#10;G278Qde9OJUgHHM00Ij0udaxbshjnIeeOHmfYfAoSQ5O2wFvCe47/ZxlC+2x5bTQYE+vDdVf+2+f&#10;KCs5VMG597Ns2u2p2q3uF2+NeXwYNy+ghEb5D/+136yB5QJ+v6Qfo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Se1sMAAADbAAAADwAAAAAAAAAAAAAAAACYAgAAZHJzL2Rv&#10;d25yZXYueG1sUEsFBgAAAAAEAAQA9QAAAIgDAAAAAA==&#10;" fillcolor="#abd8ef" stroked="f" strokecolor="#d8d8d8 [2732]" strokeweight=".5pt">
                  <v:fill rotate="t" focus="100%" type="gradient"/>
                  <v:stroke dashstyle="dash"/>
                </v:rect>
                <v:oval id="Oval 202" o:spid="_x0000_s1031" style="position:absolute;left:6743;top:3252;width:2108;height:2108;rotation:10475515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rc8QA&#10;AADbAAAADwAAAGRycy9kb3ducmV2LnhtbESPT4vCMBTE78J+h/AWvGm6KqtUo3QFxYusf/H6aN62&#10;XZuX0kSt394IgsdhZn7DTGaNKcWValdYVvDVjUAQp1YXnCk47BedEQjnkTWWlknBnRzMph+tCcba&#10;3nhL153PRICwi1FB7n0VS+nSnAy6rq2Ig/dna4M+yDqTusZbgJtS9qLoWxosOCzkWNE8p/S8uxgF&#10;gz6dy+VmPzz+/v/c15tT0r9kiVLtzyYZg/DU+Hf41V5pBaMh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4a3PEAAAA2wAAAA8AAAAAAAAAAAAAAAAAmAIAAGRycy9k&#10;b3ducmV2LnhtbFBLBQYAAAAABAAEAPUAAACJAwAAAAA=&#10;" stroked="f" strokecolor="#d8d8d8 [2732]" strokeweight=".5pt">
                  <v:fill color2="#abd8ef" rotate="t" angle="45" focus="100%" type="gradient"/>
                  <v:stroke dashstyle="dash"/>
                </v:oval>
                <v:oval id="Oval 201" o:spid="_x0000_s1032" style="position:absolute;left:7989;top:2950;width:1036;height:1037;rotation:1323124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89770A&#10;AADbAAAADwAAAGRycy9kb3ducmV2LnhtbERPPW/CMBDdkfofrENiA4cOFQoYFCGqdm2A/YivSdT4&#10;bNkGwr/vDUiMT+97sxvdoG4UU+/ZwHJRgCJuvO25NXA6fs5XoFJGtjh4JgMPSrDbvk02WFp/5x+6&#10;1blVEsKpRANdzqHUOjUdOUwLH4iF+/XRYRYYW20j3iXcDfq9KD60w56locNA+46av/rqpOQchkvI&#10;8XxaVpaqr8P+cfW1MbPpWK1BZRrzS/x0f1sDKxkrX+QH6O0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P89770AAADbAAAADwAAAAAAAAAAAAAAAACYAgAAZHJzL2Rvd25yZXYu&#10;eG1sUEsFBgAAAAAEAAQA9QAAAIIDAAAAAA==&#10;" stroked="f" strokecolor="#d8d8d8 [2732]" strokeweight=".5pt">
                  <v:fill color2="#abd8ef" rotate="t" angle="45" focus="100%" type="gradient"/>
                  <v:stroke dashstyle="dash"/>
                </v:oval>
                <v:group id="Group 78" o:spid="_x0000_s1033" style="position:absolute;left:7373;top:1984;width:8411;height:4411" coordorigin="7366,2517" coordsize="8411,4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9" o:spid="_x0000_s1034" style="position:absolute;left:7366;top:4255;width:8135;height:2673" coordorigin="7529,8036" coordsize="8135,2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oval id="Oval 80" o:spid="_x0000_s1035" style="position:absolute;left:8745;top:8441;width:1487;height: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RtcIA&#10;AADbAAAADwAAAGRycy9kb3ducmV2LnhtbESPQWsCMRSE7wX/Q3iCl6JZFardGkWqhV6r4vl187ob&#10;3LwsSbpm/31TKPQ4zMw3zGaXbCt68sE4VjCfFSCIK6cN1wou57fpGkSIyBpbx6RgoAC77ehhg6V2&#10;d/6g/hRrkSEcSlTQxNiVUoaqIYth5jri7H05bzFm6WupPd4z3LZyURRP0qLhvNBgR68NVbfTt1XQ&#10;X/w1+cGYVTcs0+dhebSPWCg1Gaf9C4hIKf6H/9rvWsHzHH6/5B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Y9G1wgAAANsAAAAPAAAAAAAAAAAAAAAAAJgCAABkcnMvZG93&#10;bnJldi54bWxQSwUGAAAAAAQABAD1AAAAhwMAAAAA&#10;" stroked="f"/>
                    <v:oval id="Oval 81" o:spid="_x0000_s1036" style="position:absolute;left:12147;top:8724;width:1799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FPwsIA&#10;AADbAAAADwAAAGRycy9kb3ducmV2LnhtbESPT2sCMRTE70K/Q3iCF6nZKmi7NUppLfTqHzy/bl53&#10;g5uXJUnX7LdvCoLHYWZ+w6y3ybaiJx+MYwVPswIEceW04VrB6fj5+AwiRGSNrWNSMFCA7eZhtMZS&#10;uyvvqT/EWmQIhxIVNDF2pZShashimLmOOHs/zluMWfpaao/XDLetnBfFUlo0nBca7Oi9oepy+LUK&#10;+pM/Jz8Ys+qGRfr+WOzsFAulJuP09goiUor38K39pRW8zOH/S/4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sU/CwgAAANsAAAAPAAAAAAAAAAAAAAAAAJgCAABkcnMvZG93&#10;bnJldi54bWxQSwUGAAAAAAQABAD1AAAAhwMAAAAA&#10;" stroked="f"/>
                    <v:oval id="Oval 82" o:spid="_x0000_s1037" style="position:absolute;left:9565;top:8036;width:189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qWcIA&#10;AADbAAAADwAAAGRycy9kb3ducmV2LnhtbESPQWsCMRSE7wX/Q3hCL6VmdaG1q1FEW+i1Vjy/bl53&#10;g5uXJYlr9t83hUKPw8x8w6y3yXZiIB+MYwXzWQGCuHbacKPg9Pn2uAQRIrLGzjEpGCnAdjO5W2Ol&#10;3Y0/aDjGRmQIhwoVtDH2lZShbslimLmeOHvfzluMWfpGao+3DLedXBTFk7RoOC+02NO+pfpyvFoF&#10;w8mfkx+Nee7HMn0dylf7gIVS99O0W4GIlOJ/+K/9rhW8lPD7Jf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/epZwgAAANsAAAAPAAAAAAAAAAAAAAAAAJgCAABkcnMvZG93&#10;bnJldi54bWxQSwUGAAAAAAQABAD1AAAAhwMAAAAA&#10;" stroked="f"/>
                    <v:oval id="Oval 83" o:spid="_x0000_s1038" style="position:absolute;left:10915;top:8910;width:1799;height:1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JtcMA&#10;AADbAAAADwAAAGRycy9kb3ducmV2LnhtbESPQWvCQBSE74X+h+UJ3uqLoahNXaWkFAQvVnvo8ZF9&#10;JsHs27C71fjvXUHocZiZb5jlerCdOrMPrRMN00kGiqVyppVaw8/h62UBKkQSQ50T1nDlAOvV89OS&#10;CuMu8s3nfaxVgkgoSEMTY18ghqphS2HiepbkHZ23FJP0NRpPlwS3HeZZNkNLraSFhnouG65O+z+r&#10;oZxfMz8td7glxO4wz/PP46/VejwaPt5BRR7if/jR3hgNb69w/5J+A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TJtcMAAADbAAAADwAAAAAAAAAAAAAAAACYAgAAZHJzL2Rv&#10;d25yZXYueG1sUEsFBgAAAAAEAAQA9QAAAIgDAAAAAA==&#10;" stroked="f"/>
                    <v:oval id="Oval 84" o:spid="_x0000_s1039" style="position:absolute;left:13452;top:9228;width:1481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jXtsIA&#10;AADbAAAADwAAAGRycy9kb3ducmV2LnhtbESPQWsCMRSE7wX/Q3hCL6VmrbTVrVGkrdCrVjw/N6+7&#10;wc3LksQ1++8bodDjMDPfMMt1sq3oyQfjWMF0UoAgrpw2XCs4fG8f5yBCRNbYOiYFAwVYr0Z3Syy1&#10;u/KO+n2sRYZwKFFBE2NXShmqhiyGieuIs/fjvMWYpa+l9njNcNvKp6J4kRYN54UGO3pvqDrvL1ZB&#10;f/DH5AdjXrthlk4fs0/7gIVS9+O0eQMRKcX/8F/7SytYPMPtS/4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WNe2wgAAANsAAAAPAAAAAAAAAAAAAAAAAJgCAABkcnMvZG93&#10;bnJldi54bWxQSwUGAAAAAAQABAD1AAAAhwMAAAAA&#10;" stroked="f"/>
                    <v:oval id="Oval 85" o:spid="_x0000_s1040" style="position:absolute;left:14698;top:9676;width:966;height: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JwcIA&#10;AADbAAAADwAAAGRycy9kb3ducmV2LnhtbESPQWsCMRSE70L/Q3iCF6lZFbTdGqVYC71WxfPr5nU3&#10;uHlZknTN/ntTKPQ4zMw3zGaXbCt68sE4VjCfFSCIK6cN1wrOp/fHJxAhImtsHZOCgQLstg+jDZba&#10;3fiT+mOsRYZwKFFBE2NXShmqhiyGmeuIs/ftvMWYpa+l9njLcNvKRVGspEXDeaHBjvYNVdfjj1XQ&#10;n/0l+cGYdTcs09fb8mCnWCg1GafXFxCRUvwP/7U/tILnFfx+y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iknBwgAAANsAAAAPAAAAAAAAAAAAAAAAAJgCAABkcnMvZG93&#10;bnJldi54bWxQSwUGAAAAAAQABAD1AAAAhwMAAAAA&#10;" stroked="f"/>
                    <v:oval id="Oval 86" o:spid="_x0000_s1041" style="position:absolute;left:7529;top:8549;width:1487;height: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sWsIA&#10;AADbAAAADwAAAGRycy9kb3ducmV2LnhtbESPQWsCMRSE7wX/Q3hCL6VmVah2NYpoC71WxfPr5nU3&#10;uHlZkrhm/31TKPQ4zMw3zHqbbCt68sE4VjCdFCCIK6cN1wrOp/fnJYgQkTW2jknBQAG2m9HDGkvt&#10;7vxJ/THWIkM4lKigibErpQxVQxbDxHXE2ft23mLM0tdSe7xnuG3lrChepEXDeaHBjvYNVdfjzSro&#10;z/6S/GDMohvm6eswf7NPWCj1OE67FYhIKf6H/9ofWsHrAn6/5B8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xuxawgAAANsAAAAPAAAAAAAAAAAAAAAAAJgCAABkcnMvZG93&#10;bnJldi54bWxQSwUGAAAAAAQABAD1AAAAhwMAAAAA&#10;" stroked="f"/>
                  </v:group>
                  <v:oval id="Oval 87" o:spid="_x0000_s1042" style="position:absolute;left:12110;top:4039;width:1857;height: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l4KL8A&#10;AADbAAAADwAAAGRycy9kb3ducmV2LnhtbERPTWsCMRC9F/wPYYReimZboepqFKkt9FoVz+Nm3A1u&#10;JksS1+y/bw6FHh/ve71NthU9+WAcK3idFiCIK6cN1wpOx6/JAkSIyBpbx6RgoADbzehpjaV2D/6h&#10;/hBrkUM4lKigibErpQxVQxbD1HXEmbs6bzFm6GupPT5yuG3lW1G8S4uGc0ODHX00VN0Od6ugP/lz&#10;8oMx826Ypct+9mlfsFDqeZx2KxCRUvwX/7m/tYJlHpu/5B8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WXgovwAAANsAAAAPAAAAAAAAAAAAAAAAAJgCAABkcnMvZG93bnJl&#10;di54bWxQSwUGAAAAAAQABAD1AAAAhAMAAAAA&#10;" stroked="f"/>
                  <v:oval id="Oval 88" o:spid="_x0000_s1043" style="position:absolute;left:13134;top:3785;width:2362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ds8IA&#10;AADbAAAADwAAAGRycy9kb3ducmV2LnhtbESPQWsCMRSE7wX/Q3hCL0WzKlTdGkW0hV6r4vl187ob&#10;unlZkrhm/31TKPQ4zMw3zGaXbCt68sE4VjCbFiCIK6cN1wou57fJCkSIyBpbx6RgoAC77ehhg6V2&#10;d/6g/hRrkSEcSlTQxNiVUoaqIYth6jri7H05bzFm6WupPd4z3LZyXhTP0qLhvNBgR4eGqu/TzSro&#10;L/6a/GDMshsW6fO4eLVPWCj1OE77FxCRUvwP/7XftYL1Gn6/5B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d2zwgAAANsAAAAPAAAAAAAAAAAAAAAAAJgCAABkcnMvZG93&#10;bnJldi54bWxQSwUGAAAAAAQABAD1AAAAhwMAAAAA&#10;" stroked="f"/>
                  <v:oval id="Oval 89" o:spid="_x0000_s1044" style="position:absolute;left:10592;top:4520;width:1856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gtdcIA&#10;AADcAAAADwAAAGRycy9kb3ducmV2LnhtbESPQUsDMRCF70L/QxjBi9jEFlTWpqVoBa/W4nncjLvB&#10;zWRJ4jb7752D4G2G9+a9bza7GgY1Uco+soXbpQFF3EbnubNwen+5eQCVC7LDITJZmCnDbru42GDj&#10;4pnfaDqWTkkI5wYt9KWMjda57SlgXsaRWLSvmAIWWVOnXcKzhIdBr4y50wE9S0OPIz311H4ff4KF&#10;6ZQ+apq9vx/ndf18Xh/CNRprry7r/hFUoVr+zX/Xr07wjeDLMzKB3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C11wgAAANwAAAAPAAAAAAAAAAAAAAAAAJgCAABkcnMvZG93&#10;bnJldi54bWxQSwUGAAAAAAQABAD1AAAAhwMAAAAA&#10;" stroked="f"/>
                  <v:oval id="Oval 90" o:spid="_x0000_s1045" style="position:absolute;left:13074;top:2922;width:1487;height:148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sUpcEA&#10;AADcAAAADwAAAGRycy9kb3ducmV2LnhtbERPTWvCQBC9F/oflin0VmeTg5bUVSSlUPBi1UOPQ3ZM&#10;gtnZsLvV+O+7QqG3ebzPWa4nN6gLh9h7MVDMNCiWxtteWgPHw8fLK6iYSCwNXtjAjSOsV48PS6qs&#10;v8oXX/apVTlEYkUGupTGCjE2HTuKMz+yZO7kg6OUYWjRBrrmcDdgqfUcHfWSGzoaue64Oe9/nIF6&#10;cdOhqHe4JcThsCjL99O3M+b5adq8gUo8pX/xn/vT5vm6gPsz+QJ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bFKXBAAAA3AAAAA8AAAAAAAAAAAAAAAAAmAIAAGRycy9kb3du&#10;cmV2LnhtbFBLBQYAAAAABAAEAPUAAACGAwAAAAA=&#10;" stroked="f"/>
                  <v:oval id="Oval 91" o:spid="_x0000_s1046" style="position:absolute;left:9360;top:3205;width:1799;height:1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mK0sEA&#10;AADcAAAADwAAAGRycy9kb3ducmV2LnhtbERPS2sCMRC+C/0PYQq96cQ91LIaRbYUCr3Ux8HjsBl3&#10;FzeTJUl1/fdNQehtPr7nrDaj69WVQ+y8GJjPNCiW2ttOGgPHw8f0DVRMJJZ6L2zgzhE266fJikrr&#10;b7Lj6z41KodILMlAm9JQIsa6ZUdx5geWzJ19cJQyDA3aQLcc7nostH5FR53khpYGrlquL/sfZ6Ba&#10;3HWYV9/4RYj9YVEU7+eTM+bledwuQSUe07/44f60eb4u4O+ZfA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JitLBAAAA3AAAAA8AAAAAAAAAAAAAAAAAmAIAAGRycy9kb3du&#10;cmV2LnhtbFBLBQYAAAAABAAEAPUAAACGAwAAAAA=&#10;" stroked="f"/>
                  <v:oval id="Oval 92" o:spid="_x0000_s1047" style="position:absolute;left:11849;top:2517;width:1892;height:189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vScEA&#10;AADcAAAADwAAAGRycy9kb3ducmV2LnhtbERPTWsCMRC9F/ofwhS81YkraNkaRbYUCl5a7aHHYTPu&#10;Lm4mS5Lq+u9NQehtHu9zVpvR9erMIXZeDMymGhRL7W0njYHvw/vzC6iYSCz1XtjAlSNs1o8PKyqt&#10;v8gXn/epUTlEYkkG2pSGEjHWLTuKUz+wZO7og6OUYWjQBrrkcNdjofUCHXWSG1oauGq5Pu1/nYFq&#10;edVhVn3ijhD7w7Io3o4/zpjJ07h9BZV4TP/iu/vD5vl6Dn/P5Atw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FL0nBAAAA3AAAAA8AAAAAAAAAAAAAAAAAmAIAAGRycy9kb3du&#10;cmV2LnhtbFBLBQYAAAAABAAEAPUAAACGAwAAAAA=&#10;" stroked="f"/>
                  <v:oval id="Oval 93" o:spid="_x0000_s1048" style="position:absolute;left:10592;top:3391;width:1799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MrdsAA&#10;AADcAAAADwAAAGRycy9kb3ducmV2LnhtbERPTUsDMRC9C/6HMIIXaROtaNk2LaIWvFqL5+lmuhu6&#10;mSxJ3Gb/fSMUepvH+5zlOrtODBSi9azhcapAENfeWG407H42kzmImJANdp5Jw0gR1qvbmyVWxp/4&#10;m4ZtakQJ4VihhjalvpIy1i05jFPfExfu4IPDVGBopAl4KuGuk09KvUiHlktDiz29t1Qft39Ow7AL&#10;vzmM1r724yzvP2af7gGV1vd3+W0BIlFOV/HF/WXKfPUM/8+UC+TqD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MrdsAAAADcAAAADwAAAAAAAAAAAAAAAACYAgAAZHJzL2Rvd25y&#10;ZXYueG1sUEsFBgAAAAAEAAQA9QAAAIUDAAAAAA==&#10;" stroked="f"/>
                  <v:oval id="Oval 94" o:spid="_x0000_s1049" style="position:absolute;left:8373;top:3709;width:1481;height:148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SpsEA&#10;AADcAAAADwAAAGRycy9kb3ducmV2LnhtbERPTWsCMRC9F/ofwhS81YkLatkaRbYUCl5a7aHHYTPu&#10;Lm4mS5Lq+u9NQehtHu9zVpvR9erMIXZeDMymGhRL7W0njYHvw/vzC6iYSCz1XtjAlSNs1o8PKyqt&#10;v8gXn/epUTlEYkkG2pSGEjHWLTuKUz+wZO7og6OUYWjQBrrkcNdjofUCHXWSG1oauGq5Pu1/nYFq&#10;edVhVn3ijhD7w7Io3o4/zpjJ07h9BZV4TP/iu/vD5vl6Dn/P5Atw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gEqbBAAAA3AAAAA8AAAAAAAAAAAAAAAAAmAIAAGRycy9kb3du&#10;cmV2LnhtbFBLBQYAAAAABAAEAPUAAACGAwAAAAA=&#10;" stroked="f"/>
                  <v:oval id="Oval 95" o:spid="_x0000_s1050" style="position:absolute;left:7642;top:4157;width:966;height:96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KM0cEA&#10;AADcAAAADwAAAGRycy9kb3ducmV2LnhtbERPTWvCQBC9F/oflhF6a2bNQUt0FUkRCr202kOPQ3ZM&#10;gtnZsLtq/PfdQqG3ebzPWW8nN6grh9h7MTAvNCiWxtteWgNfx/3zC6iYSCwNXtjAnSNsN48Pa6qs&#10;v8knXw+pVTlEYkUGupTGCjE2HTuKhR9ZMnfywVHKMLRoA91yuBuw1HqBjnrJDR2NXHfcnA8XZ6Be&#10;3nWY1x/4TojDcVmWr6dvZ8zTbNqtQCWe0r/4z/1m83y9gN9n8gW4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yjNHBAAAA3AAAAA8AAAAAAAAAAAAAAAAAmAIAAGRycy9kb3du&#10;cmV2LnhtbFBLBQYAAAAABAAEAPUAAACGAwAAAAA=&#10;" stroked="f"/>
                  <v:oval id="Oval 96" o:spid="_x0000_s1051" style="position:absolute;left:14290;top:3030;width:1487;height:148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4pSsEA&#10;AADcAAAADwAAAGRycy9kb3ducmV2LnhtbERPTWvCQBC9F/oflin0VmfNoSnRVSRFEHpp1YPHITsm&#10;wexs2N1q/PfdQqG3ebzPWa4nN6grh9h7MTCfaVAsjbe9tAaOh+3LG6iYSCwNXtjAnSOsV48PS6qs&#10;v8kXX/epVTlEYkUGupTGCjE2HTuKMz+yZO7sg6OUYWjRBrrlcDdgofUrOuolN3Q0ct1xc9l/OwN1&#10;eddhXn/iByEOh7Io3s8nZ8zz07RZgEo8pX/xn3tn83xdwu8z+QJ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+KUrBAAAA3AAAAA8AAAAAAAAAAAAAAAAAmAIAAGRycy9kb3du&#10;cmV2LnhtbFBLBQYAAAAABAAEAPUAAACGAwAAAAA=&#10;" stroked="f"/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0384" behindDoc="0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9144000" cy="6400800"/>
                <wp:effectExtent l="9525" t="9525" r="9525" b="9525"/>
                <wp:wrapNone/>
                <wp:docPr id="7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0" cy="6400800"/>
                          <a:chOff x="720" y="1080"/>
                          <a:chExt cx="14400" cy="10080"/>
                        </a:xfrm>
                      </wpg:grpSpPr>
                      <wps:wsp>
                        <wps:cNvPr id="8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20" y="1080"/>
                            <a:ext cx="14400" cy="1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08"/>
                        <wps:cNvCnPr>
                          <a:cxnSpLocks noChangeShapeType="1"/>
                        </wps:cNvCnPr>
                        <wps:spPr bwMode="auto">
                          <a:xfrm>
                            <a:off x="720" y="1080"/>
                            <a:ext cx="144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6" o:spid="_x0000_s1026" style="position:absolute;margin-left:36pt;margin-top:54pt;width:10in;height:7in;z-index:251920384;mso-position-horizontal-relative:page;mso-position-vertical-relative:page" coordorigin="720,1080" coordsize="14400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" o:allowincell="f">
                <v:rect id="Rectangle 107" o:spid="_x0000_s1027" style="position:absolute;left:720;top:1080;width:14400;height:10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8/McIA&#10;AADbAAAADwAAAGRycy9kb3ducmV2LnhtbERPz2vCMBS+C/4P4Qm7aWoHWjqjjIIgHoarHrbbW/Ns&#10;6pqX0kTt/vvlIHj8+H6vNoNtxY163zhWMJ8lIIgrpxuuFZyO22kGwgdkja1jUvBHHjbr8WiFuXZ3&#10;/qRbGWoRQ9jnqMCE0OVS+sqQRT9zHXHkzq63GCLsa6l7vMdw28o0SRbSYsOxwWBHhaHqt7xaBV/L&#10;NC0+DuVxeZl/v2bGlfsfLJR6mQzvbyACDeEpfrh3WkEW18cv8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z8xwgAAANsAAAAPAAAAAAAAAAAAAAAAAJgCAABkcnMvZG93&#10;bnJldi54bWxQSwUGAAAAAAQABAD1AAAAhwMAAAAA&#10;" filled="f" strokecolor="#d8d8d8 [2732]">
                  <v:stroke dashstyle="dash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8" o:spid="_x0000_s1028" type="#_x0000_t32" style="position:absolute;left:720;top:1080;width:144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8+1sMAAADbAAAADwAAAGRycy9kb3ducmV2LnhtbESPQWvCQBSE74X+h+UJXoruqiBpdJVS&#10;CRQ8qSXnR/aZBLNvQ3arMb++Kwgeh5n5hllve9uIK3W+dqxhNlUgiAtnai41/J6ySQLCB2SDjWPS&#10;cCcP28372xpT4258oOsxlCJC2KeooQqhTaX0RUUW/dS1xNE7u85iiLIrpenwFuG2kXOlltJizXGh&#10;wpa+Kyouxz+rIVOHfp8Pp492tzzn+09VLNzgtR6P+q8ViEB9eIWf7R+jIZnB40v8AXL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/PtbDAAAA2wAAAA8AAAAAAAAAAAAA&#10;AAAAoQIAAGRycy9kb3ducmV2LnhtbFBLBQYAAAAABAAEAPkAAACRAwAAAAA=&#10;" strokecolor="white [3212]">
                  <v:stroke dashstyle="dash"/>
                </v:shape>
                <w10:wrap anchorx="page" anchory="page"/>
              </v:group>
            </w:pict>
          </mc:Fallback>
        </mc:AlternateContent>
      </w:r>
      <w:r w:rsidR="00DA12BD">
        <w:rPr>
          <w:noProof/>
        </w:rPr>
        <w:drawing>
          <wp:anchor distT="0" distB="0" distL="114300" distR="114300" simplePos="0" relativeHeight="251914240" behindDoc="0" locked="0" layoutInCell="0" allowOverlap="1">
            <wp:simplePos x="0" y="0"/>
            <wp:positionH relativeFrom="page">
              <wp:posOffset>5876925</wp:posOffset>
            </wp:positionH>
            <wp:positionV relativeFrom="page">
              <wp:posOffset>6193790</wp:posOffset>
            </wp:positionV>
            <wp:extent cx="1099185" cy="668020"/>
            <wp:effectExtent l="0" t="0" r="81915" b="0"/>
            <wp:wrapNone/>
            <wp:docPr id="33" name="Picture 1" descr="leav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es_1.png"/>
                    <pic:cNvPicPr/>
                  </pic:nvPicPr>
                  <pic:blipFill>
                    <a:blip r:embed="rId7" cstate="print"/>
                    <a:srcRect l="38666"/>
                    <a:stretch>
                      <a:fillRect/>
                    </a:stretch>
                  </pic:blipFill>
                  <pic:spPr>
                    <a:xfrm rot="2390080" flipV="1">
                      <a:off x="0" y="0"/>
                      <a:ext cx="109918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>
                <wp:simplePos x="0" y="0"/>
                <wp:positionH relativeFrom="page">
                  <wp:posOffset>6656705</wp:posOffset>
                </wp:positionH>
                <wp:positionV relativeFrom="page">
                  <wp:posOffset>5993130</wp:posOffset>
                </wp:positionV>
                <wp:extent cx="2875280" cy="448945"/>
                <wp:effectExtent l="0" t="1905" r="2540" b="0"/>
                <wp:wrapNone/>
                <wp:docPr id="78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04C7" w:rsidRPr="00151C85" w:rsidRDefault="002D5E6C" w:rsidP="00151C85">
                            <w:pPr>
                              <w:pStyle w:val="Heading1"/>
                            </w:pPr>
                            <w:r w:rsidRPr="00151C85">
                              <w:t>your mess</w:t>
                            </w:r>
                            <w:bookmarkStart w:id="0" w:name="_GoBack"/>
                            <w:bookmarkEnd w:id="0"/>
                            <w:r w:rsidRPr="00151C85">
                              <w:t>age</w:t>
                            </w:r>
                          </w:p>
                        </w:txbxContent>
                      </wps:txbx>
                      <wps:bodyPr rot="0" vert="horz" wrap="square" lIns="45720" tIns="45720" rIns="4572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margin-left:524.15pt;margin-top:471.9pt;width:226.4pt;height:35.35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" o:allowincell="f" filled="f" stroked="f">
                <v:textbox style="mso-fit-shape-to-text:t" inset="3.6pt,,3.6pt">
                  <w:txbxContent>
                    <w:p w:rsidR="00D304C7" w:rsidRPr="00151C85" w:rsidRDefault="002D5E6C" w:rsidP="00151C85">
                      <w:pPr>
                        <w:pStyle w:val="Heading1"/>
                      </w:pPr>
                      <w:r w:rsidRPr="00151C85">
                        <w:t>your mess</w:t>
                      </w:r>
                      <w:bookmarkStart w:id="1" w:name="_GoBack"/>
                      <w:bookmarkEnd w:id="1"/>
                      <w:r w:rsidRPr="00151C85">
                        <w:t>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12BD">
        <w:rPr>
          <w:noProof/>
        </w:rPr>
        <w:drawing>
          <wp:anchor distT="0" distB="0" distL="114300" distR="114300" simplePos="0" relativeHeight="251913216" behindDoc="0" locked="0" layoutInCell="0" allowOverlap="1">
            <wp:simplePos x="0" y="0"/>
            <wp:positionH relativeFrom="page">
              <wp:posOffset>3559277</wp:posOffset>
            </wp:positionH>
            <wp:positionV relativeFrom="page">
              <wp:posOffset>6312309</wp:posOffset>
            </wp:positionV>
            <wp:extent cx="3352800" cy="460273"/>
            <wp:effectExtent l="0" t="609600" r="0" b="549377"/>
            <wp:wrapNone/>
            <wp:docPr id="31" name="Picture 6" descr="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.png"/>
                    <pic:cNvPicPr/>
                  </pic:nvPicPr>
                  <pic:blipFill>
                    <a:blip r:embed="rId8"/>
                    <a:srcRect r="-4248"/>
                    <a:stretch>
                      <a:fillRect/>
                    </a:stretch>
                  </pic:blipFill>
                  <pic:spPr>
                    <a:xfrm rot="20016810" flipH="1" flipV="1">
                      <a:off x="0" y="0"/>
                      <a:ext cx="3352800" cy="460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2BD">
        <w:rPr>
          <w:noProof/>
        </w:rPr>
        <w:drawing>
          <wp:anchor distT="0" distB="0" distL="114300" distR="114300" simplePos="0" relativeHeight="251916288" behindDoc="0" locked="0" layoutInCell="0" allowOverlap="1">
            <wp:simplePos x="0" y="0"/>
            <wp:positionH relativeFrom="page">
              <wp:posOffset>5151120</wp:posOffset>
            </wp:positionH>
            <wp:positionV relativeFrom="page">
              <wp:posOffset>5453380</wp:posOffset>
            </wp:positionV>
            <wp:extent cx="1661795" cy="1110615"/>
            <wp:effectExtent l="19050" t="0" r="0" b="0"/>
            <wp:wrapNone/>
            <wp:docPr id="32" name="Picture 0" descr="flower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s_1.png"/>
                    <pic:cNvPicPr/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2BD">
        <w:rPr>
          <w:noProof/>
        </w:rPr>
        <w:drawing>
          <wp:anchor distT="0" distB="0" distL="114300" distR="114300" simplePos="0" relativeHeight="251915264" behindDoc="0" locked="0" layoutInCell="0" allowOverlap="1">
            <wp:simplePos x="0" y="0"/>
            <wp:positionH relativeFrom="page">
              <wp:posOffset>5191125</wp:posOffset>
            </wp:positionH>
            <wp:positionV relativeFrom="page">
              <wp:posOffset>5553075</wp:posOffset>
            </wp:positionV>
            <wp:extent cx="1101090" cy="675640"/>
            <wp:effectExtent l="0" t="266700" r="0" b="10160"/>
            <wp:wrapNone/>
            <wp:docPr id="34" name="Picture 1" descr="leav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es_1.png"/>
                    <pic:cNvPicPr/>
                  </pic:nvPicPr>
                  <pic:blipFill>
                    <a:blip r:embed="rId10" cstate="print"/>
                    <a:srcRect l="38666"/>
                    <a:stretch>
                      <a:fillRect/>
                    </a:stretch>
                  </pic:blipFill>
                  <pic:spPr>
                    <a:xfrm rot="4509524" flipH="1" flipV="1">
                      <a:off x="0" y="0"/>
                      <a:ext cx="110109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12BD">
        <w:rPr>
          <w:noProof/>
        </w:rPr>
        <w:drawing>
          <wp:anchor distT="0" distB="0" distL="114300" distR="114300" simplePos="0" relativeHeight="251912192" behindDoc="0" locked="0" layoutInCell="0" allowOverlap="1">
            <wp:simplePos x="0" y="0"/>
            <wp:positionH relativeFrom="page">
              <wp:posOffset>6046470</wp:posOffset>
            </wp:positionH>
            <wp:positionV relativeFrom="page">
              <wp:posOffset>5365115</wp:posOffset>
            </wp:positionV>
            <wp:extent cx="967740" cy="762000"/>
            <wp:effectExtent l="0" t="0" r="99060" b="152400"/>
            <wp:wrapNone/>
            <wp:docPr id="30" name="Picture 5" descr="leave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es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9304594" flipH="1">
                      <a:off x="0" y="0"/>
                      <a:ext cx="9677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1168" behindDoc="0" locked="0" layoutInCell="0" allowOverlap="1">
                <wp:simplePos x="0" y="0"/>
                <wp:positionH relativeFrom="page">
                  <wp:posOffset>269875</wp:posOffset>
                </wp:positionH>
                <wp:positionV relativeFrom="page">
                  <wp:posOffset>4743450</wp:posOffset>
                </wp:positionV>
                <wp:extent cx="9574530" cy="2265680"/>
                <wp:effectExtent l="31750" t="38100" r="80645" b="29845"/>
                <wp:wrapNone/>
                <wp:docPr id="49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74530" cy="2265680"/>
                          <a:chOff x="430" y="7445"/>
                          <a:chExt cx="15078" cy="3568"/>
                        </a:xfrm>
                      </wpg:grpSpPr>
                      <wps:wsp>
                        <wps:cNvPr id="50" name="Oval 184"/>
                        <wps:cNvSpPr>
                          <a:spLocks noChangeArrowheads="1"/>
                        </wps:cNvSpPr>
                        <wps:spPr bwMode="auto">
                          <a:xfrm>
                            <a:off x="2800" y="8070"/>
                            <a:ext cx="1314" cy="131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183"/>
                        <wps:cNvSpPr>
                          <a:spLocks noChangeArrowheads="1"/>
                        </wps:cNvSpPr>
                        <wps:spPr bwMode="auto">
                          <a:xfrm rot="-1174155">
                            <a:off x="4615" y="8408"/>
                            <a:ext cx="1211" cy="1211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182"/>
                        <wps:cNvSpPr>
                          <a:spLocks noChangeArrowheads="1"/>
                        </wps:cNvSpPr>
                        <wps:spPr bwMode="auto">
                          <a:xfrm rot="4329861">
                            <a:off x="636" y="7896"/>
                            <a:ext cx="2224" cy="222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138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1703" y="9530"/>
                            <a:ext cx="967" cy="9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139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430" y="9225"/>
                            <a:ext cx="1405" cy="1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140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7364" y="9218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186"/>
                        <wps:cNvSpPr>
                          <a:spLocks noChangeArrowheads="1"/>
                        </wps:cNvSpPr>
                        <wps:spPr bwMode="auto">
                          <a:xfrm rot="21519771" flipH="1">
                            <a:off x="12849" y="7963"/>
                            <a:ext cx="1036" cy="1037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188"/>
                        <wps:cNvSpPr>
                          <a:spLocks noChangeArrowheads="1"/>
                        </wps:cNvSpPr>
                        <wps:spPr bwMode="auto">
                          <a:xfrm rot="17634652" flipH="1">
                            <a:off x="13754" y="7691"/>
                            <a:ext cx="1754" cy="175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197"/>
                        <wps:cNvSpPr>
                          <a:spLocks noChangeArrowheads="1"/>
                        </wps:cNvSpPr>
                        <wps:spPr bwMode="auto">
                          <a:xfrm rot="1721085" flipH="1">
                            <a:off x="3786" y="8637"/>
                            <a:ext cx="893" cy="893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198"/>
                        <wps:cNvSpPr>
                          <a:spLocks noChangeArrowheads="1"/>
                        </wps:cNvSpPr>
                        <wps:spPr bwMode="auto">
                          <a:xfrm rot="19069305" flipH="1">
                            <a:off x="10832" y="7520"/>
                            <a:ext cx="2206" cy="220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10832" y="7972"/>
                            <a:ext cx="1473" cy="14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187"/>
                        <wps:cNvSpPr>
                          <a:spLocks noChangeArrowheads="1"/>
                        </wps:cNvSpPr>
                        <wps:spPr bwMode="auto">
                          <a:xfrm rot="15963000" flipH="1">
                            <a:off x="14118" y="8478"/>
                            <a:ext cx="893" cy="893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11876" y="8133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13181" y="8637"/>
                            <a:ext cx="1481" cy="14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14427" y="9085"/>
                            <a:ext cx="966" cy="9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199"/>
                        <wps:cNvSpPr>
                          <a:spLocks noChangeArrowheads="1"/>
                        </wps:cNvSpPr>
                        <wps:spPr bwMode="auto">
                          <a:xfrm>
                            <a:off x="10312" y="8797"/>
                            <a:ext cx="1920" cy="1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196"/>
                        <wps:cNvSpPr>
                          <a:spLocks noChangeArrowheads="1"/>
                        </wps:cNvSpPr>
                        <wps:spPr bwMode="auto">
                          <a:xfrm rot="19376879" flipH="1">
                            <a:off x="8331" y="7691"/>
                            <a:ext cx="1036" cy="1037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8380" y="8027"/>
                            <a:ext cx="1357" cy="13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7258" y="7958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135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2425" y="8903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37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3632" y="9214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200"/>
                        <wps:cNvSpPr>
                          <a:spLocks noChangeArrowheads="1"/>
                        </wps:cNvSpPr>
                        <wps:spPr bwMode="auto">
                          <a:xfrm rot="924135">
                            <a:off x="5826" y="8331"/>
                            <a:ext cx="956" cy="95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36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4768" y="8478"/>
                            <a:ext cx="2276" cy="22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34"/>
                        <wps:cNvSpPr>
                          <a:spLocks noChangeArrowheads="1"/>
                        </wps:cNvSpPr>
                        <wps:spPr bwMode="auto">
                          <a:xfrm rot="352742" flipH="1">
                            <a:off x="6302" y="8631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9025" y="7445"/>
                            <a:ext cx="2276" cy="22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5" o:spid="_x0000_s1026" style="position:absolute;margin-left:21.25pt;margin-top:373.5pt;width:753.9pt;height:178.4pt;z-index:251911168;mso-position-horizontal-relative:page;mso-position-vertical-relative:page" coordorigin="430,7445" coordsize="15078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" o:allowincell="f">
                <v:oval id="Oval 184" o:spid="_x0000_s1027" style="position:absolute;left:2800;top:8070;width:1314;height:1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E18AA&#10;AADbAAAADwAAAGRycy9kb3ducmV2LnhtbERPy4rCMBTdC/MP4Q6409TXUKpRhhFRBMXpzAdcmmtb&#10;bG5qk2r9e7MQXB7Oe7HqTCVu1LjSsoLRMAJBnFldcq7g/28ziEE4j6yxskwKHuRgtfzoLTDR9s6/&#10;dEt9LkIIuwQVFN7XiZQuK8igG9qaOHBn2xj0ATa51A3eQ7ip5DiKvqTBkkNDgTX9FJRd0tYouB5l&#10;2Y7Oa3sy04OJ94dtO40nSvU/u+85CE+df4tf7p1WMAvrw5fw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PE18AAAADbAAAADwAAAAAAAAAAAAAAAACYAgAAZHJzL2Rvd25y&#10;ZXYueG1sUEsFBgAAAAAEAAQA9QAAAIUDAAAAAA==&#10;" stroked="f" strokecolor="#d8d8d8 [2732]" strokeweight=".5pt">
                  <v:fill color2="#abd8ef" rotate="t" angle="45" focus="100%" type="gradient"/>
                  <v:stroke dashstyle="dash"/>
                </v:oval>
                <v:oval id="Oval 183" o:spid="_x0000_s1028" style="position:absolute;left:4615;top:8408;width:1211;height:1211;rotation:-128249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R58EA&#10;AADbAAAADwAAAGRycy9kb3ducmV2LnhtbESPQavCMBCE74L/IazgRTStUJFqFBFEL0X0vYu3pVnb&#10;YrMpTdT6740geBxm5htmue5MLR7UusqygngSgSDOra64UPD/txvPQTiPrLG2TApe5GC96veWmGr7&#10;5BM9zr4QAcIuRQWl900qpctLMugmtiEO3tW2Bn2QbSF1i88AN7WcRtFMGqw4LJTY0Lak/Ha+GwUj&#10;uU/iWb4/7hJHcZNFl8xlF6WGg26zAOGp87/wt33QCpIY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sEefBAAAA2wAAAA8AAAAAAAAAAAAAAAAAmAIAAGRycy9kb3du&#10;cmV2LnhtbFBLBQYAAAAABAAEAPUAAACGAwAAAAA=&#10;" stroked="f" strokecolor="#d8d8d8 [2732]" strokeweight=".5pt">
                  <v:fill color2="#abd8ef" rotate="t" angle="45" focus="100%" type="gradient"/>
                  <v:stroke dashstyle="dash"/>
                </v:oval>
                <v:oval id="Oval 182" o:spid="_x0000_s1029" style="position:absolute;left:636;top:7896;width:2224;height:2224;rotation:472936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AzxMUA&#10;AADbAAAADwAAAGRycy9kb3ducmV2LnhtbESPQWvCQBSE74L/YXlCb3VjxLamrkGkQi9STHvx9sy+&#10;ZqPZtyG7jem/7woFj8PMfMOs8sE2oqfO144VzKYJCOLS6ZorBV+fu8cXED4ga2wck4Jf8pCvx6MV&#10;Ztpd+UB9ESoRIewzVGBCaDMpfWnIop+6ljh6366zGKLsKqk7vEa4bWSaJE/SYs1xwWBLW0Plpfix&#10;CpZ7Mz9jXS2fh7fd9tQvPtz82Cv1MBk2ryACDeEe/m+/awWLFG5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DPExQAAANsAAAAPAAAAAAAAAAAAAAAAAJgCAABkcnMv&#10;ZG93bnJldi54bWxQSwUGAAAAAAQABAD1AAAAigMAAAAA&#10;" stroked="f" strokecolor="#d8d8d8 [2732]" strokeweight=".5pt">
                  <v:fill color2="#abd8ef" rotate="t" angle="45" focus="100%" type="gradient"/>
                  <v:stroke dashstyle="dash"/>
                </v:oval>
                <v:oval id="Oval 138" o:spid="_x0000_s1030" style="position:absolute;left:1703;top:9530;width:967;height:967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QjcUA&#10;AADbAAAADwAAAGRycy9kb3ducmV2LnhtbESPQWvCQBSE70L/w/IKvYhubFU0zUZEKAhSwSiIt9fs&#10;axKafRuyW0399V1B8DjMzDdMsuhMLc7UusqygtEwAkGcW11xoeCw/xjMQDiPrLG2TAr+yMEifeol&#10;GGt74R2dM1+IAGEXo4LS+yaW0uUlGXRD2xAH79u2Bn2QbSF1i5cAN7V8jaKpNFhxWCixoVVJ+U/2&#10;axR8no7ZYbzpf3mpt7xuRvq6n2ulXp675TsIT51/hO/ttVYweYPbl/ADZ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JCNxQAAANsAAAAPAAAAAAAAAAAAAAAAAJgCAABkcnMv&#10;ZG93bnJldi54bWxQSwUGAAAAAAQABAD1AAAAigMAAAAA&#10;" stroked="f"/>
                <v:oval id="Oval 139" o:spid="_x0000_s1031" style="position:absolute;left:430;top:9225;width:1405;height:1405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kI+cUA&#10;AADbAAAADwAAAGRycy9kb3ducmV2LnhtbESPQWvCQBSE70L/w/IKXqRuIlra1FVKoRCQCkZBvL1m&#10;X5PQ7Nuwu2r013cFocdhZr5h5svetOJEzjeWFaTjBARxaXXDlYLd9vPpBYQPyBpby6TgQh6Wi4fB&#10;HDNtz7yhUxEqESHsM1RQh9BlUvqyJoN+bDvi6P1YZzBE6SqpHZ4j3LRykiTP0mDDcaHGjj5qKn+L&#10;o1HwddgXu+lq9B2kXnPepfq6fdVKDR/79zcQgfrwH763c61gNoXb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Qj5xQAAANsAAAAPAAAAAAAAAAAAAAAAAJgCAABkcnMv&#10;ZG93bnJldi54bWxQSwUGAAAAAAQABAD1AAAAigMAAAAA&#10;" stroked="f"/>
                <v:oval id="Oval 140" o:spid="_x0000_s1032" style="position:absolute;left:7364;top:9218;width:1487;height:1487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WtYsQA&#10;AADbAAAADwAAAGRycy9kb3ducmV2LnhtbESPQYvCMBSE78L+h/CEvYimLipajbIIgrCsYBXE27N5&#10;tsXmpTRZrfvrjSB4HGbmG2a2aEwprlS7wrKCfi8CQZxaXXCmYL9bdccgnEfWWFomBXdysJh/tGYY&#10;a3vjLV0Tn4kAYRejgtz7KpbSpTkZdD1bEQfvbGuDPsg6k7rGW4CbUn5F0UgaLDgs5FjRMqf0kvwZ&#10;Bb/HQ7If/HROXuoNr6u+/t9NtFKf7eZ7CsJT49/hV3utFQyH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VrWLEAAAA2wAAAA8AAAAAAAAAAAAAAAAAmAIAAGRycy9k&#10;b3ducmV2LnhtbFBLBQYAAAAABAAEAPUAAACJAwAAAAA=&#10;" stroked="f"/>
                <v:oval id="Oval 186" o:spid="_x0000_s1033" style="position:absolute;left:12849;top:7963;width:1036;height:1037;rotation:87631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S/RccA&#10;AADbAAAADwAAAGRycy9kb3ducmV2LnhtbESP3WrCQBSE74W+w3IKvRHdKP6mriIFQagtGhXau0P2&#10;NEmbPRuzW41v3xUKXg4z8w0zWzSmFGeqXWFZQa8bgSBOrS44U3DYrzoTEM4jaywtk4IrOVjMH1oz&#10;jLW98I7Oic9EgLCLUUHufRVL6dKcDLqurYiD92Vrgz7IOpO6xkuAm1L2o2gkDRYcFnKs6CWn9Cf5&#10;NQpO003/e/3aHrxRmn1GH3I7Pr5vlXp6bJbPIDw1/h7+b6+1guEIbl/CD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kv0XHAAAA2wAAAA8AAAAAAAAAAAAAAAAAmAIAAGRy&#10;cy9kb3ducmV2LnhtbFBLBQYAAAAABAAEAPUAAACMAwAAAAA=&#10;" stroked="f" strokecolor="#d8d8d8 [2732]" strokeweight=".5pt">
                  <v:fill color2="#abd8ef" rotate="t" angle="45" focus="100%" type="gradient"/>
                  <v:stroke dashstyle="dash"/>
                </v:oval>
                <v:oval id="Oval 188" o:spid="_x0000_s1034" style="position:absolute;left:13754;top:7691;width:1754;height:1754;rotation:4331217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Wkz8UA&#10;AADbAAAADwAAAGRycy9kb3ducmV2LnhtbESPT2vCQBTE70K/w/IK3urGQrWkWUWKpR6iYJqCx0f2&#10;5Q9m36bZNabfvisUPA4z8xsmWY+mFQP1rrGsYD6LQBAXVjdcKci/Pp5eQTiPrLG1TAp+ycF69TBJ&#10;MNb2ykcaMl+JAGEXo4La+y6W0hU1GXQz2xEHr7S9QR9kX0nd4zXATSufo2ghDTYcFmrs6L2m4pxd&#10;jILq9HPKzPY7pe1G5597nx7KIVVq+jhu3kB4Gv09/N/eaQUvS7h9C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aTPxQAAANsAAAAPAAAAAAAAAAAAAAAAAJgCAABkcnMv&#10;ZG93bnJldi54bWxQSwUGAAAAAAQABAD1AAAAigMAAAAA&#10;" stroked="f" strokecolor="#d8d8d8 [2732]" strokeweight=".5pt">
                  <v:fill color2="#abd8ef" rotate="t" angle="45" focus="100%" type="gradient"/>
                  <v:stroke dashstyle="dash"/>
                </v:oval>
                <v:oval id="Oval 197" o:spid="_x0000_s1035" style="position:absolute;left:3786;top:8637;width:893;height:893;rotation:-1879884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MU8EA&#10;AADbAAAADwAAAGRycy9kb3ducmV2LnhtbERPTYvCMBC9C/6HMII3TVdwla5RFlGRhcVaBfc4NGNb&#10;bCalibb+e3NY8Ph434tVZyrxoMaVlhV8jCMQxJnVJecKzqftaA7CeWSNlWVS8CQHq2W/t8BY25aP&#10;9Eh9LkIIuxgVFN7XsZQuK8igG9uaOHBX2xj0ATa51A22IdxUchJFn9JgyaGhwJrWBWW39G4U6N+2&#10;O+7+bpef8ppss80pmR3SRKnhoPv+AuGp82/xv3uvFUzD2P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RDFPBAAAA2wAAAA8AAAAAAAAAAAAAAAAAmAIAAGRycy9kb3du&#10;cmV2LnhtbFBLBQYAAAAABAAEAPUAAACGAwAAAAA=&#10;" stroked="f" strokecolor="#d8d8d8 [2732]" strokeweight=".5pt">
                  <v:fill color2="#abd8ef" rotate="t" angle="45" focus="100%" type="gradient"/>
                  <v:stroke dashstyle="dash"/>
                </v:oval>
                <v:oval id="Oval 198" o:spid="_x0000_s1036" style="position:absolute;left:10832;top:7520;width:2206;height:2206;rotation:2764194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sddsQA&#10;AADbAAAADwAAAGRycy9kb3ducmV2LnhtbESPT4vCMBTE7wt+h/CEva2psrtoNUoVCh68+Afx+Gie&#10;bbF5KUlsu99+syDscZiZ3zCrzWAa0ZHztWUF00kCgriwuuZSweWcf8xB+ICssbFMCn7Iw2Y9elth&#10;qm3PR+pOoRQRwj5FBVUIbSqlLyoy6Ce2JY7e3TqDIUpXSu2wj3DTyFmSfEuDNceFClvaVVQ8Tk+j&#10;4N5321zus4PLcn94Xs3nZZHclHofD9kSRKAh/Idf7b1W8LWA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rHXbEAAAA2wAAAA8AAAAAAAAAAAAAAAAAmAIAAGRycy9k&#10;b3ducmV2LnhtbFBLBQYAAAAABAAEAPUAAACJAwAAAAA=&#10;" stroked="f" strokecolor="#d8d8d8 [2732]" strokeweight=".5pt">
                  <v:fill color2="#abd8ef" rotate="t" angle="45" focus="100%" type="gradient"/>
                  <v:stroke dashstyle="dash"/>
                </v:oval>
                <v:oval id="Oval 102" o:spid="_x0000_s1037" style="position:absolute;left:10832;top:7972;width:1473;height:1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oECb4A&#10;AADbAAAADwAAAGRycy9kb3ducmV2LnhtbERPTWsCMRC9F/wPYYReimZbQWU1iqiFXqviedyMu8HN&#10;ZEnSNfvvm0Ohx8f7Xm+TbUVPPhjHCt6nBQjiymnDtYLL+XOyBBEissbWMSkYKMB2M3pZY6ndk7+p&#10;P8Va5BAOJSpoYuxKKUPVkMUwdR1x5u7OW4wZ+lpqj88cblv5URRzadFwbmiwo31D1eP0YxX0F39N&#10;fjBm0Q2zdDvMjvYNC6Vex2m3AhEpxX/xn/tLK5jn9flL/gFy8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z6BAm+AAAA2wAAAA8AAAAAAAAAAAAAAAAAmAIAAGRycy9kb3ducmV2&#10;LnhtbFBLBQYAAAAABAAEAPUAAACDAwAAAAA=&#10;" stroked="f"/>
                <v:oval id="Oval 187" o:spid="_x0000_s1038" style="position:absolute;left:14118;top:8478;width:893;height:893;rotation:6157107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tPcUA&#10;AADbAAAADwAAAGRycy9kb3ducmV2LnhtbESPQWvCQBSE74X+h+UVeqsbLdUQXUUiFvFWNYK3R/aZ&#10;BLNv0+xWo7++Kwgeh5n5hpnMOlOLM7Wusqyg34tAEOdWV1wo2G2XHzEI55E11pZJwZUczKavLxNM&#10;tL3wD503vhABwi5BBaX3TSKly0sy6Hq2IQ7e0bYGfZBtIXWLlwA3tRxE0VAarDgslNhQWlJ+2vwZ&#10;BdvvxWKfjg7xV5xVv6tsvfxMb5lS72/dfAzCU+ef4Ud7pRUM+3D/En6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209xQAAANsAAAAPAAAAAAAAAAAAAAAAAJgCAABkcnMv&#10;ZG93bnJldi54bWxQSwUGAAAAAAQABAD1AAAAigMAAAAA&#10;" stroked="f" strokecolor="#d8d8d8 [2732]" strokeweight=".5pt">
                  <v:fill color2="#abd8ef" rotate="t" angle="45" focus="100%" type="gradient"/>
                  <v:stroke dashstyle="dash"/>
                </v:oval>
                <v:oval id="Oval 100" o:spid="_x0000_s1039" style="position:absolute;left:11876;top:8133;width:1799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Q/5cIA&#10;AADbAAAADwAAAGRycy9kb3ducmV2LnhtbESPT2sCMRTE74LfITyhF6lZFWzZGkVsC736h55fN6+7&#10;oZuXJYlr9ts3guBxmJnfMOttsq3oyQfjWMF8VoAgrpw2XCs4nz6fX0GEiKyxdUwKBgqw3YxHayy1&#10;u/KB+mOsRYZwKFFBE2NXShmqhiyGmeuIs/frvMWYpa+l9njNcNvKRVGspEXDeaHBjvYNVX/Hi1XQ&#10;n/138oMxL92wTD/vyw87xUKpp0navYGIlOIjfG9/aQWrBdy+5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ZD/lwgAAANsAAAAPAAAAAAAAAAAAAAAAAJgCAABkcnMvZG93&#10;bnJldi54bWxQSwUGAAAAAAQABAD1AAAAhwMAAAAA&#10;" stroked="f"/>
                <v:oval id="Oval 103" o:spid="_x0000_s1040" style="position:absolute;left:13181;top:8637;width:1481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iafsIA&#10;AADbAAAADwAAAGRycy9kb3ducmV2LnhtbESPQWsCMRSE7wX/Q3gFL6Vm64ItW6NIVehVKz2/bl53&#10;QzcvSxLX7L9vBMHjMDPfMMt1sp0YyAfjWMHLrABBXDttuFFw+to/v4EIEVlj55gUjBRgvZo8LLHS&#10;7sIHGo6xERnCoUIFbYx9JWWoW7IYZq4nzt6v8xZjlr6R2uMlw20n50WxkBYN54UWe/poqf47nq2C&#10;4eS/kx+Nee3HMv1sy519wkKp6WPavIOIlOI9fGt/agWLEq5f8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KJp+wgAAANsAAAAPAAAAAAAAAAAAAAAAAJgCAABkcnMvZG93&#10;bnJldi54bWxQSwUGAAAAAAQABAD1AAAAhwMAAAAA&#10;" stroked="f"/>
                <v:oval id="Oval 104" o:spid="_x0000_s1041" style="position:absolute;left:14427;top:9085;width:966;height: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2nkcIA&#10;AADbAAAADwAAAGRycy9kb3ducmV2LnhtbESPQWsCMRSE7wX/Q3hCL6VmVaplNYpoC71WxfPr5nU3&#10;uHlZkrhm/31TKPQ4zMw3zHqbbCt68sE4VjCdFCCIK6cN1wrOp/fnVxAhImtsHZOCgQJsN6OHNZba&#10;3fmT+mOsRYZwKFFBE2NXShmqhiyGieuIs/ftvMWYpa+l9njPcNvKWVEspEXDeaHBjvYNVdfjzSro&#10;z/6S/GDMshvm6eswf7NPWCj1OE67FYhIKf6H/9ofWsHiBX6/5B8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aeRwgAAANsAAAAPAAAAAAAAAAAAAAAAAJgCAABkcnMvZG93&#10;bnJldi54bWxQSwUGAAAAAAQABAD1AAAAhwMAAAAA&#10;" stroked="f"/>
                <v:oval id="Oval 199" o:spid="_x0000_s1042" style="position:absolute;left:10312;top:8797;width:1920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OcfcIA&#10;AADbAAAADwAAAGRycy9kb3ducmV2LnhtbESPT2sCMRTE70K/Q3gFL1KzraCyNUppK3j1D55fN6+7&#10;oZuXJUnX7Lc3guBxmJnfMKtNsq3oyQfjWMHrtABBXDltuFZwOm5fliBCRNbYOiYFAwXYrJ9GKyy1&#10;u/Ce+kOsRYZwKFFBE2NXShmqhiyGqeuIs/frvMWYpa+l9njJcNvKt6KYS4uG80KDHX02VP0d/q2C&#10;/uTPyQ/GLLphln6+Zt92goVS4+f08Q4iUoqP8L290wrmC7h9yT9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5x9wgAAANsAAAAPAAAAAAAAAAAAAAAAAJgCAABkcnMvZG93&#10;bnJldi54bWxQSwUGAAAAAAQABAD1AAAAhwMAAAAA&#10;" stroked="f"/>
                <v:oval id="Oval 196" o:spid="_x0000_s1043" style="position:absolute;left:8331;top:7691;width:1036;height:1037;rotation:2428241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9uMIA&#10;AADbAAAADwAAAGRycy9kb3ducmV2LnhtbERPPWvDMBDdA/kP4gLdYrkZgnEjm6RQ6FBa6pSCt4t1&#10;tU2sk2qpjvPvo6GQ8fG+d+VsBjHR6HvLCh6TFARxY3XPrYKv48s6A+EDssbBMim4koeyWC52mGt7&#10;4U+aqtCKGMI+RwVdCC6X0jcdGfSJdcSR+7GjwRDh2Eo94iWGm0Fu0nQrDfYcGzp09NxRc67+jILs&#10;exPc4e1XzpN9P538uXYfrlbqYTXvn0AEmsNd/O9+1Qq2cWz8En+AL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724wgAAANsAAAAPAAAAAAAAAAAAAAAAAJgCAABkcnMvZG93&#10;bnJldi54bWxQSwUGAAAAAAQABAD1AAAAhwMAAAAA&#10;" stroked="f" strokecolor="#d8d8d8 [2732]" strokeweight=".5pt">
                  <v:fill color2="#abd8ef" rotate="t" angle="45" focus="100%" type="gradient"/>
                  <v:stroke dashstyle="dash"/>
                </v:oval>
                <v:oval id="Oval 99" o:spid="_x0000_s1044" style="position:absolute;left:8380;top:8027;width:1357;height:1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tlMIA&#10;AADbAAAADwAAAGRycy9kb3ducmV2LnhtbESPQWsCMRSE70L/Q3iCF6lZFbTdGqVYC71WxfPr5nU3&#10;uHlZknTN/ntTKPQ4zMw3zGaXbCt68sE4VjCfFSCIK6cN1wrOp/fHJxAhImtsHZOCgQLstg+jDZba&#10;3fiT+mOsRYZwKFFBE2NXShmqhiyGmeuIs/ftvMWYpa+l9njLcNvKRVGspEXDeaHBjvYNVdfjj1XQ&#10;n/0l+cGYdTcs09fb8mCnWCg1GafXFxCRUvwP/7U/tILVM/x+y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K2UwgAAANsAAAAPAAAAAAAAAAAAAAAAAJgCAABkcnMvZG93&#10;bnJldi54bWxQSwUGAAAAAAQABAD1AAAAhwMAAAAA&#10;" stroked="f"/>
                <v:oval id="Oval 105" o:spid="_x0000_s1045" style="position:absolute;left:7258;top:7958;width:1487;height: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S1L4A&#10;AADbAAAADwAAAGRycy9kb3ducmV2LnhtbERPTWsCMRC9F/wPYQpeimatUGVrFLEVvFbF87iZ7oZu&#10;JkuSrtl/bw6Cx8f7Xm2SbUVPPhjHCmbTAgRx5bThWsH5tJ8sQYSIrLF1TAoGCrBZj15WWGp34x/q&#10;j7EWOYRDiQqaGLtSylA1ZDFMXUecuV/nLcYMfS21x1sOt618L4oPadFwbmiwo11D1d/x3yroz/6S&#10;/GDMohvm6fo1/7ZvWCg1fk3bTxCRUnyKH+6DVrDI6/OX/APk+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jktS+AAAA2wAAAA8AAAAAAAAAAAAAAAAAmAIAAGRycy9kb3ducmV2&#10;LnhtbFBLBQYAAAAABAAEAPUAAACDAwAAAAA=&#10;" stroked="f"/>
                <v:oval id="Oval 135" o:spid="_x0000_s1046" style="position:absolute;left:2425;top:8903;width:1799;height:1799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pdsUA&#10;AADbAAAADwAAAGRycy9kb3ducmV2LnhtbESPQWvCQBSE7wX/w/IEL6VuEkpto6tIoSAUC0ZBvL1m&#10;n0kw+zbsrpr217uFgsdhZr5hZovetOJCzjeWFaTjBARxaXXDlYLd9uPpFYQPyBpby6Tghzws5oOH&#10;GebaXnlDlyJUIkLY56igDqHLpfRlTQb92HbE0TtaZzBE6SqpHV4j3LQyS5IXabDhuFBjR+81lafi&#10;bBSsD/ti9/z5+B2k/uJVl+rf7ZtWajTsl1MQgfpwD/+3V1rBJIO/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CWl2xQAAANsAAAAPAAAAAAAAAAAAAAAAAJgCAABkcnMv&#10;ZG93bnJldi54bWxQSwUGAAAAAAQABAD1AAAAigMAAAAA&#10;" stroked="f"/>
                <v:oval id="Oval 137" o:spid="_x0000_s1047" style="position:absolute;left:3632;top:9214;width:1799;height:1799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M7cYA&#10;AADbAAAADwAAAGRycy9kb3ducmV2LnhtbESP3WrCQBSE74W+w3IKvRHd2Io/aTYiQkGQCkZBvDvN&#10;niah2bMhu9XUp+8KgpfDzHzDJIvO1OJMrassKxgNIxDEudUVFwoO+4/BDITzyBpry6Tgjxws0qde&#10;grG2F97ROfOFCBB2MSoovW9iKV1ekkE3tA1x8L5ta9AH2RZSt3gJcFPL1yiaSIMVh4USG1qVlP9k&#10;v0bB5+mYHcab/peXesvrZqSv+7lW6uW5W76D8NT5R/jeXmsF0ze4fQk/QK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XM7cYAAADbAAAADwAAAAAAAAAAAAAAAACYAgAAZHJz&#10;L2Rvd25yZXYueG1sUEsFBgAAAAAEAAQA9QAAAIsDAAAAAA==&#10;" stroked="f"/>
                <v:oval id="Oval 200" o:spid="_x0000_s1048" style="position:absolute;left:5826;top:8331;width:956;height:956;rotation:100940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Vfa8QA&#10;AADbAAAADwAAAGRycy9kb3ducmV2LnhtbESP0UoDMRRE3wX/IVyhbzarFbdumxYRikIfrG0/4JLc&#10;JoubmyWJ2+3fm4Lg4zAzZ5jlevSdGCimNrCCh2kFglgH07JVcDxs7ucgUkY22AUmBRdKsF7d3iyx&#10;MeHMXzTssxUFwqlBBS7nvpEyaUce0zT0xMU7hegxFxmtNBHPBe47+VhVz9Jjy2XBYU9vjvT3/scr&#10;0MP28/1Qzy/HnZu91IO2VdxYpSZ34+sCRKYx/4f/2h9GQf0E1y/l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FX2vEAAAA2wAAAA8AAAAAAAAAAAAAAAAAmAIAAGRycy9k&#10;b3ducmV2LnhtbFBLBQYAAAAABAAEAPUAAACJAwAAAAA=&#10;" stroked="f" strokecolor="#d8d8d8 [2732]" strokeweight=".5pt">
                  <v:fill color2="#abd8ef" rotate="t" angle="45" focus="100%" type="gradient"/>
                  <v:stroke dashstyle="dash"/>
                </v:oval>
                <v:oval id="Oval 136" o:spid="_x0000_s1049" style="position:absolute;left:4768;top:8478;width:2276;height:2276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xAsYA&#10;AADbAAAADwAAAGRycy9kb3ducmV2LnhtbESP3WrCQBSE74W+w3IKvRHdWOpfmo2IUBCkglEQ706z&#10;p0lo9mzIbjX16buC4OUwM98wyaIztThT6yrLCkbDCARxbnXFhYLD/mMwA+E8ssbaMin4IweL9KmX&#10;YKzthXd0znwhAoRdjApK75tYSpeXZNANbUMcvG/bGvRBtoXULV4C3NTyNYom0mDFYaHEhlYl5T/Z&#10;r1HweTpmh7dN/8tLveV1M9LX/Vwr9fLcLd9BeOr8I3xvr7WC6RhuX8IP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DxAsYAAADbAAAADwAAAAAAAAAAAAAAAACYAgAAZHJz&#10;L2Rvd25yZXYueG1sUEsFBgAAAAAEAAQA9QAAAIsDAAAAAA==&#10;" stroked="f"/>
                <v:oval id="Oval 134" o:spid="_x0000_s1050" style="position:absolute;left:6302;top:8631;width:1487;height:1487;rotation:-385288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vdcQA&#10;AADbAAAADwAAAGRycy9kb3ducmV2LnhtbESP3YrCMBSE74V9h3CEvRFNXcSfapRFEIRlBasg3h2b&#10;Y1tsTkqT1bpPbwTBy2FmvmFmi8aU4kq1Kywr6PciEMSp1QVnCva7VXcMwnlkjaVlUnAnB4v5R2uG&#10;sbY33tI18ZkIEHYxKsi9r2IpXZqTQdezFXHwzrY26IOsM6lrvAW4KeVXFA2lwYLDQo4VLXNKL8mf&#10;UfB7PCT7wU/n5KXe8Lrq6//dRCv12W6+pyA8Nf4dfrXXWsFoCM8v4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yb3XEAAAA2wAAAA8AAAAAAAAAAAAAAAAAmAIAAGRycy9k&#10;b3ducmV2LnhtbFBLBQYAAAAABAAEAPUAAACJAwAAAAA=&#10;" stroked="f"/>
                <v:oval id="Oval 101" o:spid="_x0000_s1051" style="position:absolute;left:9025;top:7445;width:2276;height:2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KoMIA&#10;AADbAAAADwAAAGRycy9kb3ducmV2LnhtbESPQWsCMRSE7wX/Q3hCL0WzVujK1iiiFnrVSs+vm9fd&#10;0M3LksQ1+++bgtDjMDPfMOttsp0YyAfjWMFiXoAgrp023Ci4fLzNViBCRNbYOSYFIwXYbiYPa6y0&#10;u/GJhnNsRIZwqFBBG2NfSRnqliyGueuJs/ftvMWYpW+k9njLcNvJ56J4kRYN54UWe9q3VP+cr1bB&#10;cPGfyY/GlP24TF+H5dE+YaHU4zTtXkFESvE/fG+/awVlCX9f8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gqgwgAAANsAAAAPAAAAAAAAAAAAAAAAAJgCAABkcnMvZG93&#10;bnJldi54bWxQSwUGAAAAAAQABAD1AAAAhwMAAAAA&#10;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496" behindDoc="0" locked="0" layoutInCell="0" allowOverlap="1">
                <wp:simplePos x="0" y="0"/>
                <wp:positionH relativeFrom="page">
                  <wp:posOffset>5002530</wp:posOffset>
                </wp:positionH>
                <wp:positionV relativeFrom="page">
                  <wp:posOffset>2005965</wp:posOffset>
                </wp:positionV>
                <wp:extent cx="4719320" cy="3131820"/>
                <wp:effectExtent l="1905" t="0" r="3175" b="0"/>
                <wp:wrapNone/>
                <wp:docPr id="48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320" cy="313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23137569"/>
                              <w:picture/>
                            </w:sdtPr>
                            <w:sdtEndPr/>
                            <w:sdtContent>
                              <w:p w:rsidR="00D304C7" w:rsidRDefault="00D304C7" w:rsidP="00D304C7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733923" cy="3132279"/>
                                      <wp:effectExtent l="19050" t="0" r="0" b="0"/>
                                      <wp:docPr id="2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33923" cy="31322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 w="88900" cap="sq">
                                                <a:noFill/>
                                                <a:miter lim="800000"/>
                                              </a:ln>
                                              <a:effec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27" type="#_x0000_t202" style="position:absolute;margin-left:393.9pt;margin-top:157.95pt;width:371.6pt;height:246.6pt;z-index:251627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" o:allowincell="f" filled="f" stroked="f">
                <v:textbox style="mso-fit-shape-to-text:t" inset="0,0,0,0">
                  <w:txbxContent>
                    <w:sdt>
                      <w:sdtPr>
                        <w:id w:val="23137569"/>
                        <w:picture/>
                      </w:sdtPr>
                      <w:sdtEndPr/>
                      <w:sdtContent>
                        <w:p w:rsidR="00D304C7" w:rsidRDefault="00D304C7" w:rsidP="00D304C7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733923" cy="3132279"/>
                                <wp:effectExtent l="19050" t="0" r="0" b="0"/>
                                <wp:docPr id="2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33923" cy="313227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>
                                            <a:shade val="85000"/>
                                          </a:srgbClr>
                                        </a:solidFill>
                                        <a:ln w="88900" cap="sq">
                                          <a:noFill/>
                                          <a:miter lim="800000"/>
                                        </a:ln>
                                        <a:effec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365760</wp:posOffset>
                </wp:positionV>
                <wp:extent cx="9272270" cy="176530"/>
                <wp:effectExtent l="0" t="3810" r="0" b="635"/>
                <wp:wrapNone/>
                <wp:docPr id="47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227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0ABD" w:rsidRPr="003C78BB" w:rsidRDefault="00410ABD" w:rsidP="00151C85">
                            <w:pPr>
                              <w:pStyle w:val="Instructions"/>
                            </w:pPr>
                            <w:r w:rsidRPr="003C78BB">
                              <w:t>1.</w:t>
                            </w:r>
                            <w:r>
                              <w:t xml:space="preserve"> Print this page.</w:t>
                            </w:r>
                            <w:r w:rsidR="005E7178">
                              <w:t xml:space="preserve">    </w:t>
                            </w:r>
                            <w:r w:rsidRPr="003C78BB">
                              <w:t xml:space="preserve">2. </w:t>
                            </w:r>
                            <w:r>
                              <w:t>Print second</w:t>
                            </w:r>
                            <w:r w:rsidR="005E7178">
                              <w:t xml:space="preserve"> sheet on the back of this page.    3</w:t>
                            </w:r>
                            <w:r w:rsidR="005E7178" w:rsidRPr="003C78BB">
                              <w:t>.</w:t>
                            </w:r>
                            <w:r w:rsidR="005E7178">
                              <w:t xml:space="preserve"> Fold paper in half.    4</w:t>
                            </w:r>
                            <w:r w:rsidR="005E7178" w:rsidRPr="003C78BB">
                              <w:t xml:space="preserve">. </w:t>
                            </w:r>
                            <w:r w:rsidR="005E7178">
                              <w:t>C</w:t>
                            </w:r>
                            <w:r w:rsidR="005E7178" w:rsidRPr="003C78BB">
                              <w:t xml:space="preserve">ut </w:t>
                            </w:r>
                            <w:r w:rsidR="00151C85">
                              <w:t>along</w:t>
                            </w:r>
                            <w:r w:rsidR="005E7178" w:rsidRPr="003C78BB">
                              <w:t xml:space="preserve"> the dotted lines.</w:t>
                            </w:r>
                            <w:r w:rsidR="005E7178">
                              <w:t xml:space="preserve">    5. </w:t>
                            </w:r>
                            <w:r w:rsidR="005E7178" w:rsidRPr="003C78BB">
                              <w:t>Final trimmed size will be 5 x 7 inches.</w:t>
                            </w:r>
                          </w:p>
                        </w:txbxContent>
                      </wps:txbx>
                      <wps:bodyPr rot="0" vert="horz" wrap="square" lIns="18288" tIns="18288" rIns="18288" bIns="18288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28" type="#_x0000_t202" style="position:absolute;margin-left:36pt;margin-top:28.8pt;width:730.1pt;height:13.9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" o:allowincell="f" filled="f" stroked="f">
                <v:textbox style="mso-fit-shape-to-text:t" inset="1.44pt,1.44pt,1.44pt,1.44pt">
                  <w:txbxContent>
                    <w:p w:rsidR="00410ABD" w:rsidRPr="003C78BB" w:rsidRDefault="00410ABD" w:rsidP="00151C85">
                      <w:pPr>
                        <w:pStyle w:val="Instructions"/>
                      </w:pPr>
                      <w:r w:rsidRPr="003C78BB">
                        <w:t>1.</w:t>
                      </w:r>
                      <w:r>
                        <w:t xml:space="preserve"> Print this page.</w:t>
                      </w:r>
                      <w:r w:rsidR="005E7178">
                        <w:t xml:space="preserve">    </w:t>
                      </w:r>
                      <w:r w:rsidRPr="003C78BB">
                        <w:t xml:space="preserve">2. </w:t>
                      </w:r>
                      <w:r>
                        <w:t>Print second</w:t>
                      </w:r>
                      <w:r w:rsidR="005E7178">
                        <w:t xml:space="preserve"> sheet on the back of this page.    3</w:t>
                      </w:r>
                      <w:r w:rsidR="005E7178" w:rsidRPr="003C78BB">
                        <w:t>.</w:t>
                      </w:r>
                      <w:r w:rsidR="005E7178">
                        <w:t xml:space="preserve"> Fold paper in half.    4</w:t>
                      </w:r>
                      <w:r w:rsidR="005E7178" w:rsidRPr="003C78BB">
                        <w:t xml:space="preserve">. </w:t>
                      </w:r>
                      <w:r w:rsidR="005E7178">
                        <w:t>C</w:t>
                      </w:r>
                      <w:r w:rsidR="005E7178" w:rsidRPr="003C78BB">
                        <w:t xml:space="preserve">ut </w:t>
                      </w:r>
                      <w:r w:rsidR="00151C85">
                        <w:t>along</w:t>
                      </w:r>
                      <w:r w:rsidR="005E7178" w:rsidRPr="003C78BB">
                        <w:t xml:space="preserve"> the dotted lines.</w:t>
                      </w:r>
                      <w:r w:rsidR="005E7178">
                        <w:t xml:space="preserve">    5. </w:t>
                      </w:r>
                      <w:r w:rsidR="005E7178" w:rsidRPr="003C78BB">
                        <w:t>Final trimmed size will be 5 x 7 inches.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716F">
        <w:rPr>
          <w:noProof/>
        </w:rPr>
        <w:drawing>
          <wp:anchor distT="0" distB="0" distL="114300" distR="114300" simplePos="0" relativeHeight="251762688" behindDoc="0" locked="0" layoutInCell="0" allowOverlap="1">
            <wp:simplePos x="0" y="0"/>
            <wp:positionH relativeFrom="page">
              <wp:posOffset>6006895</wp:posOffset>
            </wp:positionH>
            <wp:positionV relativeFrom="page">
              <wp:posOffset>953729</wp:posOffset>
            </wp:positionV>
            <wp:extent cx="993673" cy="776748"/>
            <wp:effectExtent l="19050" t="0" r="0" b="0"/>
            <wp:wrapNone/>
            <wp:docPr id="28" name="Picture 5" descr="leave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es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3673" cy="77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16F">
        <w:rPr>
          <w:noProof/>
        </w:rPr>
        <w:drawing>
          <wp:anchor distT="0" distB="0" distL="114300" distR="114300" simplePos="0" relativeHeight="251764736" behindDoc="0" locked="0" layoutInCell="0" allowOverlap="1">
            <wp:simplePos x="0" y="0"/>
            <wp:positionH relativeFrom="page">
              <wp:posOffset>8028305</wp:posOffset>
            </wp:positionH>
            <wp:positionV relativeFrom="page">
              <wp:posOffset>1078865</wp:posOffset>
            </wp:positionV>
            <wp:extent cx="1416050" cy="540385"/>
            <wp:effectExtent l="19050" t="0" r="0" b="0"/>
            <wp:wrapNone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716F">
        <w:rPr>
          <w:noProof/>
        </w:rPr>
        <w:drawing>
          <wp:anchor distT="0" distB="0" distL="114300" distR="114300" simplePos="0" relativeHeight="251763712" behindDoc="0" locked="0" layoutInCell="0" allowOverlap="1">
            <wp:simplePos x="0" y="0"/>
            <wp:positionH relativeFrom="page">
              <wp:posOffset>6549529</wp:posOffset>
            </wp:positionH>
            <wp:positionV relativeFrom="page">
              <wp:posOffset>1409114</wp:posOffset>
            </wp:positionV>
            <wp:extent cx="3234813" cy="393126"/>
            <wp:effectExtent l="0" t="228600" r="0" b="235524"/>
            <wp:wrapNone/>
            <wp:docPr id="27" name="Picture 6" descr="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845378">
                      <a:off x="0" y="0"/>
                      <a:ext cx="3234813" cy="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16F">
        <w:rPr>
          <w:noProof/>
        </w:rPr>
        <w:drawing>
          <wp:anchor distT="0" distB="0" distL="114300" distR="114300" simplePos="0" relativeHeight="251765760" behindDoc="0" locked="0" layoutInCell="0" allowOverlap="1">
            <wp:simplePos x="0" y="0"/>
            <wp:positionH relativeFrom="page">
              <wp:posOffset>6104890</wp:posOffset>
            </wp:positionH>
            <wp:positionV relativeFrom="page">
              <wp:posOffset>1223645</wp:posOffset>
            </wp:positionV>
            <wp:extent cx="668655" cy="678180"/>
            <wp:effectExtent l="19050" t="0" r="0" b="0"/>
            <wp:wrapNone/>
            <wp:docPr id="26" name="Picture 2" descr="flower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s_2.png"/>
                    <pic:cNvPicPr/>
                  </pic:nvPicPr>
                  <pic:blipFill>
                    <a:blip r:embed="rId1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>
                <wp:simplePos x="0" y="0"/>
                <wp:positionH relativeFrom="page">
                  <wp:posOffset>9601200</wp:posOffset>
                </wp:positionH>
                <wp:positionV relativeFrom="page">
                  <wp:posOffset>685800</wp:posOffset>
                </wp:positionV>
                <wp:extent cx="104140" cy="1049731200"/>
                <wp:effectExtent l="9525" t="9525" r="10160" b="9525"/>
                <wp:wrapNone/>
                <wp:docPr id="4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140" cy="1049731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756pt;margin-top:54pt;width:8.2pt;height:1148in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" o:allowincell="f" strokecolor="white [3212]">
                <v:stroke dashstyle="dash"/>
                <w10:wrap anchorx="page" anchory="page"/>
              </v:shape>
            </w:pict>
          </mc:Fallback>
        </mc:AlternateContent>
      </w:r>
      <w:r w:rsidR="00D304C7">
        <w:br w:type="page"/>
      </w:r>
    </w:p>
    <w:p w:rsidR="00132A0B" w:rsidRDefault="00A87C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0" allowOverlap="1">
                <wp:simplePos x="0" y="0"/>
                <wp:positionH relativeFrom="page">
                  <wp:posOffset>6545580</wp:posOffset>
                </wp:positionH>
                <wp:positionV relativeFrom="page">
                  <wp:posOffset>3589020</wp:posOffset>
                </wp:positionV>
                <wp:extent cx="2211070" cy="627380"/>
                <wp:effectExtent l="1905" t="0" r="0" b="3175"/>
                <wp:wrapNone/>
                <wp:docPr id="4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07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DA1F28" w:themeColor="accent2"/>
                                <w:sz w:val="24"/>
                                <w:szCs w:val="24"/>
                              </w:rPr>
                              <w:id w:val="920200167"/>
                            </w:sdtPr>
                            <w:sdtEndPr/>
                            <w:sdtContent>
                              <w:p w:rsidR="002D5E6C" w:rsidRPr="00F82B20" w:rsidRDefault="00151C85" w:rsidP="00410ABD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color w:val="DA1F28" w:themeColor="accen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DA1F28" w:themeColor="accent2"/>
                                    <w:sz w:val="24"/>
                                    <w:szCs w:val="24"/>
                                  </w:rPr>
                                  <w:t>[Type y</w:t>
                                </w:r>
                                <w:r w:rsidR="002D5E6C">
                                  <w:rPr>
                                    <w:rFonts w:asciiTheme="majorHAnsi" w:hAnsiTheme="majorHAnsi"/>
                                    <w:color w:val="DA1F28" w:themeColor="accent2"/>
                                    <w:sz w:val="24"/>
                                    <w:szCs w:val="24"/>
                                  </w:rPr>
                                  <w:t xml:space="preserve">our message here or </w:t>
                                </w:r>
                                <w:r>
                                  <w:rPr>
                                    <w:rFonts w:asciiTheme="majorHAnsi" w:hAnsiTheme="majorHAnsi"/>
                                    <w:color w:val="DA1F28" w:themeColor="accent2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 w:rsidR="002D5E6C">
                                  <w:rPr>
                                    <w:rFonts w:asciiTheme="majorHAnsi" w:hAnsiTheme="majorHAnsi"/>
                                    <w:color w:val="DA1F28" w:themeColor="accent2"/>
                                    <w:sz w:val="24"/>
                                    <w:szCs w:val="24"/>
                                  </w:rPr>
                                  <w:t>elete this text and add your own handwritten message.</w:t>
                                </w:r>
                                <w:r>
                                  <w:rPr>
                                    <w:rFonts w:asciiTheme="majorHAnsi" w:hAnsiTheme="majorHAnsi"/>
                                    <w:color w:val="DA1F28" w:themeColor="accent2"/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45720" tIns="45720" rIns="4572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515.4pt;margin-top:282.6pt;width:174.1pt;height:49.4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" o:allowincell="f" filled="f" stroked="f">
                <v:textbox style="mso-fit-shape-to-text:t" inset="3.6pt,,3.6pt">
                  <w:txbxContent>
                    <w:sdt>
                      <w:sdtPr>
                        <w:rPr>
                          <w:rFonts w:asciiTheme="majorHAnsi" w:hAnsiTheme="majorHAnsi"/>
                          <w:color w:val="DA1F28" w:themeColor="accent2"/>
                          <w:sz w:val="24"/>
                          <w:szCs w:val="24"/>
                        </w:rPr>
                        <w:id w:val="920200167"/>
                      </w:sdtPr>
                      <w:sdtEndPr/>
                      <w:sdtContent>
                        <w:p w:rsidR="002D5E6C" w:rsidRPr="00F82B20" w:rsidRDefault="00151C85" w:rsidP="00410ABD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color w:val="DA1F28" w:themeColor="accent2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DA1F28" w:themeColor="accent2"/>
                              <w:sz w:val="24"/>
                              <w:szCs w:val="24"/>
                            </w:rPr>
                            <w:t>[Type y</w:t>
                          </w:r>
                          <w:r w:rsidR="002D5E6C">
                            <w:rPr>
                              <w:rFonts w:asciiTheme="majorHAnsi" w:hAnsiTheme="majorHAnsi"/>
                              <w:color w:val="DA1F28" w:themeColor="accent2"/>
                              <w:sz w:val="24"/>
                              <w:szCs w:val="24"/>
                            </w:rPr>
                            <w:t xml:space="preserve">our message here or </w:t>
                          </w:r>
                          <w:r>
                            <w:rPr>
                              <w:rFonts w:asciiTheme="majorHAnsi" w:hAnsiTheme="majorHAnsi"/>
                              <w:color w:val="DA1F28" w:themeColor="accent2"/>
                              <w:sz w:val="24"/>
                              <w:szCs w:val="24"/>
                            </w:rPr>
                            <w:t>d</w:t>
                          </w:r>
                          <w:r w:rsidR="002D5E6C">
                            <w:rPr>
                              <w:rFonts w:asciiTheme="majorHAnsi" w:hAnsiTheme="majorHAnsi"/>
                              <w:color w:val="DA1F28" w:themeColor="accent2"/>
                              <w:sz w:val="24"/>
                              <w:szCs w:val="24"/>
                            </w:rPr>
                            <w:t>elete this text and add your own handwritten message.</w:t>
                          </w:r>
                          <w:r>
                            <w:rPr>
                              <w:rFonts w:asciiTheme="majorHAnsi" w:hAnsiTheme="majorHAnsi"/>
                              <w:color w:val="DA1F28" w:themeColor="accent2"/>
                              <w:sz w:val="24"/>
                              <w:szCs w:val="24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396" behindDoc="0" locked="0" layoutInCell="0" allowOverlap="1">
                <wp:simplePos x="0" y="0"/>
                <wp:positionH relativeFrom="page">
                  <wp:posOffset>155575</wp:posOffset>
                </wp:positionH>
                <wp:positionV relativeFrom="page">
                  <wp:posOffset>5010785</wp:posOffset>
                </wp:positionV>
                <wp:extent cx="5196840" cy="2186940"/>
                <wp:effectExtent l="22225" t="86360" r="19685" b="31750"/>
                <wp:wrapNone/>
                <wp:docPr id="25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6840" cy="2186940"/>
                          <a:chOff x="250" y="7896"/>
                          <a:chExt cx="8184" cy="3444"/>
                        </a:xfrm>
                      </wpg:grpSpPr>
                      <wps:wsp>
                        <wps:cNvPr id="35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2802" y="8102"/>
                            <a:ext cx="1314" cy="131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193"/>
                        <wps:cNvSpPr>
                          <a:spLocks noChangeArrowheads="1"/>
                        </wps:cNvSpPr>
                        <wps:spPr bwMode="auto">
                          <a:xfrm rot="6001513">
                            <a:off x="4023" y="8552"/>
                            <a:ext cx="1132" cy="1132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194"/>
                        <wps:cNvSpPr>
                          <a:spLocks noChangeArrowheads="1"/>
                        </wps:cNvSpPr>
                        <wps:spPr bwMode="auto">
                          <a:xfrm rot="4329861">
                            <a:off x="638" y="7896"/>
                            <a:ext cx="2224" cy="222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ABD8E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158"/>
                        <wps:cNvSpPr>
                          <a:spLocks noChangeArrowheads="1"/>
                        </wps:cNvSpPr>
                        <wps:spPr bwMode="auto">
                          <a:xfrm rot="-295836">
                            <a:off x="1316" y="9286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59"/>
                        <wps:cNvSpPr>
                          <a:spLocks noChangeArrowheads="1"/>
                        </wps:cNvSpPr>
                        <wps:spPr bwMode="auto">
                          <a:xfrm rot="-295836">
                            <a:off x="4879" y="9250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60"/>
                        <wps:cNvSpPr>
                          <a:spLocks noChangeArrowheads="1"/>
                        </wps:cNvSpPr>
                        <wps:spPr bwMode="auto">
                          <a:xfrm rot="-295836">
                            <a:off x="2062" y="8783"/>
                            <a:ext cx="2276" cy="22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61"/>
                        <wps:cNvSpPr>
                          <a:spLocks noChangeArrowheads="1"/>
                        </wps:cNvSpPr>
                        <wps:spPr bwMode="auto">
                          <a:xfrm rot="-295836">
                            <a:off x="3667" y="9541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62"/>
                        <wps:cNvSpPr>
                          <a:spLocks noChangeArrowheads="1"/>
                        </wps:cNvSpPr>
                        <wps:spPr bwMode="auto">
                          <a:xfrm rot="-295836">
                            <a:off x="6209" y="9654"/>
                            <a:ext cx="1481" cy="14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63"/>
                        <wps:cNvSpPr>
                          <a:spLocks noChangeArrowheads="1"/>
                        </wps:cNvSpPr>
                        <wps:spPr bwMode="auto">
                          <a:xfrm rot="-295836">
                            <a:off x="7468" y="10017"/>
                            <a:ext cx="966" cy="9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64"/>
                        <wps:cNvSpPr>
                          <a:spLocks noChangeArrowheads="1"/>
                        </wps:cNvSpPr>
                        <wps:spPr bwMode="auto">
                          <a:xfrm rot="-295836">
                            <a:off x="250" y="9486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5" o:spid="_x0000_s1026" style="position:absolute;margin-left:12.25pt;margin-top:394.55pt;width:409.2pt;height:172.2pt;z-index:251623396;mso-position-horizontal-relative:page;mso-position-vertical-relative:page" coordorigin="250,7896" coordsize="8184,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" o:allowincell="f">
                <v:oval id="Oval 192" o:spid="_x0000_s1027" style="position:absolute;left:2802;top:8102;width:1314;height:1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C78UA&#10;AADbAAAADwAAAGRycy9kb3ducmV2LnhtbESP0WrCQBRE34X+w3ILfWs2Vi0hugliKZWCpY1+wCV7&#10;TYLZu2l2o/Hvu0LBx2FmzjCrfDStOFPvGssKplEMgri0uuFKwWH//pyAcB5ZY2uZFFzJQZ49TFaY&#10;anvhHzoXvhIBwi5FBbX3XSqlK2sy6CLbEQfvaHuDPsi+krrHS4CbVr7E8as02HBYqLGjTU3lqRiM&#10;gt8v2QzT45v9NvOdST53H8M8mSn19DiulyA8jf4e/m9vtYLZAm5fw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+4LvxQAAANsAAAAPAAAAAAAAAAAAAAAAAJgCAABkcnMv&#10;ZG93bnJldi54bWxQSwUGAAAAAAQABAD1AAAAigMAAAAA&#10;" stroked="f" strokecolor="#d8d8d8 [2732]" strokeweight=".5pt">
                  <v:fill color2="#abd8ef" rotate="t" angle="45" focus="100%" type="gradient"/>
                  <v:stroke dashstyle="dash"/>
                </v:oval>
                <v:oval id="Oval 193" o:spid="_x0000_s1028" style="position:absolute;left:4023;top:8552;width:1132;height:1132;rotation:655525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SdMMA&#10;AADbAAAADwAAAGRycy9kb3ducmV2LnhtbESPT4vCMBTE74LfITxhb5qqrJRqFBEU2fXin8Pu7Zk8&#10;22LzUpqo3W+/EQSPw8z8hpktWluJOzW+dKxgOEhAEGtnSs4VnI7rfgrCB2SDlWNS8EceFvNuZ4aZ&#10;cQ/e0/0QchEh7DNUUIRQZ1J6XZBFP3A1cfQurrEYomxyaRp8RLit5ChJJtJiyXGhwJpWBenr4WYV&#10;bNPb73p30nZcf9uz/nRfP9cNKvXRa5dTEIHa8A6/2lujYDyB55f4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SdMMAAADbAAAADwAAAAAAAAAAAAAAAACYAgAAZHJzL2Rv&#10;d25yZXYueG1sUEsFBgAAAAAEAAQA9QAAAIgDAAAAAA==&#10;" stroked="f" strokecolor="#d8d8d8 [2732]" strokeweight=".5pt">
                  <v:fill color2="#abd8ef" rotate="t" angle="45" focus="100%" type="gradient"/>
                  <v:stroke dashstyle="dash"/>
                </v:oval>
                <v:oval id="Oval 194" o:spid="_x0000_s1029" style="position:absolute;left:638;top:7896;width:2224;height:2224;rotation:472936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h1/MUA&#10;AADbAAAADwAAAGRycy9kb3ducmV2LnhtbESPQWvCQBSE7wX/w/KE3upGg1VTN0GkQi9Fql68vWZf&#10;s6nZtyG7jfHfd4VCj8PMfMOsi8E2oqfO144VTCcJCOLS6ZorBafj7mkJwgdkjY1jUnAjD0U+elhj&#10;pt2VP6g/hEpECPsMFZgQ2kxKXxqy6CeuJY7el+sshii7SuoOrxFuGzlLkmdpsea4YLClraHycvix&#10;ClbvJv3Gulothtfd9rOf71167pV6HA+bFxCBhvAf/mu/aQXpA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HX8xQAAANsAAAAPAAAAAAAAAAAAAAAAAJgCAABkcnMv&#10;ZG93bnJldi54bWxQSwUGAAAAAAQABAD1AAAAigMAAAAA&#10;" stroked="f" strokecolor="#d8d8d8 [2732]" strokeweight=".5pt">
                  <v:fill color2="#abd8ef" rotate="t" angle="45" focus="100%" type="gradient"/>
                  <v:stroke dashstyle="dash"/>
                </v:oval>
                <v:oval id="Oval 158" o:spid="_x0000_s1030" style="position:absolute;left:1316;top:9286;width:1487;height:1487;rotation:-3231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AEEr8A&#10;AADbAAAADwAAAGRycy9kb3ducmV2LnhtbERPyYrCQBC9D/gPTQnexo4OikRbcWFgDnpw+YAiXSbB&#10;VHVMtxr9+umD4PHx9tmi5UrdqfGlEwODfgKKJHO2lNzA6fj7PQHlA4rFygkZeJKHxbzzNcPUuofs&#10;6X4IuYoh4lM0UIRQp1r7rCBG33c1SeTOrmEMETa5tg0+YjhXepgkY81YSmwosKZ1QdnlcGMDr3M9&#10;zl6r0XZ7dRMruw3ne2Zjet12OQUVqA0f8dv9Zw38xLHxS/wBev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IAQSvwAAANsAAAAPAAAAAAAAAAAAAAAAAJgCAABkcnMvZG93bnJl&#10;di54bWxQSwUGAAAAAAQABAD1AAAAhAMAAAAA&#10;" stroked="f"/>
                <v:oval id="Oval 159" o:spid="_x0000_s1031" style="position:absolute;left:4879;top:9250;width:1799;height:1799;rotation:-3231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hicQA&#10;AADbAAAADwAAAGRycy9kb3ducmV2LnhtbESPzWoCQRCE74LvMHQgN51NQmTd7CgmIuRgDv48QLPT&#10;+0O2ezY7o64+fSYQ8FhU1VdUvhy4VWfqfePEwNM0AUVSONtIZeB42ExSUD6gWGydkIEreVguxqMc&#10;M+susqPzPlQqQsRnaKAOocu09kVNjH7qOpLola5nDFH2lbY9XiKcW/2cJDPN2EhcqLGjj5qK7/2J&#10;DdzKblbc3l+32x+XWvlac7VjNubxYVi9gQo0hHv4v/1pDbzM4e9L/AF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soYnEAAAA2wAAAA8AAAAAAAAAAAAAAAAAmAIAAGRycy9k&#10;b3ducmV2LnhtbFBLBQYAAAAABAAEAPUAAACJAwAAAAA=&#10;" stroked="f"/>
                <v:oval id="Oval 160" o:spid="_x0000_s1032" style="position:absolute;left:2062;top:8783;width:2276;height:2276;rotation:-3231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B7ab8A&#10;AADbAAAADwAAAGRycy9kb3ducmV2LnhtbERPyYrCQBC9D/gPTQnexo4yikRbcWFgDnpw+YAiXSbB&#10;VHVMtxr9+umD4PHx9tmi5UrdqfGlEwODfgKKJHO2lNzA6fj7PQHlA4rFygkZeJKHxbzzNcPUuofs&#10;6X4IuYoh4lM0UIRQp1r7rCBG33c1SeTOrmEMETa5tg0+YjhXepgkY81YSmwosKZ1QdnlcGMDr3M9&#10;zl6r0XZ7dRMruw3ne2Zjet12OQUVqA0f8dv9Zw38xPXxS/wBev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HtpvwAAANsAAAAPAAAAAAAAAAAAAAAAAJgCAABkcnMvZG93bnJl&#10;di54bWxQSwUGAAAAAAQABAD1AAAAhAMAAAAA&#10;" stroked="f"/>
                <v:oval id="Oval 161" o:spid="_x0000_s1033" style="position:absolute;left:3667;top:9541;width:1799;height:1799;rotation:-3231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ze8sQA&#10;AADbAAAADwAAAGRycy9kb3ducmV2LnhtbESPQWvCQBSE7wX/w/IEb3WTYkWia7AVoYf0oO0PeGSf&#10;STDvbcxuNc2v7xYKPQ4z8w2zyQdu1Y163zgxkM4TUCSls41UBj4/Do8rUD6gWGydkIFv8pBvJw8b&#10;zKy7y5Fup1CpCBGfoYE6hC7T2pc1Mfq560iid3Y9Y4iyr7Tt8R7h3OqnJFlqxkbiQo0dvdZUXk5f&#10;bGA8d8tyfHkuiqtbWXnfc3VkNmY2HXZrUIGG8B/+a79ZA4sUfr/EH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c3vLEAAAA2wAAAA8AAAAAAAAAAAAAAAAAmAIAAGRycy9k&#10;b3ducmV2LnhtbFBLBQYAAAAABAAEAPUAAACJAwAAAAA=&#10;" stroked="f"/>
                <v:oval id="Oval 162" o:spid="_x0000_s1034" style="position:absolute;left:6209;top:9654;width:1481;height:1481;rotation:-3231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5AhcMA&#10;AADbAAAADwAAAGRycy9kb3ducmV2LnhtbESPzYrCQBCE7wu+w9CCt3WiuCLRUfxB8KAH3X2AJtMm&#10;wXRPzIwaffodYWGPRVV9Rc0WLVfqTo0vnRgY9BNQJJmzpeQGfr63nxNQPqBYrJyQgSd5WMw7HzNM&#10;rXvIke6nkKsIEZ+igSKEOtXaZwUx+r6rSaJ3dg1jiLLJtW3wEeFc6WGSjDVjKXGhwJrWBWWX040N&#10;vM71OHutvvb7q5tYOWw4PzIb0+u2yymoQG34D/+1d9bAaAjvL/EH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5AhcMAAADbAAAADwAAAAAAAAAAAAAAAACYAgAAZHJzL2Rv&#10;d25yZXYueG1sUEsFBgAAAAAEAAQA9QAAAIgDAAAAAA==&#10;" stroked="f"/>
                <v:oval id="Oval 163" o:spid="_x0000_s1035" style="position:absolute;left:7468;top:10017;width:966;height:966;rotation:-3231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LlHsQA&#10;AADbAAAADwAAAGRycy9kb3ducmV2LnhtbESPQWvCQBSE74X+h+UVeqsbtQ2SZiNVKfRgD2p/wCP7&#10;TIJ5b9Psqqm/visIHoeZ+YbJ5wO36kS9b5wYGI8SUCSls41UBn52ny8zUD6gWGydkIE/8jAvHh9y&#10;zKw7y4ZO21CpCBGfoYE6hC7T2pc1MfqR60iit3c9Y4iyr7Tt8Rzh3OpJkqSasZG4UGNHy5rKw/bI&#10;Bi77Li0vi7f1+tfNrHyvuNowG/P8NHy8gwo0hHv41v6yBl6ncP0Sf4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C5R7EAAAA2wAAAA8AAAAAAAAAAAAAAAAAmAIAAGRycy9k&#10;b3ducmV2LnhtbFBLBQYAAAAABAAEAPUAAACJAwAAAAA=&#10;" stroked="f"/>
                <v:oval id="Oval 164" o:spid="_x0000_s1036" style="position:absolute;left:250;top:9486;width:1487;height:1487;rotation:-32313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9asMA&#10;AADbAAAADwAAAGRycy9kb3ducmV2LnhtbESPzYrCQBCE78K+w9AL3nTioiJZR3FXBA968OcBmkyb&#10;hE33ZDOjRp/eEQSPRVV9RU3nLVfqQo0vnRgY9BNQJJmzpeQGjodVbwLKBxSLlRMycCMP89lHZ4qp&#10;dVfZ0WUfchUh4lM0UIRQp1r7rCBG33c1SfROrmEMUTa5tg1eI5wr/ZUkY81YSlwosKbfgrK//ZkN&#10;3E/1OLv/jDabfzexsl1yvmM2pvvZLr5BBWrDO/xqr62B4RCeX+IP0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t9asMAAADbAAAADwAAAAAAAAAAAAAAAACYAgAAZHJzL2Rv&#10;d25yZXYueG1sUEsFBgAAAAAEAAQA9QAAAIgDAAAAAA==&#10;" stroked="f"/>
                <w10:wrap anchorx="page" anchory="page"/>
              </v:group>
            </w:pict>
          </mc:Fallback>
        </mc:AlternateContent>
      </w:r>
      <w:r w:rsidR="005E7178">
        <w:rPr>
          <w:noProof/>
        </w:rPr>
        <w:drawing>
          <wp:anchor distT="0" distB="0" distL="114300" distR="114300" simplePos="0" relativeHeight="251805696" behindDoc="0" locked="0" layoutInCell="0" allowOverlap="1">
            <wp:simplePos x="0" y="0"/>
            <wp:positionH relativeFrom="page">
              <wp:posOffset>6005354</wp:posOffset>
            </wp:positionH>
            <wp:positionV relativeFrom="page">
              <wp:posOffset>3279084</wp:posOffset>
            </wp:positionV>
            <wp:extent cx="394169" cy="402370"/>
            <wp:effectExtent l="19050" t="19050" r="43981" b="16730"/>
            <wp:wrapNone/>
            <wp:docPr id="71" name="Picture 0" descr="flower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s_1.png"/>
                    <pic:cNvPicPr/>
                  </pic:nvPicPr>
                  <pic:blipFill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r="63882" b="47777"/>
                    <a:stretch>
                      <a:fillRect/>
                    </a:stretch>
                  </pic:blipFill>
                  <pic:spPr>
                    <a:xfrm rot="20595552">
                      <a:off x="0" y="0"/>
                      <a:ext cx="394169" cy="40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178">
        <w:rPr>
          <w:noProof/>
        </w:rPr>
        <w:drawing>
          <wp:anchor distT="0" distB="0" distL="114300" distR="114300" simplePos="0" relativeHeight="251806720" behindDoc="0" locked="0" layoutInCell="0" allowOverlap="1">
            <wp:simplePos x="0" y="0"/>
            <wp:positionH relativeFrom="page">
              <wp:posOffset>6291580</wp:posOffset>
            </wp:positionH>
            <wp:positionV relativeFrom="page">
              <wp:posOffset>2919730</wp:posOffset>
            </wp:positionV>
            <wp:extent cx="488950" cy="499745"/>
            <wp:effectExtent l="19050" t="0" r="6350" b="0"/>
            <wp:wrapNone/>
            <wp:docPr id="19" name="Picture 2" descr="flower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s_2.png"/>
                    <pic:cNvPicPr/>
                  </pic:nvPicPr>
                  <pic:blipFill>
                    <a:blip r:embed="rId1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178">
        <w:rPr>
          <w:noProof/>
        </w:rPr>
        <w:drawing>
          <wp:anchor distT="0" distB="0" distL="114300" distR="114300" simplePos="0" relativeHeight="251795456" behindDoc="0" locked="0" layoutInCell="0" allowOverlap="1">
            <wp:simplePos x="0" y="0"/>
            <wp:positionH relativeFrom="page">
              <wp:posOffset>5786755</wp:posOffset>
            </wp:positionH>
            <wp:positionV relativeFrom="page">
              <wp:posOffset>2772410</wp:posOffset>
            </wp:positionV>
            <wp:extent cx="1101090" cy="680720"/>
            <wp:effectExtent l="0" t="76200" r="0" b="0"/>
            <wp:wrapNone/>
            <wp:docPr id="66" name="Picture 1" descr="leav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es_1.png"/>
                    <pic:cNvPicPr/>
                  </pic:nvPicPr>
                  <pic:blipFill>
                    <a:blip r:embed="rId16" cstate="print"/>
                    <a:srcRect l="38666"/>
                    <a:stretch>
                      <a:fillRect/>
                    </a:stretch>
                  </pic:blipFill>
                  <pic:spPr>
                    <a:xfrm rot="6762200" flipH="1" flipV="1">
                      <a:off x="0" y="0"/>
                      <a:ext cx="110109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178">
        <w:rPr>
          <w:noProof/>
        </w:rPr>
        <w:drawing>
          <wp:anchor distT="0" distB="0" distL="114300" distR="114300" simplePos="0" relativeHeight="251788288" behindDoc="0" locked="0" layoutInCell="0" allowOverlap="1">
            <wp:simplePos x="0" y="0"/>
            <wp:positionH relativeFrom="page">
              <wp:posOffset>5755005</wp:posOffset>
            </wp:positionH>
            <wp:positionV relativeFrom="page">
              <wp:posOffset>3312160</wp:posOffset>
            </wp:positionV>
            <wp:extent cx="472440" cy="356235"/>
            <wp:effectExtent l="0" t="0" r="41910" b="81915"/>
            <wp:wrapNone/>
            <wp:docPr id="64" name="Picture 5" descr="leaves_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ves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 rot="7961318" flipH="1" flipV="1">
                      <a:off x="0" y="0"/>
                      <a:ext cx="47244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70" behindDoc="0" locked="0" layoutInCell="0" allowOverlap="1">
                <wp:simplePos x="0" y="0"/>
                <wp:positionH relativeFrom="page">
                  <wp:posOffset>4742180</wp:posOffset>
                </wp:positionH>
                <wp:positionV relativeFrom="page">
                  <wp:posOffset>530225</wp:posOffset>
                </wp:positionV>
                <wp:extent cx="4987290" cy="2798445"/>
                <wp:effectExtent l="0" t="0" r="0" b="0"/>
                <wp:wrapNone/>
                <wp:docPr id="2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7290" cy="27984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BD8EF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b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73.4pt;margin-top:41.75pt;width:392.7pt;height:220.35pt;z-index:2516305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" o:allowincell="f" fillcolor="#abd8ef" stroked="f" strokecolor="#d8d8d8 [2732]" strokeweight=".5pt">
                <v:fill rotate="t" focusposition="1" focussize="" focus="100%" type="gradientRadial">
                  <o:fill v:ext="view" type="gradientCenter"/>
                </v:fill>
                <v:stroke dashstyle="dash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372" behindDoc="0" locked="0" layoutInCell="0" allowOverlap="1">
                <wp:simplePos x="0" y="0"/>
                <wp:positionH relativeFrom="page">
                  <wp:posOffset>328930</wp:posOffset>
                </wp:positionH>
                <wp:positionV relativeFrom="page">
                  <wp:posOffset>2815590</wp:posOffset>
                </wp:positionV>
                <wp:extent cx="4700270" cy="3860800"/>
                <wp:effectExtent l="0" t="0" r="0" b="635"/>
                <wp:wrapNone/>
                <wp:docPr id="23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0270" cy="3860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BD8EF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t="100000" r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026" style="position:absolute;margin-left:25.9pt;margin-top:221.7pt;width:370.1pt;height:304pt;z-index:2516223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" o:allowincell="f" fillcolor="#abd8ef" stroked="f" strokecolor="#d8d8d8 [2732]" strokeweight=".5pt">
                <v:fill rotate="t" focusposition=",1" focussize="" focus="100%" type="gradientRadial">
                  <o:fill v:ext="view" type="gradientCenter"/>
                </v:fill>
                <v:stroke dashstyle="dash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0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685800</wp:posOffset>
                </wp:positionV>
                <wp:extent cx="0" cy="1645920"/>
                <wp:effectExtent l="9525" t="9525" r="9525" b="11430"/>
                <wp:wrapNone/>
                <wp:docPr id="22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9" o:spid="_x0000_s1026" type="#_x0000_t32" style="position:absolute;margin-left:396pt;margin-top:54pt;width:0;height:129.6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" o:allowincell="f" strokecolor="white [3212]"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41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40640</wp:posOffset>
                </wp:positionV>
                <wp:extent cx="5340985" cy="2800985"/>
                <wp:effectExtent l="5080" t="2540" r="6985" b="6350"/>
                <wp:wrapNone/>
                <wp:docPr id="1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985" cy="2800985"/>
                          <a:chOff x="7366" y="2517"/>
                          <a:chExt cx="8411" cy="4411"/>
                        </a:xfrm>
                      </wpg:grpSpPr>
                      <wpg:grpSp>
                        <wpg:cNvPr id="2" name="Group 52"/>
                        <wpg:cNvGrpSpPr>
                          <a:grpSpLocks/>
                        </wpg:cNvGrpSpPr>
                        <wpg:grpSpPr bwMode="auto">
                          <a:xfrm>
                            <a:off x="7366" y="4255"/>
                            <a:ext cx="8135" cy="2673"/>
                            <a:chOff x="7529" y="8036"/>
                            <a:chExt cx="8135" cy="2673"/>
                          </a:xfrm>
                        </wpg:grpSpPr>
                        <wps:wsp>
                          <wps:cNvPr id="3" name="Oval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8441"/>
                              <a:ext cx="1487" cy="148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47" y="8724"/>
                              <a:ext cx="1799" cy="17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65" y="8036"/>
                              <a:ext cx="1892" cy="189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5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915" y="8910"/>
                              <a:ext cx="1799" cy="17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52" y="9228"/>
                              <a:ext cx="1481" cy="14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98" y="9676"/>
                              <a:ext cx="966" cy="96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29" y="8549"/>
                              <a:ext cx="1487" cy="148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2110" y="4039"/>
                            <a:ext cx="1857" cy="18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3134" y="3785"/>
                            <a:ext cx="2362" cy="236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10592" y="4520"/>
                            <a:ext cx="1856" cy="18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44"/>
                        <wps:cNvSpPr>
                          <a:spLocks noChangeArrowheads="1"/>
                        </wps:cNvSpPr>
                        <wps:spPr bwMode="auto">
                          <a:xfrm flipH="1">
                            <a:off x="13074" y="2922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9360" y="3205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46"/>
                        <wps:cNvSpPr>
                          <a:spLocks noChangeArrowheads="1"/>
                        </wps:cNvSpPr>
                        <wps:spPr bwMode="auto">
                          <a:xfrm flipH="1">
                            <a:off x="11849" y="2517"/>
                            <a:ext cx="1892" cy="189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0592" y="3391"/>
                            <a:ext cx="1799" cy="1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8373" y="3709"/>
                            <a:ext cx="1481" cy="14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49"/>
                        <wps:cNvSpPr>
                          <a:spLocks noChangeArrowheads="1"/>
                        </wps:cNvSpPr>
                        <wps:spPr bwMode="auto">
                          <a:xfrm flipH="1">
                            <a:off x="7642" y="4157"/>
                            <a:ext cx="966" cy="9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50"/>
                        <wps:cNvSpPr>
                          <a:spLocks noChangeArrowheads="1"/>
                        </wps:cNvSpPr>
                        <wps:spPr bwMode="auto">
                          <a:xfrm flipH="1">
                            <a:off x="14290" y="3030"/>
                            <a:ext cx="1487" cy="1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margin-left:296.65pt;margin-top:3.2pt;width:420.55pt;height:220.55pt;z-index:251637741" coordorigin="7366,2517" coordsize="8411,4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">
                <v:group id="Group 52" o:spid="_x0000_s1027" style="position:absolute;left:7366;top:4255;width:8135;height:2673" coordorigin="7529,8036" coordsize="8135,2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53" o:spid="_x0000_s1028" style="position:absolute;left:8745;top:8441;width:1487;height: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5GcEA&#10;AADaAAAADwAAAGRycy9kb3ducmV2LnhtbESPzWrDMBCE74G+g9hCLqGRE0NT3CghpC30mh9y3lpb&#10;W9RaGUlx5LevCoEeh5n5hllvk+3EQD4YxwoW8wIEce204UbB+fTx9AIiRGSNnWNSMFKA7eZhssZK&#10;uxsfaDjGRmQIhwoVtDH2lZShbslimLueOHvfzluMWfpGao+3DLedXBbFs7RoOC+02NO+pfrneLUK&#10;hrO/JD8as+rHMn29le92hoVS08e0ewURKcX/8L39qRWU8Hcl3w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ieRnBAAAA2gAAAA8AAAAAAAAAAAAAAAAAmAIAAGRycy9kb3du&#10;cmV2LnhtbFBLBQYAAAAABAAEAPUAAACGAwAAAAA=&#10;" stroked="f"/>
                  <v:oval id="Oval 54" o:spid="_x0000_s1029" style="position:absolute;left:12147;top:8724;width:1799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hbcEA&#10;AADaAAAADwAAAGRycy9kb3ducmV2LnhtbESPQWsCMRSE7wX/Q3hCL0WzrVLL1iilreBVK56fm9fd&#10;0M3LkqRr9t8bQfA4zMw3zHKdbCt68sE4VvA8LUAQV04brhUcfjaTNxAhImtsHZOCgQKsV6OHJZba&#10;nXlH/T7WIkM4lKigibErpQxVQxbD1HXE2ft13mLM0tdSezxnuG3lS1G8SouG80KDHX02VP3t/62C&#10;/uCPyQ/GLLphlk5fs2/7hIVSj+P08Q4iUor38K291QrmcL2Sb4BcX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L4W3BAAAA2gAAAA8AAAAAAAAAAAAAAAAAmAIAAGRycy9kb3du&#10;cmV2LnhtbFBLBQYAAAAABAAEAPUAAACGAwAAAAA=&#10;" stroked="f"/>
                  <v:oval id="Oval 55" o:spid="_x0000_s1030" style="position:absolute;left:9565;top:8036;width:1892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E9sEA&#10;AADaAAAADwAAAGRycy9kb3ducmV2LnhtbESPQWsCMRSE7wX/Q3hCL0WzrVjL1iilreBVK56fm9fd&#10;0M3LkqRr9t8bQfA4zMw3zHKdbCt68sE4VvA8LUAQV04brhUcfjaTNxAhImtsHZOCgQKsV6OHJZba&#10;nXlH/T7WIkM4lKigibErpQxVQxbD1HXE2ft13mLM0tdSezxnuG3lS1G8SouG80KDHX02VP3t/62C&#10;/uCPyQ/GLLphlk5fs2/7hIVSj+P08Q4iUor38K291QrmcL2Sb4BcX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HRPbBAAAA2gAAAA8AAAAAAAAAAAAAAAAAmAIAAGRycy9kb3du&#10;cmV2LnhtbFBLBQYAAAAABAAEAPUAAACGAwAAAAA=&#10;" stroked="f"/>
                  <v:oval id="Oval 56" o:spid="_x0000_s1031" style="position:absolute;left:10915;top:8910;width:1799;height:1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q6MEA&#10;AADaAAAADwAAAGRycy9kb3ducmV2LnhtbESPT2vCQBTE7wW/w/IK3uqLOaikrlIihUIv/jt4fGSf&#10;SWj2bdjdavz2riB4HGbmN8xyPdhOXdiH1omG6SQDxVI500qt4Xj4/liACpHEUOeENdw4wHo1eltS&#10;YdxVdnzZx1oliISCNDQx9gViqBq2FCauZ0ne2XlLMUlfo/F0TXDbYZ5lM7TUSlpoqOey4epv/281&#10;lPNb5qflFn8JsTvM83xzPlmtx+/D1yeoyEN8hZ/tH6NhBo8r6Qbg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M6ujBAAAA2gAAAA8AAAAAAAAAAAAAAAAAmAIAAGRycy9kb3du&#10;cmV2LnhtbFBLBQYAAAAABAAEAPUAAACGAwAAAAA=&#10;" stroked="f"/>
                  <v:oval id="Oval 57" o:spid="_x0000_s1032" style="position:absolute;left:13452;top:9228;width:1481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/GsEA&#10;AADaAAAADwAAAGRycy9kb3ducmV2LnhtbESPT2sCMRTE7wW/Q3hCL0WzrVBlNYr4B3qtlZ6fm+du&#10;cPOyJOma/famUOhxmJnfMKtNsq3oyQfjWMHrtABBXDltuFZw/jpOFiBCRNbYOiYFAwXYrEdPKyy1&#10;u/Mn9adYiwzhUKKCJsaulDJUDVkMU9cRZ+/qvMWYpa+l9njPcNvKt6J4lxYN54UGO9o1VN1OP1ZB&#10;f/bfyQ/GzLthli772cG+YKHU8zhtlyAipfgf/mt/aAVz+L2Sb4B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ZfxrBAAAA2gAAAA8AAAAAAAAAAAAAAAAAmAIAAGRycy9kb3du&#10;cmV2LnhtbFBLBQYAAAAABAAEAPUAAACGAwAAAAA=&#10;" stroked="f"/>
                  <v:oval id="Oval 58" o:spid="_x0000_s1033" style="position:absolute;left:14698;top:9676;width:966;height: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braL4A&#10;AADaAAAADwAAAGRycy9kb3ducmV2LnhtbERPz2vCMBS+D/Y/hDfwMjTdhG3UpjLmBK9zsvOzebZh&#10;zUtJYk3/e3MQPH58v6t1sr0YyQfjWMHLogBB3DhtuFVw+N3OP0CEiKyxd0wKJgqwrh8fKiy1u/AP&#10;jfvYihzCoUQFXYxDKWVoOrIYFm4gztzJeYsxQ99K7fGSw20vX4viTVo0nBs6HOiro+Z/f7YKxoP/&#10;S34y5n2Ylum4WX7bZyyUmj2lzxWISCnexTf3TivIW/OVfANkf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G62i+AAAA2gAAAA8AAAAAAAAAAAAAAAAAmAIAAGRycy9kb3ducmV2&#10;LnhtbFBLBQYAAAAABAAEAPUAAACDAwAAAAA=&#10;" stroked="f"/>
                  <v:oval id="Oval 59" o:spid="_x0000_s1034" style="position:absolute;left:7529;top:8549;width:1487;height: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O88EA&#10;AADaAAAADwAAAGRycy9kb3ducmV2LnhtbESPQWsCMRSE7wX/Q3hCL0WzrWDt1iilreBVK56fm9fd&#10;0M3LkqRr9t8bQfA4zMw3zHKdbCt68sE4VvA8LUAQV04brhUcfjaTBYgQkTW2jknBQAHWq9HDEkvt&#10;zryjfh9rkSEcSlTQxNiVUoaqIYth6jri7P06bzFm6WupPZ4z3LbypSjm0qLhvNBgR58NVX/7f6ug&#10;P/hj8oMxr90wS6ev2bd9wkKpx3H6eAcRKcV7+NbeagVvcL2Sb4BcX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KTvPBAAAA2gAAAA8AAAAAAAAAAAAAAAAAmAIAAGRycy9kb3du&#10;cmV2LnhtbFBLBQYAAAAABAAEAPUAAACGAwAAAAA=&#10;" stroked="f"/>
                </v:group>
                <v:oval id="Oval 61" o:spid="_x0000_s1035" style="position:absolute;left:12110;top:4039;width:1857;height: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3dMIA&#10;AADbAAAADwAAAGRycy9kb3ducmV2LnhtbESPT2vDMAzF74N9B6PBLqN1tsI20rpl7A/0uq7srMZq&#10;YhbLwfZS59tXh0JvEu/pvZ9Wm+J7NVJMLrCBx3kFirgJ1nFrYP/zNXsFlTKyxT4wGZgowWZ9e7PC&#10;2oYTf9O4y62SEE41GuhyHmqtU9ORxzQPA7FoxxA9Zlljq23Ek4T7Xj9V1bP26FgaOhzovaPmb/fv&#10;DYz7+Fvi5NzLMC3K4WPx6R+wMub+rrwtQWUq+Wq+XG+t4Au9/CID6PUZ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/Hd0wgAAANsAAAAPAAAAAAAAAAAAAAAAAJgCAABkcnMvZG93&#10;bnJldi54bWxQSwUGAAAAAAQABAD1AAAAhwMAAAAA&#10;" stroked="f"/>
                <v:oval id="Oval 63" o:spid="_x0000_s1036" style="position:absolute;left:13134;top:3785;width:2362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DS778A&#10;AADbAAAADwAAAGRycy9kb3ducmV2LnhtbERPTWsCMRC9C/6HMAUvolkVWtkaRWwLvWrF87iZ7oZu&#10;JksS1+y/bwpCb/N4n7PZJduKnnwwjhUs5gUI4sppw7WC89fHbA0iRGSNrWNSMFCA3XY82mCp3Z2P&#10;1J9iLXIIhxIVNDF2pZShashimLuOOHPfzluMGfpaao/3HG5buSyKZ2nRcG5osKNDQ9XP6WYV9Gd/&#10;SX4w5qUbVun6tnq3UyyUmjyl/SuISCn+ix/uT53nL+Dvl3yA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sNLvvwAAANsAAAAPAAAAAAAAAAAAAAAAAJgCAABkcnMvZG93bnJl&#10;di54bWxQSwUGAAAAAAQABAD1AAAAhAMAAAAA&#10;" stroked="f"/>
                <v:oval id="Oval 67" o:spid="_x0000_s1037" style="position:absolute;left:10592;top:4520;width:1856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JMmL8A&#10;AADbAAAADwAAAGRycy9kb3ducmV2LnhtbERPTWsCMRC9C/6HMIVeRLMqtLI1itgKvWrF87iZ7oZu&#10;JkuSrtl/bwpCb/N4n7PeJtuKnnwwjhXMZwUI4sppw7WC89dhugIRIrLG1jEpGCjAdjMerbHU7sZH&#10;6k+xFjmEQ4kKmhi7UspQNWQxzFxHnLlv5y3GDH0ttcdbDretXBTFi7RoODc02NG+oern9GsV9Gd/&#10;SX4w5rUblun6vvywEyyUen5KuzcQkVL8Fz/cnzrPX8DfL/kAub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YkyYvwAAANsAAAAPAAAAAAAAAAAAAAAAAJgCAABkcnMvZG93bnJl&#10;di54bWxQSwUGAAAAAAQABAD1AAAAhAMAAAAA&#10;" stroked="f"/>
                <v:oval id="Oval 44" o:spid="_x0000_s1038" style="position:absolute;left:13074;top:2922;width:1487;height:148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5Sm8AA&#10;AADbAAAADwAAAGRycy9kb3ducmV2LnhtbERPTWvCQBC9F/wPywi91Ykp1BJdRSKC4KXVHjwO2TEJ&#10;ZmfD7qrx37uFQm/zeJ+zWA22Uzf2oXWiYTrJQLFUzrRSa/g5bt8+QYVIYqhzwhoeHGC1HL0sqDDu&#10;Lt98O8RapRAJBWloYuwLxFA1bClMXM+SuLPzlmKCvkbj6Z7CbYd5ln2gpVZSQ0M9lw1Xl8PVaihn&#10;j8xPyy/cE2J3nOX55nyyWr+Oh/UcVOQh/ov/3DuT5r/D7y/pA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5Sm8AAAADbAAAADwAAAAAAAAAAAAAAAACYAgAAZHJzL2Rvd25y&#10;ZXYueG1sUEsFBgAAAAAEAAQA9QAAAIUDAAAAAA==&#10;" stroked="f"/>
                <v:oval id="Oval 45" o:spid="_x0000_s1039" style="position:absolute;left:9360;top:3205;width:1799;height:1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K78AA&#10;AADbAAAADwAAAGRycy9kb3ducmV2LnhtbERPTWvCQBC9F/wPywi91Ymh1BJdRSKC4KXVHjwO2TEJ&#10;ZmfD7qrx37uFQm/zeJ+zWA22Uzf2oXWiYTrJQLFUzrRSa/g5bt8+QYVIYqhzwhoeHGC1HL0sqDDu&#10;Lt98O8RapRAJBWloYuwLxFA1bClMXM+SuLPzlmKCvkbj6Z7CbYd5ln2gpVZSQ0M9lw1Xl8PVaihn&#10;j8xPyy/cE2J3nOX55nyyWr+Oh/UcVOQh/ov/3DuT5r/D7y/pA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fK78AAAADbAAAADwAAAAAAAAAAAAAAAACYAgAAZHJzL2Rvd25y&#10;ZXYueG1sUEsFBgAAAAAEAAQA9QAAAIUDAAAAAA==&#10;" stroked="f"/>
                <v:oval id="Oval 46" o:spid="_x0000_s1040" style="position:absolute;left:11849;top:2517;width:1892;height:189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vdMAA&#10;AADbAAAADwAAAGRycy9kb3ducmV2LnhtbERPTWvCQBC9F/wPywi91YmB1hJdRSKC4KXVHjwO2TEJ&#10;ZmfD7qrx37uFQm/zeJ+zWA22Uzf2oXWiYTrJQLFUzrRSa/g5bt8+QYVIYqhzwhoeHGC1HL0sqDDu&#10;Lt98O8RapRAJBWloYuwLxFA1bClMXM+SuLPzlmKCvkbj6Z7CbYd5ln2gpVZSQ0M9lw1Xl8PVaihn&#10;j8xPyy/cE2J3nOX55nyyWr+Oh/UcVOQh/ov/3DuT5r/D7y/pA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tvdMAAAADbAAAADwAAAAAAAAAAAAAAAACYAgAAZHJzL2Rvd25y&#10;ZXYueG1sUEsFBgAAAAAEAAQA9QAAAIUDAAAAAA==&#10;" stroked="f"/>
                <v:oval id="Oval 47" o:spid="_x0000_s1041" style="position:absolute;left:10592;top:3391;width:1799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lKm78A&#10;AADbAAAADwAAAGRycy9kb3ducmV2LnhtbERPTWsCMRC9C/6HMAUvotlWsLI1itQKXmvF87iZ7oZu&#10;JksS1+y/N4VCb/N4n7PeJtuKnnwwjhU8zwsQxJXThmsF56/DbAUiRGSNrWNSMFCA7WY8WmOp3Z0/&#10;qT/FWuQQDiUqaGLsSilD1ZDFMHcdcea+nbcYM/S11B7vOdy28qUoltKi4dzQYEfvDVU/p5tV0J/9&#10;JfnBmNduWKTrfvFhp1goNXlKuzcQkVL8F/+5jzrPX8LvL/kA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WUqbvwAAANsAAAAPAAAAAAAAAAAAAAAAAJgCAABkcnMvZG93bnJl&#10;di54bWxQSwUGAAAAAAQABAD1AAAAhAMAAAAA&#10;" stroked="f"/>
                <v:oval id="Oval 48" o:spid="_x0000_s1042" style="position:absolute;left:8373;top:3709;width:1481;height:148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UmMAA&#10;AADbAAAADwAAAGRycy9kb3ducmV2LnhtbERPTWvCQBC9F/oflin0VifmYEp0FUkRBC9WPXgcsmMS&#10;zM6G3a3Gf98VCr3N433OYjXaXt3Yh86JhukkA8VSO9NJo+F03Hx8ggqRxFDvhDU8OMBq+fqyoNK4&#10;u3zz7RAblUIklKShjXEoEUPdsqUwcQNL4i7OW4oJ+gaNp3sKtz3mWTZDS52khpYGrlqur4cfq6Eq&#10;HpmfVnvcEWJ/LPL863K2Wr+/jes5qMhj/Bf/ubcmzS/g+Us6A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VUmMAAAADbAAAADwAAAAAAAAAAAAAAAACYAgAAZHJzL2Rvd25y&#10;ZXYueG1sUEsFBgAAAAAEAAQA9QAAAIUDAAAAAA==&#10;" stroked="f"/>
                <v:oval id="Oval 49" o:spid="_x0000_s1043" style="position:absolute;left:7642;top:4157;width:966;height:96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A6sMA&#10;AADbAAAADwAAAGRycy9kb3ducmV2LnhtbESPMWvDQAyF90L/w6FAtkaOh6S4uYTgUih0SZMOHYVP&#10;sU19OnN3TZx/Hw2FbhLv6b1Pm93kB3PhmPogFpaLAgxLE1wvrYWv09vTM5iUSRwNQdjCjRPsto8P&#10;G6pcuMonX465NRoiqSILXc5jhZiajj2lRRhZVDuH6CnrGlt0ka4a7gcsi2KFnnrRho5Grjtufo6/&#10;3kK9vhVxWR/wgxCH07osX8/f3tr5bNq/gMk85X/z3/W7U3yF1V90A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rA6sMAAADbAAAADwAAAAAAAAAAAAAAAACYAgAAZHJzL2Rv&#10;d25yZXYueG1sUEsFBgAAAAAEAAQA9QAAAIgDAAAAAA==&#10;" stroked="f"/>
                <v:oval id="Oval 50" o:spid="_x0000_s1044" style="position:absolute;left:14290;top:3030;width:1487;height:148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GUb8A&#10;AADbAAAADwAAAGRycy9kb3ducmV2LnhtbERPS4vCMBC+L/gfwgje1qk9qFSjSGVhYS++Dh6HZmyL&#10;zaQkWa3/3hwW9vjxvdfbwXbqwT60TjTMphkolsqZVmoNl/PX5xJUiCSGOies4cUBtpvRx5oK455y&#10;5Mcp1iqFSChIQxNjXyCGqmFLYep6lsTdnLcUE/Q1Gk/PFG47zLNsjpZaSQ0N9Vw2XN1Pv1ZDuXhl&#10;flYe8IcQu/Miz/e3q9V6Mh52K1CRh/gv/nN/Gw15Wp++pB+A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gAZRvwAAANsAAAAPAAAAAAAAAAAAAAAAAJgCAABkcnMvZG93bnJl&#10;di54bWxQSwUGAAAAAAQABAD1AAAAhAMAAAAA&#10;" stroked="f"/>
              </v:group>
            </w:pict>
          </mc:Fallback>
        </mc:AlternateContent>
      </w:r>
    </w:p>
    <w:sectPr w:rsidR="00132A0B" w:rsidSect="004A5F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350FB"/>
    <w:multiLevelType w:val="hybridMultilevel"/>
    <w:tmpl w:val="99D0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F0CE6"/>
    <w:multiLevelType w:val="hybridMultilevel"/>
    <w:tmpl w:val="B478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2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CD3"/>
    <w:rsid w:val="00013313"/>
    <w:rsid w:val="000155AC"/>
    <w:rsid w:val="000C6AA7"/>
    <w:rsid w:val="000F5A1A"/>
    <w:rsid w:val="00132A0B"/>
    <w:rsid w:val="00151C85"/>
    <w:rsid w:val="00172F68"/>
    <w:rsid w:val="001E7EA1"/>
    <w:rsid w:val="00215820"/>
    <w:rsid w:val="00216B61"/>
    <w:rsid w:val="00226DFF"/>
    <w:rsid w:val="002D4492"/>
    <w:rsid w:val="002D5E6C"/>
    <w:rsid w:val="003238E8"/>
    <w:rsid w:val="00354966"/>
    <w:rsid w:val="003C307D"/>
    <w:rsid w:val="003C78BB"/>
    <w:rsid w:val="003E7538"/>
    <w:rsid w:val="00410ABD"/>
    <w:rsid w:val="00417719"/>
    <w:rsid w:val="0042471A"/>
    <w:rsid w:val="004A3F26"/>
    <w:rsid w:val="004A5FD0"/>
    <w:rsid w:val="00530DBC"/>
    <w:rsid w:val="005E7178"/>
    <w:rsid w:val="00653A16"/>
    <w:rsid w:val="00666802"/>
    <w:rsid w:val="00742608"/>
    <w:rsid w:val="00771DDE"/>
    <w:rsid w:val="008574A2"/>
    <w:rsid w:val="00890C5A"/>
    <w:rsid w:val="008D448C"/>
    <w:rsid w:val="00967D69"/>
    <w:rsid w:val="00982C72"/>
    <w:rsid w:val="009E034A"/>
    <w:rsid w:val="009E1AAF"/>
    <w:rsid w:val="009F22DB"/>
    <w:rsid w:val="00A646FF"/>
    <w:rsid w:val="00A87CD3"/>
    <w:rsid w:val="00AD40BD"/>
    <w:rsid w:val="00AF0A3F"/>
    <w:rsid w:val="00B14208"/>
    <w:rsid w:val="00B35C85"/>
    <w:rsid w:val="00B50C64"/>
    <w:rsid w:val="00B602E2"/>
    <w:rsid w:val="00BD0C55"/>
    <w:rsid w:val="00C21962"/>
    <w:rsid w:val="00C850E8"/>
    <w:rsid w:val="00CA1F37"/>
    <w:rsid w:val="00CC2490"/>
    <w:rsid w:val="00CC27BE"/>
    <w:rsid w:val="00CC476A"/>
    <w:rsid w:val="00CE56FD"/>
    <w:rsid w:val="00CF716F"/>
    <w:rsid w:val="00D24FBA"/>
    <w:rsid w:val="00D304C7"/>
    <w:rsid w:val="00D502A0"/>
    <w:rsid w:val="00DA12BD"/>
    <w:rsid w:val="00DD4B64"/>
    <w:rsid w:val="00E9344E"/>
    <w:rsid w:val="00EE0EFF"/>
    <w:rsid w:val="00F54340"/>
    <w:rsid w:val="00F82B20"/>
    <w:rsid w:val="00F9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C85"/>
    <w:pPr>
      <w:spacing w:after="0" w:line="240" w:lineRule="auto"/>
      <w:jc w:val="center"/>
      <w:outlineLvl w:val="0"/>
    </w:pPr>
    <w:rPr>
      <w:rFonts w:asciiTheme="majorHAnsi" w:hAnsiTheme="majorHAnsi"/>
      <w:color w:val="DA1F28" w:themeColor="accent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1C8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51C85"/>
    <w:rPr>
      <w:rFonts w:asciiTheme="majorHAnsi" w:hAnsiTheme="majorHAnsi"/>
      <w:color w:val="DA1F28" w:themeColor="accent2"/>
      <w:sz w:val="48"/>
      <w:szCs w:val="48"/>
    </w:rPr>
  </w:style>
  <w:style w:type="paragraph" w:customStyle="1" w:styleId="Instructions">
    <w:name w:val="Instructions"/>
    <w:basedOn w:val="Normal"/>
    <w:qFormat/>
    <w:rsid w:val="00151C85"/>
    <w:pPr>
      <w:spacing w:after="0" w:line="240" w:lineRule="auto"/>
    </w:pPr>
    <w:rPr>
      <w:color w:val="808080" w:themeColor="background1" w:themeShade="8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C85"/>
    <w:pPr>
      <w:spacing w:after="0" w:line="240" w:lineRule="auto"/>
      <w:jc w:val="center"/>
      <w:outlineLvl w:val="0"/>
    </w:pPr>
    <w:rPr>
      <w:rFonts w:asciiTheme="majorHAnsi" w:hAnsiTheme="majorHAnsi"/>
      <w:color w:val="DA1F28" w:themeColor="accent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1C8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51C85"/>
    <w:rPr>
      <w:rFonts w:asciiTheme="majorHAnsi" w:hAnsiTheme="majorHAnsi"/>
      <w:color w:val="DA1F28" w:themeColor="accent2"/>
      <w:sz w:val="48"/>
      <w:szCs w:val="48"/>
    </w:rPr>
  </w:style>
  <w:style w:type="paragraph" w:customStyle="1" w:styleId="Instructions">
    <w:name w:val="Instructions"/>
    <w:basedOn w:val="Normal"/>
    <w:qFormat/>
    <w:rsid w:val="00151C85"/>
    <w:pPr>
      <w:spacing w:after="0" w:line="240" w:lineRule="auto"/>
    </w:pPr>
    <w:rPr>
      <w:color w:val="808080" w:themeColor="background1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PhotoCard2.dotx" TargetMode="Externa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F2AAEB0-C8B3-40B1-B3B9-54348C6F77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PhotoCard2</Template>
  <TotalTime>3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 greeting card (flowers &amp; birds design, half-fold)</dc:title>
  <dc:creator>MANILYN B.. RAMIREZ</dc:creator>
  <cp:lastModifiedBy>MANILYN B.. RAMIREZ</cp:lastModifiedBy>
  <cp:revision>1</cp:revision>
  <cp:lastPrinted>2008-07-10T19:43:00Z</cp:lastPrinted>
  <dcterms:created xsi:type="dcterms:W3CDTF">2016-06-15T07:33:00Z</dcterms:created>
  <dcterms:modified xsi:type="dcterms:W3CDTF">2016-06-15T07:36:00Z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TC102643439990</vt:lpwstr>
  </property>
</Properties>
</file>