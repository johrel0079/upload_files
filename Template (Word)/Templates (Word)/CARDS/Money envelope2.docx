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D0" w:rsidRDefault="003975A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3335655</wp:posOffset>
                </wp:positionV>
                <wp:extent cx="1569720" cy="501015"/>
                <wp:effectExtent l="0" t="1905" r="4445" b="1905"/>
                <wp:wrapNone/>
                <wp:docPr id="54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72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id w:val="859549333"/>
                              <w:placeholder>
                                <w:docPart w:val="632954258DB74A57A8E4496D359477E5"/>
                              </w:placeholder>
                            </w:sdtPr>
                            <w:sdtEndPr/>
                            <w:sdtContent>
                              <w:p w:rsidR="0017703D" w:rsidRDefault="0017703D" w:rsidP="0017703D">
                                <w:pPr>
                                  <w:jc w:val="left"/>
                                </w:pPr>
                                <w:r>
                                  <w:t>Just For You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8" o:spid="_x0000_s1026" type="#_x0000_t202" style="position:absolute;left:0;text-align:left;margin-left:201.55pt;margin-top:262.65pt;width:123.6pt;height:39.4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" filled="f" stroked="f">
                <v:textbox>
                  <w:txbxContent>
                    <w:sdt>
                      <w:sdtPr>
                        <w:id w:val="859549333"/>
                        <w:placeholder>
                          <w:docPart w:val="632954258DB74A57A8E4496D359477E5"/>
                        </w:placeholder>
                      </w:sdtPr>
                      <w:sdtEndPr/>
                      <w:sdtContent>
                        <w:p w:rsidR="0017703D" w:rsidRDefault="0017703D" w:rsidP="0017703D">
                          <w:pPr>
                            <w:jc w:val="left"/>
                          </w:pPr>
                          <w:r>
                            <w:t>Just For You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7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2427605</wp:posOffset>
                </wp:positionV>
                <wp:extent cx="1196975" cy="1196975"/>
                <wp:effectExtent l="635" t="8255" r="2540" b="4445"/>
                <wp:wrapNone/>
                <wp:docPr id="53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96975" cy="1196975"/>
                        </a:xfrm>
                        <a:prstGeom prst="sun">
                          <a:avLst>
                            <a:gd name="adj" fmla="val 25000"/>
                          </a:avLst>
                        </a:prstGeom>
                        <a:solidFill>
                          <a:srgbClr val="FF0000">
                            <a:alpha val="60001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    <v:stroke joinstyle="miter"/>
                <v:formulas>
                  <v:f eqn="sum 10800 0 #0"/>
                  <v:f eqn="prod @0 30274 32768"/>
                  <v:f eqn="prod @0 12540 32768"/>
                  <v:f eqn="sum @1 10800 0"/>
                  <v:f eqn="sum @2 10800 0"/>
                  <v:f eqn="sum 10800 0 @1"/>
                  <v:f eqn="sum 10800 0 @2"/>
                  <v:f eqn="prod @0 23170 32768"/>
                  <v:f eqn="sum @7 10800 0"/>
                  <v:f eqn="sum 10800 0 @7"/>
                  <v:f eqn="prod @5 3 4"/>
                  <v:f eqn="prod @6 3 4"/>
                  <v:f eqn="sum @10 791 0"/>
                  <v:f eqn="sum @11 791 0"/>
                  <v:f eqn="sum @11 2700 0"/>
                  <v:f eqn="sum 21600 0 @10"/>
                  <v:f eqn="sum 21600 0 @12"/>
                  <v:f eqn="sum 21600 0 @13"/>
                  <v:f eqn="sum 21600 0 @14"/>
                  <v:f eqn="val #0"/>
                  <v:f eqn="sum 21600 0 #0"/>
                </v:formulas>
                <v:path o:connecttype="rect" textboxrect="@9,@9,@8,@8"/>
                <v:handles>
                  <v:h position="#0,center" xrange="2700,10125"/>
                </v:handles>
              </v:shapetype>
              <v:shape id="AutoShape 64" o:spid="_x0000_s1026" type="#_x0000_t183" style="position:absolute;margin-left:147.8pt;margin-top:191.15pt;width:94.25pt;height:94.25pt;z-index:25170892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" fillcolor="red" stroked="f">
                <v:fill opacity="39321f"/>
                <v:textbox inset="5.85pt,.7pt,5.85pt,.7pt"/>
              </v:shape>
            </w:pict>
          </mc:Fallback>
        </mc:AlternateContent>
      </w:r>
      <w:r w:rsidR="00BF5B77"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3360420</wp:posOffset>
            </wp:positionH>
            <wp:positionV relativeFrom="paragraph">
              <wp:posOffset>2626995</wp:posOffset>
            </wp:positionV>
            <wp:extent cx="1053465" cy="621665"/>
            <wp:effectExtent l="19050" t="0" r="0" b="0"/>
            <wp:wrapNone/>
            <wp:docPr id="2" name="図 1" descr="C:\Users\i-chieyo\Pictures\Microsoft クリップ オーガナイザ\j0426036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-chieyo\Pictures\Microsoft クリップ オーガナイザ\j0426036.wm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621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4822825</wp:posOffset>
                </wp:positionH>
                <wp:positionV relativeFrom="paragraph">
                  <wp:posOffset>3210560</wp:posOffset>
                </wp:positionV>
                <wp:extent cx="487680" cy="233680"/>
                <wp:effectExtent l="3175" t="635" r="4445" b="3810"/>
                <wp:wrapNone/>
                <wp:docPr id="47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87680" cy="233680"/>
                          <a:chOff x="2669" y="1459"/>
                          <a:chExt cx="1459" cy="1018"/>
                        </a:xfrm>
                      </wpg:grpSpPr>
                      <wps:wsp>
                        <wps:cNvPr id="48" name="AutoShape 27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9" name="AutoShape 28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0" name="AutoShape 29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1" name="AutoShape 30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2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379.75pt;margin-top:252.8pt;width:38.4pt;height:18.4pt;z-index:251699200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"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AutoShape 27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JDKL4A&#10;AADbAAAADwAAAGRycy9kb3ducmV2LnhtbERPzYrCMBC+L/gOYQQvi6aKLFKNooKox7Y+wNiMbbWZ&#10;lCba+vbmIOzx4/tfbXpTixe1rrKsYDqJQBDnVldcKLhkh/EChPPIGmvLpOBNDjbrwc8KY207TuiV&#10;+kKEEHYxKii9b2IpXV6SQTexDXHgbrY16ANsC6lb7EK4qeUsiv6kwYpDQ4kN7UvKH+nTKDgn72l3&#10;PyZ2N7tkpsns/Jr+npQaDfvtEoSn3v+Lv+6TVjAPY8OX8APk+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XiQyi+AAAA2wAAAA8AAAAAAAAAAAAAAAAAmAIAAGRycy9kb3ducmV2&#10;LnhtbFBLBQYAAAAABAAEAPUAAACDAwAAAAA=&#10;" fillcolor="#92d050" stroked="f">
                  <v:textbox inset="5.85pt,.7pt,5.85pt,.7pt"/>
                </v:shape>
                <v:shape id="AutoShape 28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csZsUA&#10;AADbAAAADwAAAGRycy9kb3ducmV2LnhtbESPT2vCQBTE74LfYXlCb7rR2mhT1xAKQg5FqPXP9ZF9&#10;TUKzb8PuVtNv3y0UPA4z8xtmkw+mE1dyvrWsYD5LQBBXVrdcKzh+7KZrED4ga+wsk4If8pBvx6MN&#10;Ztre+J2uh1CLCGGfoYImhD6T0lcNGfQz2xNH79M6gyFKV0vt8BbhppOLJEmlwZbjQoM9vTZUfR2+&#10;jYL61BZOP6726Vt5cWfzdLSnfaLUw2QoXkAEGsI9/N8utYLlM/x9iT9Ab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tyxmxQAAANsAAAAPAAAAAAAAAAAAAAAAAJgCAABkcnMv&#10;ZG93bnJldi54bWxQSwUGAAAAAAQABAD1AAAAigMAAAAA&#10;" fillcolor="#00b050" stroked="f">
                  <v:textbox inset="5.85pt,.7pt,5.85pt,.7pt"/>
                </v:shape>
                <v:shape id="AutoShape 29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7B7cMEA&#10;AADbAAAADwAAAGRycy9kb3ducmV2LnhtbERPTWvCQBC9C/0PyxS8mUmtSkmzSlEKolBo9NDjkJ0m&#10;odnZkN1o/PfuQejx8b7zzWhbdeHeN040vCQpKJbSmUYqDefT5+wNlA8khlonrOHGHjbrp0lOmXFX&#10;+eZLESoVQ8RnpKEOocsQfVmzJZ+4jiVyv663FCLsKzQ9XWO4bXGepiu01EhsqKnjbc3lXzFYDT/+&#10;tDvgYiyG1+FrVbg5Lo9n1Hr6PH68gwo8hn/xw703GpZxffwSfwC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ewe3DBAAAA2wAAAA8AAAAAAAAAAAAAAAAAmAIAAGRycy9kb3du&#10;cmV2LnhtbFBLBQYAAAAABAAEAPUAAACGAwAAAAA=&#10;" fillcolor="#d6e3bc [1302]" stroked="f">
                  <v:textbox inset="5.85pt,.7pt,5.85pt,.7pt"/>
                </v:shape>
                <v:shape id="AutoShape 30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F8aMQA&#10;AADbAAAADwAAAGRycy9kb3ducmV2LnhtbESP0WrCQBRE34X+w3ILfZG6SailRFdphaJ9TOIH3Gav&#10;STR7N2TXJP69Wyj4OMzMGWa9nUwrBupdY1lBvIhAEJdWN1wpOBbfrx8gnEfW2FomBTdysN08zdaY&#10;ajtyRkPuKxEg7FJUUHvfpVK6siaDbmE74uCdbG/QB9lXUvc4BrhpZRJF79Jgw2Ghxo52NZWX/GoU&#10;/GS3eDzvM/uVHAvTFfbtN58flHp5nj5XIDxN/hH+bx+0gmUMf1/C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BfGjEAAAA2wAAAA8AAAAAAAAAAAAAAAAAmAIAAGRycy9k&#10;b3ducmV2LnhtbFBLBQYAAAAABAAEAPUAAACJAwAAAAA=&#10;" fillcolor="#92d050" stroked="f">
                  <v:textbox inset="5.85pt,.7pt,5.85pt,.7pt"/>
                </v:shape>
                <v:shape id="AutoShape 31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xEPMAA&#10;AADbAAAADwAAAGRycy9kb3ducmV2LnhtbESPy2rDMBBF94X8g5hAd40c44TWjRJCIDjbPD5gsKaW&#10;E2tkLPnRfn0VKHR5uY/D3ewm24iBOl87VrBcJCCIS6drrhTcrse3dxA+IGtsHJOCb/Kw285eNphr&#10;N/KZhkuoRBxhn6MCE0KbS+lLQxb9wrXE0ftyncUQZVdJ3eEYx20j0yRZS4s1R4LBlg6Gyselt5Fr&#10;zJ1+PuqkcCErXNlnDReZUq/zaf8JItAU/sN/7ZNWsErh+SX+ALn9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5xEPMAAAADbAAAADwAAAAAAAAAAAAAAAACYAgAAZHJzL2Rvd25y&#10;ZXYueG1sUEsFBgAAAAAEAAQA9QAAAIUDAAAAAA==&#10;" fillcolor="#76923c [2406]" stroked="f">
                  <v:textbox inset="5.85pt,.7pt,5.85pt,.7pt"/>
                </v:shape>
              </v:group>
            </w:pict>
          </mc:Fallback>
        </mc:AlternateContent>
      </w:r>
      <w:r w:rsidR="00E165C9">
        <w:rPr>
          <w:noProof/>
        </w:rPr>
        <w:drawing>
          <wp:anchor distT="0" distB="0" distL="114300" distR="114300" simplePos="0" relativeHeight="251685887" behindDoc="0" locked="0" layoutInCell="1" allowOverlap="1">
            <wp:simplePos x="0" y="0"/>
            <wp:positionH relativeFrom="column">
              <wp:posOffset>5011420</wp:posOffset>
            </wp:positionH>
            <wp:positionV relativeFrom="paragraph">
              <wp:posOffset>2858770</wp:posOffset>
            </wp:positionV>
            <wp:extent cx="588010" cy="560705"/>
            <wp:effectExtent l="19050" t="0" r="2540" b="0"/>
            <wp:wrapNone/>
            <wp:docPr id="3" name="図 2" descr="C:\Users\i-chieyo\Pictures\Microsoft クリップ オーガナイザ\j042602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-chieyo\Pictures\Microsoft クリップ オーガナイザ\j0426020.wm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010" cy="560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5C9">
        <w:rPr>
          <w:noProof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2073402</wp:posOffset>
            </wp:positionH>
            <wp:positionV relativeFrom="paragraph">
              <wp:posOffset>5199888</wp:posOffset>
            </wp:positionV>
            <wp:extent cx="2138934" cy="1450848"/>
            <wp:effectExtent l="19050" t="0" r="0" b="0"/>
            <wp:wrapNone/>
            <wp:docPr id="6" name="図 5" descr="C:\Users\i-chieyo\Pictures\Microsoft クリップ オーガナイザ\j042413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-chieyo\Pictures\Microsoft クリップ オーガナイザ\j0424130.wm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934" cy="14508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5C9">
        <w:rPr>
          <w:noProof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1883664</wp:posOffset>
            </wp:positionH>
            <wp:positionV relativeFrom="paragraph">
              <wp:posOffset>4407408</wp:posOffset>
            </wp:positionV>
            <wp:extent cx="1529334" cy="1219200"/>
            <wp:effectExtent l="19050" t="0" r="0" b="0"/>
            <wp:wrapNone/>
            <wp:docPr id="8" name="図 7" descr="C:\Users\i-chieyo\Pictures\Microsoft クリップ オーガナイザ\j0436105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-chieyo\Pictures\Microsoft クリップ オーガナイザ\j0436105.wm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334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3604895</wp:posOffset>
                </wp:positionH>
                <wp:positionV relativeFrom="paragraph">
                  <wp:posOffset>5019675</wp:posOffset>
                </wp:positionV>
                <wp:extent cx="771525" cy="306705"/>
                <wp:effectExtent l="4445" t="0" r="5080" b="7620"/>
                <wp:wrapNone/>
                <wp:docPr id="41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306705"/>
                          <a:chOff x="2669" y="1459"/>
                          <a:chExt cx="1459" cy="1018"/>
                        </a:xfrm>
                      </wpg:grpSpPr>
                      <wps:wsp>
                        <wps:cNvPr id="42" name="AutoShape 39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3" name="AutoShape 40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4" name="AutoShape 41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5" name="AutoShape 42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6" name="AutoShape 43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" o:spid="_x0000_s1026" style="position:absolute;margin-left:283.85pt;margin-top:395.25pt;width:60.75pt;height:24.15pt;z-index:251701248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">
                <v:shape id="AutoShape 39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p0wsIA&#10;AADbAAAADwAAAGRycy9kb3ducmV2LnhtbESP0YrCMBRE3wX/IVzBF9HUIiLVKKsguo9t/YBrc7ft&#10;bnNTmmjr328WFnwcZuYMszsMphFP6lxtWcFyEYEgLqyuuVRwy8/zDQjnkTU2lknBixwc9uPRDhNt&#10;e07pmflSBAi7BBVU3reJlK6oyKBb2JY4eF+2M+iD7EqpO+wD3DQyjqK1NFhzWKiwpVNFxU/2MAo+&#10;09ey/76k9hjfctPmdnXPZlelppPhYwvC0+Df4f/2VStYxfD3Jfw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CnTCwgAAANsAAAAPAAAAAAAAAAAAAAAAAJgCAABkcnMvZG93&#10;bnJldi54bWxQSwUGAAAAAAQABAD1AAAAhwMAAAAA&#10;" fillcolor="#92d050" stroked="f">
                  <v:textbox inset="5.85pt,.7pt,5.85pt,.7pt"/>
                </v:shape>
                <v:shape id="AutoShape 40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8bjMQA&#10;AADbAAAADwAAAGRycy9kb3ducmV2LnhtbESPT2vCQBTE7wW/w/IEb3WjabWkriEUBA8i1D/t9ZF9&#10;JsHs27C7NfHbdwsFj8PM/IZZ5YNpxY2cbywrmE0TEMSl1Q1XCk7HzfMbCB+QNbaWScGdPOTr0dMK&#10;M217/qTbIVQiQthnqKAOocuk9GVNBv3UdsTRu1hnMETpKqkd9hFuWjlPkoU02HBcqLGjj5rK6+HH&#10;KKjOTeF0utwvdttv92VeT/a8T5SajIfiHUSgITzC/+2tVvCSwt+X+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fG4zEAAAA2wAAAA8AAAAAAAAAAAAAAAAAmAIAAGRycy9k&#10;b3ducmV2LnhtbFBLBQYAAAAABAAEAPUAAACJAwAAAAA=&#10;" fillcolor="#00b050" stroked="f">
                  <v:textbox inset="5.85pt,.7pt,5.85pt,.7pt"/>
                </v:shape>
                <v:shape id="AutoShape 41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LrrsQA&#10;AADbAAAADwAAAGRycy9kb3ducmV2LnhtbESPQWvCQBSE74L/YXlCb/pSG0NJXUUshWJBMHro8ZF9&#10;TUKzb0N2o+m/dwuFHoeZ+YZZb0fbqiv3vnGi4XGRgGIpnWmk0nA5v82fQflAYqh1whp+2MN2M52s&#10;KTfuJie+FqFSESI+Jw11CF2O6MuaLfmF61ii9+V6SyHKvkLT0y3CbYvLJMnQUiNxoaaO9zWX38Vg&#10;NXz68+sB07EYnoZjVrglrj4uqPXDbNy9gAo8hv/wX/vdaEhT+P0Sfw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1S667EAAAA2wAAAA8AAAAAAAAAAAAAAAAAmAIAAGRycy9k&#10;b3ducmV2LnhtbFBLBQYAAAAABAAEAPUAAACJAwAAAAA=&#10;" fillcolor="#d6e3bc [1302]" stroked="f">
                  <v:textbox inset="5.85pt,.7pt,5.85pt,.7pt"/>
                </v:shape>
                <v:shape id="AutoShape 42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PstsIA&#10;AADbAAAADwAAAGRycy9kb3ducmV2LnhtbESP0YrCMBRE3xf8h3AFXxZNFVekaxQVRH1s6wfcbe62&#10;XZub0kRb/94Iwj4OM3OGWW16U4s7ta6yrGA6iUAQ51ZXXCi4ZIfxEoTzyBpry6TgQQ4268HHCmNt&#10;O07onvpCBAi7GBWU3jexlC4vyaCb2IY4eL+2NeiDbAupW+wC3NRyFkULabDisFBiQ/uS8mt6MwrO&#10;yWPa/R0Tu5tdMtNkdv6Tfp6UGg377TcIT73/D7/bJ61g/gWv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4+y2wgAAANsAAAAPAAAAAAAAAAAAAAAAAJgCAABkcnMvZG93&#10;bnJldi54bWxQSwUGAAAAAAQABAD1AAAAhwMAAAAA&#10;" fillcolor="#92d050" stroked="f">
                  <v:textbox inset="5.85pt,.7pt,5.85pt,.7pt"/>
                </v:shape>
                <v:shape id="AutoShape 43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7U4r8A&#10;AADbAAAADwAAAGRycy9kb3ducmV2LnhtbESP3YrCMBCF7wXfIYzgnaZKEbdrLIsg9dafBxia2aa7&#10;zaQ0qVaf3giCl4fz83E2+WAbcaXO144VLOYJCOLS6ZorBZfzfrYG4QOyxsYxKbiTh3w7Hm0w0+7G&#10;R7qeQiXiCPsMFZgQ2kxKXxqy6OeuJY7er+sshii7SuoOb3HcNnKZJCtpseZIMNjSzlD5f+pt5Brz&#10;R4+vOilcSAtX9mnDRarUdDL8fIMINIRP+N0+aAXpCl5f4g+Q2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JftTivwAAANsAAAAPAAAAAAAAAAAAAAAAAJgCAABkcnMvZG93bnJl&#10;di54bWxQSwUGAAAAAAQABAD1AAAAhAMAAAAA&#10;" fillcolor="#76923c [2406]" stroked="f">
                  <v:textbox inset="5.85pt,.7pt,5.85pt,.7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2739390</wp:posOffset>
                </wp:positionH>
                <wp:positionV relativeFrom="paragraph">
                  <wp:posOffset>5019675</wp:posOffset>
                </wp:positionV>
                <wp:extent cx="771525" cy="306705"/>
                <wp:effectExtent l="5715" t="0" r="3810" b="7620"/>
                <wp:wrapNone/>
                <wp:docPr id="35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306705"/>
                          <a:chOff x="2669" y="1459"/>
                          <a:chExt cx="1459" cy="1018"/>
                        </a:xfrm>
                      </wpg:grpSpPr>
                      <wps:wsp>
                        <wps:cNvPr id="36" name="AutoShape 45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7" name="AutoShape 46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8" name="AutoShape 47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9" name="AutoShape 48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0" name="AutoShape 49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" o:spid="_x0000_s1026" style="position:absolute;margin-left:215.7pt;margin-top:395.25pt;width:60.75pt;height:24.15pt;z-index:251702272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">
                <v:shape id="AutoShape 45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cBvMIA&#10;AADbAAAADwAAAGRycy9kb3ducmV2LnhtbESP0YrCMBRE3xf8h3AFXxZN1UWkaxQVRH1s6wdcm7tt&#10;d5ub0kRb/94Iwj4OM3OGWW16U4s7ta6yrGA6iUAQ51ZXXCi4ZIfxEoTzyBpry6TgQQ4268HHCmNt&#10;O07onvpCBAi7GBWU3jexlC4vyaCb2IY4eD+2NeiDbAupW+wC3NRyFkULabDisFBiQ/uS8r/0ZhSc&#10;k8e0+z0mdje7ZKbJ7Nc1/TwpNRr2228Qnnr/H363T1rBfAGv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NwG8wgAAANsAAAAPAAAAAAAAAAAAAAAAAJgCAABkcnMvZG93&#10;bnJldi54bWxQSwUGAAAAAAQABAD1AAAAhwMAAAAA&#10;" fillcolor="#92d050" stroked="f">
                  <v:textbox inset="5.85pt,.7pt,5.85pt,.7pt"/>
                </v:shape>
                <v:shape id="AutoShape 46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Ju8sQA&#10;AADbAAAADwAAAGRycy9kb3ducmV2LnhtbESPQWvCQBSE7wX/w/KE3urGhmqJriEIBQ8l0Kj1+sg+&#10;k2D2bdjdmvTfdwuFHoeZ+YbZ5pPpxZ2c7ywrWC4SEMS11R03Ck7Ht6dXED4ga+wtk4Jv8pDvZg9b&#10;zLQd+YPuVWhEhLDPUEEbwpBJ6euWDPqFHYijd7XOYIjSNVI7HCPc9PI5SVbSYMdxocWB9i3Vt+rL&#10;KGjOXeF0ui5X74eL+zQvJ3suE6Ue51OxARFoCv/hv/ZBK0jX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ibvLEAAAA2wAAAA8AAAAAAAAAAAAAAAAAmAIAAGRycy9k&#10;b3ducmV2LnhtbFBLBQYAAAAABAAEAPUAAACJAwAAAAA=&#10;" fillcolor="#00b050" stroked="f">
                  <v:textbox inset="5.85pt,.7pt,5.85pt,.7pt"/>
                </v:shape>
                <v:shape id="AutoShape 47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mS1sEA&#10;AADbAAAADwAAAGRycy9kb3ducmV2LnhtbERPTWvCQBC9F/oflin01kyqNkiaVYpSKAoFo4ceh+w0&#10;Cc3OhuxG03/vHgSPj/ddrCfbqTMPvnWi4TVJQbFUzrRSazgdP1+WoHwgMdQ5YQ3/7GG9enwoKDfu&#10;Igc+l6FWMUR8ThqaEPoc0VcNW/KJ61ki9+sGSyHCoUYz0CWG2w5naZqhpVZiQ0M9bxqu/srRavjx&#10;x+0OF1M5zsfvrHQzfNufUOvnp+njHVTgKdzFN/eX0TCPY+OX+ANwd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ZktbBAAAA2wAAAA8AAAAAAAAAAAAAAAAAmAIAAGRycy9kb3du&#10;cmV2LnhtbFBLBQYAAAAABAAEAPUAAACGAwAAAAA=&#10;" fillcolor="#d6e3bc [1302]" stroked="f">
                  <v:textbox inset="5.85pt,.7pt,5.85pt,.7pt"/>
                </v:shape>
                <v:shape id="AutoShape 48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iVzsMA&#10;AADbAAAADwAAAGRycy9kb3ducmV2LnhtbESP3WrCQBSE7wt9h+UIvSm6UYtodJW2UGov8/MAx+wx&#10;iWbPhuzWxLd3BcHLYWa+YTa7wTTiQp2rLSuYTiIQxIXVNZcK8uxnvAThPLLGxjIpuJKD3fb1ZYOx&#10;tj0ndEl9KQKEXYwKKu/bWEpXVGTQTWxLHLyj7Qz6ILtS6g77ADeNnEXRQhqsOSxU2NJ3RcU5/TcK&#10;/pLrtD/9JvZrlmemzezHIX3fK/U2Gj7XIDwN/hl+tPdawXwF9y/hB8jt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iVzsMAAADbAAAADwAAAAAAAAAAAAAAAACYAgAAZHJzL2Rv&#10;d25yZXYueG1sUEsFBgAAAAAEAAQA9QAAAIgDAAAAAA==&#10;" fillcolor="#92d050" stroked="f">
                  <v:textbox inset="5.85pt,.7pt,5.85pt,.7pt"/>
                </v:shape>
                <v:shape id="AutoShape 49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vpDbwA&#10;AADbAAAADwAAAGRycy9kb3ducmV2LnhtbERPzYrCMBC+C75DGMGbpi5l0WoUEZZ6XXcfYGjGptpM&#10;ShO1+vQ7B2GPH9//Zjf4Vt2pj01gA4t5Boq4Crbh2sDvz9dsCSomZIttYDLwpAi77Xi0wcKGB3/T&#10;/ZRqJSEcCzTgUuoKrWPlyGOch45YuHPoPSaBfa1tjw8J963+yLJP7bFhaXDY0cFRdT3dvPQ6d6HX&#10;qsnKkPIyVLe85TI3ZjoZ9mtQiYb0L367j9ZALuvli/wAvf0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p2+kNvAAAANsAAAAPAAAAAAAAAAAAAAAAAJgCAABkcnMvZG93bnJldi54&#10;bWxQSwUGAAAAAAQABAD1AAAAgQMAAAAA&#10;" fillcolor="#76923c [2406]" stroked="f">
                  <v:textbox inset="5.85pt,.7pt,5.85pt,.7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3185795</wp:posOffset>
                </wp:positionH>
                <wp:positionV relativeFrom="paragraph">
                  <wp:posOffset>4836795</wp:posOffset>
                </wp:positionV>
                <wp:extent cx="771525" cy="306705"/>
                <wp:effectExtent l="4445" t="7620" r="5080" b="0"/>
                <wp:wrapNone/>
                <wp:docPr id="2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306705"/>
                          <a:chOff x="2669" y="1459"/>
                          <a:chExt cx="1459" cy="1018"/>
                        </a:xfrm>
                      </wpg:grpSpPr>
                      <wps:wsp>
                        <wps:cNvPr id="30" name="AutoShape 33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1" name="AutoShape 34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2" name="AutoShape 35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3" name="AutoShape 36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4" name="AutoShape 37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" o:spid="_x0000_s1026" style="position:absolute;margin-left:250.85pt;margin-top:380.85pt;width:60.75pt;height:24.15pt;z-index:251700224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">
                <v:shape id="AutoShape 33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I8U78A&#10;AADbAAAADwAAAGRycy9kb3ducmV2LnhtbERPzYrCMBC+L/gOYQQvi6a6IlKNooLoHtv6AGMzttVm&#10;Uppo69tvDgseP77/9bY3tXhR6yrLCqaTCARxbnXFhYJLdhwvQTiPrLG2TAre5GC7GXytMda244Re&#10;qS9ECGEXo4LS+yaW0uUlGXQT2xAH7mZbgz7AtpC6xS6Em1rOomghDVYcGkps6FBS/kifRsFv8p52&#10;91Ni97NLZprMzq/p91mp0bDfrUB46v1H/O8+awU/YX34En6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zkjxTvwAAANsAAAAPAAAAAAAAAAAAAAAAAJgCAABkcnMvZG93bnJl&#10;di54bWxQSwUGAAAAAAQABAD1AAAAhAMAAAAA&#10;" fillcolor="#92d050" stroked="f">
                  <v:textbox inset="5.85pt,.7pt,5.85pt,.7pt"/>
                </v:shape>
                <v:shape id="AutoShape 34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dTHcQA&#10;AADbAAAADwAAAGRycy9kb3ducmV2LnhtbESPT2vCQBTE7wW/w/IEb3VjQ7WkriJCwYMEjH96fWRf&#10;k2D2bdhdTfz2XaHQ4zAzv2GW68G04k7ON5YVzKYJCOLS6oYrBafj1+sHCB+QNbaWScGDPKxXo5cl&#10;Ztr2fKB7ESoRIewzVFCH0GVS+rImg35qO+Lo/VhnMETpKqkd9hFuWvmWJHNpsOG4UGNH25rKa3Ez&#10;Cqpzs3E6XeTz/e7bXcz7yZ7zRKnJeNh8ggg0hP/wX3unFaQzeH6JP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HUx3EAAAA2wAAAA8AAAAAAAAAAAAAAAAAmAIAAGRycy9k&#10;b3ducmV2LnhtbFBLBQYAAAAABAAEAPUAAACJAwAAAAA=&#10;" fillcolor="#00b050" stroked="f">
                  <v:textbox inset="5.85pt,.7pt,5.85pt,.7pt"/>
                </v:shape>
                <v:shape id="AutoShape 35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GlPMMA&#10;AADbAAAADwAAAGRycy9kb3ducmV2LnhtbESPQWvCQBSE7wX/w/IEb/WlsRVJXUUsBWmhYPTg8ZF9&#10;TUKzb0N2o/HfuwXB4zAz3zDL9WAbdebO1040vEwTUCyFM7WUGo6Hz+cFKB9IDDVOWMOVPaxXo6cl&#10;ZcZdZM/nPJQqQsRnpKEKoc0QfVGxJT91LUv0fl1nKUTZlWg6ukS4bTBNkjlaqiUuVNTytuLiL++t&#10;hpM/fHzh65D3s/5nnrsU376PqPVkPGzeQQUewiN8b++MhlkK/1/iD8D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GlPMMAAADbAAAADwAAAAAAAAAAAAAAAACYAgAAZHJzL2Rv&#10;d25yZXYueG1sUEsFBgAAAAAEAAQA9QAAAIgDAAAAAA==&#10;" fillcolor="#d6e3bc [1302]" stroked="f">
                  <v:textbox inset="5.85pt,.7pt,5.85pt,.7pt"/>
                </v:shape>
                <v:shape id="AutoShape 36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CiJMIA&#10;AADbAAAADwAAAGRycy9kb3ducmV2LnhtbESP0YrCMBRE3xf8h3AFXxZN1UWkaxQVRH1s6wfcbe62&#10;XZub0kRb/94Iwj4OM3OGWW16U4s7ta6yrGA6iUAQ51ZXXCi4ZIfxEoTzyBpry6TgQQ4268HHCmNt&#10;O07onvpCBAi7GBWU3jexlC4vyaCb2IY4eL+2NeiDbAupW+wC3NRyFkULabDisFBiQ/uS8mt6MwrO&#10;yWPa/R0Tu5tdMtNk9usn/TwpNRr2228Qnnr/H363T1rBfA6vL+EH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QKIkwgAAANsAAAAPAAAAAAAAAAAAAAAAAJgCAABkcnMvZG93&#10;bnJldi54bWxQSwUGAAAAAAQABAD1AAAAhwMAAAAA&#10;" fillcolor="#92d050" stroked="f">
                  <v:textbox inset="5.85pt,.7pt,5.85pt,.7pt"/>
                </v:shape>
                <v:shape id="AutoShape 37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acc78A&#10;AADbAAAADwAAAGRycy9kb3ducmV2LnhtbESP3YrCMBCF74V9hzALe6fpahGtpmVZkHrrzwMMzdjU&#10;bSaliVr36Y0geHk4Px9nXQy2FVfqfeNYwfckAUFcOd1wreB42IwXIHxA1tg6JgV38lDkH6M1Ztrd&#10;eEfXfahFHGGfoQITQpdJ6StDFv3EdcTRO7neYoiyr6Xu8RbHbSunSTKXFhuOBIMd/Rqq/vYXG7nG&#10;nOl/2SSlC2npqkvacpkq9fU5/KxABBrCO/xqb7WCWQrPL/EHy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5pxzvwAAANsAAAAPAAAAAAAAAAAAAAAAAJgCAABkcnMvZG93bnJl&#10;di54bWxQSwUGAAAAAAQABAD1AAAAhAMAAAAA&#10;" fillcolor="#76923c [2406]" stroked="f">
                  <v:textbox inset="5.85pt,.7pt,5.85pt,.7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4831" behindDoc="0" locked="0" layoutInCell="1" allowOverlap="1">
                <wp:simplePos x="0" y="0"/>
                <wp:positionH relativeFrom="column">
                  <wp:posOffset>2190750</wp:posOffset>
                </wp:positionH>
                <wp:positionV relativeFrom="paragraph">
                  <wp:posOffset>4366895</wp:posOffset>
                </wp:positionV>
                <wp:extent cx="771525" cy="306705"/>
                <wp:effectExtent l="0" t="4445" r="0" b="3175"/>
                <wp:wrapNone/>
                <wp:docPr id="23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306705"/>
                          <a:chOff x="2669" y="1459"/>
                          <a:chExt cx="1459" cy="1018"/>
                        </a:xfrm>
                      </wpg:grpSpPr>
                      <wps:wsp>
                        <wps:cNvPr id="24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5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6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7" name="AutoShape 61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8" name="AutoShape 62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7" o:spid="_x0000_s1026" style="position:absolute;margin-left:172.5pt;margin-top:343.85pt;width:60.75pt;height:24.15pt;z-index:251704831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">
                <v:shape id="AutoShape 58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CsjcIA&#10;AADbAAAADwAAAGRycy9kb3ducmV2LnhtbESP0YrCMBRE3wX/IVzBF9HUIiLVKKsguo9t/YBrc7ft&#10;bnNTmmjr328WFnwcZuYMszsMphFP6lxtWcFyEYEgLqyuuVRwy8/zDQjnkTU2lknBixwc9uPRDhNt&#10;e07pmflSBAi7BBVU3reJlK6oyKBb2JY4eF+2M+iD7EqpO+wD3DQyjqK1NFhzWKiwpVNFxU/2MAo+&#10;09ey/76k9hjfctPmdnXPZlelppPhYwvC0+Df4f/2VSuIV/D3Jfw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cKyNwgAAANsAAAAPAAAAAAAAAAAAAAAAAJgCAABkcnMvZG93&#10;bnJldi54bWxQSwUGAAAAAAQABAD1AAAAhwMAAAAA&#10;" fillcolor="#92d050" stroked="f">
                  <v:textbox inset="5.85pt,.7pt,5.85pt,.7pt"/>
                </v:shape>
                <v:shape id="AutoShape 59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XDw8QA&#10;AADbAAAADwAAAGRycy9kb3ducmV2LnhtbESPzWrDMBCE74W8g9hAb43cFKfBiWxCIOBDCTQ/zXWx&#10;NraptTKSartvXxUKPQ4z8w2zLSbTiYGcby0reF4kIIgrq1uuFVzOh6c1CB+QNXaWScE3eSjy2cMW&#10;M21HfqfhFGoRIewzVNCE0GdS+qohg35he+Lo3a0zGKJ0tdQOxwg3nVwmyUoabDkuNNjTvqHq8/Rl&#10;FNTXduf0y+tx9Vbe3IdJL/Z6TJR6nE+7DYhAU/gP/7VLrWCZwu+X+ANk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lw8PEAAAA2wAAAA8AAAAAAAAAAAAAAAAAmAIAAGRycy9k&#10;b3ducmV2LnhtbFBLBQYAAAAABAAEAPUAAACJAwAAAAA=&#10;" fillcolor="#00b050" stroked="f">
                  <v:textbox inset="5.85pt,.7pt,5.85pt,.7pt"/>
                </v:shape>
                <v:shape id="AutoShape 60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M14sQA&#10;AADbAAAADwAAAGRycy9kb3ducmV2LnhtbESPQWvCQBSE7wX/w/KE3uqL0QZJXUVahGKhYPTQ4yP7&#10;moRm34bsRtN/3y0IHoeZ+YZZb0fbqgv3vnGiYT5LQLGUzjRSaTif9k8rUD6QGGqdsIZf9rDdTB7W&#10;lBt3lSNfilCpCBGfk4Y6hC5H9GXNlvzMdSzR+3a9pRBlX6Hp6RrhtsU0STK01EhcqKnj15rLn2Kw&#10;Gr786e2Ay7EYFsNnVrgUnz/OqPXjdNy9gAo8hnv41n43GtIM/r/EH4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TNeLEAAAA2wAAAA8AAAAAAAAAAAAAAAAAmAIAAGRycy9k&#10;b3ducmV2LnhtbFBLBQYAAAAABAAEAPUAAACJAwAAAAA=&#10;" fillcolor="#d6e3bc [1302]" stroked="f">
                  <v:textbox inset="5.85pt,.7pt,5.85pt,.7pt"/>
                </v:shape>
                <v:shape id="AutoShape 61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Iy+sQA&#10;AADbAAAADwAAAGRycy9kb3ducmV2LnhtbESP0WrCQBRE34X+w3ILfZG6SSi2RFdphaJ9TOIH3Gav&#10;STR7N2TXJP69Wyj4OMzMGWa9nUwrBupdY1lBvIhAEJdWN1wpOBbfrx8gnEfW2FomBTdysN08zdaY&#10;ajtyRkPuKxEg7FJUUHvfpVK6siaDbmE74uCdbG/QB9lXUvc4BrhpZRJFS2mw4bBQY0e7mspLfjUK&#10;frJbPJ73mf1KjoXpCvv2m88PSr08T58rEJ4m/wj/tw9aQfIOf1/CD5Cb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iMvrEAAAA2wAAAA8AAAAAAAAAAAAAAAAAmAIAAGRycy9k&#10;b3ducmV2LnhtbFBLBQYAAAAABAAEAPUAAACJAwAAAAA=&#10;" fillcolor="#92d050" stroked="f">
                  <v:textbox inset="5.85pt,.7pt,5.85pt,.7pt"/>
                </v:shape>
                <v:shape id="AutoShape 62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Aq70A&#10;AADbAAAADwAAAGRycy9kb3ducmV2LnhtbERPzYrCMBC+C75DGGFvmq4U0a5RloWle/XnAYZmtqk2&#10;k9JErT69cxA8fnz/6+3gW3WlPjaBDXzOMlDEVbAN1waOh9/pElRMyBbbwGTgThG2m/FojYUNN97R&#10;dZ9qJSEcCzTgUuoKrWPlyGOchY5YuP/Qe0wC+1rbHm8S7ls9z7KF9tiwNDjs6MdRdd5fvPQ6d6LH&#10;qsnKkPIyVJe85TI35mMyfH+BSjSkt/jl/rMG5jJWvsgP0Jsn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nIAq70AAADbAAAADwAAAAAAAAAAAAAAAACYAgAAZHJzL2Rvd25yZXYu&#10;eG1sUEsFBgAAAAAEAAQA9QAAAIIDAAAAAA==&#10;" fillcolor="#76923c [2406]" stroked="f">
                  <v:textbox inset="5.85pt,.7pt,5.85pt,.7pt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1576705</wp:posOffset>
                </wp:positionH>
                <wp:positionV relativeFrom="paragraph">
                  <wp:posOffset>4661535</wp:posOffset>
                </wp:positionV>
                <wp:extent cx="3122930" cy="479425"/>
                <wp:effectExtent l="5080" t="3810" r="5715" b="2540"/>
                <wp:wrapNone/>
                <wp:docPr id="22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2930" cy="479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6" o:spid="_x0000_s1026" style="position:absolute;margin-left:124.15pt;margin-top:367.05pt;width:245.9pt;height:37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" fillcolor="#b8cce4 [1300]" stroked="f">
                <v:textbox inset="5.85pt,.7pt,5.85pt,.7pt"/>
              </v:oval>
            </w:pict>
          </mc:Fallback>
        </mc:AlternateContent>
      </w:r>
      <w:r w:rsidR="00E165C9">
        <w:rPr>
          <w:noProof/>
        </w:rP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3041650</wp:posOffset>
            </wp:positionH>
            <wp:positionV relativeFrom="paragraph">
              <wp:posOffset>3810000</wp:posOffset>
            </wp:positionV>
            <wp:extent cx="1449705" cy="950595"/>
            <wp:effectExtent l="0" t="0" r="0" b="0"/>
            <wp:wrapNone/>
            <wp:docPr id="5" name="図 4" descr="C:\Users\i-chieyo\Pictures\Microsoft クリップ オーガナイザ\j0424150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-chieyo\Pictures\Microsoft クリップ オーガナイザ\j0424150.wm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70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165C9">
        <w:rPr>
          <w:noProof/>
        </w:rP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4414266</wp:posOffset>
            </wp:positionH>
            <wp:positionV relativeFrom="paragraph">
              <wp:posOffset>4760976</wp:posOffset>
            </wp:positionV>
            <wp:extent cx="1399794" cy="1499616"/>
            <wp:effectExtent l="19050" t="0" r="0" b="0"/>
            <wp:wrapNone/>
            <wp:docPr id="10" name="図 9" descr="C:\Users\i-chieyo\Pictures\Microsoft クリップ オーガナイザ\j0428373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-chieyo\Pictures\Microsoft クリップ オーガナイザ\j0428373.w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794" cy="1499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4942205</wp:posOffset>
                </wp:positionV>
                <wp:extent cx="771525" cy="306705"/>
                <wp:effectExtent l="6985" t="8255" r="2540" b="8890"/>
                <wp:wrapNone/>
                <wp:docPr id="16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1525" cy="306705"/>
                          <a:chOff x="2669" y="1459"/>
                          <a:chExt cx="1459" cy="1018"/>
                        </a:xfrm>
                      </wpg:grpSpPr>
                      <wps:wsp>
                        <wps:cNvPr id="17" name="AutoShape 52"/>
                        <wps:cNvSpPr>
                          <a:spLocks noChangeArrowheads="1"/>
                        </wps:cNvSpPr>
                        <wps:spPr bwMode="auto">
                          <a:xfrm>
                            <a:off x="2880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8" name="AutoShape 53"/>
                        <wps:cNvSpPr>
                          <a:spLocks noChangeArrowheads="1"/>
                        </wps:cNvSpPr>
                        <wps:spPr bwMode="auto">
                          <a:xfrm>
                            <a:off x="3193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00B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9" name="AutoShape 54"/>
                        <wps:cNvSpPr>
                          <a:spLocks noChangeArrowheads="1"/>
                        </wps:cNvSpPr>
                        <wps:spPr bwMode="auto">
                          <a:xfrm>
                            <a:off x="3462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0" name="AutoShape 55"/>
                        <wps:cNvSpPr>
                          <a:spLocks noChangeArrowheads="1"/>
                        </wps:cNvSpPr>
                        <wps:spPr bwMode="auto">
                          <a:xfrm>
                            <a:off x="3706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1" name="AutoShape 56"/>
                        <wps:cNvSpPr>
                          <a:spLocks noChangeArrowheads="1"/>
                        </wps:cNvSpPr>
                        <wps:spPr bwMode="auto">
                          <a:xfrm>
                            <a:off x="2669" y="1459"/>
                            <a:ext cx="422" cy="1018"/>
                          </a:xfrm>
                          <a:prstGeom prst="triangle">
                            <a:avLst>
                              <a:gd name="adj" fmla="val 50000"/>
                            </a:avLst>
                          </a:prstGeom>
                          <a:solidFill>
                            <a:schemeClr val="accent3">
                              <a:lumMod val="75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45.55pt;margin-top:389.15pt;width:60.75pt;height:24.15pt;z-index:251705344" coordorigin="2669,1459" coordsize="1459,10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">
                <v:shape id="AutoShape 52" o:spid="_x0000_s1027" type="#_x0000_t5" style="position:absolute;left:2880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74R8AA&#10;AADbAAAADwAAAGRycy9kb3ducmV2LnhtbERPzYrCMBC+C/sOYRb2IpoqolKNsissq8e2PsDYjG21&#10;mZQm2vr2G0HwNh/f76y3vanFnVpXWVYwGUcgiHOrKy4UHLPf0RKE88gaa8uk4EEOtpuPwRpjbTtO&#10;6J76QoQQdjEqKL1vYildXpJBN7YNceDOtjXoA2wLqVvsQrip5TSK5tJgxaGhxIZ2JeXX9GYUHJLH&#10;pLv8JfZnesxMk9nZKR3ulfr67L9XIDz1/i1+ufc6zF/A85dwgNz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874R8AAAADbAAAADwAAAAAAAAAAAAAAAACYAgAAZHJzL2Rvd25y&#10;ZXYueG1sUEsFBgAAAAAEAAQA9QAAAIUDAAAAAA==&#10;" fillcolor="#92d050" stroked="f">
                  <v:textbox inset="5.85pt,.7pt,5.85pt,.7pt"/>
                </v:shape>
                <v:shape id="AutoShape 53" o:spid="_x0000_s1028" type="#_x0000_t5" style="position:absolute;left:3193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im4MMA&#10;AADbAAAADwAAAGRycy9kb3ducmV2LnhtbESPQWvCQBCF70L/wzKF3nRTRS2pq0hB8FAENbbXITtN&#10;QrOzYXfV+O+dg+BthvfmvW8Wq9616kIhNp4NvI8yUMSltw1XBorjZvgBKiZki61nMnCjCKvly2CB&#10;ufVX3tPlkColIRxzNFCn1OVax7Imh3HkO2LR/nxwmGQNlbYBrxLuWj3Ospl22LA01NjRV03l/+Hs&#10;DFSnZh3sZL6bfW9/w4+bFv60y4x5e+3Xn6AS9elpflxvreALrPwiA+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kim4MMAAADbAAAADwAAAAAAAAAAAAAAAACYAgAAZHJzL2Rv&#10;d25yZXYueG1sUEsFBgAAAAAEAAQA9QAAAIgDAAAAAA==&#10;" fillcolor="#00b050" stroked="f">
                  <v:textbox inset="5.85pt,.7pt,5.85pt,.7pt"/>
                </v:shape>
                <v:shape id="AutoShape 54" o:spid="_x0000_s1029" type="#_x0000_t5" style="position:absolute;left:3462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BrLcIA&#10;AADbAAAADwAAAGRycy9kb3ducmV2LnhtbERPTWvCQBC9C/0PyxR600ltDTa6ilgKpYJg9NDjkB2T&#10;0OxsyG40/ffdguBtHu9zluvBNurCna+daHieJKBYCmdqKTWcjh/jOSgfSAw1TljDL3tYrx5GS8qM&#10;u8qBL3koVQwRn5GGKoQ2Q/RFxZb8xLUskTu7zlKIsCvRdHSN4bbBaZKkaKmW2FBRy9uKi5+8txq+&#10;/fH9C1+HvH/p92nupjjbnVDrp8dhswAVeAh38c39aeL8N/j/JR6A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4GstwgAAANsAAAAPAAAAAAAAAAAAAAAAAJgCAABkcnMvZG93&#10;bnJldi54bWxQSwUGAAAAAAQABAD1AAAAhwMAAAAA&#10;" fillcolor="#d6e3bc [1302]" stroked="f">
                  <v:textbox inset="5.85pt,.7pt,5.85pt,.7pt"/>
                </v:shape>
                <v:shape id="AutoShape 55" o:spid="_x0000_s1030" type="#_x0000_t5" style="position:absolute;left:3706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uqjr8A&#10;AADbAAAADwAAAGRycy9kb3ducmV2LnhtbERPzYrCMBC+L/gOYQQvi6YWWZZqFBVEPbb1AWabsa02&#10;k9JEW9/eHIQ9fnz/q81gGvGkztWWFcxnEQjiwuqaSwWX/DD9BeE8ssbGMil4kYPNevS1wkTbnlN6&#10;Zr4UIYRdggoq79tESldUZNDNbEscuKvtDPoAu1LqDvsQbhoZR9GPNFhzaKiwpX1FxT17GAXn9DXv&#10;b8fU7uJLbtrcLv6y75NSk/GwXYLwNPh/8cd90grisD58CT9Ar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S6qOvwAAANsAAAAPAAAAAAAAAAAAAAAAAJgCAABkcnMvZG93bnJl&#10;di54bWxQSwUGAAAAAAQABAD1AAAAhAMAAAAA&#10;" fillcolor="#92d050" stroked="f">
                  <v:textbox inset="5.85pt,.7pt,5.85pt,.7pt"/>
                </v:shape>
                <v:shape id="AutoShape 56" o:spid="_x0000_s1031" type="#_x0000_t5" style="position:absolute;left:2669;top:1459;width:422;height:1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ipNr4A&#10;AADbAAAADwAAAGRycy9kb3ducmV2LnhtbESP3YrCMBCF7xd8hzCCdzZVyqLVKCJIvfXnAYZmbKrN&#10;pDRRq09vhIW9PJyfj7Nc97YRD+p87VjBJElBEJdO11wpOJ924xkIH5A1No5JwYs8rFeDnyXm2j35&#10;QI9jqEQcYZ+jAhNCm0vpS0MWfeJa4uhdXGcxRNlVUnf4jOO2kdM0/ZUWa44Egy1tDZW3491GrjFX&#10;es/rtHAhK1x5zxouMqVGw36zABGoD//hv/ZeK5hO4Psl/g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IqTa+AAAA2wAAAA8AAAAAAAAAAAAAAAAAmAIAAGRycy9kb3ducmV2&#10;LnhtbFBLBQYAAAAABAAEAPUAAACDAwAAAAA=&#10;" fillcolor="#76923c [2406]" stroked="f">
                  <v:textbox inset="5.85pt,.7pt,5.85pt,.7pt"/>
                </v:shape>
              </v:group>
            </w:pict>
          </mc:Fallback>
        </mc:AlternateContent>
      </w:r>
      <w:r w:rsidR="00E165C9">
        <w:rPr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756666</wp:posOffset>
            </wp:positionH>
            <wp:positionV relativeFrom="paragraph">
              <wp:posOffset>3249168</wp:posOffset>
            </wp:positionV>
            <wp:extent cx="1132247" cy="2055171"/>
            <wp:effectExtent l="19050" t="0" r="0" b="0"/>
            <wp:wrapNone/>
            <wp:docPr id="4" name="図 3" descr="C:\Users\i-chieyo\Pictures\Microsoft クリップ オーガナイザ\j0424694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-chieyo\Pictures\Microsoft クリップ オーガナイザ\j0424694.wmf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2247" cy="2055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578485</wp:posOffset>
                </wp:positionH>
                <wp:positionV relativeFrom="paragraph">
                  <wp:posOffset>1869440</wp:posOffset>
                </wp:positionV>
                <wp:extent cx="5343525" cy="4960620"/>
                <wp:effectExtent l="6985" t="12065" r="12065" b="889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3525" cy="4960620"/>
                          <a:chOff x="2016" y="4356"/>
                          <a:chExt cx="8415" cy="7812"/>
                        </a:xfrm>
                      </wpg:grpSpPr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2016" y="4356"/>
                            <a:ext cx="8415" cy="7812"/>
                            <a:chOff x="2016" y="4126"/>
                            <a:chExt cx="8415" cy="7812"/>
                          </a:xfrm>
                        </wpg:grpSpPr>
                        <wps:wsp>
                          <wps:cNvPr id="9" name="Rectangle 3" descr="セーム皮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5" y="4999"/>
                              <a:ext cx="3969" cy="6236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15">
                                <a:alphaModFix amt="49000"/>
                              </a:blip>
                              <a:srcRect/>
                              <a:tile tx="0" ty="0" sx="100000" sy="100000" flip="none" algn="tl"/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1" name="AutoShape 4" descr="セーム皮"/>
                          <wps:cNvSpPr>
                            <a:spLocks noChangeArrowheads="1"/>
                          </wps:cNvSpPr>
                          <wps:spPr bwMode="auto">
                            <a:xfrm rot="16200000" flipH="1">
                              <a:off x="6099" y="6896"/>
                              <a:ext cx="6225" cy="2438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5">
                                <a:alphaModFix amt="49000"/>
                              </a:blip>
                              <a:srcRect/>
                              <a:tile tx="0" ty="0" sx="100000" sy="100000" flip="none" algn="tl"/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AutoShape 5" descr="セーム皮"/>
                          <wps:cNvSpPr>
                            <a:spLocks noChangeArrowheads="1"/>
                          </wps:cNvSpPr>
                          <wps:spPr bwMode="auto">
                            <a:xfrm rot="-16200000">
                              <a:off x="-97" y="7118"/>
                              <a:ext cx="6210" cy="1984"/>
                            </a:xfrm>
                            <a:custGeom>
                              <a:avLst/>
                              <a:gdLst>
                                <a:gd name="G0" fmla="+- 727 0 0"/>
                                <a:gd name="G1" fmla="+- 21600 0 727"/>
                                <a:gd name="G2" fmla="*/ 727 1 2"/>
                                <a:gd name="G3" fmla="+- 21600 0 G2"/>
                                <a:gd name="G4" fmla="+/ 727 21600 2"/>
                                <a:gd name="G5" fmla="+/ G1 0 2"/>
                                <a:gd name="G6" fmla="*/ 21600 21600 727"/>
                                <a:gd name="G7" fmla="*/ G6 1 2"/>
                                <a:gd name="G8" fmla="+- 21600 0 G7"/>
                                <a:gd name="G9" fmla="*/ 21600 1 2"/>
                                <a:gd name="G10" fmla="+- 727 0 G9"/>
                                <a:gd name="G11" fmla="?: G10 G8 0"/>
                                <a:gd name="G12" fmla="?: G10 G7 21600"/>
                                <a:gd name="T0" fmla="*/ 21236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364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164 w 21600"/>
                                <a:gd name="T9" fmla="*/ 2164 h 21600"/>
                                <a:gd name="T10" fmla="*/ 19436 w 21600"/>
                                <a:gd name="T11" fmla="*/ 19436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727" y="21600"/>
                                  </a:lnTo>
                                  <a:lnTo>
                                    <a:pt x="20873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5">
                                <a:alphaModFix amt="49000"/>
                              </a:blip>
                              <a:srcRect/>
                              <a:tile tx="0" ty="0" sx="100000" sy="100000" flip="none" algn="tl"/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3" name="AutoShape 6" descr="セーム皮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4011" y="4126"/>
                              <a:ext cx="3960" cy="870"/>
                            </a:xfrm>
                            <a:custGeom>
                              <a:avLst/>
                              <a:gdLst>
                                <a:gd name="G0" fmla="+- 1462 0 0"/>
                                <a:gd name="G1" fmla="+- 21600 0 1462"/>
                                <a:gd name="G2" fmla="*/ 1462 1 2"/>
                                <a:gd name="G3" fmla="+- 21600 0 G2"/>
                                <a:gd name="G4" fmla="+/ 1462 21600 2"/>
                                <a:gd name="G5" fmla="+/ G1 0 2"/>
                                <a:gd name="G6" fmla="*/ 21600 21600 1462"/>
                                <a:gd name="G7" fmla="*/ G6 1 2"/>
                                <a:gd name="G8" fmla="+- 21600 0 G7"/>
                                <a:gd name="G9" fmla="*/ 21600 1 2"/>
                                <a:gd name="G10" fmla="+- 1462 0 G9"/>
                                <a:gd name="G11" fmla="?: G10 G8 0"/>
                                <a:gd name="G12" fmla="?: G10 G7 21600"/>
                                <a:gd name="T0" fmla="*/ 20869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731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531 w 21600"/>
                                <a:gd name="T9" fmla="*/ 2531 h 21600"/>
                                <a:gd name="T10" fmla="*/ 19069 w 21600"/>
                                <a:gd name="T11" fmla="*/ 19069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462" y="21600"/>
                                  </a:lnTo>
                                  <a:lnTo>
                                    <a:pt x="20138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5">
                                <a:alphaModFix amt="49000"/>
                              </a:blip>
                              <a:srcRect/>
                              <a:tile tx="0" ty="0" sx="100000" sy="100000" flip="none" algn="tl"/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4" name="AutoShape 7" descr="セーム皮"/>
                          <wps:cNvSpPr>
                            <a:spLocks noChangeArrowheads="1"/>
                          </wps:cNvSpPr>
                          <wps:spPr bwMode="auto">
                            <a:xfrm>
                              <a:off x="4014" y="11233"/>
                              <a:ext cx="3963" cy="705"/>
                            </a:xfrm>
                            <a:custGeom>
                              <a:avLst/>
                              <a:gdLst>
                                <a:gd name="G0" fmla="+- 1333 0 0"/>
                                <a:gd name="G1" fmla="+- 21600 0 1333"/>
                                <a:gd name="G2" fmla="*/ 1333 1 2"/>
                                <a:gd name="G3" fmla="+- 21600 0 G2"/>
                                <a:gd name="G4" fmla="+/ 1333 21600 2"/>
                                <a:gd name="G5" fmla="+/ G1 0 2"/>
                                <a:gd name="G6" fmla="*/ 21600 21600 1333"/>
                                <a:gd name="G7" fmla="*/ G6 1 2"/>
                                <a:gd name="G8" fmla="+- 21600 0 G7"/>
                                <a:gd name="G9" fmla="*/ 21600 1 2"/>
                                <a:gd name="G10" fmla="+- 1333 0 G9"/>
                                <a:gd name="G11" fmla="?: G10 G8 0"/>
                                <a:gd name="G12" fmla="?: G10 G7 21600"/>
                                <a:gd name="T0" fmla="*/ 20933 w 21600"/>
                                <a:gd name="T1" fmla="*/ 10800 h 21600"/>
                                <a:gd name="T2" fmla="*/ 10800 w 21600"/>
                                <a:gd name="T3" fmla="*/ 21600 h 21600"/>
                                <a:gd name="T4" fmla="*/ 667 w 21600"/>
                                <a:gd name="T5" fmla="*/ 10800 h 21600"/>
                                <a:gd name="T6" fmla="*/ 10800 w 21600"/>
                                <a:gd name="T7" fmla="*/ 0 h 21600"/>
                                <a:gd name="T8" fmla="*/ 2467 w 21600"/>
                                <a:gd name="T9" fmla="*/ 2467 h 21600"/>
                                <a:gd name="T10" fmla="*/ 19133 w 21600"/>
                                <a:gd name="T11" fmla="*/ 19133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T8" t="T9" r="T10" b="T11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333" y="21600"/>
                                  </a:lnTo>
                                  <a:lnTo>
                                    <a:pt x="20267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blipFill dpi="0" rotWithShape="1">
                              <a:blip r:embed="rId15">
                                <a:alphaModFix amt="49000"/>
                              </a:blip>
                              <a:srcRect/>
                              <a:tile tx="0" ty="0" sx="100000" sy="100000" flip="none" algn="tl"/>
                            </a:blipFill>
                            <a:ln w="6350">
                              <a:solidFill>
                                <a:srgbClr val="969696"/>
                              </a:solidFill>
                              <a:prstDash val="lgDashDot"/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8" descr="セーム皮"/>
                        <wps:cNvCnPr/>
                        <wps:spPr bwMode="auto">
                          <a:xfrm>
                            <a:off x="10080" y="5460"/>
                            <a:ext cx="0" cy="585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C0C0C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45.55pt;margin-top:147.2pt;width:420.75pt;height:390.6pt;z-index:251667456" coordorigin="2016,4356" coordsize="8415,78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">
                <v:group id="Group 9" o:spid="_x0000_s1027" style="position:absolute;left:2016;top:4356;width:8415;height:7812" coordorigin="2016,4126" coordsize="8415,78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rect id="Rectangle 3" o:spid="_x0000_s1028" alt="セーム皮" style="position:absolute;left:4015;top:4999;width:3969;height:6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HB/sUA&#10;AADaAAAADwAAAGRycy9kb3ducmV2LnhtbESPT2vCQBTE7wW/w/KE3pqNFUobs4oIUmkpksSLt2f2&#10;5Y9m34bsqum37xYKPQ4z8xsmXY2mEzcaXGtZwSyKQRCXVrdcKzgU26dXEM4ja+wsk4JvcrBaTh5S&#10;TLS9c0a33NciQNglqKDxvk+kdGVDBl1ke+LgVXYw6IMcaqkHvAe46eRzHL9Igy2HhQZ72jRUXvKr&#10;UfA5Vqfz8avMrmafxR/7ap4V/btSj9NxvQDhafT/4b/2Tit4g98r4QbI5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cH+xQAAANoAAAAPAAAAAAAAAAAAAAAAAJgCAABkcnMv&#10;ZG93bnJldi54bWxQSwUGAAAAAAQABAD1AAAAigMAAAAA&#10;" stroked="f">
                    <v:fill r:id="rId16" o:title="セーム皮" opacity="32113f" recolor="t" rotate="t" type="tile"/>
                    <v:textbox inset="5.85pt,.7pt,5.85pt,.7pt"/>
                  </v:rect>
                  <v:shape id="AutoShape 4" o:spid="_x0000_s1029" alt="セーム皮" style="position:absolute;left:6099;top:6896;width:6225;height:2438;rotation:90;flip:x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/PQcAA&#10;AADbAAAADwAAAGRycy9kb3ducmV2LnhtbERP22rCQBB9L/gPywi+1Y1FSkmzEVGKYmmhMR8wZsck&#10;mJ0N2TWJf+8WBN/mcK6TrEbTiJ46V1tWsJhHIIgLq2suFeTHr9cPEM4ja2wsk4IbOVilk5cEY20H&#10;/qM+86UIIexiVFB538ZSuqIig25uW+LAnW1n0AfYlVJ3OIRw08i3KHqXBmsODRW2tKmouGRXo2Dp&#10;3Sk7bCn//S5tfcxa/pH5TqnZdFx/gvA0+qf44d7rMH8B/7+EA2R6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l/PQcAAAADbAAAADwAAAAAAAAAAAAAAAACYAgAAZHJzL2Rvd25y&#10;ZXYueG1sUEsFBgAAAAAEAAQA9QAAAIUDAAAAAA==&#10;" path="m,l727,21600r20146,l21600,,,xe" strokecolor="#969696" strokeweight=".5pt">
                    <v:fill r:id="rId16" o:title="セーム皮" opacity="32113f" recolor="t" rotate="t" type="tile"/>
                    <v:stroke dashstyle="longDashDot" joinstyle="miter"/>
                    <v:path o:connecttype="custom" o:connectlocs="6120,1219;3112,2438;105,1219;3112,0" o:connectangles="0,0,0,0" textboxrect="2165,2162,19435,19438"/>
                  </v:shape>
                  <v:shape id="AutoShape 5" o:spid="_x0000_s1030" alt="セーム皮" style="position:absolute;left:-97;top:7118;width:6210;height:1984;rotation:90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GVYL0A&#10;AADbAAAADwAAAGRycy9kb3ducmV2LnhtbERPy6rCMBDdC/5DGMGdTXVRpBpFBV9Le924G5qxKTaT&#10;0kStf39zQbi7OZznLNe9bcSLOl87VjBNUhDEpdM1VwquP/vJHIQPyBobx6TgQx7Wq+Fgibl2b77Q&#10;qwiViCHsc1RgQmhzKX1pyKJPXEscubvrLIYIu0rqDt8x3DZylqaZtFhzbDDY0s5Q+SieVsH25vrP&#10;/XiWPDfZ2WTBFll7UGo86jcLEIH68C/+uk86zp/B3y/xALn6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NGVYL0AAADbAAAADwAAAAAAAAAAAAAAAACYAgAAZHJzL2Rvd25yZXYu&#10;eG1sUEsFBgAAAAAEAAQA9QAAAIIDAAAAAA==&#10;" path="m,l727,21600r20146,l21600,,,xe" strokecolor="#969696" strokeweight=".5pt">
                    <v:fill r:id="rId16" o:title="セーム皮" opacity="32113f" recolor="t" rotate="t" type="tile"/>
                    <v:stroke dashstyle="longDashDot" joinstyle="miter"/>
                    <v:path o:connecttype="custom" o:connectlocs="6105,992;3105,1984;105,992;3105,0" o:connectangles="0,0,0,0" textboxrect="2163,2167,19437,19433"/>
                  </v:shape>
                  <v:shape id="AutoShape 6" o:spid="_x0000_s1031" alt="セーム皮" style="position:absolute;left:4011;top:4126;width:3960;height:870;flip:y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wasIA&#10;AADbAAAADwAAAGRycy9kb3ducmV2LnhtbERP32vCMBB+H/g/hBN807Q6hlRj6SaCIIPphr4ezdlW&#10;m0tJMu3++2Ug7O0+vp+3zHvTihs531hWkE4SEMSl1Q1XCr4+N+M5CB+QNbaWScEPechXg6clZtre&#10;eU+3Q6hEDGGfoYI6hC6T0pc1GfQT2xFH7mydwRChq6R2eI/hppXTJHmRBhuODTV29FZTeT18GwXT&#10;866garY+vX/sXo/b5+vapelFqdGwLxYgAvXhX/xwb3WcP4O/X+IBcv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p7BqwgAAANsAAAAPAAAAAAAAAAAAAAAAAJgCAABkcnMvZG93&#10;bnJldi54bWxQSwUGAAAAAAQABAD1AAAAhwMAAAAA&#10;" path="m,l1462,21600r18676,l21600,,,xe" strokecolor="#969696" strokeweight=".5pt">
                    <v:fill r:id="rId16" o:title="セーム皮" opacity="32113f" recolor="t" rotate="t" type="tile"/>
                    <v:stroke dashstyle="longDashDot" joinstyle="miter"/>
                    <v:path o:connecttype="custom" o:connectlocs="3826,435;1980,870;134,435;1980,0" o:connectangles="0,0,0,0" textboxrect="2531,2532,19069,19068"/>
                  </v:shape>
                  <v:shape id="AutoShape 7" o:spid="_x0000_s1032" alt="セーム皮" style="position:absolute;left:4014;top:11233;width:3963;height:705;visibility:visible;mso-wrap-style:square;v-text-anchor:top" coordsize="21600,21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OHZ8QA&#10;AADbAAAADwAAAGRycy9kb3ducmV2LnhtbESPW2vCQBCF34X+h2UKfdONpYhNXYMIDdI3L5U+Dtkx&#10;F7OzMbuJ6b93BcG3Gc6Z851ZJIOpRU+tKy0rmE4iEMSZ1SXnCg777/EchPPIGmvLpOCfHCTLl9EC&#10;Y22vvKV+53MRQtjFqKDwvomldFlBBt3ENsRBO9nWoA9rm0vd4jWEm1q+R9FMGiw5EApsaF1Qdt51&#10;JkCqzaX7+/w9yn7YpkeZ0qH6IaXeXofVFwhPg3+aH9cbHep/wP2XMI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Dh2fEAAAA2wAAAA8AAAAAAAAAAAAAAAAAmAIAAGRycy9k&#10;b3ducmV2LnhtbFBLBQYAAAAABAAEAPUAAACJAwAAAAA=&#10;" path="m,l1333,21600r18934,l21600,,,xe" strokecolor="#969696" strokeweight=".5pt">
                    <v:fill r:id="rId16" o:title="セーム皮" opacity="32113f" recolor="t" rotate="t" type="tile"/>
                    <v:stroke dashstyle="longDashDot" joinstyle="miter"/>
                    <v:path o:connecttype="custom" o:connectlocs="3841,353;1982,705;122,353;1982,0" o:connectangles="0,0,0,0" textboxrect="2469,2482,19131,19118"/>
                  </v:shape>
                </v:group>
                <v:line id="Line 8" o:spid="_x0000_s1033" alt="セーム皮" style="position:absolute;visibility:visible;mso-wrap-style:square" from="10080,5460" to="10080,11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rBqrwAAADbAAAADwAAAGRycy9kb3ducmV2LnhtbERPSwrCMBDdC94hjOBO0wp+qEYRUXDj&#10;wtoDDM3YFptJaWKttzeC4G4e7zubXW9q0VHrKssK4mkEgji3uuJCQXY7TVYgnEfWWFsmBW9ysNsO&#10;BxtMtH3xlbrUFyKEsEtQQel9k0jp8pIMuqltiAN3t61BH2BbSN3iK4SbWs6iaCENVhwaSmzoUFL+&#10;SJ9GwbVKi5rtMu9u8/cD9/ExvqSZUuNRv1+D8NT7v/jnPuswfw7fX8IBcvs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YrBqrwAAADbAAAADwAAAAAAAAAAAAAAAAChAgAA&#10;ZHJzL2Rvd25yZXYueG1sUEsFBgAAAAAEAAQA+QAAAIoDAAAAAA==&#10;" strokecolor="silver">
                  <v:stroke dashstyle="1 1" endcap="round"/>
                </v:line>
              </v:group>
            </w:pict>
          </mc:Fallback>
        </mc:AlternateContent>
      </w:r>
    </w:p>
    <w:sectPr w:rsidR="00375FD0" w:rsidSect="00251D90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910" w:rsidRDefault="00A62910" w:rsidP="00DD6456">
      <w:r>
        <w:separator/>
      </w:r>
    </w:p>
  </w:endnote>
  <w:endnote w:type="continuationSeparator" w:id="0">
    <w:p w:rsidR="00A62910" w:rsidRDefault="00A62910" w:rsidP="00DD6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910" w:rsidRDefault="00A62910" w:rsidP="00DD6456">
      <w:r>
        <w:separator/>
      </w:r>
    </w:p>
  </w:footnote>
  <w:footnote w:type="continuationSeparator" w:id="0">
    <w:p w:rsidR="00A62910" w:rsidRDefault="00A62910" w:rsidP="00DD64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C39" w:rsidRDefault="00706C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removePersonalInformation/>
  <w:removeDateAndTime/>
  <w:displayBackgroundShape/>
  <w:bordersDoNotSurroundHeader/>
  <w:bordersDoNotSurroundFooter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  <o:colormru v:ext="edit" colors="#fcf,#ff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5A6"/>
    <w:rsid w:val="00073908"/>
    <w:rsid w:val="00075B47"/>
    <w:rsid w:val="00094021"/>
    <w:rsid w:val="000D0CB2"/>
    <w:rsid w:val="0017703D"/>
    <w:rsid w:val="001A0DDE"/>
    <w:rsid w:val="001A7B15"/>
    <w:rsid w:val="00222478"/>
    <w:rsid w:val="0023726D"/>
    <w:rsid w:val="00251D90"/>
    <w:rsid w:val="002A2157"/>
    <w:rsid w:val="0034358D"/>
    <w:rsid w:val="00375FD0"/>
    <w:rsid w:val="003975A6"/>
    <w:rsid w:val="00415318"/>
    <w:rsid w:val="004B33D4"/>
    <w:rsid w:val="004D160E"/>
    <w:rsid w:val="006068A0"/>
    <w:rsid w:val="006F58E6"/>
    <w:rsid w:val="00706C39"/>
    <w:rsid w:val="007F0BF7"/>
    <w:rsid w:val="008578DE"/>
    <w:rsid w:val="008A0A8C"/>
    <w:rsid w:val="009459C2"/>
    <w:rsid w:val="00956656"/>
    <w:rsid w:val="00A2144B"/>
    <w:rsid w:val="00A62910"/>
    <w:rsid w:val="00AC26A9"/>
    <w:rsid w:val="00B207DB"/>
    <w:rsid w:val="00BF5B77"/>
    <w:rsid w:val="00C63CC2"/>
    <w:rsid w:val="00CF5F7E"/>
    <w:rsid w:val="00D80610"/>
    <w:rsid w:val="00DB2156"/>
    <w:rsid w:val="00DD6456"/>
    <w:rsid w:val="00E165C9"/>
    <w:rsid w:val="00E51021"/>
    <w:rsid w:val="00E73B21"/>
    <w:rsid w:val="00F5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  <o:colormru v:ext="edit" colors="#fcf,#ffc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3D"/>
    <w:pPr>
      <w:widowControl w:val="0"/>
      <w:jc w:val="both"/>
    </w:pPr>
    <w:rPr>
      <w:rFonts w:ascii="Lucida Handwriting" w:hAnsi="Lucida Handwriting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45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456"/>
  </w:style>
  <w:style w:type="paragraph" w:styleId="Footer">
    <w:name w:val="footer"/>
    <w:basedOn w:val="Normal"/>
    <w:link w:val="FooterChar"/>
    <w:uiPriority w:val="99"/>
    <w:semiHidden/>
    <w:unhideWhenUsed/>
    <w:rsid w:val="00DD645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456"/>
  </w:style>
  <w:style w:type="paragraph" w:styleId="BalloonText">
    <w:name w:val="Balloon Text"/>
    <w:basedOn w:val="Normal"/>
    <w:link w:val="BalloonTextChar"/>
    <w:uiPriority w:val="99"/>
    <w:semiHidden/>
    <w:unhideWhenUsed/>
    <w:rsid w:val="00DD6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56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07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03D"/>
    <w:pPr>
      <w:widowControl w:val="0"/>
      <w:jc w:val="both"/>
    </w:pPr>
    <w:rPr>
      <w:rFonts w:ascii="Lucida Handwriting" w:hAnsi="Lucida Handwriting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456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456"/>
  </w:style>
  <w:style w:type="paragraph" w:styleId="Footer">
    <w:name w:val="footer"/>
    <w:basedOn w:val="Normal"/>
    <w:link w:val="FooterChar"/>
    <w:uiPriority w:val="99"/>
    <w:semiHidden/>
    <w:unhideWhenUsed/>
    <w:rsid w:val="00DD6456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456"/>
  </w:style>
  <w:style w:type="paragraph" w:styleId="BalloonText">
    <w:name w:val="Balloon Text"/>
    <w:basedOn w:val="Normal"/>
    <w:link w:val="BalloonTextChar"/>
    <w:uiPriority w:val="99"/>
    <w:semiHidden/>
    <w:unhideWhenUsed/>
    <w:rsid w:val="00DD6456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456"/>
    <w:rPr>
      <w:rFonts w:asciiTheme="majorHAnsi" w:eastAsiaTheme="majorEastAsia" w:hAnsiTheme="majorHAnsi" w:cstheme="majorBid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207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header" Target="head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7.wmf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p142158\AppData\Roaming\Microsoft\Templates\JapaneseMoneyWallet_Animal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32954258DB74A57A8E4496D35947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E9045-5A2B-46C1-AAAA-099E15A4E054}"/>
      </w:docPartPr>
      <w:docPartBody>
        <w:p w:rsidR="00000000" w:rsidRDefault="00F75956">
          <w:pPr>
            <w:pStyle w:val="632954258DB74A57A8E4496D359477E5"/>
          </w:pPr>
          <w:r w:rsidRPr="00402A3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56"/>
    <w:rsid w:val="00F7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2954258DB74A57A8E4496D359477E5">
    <w:name w:val="632954258DB74A57A8E4496D359477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2954258DB74A57A8E4496D359477E5">
    <w:name w:val="632954258DB74A57A8E4496D359477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EBED19-DEEE-4223-BF3A-CC309EABC8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JapaneseMoneyWallet_Animals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Money envelope (safari animals design)</dc:title>
  <dc:creator/>
  <cp:lastModifiedBy/>
  <cp:revision>1</cp:revision>
  <dcterms:created xsi:type="dcterms:W3CDTF">2016-06-15T09:07:00Z</dcterms:created>
  <dcterms:modified xsi:type="dcterms:W3CDTF">2016-06-15T09:07:00Z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TC102637969990</vt:lpwstr>
  </property>
</Properties>
</file>