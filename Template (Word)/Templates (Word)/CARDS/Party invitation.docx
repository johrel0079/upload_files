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536" w:rsidRDefault="00DE7536"/>
    <w:p w:rsidR="00DE7536" w:rsidRDefault="006F4EC8">
      <w:bookmarkStart w:id="0" w:name="_GoBack"/>
      <w:bookmarkEnd w:id="0"/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6455410</wp:posOffset>
                </wp:positionH>
                <wp:positionV relativeFrom="paragraph">
                  <wp:posOffset>5376545</wp:posOffset>
                </wp:positionV>
                <wp:extent cx="1845310" cy="516255"/>
                <wp:effectExtent l="0" t="4445" r="0" b="3175"/>
                <wp:wrapNone/>
                <wp:docPr id="12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7450" w:rsidRDefault="00FA7450" w:rsidP="00FA7450">
                            <w:pPr>
                              <w:pStyle w:val="CoverTitle1"/>
                            </w:pPr>
                            <w:r>
                              <w:t>You’re invited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margin-left:508.3pt;margin-top:423.35pt;width:145.3pt;height:4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" filled="f" stroked="f">
                <v:textbox>
                  <w:txbxContent>
                    <w:p w:rsidR="00FA7450" w:rsidRDefault="00FA7450" w:rsidP="00FA7450">
                      <w:pPr>
                        <w:pStyle w:val="CoverTitle1"/>
                      </w:pPr>
                      <w:r>
                        <w:t>You’re invited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1614170</wp:posOffset>
                </wp:positionH>
                <wp:positionV relativeFrom="paragraph">
                  <wp:posOffset>5356225</wp:posOffset>
                </wp:positionV>
                <wp:extent cx="1845310" cy="516255"/>
                <wp:effectExtent l="4445" t="3175" r="0" b="4445"/>
                <wp:wrapNone/>
                <wp:docPr id="11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E7536" w:rsidRDefault="0004237D">
                            <w:pPr>
                              <w:pStyle w:val="CoverTitle1"/>
                            </w:pPr>
                            <w:r>
                              <w:t xml:space="preserve">You’re </w:t>
                            </w:r>
                            <w:r w:rsidR="00FA7450">
                              <w:t>invited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27" type="#_x0000_t202" style="position:absolute;margin-left:127.1pt;margin-top:421.75pt;width:145.3pt;height:40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if+tw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" filled="f" stroked="f">
                <v:textbox>
                  <w:txbxContent>
                    <w:p w:rsidR="00DE7536" w:rsidRDefault="0004237D">
                      <w:pPr>
                        <w:pStyle w:val="CoverTitle1"/>
                      </w:pPr>
                      <w:r>
                        <w:t xml:space="preserve">You’re </w:t>
                      </w:r>
                      <w:r w:rsidR="00FA7450">
                        <w:t>invited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2334" behindDoc="0" locked="0" layoutInCell="1" allowOverlap="1">
                <wp:simplePos x="0" y="0"/>
                <wp:positionH relativeFrom="page">
                  <wp:posOffset>612775</wp:posOffset>
                </wp:positionH>
                <wp:positionV relativeFrom="page">
                  <wp:posOffset>4614545</wp:posOffset>
                </wp:positionV>
                <wp:extent cx="3877310" cy="2456180"/>
                <wp:effectExtent l="12700" t="13970" r="5715" b="6350"/>
                <wp:wrapNone/>
                <wp:docPr id="10" name="AutoShape 59" descr="April07_resort 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 rot="10800000" flipV="1">
                          <a:off x="0" y="0"/>
                          <a:ext cx="3877310" cy="2456180"/>
                        </a:xfrm>
                        <a:prstGeom prst="bevel">
                          <a:avLst>
                            <a:gd name="adj" fmla="val 12500"/>
                          </a:avLst>
                        </a:prstGeom>
                        <a:blipFill dpi="0" rotWithShape="1">
                          <a:blip r:embed="rId7">
                            <a:alphaModFix amt="80000"/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4" coordsize="21600,21600" o:spt="84" adj="2700" path="m,l,21600r21600,l21600,xem@0@0nfl@0@2@1@2@1@0xem,nfl@0@0em,21600nfl@0@2em21600,21600nfl@1@2em21600,nfl@1@0e">
                <v:stroke joinstyle="miter"/>
                <v:formulas>
                  <v:f eqn="val #0"/>
                  <v:f eqn="sum width 0 #0"/>
                  <v:f eqn="sum height 0 #0"/>
                  <v:f eqn="prod width 1 2"/>
                  <v:f eqn="prod height 1 2"/>
                  <v:f eqn="prod #0 1 2"/>
                  <v:f eqn="prod #0 3 2"/>
                  <v:f eqn="sum @1 @5 0"/>
                  <v:f eqn="sum @2 @5 0"/>
                </v:formulas>
                <v:path o:extrusionok="f" limo="10800,10800" o:connecttype="custom" o:connectlocs="0,@4;@0,@4;@3,21600;@3,@2;21600,@4;@1,@4;@3,0;@3,@0" textboxrect="@0,@0,@1,@2"/>
                <v:handles>
                  <v:h position="#0,topLeft" switch="" xrange="0,10800"/>
                </v:handles>
                <o:complex v:ext="view"/>
              </v:shapetype>
              <v:shape id="AutoShape 59" o:spid="_x0000_s1026" type="#_x0000_t84" alt="April07_resort 019" style="position:absolute;margin-left:48.25pt;margin-top:363.35pt;width:305.3pt;height:193.4pt;rotation:180;flip:y;z-index:2516623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" strokecolor="#17365d [2415]">
                <v:fill r:id="rId8" o:title="April07_resort 019" opacity="52429f" recolor="t" rotate="t" type="frame"/>
                <o:lock v:ext="edit" aspectratio="t"/>
                <w10:wrap anchorx="page" anchory="pag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5467985</wp:posOffset>
                </wp:positionH>
                <wp:positionV relativeFrom="page">
                  <wp:posOffset>4617720</wp:posOffset>
                </wp:positionV>
                <wp:extent cx="3886200" cy="2461895"/>
                <wp:effectExtent l="10160" t="7620" r="8890" b="6985"/>
                <wp:wrapNone/>
                <wp:docPr id="9" name="AutoShape 60" descr="April07_resort 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 rot="10800000" flipV="1">
                          <a:off x="0" y="0"/>
                          <a:ext cx="3886200" cy="2461895"/>
                        </a:xfrm>
                        <a:prstGeom prst="bevel">
                          <a:avLst>
                            <a:gd name="adj" fmla="val 12500"/>
                          </a:avLst>
                        </a:prstGeom>
                        <a:blipFill dpi="0" rotWithShape="1">
                          <a:blip r:embed="rId7">
                            <a:alphaModFix amt="80000"/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0" o:spid="_x0000_s1026" type="#_x0000_t84" alt="April07_resort 019" style="position:absolute;margin-left:430.55pt;margin-top:363.6pt;width:306pt;height:193.85pt;rotation:180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P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" strokecolor="#17365d [2415]">
                <v:fill r:id="rId8" o:title="April07_resort 019" opacity="52429f" recolor="t" rotate="t" type="frame"/>
                <o:lock v:ext="edit" aspectratio="t"/>
                <w10:wrap anchorx="page" anchory="page"/>
              </v:shape>
            </w:pict>
          </mc:Fallback>
        </mc:AlternateContent>
      </w:r>
      <w:r w:rsidR="0004237D">
        <w:br w:type="page"/>
      </w: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6629400</wp:posOffset>
                </wp:positionH>
                <wp:positionV relativeFrom="paragraph">
                  <wp:posOffset>4291965</wp:posOffset>
                </wp:positionV>
                <wp:extent cx="2065020" cy="657225"/>
                <wp:effectExtent l="9525" t="5715" r="11430" b="13335"/>
                <wp:wrapNone/>
                <wp:docPr id="8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65020" cy="6572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115534585"/>
                              <w:placeholder>
                                <w:docPart w:val="7A9E277406554DDFBB265E403E941123"/>
                              </w:placeholder>
                              <w:temporary/>
                              <w:showingPlcHdr/>
                              <w:text w:multiLine="1"/>
                            </w:sdtPr>
                            <w:sdtEndPr/>
                            <w:sdtContent>
                              <w:p w:rsidR="00FA7450" w:rsidRDefault="00FA7450" w:rsidP="00FA7450">
                                <w:pPr>
                                  <w:pStyle w:val="DescriptionofEvent"/>
                                </w:pPr>
                                <w:r>
                                  <w:t>[Event description]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28" style="position:absolute;margin-left:522pt;margin-top:337.95pt;width:162.6pt;height:51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" fillcolor="#17365d [2415]">
                <v:textbox>
                  <w:txbxContent>
                    <w:sdt>
                      <w:sdtPr>
                        <w:id w:val="115534585"/>
                        <w:placeholder>
                          <w:docPart w:val="7A9E277406554DDFBB265E403E941123"/>
                        </w:placeholder>
                        <w:temporary/>
                        <w:showingPlcHdr/>
                        <w:text w:multiLine="1"/>
                      </w:sdtPr>
                      <w:sdtEndPr/>
                      <w:sdtContent>
                        <w:p w:rsidR="00FA7450" w:rsidRDefault="00FA7450" w:rsidP="00FA7450">
                          <w:pPr>
                            <w:pStyle w:val="DescriptionofEvent"/>
                          </w:pPr>
                          <w:r>
                            <w:t>[Event description]</w:t>
                          </w:r>
                        </w:p>
                      </w:sdtContent>
                    </w:sdt>
                  </w:txbxContent>
                </v:textbox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59" behindDoc="0" locked="0" layoutInCell="1" allowOverlap="1">
                <wp:simplePos x="0" y="0"/>
                <wp:positionH relativeFrom="column">
                  <wp:posOffset>1592580</wp:posOffset>
                </wp:positionH>
                <wp:positionV relativeFrom="paragraph">
                  <wp:posOffset>4298950</wp:posOffset>
                </wp:positionV>
                <wp:extent cx="2065020" cy="657225"/>
                <wp:effectExtent l="11430" t="12700" r="9525" b="6350"/>
                <wp:wrapNone/>
                <wp:docPr id="7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65020" cy="6572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115534596"/>
                              <w:placeholder>
                                <w:docPart w:val="D56B0BEF2081447AB03AAAC61F73F5F3"/>
                              </w:placeholder>
                              <w:temporary/>
                              <w:showingPlcHdr/>
                              <w:text w:multiLine="1"/>
                            </w:sdtPr>
                            <w:sdtEndPr/>
                            <w:sdtContent>
                              <w:p w:rsidR="00FA7450" w:rsidRDefault="00FA7450" w:rsidP="00FA7450">
                                <w:pPr>
                                  <w:pStyle w:val="DescriptionofEvent"/>
                                </w:pPr>
                                <w:r>
                                  <w:t>[Event description]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4" o:spid="_x0000_s1029" style="position:absolute;margin-left:125.4pt;margin-top:338.5pt;width:162.6pt;height:51.75pt;z-index:251663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" fillcolor="#17365d [2415]">
                <v:textbox>
                  <w:txbxContent>
                    <w:sdt>
                      <w:sdtPr>
                        <w:id w:val="115534596"/>
                        <w:placeholder>
                          <w:docPart w:val="D56B0BEF2081447AB03AAAC61F73F5F3"/>
                        </w:placeholder>
                        <w:temporary/>
                        <w:showingPlcHdr/>
                        <w:text w:multiLine="1"/>
                      </w:sdtPr>
                      <w:sdtEndPr/>
                      <w:sdtContent>
                        <w:p w:rsidR="00FA7450" w:rsidRDefault="00FA7450" w:rsidP="00FA7450">
                          <w:pPr>
                            <w:pStyle w:val="DescriptionofEvent"/>
                          </w:pPr>
                          <w:r>
                            <w:t>[Event description]</w:t>
                          </w:r>
                        </w:p>
                      </w:sdtContent>
                    </w:sdt>
                  </w:txbxContent>
                </v:textbox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4095750</wp:posOffset>
                </wp:positionV>
                <wp:extent cx="1652905" cy="1047115"/>
                <wp:effectExtent l="13970" t="9525" r="9525" b="10160"/>
                <wp:wrapNone/>
                <wp:docPr id="6" name="AutoShape 62" descr="April07_resort 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1652905" cy="1047115"/>
                        </a:xfrm>
                        <a:prstGeom prst="bevel">
                          <a:avLst>
                            <a:gd name="adj" fmla="val 12500"/>
                          </a:avLst>
                        </a:prstGeom>
                        <a:blipFill dpi="0" rotWithShape="1">
                          <a:blip r:embed="rId7">
                            <a:alphaModFix amt="80000"/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2" o:spid="_x0000_s1026" type="#_x0000_t84" alt="April07_resort 019" style="position:absolute;margin-left:.35pt;margin-top:322.5pt;width:130.15pt;height:82.45pt;rotation:180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" strokecolor="#17365d [2415]">
                <v:fill r:id="rId8" o:title="April07_resort 019" opacity="52429f" recolor="t" rotate="t" type="fram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6009640</wp:posOffset>
                </wp:positionH>
                <wp:positionV relativeFrom="page">
                  <wp:posOffset>5715000</wp:posOffset>
                </wp:positionV>
                <wp:extent cx="3189605" cy="1423035"/>
                <wp:effectExtent l="0" t="0" r="1905" b="0"/>
                <wp:wrapNone/>
                <wp:docPr id="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9605" cy="142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E7536" w:rsidRDefault="0004237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We’re having a party!</w:t>
                            </w:r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Date and Time: </w:t>
                            </w:r>
                            <w:sdt>
                              <w:sdtPr>
                                <w:id w:val="601211487"/>
                                <w:placeholder>
                                  <w:docPart w:val="35091F75977D4C08A31EB77D04281F89"/>
                                </w:placeholder>
                                <w:showingPlcHdr/>
                                <w:date>
                                  <w:dateFormat w:val="dddd, MMMM dd, 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>
                                  <w:t>[Date]</w:t>
                                </w:r>
                              </w:sdtContent>
                            </w:sdt>
                            <w:r>
                              <w:t xml:space="preserve"> at </w:t>
                            </w:r>
                            <w:sdt>
                              <w:sdtPr>
                                <w:id w:val="452039845"/>
                                <w:placeholder>
                                  <w:docPart w:val="A363FE0846854E35AE935FE4E8C1527F"/>
                                </w:placeholder>
                                <w:temporary/>
                                <w:showingPlcHdr/>
                              </w:sdtPr>
                              <w:sdtEndPr/>
                              <w:sdtContent>
                                <w:r>
                                  <w:t>[Time]</w:t>
                                </w:r>
                              </w:sdtContent>
                            </w:sdt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Place: </w:t>
                            </w:r>
                            <w:sdt>
                              <w:sdtPr>
                                <w:id w:val="601211488"/>
                                <w:placeholder>
                                  <w:docPart w:val="18EEE96645974FBE8479C8A4CC3C7989"/>
                                </w:placeholder>
                                <w:temporary/>
                                <w:showingPlcHdr/>
                              </w:sdtPr>
                              <w:sdtEndPr/>
                              <w:sdtContent>
                                <w:r>
                                  <w:t>[Location of the event]</w:t>
                                </w:r>
                              </w:sdtContent>
                            </w:sdt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RSVP to </w:t>
                            </w:r>
                            <w:sdt>
                              <w:sdtPr>
                                <w:id w:val="1987239172"/>
                                <w:placeholder>
                                  <w:docPart w:val="5007BBCAA20D4553A13F5E2F1A6B76AE"/>
                                </w:placeholder>
                                <w:showingPlcHdr/>
                              </w:sdtPr>
                              <w:sdtEndPr/>
                              <w:sdtContent>
                                <w:r>
                                  <w:t>[Name]</w:t>
                                </w:r>
                              </w:sdtContent>
                            </w:sdt>
                            <w:r>
                              <w:t xml:space="preserve"> by: </w:t>
                            </w:r>
                            <w:sdt>
                              <w:sdtPr>
                                <w:id w:val="1987239173"/>
                                <w:placeholder>
                                  <w:docPart w:val="6B87C3E32EF648988E83D9966C397EA6"/>
                                </w:placeholder>
                                <w:showingPlcHdr/>
                                <w:date>
                                  <w:dateFormat w:val="dddd, MMMM dd, 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>
                                  <w:t>[Date]</w:t>
                                </w:r>
                              </w:sdtContent>
                            </w:sdt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Phone: </w:t>
                            </w:r>
                            <w:sdt>
                              <w:sdtPr>
                                <w:id w:val="601211490"/>
                                <w:placeholder>
                                  <w:docPart w:val="9A4E91892E574CB0969CBD639FA8477D"/>
                                </w:placeholder>
                                <w:temporary/>
                                <w:showingPlcHdr/>
                              </w:sdtPr>
                              <w:sdtEndPr/>
                              <w:sdtContent>
                                <w:r>
                                  <w:t>[Phone number</w:t>
                                </w:r>
                              </w:sdtContent>
                            </w:sdt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30" type="#_x0000_t202" style="position:absolute;margin-left:473.2pt;margin-top:450pt;width:251.15pt;height:112.0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" filled="f" stroked="f">
                <v:textbox>
                  <w:txbxContent>
                    <w:p w:rsidR="00DE7536" w:rsidRDefault="0004237D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We’re having a party!</w:t>
                      </w:r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Date and Time: </w:t>
                      </w:r>
                      <w:sdt>
                        <w:sdtPr>
                          <w:id w:val="601211487"/>
                          <w:placeholder>
                            <w:docPart w:val="35091F75977D4C08A31EB77D04281F89"/>
                          </w:placeholder>
                          <w:showingPlcHdr/>
                          <w:date>
                            <w:dateFormat w:val="dddd, MMMM dd, 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>
                            <w:t>[Date]</w:t>
                          </w:r>
                        </w:sdtContent>
                      </w:sdt>
                      <w:r>
                        <w:t xml:space="preserve"> at </w:t>
                      </w:r>
                      <w:sdt>
                        <w:sdtPr>
                          <w:id w:val="452039845"/>
                          <w:placeholder>
                            <w:docPart w:val="A363FE0846854E35AE935FE4E8C1527F"/>
                          </w:placeholder>
                          <w:temporary/>
                          <w:showingPlcHdr/>
                        </w:sdtPr>
                        <w:sdtEndPr/>
                        <w:sdtContent>
                          <w:r>
                            <w:t>[Time]</w:t>
                          </w:r>
                        </w:sdtContent>
                      </w:sdt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Place: </w:t>
                      </w:r>
                      <w:sdt>
                        <w:sdtPr>
                          <w:id w:val="601211488"/>
                          <w:placeholder>
                            <w:docPart w:val="18EEE96645974FBE8479C8A4CC3C7989"/>
                          </w:placeholder>
                          <w:temporary/>
                          <w:showingPlcHdr/>
                        </w:sdtPr>
                        <w:sdtEndPr/>
                        <w:sdtContent>
                          <w:r>
                            <w:t>[Location of the event]</w:t>
                          </w:r>
                        </w:sdtContent>
                      </w:sdt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RSVP to </w:t>
                      </w:r>
                      <w:sdt>
                        <w:sdtPr>
                          <w:id w:val="1987239172"/>
                          <w:placeholder>
                            <w:docPart w:val="5007BBCAA20D4553A13F5E2F1A6B76AE"/>
                          </w:placeholder>
                          <w:showingPlcHdr/>
                        </w:sdtPr>
                        <w:sdtEndPr/>
                        <w:sdtContent>
                          <w:r>
                            <w:t>[Name]</w:t>
                          </w:r>
                        </w:sdtContent>
                      </w:sdt>
                      <w:r>
                        <w:t xml:space="preserve"> by: </w:t>
                      </w:r>
                      <w:sdt>
                        <w:sdtPr>
                          <w:id w:val="1987239173"/>
                          <w:placeholder>
                            <w:docPart w:val="6B87C3E32EF648988E83D9966C397EA6"/>
                          </w:placeholder>
                          <w:showingPlcHdr/>
                          <w:date>
                            <w:dateFormat w:val="dddd, MMMM dd, 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>
                            <w:t>[Date]</w:t>
                          </w:r>
                        </w:sdtContent>
                      </w:sdt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Phone: </w:t>
                      </w:r>
                      <w:sdt>
                        <w:sdtPr>
                          <w:id w:val="601211490"/>
                          <w:placeholder>
                            <w:docPart w:val="9A4E91892E574CB0969CBD639FA8477D"/>
                          </w:placeholder>
                          <w:temporary/>
                          <w:showingPlcHdr/>
                        </w:sdtPr>
                        <w:sdtEndPr/>
                        <w:sdtContent>
                          <w:r>
                            <w:t>[Phone number</w:t>
                          </w:r>
                        </w:sdtContent>
                      </w:sdt>
                      <w:r>
                        <w:t>]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5041265</wp:posOffset>
                </wp:positionH>
                <wp:positionV relativeFrom="paragraph">
                  <wp:posOffset>4095750</wp:posOffset>
                </wp:positionV>
                <wp:extent cx="1652905" cy="1047115"/>
                <wp:effectExtent l="12065" t="9525" r="11430" b="10160"/>
                <wp:wrapNone/>
                <wp:docPr id="4" name="AutoShape 66" descr="April07_resort 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1652905" cy="1047115"/>
                        </a:xfrm>
                        <a:prstGeom prst="bevel">
                          <a:avLst>
                            <a:gd name="adj" fmla="val 12500"/>
                          </a:avLst>
                        </a:prstGeom>
                        <a:blipFill dpi="0" rotWithShape="1">
                          <a:blip r:embed="rId7">
                            <a:alphaModFix amt="80000"/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6" o:spid="_x0000_s1026" type="#_x0000_t84" alt="April07_resort 019" style="position:absolute;margin-left:396.95pt;margin-top:322.5pt;width:130.15pt;height:82.45pt;rotation:180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P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" strokecolor="#17365d [2415]">
                <v:fill r:id="rId8" o:title="April07_resort 019" opacity="52429f" recolor="t" rotate="t" type="fram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1058545</wp:posOffset>
                </wp:positionH>
                <wp:positionV relativeFrom="page">
                  <wp:posOffset>5715000</wp:posOffset>
                </wp:positionV>
                <wp:extent cx="3189605" cy="1423035"/>
                <wp:effectExtent l="1270" t="0" r="0" b="0"/>
                <wp:wrapNone/>
                <wp:docPr id="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9605" cy="142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E7536" w:rsidRDefault="0004237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We’re having a party!</w:t>
                            </w:r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Date and Time: </w:t>
                            </w:r>
                            <w:sdt>
                              <w:sdtPr>
                                <w:id w:val="601211452"/>
                                <w:placeholder>
                                  <w:docPart w:val="908DE849EE894931BE5359B63B4F0ECA"/>
                                </w:placeholder>
                                <w:showingPlcHdr/>
                                <w:date>
                                  <w:dateFormat w:val="dddd, MMMM dd, 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>
                                  <w:t>[Date]</w:t>
                                </w:r>
                              </w:sdtContent>
                            </w:sdt>
                            <w:r>
                              <w:t xml:space="preserve"> at </w:t>
                            </w:r>
                            <w:sdt>
                              <w:sdtPr>
                                <w:id w:val="452039805"/>
                                <w:placeholder>
                                  <w:docPart w:val="7C02AB46E6BC49A48915608BB230A912"/>
                                </w:placeholder>
                                <w:temporary/>
                                <w:showingPlcHdr/>
                              </w:sdtPr>
                              <w:sdtEndPr/>
                              <w:sdtContent>
                                <w:r>
                                  <w:t>[Time]</w:t>
                                </w:r>
                              </w:sdtContent>
                            </w:sdt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Place: </w:t>
                            </w:r>
                            <w:sdt>
                              <w:sdtPr>
                                <w:id w:val="601211453"/>
                                <w:placeholder>
                                  <w:docPart w:val="D25C327A0A9C4866BACBF3BBC43EBEA9"/>
                                </w:placeholder>
                                <w:temporary/>
                                <w:showingPlcHdr/>
                              </w:sdtPr>
                              <w:sdtEndPr/>
                              <w:sdtContent>
                                <w:r>
                                  <w:t>[Location of the event]</w:t>
                                </w:r>
                              </w:sdtContent>
                            </w:sdt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RSVP to </w:t>
                            </w:r>
                            <w:sdt>
                              <w:sdtPr>
                                <w:id w:val="1987239146"/>
                                <w:placeholder>
                                  <w:docPart w:val="86699F46D7384BD1825DF860BB6AEAD1"/>
                                </w:placeholder>
                                <w:showingPlcHdr/>
                              </w:sdtPr>
                              <w:sdtEndPr/>
                              <w:sdtContent>
                                <w:r>
                                  <w:t>[Name]</w:t>
                                </w:r>
                              </w:sdtContent>
                            </w:sdt>
                            <w:r>
                              <w:t xml:space="preserve"> by: </w:t>
                            </w:r>
                            <w:sdt>
                              <w:sdtPr>
                                <w:id w:val="601211454"/>
                                <w:placeholder>
                                  <w:docPart w:val="DE2C546EDA8B47B6814A6B32106B944F"/>
                                </w:placeholder>
                                <w:showingPlcHdr/>
                                <w:date>
                                  <w:dateFormat w:val="dddd, MMMM dd, 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>
                                  <w:t>[Date]</w:t>
                                </w:r>
                              </w:sdtContent>
                            </w:sdt>
                          </w:p>
                          <w:p w:rsidR="00DE7536" w:rsidRDefault="0004237D">
                            <w:pPr>
                              <w:pStyle w:val="EventInformation"/>
                            </w:pPr>
                            <w:r>
                              <w:t xml:space="preserve">Phone: </w:t>
                            </w:r>
                            <w:sdt>
                              <w:sdtPr>
                                <w:id w:val="601211455"/>
                                <w:placeholder>
                                  <w:docPart w:val="327A52AE51E84AB8873230F00BA792DF"/>
                                </w:placeholder>
                                <w:temporary/>
                                <w:showingPlcHdr/>
                              </w:sdtPr>
                              <w:sdtEndPr/>
                              <w:sdtContent>
                                <w:r>
                                  <w:t>[Phone number]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1031" type="#_x0000_t202" style="position:absolute;margin-left:83.35pt;margin-top:450pt;width:251.15pt;height:112.0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SbaugIAAMI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" filled="f" stroked="f">
                <v:textbox>
                  <w:txbxContent>
                    <w:p w:rsidR="00DE7536" w:rsidRDefault="0004237D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We’re having a party!</w:t>
                      </w:r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Date and Time: </w:t>
                      </w:r>
                      <w:sdt>
                        <w:sdtPr>
                          <w:id w:val="601211452"/>
                          <w:placeholder>
                            <w:docPart w:val="908DE849EE894931BE5359B63B4F0ECA"/>
                          </w:placeholder>
                          <w:showingPlcHdr/>
                          <w:date>
                            <w:dateFormat w:val="dddd, MMMM dd, 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>
                            <w:t>[Date]</w:t>
                          </w:r>
                        </w:sdtContent>
                      </w:sdt>
                      <w:r>
                        <w:t xml:space="preserve"> at </w:t>
                      </w:r>
                      <w:sdt>
                        <w:sdtPr>
                          <w:id w:val="452039805"/>
                          <w:placeholder>
                            <w:docPart w:val="7C02AB46E6BC49A48915608BB230A912"/>
                          </w:placeholder>
                          <w:temporary/>
                          <w:showingPlcHdr/>
                        </w:sdtPr>
                        <w:sdtEndPr/>
                        <w:sdtContent>
                          <w:r>
                            <w:t>[Time]</w:t>
                          </w:r>
                        </w:sdtContent>
                      </w:sdt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Place: </w:t>
                      </w:r>
                      <w:sdt>
                        <w:sdtPr>
                          <w:id w:val="601211453"/>
                          <w:placeholder>
                            <w:docPart w:val="D25C327A0A9C4866BACBF3BBC43EBEA9"/>
                          </w:placeholder>
                          <w:temporary/>
                          <w:showingPlcHdr/>
                        </w:sdtPr>
                        <w:sdtEndPr/>
                        <w:sdtContent>
                          <w:r>
                            <w:t>[Location of the event]</w:t>
                          </w:r>
                        </w:sdtContent>
                      </w:sdt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RSVP to </w:t>
                      </w:r>
                      <w:sdt>
                        <w:sdtPr>
                          <w:id w:val="1987239146"/>
                          <w:placeholder>
                            <w:docPart w:val="86699F46D7384BD1825DF860BB6AEAD1"/>
                          </w:placeholder>
                          <w:showingPlcHdr/>
                        </w:sdtPr>
                        <w:sdtEndPr/>
                        <w:sdtContent>
                          <w:r>
                            <w:t>[Name]</w:t>
                          </w:r>
                        </w:sdtContent>
                      </w:sdt>
                      <w:r>
                        <w:t xml:space="preserve"> by: </w:t>
                      </w:r>
                      <w:sdt>
                        <w:sdtPr>
                          <w:id w:val="601211454"/>
                          <w:placeholder>
                            <w:docPart w:val="DE2C546EDA8B47B6814A6B32106B944F"/>
                          </w:placeholder>
                          <w:showingPlcHdr/>
                          <w:date>
                            <w:dateFormat w:val="dddd, MMMM dd, 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>
                            <w:t>[Date]</w:t>
                          </w:r>
                        </w:sdtContent>
                      </w:sdt>
                    </w:p>
                    <w:p w:rsidR="00DE7536" w:rsidRDefault="0004237D">
                      <w:pPr>
                        <w:pStyle w:val="EventInformation"/>
                      </w:pPr>
                      <w:r>
                        <w:t xml:space="preserve">Phone: </w:t>
                      </w:r>
                      <w:sdt>
                        <w:sdtPr>
                          <w:id w:val="601211455"/>
                          <w:placeholder>
                            <w:docPart w:val="327A52AE51E84AB8873230F00BA792DF"/>
                          </w:placeholder>
                          <w:temporary/>
                          <w:showingPlcHdr/>
                        </w:sdtPr>
                        <w:sdtEndPr/>
                        <w:sdtContent>
                          <w:r>
                            <w:t>[Phone number]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457200</wp:posOffset>
                </wp:positionV>
                <wp:extent cx="4114800" cy="6858000"/>
                <wp:effectExtent l="9525" t="9525" r="9525" b="9525"/>
                <wp:wrapNone/>
                <wp:docPr id="2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14800" cy="6858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5">
                                  <a:lumMod val="60000"/>
                                  <a:lumOff val="4000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1" o:spid="_x0000_s1026" style="position:absolute;margin-left:6in;margin-top:36pt;width:324pt;height:540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" filled="f" fillcolor="#92cddc [1944]" strokecolor="#17365d [2415]">
                <w10:wrap anchorx="page" anchory="page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4114800" cy="6858000"/>
                <wp:effectExtent l="9525" t="9525" r="9525" b="9525"/>
                <wp:wrapNone/>
                <wp:docPr id="1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14800" cy="685800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FFFFFF">
                                <a:gamma/>
                                <a:shade val="46275"/>
                                <a:invGamma/>
                              </a:srgb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0" o:spid="_x0000_s1026" style="position:absolute;margin-left:36pt;margin-top:36pt;width:324pt;height:540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" fillcolor="#767676" strokecolor="#17365d [2415]">
                <v:fill rotate="t" focus="100%" type="gradient"/>
                <w10:wrap anchorx="page" anchory="page"/>
              </v:rect>
            </w:pict>
          </mc:Fallback>
        </mc:AlternateContent>
      </w:r>
    </w:p>
    <w:sectPr w:rsidR="00DE7536" w:rsidSect="00DE7536">
      <w:pgSz w:w="15840" w:h="12240" w:orient="landscape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BCEC2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3"/>
    <w:multiLevelType w:val="singleLevel"/>
    <w:tmpl w:val="30105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>
    <w:nsid w:val="FFFFFF88"/>
    <w:multiLevelType w:val="singleLevel"/>
    <w:tmpl w:val="95FE9A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D8F266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2"/>
  <w:attachedTemplate r:id="rId1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EC8"/>
    <w:rsid w:val="0004237D"/>
    <w:rsid w:val="002E7A18"/>
    <w:rsid w:val="005251FE"/>
    <w:rsid w:val="006944BF"/>
    <w:rsid w:val="006F4EC8"/>
    <w:rsid w:val="00701094"/>
    <w:rsid w:val="00994A6F"/>
    <w:rsid w:val="00B760AC"/>
    <w:rsid w:val="00DE7536"/>
    <w:rsid w:val="00F13EB3"/>
    <w:rsid w:val="00FA7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Normal Indent" w:qFormat="1"/>
    <w:lsdException w:name="List Bullet" w:semiHidden="0" w:uiPriority="9" w:unhideWhenUsed="0" w:qFormat="1"/>
    <w:lsdException w:name="List Number" w:semiHidden="0" w:uiPriority="9" w:unhideWhenUsed="0" w:qFormat="1"/>
    <w:lsdException w:name="List Bullet 2" w:semiHidden="0" w:uiPriority="10" w:unhideWhenUsed="0" w:qFormat="1"/>
    <w:lsdException w:name="List Number 2" w:semiHidden="0" w:uiPriority="10" w:unhideWhenUsed="0" w:qFormat="1"/>
    <w:lsdException w:name="Title" w:semiHidden="0" w:uiPriority="4" w:unhideWhenUsed="0" w:qFormat="1"/>
    <w:lsdException w:name="List Continue" w:semiHidden="0" w:uiPriority="9" w:unhideWhenUsed="0" w:qFormat="1"/>
    <w:lsdException w:name="List Continue 2" w:semiHidden="0" w:uiPriority="10" w:unhideWhenUsed="0" w:qFormat="1"/>
    <w:lsdException w:name="Subtitle" w:semiHidden="0" w:uiPriority="5" w:unhideWhenUsed="0" w:qFormat="1"/>
    <w:lsdException w:name="Block Text" w:semiHidden="0" w:uiPriority="3" w:unhideWhenUsed="0" w:qFormat="1"/>
    <w:lsdException w:name="Strong" w:semiHidden="0" w:uiPriority="2" w:unhideWhenUsed="0" w:qFormat="1"/>
    <w:lsdException w:name="Emphasis" w:semiHidden="0" w:uiPriority="2" w:unhideWhenUsed="0" w:qFormat="1"/>
    <w:lsdException w:name="Table Grid" w:semiHidden="0" w:uiPriority="1" w:unhideWhenUsed="0"/>
    <w:lsdException w:name="Placeholder Text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DE753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semiHidden/>
    <w:unhideWhenUsed/>
    <w:qFormat/>
    <w:rsid w:val="00DE7536"/>
    <w:pPr>
      <w:outlineLvl w:val="0"/>
    </w:pPr>
    <w:rPr>
      <w:rFonts w:ascii="Trebuchet MS" w:eastAsia="Times New Roman" w:hAnsi="Trebuchet MS" w:cs="Times New Roman"/>
      <w:b/>
      <w:color w:val="EEECE1" w:themeColor="background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753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53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semiHidden/>
    <w:rsid w:val="00DE7536"/>
    <w:rPr>
      <w:rFonts w:ascii="Trebuchet MS" w:eastAsia="Times New Roman" w:hAnsi="Trebuchet MS" w:cs="Times New Roman"/>
      <w:b/>
      <w:color w:val="EEECE1" w:themeColor="background2"/>
      <w:sz w:val="32"/>
      <w:szCs w:val="32"/>
    </w:rPr>
  </w:style>
  <w:style w:type="paragraph" w:customStyle="1" w:styleId="DescriptionofEvent">
    <w:name w:val="Description of Event"/>
    <w:basedOn w:val="Normal"/>
    <w:qFormat/>
    <w:rsid w:val="006944BF"/>
    <w:pPr>
      <w:spacing w:after="240" w:line="276" w:lineRule="auto"/>
      <w:ind w:left="288"/>
    </w:pPr>
    <w:rPr>
      <w:rFonts w:asciiTheme="majorHAnsi" w:hAnsiTheme="majorHAnsi"/>
      <w:b/>
      <w:i/>
      <w:color w:val="FFFFFF" w:themeColor="background1"/>
      <w:sz w:val="28"/>
    </w:rPr>
  </w:style>
  <w:style w:type="character" w:styleId="PlaceholderText">
    <w:name w:val="Placeholder Text"/>
    <w:basedOn w:val="DefaultParagraphFont"/>
    <w:uiPriority w:val="99"/>
    <w:semiHidden/>
    <w:rsid w:val="00DE7536"/>
    <w:rPr>
      <w:color w:val="808080"/>
    </w:rPr>
  </w:style>
  <w:style w:type="paragraph" w:customStyle="1" w:styleId="EventInformation">
    <w:name w:val="Event Information"/>
    <w:basedOn w:val="Normal"/>
    <w:qFormat/>
    <w:rsid w:val="006944BF"/>
    <w:pPr>
      <w:spacing w:after="80" w:line="276" w:lineRule="auto"/>
      <w:ind w:left="288"/>
    </w:pPr>
    <w:rPr>
      <w:color w:val="17365D" w:themeColor="text2" w:themeShade="BF"/>
      <w:sz w:val="16"/>
    </w:rPr>
  </w:style>
  <w:style w:type="paragraph" w:customStyle="1" w:styleId="CoverTitle1">
    <w:name w:val="Cover Title 1"/>
    <w:basedOn w:val="Normal"/>
    <w:qFormat/>
    <w:rsid w:val="006944BF"/>
    <w:rPr>
      <w:rFonts w:asciiTheme="majorHAnsi" w:hAnsiTheme="majorHAnsi"/>
      <w:b/>
      <w:i/>
      <w:color w:val="F2F2F2" w:themeColor="background1" w:themeShade="F2"/>
      <w:sz w:val="40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Normal Indent" w:qFormat="1"/>
    <w:lsdException w:name="List Bullet" w:semiHidden="0" w:uiPriority="9" w:unhideWhenUsed="0" w:qFormat="1"/>
    <w:lsdException w:name="List Number" w:semiHidden="0" w:uiPriority="9" w:unhideWhenUsed="0" w:qFormat="1"/>
    <w:lsdException w:name="List Bullet 2" w:semiHidden="0" w:uiPriority="10" w:unhideWhenUsed="0" w:qFormat="1"/>
    <w:lsdException w:name="List Number 2" w:semiHidden="0" w:uiPriority="10" w:unhideWhenUsed="0" w:qFormat="1"/>
    <w:lsdException w:name="Title" w:semiHidden="0" w:uiPriority="4" w:unhideWhenUsed="0" w:qFormat="1"/>
    <w:lsdException w:name="List Continue" w:semiHidden="0" w:uiPriority="9" w:unhideWhenUsed="0" w:qFormat="1"/>
    <w:lsdException w:name="List Continue 2" w:semiHidden="0" w:uiPriority="10" w:unhideWhenUsed="0" w:qFormat="1"/>
    <w:lsdException w:name="Subtitle" w:semiHidden="0" w:uiPriority="5" w:unhideWhenUsed="0" w:qFormat="1"/>
    <w:lsdException w:name="Block Text" w:semiHidden="0" w:uiPriority="3" w:unhideWhenUsed="0" w:qFormat="1"/>
    <w:lsdException w:name="Strong" w:semiHidden="0" w:uiPriority="2" w:unhideWhenUsed="0" w:qFormat="1"/>
    <w:lsdException w:name="Emphasis" w:semiHidden="0" w:uiPriority="2" w:unhideWhenUsed="0" w:qFormat="1"/>
    <w:lsdException w:name="Table Grid" w:semiHidden="0" w:uiPriority="1" w:unhideWhenUsed="0"/>
    <w:lsdException w:name="Placeholder Text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DE753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semiHidden/>
    <w:unhideWhenUsed/>
    <w:qFormat/>
    <w:rsid w:val="00DE7536"/>
    <w:pPr>
      <w:outlineLvl w:val="0"/>
    </w:pPr>
    <w:rPr>
      <w:rFonts w:ascii="Trebuchet MS" w:eastAsia="Times New Roman" w:hAnsi="Trebuchet MS" w:cs="Times New Roman"/>
      <w:b/>
      <w:color w:val="EEECE1" w:themeColor="background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753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53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semiHidden/>
    <w:rsid w:val="00DE7536"/>
    <w:rPr>
      <w:rFonts w:ascii="Trebuchet MS" w:eastAsia="Times New Roman" w:hAnsi="Trebuchet MS" w:cs="Times New Roman"/>
      <w:b/>
      <w:color w:val="EEECE1" w:themeColor="background2"/>
      <w:sz w:val="32"/>
      <w:szCs w:val="32"/>
    </w:rPr>
  </w:style>
  <w:style w:type="paragraph" w:customStyle="1" w:styleId="DescriptionofEvent">
    <w:name w:val="Description of Event"/>
    <w:basedOn w:val="Normal"/>
    <w:qFormat/>
    <w:rsid w:val="006944BF"/>
    <w:pPr>
      <w:spacing w:after="240" w:line="276" w:lineRule="auto"/>
      <w:ind w:left="288"/>
    </w:pPr>
    <w:rPr>
      <w:rFonts w:asciiTheme="majorHAnsi" w:hAnsiTheme="majorHAnsi"/>
      <w:b/>
      <w:i/>
      <w:color w:val="FFFFFF" w:themeColor="background1"/>
      <w:sz w:val="28"/>
    </w:rPr>
  </w:style>
  <w:style w:type="character" w:styleId="PlaceholderText">
    <w:name w:val="Placeholder Text"/>
    <w:basedOn w:val="DefaultParagraphFont"/>
    <w:uiPriority w:val="99"/>
    <w:semiHidden/>
    <w:rsid w:val="00DE7536"/>
    <w:rPr>
      <w:color w:val="808080"/>
    </w:rPr>
  </w:style>
  <w:style w:type="paragraph" w:customStyle="1" w:styleId="EventInformation">
    <w:name w:val="Event Information"/>
    <w:basedOn w:val="Normal"/>
    <w:qFormat/>
    <w:rsid w:val="006944BF"/>
    <w:pPr>
      <w:spacing w:after="80" w:line="276" w:lineRule="auto"/>
      <w:ind w:left="288"/>
    </w:pPr>
    <w:rPr>
      <w:color w:val="17365D" w:themeColor="text2" w:themeShade="BF"/>
      <w:sz w:val="16"/>
    </w:rPr>
  </w:style>
  <w:style w:type="paragraph" w:customStyle="1" w:styleId="CoverTitle1">
    <w:name w:val="Cover Title 1"/>
    <w:basedOn w:val="Normal"/>
    <w:qFormat/>
    <w:rsid w:val="006944BF"/>
    <w:rPr>
      <w:rFonts w:asciiTheme="majorHAnsi" w:hAnsiTheme="majorHAnsi"/>
      <w:b/>
      <w:i/>
      <w:color w:val="F2F2F2" w:themeColor="background1" w:themeShade="F2"/>
      <w:sz w:val="40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p142158\AppData\Roaming\Microsoft\Templates\PartyInvitatio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A9E277406554DDFBB265E403E9411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91E2B-1F71-4D64-9D63-91EF1C59DF49}"/>
      </w:docPartPr>
      <w:docPartBody>
        <w:p w:rsidR="00000000" w:rsidRDefault="000653F2">
          <w:pPr>
            <w:pStyle w:val="7A9E277406554DDFBB265E403E941123"/>
          </w:pPr>
          <w:r>
            <w:t>[Event description]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3F2"/>
    <w:rsid w:val="00065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A9E277406554DDFBB265E403E941123">
    <w:name w:val="7A9E277406554DDFBB265E403E941123"/>
  </w:style>
  <w:style w:type="paragraph" w:customStyle="1" w:styleId="D56B0BEF2081447AB03AAAC61F73F5F3">
    <w:name w:val="D56B0BEF2081447AB03AAAC61F73F5F3"/>
  </w:style>
  <w:style w:type="paragraph" w:customStyle="1" w:styleId="35091F75977D4C08A31EB77D04281F89">
    <w:name w:val="35091F75977D4C08A31EB77D04281F89"/>
  </w:style>
  <w:style w:type="paragraph" w:customStyle="1" w:styleId="A363FE0846854E35AE935FE4E8C1527F">
    <w:name w:val="A363FE0846854E35AE935FE4E8C1527F"/>
  </w:style>
  <w:style w:type="paragraph" w:customStyle="1" w:styleId="18EEE96645974FBE8479C8A4CC3C7989">
    <w:name w:val="18EEE96645974FBE8479C8A4CC3C7989"/>
  </w:style>
  <w:style w:type="paragraph" w:customStyle="1" w:styleId="5007BBCAA20D4553A13F5E2F1A6B76AE">
    <w:name w:val="5007BBCAA20D4553A13F5E2F1A6B76AE"/>
  </w:style>
  <w:style w:type="paragraph" w:customStyle="1" w:styleId="6B87C3E32EF648988E83D9966C397EA6">
    <w:name w:val="6B87C3E32EF648988E83D9966C397EA6"/>
  </w:style>
  <w:style w:type="paragraph" w:customStyle="1" w:styleId="9A4E91892E574CB0969CBD639FA8477D">
    <w:name w:val="9A4E91892E574CB0969CBD639FA8477D"/>
  </w:style>
  <w:style w:type="paragraph" w:customStyle="1" w:styleId="908DE849EE894931BE5359B63B4F0ECA">
    <w:name w:val="908DE849EE894931BE5359B63B4F0ECA"/>
  </w:style>
  <w:style w:type="paragraph" w:customStyle="1" w:styleId="7C02AB46E6BC49A48915608BB230A912">
    <w:name w:val="7C02AB46E6BC49A48915608BB230A912"/>
  </w:style>
  <w:style w:type="paragraph" w:customStyle="1" w:styleId="D25C327A0A9C4866BACBF3BBC43EBEA9">
    <w:name w:val="D25C327A0A9C4866BACBF3BBC43EBEA9"/>
  </w:style>
  <w:style w:type="paragraph" w:customStyle="1" w:styleId="86699F46D7384BD1825DF860BB6AEAD1">
    <w:name w:val="86699F46D7384BD1825DF860BB6AEAD1"/>
  </w:style>
  <w:style w:type="paragraph" w:customStyle="1" w:styleId="DE2C546EDA8B47B6814A6B32106B944F">
    <w:name w:val="DE2C546EDA8B47B6814A6B32106B944F"/>
  </w:style>
  <w:style w:type="paragraph" w:customStyle="1" w:styleId="327A52AE51E84AB8873230F00BA792DF">
    <w:name w:val="327A52AE51E84AB8873230F00BA792D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A9E277406554DDFBB265E403E941123">
    <w:name w:val="7A9E277406554DDFBB265E403E941123"/>
  </w:style>
  <w:style w:type="paragraph" w:customStyle="1" w:styleId="D56B0BEF2081447AB03AAAC61F73F5F3">
    <w:name w:val="D56B0BEF2081447AB03AAAC61F73F5F3"/>
  </w:style>
  <w:style w:type="paragraph" w:customStyle="1" w:styleId="35091F75977D4C08A31EB77D04281F89">
    <w:name w:val="35091F75977D4C08A31EB77D04281F89"/>
  </w:style>
  <w:style w:type="paragraph" w:customStyle="1" w:styleId="A363FE0846854E35AE935FE4E8C1527F">
    <w:name w:val="A363FE0846854E35AE935FE4E8C1527F"/>
  </w:style>
  <w:style w:type="paragraph" w:customStyle="1" w:styleId="18EEE96645974FBE8479C8A4CC3C7989">
    <w:name w:val="18EEE96645974FBE8479C8A4CC3C7989"/>
  </w:style>
  <w:style w:type="paragraph" w:customStyle="1" w:styleId="5007BBCAA20D4553A13F5E2F1A6B76AE">
    <w:name w:val="5007BBCAA20D4553A13F5E2F1A6B76AE"/>
  </w:style>
  <w:style w:type="paragraph" w:customStyle="1" w:styleId="6B87C3E32EF648988E83D9966C397EA6">
    <w:name w:val="6B87C3E32EF648988E83D9966C397EA6"/>
  </w:style>
  <w:style w:type="paragraph" w:customStyle="1" w:styleId="9A4E91892E574CB0969CBD639FA8477D">
    <w:name w:val="9A4E91892E574CB0969CBD639FA8477D"/>
  </w:style>
  <w:style w:type="paragraph" w:customStyle="1" w:styleId="908DE849EE894931BE5359B63B4F0ECA">
    <w:name w:val="908DE849EE894931BE5359B63B4F0ECA"/>
  </w:style>
  <w:style w:type="paragraph" w:customStyle="1" w:styleId="7C02AB46E6BC49A48915608BB230A912">
    <w:name w:val="7C02AB46E6BC49A48915608BB230A912"/>
  </w:style>
  <w:style w:type="paragraph" w:customStyle="1" w:styleId="D25C327A0A9C4866BACBF3BBC43EBEA9">
    <w:name w:val="D25C327A0A9C4866BACBF3BBC43EBEA9"/>
  </w:style>
  <w:style w:type="paragraph" w:customStyle="1" w:styleId="86699F46D7384BD1825DF860BB6AEAD1">
    <w:name w:val="86699F46D7384BD1825DF860BB6AEAD1"/>
  </w:style>
  <w:style w:type="paragraph" w:customStyle="1" w:styleId="DE2C546EDA8B47B6814A6B32106B944F">
    <w:name w:val="DE2C546EDA8B47B6814A6B32106B944F"/>
  </w:style>
  <w:style w:type="paragraph" w:customStyle="1" w:styleId="327A52AE51E84AB8873230F00BA792DF">
    <w:name w:val="327A52AE51E84AB8873230F00BA792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Floral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Floral theme">
      <a:majorFont>
        <a:latin typeface="Calisto MT"/>
        <a:ea typeface=""/>
        <a:cs typeface=""/>
      </a:majorFont>
      <a:minorFont>
        <a:latin typeface="Calisto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E5186BEE-E492-4F06-A201-F2ED58890A1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PartyInvitation</Template>
  <TotalTime>1</TotalTime>
  <Pages>2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Party invitation (floral design)</dc:title>
  <dc:creator>MANILYN B.. RAMIREZ</dc:creator>
  <cp:lastModifiedBy>MANILYN B.. RAMIREZ</cp:lastModifiedBy>
  <cp:revision>1</cp:revision>
  <cp:lastPrinted>2006-08-01T17:47:00Z</cp:lastPrinted>
  <dcterms:created xsi:type="dcterms:W3CDTF">2016-06-08T09:13:00Z</dcterms:created>
  <dcterms:modified xsi:type="dcterms:W3CDTF">2016-06-08T09:14:00Z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TC101731891033</vt:lpwstr>
  </property>
</Properties>
</file>