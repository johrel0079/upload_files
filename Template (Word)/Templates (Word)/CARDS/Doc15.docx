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5B" w:rsidRDefault="00784F72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4251960</wp:posOffset>
                </wp:positionV>
                <wp:extent cx="9314815" cy="3090545"/>
                <wp:effectExtent l="0" t="3810" r="635" b="381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4815" cy="309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A5B" w:rsidRPr="001D1C7A" w:rsidRDefault="00784F72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9144000" cy="3000375"/>
                                  <wp:effectExtent l="0" t="0" r="0" b="9525"/>
                                  <wp:docPr id="2" name="Picture 2" descr="Football graph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ootball graph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.25pt;margin-top:334.8pt;width:733.45pt;height:2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L9sw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" filled="f" stroked="f">
                <v:textbox style="mso-fit-shape-to-text:t">
                  <w:txbxContent>
                    <w:p w:rsidR="00BE6A5B" w:rsidRPr="001D1C7A" w:rsidRDefault="00784F72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9144000" cy="3000375"/>
                            <wp:effectExtent l="0" t="0" r="0" b="9525"/>
                            <wp:docPr id="2" name="Picture 2" descr="Football graph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ootball graphi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0" cy="3000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-218440</wp:posOffset>
                </wp:positionV>
                <wp:extent cx="2078990" cy="434340"/>
                <wp:effectExtent l="4445" t="635" r="0" b="317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A5B" w:rsidRDefault="00BE6A5B">
                            <w: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5" type="#_x0000_t136" style="width:148.95pt;height:27pt;rotation:180" fillcolor="black" stroked="f">
                                  <v:shadow color="#868686"/>
                                  <v:textpath style="font-family:&quot;Trebuchet MS&quot;;font-size:28pt;font-weight:bold;v-text-kern:t" trim="t" fitpath="t" string="thank you…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4.6pt;margin-top:-17.2pt;width:163.7pt;height:34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" filled="f" stroked="f">
                <v:textbox style="mso-fit-shape-to-text:t">
                  <w:txbxContent>
                    <w:p w:rsidR="00BE6A5B" w:rsidRDefault="00BE6A5B">
                      <w:r>
                        <w:pict>
                          <v:shape id="_x0000_i1025" type="#_x0000_t136" style="width:148.95pt;height:27pt;rotation:180" fillcolor="black" stroked="f">
                            <v:shadow color="#868686"/>
                            <v:textpath style="font-family:&quot;Trebuchet MS&quot;;font-size:28pt;font-weight:bold;v-text-kern:t" trim="t" fitpath="t" string="thank you…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429895</wp:posOffset>
                </wp:positionV>
                <wp:extent cx="4297680" cy="3082290"/>
                <wp:effectExtent l="3810" t="1270" r="317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308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A5B" w:rsidRPr="001D1C7A" w:rsidRDefault="00784F72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4114800" cy="2990850"/>
                                  <wp:effectExtent l="0" t="0" r="0" b="0"/>
                                  <wp:docPr id="3" name="Picture 3" descr="Cover football graph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over football graph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299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8.8pt;margin-top:33.85pt;width:338.4pt;height:242.7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G8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" filled="f" stroked="f">
                <v:textbox style="mso-fit-shape-to-text:t">
                  <w:txbxContent>
                    <w:p w:rsidR="00BE6A5B" w:rsidRPr="001D1C7A" w:rsidRDefault="00784F72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4114800" cy="2990850"/>
                            <wp:effectExtent l="0" t="0" r="0" b="0"/>
                            <wp:docPr id="3" name="Picture 3" descr="Cover football graph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over football graphi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299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E6A5B" w:rsidSect="00BE6A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GrammaticalErrors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72"/>
    <w:rsid w:val="000B49AD"/>
    <w:rsid w:val="000C202A"/>
    <w:rsid w:val="001267BA"/>
    <w:rsid w:val="001D1C7A"/>
    <w:rsid w:val="004919C9"/>
    <w:rsid w:val="00547688"/>
    <w:rsid w:val="00784F72"/>
    <w:rsid w:val="00BE6A5B"/>
    <w:rsid w:val="00F4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6A5B"/>
    <w:rPr>
      <w:rFonts w:ascii="Verdana" w:hAnsi="Verdana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E6A5B"/>
    <w:rPr>
      <w:rFonts w:ascii="Tahoma" w:hAnsi="Tahoma" w:cs="Tahoma"/>
      <w:sz w:val="16"/>
      <w:szCs w:val="16"/>
    </w:rPr>
  </w:style>
  <w:style w:type="paragraph" w:customStyle="1" w:styleId="InsideText">
    <w:name w:val="Inside Text"/>
    <w:basedOn w:val="Normal"/>
    <w:rsid w:val="00F45502"/>
    <w:pPr>
      <w:jc w:val="center"/>
    </w:pPr>
    <w:rPr>
      <w:rFonts w:ascii="Trebuchet MS" w:hAnsi="Trebuchet MS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6A5B"/>
    <w:rPr>
      <w:rFonts w:ascii="Verdana" w:hAnsi="Verdana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E6A5B"/>
    <w:rPr>
      <w:rFonts w:ascii="Tahoma" w:hAnsi="Tahoma" w:cs="Tahoma"/>
      <w:sz w:val="16"/>
      <w:szCs w:val="16"/>
    </w:rPr>
  </w:style>
  <w:style w:type="paragraph" w:customStyle="1" w:styleId="InsideText">
    <w:name w:val="Inside Text"/>
    <w:basedOn w:val="Normal"/>
    <w:rsid w:val="00F45502"/>
    <w:pPr>
      <w:jc w:val="center"/>
    </w:pPr>
    <w:rPr>
      <w:rFonts w:ascii="Trebuchet MS" w:hAnsi="Trebuchet MS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Thank%20you%20c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Thank you card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cp:lastPrinted>2005-07-06T05:49:00Z</cp:lastPrinted>
  <dcterms:created xsi:type="dcterms:W3CDTF">2016-06-15T09:11:00Z</dcterms:created>
  <dcterms:modified xsi:type="dcterms:W3CDTF">2016-06-15T09:11:00Z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TC012233361033</vt:lpwstr>
  </property>
</Properties>
</file>