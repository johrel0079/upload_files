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646668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0D350F" w:rsidRPr="002E0EBF" w:rsidRDefault="004B1765" w:rsidP="00B12E33">
            <w:pPr>
              <w:pStyle w:val="Letters"/>
              <w:rPr>
                <w:color w:val="605D5E"/>
              </w:rPr>
            </w:pPr>
            <w:r>
              <w:rPr>
                <w:noProof/>
                <w:color w:val="605D5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1" layoutInCell="1" allowOverlap="1">
                      <wp:simplePos x="0" y="0"/>
                      <wp:positionH relativeFrom="page">
                        <wp:posOffset>549275</wp:posOffset>
                      </wp:positionH>
                      <wp:positionV relativeFrom="page">
                        <wp:posOffset>819150</wp:posOffset>
                      </wp:positionV>
                      <wp:extent cx="2289810" cy="2416810"/>
                      <wp:effectExtent l="0" t="0" r="0" b="2540"/>
                      <wp:wrapNone/>
                      <wp:docPr id="52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9810" cy="2416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12E33" w:rsidRDefault="004B1765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105025" cy="2324100"/>
                                        <wp:effectExtent l="0" t="0" r="9525" b="0"/>
                                        <wp:docPr id="1" name="Picture 1" descr="a_a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a_ant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5025" cy="2324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8" o:spid="_x0000_s1026" type="#_x0000_t202" style="position:absolute;left:0;text-align:left;margin-left:43.25pt;margin-top:64.5pt;width:180.3pt;height:190.3pt;z-index:2516449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" filled="f" stroked="f">
                      <v:textbox style="mso-fit-shape-to-text:t">
                        <w:txbxContent>
                          <w:p w:rsidR="00B12E33" w:rsidRDefault="004B1765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105025" cy="2324100"/>
                                  <wp:effectExtent l="0" t="0" r="9525" b="0"/>
                                  <wp:docPr id="1" name="Picture 1" descr="a_a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_a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5025" cy="232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color w:val="605D5E"/>
              </w:rPr>
              <w:t>Aa</w:t>
            </w:r>
          </w:p>
          <w:p w:rsidR="00B12E33" w:rsidRPr="00B12E33" w:rsidRDefault="00066175" w:rsidP="00B12E33">
            <w:pPr>
              <w:pStyle w:val="Words"/>
            </w:pPr>
            <w:r w:rsidRPr="00900A9C">
              <w:rPr>
                <w:color w:val="605D5E"/>
              </w:rPr>
              <w:t>a</w:t>
            </w:r>
            <w:r>
              <w:t xml:space="preserve">gile </w:t>
            </w:r>
            <w:r w:rsidRPr="00900A9C">
              <w:rPr>
                <w:color w:val="605D5E"/>
              </w:rPr>
              <w:t>a</w:t>
            </w:r>
            <w:r>
              <w:t>nt</w:t>
            </w:r>
          </w:p>
        </w:tc>
        <w:tc>
          <w:tcPr>
            <w:tcW w:w="7920" w:type="dxa"/>
          </w:tcPr>
          <w:p w:rsidR="000D350F" w:rsidRPr="00773EE8" w:rsidRDefault="004B1765" w:rsidP="00B12E33">
            <w:pPr>
              <w:pStyle w:val="Letters"/>
              <w:rPr>
                <w:color w:val="F72365"/>
              </w:rPr>
            </w:pPr>
            <w:r>
              <w:rPr>
                <w:noProof/>
                <w:color w:val="F72365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1" layoutInCell="1" allowOverlap="1">
                      <wp:simplePos x="0" y="0"/>
                      <wp:positionH relativeFrom="page">
                        <wp:posOffset>588010</wp:posOffset>
                      </wp:positionH>
                      <wp:positionV relativeFrom="page">
                        <wp:posOffset>1050925</wp:posOffset>
                      </wp:positionV>
                      <wp:extent cx="2266315" cy="2065020"/>
                      <wp:effectExtent l="0" t="3175" r="3175" b="0"/>
                      <wp:wrapNone/>
                      <wp:docPr id="51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315" cy="2065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12E33" w:rsidRDefault="004B1765" w:rsidP="00B12E33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085975" cy="1971675"/>
                                        <wp:effectExtent l="0" t="0" r="9525" b="9525"/>
                                        <wp:docPr id="2" name="Picture 2" descr="b_butterfl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b_butterfly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85975" cy="1971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9" o:spid="_x0000_s1027" type="#_x0000_t202" style="position:absolute;left:0;text-align:left;margin-left:46.3pt;margin-top:82.75pt;width:178.45pt;height:162.6pt;z-index:251645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r8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" filled="f" stroked="f">
                      <v:textbox style="mso-fit-shape-to-text:t">
                        <w:txbxContent>
                          <w:p w:rsidR="00B12E33" w:rsidRDefault="004B1765" w:rsidP="00B12E33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085975" cy="1971675"/>
                                  <wp:effectExtent l="0" t="0" r="9525" b="9525"/>
                                  <wp:docPr id="2" name="Picture 2" descr="b_butterfl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_butterfl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971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773EE8">
              <w:rPr>
                <w:color w:val="F72365"/>
              </w:rPr>
              <w:t>Bb</w:t>
            </w:r>
          </w:p>
          <w:p w:rsidR="00B12E33" w:rsidRPr="000D350F" w:rsidRDefault="000163EF" w:rsidP="00B12E33">
            <w:pPr>
              <w:pStyle w:val="Words"/>
            </w:pPr>
            <w:r w:rsidRPr="00900A9C">
              <w:rPr>
                <w:color w:val="F72365"/>
              </w:rPr>
              <w:t>b</w:t>
            </w:r>
            <w:r>
              <w:t xml:space="preserve">eautiful </w:t>
            </w:r>
            <w:r w:rsidR="00B12E33" w:rsidRPr="00900A9C">
              <w:rPr>
                <w:color w:val="F72365"/>
              </w:rPr>
              <w:t>b</w:t>
            </w:r>
            <w:r w:rsidR="00B12E33">
              <w:t>utterfly</w:t>
            </w:r>
          </w:p>
        </w:tc>
      </w:tr>
      <w:tr w:rsidR="00646668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872EAE" w:rsidRPr="00773EE8" w:rsidRDefault="004B1765" w:rsidP="00B12E33">
            <w:pPr>
              <w:pStyle w:val="Letters"/>
              <w:rPr>
                <w:color w:val="FFC20E"/>
              </w:rPr>
            </w:pPr>
            <w:r>
              <w:rPr>
                <w:noProof/>
                <w:color w:val="FFC20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1" layoutInCell="1" allowOverlap="1">
                      <wp:simplePos x="0" y="0"/>
                      <wp:positionH relativeFrom="page">
                        <wp:posOffset>550545</wp:posOffset>
                      </wp:positionH>
                      <wp:positionV relativeFrom="page">
                        <wp:posOffset>902335</wp:posOffset>
                      </wp:positionV>
                      <wp:extent cx="2533015" cy="2238375"/>
                      <wp:effectExtent l="0" t="0" r="2540" b="2540"/>
                      <wp:wrapNone/>
                      <wp:docPr id="50" name="Text Box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015" cy="2238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352675" cy="2143125"/>
                                        <wp:effectExtent l="0" t="0" r="9525" b="9525"/>
                                        <wp:docPr id="3" name="Picture 3" descr="c_ca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_cat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52675" cy="2143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0" o:spid="_x0000_s1028" type="#_x0000_t202" style="position:absolute;left:0;text-align:left;margin-left:43.35pt;margin-top:71.05pt;width:199.45pt;height:176.25pt;z-index:25164697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352675" cy="2143125"/>
                                  <wp:effectExtent l="0" t="0" r="9525" b="9525"/>
                                  <wp:docPr id="3" name="Picture 3" descr="c_c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_ca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67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773EE8">
              <w:rPr>
                <w:color w:val="FFC20E"/>
              </w:rPr>
              <w:t>Cc</w:t>
            </w:r>
          </w:p>
          <w:p w:rsidR="00B12E33" w:rsidRPr="00872EAE" w:rsidRDefault="000163EF" w:rsidP="00B12E33">
            <w:pPr>
              <w:pStyle w:val="Words"/>
            </w:pPr>
            <w:r w:rsidRPr="00A02C8A">
              <w:rPr>
                <w:color w:val="F6B600"/>
              </w:rPr>
              <w:t>c</w:t>
            </w:r>
            <w:r>
              <w:t>u</w:t>
            </w:r>
            <w:r w:rsidR="00302AEA">
              <w:t>rious</w:t>
            </w:r>
            <w:r>
              <w:t xml:space="preserve"> </w:t>
            </w:r>
            <w:r w:rsidR="00B12E33" w:rsidRPr="00A02C8A">
              <w:rPr>
                <w:color w:val="F6B600"/>
              </w:rPr>
              <w:t>c</w:t>
            </w:r>
            <w:r w:rsidR="00B12E33">
              <w:t>at</w:t>
            </w:r>
          </w:p>
        </w:tc>
        <w:tc>
          <w:tcPr>
            <w:tcW w:w="7920" w:type="dxa"/>
          </w:tcPr>
          <w:p w:rsidR="003D42B0" w:rsidRPr="00773EE8" w:rsidRDefault="004B1765" w:rsidP="00B12E33">
            <w:pPr>
              <w:pStyle w:val="Letters"/>
              <w:rPr>
                <w:color w:val="8E451F"/>
              </w:rPr>
            </w:pPr>
            <w:r>
              <w:rPr>
                <w:noProof/>
                <w:color w:val="8E451F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1" layoutInCell="1" allowOverlap="1">
                      <wp:simplePos x="0" y="0"/>
                      <wp:positionH relativeFrom="page">
                        <wp:posOffset>556260</wp:posOffset>
                      </wp:positionH>
                      <wp:positionV relativeFrom="page">
                        <wp:posOffset>892175</wp:posOffset>
                      </wp:positionV>
                      <wp:extent cx="2371090" cy="2122170"/>
                      <wp:effectExtent l="3810" t="0" r="0" b="0"/>
                      <wp:wrapNone/>
                      <wp:docPr id="49" name="Text Box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090" cy="2122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190750" cy="2028825"/>
                                        <wp:effectExtent l="0" t="0" r="0" b="9525"/>
                                        <wp:docPr id="4" name="Picture 4" descr="d_do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d_do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90750" cy="2028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" o:spid="_x0000_s1029" type="#_x0000_t202" style="position:absolute;left:0;text-align:left;margin-left:43.8pt;margin-top:70.25pt;width:186.7pt;height:167.1pt;z-index:2516480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190750" cy="2028825"/>
                                  <wp:effectExtent l="0" t="0" r="0" b="9525"/>
                                  <wp:docPr id="4" name="Picture 4" descr="d_do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_do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2028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773EE8">
              <w:rPr>
                <w:color w:val="8E451F"/>
              </w:rPr>
              <w:t>Dd</w:t>
            </w:r>
          </w:p>
          <w:p w:rsidR="00B12E33" w:rsidRPr="003D42B0" w:rsidRDefault="00400879" w:rsidP="00B12E33">
            <w:pPr>
              <w:pStyle w:val="Words"/>
            </w:pPr>
            <w:r w:rsidRPr="00900A9C">
              <w:rPr>
                <w:color w:val="8E451F"/>
              </w:rPr>
              <w:t>d</w:t>
            </w:r>
            <w:r>
              <w:t xml:space="preserve">etermined </w:t>
            </w:r>
            <w:r w:rsidR="00B12E33" w:rsidRPr="00900A9C">
              <w:rPr>
                <w:color w:val="8E451F"/>
              </w:rPr>
              <w:t>d</w:t>
            </w:r>
            <w:r w:rsidR="00B12E33">
              <w:t>og</w:t>
            </w:r>
          </w:p>
        </w:tc>
      </w:tr>
      <w:tr w:rsidR="00371F83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371F83" w:rsidRPr="002E0EBF" w:rsidRDefault="004B1765" w:rsidP="00B12E33">
            <w:pPr>
              <w:pStyle w:val="Letters"/>
              <w:rPr>
                <w:color w:val="605D5E"/>
              </w:rPr>
            </w:pPr>
            <w:r>
              <w:rPr>
                <w:noProof/>
                <w:color w:val="605D5E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9024" behindDoc="0" locked="1" layoutInCell="1" allowOverlap="1">
                      <wp:simplePos x="0" y="0"/>
                      <wp:positionH relativeFrom="page">
                        <wp:posOffset>470535</wp:posOffset>
                      </wp:positionH>
                      <wp:positionV relativeFrom="page">
                        <wp:posOffset>1049655</wp:posOffset>
                      </wp:positionV>
                      <wp:extent cx="3162300" cy="1944370"/>
                      <wp:effectExtent l="3810" t="1905" r="0" b="0"/>
                      <wp:wrapNone/>
                      <wp:docPr id="48" name="Text Box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2300" cy="1944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981325" cy="1857375"/>
                                        <wp:effectExtent l="0" t="0" r="9525" b="9525"/>
                                        <wp:docPr id="5" name="Picture 5" descr="e_elepha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e_elephant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81325" cy="1857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" o:spid="_x0000_s1030" type="#_x0000_t202" style="position:absolute;left:0;text-align:left;margin-left:37.05pt;margin-top:82.65pt;width:249pt;height:153.1pt;z-index:2516490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981325" cy="1857375"/>
                                  <wp:effectExtent l="0" t="0" r="9525" b="9525"/>
                                  <wp:docPr id="5" name="Picture 5" descr="e_elepha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e_elepha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132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color w:val="605D5E"/>
              </w:rPr>
              <w:t>Ee</w:t>
            </w:r>
          </w:p>
          <w:p w:rsidR="00B12E33" w:rsidRPr="00371F83" w:rsidRDefault="00F07144" w:rsidP="00B12E33">
            <w:pPr>
              <w:pStyle w:val="Words"/>
            </w:pPr>
            <w:r w:rsidRPr="00900A9C">
              <w:rPr>
                <w:color w:val="605D5E"/>
              </w:rPr>
              <w:t>e</w:t>
            </w:r>
            <w:r>
              <w:t xml:space="preserve">xcited </w:t>
            </w:r>
            <w:r w:rsidR="00B12E33" w:rsidRPr="00900A9C">
              <w:rPr>
                <w:color w:val="605D5E"/>
              </w:rPr>
              <w:t>e</w:t>
            </w:r>
            <w:r w:rsidR="00B12E33">
              <w:t>lephant</w:t>
            </w:r>
          </w:p>
        </w:tc>
        <w:tc>
          <w:tcPr>
            <w:tcW w:w="7920" w:type="dxa"/>
          </w:tcPr>
          <w:p w:rsidR="00B66C54" w:rsidRPr="002E0EBF" w:rsidRDefault="004B1765" w:rsidP="00B12E33">
            <w:pPr>
              <w:pStyle w:val="Letters"/>
              <w:rPr>
                <w:color w:val="F47C20"/>
              </w:rPr>
            </w:pPr>
            <w:r>
              <w:rPr>
                <w:noProof/>
                <w:color w:val="F47C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1" layoutInCell="1" allowOverlap="1">
                      <wp:simplePos x="0" y="0"/>
                      <wp:positionH relativeFrom="page">
                        <wp:posOffset>495300</wp:posOffset>
                      </wp:positionH>
                      <wp:positionV relativeFrom="page">
                        <wp:posOffset>908685</wp:posOffset>
                      </wp:positionV>
                      <wp:extent cx="3056890" cy="2166620"/>
                      <wp:effectExtent l="0" t="3810" r="635" b="1270"/>
                      <wp:wrapNone/>
                      <wp:docPr id="47" name="Text Box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6890" cy="2166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876550" cy="2076450"/>
                                        <wp:effectExtent l="0" t="0" r="0" b="0"/>
                                        <wp:docPr id="6" name="Picture 6" descr="f_fish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f_fish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76550" cy="2076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3" o:spid="_x0000_s1031" type="#_x0000_t202" style="position:absolute;left:0;text-align:left;margin-left:39pt;margin-top:71.55pt;width:240.7pt;height:170.6pt;z-index:2516500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Rl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876550" cy="2076450"/>
                                  <wp:effectExtent l="0" t="0" r="0" b="0"/>
                                  <wp:docPr id="6" name="Picture 6" descr="f_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_fis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color w:val="F47C20"/>
              </w:rPr>
              <w:t>Ff</w:t>
            </w:r>
          </w:p>
          <w:p w:rsidR="00B12E33" w:rsidRPr="00B66C54" w:rsidRDefault="00F07144" w:rsidP="00B12E33">
            <w:pPr>
              <w:pStyle w:val="Words"/>
            </w:pPr>
            <w:r w:rsidRPr="00900A9C">
              <w:rPr>
                <w:color w:val="F47C20"/>
              </w:rPr>
              <w:t>f</w:t>
            </w:r>
            <w:r>
              <w:t xml:space="preserve">riendly </w:t>
            </w:r>
            <w:r w:rsidR="00B12E33" w:rsidRPr="00900A9C">
              <w:rPr>
                <w:color w:val="F47C20"/>
              </w:rPr>
              <w:t>f</w:t>
            </w:r>
            <w:r w:rsidR="00B12E33">
              <w:t>ish</w:t>
            </w:r>
          </w:p>
        </w:tc>
      </w:tr>
      <w:tr w:rsidR="00B66C54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B66C54" w:rsidRPr="002E0EBF" w:rsidRDefault="004B1765" w:rsidP="00B12E33">
            <w:pPr>
              <w:pStyle w:val="Letters"/>
              <w:rPr>
                <w:noProof/>
                <w:color w:val="A6CE39"/>
              </w:rPr>
            </w:pPr>
            <w:r>
              <w:rPr>
                <w:noProof/>
                <w:color w:val="A6CE39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1" layoutInCell="1" allowOverlap="1">
                      <wp:simplePos x="0" y="0"/>
                      <wp:positionH relativeFrom="page">
                        <wp:posOffset>469900</wp:posOffset>
                      </wp:positionH>
                      <wp:positionV relativeFrom="page">
                        <wp:posOffset>751205</wp:posOffset>
                      </wp:positionV>
                      <wp:extent cx="2362200" cy="2303780"/>
                      <wp:effectExtent l="3175" t="0" r="0" b="2540"/>
                      <wp:wrapNone/>
                      <wp:docPr id="46" name="Text Box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0" cy="2303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181225" cy="2209800"/>
                                        <wp:effectExtent l="0" t="0" r="9525" b="0"/>
                                        <wp:docPr id="7" name="Picture 7" descr="g_grape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g_grape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81225" cy="2209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4" o:spid="_x0000_s1032" type="#_x0000_t202" style="position:absolute;left:0;text-align:left;margin-left:37pt;margin-top:59.15pt;width:186pt;height:181.4pt;z-index:2516510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ZxugIAAMI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181225" cy="2209800"/>
                                  <wp:effectExtent l="0" t="0" r="9525" b="0"/>
                                  <wp:docPr id="7" name="Picture 7" descr="g_grap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g_grap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A6CE39"/>
              </w:rPr>
              <w:t>Gg</w:t>
            </w:r>
          </w:p>
          <w:p w:rsidR="00B12E33" w:rsidRDefault="00F07144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A6CE39"/>
              </w:rPr>
              <w:t>g</w:t>
            </w:r>
            <w:r>
              <w:rPr>
                <w:noProof/>
              </w:rPr>
              <w:t xml:space="preserve">reen </w:t>
            </w:r>
            <w:r w:rsidR="00B12E33" w:rsidRPr="00900A9C">
              <w:rPr>
                <w:noProof/>
                <w:color w:val="A6CE39"/>
              </w:rPr>
              <w:t>g</w:t>
            </w:r>
            <w:r w:rsidR="00B12E33">
              <w:rPr>
                <w:noProof/>
              </w:rPr>
              <w:t>rapes</w:t>
            </w:r>
          </w:p>
        </w:tc>
        <w:tc>
          <w:tcPr>
            <w:tcW w:w="7920" w:type="dxa"/>
          </w:tcPr>
          <w:p w:rsidR="00B66C54" w:rsidRPr="002E0EBF" w:rsidRDefault="004B1765" w:rsidP="00B12E33">
            <w:pPr>
              <w:pStyle w:val="Letters"/>
              <w:rPr>
                <w:noProof/>
                <w:color w:val="8E451F"/>
              </w:rPr>
            </w:pPr>
            <w:r>
              <w:rPr>
                <w:noProof/>
                <w:color w:val="8E451F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1" layoutInCell="1" allowOverlap="1">
                      <wp:simplePos x="0" y="0"/>
                      <wp:positionH relativeFrom="page">
                        <wp:posOffset>565785</wp:posOffset>
                      </wp:positionH>
                      <wp:positionV relativeFrom="page">
                        <wp:posOffset>650240</wp:posOffset>
                      </wp:positionV>
                      <wp:extent cx="1978660" cy="2452370"/>
                      <wp:effectExtent l="3810" t="2540" r="0" b="2540"/>
                      <wp:wrapNone/>
                      <wp:docPr id="45" name="Text Box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8660" cy="2452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1800225" cy="2362200"/>
                                        <wp:effectExtent l="0" t="0" r="9525" b="0"/>
                                        <wp:docPr id="8" name="Picture 8" descr="h_hous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h_hous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225" cy="2362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5" o:spid="_x0000_s1033" type="#_x0000_t202" style="position:absolute;left:0;text-align:left;margin-left:44.55pt;margin-top:51.2pt;width:155.8pt;height:193.1pt;z-index:2516520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cKuQIAAMI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800225" cy="2362200"/>
                                  <wp:effectExtent l="0" t="0" r="9525" b="0"/>
                                  <wp:docPr id="8" name="Picture 8" descr="h_h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_h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2362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8E451F"/>
              </w:rPr>
              <w:t>Hh</w:t>
            </w:r>
          </w:p>
          <w:p w:rsidR="00B12E33" w:rsidRDefault="000163EF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8E451F"/>
              </w:rPr>
              <w:t>h</w:t>
            </w:r>
            <w:r>
              <w:rPr>
                <w:noProof/>
              </w:rPr>
              <w:t xml:space="preserve">appy </w:t>
            </w:r>
            <w:r w:rsidR="00B12E33" w:rsidRPr="00900A9C">
              <w:rPr>
                <w:noProof/>
                <w:color w:val="8E451F"/>
              </w:rPr>
              <w:t>h</w:t>
            </w:r>
            <w:r w:rsidR="00B12E33">
              <w:rPr>
                <w:noProof/>
              </w:rPr>
              <w:t>ouse</w:t>
            </w:r>
          </w:p>
        </w:tc>
      </w:tr>
      <w:tr w:rsidR="00AE196D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AF39C0" w:rsidRPr="002E0EBF" w:rsidRDefault="004B1765" w:rsidP="00B12E33">
            <w:pPr>
              <w:pStyle w:val="Letters"/>
              <w:rPr>
                <w:noProof/>
                <w:color w:val="F47C20"/>
              </w:rPr>
            </w:pPr>
            <w:r>
              <w:rPr>
                <w:noProof/>
                <w:color w:val="F47C20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120" behindDoc="0" locked="1" layoutInCell="1" allowOverlap="1">
                      <wp:simplePos x="0" y="0"/>
                      <wp:positionH relativeFrom="page">
                        <wp:posOffset>530860</wp:posOffset>
                      </wp:positionH>
                      <wp:positionV relativeFrom="page">
                        <wp:posOffset>508000</wp:posOffset>
                      </wp:positionV>
                      <wp:extent cx="1653540" cy="2612390"/>
                      <wp:effectExtent l="0" t="3175" r="0" b="3810"/>
                      <wp:wrapNone/>
                      <wp:docPr id="44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3540" cy="2612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1466850" cy="2524125"/>
                                        <wp:effectExtent l="0" t="0" r="0" b="9525"/>
                                        <wp:docPr id="9" name="Picture 9" descr="I_icecrea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I_icecream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6850" cy="2524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" o:spid="_x0000_s1034" type="#_x0000_t202" style="position:absolute;left:0;text-align:left;margin-left:41.8pt;margin-top:40pt;width:130.2pt;height:205.7pt;z-index: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q6uA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466850" cy="2524125"/>
                                  <wp:effectExtent l="0" t="0" r="0" b="9525"/>
                                  <wp:docPr id="9" name="Picture 9" descr="I_icecre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_icecre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F47C20"/>
              </w:rPr>
              <w:t>Ii</w:t>
            </w:r>
          </w:p>
          <w:p w:rsidR="00B12E33" w:rsidRDefault="00146934" w:rsidP="00B12E33">
            <w:pPr>
              <w:pStyle w:val="Words"/>
              <w:rPr>
                <w:noProof/>
              </w:rPr>
            </w:pPr>
            <w:r w:rsidRPr="002E0EBF">
              <w:rPr>
                <w:noProof/>
                <w:color w:val="F47C20"/>
              </w:rPr>
              <w:t>i</w:t>
            </w:r>
            <w:r>
              <w:rPr>
                <w:noProof/>
              </w:rPr>
              <w:t xml:space="preserve">rresistable </w:t>
            </w:r>
            <w:r w:rsidR="00B12E33" w:rsidRPr="002E0EBF">
              <w:rPr>
                <w:noProof/>
                <w:color w:val="F47C20"/>
              </w:rPr>
              <w:t>i</w:t>
            </w:r>
            <w:r w:rsidR="00B12E33">
              <w:rPr>
                <w:noProof/>
              </w:rPr>
              <w:t>ce cream</w:t>
            </w:r>
          </w:p>
        </w:tc>
        <w:tc>
          <w:tcPr>
            <w:tcW w:w="7920" w:type="dxa"/>
          </w:tcPr>
          <w:p w:rsidR="00AF39C0" w:rsidRPr="00773EE8" w:rsidRDefault="004B1765" w:rsidP="00B12E33">
            <w:pPr>
              <w:pStyle w:val="Letters"/>
              <w:rPr>
                <w:noProof/>
                <w:color w:val="F72365"/>
              </w:rPr>
            </w:pPr>
            <w:r>
              <w:rPr>
                <w:noProof/>
                <w:color w:val="F72365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1" layoutInCell="1" allowOverlap="1">
                      <wp:simplePos x="0" y="0"/>
                      <wp:positionH relativeFrom="page">
                        <wp:posOffset>-4447540</wp:posOffset>
                      </wp:positionH>
                      <wp:positionV relativeFrom="page">
                        <wp:posOffset>4636770</wp:posOffset>
                      </wp:positionV>
                      <wp:extent cx="2778125" cy="2515235"/>
                      <wp:effectExtent l="635" t="0" r="2540" b="1270"/>
                      <wp:wrapNone/>
                      <wp:docPr id="43" name="Text Box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8125" cy="2515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590800" cy="2419350"/>
                                        <wp:effectExtent l="0" t="0" r="0" b="0"/>
                                        <wp:docPr id="10" name="Picture 10" descr="k_ki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 descr="k_kit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90800" cy="2419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" o:spid="_x0000_s1035" type="#_x0000_t202" style="position:absolute;left:0;text-align:left;margin-left:-350.2pt;margin-top:365.1pt;width:218.75pt;height:198.05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590800" cy="2419350"/>
                                  <wp:effectExtent l="0" t="0" r="0" b="0"/>
                                  <wp:docPr id="10" name="Picture 10" descr="k_k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k_k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800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  <w:color w:val="F72365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1" layoutInCell="1" allowOverlap="1">
                      <wp:simplePos x="0" y="0"/>
                      <wp:positionH relativeFrom="page">
                        <wp:posOffset>615315</wp:posOffset>
                      </wp:positionH>
                      <wp:positionV relativeFrom="page">
                        <wp:posOffset>1101090</wp:posOffset>
                      </wp:positionV>
                      <wp:extent cx="3359785" cy="1862455"/>
                      <wp:effectExtent l="0" t="0" r="0" b="0"/>
                      <wp:wrapNone/>
                      <wp:docPr id="42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785" cy="1862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3171825" cy="1771650"/>
                                        <wp:effectExtent l="0" t="0" r="9525" b="0"/>
                                        <wp:docPr id="11" name="Picture 11" descr="j_jumpr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j_jumprop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71825" cy="1771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" o:spid="_x0000_s1036" type="#_x0000_t202" style="position:absolute;left:0;text-align:left;margin-left:48.45pt;margin-top:86.7pt;width:264.55pt;height:146.65pt;z-index:251654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3171825" cy="1771650"/>
                                  <wp:effectExtent l="0" t="0" r="9525" b="0"/>
                                  <wp:docPr id="11" name="Picture 11" descr="j_jumpr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j_jumpro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18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773EE8">
              <w:rPr>
                <w:noProof/>
                <w:color w:val="F72365"/>
              </w:rPr>
              <w:t>Jj</w:t>
            </w:r>
          </w:p>
          <w:p w:rsidR="00B12E33" w:rsidRDefault="00146934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F72365"/>
              </w:rPr>
              <w:t>j</w:t>
            </w:r>
            <w:r>
              <w:rPr>
                <w:noProof/>
              </w:rPr>
              <w:t xml:space="preserve">iggling </w:t>
            </w:r>
            <w:r w:rsidR="00B12E33" w:rsidRPr="00900A9C">
              <w:rPr>
                <w:noProof/>
                <w:color w:val="F72365"/>
              </w:rPr>
              <w:t>j</w:t>
            </w:r>
            <w:r w:rsidR="00B12E33">
              <w:rPr>
                <w:noProof/>
              </w:rPr>
              <w:t>ump rope</w:t>
            </w:r>
          </w:p>
        </w:tc>
      </w:tr>
      <w:tr w:rsidR="00AE196D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AF39C0" w:rsidRPr="002E0EBF" w:rsidRDefault="00B12E33" w:rsidP="00B12E33">
            <w:pPr>
              <w:pStyle w:val="Letters"/>
              <w:rPr>
                <w:noProof/>
                <w:color w:val="80B6CC"/>
              </w:rPr>
            </w:pPr>
            <w:r w:rsidRPr="002E0EBF">
              <w:rPr>
                <w:noProof/>
                <w:color w:val="80B6CC"/>
              </w:rPr>
              <w:t>Kk</w:t>
            </w:r>
          </w:p>
          <w:p w:rsidR="00B12E33" w:rsidRDefault="00121EC1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80B6CC"/>
              </w:rPr>
              <w:t>k</w:t>
            </w:r>
            <w:r>
              <w:rPr>
                <w:noProof/>
              </w:rPr>
              <w:t xml:space="preserve">icky </w:t>
            </w:r>
            <w:bookmarkStart w:id="0" w:name="_GoBack"/>
            <w:bookmarkEnd w:id="0"/>
            <w:r w:rsidR="00B12E33" w:rsidRPr="00900A9C">
              <w:rPr>
                <w:noProof/>
                <w:color w:val="80B6CC"/>
              </w:rPr>
              <w:t>k</w:t>
            </w:r>
            <w:r w:rsidR="00B12E33">
              <w:rPr>
                <w:noProof/>
              </w:rPr>
              <w:t>ite</w:t>
            </w:r>
          </w:p>
        </w:tc>
        <w:tc>
          <w:tcPr>
            <w:tcW w:w="7920" w:type="dxa"/>
          </w:tcPr>
          <w:p w:rsidR="00E307DA" w:rsidRPr="00773EE8" w:rsidRDefault="004B1765" w:rsidP="00B12E33">
            <w:pPr>
              <w:pStyle w:val="Letters"/>
              <w:rPr>
                <w:noProof/>
                <w:color w:val="FFC20E"/>
              </w:rPr>
            </w:pPr>
            <w:r>
              <w:rPr>
                <w:noProof/>
                <w:color w:val="FFC20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1" layoutInCell="1" allowOverlap="1">
                      <wp:simplePos x="0" y="0"/>
                      <wp:positionH relativeFrom="page">
                        <wp:posOffset>504190</wp:posOffset>
                      </wp:positionH>
                      <wp:positionV relativeFrom="page">
                        <wp:posOffset>802005</wp:posOffset>
                      </wp:positionV>
                      <wp:extent cx="2419985" cy="2288540"/>
                      <wp:effectExtent l="0" t="1905" r="0" b="0"/>
                      <wp:wrapNone/>
                      <wp:docPr id="41" name="Text Box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9985" cy="2288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238375" cy="2200275"/>
                                        <wp:effectExtent l="0" t="0" r="9525" b="9525"/>
                                        <wp:docPr id="12" name="Picture 12" descr="l_la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 descr="l_la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38375" cy="2200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" o:spid="_x0000_s1037" type="#_x0000_t202" style="position:absolute;left:0;text-align:left;margin-left:39.7pt;margin-top:63.15pt;width:190.55pt;height:180.2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238375" cy="2200275"/>
                                  <wp:effectExtent l="0" t="0" r="9525" b="9525"/>
                                  <wp:docPr id="12" name="Picture 12" descr="l_la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_la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773EE8">
              <w:rPr>
                <w:noProof/>
                <w:color w:val="FFC20E"/>
              </w:rPr>
              <w:t>Ll</w:t>
            </w:r>
          </w:p>
          <w:p w:rsidR="00B12E33" w:rsidRDefault="00F07144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FFC20E"/>
              </w:rPr>
              <w:t>l</w:t>
            </w:r>
            <w:r w:rsidR="00400B55">
              <w:rPr>
                <w:noProof/>
              </w:rPr>
              <w:t>uminous</w:t>
            </w:r>
            <w:r>
              <w:rPr>
                <w:noProof/>
              </w:rPr>
              <w:t xml:space="preserve"> </w:t>
            </w:r>
            <w:r w:rsidR="00B12E33" w:rsidRPr="00900A9C">
              <w:rPr>
                <w:noProof/>
                <w:color w:val="FFC20E"/>
              </w:rPr>
              <w:t>l</w:t>
            </w:r>
            <w:r w:rsidR="00B12E33">
              <w:rPr>
                <w:noProof/>
              </w:rPr>
              <w:t>amp</w:t>
            </w:r>
          </w:p>
        </w:tc>
      </w:tr>
      <w:tr w:rsidR="00AF39C0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1F5B6E" w:rsidRPr="002E0EBF" w:rsidRDefault="00B12E33" w:rsidP="00B12E33">
            <w:pPr>
              <w:pStyle w:val="Letters"/>
              <w:rPr>
                <w:noProof/>
                <w:color w:val="872472"/>
              </w:rPr>
            </w:pPr>
            <w:r w:rsidRPr="002E0EBF">
              <w:rPr>
                <w:noProof/>
                <w:color w:val="872472"/>
              </w:rPr>
              <w:lastRenderedPageBreak/>
              <w:t>Mm</w:t>
            </w:r>
          </w:p>
          <w:p w:rsidR="00B12E33" w:rsidRDefault="00866E8C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872472"/>
              </w:rPr>
              <w:t>m</w:t>
            </w:r>
            <w:r>
              <w:rPr>
                <w:noProof/>
              </w:rPr>
              <w:t>a</w:t>
            </w:r>
            <w:r w:rsidR="00302AEA">
              <w:rPr>
                <w:noProof/>
              </w:rPr>
              <w:t>j</w:t>
            </w:r>
            <w:r>
              <w:rPr>
                <w:noProof/>
              </w:rPr>
              <w:t xml:space="preserve">estic </w:t>
            </w:r>
            <w:r w:rsidR="00B12E33" w:rsidRPr="00900A9C">
              <w:rPr>
                <w:noProof/>
                <w:color w:val="872472"/>
              </w:rPr>
              <w:t>m</w:t>
            </w:r>
            <w:r w:rsidR="00B12E33">
              <w:rPr>
                <w:noProof/>
              </w:rPr>
              <w:t>ountain</w:t>
            </w:r>
          </w:p>
        </w:tc>
        <w:tc>
          <w:tcPr>
            <w:tcW w:w="7920" w:type="dxa"/>
          </w:tcPr>
          <w:p w:rsidR="00080CD6" w:rsidRPr="002E0EBF" w:rsidRDefault="004B1765" w:rsidP="00B12E33">
            <w:pPr>
              <w:pStyle w:val="Letters"/>
              <w:rPr>
                <w:noProof/>
                <w:color w:val="605D5E"/>
              </w:rPr>
            </w:pPr>
            <w:r>
              <w:rPr>
                <w:noProof/>
                <w:color w:val="605D5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page">
                        <wp:posOffset>-4515485</wp:posOffset>
                      </wp:positionH>
                      <wp:positionV relativeFrom="page">
                        <wp:posOffset>4682490</wp:posOffset>
                      </wp:positionV>
                      <wp:extent cx="1987550" cy="2493645"/>
                      <wp:effectExtent l="0" t="0" r="3810" b="0"/>
                      <wp:wrapNone/>
                      <wp:docPr id="40" name="Text Box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7550" cy="2493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1800225" cy="2400300"/>
                                        <wp:effectExtent l="0" t="0" r="9525" b="0"/>
                                        <wp:docPr id="13" name="Picture 13" descr="o_ow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o_ow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225" cy="2400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2" o:spid="_x0000_s1038" type="#_x0000_t202" style="position:absolute;left:0;text-align:left;margin-left:-355.55pt;margin-top:368.7pt;width:156.5pt;height:196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800225" cy="2400300"/>
                                  <wp:effectExtent l="0" t="0" r="9525" b="0"/>
                                  <wp:docPr id="13" name="Picture 13" descr="o_ow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o_ow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  <w:color w:val="605D5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page">
                        <wp:posOffset>394970</wp:posOffset>
                      </wp:positionH>
                      <wp:positionV relativeFrom="page">
                        <wp:posOffset>1348740</wp:posOffset>
                      </wp:positionV>
                      <wp:extent cx="3171825" cy="1746250"/>
                      <wp:effectExtent l="4445" t="0" r="0" b="635"/>
                      <wp:wrapNone/>
                      <wp:docPr id="39" name="Text Box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174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990850" cy="1657350"/>
                                        <wp:effectExtent l="0" t="0" r="0" b="0"/>
                                        <wp:docPr id="14" name="Picture 14" descr="n_newspap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 descr="n_newspape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90850" cy="1657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1" o:spid="_x0000_s1039" type="#_x0000_t202" style="position:absolute;left:0;text-align:left;margin-left:31.1pt;margin-top:106.2pt;width:249.75pt;height:137.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990850" cy="1657350"/>
                                  <wp:effectExtent l="0" t="0" r="0" b="0"/>
                                  <wp:docPr id="14" name="Picture 14" descr="n_newspap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n_newspap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0850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  <w:color w:val="605D5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1">
                      <wp:simplePos x="0" y="0"/>
                      <wp:positionH relativeFrom="page">
                        <wp:posOffset>-4688840</wp:posOffset>
                      </wp:positionH>
                      <wp:positionV relativeFrom="page">
                        <wp:posOffset>828675</wp:posOffset>
                      </wp:positionV>
                      <wp:extent cx="2680335" cy="2231390"/>
                      <wp:effectExtent l="0" t="0" r="0" b="0"/>
                      <wp:wrapNone/>
                      <wp:docPr id="38" name="Text Box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0335" cy="2231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495550" cy="2143125"/>
                                        <wp:effectExtent l="0" t="0" r="0" b="9525"/>
                                        <wp:docPr id="15" name="Picture 15" descr="m_mounta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m_mountai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5550" cy="2143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" o:spid="_x0000_s1040" type="#_x0000_t202" style="position:absolute;left:0;text-align:left;margin-left:-369.2pt;margin-top:65.25pt;width:211.05pt;height:175.7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495550" cy="2143125"/>
                                  <wp:effectExtent l="0" t="0" r="0" b="9525"/>
                                  <wp:docPr id="15" name="Picture 15" descr="m_mounta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m_mounta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0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605D5E"/>
              </w:rPr>
              <w:t>Nn</w:t>
            </w:r>
          </w:p>
          <w:p w:rsidR="00B12E33" w:rsidRDefault="00866E8C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605D5E"/>
              </w:rPr>
              <w:t>n</w:t>
            </w:r>
            <w:r>
              <w:rPr>
                <w:noProof/>
              </w:rPr>
              <w:t xml:space="preserve">eat </w:t>
            </w:r>
            <w:r w:rsidR="00B12E33" w:rsidRPr="00900A9C">
              <w:rPr>
                <w:noProof/>
                <w:color w:val="605D5E"/>
              </w:rPr>
              <w:t>n</w:t>
            </w:r>
            <w:r w:rsidR="00B12E33">
              <w:rPr>
                <w:noProof/>
              </w:rPr>
              <w:t>ewspaper</w:t>
            </w:r>
          </w:p>
        </w:tc>
      </w:tr>
      <w:tr w:rsidR="00AF39C0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41011E" w:rsidRPr="002E0EBF" w:rsidRDefault="00B12E33" w:rsidP="00B12E33">
            <w:pPr>
              <w:pStyle w:val="Letters"/>
              <w:rPr>
                <w:noProof/>
                <w:color w:val="8E451F"/>
              </w:rPr>
            </w:pPr>
            <w:r w:rsidRPr="002E0EBF">
              <w:rPr>
                <w:noProof/>
                <w:color w:val="8E451F"/>
              </w:rPr>
              <w:t>Oo</w:t>
            </w:r>
          </w:p>
          <w:p w:rsidR="00B12E33" w:rsidRDefault="00146934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8E451F"/>
              </w:rPr>
              <w:t>o</w:t>
            </w:r>
            <w:r>
              <w:rPr>
                <w:noProof/>
              </w:rPr>
              <w:t xml:space="preserve">bservant </w:t>
            </w:r>
            <w:r w:rsidR="00B12E33" w:rsidRPr="00900A9C">
              <w:rPr>
                <w:noProof/>
                <w:color w:val="8E451F"/>
              </w:rPr>
              <w:t>o</w:t>
            </w:r>
            <w:r w:rsidR="00B12E33">
              <w:rPr>
                <w:noProof/>
              </w:rPr>
              <w:t>wl</w:t>
            </w:r>
          </w:p>
        </w:tc>
        <w:tc>
          <w:tcPr>
            <w:tcW w:w="7920" w:type="dxa"/>
          </w:tcPr>
          <w:p w:rsidR="00175BEB" w:rsidRPr="00A02C8A" w:rsidRDefault="004B1765" w:rsidP="00B12E33">
            <w:pPr>
              <w:pStyle w:val="Letters"/>
              <w:rPr>
                <w:noProof/>
                <w:color w:val="F28F8C"/>
              </w:rPr>
            </w:pPr>
            <w:r>
              <w:rPr>
                <w:noProof/>
                <w:color w:val="F28F8C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page">
                        <wp:posOffset>575310</wp:posOffset>
                      </wp:positionH>
                      <wp:positionV relativeFrom="page">
                        <wp:posOffset>1252855</wp:posOffset>
                      </wp:positionV>
                      <wp:extent cx="2860040" cy="1937385"/>
                      <wp:effectExtent l="3810" t="0" r="3175" b="635"/>
                      <wp:wrapNone/>
                      <wp:docPr id="37" name="Text Box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0040" cy="1937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676525" cy="1847850"/>
                                        <wp:effectExtent l="0" t="0" r="9525" b="0"/>
                                        <wp:docPr id="16" name="Picture 16" descr="p_pi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 descr="p_pi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6525" cy="1847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3" o:spid="_x0000_s1041" type="#_x0000_t202" style="position:absolute;left:0;text-align:left;margin-left:45.3pt;margin-top:98.65pt;width:225.2pt;height:152.5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676525" cy="1847850"/>
                                  <wp:effectExtent l="0" t="0" r="9525" b="0"/>
                                  <wp:docPr id="16" name="Picture 16" descr="p_pi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p_pi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A02C8A">
              <w:rPr>
                <w:noProof/>
                <w:color w:val="F28F8C"/>
              </w:rPr>
              <w:t>Pp</w:t>
            </w:r>
          </w:p>
          <w:p w:rsidR="00B12E33" w:rsidRDefault="00146934" w:rsidP="00B12E33">
            <w:pPr>
              <w:pStyle w:val="Words"/>
              <w:rPr>
                <w:noProof/>
              </w:rPr>
            </w:pPr>
            <w:r w:rsidRPr="00A02C8A">
              <w:rPr>
                <w:noProof/>
                <w:color w:val="F28F8C"/>
              </w:rPr>
              <w:t>p</w:t>
            </w:r>
            <w:r>
              <w:rPr>
                <w:noProof/>
              </w:rPr>
              <w:t xml:space="preserve">ink </w:t>
            </w:r>
            <w:r w:rsidR="00B12E33" w:rsidRPr="00A02C8A">
              <w:rPr>
                <w:noProof/>
                <w:color w:val="F28F8C"/>
              </w:rPr>
              <w:t>p</w:t>
            </w:r>
            <w:r w:rsidR="00B12E33">
              <w:rPr>
                <w:noProof/>
              </w:rPr>
              <w:t>ig</w:t>
            </w:r>
          </w:p>
        </w:tc>
      </w:tr>
      <w:tr w:rsidR="00AF39C0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8E72FE" w:rsidRPr="002E0EBF" w:rsidRDefault="004B1765" w:rsidP="00B12E33">
            <w:pPr>
              <w:pStyle w:val="Letters"/>
              <w:rPr>
                <w:noProof/>
                <w:color w:val="872472"/>
              </w:rPr>
            </w:pPr>
            <w:r>
              <w:rPr>
                <w:noProof/>
                <w:color w:val="872472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page">
                        <wp:posOffset>551180</wp:posOffset>
                      </wp:positionH>
                      <wp:positionV relativeFrom="page">
                        <wp:posOffset>738505</wp:posOffset>
                      </wp:positionV>
                      <wp:extent cx="1775460" cy="2515870"/>
                      <wp:effectExtent l="0" t="0" r="0" b="3175"/>
                      <wp:wrapNone/>
                      <wp:docPr id="36" name="Text Box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5460" cy="2515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1590675" cy="2428875"/>
                                        <wp:effectExtent l="0" t="0" r="9525" b="9525"/>
                                        <wp:docPr id="17" name="Picture 17" descr="q_que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q_quee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242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" o:spid="_x0000_s1042" type="#_x0000_t202" style="position:absolute;left:0;text-align:left;margin-left:43.4pt;margin-top:58.15pt;width:139.8pt;height:198.1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HY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590675" cy="2428875"/>
                                  <wp:effectExtent l="0" t="0" r="9525" b="9525"/>
                                  <wp:docPr id="17" name="Picture 17" descr="q_que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q_que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428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872472"/>
              </w:rPr>
              <w:t>Qq</w:t>
            </w:r>
          </w:p>
          <w:p w:rsidR="00B12E33" w:rsidRDefault="0042033F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872472"/>
              </w:rPr>
              <w:t>q</w:t>
            </w:r>
            <w:r>
              <w:rPr>
                <w:noProof/>
              </w:rPr>
              <w:t xml:space="preserve">uiet </w:t>
            </w:r>
            <w:r w:rsidR="00B12E33" w:rsidRPr="00900A9C">
              <w:rPr>
                <w:noProof/>
                <w:color w:val="872472"/>
              </w:rPr>
              <w:t>q</w:t>
            </w:r>
            <w:r w:rsidR="00B12E33">
              <w:rPr>
                <w:noProof/>
              </w:rPr>
              <w:t>ueen</w:t>
            </w:r>
          </w:p>
        </w:tc>
        <w:tc>
          <w:tcPr>
            <w:tcW w:w="7920" w:type="dxa"/>
          </w:tcPr>
          <w:p w:rsidR="003B7D98" w:rsidRPr="00A02C8A" w:rsidRDefault="004B1765" w:rsidP="00B12E33">
            <w:pPr>
              <w:pStyle w:val="Letters"/>
              <w:rPr>
                <w:noProof/>
                <w:color w:val="F28F8C"/>
              </w:rPr>
            </w:pPr>
            <w:r>
              <w:rPr>
                <w:noProof/>
                <w:color w:val="F28F8C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page">
                        <wp:posOffset>565785</wp:posOffset>
                      </wp:positionH>
                      <wp:positionV relativeFrom="page">
                        <wp:posOffset>787400</wp:posOffset>
                      </wp:positionV>
                      <wp:extent cx="2273935" cy="2466975"/>
                      <wp:effectExtent l="3810" t="0" r="0" b="3175"/>
                      <wp:wrapNone/>
                      <wp:docPr id="35" name="Text Box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935" cy="2466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095500" cy="2371725"/>
                                        <wp:effectExtent l="0" t="0" r="0" b="9525"/>
                                        <wp:docPr id="18" name="Picture 18" descr="r_rabbi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 descr="r_rabbit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95500" cy="2371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" o:spid="_x0000_s1043" type="#_x0000_t202" style="position:absolute;left:0;text-align:left;margin-left:44.55pt;margin-top:62pt;width:179.05pt;height:194.25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095500" cy="2371725"/>
                                  <wp:effectExtent l="0" t="0" r="0" b="9525"/>
                                  <wp:docPr id="18" name="Picture 18" descr="r_rabb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r_rabb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A02C8A">
              <w:rPr>
                <w:noProof/>
                <w:color w:val="F28F8C"/>
              </w:rPr>
              <w:t>Rr</w:t>
            </w:r>
          </w:p>
          <w:p w:rsidR="00B12E33" w:rsidRDefault="00302AEA" w:rsidP="00B12E33">
            <w:pPr>
              <w:pStyle w:val="Words"/>
              <w:rPr>
                <w:noProof/>
              </w:rPr>
            </w:pPr>
            <w:r w:rsidRPr="00A02C8A">
              <w:rPr>
                <w:noProof/>
                <w:color w:val="F28F8C"/>
              </w:rPr>
              <w:t>r</w:t>
            </w:r>
            <w:r>
              <w:rPr>
                <w:noProof/>
              </w:rPr>
              <w:t xml:space="preserve">estful </w:t>
            </w:r>
            <w:r w:rsidR="00B12E33" w:rsidRPr="00A02C8A">
              <w:rPr>
                <w:noProof/>
                <w:color w:val="F28F8C"/>
              </w:rPr>
              <w:t>r</w:t>
            </w:r>
            <w:r w:rsidR="00B12E33">
              <w:rPr>
                <w:noProof/>
              </w:rPr>
              <w:t>abbit</w:t>
            </w:r>
          </w:p>
        </w:tc>
      </w:tr>
      <w:tr w:rsidR="00AF39C0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6E7C37" w:rsidRPr="002E0EBF" w:rsidRDefault="004B1765" w:rsidP="00B12E33">
            <w:pPr>
              <w:pStyle w:val="Letters"/>
              <w:rPr>
                <w:noProof/>
                <w:color w:val="A6CE39"/>
              </w:rPr>
            </w:pPr>
            <w:r>
              <w:rPr>
                <w:noProof/>
                <w:color w:val="A6CE39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page">
                        <wp:posOffset>429895</wp:posOffset>
                      </wp:positionH>
                      <wp:positionV relativeFrom="page">
                        <wp:posOffset>911225</wp:posOffset>
                      </wp:positionV>
                      <wp:extent cx="2861310" cy="2141855"/>
                      <wp:effectExtent l="1270" t="0" r="4445" b="4445"/>
                      <wp:wrapNone/>
                      <wp:docPr id="34" name="Text Box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1310" cy="2141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676525" cy="2047875"/>
                                        <wp:effectExtent l="0" t="0" r="9525" b="9525"/>
                                        <wp:docPr id="19" name="Picture 19" descr="s_snak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s_snak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6525" cy="2047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" o:spid="_x0000_s1044" type="#_x0000_t202" style="position:absolute;left:0;text-align:left;margin-left:33.85pt;margin-top:71.75pt;width:225.3pt;height:168.65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676525" cy="2047875"/>
                                  <wp:effectExtent l="0" t="0" r="9525" b="9525"/>
                                  <wp:docPr id="19" name="Picture 19" descr="s_sna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s_sna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A6CE39"/>
              </w:rPr>
              <w:t>Ss</w:t>
            </w:r>
          </w:p>
          <w:p w:rsidR="00B12E33" w:rsidRDefault="0042033F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A6CE39"/>
              </w:rPr>
              <w:t>s</w:t>
            </w:r>
            <w:r>
              <w:rPr>
                <w:noProof/>
              </w:rPr>
              <w:t xml:space="preserve">lithering </w:t>
            </w:r>
            <w:r w:rsidR="00B12E33" w:rsidRPr="00900A9C">
              <w:rPr>
                <w:noProof/>
                <w:color w:val="A6CE39"/>
              </w:rPr>
              <w:t>s</w:t>
            </w:r>
            <w:r w:rsidR="00B12E33">
              <w:rPr>
                <w:noProof/>
              </w:rPr>
              <w:t>nake</w:t>
            </w:r>
          </w:p>
        </w:tc>
        <w:tc>
          <w:tcPr>
            <w:tcW w:w="7920" w:type="dxa"/>
          </w:tcPr>
          <w:p w:rsidR="00F9616B" w:rsidRPr="002E0EBF" w:rsidRDefault="004B1765" w:rsidP="00B12E33">
            <w:pPr>
              <w:pStyle w:val="Letters"/>
              <w:rPr>
                <w:noProof/>
                <w:color w:val="8E451F"/>
              </w:rPr>
            </w:pPr>
            <w:r>
              <w:rPr>
                <w:noProof/>
                <w:color w:val="8E451F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page">
                        <wp:posOffset>646430</wp:posOffset>
                      </wp:positionH>
                      <wp:positionV relativeFrom="page">
                        <wp:posOffset>610870</wp:posOffset>
                      </wp:positionV>
                      <wp:extent cx="1847850" cy="2611120"/>
                      <wp:effectExtent l="0" t="1270" r="1270" b="0"/>
                      <wp:wrapNone/>
                      <wp:docPr id="33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2611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1666875" cy="2524125"/>
                                        <wp:effectExtent l="0" t="0" r="9525" b="9525"/>
                                        <wp:docPr id="20" name="Picture 20" descr="t_tre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 descr="t_tre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66875" cy="2524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" o:spid="_x0000_s1045" type="#_x0000_t202" style="position:absolute;left:0;text-align:left;margin-left:50.9pt;margin-top:48.1pt;width:145.5pt;height:205.6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666875" cy="2524125"/>
                                  <wp:effectExtent l="0" t="0" r="9525" b="9525"/>
                                  <wp:docPr id="20" name="Picture 20" descr="t_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t_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8E451F"/>
              </w:rPr>
              <w:t>Tt</w:t>
            </w:r>
          </w:p>
          <w:p w:rsidR="00B12E33" w:rsidRDefault="0042033F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8E451F"/>
              </w:rPr>
              <w:t>t</w:t>
            </w:r>
            <w:r>
              <w:rPr>
                <w:noProof/>
              </w:rPr>
              <w:t xml:space="preserve">iny </w:t>
            </w:r>
            <w:r w:rsidR="00B12E33" w:rsidRPr="00900A9C">
              <w:rPr>
                <w:noProof/>
                <w:color w:val="8E451F"/>
              </w:rPr>
              <w:t>t</w:t>
            </w:r>
            <w:r w:rsidR="00B12E33">
              <w:rPr>
                <w:noProof/>
              </w:rPr>
              <w:t>ree</w:t>
            </w:r>
          </w:p>
        </w:tc>
      </w:tr>
      <w:tr w:rsidR="00AF39C0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20675A" w:rsidRPr="002E0EBF" w:rsidRDefault="004B1765" w:rsidP="00B12E33">
            <w:pPr>
              <w:pStyle w:val="Letters"/>
              <w:rPr>
                <w:noProof/>
                <w:color w:val="F47C20"/>
              </w:rPr>
            </w:pPr>
            <w:r>
              <w:rPr>
                <w:noProof/>
                <w:color w:val="F47C20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page">
                        <wp:posOffset>449580</wp:posOffset>
                      </wp:positionH>
                      <wp:positionV relativeFrom="page">
                        <wp:posOffset>687070</wp:posOffset>
                      </wp:positionV>
                      <wp:extent cx="2305685" cy="2383155"/>
                      <wp:effectExtent l="1905" t="1270" r="0" b="0"/>
                      <wp:wrapNone/>
                      <wp:docPr id="32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685" cy="2383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124075" cy="2295525"/>
                                        <wp:effectExtent l="0" t="0" r="9525" b="9525"/>
                                        <wp:docPr id="21" name="Picture 21" descr="u_umbrell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 descr="u_umbrell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24075" cy="2295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" o:spid="_x0000_s1046" type="#_x0000_t202" style="position:absolute;left:0;text-align:left;margin-left:35.4pt;margin-top:54.1pt;width:181.55pt;height:187.65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ScuQIAAMM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124075" cy="2295525"/>
                                  <wp:effectExtent l="0" t="0" r="9525" b="9525"/>
                                  <wp:docPr id="21" name="Picture 21" descr="u_umbrell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u_umbrell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F47C20"/>
              </w:rPr>
              <w:t>Uu</w:t>
            </w:r>
          </w:p>
          <w:p w:rsidR="00B12E33" w:rsidRDefault="00121EC1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F47C20"/>
              </w:rPr>
              <w:t>u</w:t>
            </w:r>
            <w:r>
              <w:rPr>
                <w:noProof/>
              </w:rPr>
              <w:t xml:space="preserve">nique </w:t>
            </w:r>
            <w:r w:rsidR="00B12E33" w:rsidRPr="00900A9C">
              <w:rPr>
                <w:noProof/>
                <w:color w:val="F47C20"/>
              </w:rPr>
              <w:t>u</w:t>
            </w:r>
            <w:r w:rsidR="00B12E33">
              <w:rPr>
                <w:noProof/>
              </w:rPr>
              <w:t>mbrella</w:t>
            </w:r>
          </w:p>
        </w:tc>
        <w:tc>
          <w:tcPr>
            <w:tcW w:w="7920" w:type="dxa"/>
          </w:tcPr>
          <w:p w:rsidR="009C3507" w:rsidRPr="00773EE8" w:rsidRDefault="004B1765" w:rsidP="00B12E33">
            <w:pPr>
              <w:pStyle w:val="Letters"/>
              <w:rPr>
                <w:noProof/>
                <w:color w:val="F72365"/>
              </w:rPr>
            </w:pPr>
            <w:r>
              <w:rPr>
                <w:noProof/>
                <w:color w:val="F72365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page">
                        <wp:posOffset>506095</wp:posOffset>
                      </wp:positionH>
                      <wp:positionV relativeFrom="page">
                        <wp:posOffset>779145</wp:posOffset>
                      </wp:positionV>
                      <wp:extent cx="2068830" cy="2353945"/>
                      <wp:effectExtent l="1270" t="0" r="0" b="635"/>
                      <wp:wrapNone/>
                      <wp:docPr id="31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8830" cy="2353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33F" w:rsidRDefault="004B1765" w:rsidP="0042033F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1885950" cy="2266950"/>
                                        <wp:effectExtent l="0" t="0" r="0" b="0"/>
                                        <wp:docPr id="22" name="Picture 22" descr="v_valent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 descr="v_valenti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85950" cy="2266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" o:spid="_x0000_s1047" type="#_x0000_t202" style="position:absolute;left:0;text-align:left;margin-left:39.85pt;margin-top:61.35pt;width:162.9pt;height:185.35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qGuAIAAMM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" filled="f" stroked="f">
                      <v:textbox style="mso-fit-shape-to-text:t">
                        <w:txbxContent>
                          <w:p w:rsidR="0042033F" w:rsidRDefault="004B1765" w:rsidP="0042033F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885950" cy="2266950"/>
                                  <wp:effectExtent l="0" t="0" r="0" b="0"/>
                                  <wp:docPr id="22" name="Picture 22" descr="v_valent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v_valent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2266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773EE8">
              <w:rPr>
                <w:noProof/>
                <w:color w:val="F72365"/>
              </w:rPr>
              <w:t>Vv</w:t>
            </w:r>
          </w:p>
          <w:p w:rsidR="00B12E33" w:rsidRDefault="0042033F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F72365"/>
              </w:rPr>
              <w:t>v</w:t>
            </w:r>
            <w:r>
              <w:rPr>
                <w:noProof/>
              </w:rPr>
              <w:t xml:space="preserve">ibrant </w:t>
            </w:r>
            <w:r w:rsidR="00B12E33" w:rsidRPr="00900A9C">
              <w:rPr>
                <w:noProof/>
                <w:color w:val="F72365"/>
              </w:rPr>
              <w:t>v</w:t>
            </w:r>
            <w:r w:rsidR="00B12E33">
              <w:rPr>
                <w:noProof/>
              </w:rPr>
              <w:t>alentine</w:t>
            </w:r>
          </w:p>
        </w:tc>
      </w:tr>
      <w:tr w:rsidR="00AF39C0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4F5E59" w:rsidRPr="002E0EBF" w:rsidRDefault="00B12E33" w:rsidP="00B12E33">
            <w:pPr>
              <w:pStyle w:val="Letters"/>
              <w:rPr>
                <w:noProof/>
                <w:color w:val="80B6CC"/>
              </w:rPr>
            </w:pPr>
            <w:r w:rsidRPr="002E0EBF">
              <w:rPr>
                <w:noProof/>
                <w:color w:val="80B6CC"/>
              </w:rPr>
              <w:t>Ww</w:t>
            </w:r>
          </w:p>
          <w:p w:rsidR="00B12E33" w:rsidRDefault="00866E8C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80B6CC"/>
              </w:rPr>
              <w:t>w</w:t>
            </w:r>
            <w:r>
              <w:rPr>
                <w:noProof/>
              </w:rPr>
              <w:t>e</w:t>
            </w:r>
            <w:r w:rsidR="008E0548">
              <w:rPr>
                <w:noProof/>
              </w:rPr>
              <w:t>ighty</w:t>
            </w:r>
            <w:r>
              <w:rPr>
                <w:noProof/>
              </w:rPr>
              <w:t xml:space="preserve"> </w:t>
            </w:r>
            <w:r w:rsidR="00B12E33" w:rsidRPr="00900A9C">
              <w:rPr>
                <w:noProof/>
                <w:color w:val="80B6CC"/>
              </w:rPr>
              <w:t>w</w:t>
            </w:r>
            <w:r w:rsidR="00B12E33">
              <w:rPr>
                <w:noProof/>
              </w:rPr>
              <w:t>hale</w:t>
            </w:r>
          </w:p>
        </w:tc>
        <w:tc>
          <w:tcPr>
            <w:tcW w:w="7920" w:type="dxa"/>
          </w:tcPr>
          <w:p w:rsidR="004F5E59" w:rsidRPr="00773EE8" w:rsidRDefault="004B1765" w:rsidP="00B12E33">
            <w:pPr>
              <w:pStyle w:val="Letters"/>
              <w:rPr>
                <w:noProof/>
                <w:color w:val="FFC20E"/>
              </w:rPr>
            </w:pPr>
            <w:r>
              <w:rPr>
                <w:noProof/>
                <w:color w:val="FFC20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page">
                        <wp:posOffset>495935</wp:posOffset>
                      </wp:positionH>
                      <wp:positionV relativeFrom="page">
                        <wp:posOffset>478790</wp:posOffset>
                      </wp:positionV>
                      <wp:extent cx="2274570" cy="2508885"/>
                      <wp:effectExtent l="635" t="2540" r="1270" b="3175"/>
                      <wp:wrapNone/>
                      <wp:docPr id="30" name="Text Box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4570" cy="2508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6E8C" w:rsidRDefault="004B1765" w:rsidP="00866E8C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095500" cy="2419350"/>
                                        <wp:effectExtent l="0" t="0" r="0" b="0"/>
                                        <wp:docPr id="23" name="Picture 23" descr="x_xylopho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 descr="x_xylopho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95500" cy="2419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1" o:spid="_x0000_s1048" type="#_x0000_t202" style="position:absolute;left:0;text-align:left;margin-left:39.05pt;margin-top:37.7pt;width:179.1pt;height:197.55pt;z-index:2516684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" filled="f" stroked="f">
                      <v:textbox style="mso-fit-shape-to-text:t">
                        <w:txbxContent>
                          <w:p w:rsidR="00866E8C" w:rsidRDefault="004B1765" w:rsidP="00866E8C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095500" cy="2419350"/>
                                  <wp:effectExtent l="0" t="0" r="0" b="0"/>
                                  <wp:docPr id="23" name="Picture 23" descr="x_xylo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x_xylo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  <w:color w:val="FFC20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>
                      <wp:simplePos x="0" y="0"/>
                      <wp:positionH relativeFrom="page">
                        <wp:posOffset>-4479290</wp:posOffset>
                      </wp:positionH>
                      <wp:positionV relativeFrom="page">
                        <wp:posOffset>852170</wp:posOffset>
                      </wp:positionV>
                      <wp:extent cx="2591435" cy="2168525"/>
                      <wp:effectExtent l="0" t="4445" r="1905" b="0"/>
                      <wp:wrapNone/>
                      <wp:docPr id="29" name="Text Box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1435" cy="2168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6E8C" w:rsidRDefault="004B1765" w:rsidP="00866E8C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409825" cy="2076450"/>
                                        <wp:effectExtent l="0" t="0" r="9525" b="0"/>
                                        <wp:docPr id="24" name="Picture 24" descr="w_wha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 descr="w_wha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09825" cy="2076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0" o:spid="_x0000_s1049" type="#_x0000_t202" style="position:absolute;left:0;text-align:left;margin-left:-352.7pt;margin-top:67.1pt;width:204.05pt;height:170.75pt;z-index:2516674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" filled="f" stroked="f">
                      <v:textbox style="mso-fit-shape-to-text:t">
                        <w:txbxContent>
                          <w:p w:rsidR="00866E8C" w:rsidRDefault="004B1765" w:rsidP="00866E8C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409825" cy="2076450"/>
                                  <wp:effectExtent l="0" t="0" r="9525" b="0"/>
                                  <wp:docPr id="24" name="Picture 24" descr="w_wha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w_wha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825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773EE8">
              <w:rPr>
                <w:noProof/>
                <w:color w:val="FFC20E"/>
              </w:rPr>
              <w:t>Xx</w:t>
            </w:r>
          </w:p>
          <w:p w:rsidR="00B12E33" w:rsidRDefault="00302AEA" w:rsidP="00B12E33">
            <w:pPr>
              <w:pStyle w:val="Words"/>
              <w:rPr>
                <w:noProof/>
              </w:rPr>
            </w:pPr>
            <w:r>
              <w:rPr>
                <w:noProof/>
              </w:rPr>
              <w:t>e</w:t>
            </w:r>
            <w:r w:rsidRPr="00900A9C">
              <w:rPr>
                <w:noProof/>
                <w:color w:val="FFC20E"/>
              </w:rPr>
              <w:t>x</w:t>
            </w:r>
            <w:r>
              <w:rPr>
                <w:noProof/>
              </w:rPr>
              <w:t xml:space="preserve">trodinary </w:t>
            </w:r>
            <w:r w:rsidR="00B12E33" w:rsidRPr="00900A9C">
              <w:rPr>
                <w:noProof/>
                <w:color w:val="FFC20E"/>
              </w:rPr>
              <w:t>x</w:t>
            </w:r>
            <w:r w:rsidR="00B12E33">
              <w:rPr>
                <w:noProof/>
              </w:rPr>
              <w:t>ylophone</w:t>
            </w:r>
          </w:p>
        </w:tc>
      </w:tr>
      <w:tr w:rsidR="00AF39C0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4F5E59" w:rsidRPr="002E0EBF" w:rsidRDefault="004B1765" w:rsidP="00B12E33">
            <w:pPr>
              <w:pStyle w:val="Letters"/>
              <w:rPr>
                <w:noProof/>
                <w:color w:val="A6CE39"/>
              </w:rPr>
            </w:pPr>
            <w:r>
              <w:rPr>
                <w:noProof/>
                <w:color w:val="A6CE39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page">
                        <wp:posOffset>751205</wp:posOffset>
                      </wp:positionH>
                      <wp:positionV relativeFrom="page">
                        <wp:posOffset>577850</wp:posOffset>
                      </wp:positionV>
                      <wp:extent cx="1409700" cy="2630805"/>
                      <wp:effectExtent l="0" t="0" r="1270" b="1270"/>
                      <wp:wrapNone/>
                      <wp:docPr id="28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630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6E8C" w:rsidRDefault="004B1765" w:rsidP="00866E8C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1228725" cy="2543175"/>
                                        <wp:effectExtent l="0" t="0" r="9525" b="9525"/>
                                        <wp:docPr id="25" name="Picture 25" descr="y_yoy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 descr="y_yoy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28725" cy="2543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2" o:spid="_x0000_s1050" type="#_x0000_t202" style="position:absolute;left:0;text-align:left;margin-left:59.15pt;margin-top:45.5pt;width:111pt;height:207.15pt;z-index:2516695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" filled="f" stroked="f">
                      <v:textbox style="mso-fit-shape-to-text:t">
                        <w:txbxContent>
                          <w:p w:rsidR="00866E8C" w:rsidRDefault="004B1765" w:rsidP="00866E8C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228725" cy="2543175"/>
                                  <wp:effectExtent l="0" t="0" r="9525" b="9525"/>
                                  <wp:docPr id="25" name="Picture 25" descr="y_yoy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y_yoy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A6CE39"/>
              </w:rPr>
              <w:t>Yy</w:t>
            </w:r>
          </w:p>
          <w:p w:rsidR="00B12E33" w:rsidRDefault="00400B55" w:rsidP="00B12E33">
            <w:pPr>
              <w:pStyle w:val="Words"/>
              <w:rPr>
                <w:noProof/>
              </w:rPr>
            </w:pPr>
            <w:r w:rsidRPr="00900A9C">
              <w:rPr>
                <w:noProof/>
                <w:color w:val="A6CE39"/>
              </w:rPr>
              <w:t>y</w:t>
            </w:r>
            <w:r>
              <w:rPr>
                <w:noProof/>
              </w:rPr>
              <w:t xml:space="preserve">outhful </w:t>
            </w:r>
            <w:r w:rsidR="00B12E33" w:rsidRPr="00900A9C">
              <w:rPr>
                <w:noProof/>
                <w:color w:val="A6CE39"/>
              </w:rPr>
              <w:t>y</w:t>
            </w:r>
            <w:r w:rsidR="00B12E33">
              <w:rPr>
                <w:noProof/>
              </w:rPr>
              <w:t>o-</w:t>
            </w:r>
            <w:r w:rsidR="00B12E33" w:rsidRPr="00900A9C">
              <w:rPr>
                <w:noProof/>
                <w:color w:val="A6CE39"/>
              </w:rPr>
              <w:t>y</w:t>
            </w:r>
            <w:r w:rsidR="00B12E33">
              <w:rPr>
                <w:noProof/>
              </w:rPr>
              <w:t>o</w:t>
            </w:r>
          </w:p>
        </w:tc>
        <w:tc>
          <w:tcPr>
            <w:tcW w:w="7920" w:type="dxa"/>
          </w:tcPr>
          <w:p w:rsidR="00AF39C0" w:rsidRPr="002E0EBF" w:rsidRDefault="004B1765" w:rsidP="00B12E33">
            <w:pPr>
              <w:pStyle w:val="Letters"/>
              <w:rPr>
                <w:noProof/>
                <w:color w:val="605D5E"/>
              </w:rPr>
            </w:pPr>
            <w:r>
              <w:rPr>
                <w:noProof/>
                <w:color w:val="605D5E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page">
                        <wp:posOffset>515620</wp:posOffset>
                      </wp:positionH>
                      <wp:positionV relativeFrom="page">
                        <wp:posOffset>1000125</wp:posOffset>
                      </wp:positionV>
                      <wp:extent cx="2651125" cy="2131695"/>
                      <wp:effectExtent l="1270" t="0" r="0" b="1905"/>
                      <wp:wrapNone/>
                      <wp:docPr id="27" name="Text Box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1125" cy="2131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6E8C" w:rsidRDefault="004B1765" w:rsidP="00866E8C"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>
                                        <wp:extent cx="2466975" cy="2038350"/>
                                        <wp:effectExtent l="0" t="0" r="9525" b="0"/>
                                        <wp:docPr id="26" name="Picture 26" descr="z_zebr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z_zebr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66975" cy="2038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3" o:spid="_x0000_s1051" type="#_x0000_t202" style="position:absolute;left:0;text-align:left;margin-left:40.6pt;margin-top:78.75pt;width:208.75pt;height:167.85pt;z-index:2516705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vwuAIAAMM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" filled="f" stroked="f">
                      <v:textbox style="mso-fit-shape-to-text:t">
                        <w:txbxContent>
                          <w:p w:rsidR="00866E8C" w:rsidRDefault="004B1765" w:rsidP="00866E8C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466975" cy="2038350"/>
                                  <wp:effectExtent l="0" t="0" r="9525" b="0"/>
                                  <wp:docPr id="26" name="Picture 26" descr="z_ze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z_ze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6975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B12E33" w:rsidRPr="002E0EBF">
              <w:rPr>
                <w:noProof/>
                <w:color w:val="605D5E"/>
              </w:rPr>
              <w:t>Zz</w:t>
            </w:r>
          </w:p>
          <w:p w:rsidR="00B12E33" w:rsidRDefault="008E0548" w:rsidP="00B12E33">
            <w:pPr>
              <w:pStyle w:val="Words"/>
              <w:rPr>
                <w:noProof/>
              </w:rPr>
            </w:pPr>
            <w:r w:rsidRPr="002E0EBF">
              <w:rPr>
                <w:noProof/>
                <w:color w:val="605D5E"/>
              </w:rPr>
              <w:t>z</w:t>
            </w:r>
            <w:r>
              <w:rPr>
                <w:noProof/>
              </w:rPr>
              <w:t>ig</w:t>
            </w:r>
            <w:r w:rsidR="00866E8C" w:rsidRPr="002E0EBF">
              <w:rPr>
                <w:noProof/>
                <w:color w:val="605D5E"/>
              </w:rPr>
              <w:t>z</w:t>
            </w:r>
            <w:r w:rsidR="00866E8C">
              <w:rPr>
                <w:noProof/>
              </w:rPr>
              <w:t>ag</w:t>
            </w:r>
            <w:r>
              <w:rPr>
                <w:noProof/>
              </w:rPr>
              <w:t>ged</w:t>
            </w:r>
            <w:r w:rsidR="00866E8C">
              <w:rPr>
                <w:noProof/>
              </w:rPr>
              <w:t xml:space="preserve"> </w:t>
            </w:r>
            <w:r w:rsidR="00B12E33" w:rsidRPr="002E0EBF">
              <w:rPr>
                <w:noProof/>
                <w:color w:val="605D5E"/>
              </w:rPr>
              <w:t>z</w:t>
            </w:r>
            <w:r w:rsidR="00B12E33">
              <w:rPr>
                <w:noProof/>
              </w:rPr>
              <w:t>ebra</w:t>
            </w:r>
          </w:p>
        </w:tc>
      </w:tr>
    </w:tbl>
    <w:p w:rsidR="00646668" w:rsidRPr="00646668" w:rsidRDefault="00646668" w:rsidP="00B12E33">
      <w:pPr>
        <w:pStyle w:val="Letters"/>
        <w:rPr>
          <w:vanish/>
        </w:rPr>
      </w:pPr>
    </w:p>
    <w:sectPr w:rsidR="00646668" w:rsidRPr="00646668" w:rsidSect="00646668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65"/>
    <w:rsid w:val="000163EF"/>
    <w:rsid w:val="00066175"/>
    <w:rsid w:val="00080CD6"/>
    <w:rsid w:val="000871C7"/>
    <w:rsid w:val="000D350F"/>
    <w:rsid w:val="00121EC1"/>
    <w:rsid w:val="00146934"/>
    <w:rsid w:val="00175BEB"/>
    <w:rsid w:val="00194EE9"/>
    <w:rsid w:val="001C3FC2"/>
    <w:rsid w:val="001F5B6E"/>
    <w:rsid w:val="0020675A"/>
    <w:rsid w:val="002E0EBF"/>
    <w:rsid w:val="00302AEA"/>
    <w:rsid w:val="00371F83"/>
    <w:rsid w:val="00381801"/>
    <w:rsid w:val="003B7D98"/>
    <w:rsid w:val="003D42B0"/>
    <w:rsid w:val="00400879"/>
    <w:rsid w:val="00400B55"/>
    <w:rsid w:val="0041011E"/>
    <w:rsid w:val="0042033F"/>
    <w:rsid w:val="004B1765"/>
    <w:rsid w:val="004E5914"/>
    <w:rsid w:val="004F5E59"/>
    <w:rsid w:val="0054282D"/>
    <w:rsid w:val="005606A0"/>
    <w:rsid w:val="00646668"/>
    <w:rsid w:val="006533AF"/>
    <w:rsid w:val="006A1065"/>
    <w:rsid w:val="006B0E07"/>
    <w:rsid w:val="006E7C37"/>
    <w:rsid w:val="00773EE8"/>
    <w:rsid w:val="007E58C9"/>
    <w:rsid w:val="008629B6"/>
    <w:rsid w:val="00866E8C"/>
    <w:rsid w:val="00872EAE"/>
    <w:rsid w:val="008B733E"/>
    <w:rsid w:val="008D2CD6"/>
    <w:rsid w:val="008E0548"/>
    <w:rsid w:val="008E72FE"/>
    <w:rsid w:val="00900A9C"/>
    <w:rsid w:val="009C3507"/>
    <w:rsid w:val="00A02C8A"/>
    <w:rsid w:val="00AE196D"/>
    <w:rsid w:val="00AF39C0"/>
    <w:rsid w:val="00B12E33"/>
    <w:rsid w:val="00B66C54"/>
    <w:rsid w:val="00BC2825"/>
    <w:rsid w:val="00BF7C18"/>
    <w:rsid w:val="00C17789"/>
    <w:rsid w:val="00D43759"/>
    <w:rsid w:val="00E307DA"/>
    <w:rsid w:val="00EF791C"/>
    <w:rsid w:val="00F07144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96D"/>
    <w:rPr>
      <w:rFonts w:ascii="Trebuchet MS" w:hAnsi="Trebuchet MS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etters">
    <w:name w:val="Letters"/>
    <w:basedOn w:val="Normal"/>
    <w:rsid w:val="001C3FC2"/>
    <w:pPr>
      <w:spacing w:before="400"/>
      <w:ind w:right="720"/>
      <w:jc w:val="right"/>
    </w:pPr>
    <w:rPr>
      <w:rFonts w:ascii="Georgia" w:hAnsi="Georgia"/>
      <w:spacing w:val="100"/>
      <w:sz w:val="160"/>
      <w:szCs w:val="160"/>
    </w:rPr>
  </w:style>
  <w:style w:type="paragraph" w:customStyle="1" w:styleId="Words">
    <w:name w:val="Words"/>
    <w:basedOn w:val="Normal"/>
    <w:rsid w:val="001C3FC2"/>
    <w:pPr>
      <w:spacing w:before="2800"/>
      <w:ind w:right="720"/>
      <w:jc w:val="right"/>
    </w:pPr>
    <w:rPr>
      <w:rFonts w:ascii="Georgia" w:hAnsi="Georgia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96D"/>
    <w:rPr>
      <w:rFonts w:ascii="Trebuchet MS" w:hAnsi="Trebuchet MS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etters">
    <w:name w:val="Letters"/>
    <w:basedOn w:val="Normal"/>
    <w:rsid w:val="001C3FC2"/>
    <w:pPr>
      <w:spacing w:before="400"/>
      <w:ind w:right="720"/>
      <w:jc w:val="right"/>
    </w:pPr>
    <w:rPr>
      <w:rFonts w:ascii="Georgia" w:hAnsi="Georgia"/>
      <w:spacing w:val="100"/>
      <w:sz w:val="160"/>
      <w:szCs w:val="160"/>
    </w:rPr>
  </w:style>
  <w:style w:type="paragraph" w:customStyle="1" w:styleId="Words">
    <w:name w:val="Words"/>
    <w:basedOn w:val="Normal"/>
    <w:rsid w:val="001C3FC2"/>
    <w:pPr>
      <w:spacing w:before="2800"/>
      <w:ind w:right="720"/>
      <w:jc w:val="right"/>
    </w:pPr>
    <w:rPr>
      <w:rFonts w:ascii="Georgia" w:hAnsi="Georgia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Alphabet%20flash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Alphabet flash cards</Template>
  <TotalTime>0</TotalTime>
  <Pages>7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a</vt:lpstr>
    </vt:vector>
  </TitlesOfParts>
  <Company>Microsoft Corporation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cp:lastPrinted>1601-01-01T00:00:00Z</cp:lastPrinted>
  <dcterms:created xsi:type="dcterms:W3CDTF">2016-06-15T08:27:00Z</dcterms:created>
  <dcterms:modified xsi:type="dcterms:W3CDTF">2016-06-15T08:27:00Z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TC100785981033</vt:lpwstr>
  </property>
</Properties>
</file>