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61D" w:rsidRDefault="007A4444" w:rsidP="00A8295A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page">
                  <wp:posOffset>7718425</wp:posOffset>
                </wp:positionH>
                <wp:positionV relativeFrom="page">
                  <wp:posOffset>1078865</wp:posOffset>
                </wp:positionV>
                <wp:extent cx="1485900" cy="3153410"/>
                <wp:effectExtent l="0" t="0" r="0" b="8890"/>
                <wp:wrapNone/>
                <wp:docPr id="16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15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2644" w:rsidRDefault="00172644" w:rsidP="00281C42">
                            <w:pPr>
                              <w:pStyle w:val="Heading2"/>
                            </w:pPr>
                            <w:r>
                              <w:t>F</w:t>
                            </w:r>
                            <w:r w:rsidRPr="009D49B4">
                              <w:t xml:space="preserve">ind </w:t>
                            </w:r>
                            <w:r>
                              <w:br/>
                            </w:r>
                            <w:r w:rsidRPr="009D49B4">
                              <w:t xml:space="preserve">yourself </w:t>
                            </w:r>
                            <w:r w:rsidRPr="009D49B4">
                              <w:br/>
                              <w:t xml:space="preserve">at home </w:t>
                            </w:r>
                            <w:r w:rsidRPr="009D49B4">
                              <w:br/>
                              <w:t xml:space="preserve">in a </w:t>
                            </w:r>
                          </w:p>
                          <w:p w:rsidR="00172644" w:rsidRDefault="00172644" w:rsidP="00281C42">
                            <w:pPr>
                              <w:pStyle w:val="Heading1"/>
                            </w:pPr>
                            <w:r w:rsidRPr="00886D5A">
                              <w:t>book</w:t>
                            </w:r>
                            <w:r w:rsidRPr="009D49B4">
                              <w:t xml:space="preserve"> </w:t>
                            </w:r>
                          </w:p>
                          <w:p w:rsidR="00172644" w:rsidRPr="009D49B4" w:rsidRDefault="00172644" w:rsidP="00281C42">
                            <w:pPr>
                              <w:pStyle w:val="Heading2"/>
                            </w:pPr>
                            <w:r w:rsidRPr="009D49B4">
                              <w:t xml:space="preserve">at your </w:t>
                            </w:r>
                            <w:r>
                              <w:br/>
                            </w:r>
                            <w:r w:rsidRPr="009D49B4">
                              <w:t xml:space="preserve">local </w:t>
                            </w:r>
                            <w:r>
                              <w:br/>
                            </w:r>
                            <w:r w:rsidRPr="009D49B4">
                              <w:t>library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5" o:spid="_x0000_s1026" type="#_x0000_t202" style="position:absolute;margin-left:607.75pt;margin-top:84.95pt;width:117pt;height:248.3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j1tuAIAAL0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" o:allowincell="f" filled="f" stroked="f">
                <v:textbox>
                  <w:txbxContent>
                    <w:p w:rsidR="00172644" w:rsidRDefault="00172644" w:rsidP="00281C42">
                      <w:pPr>
                        <w:pStyle w:val="Heading2"/>
                      </w:pPr>
                      <w:r>
                        <w:t>F</w:t>
                      </w:r>
                      <w:r w:rsidRPr="009D49B4">
                        <w:t xml:space="preserve">ind </w:t>
                      </w:r>
                      <w:r>
                        <w:br/>
                      </w:r>
                      <w:r w:rsidRPr="009D49B4">
                        <w:t xml:space="preserve">yourself </w:t>
                      </w:r>
                      <w:r w:rsidRPr="009D49B4">
                        <w:br/>
                        <w:t xml:space="preserve">at home </w:t>
                      </w:r>
                      <w:r w:rsidRPr="009D49B4">
                        <w:br/>
                        <w:t xml:space="preserve">in a </w:t>
                      </w:r>
                    </w:p>
                    <w:p w:rsidR="00172644" w:rsidRDefault="00172644" w:rsidP="00281C42">
                      <w:pPr>
                        <w:pStyle w:val="Heading1"/>
                      </w:pPr>
                      <w:r w:rsidRPr="00886D5A">
                        <w:t>book</w:t>
                      </w:r>
                      <w:r w:rsidRPr="009D49B4">
                        <w:t xml:space="preserve"> </w:t>
                      </w:r>
                    </w:p>
                    <w:p w:rsidR="00172644" w:rsidRPr="009D49B4" w:rsidRDefault="00172644" w:rsidP="00281C42">
                      <w:pPr>
                        <w:pStyle w:val="Heading2"/>
                      </w:pPr>
                      <w:r w:rsidRPr="009D49B4">
                        <w:t xml:space="preserve">at your </w:t>
                      </w:r>
                      <w:r>
                        <w:br/>
                      </w:r>
                      <w:r w:rsidRPr="009D49B4">
                        <w:t xml:space="preserve">local </w:t>
                      </w:r>
                      <w:r>
                        <w:br/>
                      </w:r>
                      <w:r w:rsidRPr="009D49B4">
                        <w:t>library</w:t>
                      </w:r>
                      <w: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page">
                  <wp:posOffset>5972175</wp:posOffset>
                </wp:positionH>
                <wp:positionV relativeFrom="page">
                  <wp:posOffset>1078865</wp:posOffset>
                </wp:positionV>
                <wp:extent cx="1485900" cy="3153410"/>
                <wp:effectExtent l="0" t="0" r="0" b="8890"/>
                <wp:wrapNone/>
                <wp:docPr id="14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15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2644" w:rsidRDefault="00172644" w:rsidP="00281C42">
                            <w:pPr>
                              <w:pStyle w:val="Heading2"/>
                            </w:pPr>
                            <w:r>
                              <w:t>F</w:t>
                            </w:r>
                            <w:r w:rsidRPr="009D49B4">
                              <w:t xml:space="preserve">ind </w:t>
                            </w:r>
                            <w:r>
                              <w:br/>
                            </w:r>
                            <w:r w:rsidRPr="009D49B4">
                              <w:t xml:space="preserve">yourself </w:t>
                            </w:r>
                            <w:r w:rsidRPr="009D49B4">
                              <w:br/>
                              <w:t xml:space="preserve">at home </w:t>
                            </w:r>
                            <w:r w:rsidRPr="009D49B4">
                              <w:br/>
                              <w:t xml:space="preserve">in a </w:t>
                            </w:r>
                          </w:p>
                          <w:p w:rsidR="00172644" w:rsidRDefault="00172644" w:rsidP="00281C42">
                            <w:pPr>
                              <w:pStyle w:val="Heading1"/>
                              <w:rPr>
                                <w:sz w:val="48"/>
                                <w:szCs w:val="48"/>
                              </w:rPr>
                            </w:pPr>
                            <w:r w:rsidRPr="00886D5A">
                              <w:t>book</w:t>
                            </w:r>
                            <w:r w:rsidRPr="009D49B4">
                              <w:t xml:space="preserve"> </w:t>
                            </w:r>
                          </w:p>
                          <w:p w:rsidR="00172644" w:rsidRPr="00B623BB" w:rsidRDefault="00172644" w:rsidP="00B623BB">
                            <w:pPr>
                              <w:pStyle w:val="Heading2"/>
                            </w:pPr>
                            <w:r w:rsidRPr="00B623BB">
                              <w:t xml:space="preserve">at your </w:t>
                            </w:r>
                            <w:r w:rsidRPr="00B623BB">
                              <w:br/>
                              <w:t xml:space="preserve">local </w:t>
                            </w:r>
                            <w:r w:rsidRPr="00B623BB">
                              <w:br/>
                              <w:t>library.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27" type="#_x0000_t202" style="position:absolute;margin-left:470.25pt;margin-top:84.95pt;width:117pt;height:248.3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" o:allowincell="f" filled="f" stroked="f">
                <v:textbox>
                  <w:txbxContent>
                    <w:p w:rsidR="00172644" w:rsidRDefault="00172644" w:rsidP="00281C42">
                      <w:pPr>
                        <w:pStyle w:val="Heading2"/>
                      </w:pPr>
                      <w:r>
                        <w:t>F</w:t>
                      </w:r>
                      <w:r w:rsidRPr="009D49B4">
                        <w:t xml:space="preserve">ind </w:t>
                      </w:r>
                      <w:r>
                        <w:br/>
                      </w:r>
                      <w:r w:rsidRPr="009D49B4">
                        <w:t xml:space="preserve">yourself </w:t>
                      </w:r>
                      <w:r w:rsidRPr="009D49B4">
                        <w:br/>
                        <w:t xml:space="preserve">at home </w:t>
                      </w:r>
                      <w:r w:rsidRPr="009D49B4">
                        <w:br/>
                        <w:t xml:space="preserve">in a </w:t>
                      </w:r>
                    </w:p>
                    <w:p w:rsidR="00172644" w:rsidRDefault="00172644" w:rsidP="00281C42">
                      <w:pPr>
                        <w:pStyle w:val="Heading1"/>
                        <w:rPr>
                          <w:sz w:val="48"/>
                          <w:szCs w:val="48"/>
                        </w:rPr>
                      </w:pPr>
                      <w:r w:rsidRPr="00886D5A">
                        <w:t>book</w:t>
                      </w:r>
                      <w:r w:rsidRPr="009D49B4">
                        <w:t xml:space="preserve"> </w:t>
                      </w:r>
                    </w:p>
                    <w:p w:rsidR="00172644" w:rsidRPr="00B623BB" w:rsidRDefault="00172644" w:rsidP="00B623BB">
                      <w:pPr>
                        <w:pStyle w:val="Heading2"/>
                      </w:pPr>
                      <w:r w:rsidRPr="00B623BB">
                        <w:t xml:space="preserve">at your </w:t>
                      </w:r>
                      <w:r w:rsidRPr="00B623BB">
                        <w:br/>
                        <w:t xml:space="preserve">local </w:t>
                      </w:r>
                      <w:r w:rsidRPr="00B623BB">
                        <w:br/>
                        <w:t>library.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page">
                  <wp:posOffset>4234180</wp:posOffset>
                </wp:positionH>
                <wp:positionV relativeFrom="page">
                  <wp:posOffset>1078865</wp:posOffset>
                </wp:positionV>
                <wp:extent cx="1485900" cy="3153410"/>
                <wp:effectExtent l="0" t="0" r="0" b="8890"/>
                <wp:wrapNone/>
                <wp:docPr id="15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15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2644" w:rsidRDefault="00172644" w:rsidP="00281C42">
                            <w:pPr>
                              <w:pStyle w:val="Heading2"/>
                            </w:pPr>
                            <w:r>
                              <w:t>F</w:t>
                            </w:r>
                            <w:r w:rsidRPr="009D49B4">
                              <w:t xml:space="preserve">ind </w:t>
                            </w:r>
                            <w:r>
                              <w:br/>
                            </w:r>
                            <w:r w:rsidRPr="009D49B4">
                              <w:t xml:space="preserve">yourself </w:t>
                            </w:r>
                            <w:r w:rsidRPr="009D49B4">
                              <w:br/>
                              <w:t xml:space="preserve">at home </w:t>
                            </w:r>
                            <w:r w:rsidRPr="009D49B4">
                              <w:br/>
                              <w:t xml:space="preserve">in a </w:t>
                            </w:r>
                          </w:p>
                          <w:p w:rsidR="00172644" w:rsidRDefault="00172644" w:rsidP="00281C42">
                            <w:pPr>
                              <w:pStyle w:val="Heading1"/>
                              <w:rPr>
                                <w:sz w:val="48"/>
                                <w:szCs w:val="48"/>
                              </w:rPr>
                            </w:pPr>
                            <w:r w:rsidRPr="00886D5A">
                              <w:t>book</w:t>
                            </w:r>
                            <w:r w:rsidRPr="009D49B4">
                              <w:t xml:space="preserve"> </w:t>
                            </w:r>
                          </w:p>
                          <w:p w:rsidR="00172644" w:rsidRPr="00281C42" w:rsidRDefault="00172644" w:rsidP="00281C42">
                            <w:pPr>
                              <w:rPr>
                                <w:rStyle w:val="Heading2Char"/>
                              </w:rPr>
                            </w:pPr>
                            <w:r w:rsidRPr="00281C42">
                              <w:rPr>
                                <w:rStyle w:val="Heading2Char"/>
                              </w:rPr>
                              <w:t xml:space="preserve">at your </w:t>
                            </w:r>
                            <w:r w:rsidRPr="00281C42">
                              <w:rPr>
                                <w:rStyle w:val="Heading2Char"/>
                              </w:rPr>
                              <w:br/>
                              <w:t xml:space="preserve">local </w:t>
                            </w:r>
                            <w:r w:rsidRPr="00281C42">
                              <w:rPr>
                                <w:rStyle w:val="Heading2Char"/>
                              </w:rPr>
                              <w:br/>
                              <w:t>library</w:t>
                            </w:r>
                            <w:r>
                              <w:rPr>
                                <w:rStyle w:val="Heading2Cha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28" type="#_x0000_t202" style="position:absolute;margin-left:333.4pt;margin-top:84.95pt;width:117pt;height:248.3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lgquwIAAMQ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" o:allowincell="f" filled="f" stroked="f">
                <v:textbox>
                  <w:txbxContent>
                    <w:p w:rsidR="00172644" w:rsidRDefault="00172644" w:rsidP="00281C42">
                      <w:pPr>
                        <w:pStyle w:val="Heading2"/>
                      </w:pPr>
                      <w:r>
                        <w:t>F</w:t>
                      </w:r>
                      <w:r w:rsidRPr="009D49B4">
                        <w:t xml:space="preserve">ind </w:t>
                      </w:r>
                      <w:r>
                        <w:br/>
                      </w:r>
                      <w:r w:rsidRPr="009D49B4">
                        <w:t xml:space="preserve">yourself </w:t>
                      </w:r>
                      <w:r w:rsidRPr="009D49B4">
                        <w:br/>
                        <w:t xml:space="preserve">at home </w:t>
                      </w:r>
                      <w:r w:rsidRPr="009D49B4">
                        <w:br/>
                        <w:t xml:space="preserve">in a </w:t>
                      </w:r>
                    </w:p>
                    <w:p w:rsidR="00172644" w:rsidRDefault="00172644" w:rsidP="00281C42">
                      <w:pPr>
                        <w:pStyle w:val="Heading1"/>
                        <w:rPr>
                          <w:sz w:val="48"/>
                          <w:szCs w:val="48"/>
                        </w:rPr>
                      </w:pPr>
                      <w:r w:rsidRPr="00886D5A">
                        <w:t>book</w:t>
                      </w:r>
                      <w:r w:rsidRPr="009D49B4">
                        <w:t xml:space="preserve"> </w:t>
                      </w:r>
                    </w:p>
                    <w:p w:rsidR="00172644" w:rsidRPr="00281C42" w:rsidRDefault="00172644" w:rsidP="00281C42">
                      <w:pPr>
                        <w:rPr>
                          <w:rStyle w:val="Heading2Char"/>
                        </w:rPr>
                      </w:pPr>
                      <w:r w:rsidRPr="00281C42">
                        <w:rPr>
                          <w:rStyle w:val="Heading2Char"/>
                        </w:rPr>
                        <w:t xml:space="preserve">at your </w:t>
                      </w:r>
                      <w:r w:rsidRPr="00281C42">
                        <w:rPr>
                          <w:rStyle w:val="Heading2Char"/>
                        </w:rPr>
                        <w:br/>
                        <w:t xml:space="preserve">local </w:t>
                      </w:r>
                      <w:r w:rsidRPr="00281C42">
                        <w:rPr>
                          <w:rStyle w:val="Heading2Char"/>
                        </w:rPr>
                        <w:br/>
                        <w:t>library</w:t>
                      </w:r>
                      <w:r>
                        <w:rPr>
                          <w:rStyle w:val="Heading2Char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page">
                  <wp:posOffset>2515870</wp:posOffset>
                </wp:positionH>
                <wp:positionV relativeFrom="page">
                  <wp:posOffset>1078865</wp:posOffset>
                </wp:positionV>
                <wp:extent cx="1485900" cy="3153410"/>
                <wp:effectExtent l="0" t="0" r="0" b="8890"/>
                <wp:wrapNone/>
                <wp:docPr id="10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15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2644" w:rsidRDefault="00172644" w:rsidP="00281C42">
                            <w:pPr>
                              <w:pStyle w:val="Heading2"/>
                            </w:pPr>
                            <w:r>
                              <w:t>F</w:t>
                            </w:r>
                            <w:r w:rsidRPr="009D49B4">
                              <w:t xml:space="preserve">ind </w:t>
                            </w:r>
                            <w:r>
                              <w:br/>
                            </w:r>
                            <w:r w:rsidRPr="009D49B4">
                              <w:t xml:space="preserve">yourself </w:t>
                            </w:r>
                            <w:r w:rsidRPr="009D49B4">
                              <w:br/>
                              <w:t xml:space="preserve">at home </w:t>
                            </w:r>
                            <w:r w:rsidRPr="009D49B4">
                              <w:br/>
                              <w:t xml:space="preserve">in a </w:t>
                            </w:r>
                          </w:p>
                          <w:p w:rsidR="00172644" w:rsidRDefault="00172644" w:rsidP="00281C42">
                            <w:pPr>
                              <w:pStyle w:val="Heading1"/>
                            </w:pPr>
                            <w:r w:rsidRPr="00886D5A">
                              <w:t>book</w:t>
                            </w:r>
                            <w:r w:rsidRPr="009D49B4">
                              <w:t xml:space="preserve"> </w:t>
                            </w:r>
                          </w:p>
                          <w:p w:rsidR="00172644" w:rsidRPr="009D49B4" w:rsidRDefault="00172644" w:rsidP="00281C42">
                            <w:pPr>
                              <w:pStyle w:val="Heading2"/>
                            </w:pPr>
                            <w:r w:rsidRPr="009D49B4">
                              <w:t xml:space="preserve">at your </w:t>
                            </w:r>
                            <w:r>
                              <w:br/>
                            </w:r>
                            <w:r w:rsidRPr="009D49B4">
                              <w:t xml:space="preserve">local </w:t>
                            </w:r>
                            <w:r>
                              <w:br/>
                            </w:r>
                            <w:r w:rsidRPr="009D49B4">
                              <w:t>library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29" type="#_x0000_t202" style="position:absolute;margin-left:198.1pt;margin-top:84.95pt;width:117pt;height:248.3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" o:allowincell="f" filled="f" stroked="f">
                <v:textbox>
                  <w:txbxContent>
                    <w:p w:rsidR="00172644" w:rsidRDefault="00172644" w:rsidP="00281C42">
                      <w:pPr>
                        <w:pStyle w:val="Heading2"/>
                      </w:pPr>
                      <w:r>
                        <w:t>F</w:t>
                      </w:r>
                      <w:r w:rsidRPr="009D49B4">
                        <w:t xml:space="preserve">ind </w:t>
                      </w:r>
                      <w:r>
                        <w:br/>
                      </w:r>
                      <w:r w:rsidRPr="009D49B4">
                        <w:t xml:space="preserve">yourself </w:t>
                      </w:r>
                      <w:r w:rsidRPr="009D49B4">
                        <w:br/>
                        <w:t xml:space="preserve">at home </w:t>
                      </w:r>
                      <w:r w:rsidRPr="009D49B4">
                        <w:br/>
                        <w:t xml:space="preserve">in a </w:t>
                      </w:r>
                    </w:p>
                    <w:p w:rsidR="00172644" w:rsidRDefault="00172644" w:rsidP="00281C42">
                      <w:pPr>
                        <w:pStyle w:val="Heading1"/>
                      </w:pPr>
                      <w:r w:rsidRPr="00886D5A">
                        <w:t>book</w:t>
                      </w:r>
                      <w:r w:rsidRPr="009D49B4">
                        <w:t xml:space="preserve"> </w:t>
                      </w:r>
                    </w:p>
                    <w:p w:rsidR="00172644" w:rsidRPr="009D49B4" w:rsidRDefault="00172644" w:rsidP="00281C42">
                      <w:pPr>
                        <w:pStyle w:val="Heading2"/>
                      </w:pPr>
                      <w:r w:rsidRPr="009D49B4">
                        <w:t xml:space="preserve">at your </w:t>
                      </w:r>
                      <w:r>
                        <w:br/>
                      </w:r>
                      <w:r w:rsidRPr="009D49B4">
                        <w:t xml:space="preserve">local </w:t>
                      </w:r>
                      <w:r>
                        <w:br/>
                      </w:r>
                      <w:r w:rsidRPr="009D49B4">
                        <w:t>library</w:t>
                      </w:r>
                      <w: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72644">
        <w:rPr>
          <w:noProof/>
          <w:lang w:eastAsia="ja-JP"/>
        </w:rPr>
        <w:drawing>
          <wp:anchor distT="0" distB="0" distL="114300" distR="114300" simplePos="0" relativeHeight="251665920" behindDoc="1" locked="0" layoutInCell="0" allowOverlap="1">
            <wp:simplePos x="0" y="0"/>
            <wp:positionH relativeFrom="page">
              <wp:posOffset>2362835</wp:posOffset>
            </wp:positionH>
            <wp:positionV relativeFrom="page">
              <wp:posOffset>865505</wp:posOffset>
            </wp:positionV>
            <wp:extent cx="1546860" cy="5816600"/>
            <wp:effectExtent l="19050" t="0" r="0" b="0"/>
            <wp:wrapNone/>
            <wp:docPr id="17" name="Picture 2" descr="Book and worm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k and worm graphi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2644">
        <w:rPr>
          <w:noProof/>
          <w:lang w:eastAsia="ja-JP"/>
        </w:rPr>
        <w:drawing>
          <wp:anchor distT="0" distB="0" distL="114300" distR="114300" simplePos="0" relativeHeight="251667968" behindDoc="1" locked="0" layoutInCell="0" allowOverlap="1">
            <wp:simplePos x="0" y="0"/>
            <wp:positionH relativeFrom="page">
              <wp:posOffset>5835650</wp:posOffset>
            </wp:positionH>
            <wp:positionV relativeFrom="page">
              <wp:posOffset>865505</wp:posOffset>
            </wp:positionV>
            <wp:extent cx="1546860" cy="5816600"/>
            <wp:effectExtent l="19050" t="0" r="0" b="0"/>
            <wp:wrapNone/>
            <wp:docPr id="26" name="Picture 4" descr="Book and worm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k and worm graphi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r w:rsidR="00172644">
        <w:rPr>
          <w:noProof/>
          <w:lang w:eastAsia="ja-JP"/>
        </w:rPr>
        <w:drawing>
          <wp:anchor distT="0" distB="0" distL="114300" distR="114300" simplePos="0" relativeHeight="251668992" behindDoc="1" locked="0" layoutInCell="0" allowOverlap="1">
            <wp:simplePos x="0" y="0"/>
            <wp:positionH relativeFrom="page">
              <wp:posOffset>7577442</wp:posOffset>
            </wp:positionH>
            <wp:positionV relativeFrom="page">
              <wp:posOffset>865762</wp:posOffset>
            </wp:positionV>
            <wp:extent cx="1547103" cy="5817140"/>
            <wp:effectExtent l="19050" t="0" r="0" b="0"/>
            <wp:wrapNone/>
            <wp:docPr id="28" name="Picture 5" descr="Book and worm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k and worm graphi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103" cy="58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172644">
        <w:rPr>
          <w:noProof/>
          <w:lang w:eastAsia="ja-JP"/>
        </w:rPr>
        <w:drawing>
          <wp:anchor distT="0" distB="0" distL="114300" distR="114300" simplePos="0" relativeHeight="251666944" behindDoc="1" locked="0" layoutInCell="0" allowOverlap="1">
            <wp:simplePos x="0" y="0"/>
            <wp:positionH relativeFrom="page">
              <wp:posOffset>4094940</wp:posOffset>
            </wp:positionH>
            <wp:positionV relativeFrom="page">
              <wp:posOffset>865762</wp:posOffset>
            </wp:positionV>
            <wp:extent cx="1547103" cy="5817140"/>
            <wp:effectExtent l="19050" t="0" r="0" b="0"/>
            <wp:wrapNone/>
            <wp:docPr id="22" name="Picture 3" descr="Book and worm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k and worm graphi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103" cy="58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63BE" w:rsidRPr="001A63BE">
        <w:rPr>
          <w:noProof/>
          <w:lang w:eastAsia="ja-JP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page">
              <wp:posOffset>585470</wp:posOffset>
            </wp:positionH>
            <wp:positionV relativeFrom="page">
              <wp:posOffset>868680</wp:posOffset>
            </wp:positionV>
            <wp:extent cx="1546698" cy="5821153"/>
            <wp:effectExtent l="19050" t="0" r="0" b="0"/>
            <wp:wrapNone/>
            <wp:docPr id="12" name="Picture 1" descr="Book and worm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k and worm graphi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698" cy="582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page">
                  <wp:posOffset>758825</wp:posOffset>
                </wp:positionH>
                <wp:positionV relativeFrom="page">
                  <wp:posOffset>1078865</wp:posOffset>
                </wp:positionV>
                <wp:extent cx="1485900" cy="3153410"/>
                <wp:effectExtent l="0" t="0" r="0" b="8890"/>
                <wp:wrapNone/>
                <wp:docPr id="19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15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2644" w:rsidRDefault="00172644" w:rsidP="00281C42">
                            <w:pPr>
                              <w:pStyle w:val="Heading2"/>
                            </w:pPr>
                            <w:r>
                              <w:t>F</w:t>
                            </w:r>
                            <w:r w:rsidRPr="009D49B4">
                              <w:t xml:space="preserve">ind </w:t>
                            </w:r>
                            <w:r>
                              <w:br/>
                            </w:r>
                            <w:r w:rsidRPr="009D49B4">
                              <w:t xml:space="preserve">yourself </w:t>
                            </w:r>
                            <w:r w:rsidRPr="009D49B4">
                              <w:br/>
                              <w:t xml:space="preserve">at home </w:t>
                            </w:r>
                            <w:r w:rsidRPr="009D49B4">
                              <w:br/>
                              <w:t xml:space="preserve">in a </w:t>
                            </w:r>
                          </w:p>
                          <w:p w:rsidR="00172644" w:rsidRDefault="00172644" w:rsidP="00281C42">
                            <w:pPr>
                              <w:pStyle w:val="Heading1"/>
                              <w:rPr>
                                <w:sz w:val="48"/>
                                <w:szCs w:val="48"/>
                              </w:rPr>
                            </w:pPr>
                            <w:r w:rsidRPr="00886D5A">
                              <w:t>book</w:t>
                            </w:r>
                            <w:r w:rsidRPr="009D49B4">
                              <w:t xml:space="preserve"> </w:t>
                            </w:r>
                          </w:p>
                          <w:p w:rsidR="00172644" w:rsidRPr="009D49B4" w:rsidRDefault="00172644" w:rsidP="00281C42">
                            <w:pPr>
                              <w:pStyle w:val="Heading2"/>
                            </w:pPr>
                            <w:r w:rsidRPr="009D49B4">
                              <w:t xml:space="preserve">at your </w:t>
                            </w:r>
                            <w:r>
                              <w:br/>
                            </w:r>
                            <w:r w:rsidRPr="009D49B4">
                              <w:t xml:space="preserve">local </w:t>
                            </w:r>
                            <w:r>
                              <w:br/>
                            </w:r>
                            <w:r w:rsidRPr="009D49B4">
                              <w:t>library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30" type="#_x0000_t202" style="position:absolute;margin-left:59.75pt;margin-top:84.95pt;width:117pt;height:248.3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KZ9ug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" o:allowincell="f" filled="f" stroked="f">
                <v:textbox>
                  <w:txbxContent>
                    <w:p w:rsidR="00172644" w:rsidRDefault="00172644" w:rsidP="00281C42">
                      <w:pPr>
                        <w:pStyle w:val="Heading2"/>
                      </w:pPr>
                      <w:r>
                        <w:t>F</w:t>
                      </w:r>
                      <w:r w:rsidRPr="009D49B4">
                        <w:t xml:space="preserve">ind </w:t>
                      </w:r>
                      <w:r>
                        <w:br/>
                      </w:r>
                      <w:r w:rsidRPr="009D49B4">
                        <w:t xml:space="preserve">yourself </w:t>
                      </w:r>
                      <w:r w:rsidRPr="009D49B4">
                        <w:br/>
                        <w:t xml:space="preserve">at home </w:t>
                      </w:r>
                      <w:r w:rsidRPr="009D49B4">
                        <w:br/>
                        <w:t xml:space="preserve">in a </w:t>
                      </w:r>
                    </w:p>
                    <w:p w:rsidR="00172644" w:rsidRDefault="00172644" w:rsidP="00281C42">
                      <w:pPr>
                        <w:pStyle w:val="Heading1"/>
                        <w:rPr>
                          <w:sz w:val="48"/>
                          <w:szCs w:val="48"/>
                        </w:rPr>
                      </w:pPr>
                      <w:r w:rsidRPr="00886D5A">
                        <w:t>book</w:t>
                      </w:r>
                      <w:r w:rsidRPr="009D49B4">
                        <w:t xml:space="preserve"> </w:t>
                      </w:r>
                    </w:p>
                    <w:p w:rsidR="00172644" w:rsidRPr="009D49B4" w:rsidRDefault="00172644" w:rsidP="00281C42">
                      <w:pPr>
                        <w:pStyle w:val="Heading2"/>
                      </w:pPr>
                      <w:r w:rsidRPr="009D49B4">
                        <w:t xml:space="preserve">at your </w:t>
                      </w:r>
                      <w:r>
                        <w:br/>
                      </w:r>
                      <w:r w:rsidRPr="009D49B4">
                        <w:t xml:space="preserve">local </w:t>
                      </w:r>
                      <w:r>
                        <w:br/>
                      </w:r>
                      <w:r w:rsidRPr="009D49B4">
                        <w:t>library</w:t>
                      </w:r>
                      <w: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page">
                  <wp:posOffset>405765</wp:posOffset>
                </wp:positionH>
                <wp:positionV relativeFrom="page">
                  <wp:posOffset>658495</wp:posOffset>
                </wp:positionV>
                <wp:extent cx="9191625" cy="400050"/>
                <wp:effectExtent l="0" t="0" r="0" b="0"/>
                <wp:wrapNone/>
                <wp:docPr id="1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16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2644" w:rsidRPr="002373FC" w:rsidRDefault="00172644" w:rsidP="00172644">
                            <w:pPr>
                              <w:pStyle w:val="CropMarks"/>
                            </w:pPr>
                            <w:r w:rsidRPr="002373FC">
                              <w:t>┘</w:t>
                            </w:r>
                            <w:r w:rsidRPr="002373FC">
                              <w:tab/>
                              <w:t>┴</w:t>
                            </w:r>
                            <w:r w:rsidRPr="002373FC">
                              <w:tab/>
                              <w:t>┴</w:t>
                            </w:r>
                            <w:r w:rsidRPr="002373FC">
                              <w:tab/>
                              <w:t>┴</w:t>
                            </w:r>
                            <w:r w:rsidRPr="002373FC">
                              <w:tab/>
                              <w:t>┴</w:t>
                            </w:r>
                            <w:r w:rsidRPr="002373FC">
                              <w:tab/>
                              <w:t>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31" type="#_x0000_t202" style="position:absolute;margin-left:31.95pt;margin-top:51.85pt;width:723.75pt;height:31.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" filled="f" stroked="f">
                <v:textbox>
                  <w:txbxContent>
                    <w:p w:rsidR="00172644" w:rsidRPr="002373FC" w:rsidRDefault="00172644" w:rsidP="00172644">
                      <w:pPr>
                        <w:pStyle w:val="CropMarks"/>
                      </w:pPr>
                      <w:r w:rsidRPr="002373FC">
                        <w:t>┘</w:t>
                      </w:r>
                      <w:r w:rsidRPr="002373FC">
                        <w:tab/>
                        <w:t>┴</w:t>
                      </w:r>
                      <w:r w:rsidRPr="002373FC">
                        <w:tab/>
                        <w:t>┴</w:t>
                      </w:r>
                      <w:r w:rsidRPr="002373FC">
                        <w:tab/>
                        <w:t>┴</w:t>
                      </w:r>
                      <w:r w:rsidRPr="002373FC">
                        <w:tab/>
                        <w:t>┴</w:t>
                      </w:r>
                      <w:r w:rsidRPr="002373FC">
                        <w:tab/>
                        <w:t>└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page">
                  <wp:posOffset>405765</wp:posOffset>
                </wp:positionH>
                <wp:positionV relativeFrom="page">
                  <wp:posOffset>6666230</wp:posOffset>
                </wp:positionV>
                <wp:extent cx="9267825" cy="400050"/>
                <wp:effectExtent l="0" t="0" r="0" b="0"/>
                <wp:wrapNone/>
                <wp:docPr id="8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678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2644" w:rsidRPr="00172644" w:rsidRDefault="00172644" w:rsidP="00172644">
                            <w:pPr>
                              <w:pStyle w:val="CropMarks"/>
                            </w:pPr>
                            <w:r w:rsidRPr="00172644">
                              <w:t>┘</w:t>
                            </w:r>
                            <w:r w:rsidRPr="00172644">
                              <w:tab/>
                              <w:t>┴</w:t>
                            </w:r>
                            <w:r w:rsidRPr="00172644">
                              <w:tab/>
                              <w:t>┴</w:t>
                            </w:r>
                            <w:r w:rsidRPr="00172644">
                              <w:tab/>
                              <w:t>┴</w:t>
                            </w:r>
                            <w:r w:rsidRPr="00172644">
                              <w:tab/>
                              <w:t>┴</w:t>
                            </w:r>
                            <w:r w:rsidRPr="00172644">
                              <w:tab/>
                              <w:t>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32" type="#_x0000_t202" style="position:absolute;margin-left:31.95pt;margin-top:524.9pt;width:729.75pt;height:31.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" filled="f" stroked="f">
                <v:textbox>
                  <w:txbxContent>
                    <w:p w:rsidR="00172644" w:rsidRPr="00172644" w:rsidRDefault="00172644" w:rsidP="00172644">
                      <w:pPr>
                        <w:pStyle w:val="CropMarks"/>
                      </w:pPr>
                      <w:r w:rsidRPr="00172644">
                        <w:t>┘</w:t>
                      </w:r>
                      <w:r w:rsidRPr="00172644">
                        <w:tab/>
                        <w:t>┴</w:t>
                      </w:r>
                      <w:r w:rsidRPr="00172644">
                        <w:tab/>
                        <w:t>┴</w:t>
                      </w:r>
                      <w:r w:rsidRPr="00172644">
                        <w:tab/>
                        <w:t>┴</w:t>
                      </w:r>
                      <w:r w:rsidRPr="00172644">
                        <w:tab/>
                        <w:t>┴</w:t>
                      </w:r>
                      <w:r w:rsidRPr="00172644">
                        <w:tab/>
                        <w:t>└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E03AA">
        <w:t>F</w:t>
      </w:r>
      <w:r w:rsidR="00A3361D" w:rsidRPr="00A3361D">
        <w:br w:type="page"/>
      </w:r>
      <w:r w:rsidR="00B623BB" w:rsidRPr="00B623BB">
        <w:rPr>
          <w:noProof/>
          <w:lang w:eastAsia="ja-JP"/>
        </w:rPr>
        <w:lastRenderedPageBreak/>
        <w:drawing>
          <wp:anchor distT="0" distB="0" distL="114300" distR="114300" simplePos="0" relativeHeight="251670016" behindDoc="1" locked="0" layoutInCell="0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9572422" cy="6858000"/>
            <wp:effectExtent l="19050" t="0" r="0" b="0"/>
            <wp:wrapNone/>
            <wp:docPr id="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2422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3361D" w:rsidSect="00AB4395">
      <w:pgSz w:w="15840" w:h="12240" w:orient="landscape" w:code="1"/>
      <w:pgMar w:top="1800" w:right="126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1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444"/>
    <w:rsid w:val="00004320"/>
    <w:rsid w:val="000D27E6"/>
    <w:rsid w:val="00172644"/>
    <w:rsid w:val="001A63BE"/>
    <w:rsid w:val="001F1AAD"/>
    <w:rsid w:val="002373FC"/>
    <w:rsid w:val="00244646"/>
    <w:rsid w:val="00281C42"/>
    <w:rsid w:val="00394D43"/>
    <w:rsid w:val="003C58A9"/>
    <w:rsid w:val="00437177"/>
    <w:rsid w:val="0047459E"/>
    <w:rsid w:val="00474BD9"/>
    <w:rsid w:val="006E0431"/>
    <w:rsid w:val="007575D1"/>
    <w:rsid w:val="007A4444"/>
    <w:rsid w:val="00886D5A"/>
    <w:rsid w:val="008F1926"/>
    <w:rsid w:val="0090018E"/>
    <w:rsid w:val="00912064"/>
    <w:rsid w:val="00914CC1"/>
    <w:rsid w:val="009749EA"/>
    <w:rsid w:val="009D49B4"/>
    <w:rsid w:val="00A3361D"/>
    <w:rsid w:val="00A77CC4"/>
    <w:rsid w:val="00A8295A"/>
    <w:rsid w:val="00AA0288"/>
    <w:rsid w:val="00AB4395"/>
    <w:rsid w:val="00AE0804"/>
    <w:rsid w:val="00AE6E3A"/>
    <w:rsid w:val="00B623BB"/>
    <w:rsid w:val="00B74C93"/>
    <w:rsid w:val="00C022A3"/>
    <w:rsid w:val="00C11640"/>
    <w:rsid w:val="00C45D65"/>
    <w:rsid w:val="00D524FC"/>
    <w:rsid w:val="00DC7D92"/>
    <w:rsid w:val="00E91B23"/>
    <w:rsid w:val="00E930F8"/>
    <w:rsid w:val="00F62B38"/>
    <w:rsid w:val="00FE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73FC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2373FC"/>
    <w:pPr>
      <w:outlineLvl w:val="0"/>
    </w:pPr>
    <w:rPr>
      <w:rFonts w:asciiTheme="majorHAnsi" w:hAnsiTheme="majorHAnsi"/>
      <w:b/>
      <w:i/>
      <w:color w:val="C32D2E" w:themeColor="accent3"/>
      <w:sz w:val="68"/>
      <w:szCs w:val="68"/>
    </w:rPr>
  </w:style>
  <w:style w:type="paragraph" w:styleId="Heading2">
    <w:name w:val="heading 2"/>
    <w:basedOn w:val="Normal"/>
    <w:next w:val="Normal"/>
    <w:link w:val="Heading2Char"/>
    <w:qFormat/>
    <w:rsid w:val="002373FC"/>
    <w:pPr>
      <w:outlineLvl w:val="1"/>
    </w:pPr>
    <w:rPr>
      <w:rFonts w:asciiTheme="majorHAnsi" w:hAnsiTheme="majorHAnsi"/>
      <w:i/>
      <w:color w:val="C32D2E" w:themeColor="accent3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8F19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4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2373FC"/>
    <w:rPr>
      <w:rFonts w:asciiTheme="majorHAnsi" w:hAnsiTheme="majorHAnsi"/>
      <w:i/>
      <w:color w:val="C32D2E" w:themeColor="accent3"/>
      <w:sz w:val="48"/>
      <w:szCs w:val="48"/>
    </w:rPr>
  </w:style>
  <w:style w:type="paragraph" w:customStyle="1" w:styleId="CropMarks">
    <w:name w:val="Crop Marks"/>
    <w:basedOn w:val="Normal"/>
    <w:qFormat/>
    <w:rsid w:val="00172644"/>
    <w:pPr>
      <w:tabs>
        <w:tab w:val="left" w:pos="2808"/>
        <w:tab w:val="left" w:pos="5544"/>
        <w:tab w:val="left" w:pos="8280"/>
        <w:tab w:val="left" w:pos="11016"/>
        <w:tab w:val="left" w:pos="13579"/>
      </w:tabs>
    </w:pPr>
    <w:rPr>
      <w:rFonts w:cs="Arial"/>
      <w:color w:val="A6A6A6" w:themeColor="background1" w:themeShade="A6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73FC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2373FC"/>
    <w:pPr>
      <w:outlineLvl w:val="0"/>
    </w:pPr>
    <w:rPr>
      <w:rFonts w:asciiTheme="majorHAnsi" w:hAnsiTheme="majorHAnsi"/>
      <w:b/>
      <w:i/>
      <w:color w:val="C32D2E" w:themeColor="accent3"/>
      <w:sz w:val="68"/>
      <w:szCs w:val="68"/>
    </w:rPr>
  </w:style>
  <w:style w:type="paragraph" w:styleId="Heading2">
    <w:name w:val="heading 2"/>
    <w:basedOn w:val="Normal"/>
    <w:next w:val="Normal"/>
    <w:link w:val="Heading2Char"/>
    <w:qFormat/>
    <w:rsid w:val="002373FC"/>
    <w:pPr>
      <w:outlineLvl w:val="1"/>
    </w:pPr>
    <w:rPr>
      <w:rFonts w:asciiTheme="majorHAnsi" w:hAnsiTheme="majorHAnsi"/>
      <w:i/>
      <w:color w:val="C32D2E" w:themeColor="accent3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8F19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4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2373FC"/>
    <w:rPr>
      <w:rFonts w:asciiTheme="majorHAnsi" w:hAnsiTheme="majorHAnsi"/>
      <w:i/>
      <w:color w:val="C32D2E" w:themeColor="accent3"/>
      <w:sz w:val="48"/>
      <w:szCs w:val="48"/>
    </w:rPr>
  </w:style>
  <w:style w:type="paragraph" w:customStyle="1" w:styleId="CropMarks">
    <w:name w:val="Crop Marks"/>
    <w:basedOn w:val="Normal"/>
    <w:qFormat/>
    <w:rsid w:val="00172644"/>
    <w:pPr>
      <w:tabs>
        <w:tab w:val="left" w:pos="2808"/>
        <w:tab w:val="left" w:pos="5544"/>
        <w:tab w:val="left" w:pos="8280"/>
        <w:tab w:val="left" w:pos="11016"/>
        <w:tab w:val="left" w:pos="13579"/>
      </w:tabs>
    </w:pPr>
    <w:rPr>
      <w:rFonts w:cs="Arial"/>
      <w:color w:val="A6A6A6" w:themeColor="background1" w:themeShade="A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MS_BookHome.dotx" TargetMode="External"/></Relationships>
</file>

<file path=word/theme/theme1.xml><?xml version="1.0" encoding="utf-8"?>
<a:theme xmlns:a="http://schemas.openxmlformats.org/drawingml/2006/main" name="Office Them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Bookmarks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099AE40-B9EC-4030-AD38-5E2193C319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MS_BookHome</Template>
  <TotalTime>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bookmarks</vt:lpstr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bookmarks</dc:title>
  <dc:creator>MANILYN B.. RAMIREZ</dc:creator>
  <cp:lastModifiedBy>MANILYN B.. RAMIREZ</cp:lastModifiedBy>
  <cp:revision>1</cp:revision>
  <cp:lastPrinted>2005-02-04T21:46:00Z</cp:lastPrinted>
  <dcterms:created xsi:type="dcterms:W3CDTF">2016-06-15T09:09:00Z</dcterms:created>
  <dcterms:modified xsi:type="dcterms:W3CDTF">2016-06-15T09:09:00Z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TC010427611033</vt:lpwstr>
  </property>
</Properties>
</file>